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540ABA4E" w:rsidR="003601EA" w:rsidRPr="00D64B8C" w:rsidRDefault="007264B0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목록 출력</w:t>
      </w:r>
    </w:p>
    <w:p w14:paraId="139A3EA0" w14:textId="7A8FAE87" w:rsidR="00D64B8C" w:rsidRDefault="00D64B8C" w:rsidP="00F579D5">
      <w:r>
        <w:t>2020</w:t>
      </w:r>
      <w:r w:rsidR="00B108BB">
        <w:t>-04-20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183AD515" w:rsidR="00BF5CCA" w:rsidRDefault="002022D6" w:rsidP="00F579D5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>지시자</w:t>
      </w:r>
    </w:p>
    <w:p w14:paraId="240D4A37" w14:textId="0E4AF2B8" w:rsidR="002022D6" w:rsidRDefault="002022D6" w:rsidP="00F579D5">
      <w:r>
        <w:rPr>
          <w:rFonts w:hint="eastAsia"/>
        </w:rPr>
        <w:t>배열의 원소 변경</w:t>
      </w:r>
    </w:p>
    <w:p w14:paraId="6C4E2AC6" w14:textId="14BE1B49" w:rsidR="00302BAC" w:rsidRDefault="00302BAC" w:rsidP="00F579D5">
      <w:r>
        <w:rPr>
          <w:rFonts w:hint="eastAsia"/>
        </w:rPr>
        <w:t>V</w:t>
      </w:r>
      <w:r>
        <w:t xml:space="preserve">ue.set </w:t>
      </w:r>
      <w:r>
        <w:rPr>
          <w:rFonts w:hint="eastAsia"/>
        </w:rPr>
        <w:t>메소드</w:t>
      </w:r>
    </w:p>
    <w:p w14:paraId="5C296B20" w14:textId="6F12EF73" w:rsidR="00302BAC" w:rsidRPr="00302BAC" w:rsidRDefault="00302BAC" w:rsidP="00F579D5">
      <w:r>
        <w:t xml:space="preserve">$forceUpdate </w:t>
      </w:r>
      <w:r>
        <w:rPr>
          <w:rFonts w:hint="eastAsia"/>
        </w:rPr>
        <w:t>메소드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6C416886" w14:textId="2BB4664F" w:rsidR="0037091D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769066" w:history="1">
        <w:r w:rsidR="0037091D" w:rsidRPr="00C87E85">
          <w:rPr>
            <w:rStyle w:val="Hyperlink"/>
            <w:rFonts w:hAnsi="굴림체"/>
            <w:noProof/>
          </w:rPr>
          <w:t>1.</w:t>
        </w:r>
        <w:r w:rsidR="0037091D" w:rsidRPr="00C87E85">
          <w:rPr>
            <w:rStyle w:val="Hyperlink"/>
            <w:noProof/>
          </w:rPr>
          <w:t xml:space="preserve"> v-for 지시자(directive)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_Toc38769066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</w:t>
        </w:r>
        <w:r w:rsidR="0037091D">
          <w:rPr>
            <w:noProof/>
            <w:webHidden/>
          </w:rPr>
          <w:fldChar w:fldCharType="end"/>
        </w:r>
      </w:hyperlink>
    </w:p>
    <w:p w14:paraId="2453CA9A" w14:textId="53502A09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7" w:history="1">
        <w:r w:rsidR="0037091D" w:rsidRPr="00C87E85">
          <w:rPr>
            <w:rStyle w:val="Hyperlink"/>
            <w:noProof/>
          </w:rPr>
          <w:t>1) 태그 반복 생성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_Toc38769067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</w:t>
        </w:r>
        <w:r w:rsidR="0037091D">
          <w:rPr>
            <w:noProof/>
            <w:webHidden/>
          </w:rPr>
          <w:fldChar w:fldCharType="end"/>
        </w:r>
      </w:hyperlink>
    </w:p>
    <w:p w14:paraId="3D903B68" w14:textId="5312D8D0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8" w:history="1">
        <w:r w:rsidR="0037091D" w:rsidRPr="00C87E85">
          <w:rPr>
            <w:rStyle w:val="Hyperlink"/>
            <w:noProof/>
          </w:rPr>
          <w:t>2) display 서식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_Toc38769068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4</w:t>
        </w:r>
        <w:r w:rsidR="0037091D">
          <w:rPr>
            <w:noProof/>
            <w:webHidden/>
          </w:rPr>
          <w:fldChar w:fldCharType="end"/>
        </w:r>
      </w:hyperlink>
    </w:p>
    <w:p w14:paraId="6143C6DE" w14:textId="1432456F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9" w:history="1">
        <w:r w:rsidR="0037091D" w:rsidRPr="00C87E85">
          <w:rPr>
            <w:rStyle w:val="Hyperlink"/>
            <w:noProof/>
          </w:rPr>
          <w:t>3) index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_Toc38769069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5</w:t>
        </w:r>
        <w:r w:rsidR="0037091D">
          <w:rPr>
            <w:noProof/>
            <w:webHidden/>
          </w:rPr>
          <w:fldChar w:fldCharType="end"/>
        </w:r>
      </w:hyperlink>
    </w:p>
    <w:p w14:paraId="0031146F" w14:textId="08B61888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0" w:history="1">
        <w:r w:rsidR="0037091D" w:rsidRPr="00C87E85">
          <w:rPr>
            <w:rStyle w:val="Hyperlink"/>
            <w:noProof/>
          </w:rPr>
          <w:t>4) key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_Toc38769070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6</w:t>
        </w:r>
        <w:r w:rsidR="0037091D">
          <w:rPr>
            <w:noProof/>
            <w:webHidden/>
          </w:rPr>
          <w:fldChar w:fldCharType="end"/>
        </w:r>
      </w:hyperlink>
    </w:p>
    <w:p w14:paraId="75E99B5F" w14:textId="632E43A4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1" w:history="1">
        <w:r w:rsidR="0037091D" w:rsidRPr="00C87E85">
          <w:rPr>
            <w:rStyle w:val="Hyperlink"/>
            <w:noProof/>
          </w:rPr>
          <w:t>5) 객체 배열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_Toc38769071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7</w:t>
        </w:r>
        <w:r w:rsidR="0037091D">
          <w:rPr>
            <w:noProof/>
            <w:webHidden/>
          </w:rPr>
          <w:fldChar w:fldCharType="end"/>
        </w:r>
      </w:hyperlink>
    </w:p>
    <w:p w14:paraId="1DFA7C6F" w14:textId="46223103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2" w:history="1">
        <w:r w:rsidR="0037091D" w:rsidRPr="00C87E85">
          <w:rPr>
            <w:rStyle w:val="Hyperlink"/>
            <w:noProof/>
          </w:rPr>
          <w:t>6) 객체 속성 반복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_Toc38769072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11</w:t>
        </w:r>
        <w:r w:rsidR="0037091D">
          <w:rPr>
            <w:noProof/>
            <w:webHidden/>
          </w:rPr>
          <w:fldChar w:fldCharType="end"/>
        </w:r>
      </w:hyperlink>
    </w:p>
    <w:p w14:paraId="2D8465FF" w14:textId="5A6710D9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3" w:history="1">
        <w:r w:rsidR="0037091D" w:rsidRPr="00C87E85">
          <w:rPr>
            <w:rStyle w:val="Hyperlink"/>
            <w:noProof/>
          </w:rPr>
          <w:t>7) n 회 반복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_Toc38769073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15</w:t>
        </w:r>
        <w:r w:rsidR="0037091D">
          <w:rPr>
            <w:noProof/>
            <w:webHidden/>
          </w:rPr>
          <w:fldChar w:fldCharType="end"/>
        </w:r>
      </w:hyperlink>
    </w:p>
    <w:p w14:paraId="4B49BFE7" w14:textId="011B7042" w:rsidR="0037091D" w:rsidRDefault="008E667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74" w:history="1">
        <w:r w:rsidR="0037091D" w:rsidRPr="00C87E85">
          <w:rPr>
            <w:rStyle w:val="Hyperlink"/>
            <w:rFonts w:hAnsi="굴림체"/>
            <w:noProof/>
          </w:rPr>
          <w:t>2.</w:t>
        </w:r>
        <w:r w:rsidR="0037091D" w:rsidRPr="00C87E85">
          <w:rPr>
            <w:rStyle w:val="Hyperlink"/>
            <w:noProof/>
          </w:rPr>
          <w:t xml:space="preserve"> 배열의 원소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_Toc38769074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17</w:t>
        </w:r>
        <w:r w:rsidR="0037091D">
          <w:rPr>
            <w:noProof/>
            <w:webHidden/>
          </w:rPr>
          <w:fldChar w:fldCharType="end"/>
        </w:r>
      </w:hyperlink>
    </w:p>
    <w:p w14:paraId="6753D9B5" w14:textId="43A6B43E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5" w:history="1">
        <w:r w:rsidR="0037091D" w:rsidRPr="00C87E85">
          <w:rPr>
            <w:rStyle w:val="Hyperlink"/>
            <w:noProof/>
          </w:rPr>
          <w:t>1) 변수값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_Toc38769075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17</w:t>
        </w:r>
        <w:r w:rsidR="0037091D">
          <w:rPr>
            <w:noProof/>
            <w:webHidden/>
          </w:rPr>
          <w:fldChar w:fldCharType="end"/>
        </w:r>
      </w:hyperlink>
    </w:p>
    <w:p w14:paraId="16D3D7F6" w14:textId="08ED9B60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6" w:history="1">
        <w:r w:rsidR="0037091D" w:rsidRPr="00C87E85">
          <w:rPr>
            <w:rStyle w:val="Hyperlink"/>
            <w:noProof/>
          </w:rPr>
          <w:t>2) 배열의 원소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_Toc38769076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19</w:t>
        </w:r>
        <w:r w:rsidR="0037091D">
          <w:rPr>
            <w:noProof/>
            <w:webHidden/>
          </w:rPr>
          <w:fldChar w:fldCharType="end"/>
        </w:r>
      </w:hyperlink>
    </w:p>
    <w:p w14:paraId="5810BEB9" w14:textId="5D2097EE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7" w:history="1">
        <w:r w:rsidR="0037091D" w:rsidRPr="00C87E85">
          <w:rPr>
            <w:rStyle w:val="Hyperlink"/>
            <w:noProof/>
          </w:rPr>
          <w:t>3) this.$forceUpdate() 메소드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_Toc38769077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21</w:t>
        </w:r>
        <w:r w:rsidR="0037091D">
          <w:rPr>
            <w:noProof/>
            <w:webHidden/>
          </w:rPr>
          <w:fldChar w:fldCharType="end"/>
        </w:r>
      </w:hyperlink>
    </w:p>
    <w:p w14:paraId="1571AE8E" w14:textId="675AD7BC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8" w:history="1">
        <w:r w:rsidR="0037091D" w:rsidRPr="00C87E85">
          <w:rPr>
            <w:rStyle w:val="Hyperlink"/>
            <w:noProof/>
          </w:rPr>
          <w:t>4) Vue.set 메소드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_Toc38769078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22</w:t>
        </w:r>
        <w:r w:rsidR="0037091D">
          <w:rPr>
            <w:noProof/>
            <w:webHidden/>
          </w:rPr>
          <w:fldChar w:fldCharType="end"/>
        </w:r>
      </w:hyperlink>
    </w:p>
    <w:p w14:paraId="45422DEA" w14:textId="302165CD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9" w:history="1">
        <w:r w:rsidR="0037091D" w:rsidRPr="00C87E85">
          <w:rPr>
            <w:rStyle w:val="Hyperlink"/>
            <w:noProof/>
          </w:rPr>
          <w:t>5) 배열 복제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_Toc38769079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24</w:t>
        </w:r>
        <w:r w:rsidR="0037091D">
          <w:rPr>
            <w:noProof/>
            <w:webHidden/>
          </w:rPr>
          <w:fldChar w:fldCharType="end"/>
        </w:r>
      </w:hyperlink>
    </w:p>
    <w:p w14:paraId="16E849EB" w14:textId="5E0275EA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0" w:history="1">
        <w:r w:rsidR="0037091D" w:rsidRPr="00C87E85">
          <w:rPr>
            <w:rStyle w:val="Hyperlink"/>
            <w:noProof/>
          </w:rPr>
          <w:t>6) 기타 배열의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_Toc38769080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27</w:t>
        </w:r>
        <w:r w:rsidR="0037091D">
          <w:rPr>
            <w:noProof/>
            <w:webHidden/>
          </w:rPr>
          <w:fldChar w:fldCharType="end"/>
        </w:r>
      </w:hyperlink>
    </w:p>
    <w:p w14:paraId="68688307" w14:textId="574D71C3" w:rsidR="0037091D" w:rsidRDefault="008E667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81" w:history="1">
        <w:r w:rsidR="0037091D" w:rsidRPr="00C87E85">
          <w:rPr>
            <w:rStyle w:val="Hyperlink"/>
            <w:rFonts w:hAnsi="굴림체"/>
            <w:noProof/>
          </w:rPr>
          <w:t>3.</w:t>
        </w:r>
        <w:r w:rsidR="0037091D" w:rsidRPr="00C87E85">
          <w:rPr>
            <w:rStyle w:val="Hyperlink"/>
            <w:noProof/>
          </w:rPr>
          <w:t xml:space="preserve"> 객체의 속성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_Toc38769081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28</w:t>
        </w:r>
        <w:r w:rsidR="0037091D">
          <w:rPr>
            <w:noProof/>
            <w:webHidden/>
          </w:rPr>
          <w:fldChar w:fldCharType="end"/>
        </w:r>
      </w:hyperlink>
    </w:p>
    <w:p w14:paraId="0C778866" w14:textId="3E63FA4B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2" w:history="1">
        <w:r w:rsidR="0037091D" w:rsidRPr="00C87E85">
          <w:rPr>
            <w:rStyle w:val="Hyperlink"/>
            <w:noProof/>
          </w:rPr>
          <w:t>1) 객체의 속성값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_Toc38769082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28</w:t>
        </w:r>
        <w:r w:rsidR="0037091D">
          <w:rPr>
            <w:noProof/>
            <w:webHidden/>
          </w:rPr>
          <w:fldChar w:fldCharType="end"/>
        </w:r>
      </w:hyperlink>
    </w:p>
    <w:p w14:paraId="60B87743" w14:textId="60B73DD3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3" w:history="1">
        <w:r w:rsidR="0037091D" w:rsidRPr="00C87E85">
          <w:rPr>
            <w:rStyle w:val="Hyperlink"/>
            <w:noProof/>
          </w:rPr>
          <w:t>2) 구조분해 할당 (destructing assignment)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_Toc38769083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30</w:t>
        </w:r>
        <w:r w:rsidR="0037091D">
          <w:rPr>
            <w:noProof/>
            <w:webHidden/>
          </w:rPr>
          <w:fldChar w:fldCharType="end"/>
        </w:r>
      </w:hyperlink>
    </w:p>
    <w:p w14:paraId="1FC426C0" w14:textId="58AFEE3C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4" w:history="1">
        <w:r w:rsidR="0037091D" w:rsidRPr="00C87E85">
          <w:rPr>
            <w:rStyle w:val="Hyperlink"/>
            <w:noProof/>
          </w:rPr>
          <w:t>3) 객체 배열 변경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_Toc38769084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32</w:t>
        </w:r>
        <w:r w:rsidR="0037091D">
          <w:rPr>
            <w:noProof/>
            <w:webHidden/>
          </w:rPr>
          <w:fldChar w:fldCharType="end"/>
        </w:r>
      </w:hyperlink>
    </w:p>
    <w:p w14:paraId="430F4C52" w14:textId="2BB1C595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5" w:history="1">
        <w:r w:rsidR="0037091D" w:rsidRPr="00C87E85">
          <w:rPr>
            <w:rStyle w:val="Hyperlink"/>
            <w:noProof/>
          </w:rPr>
          <w:t>4) this.$forceUpdate()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_Toc38769085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35</w:t>
        </w:r>
        <w:r w:rsidR="0037091D">
          <w:rPr>
            <w:noProof/>
            <w:webHidden/>
          </w:rPr>
          <w:fldChar w:fldCharType="end"/>
        </w:r>
      </w:hyperlink>
    </w:p>
    <w:p w14:paraId="3CEFC4F3" w14:textId="61E28EE1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6" w:history="1">
        <w:r w:rsidR="0037091D" w:rsidRPr="00C87E85">
          <w:rPr>
            <w:rStyle w:val="Hyperlink"/>
            <w:noProof/>
          </w:rPr>
          <w:t>5) 객체 배열 복제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_Toc38769086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36</w:t>
        </w:r>
        <w:r w:rsidR="0037091D">
          <w:rPr>
            <w:noProof/>
            <w:webHidden/>
          </w:rPr>
          <w:fldChar w:fldCharType="end"/>
        </w:r>
      </w:hyperlink>
    </w:p>
    <w:p w14:paraId="55636BFA" w14:textId="3CAE6C93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7" w:history="1">
        <w:r w:rsidR="0037091D" w:rsidRPr="00C87E85">
          <w:rPr>
            <w:rStyle w:val="Hyperlink"/>
            <w:noProof/>
          </w:rPr>
          <w:t>6) 배열 메소드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_Toc38769087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39</w:t>
        </w:r>
        <w:r w:rsidR="0037091D">
          <w:rPr>
            <w:noProof/>
            <w:webHidden/>
          </w:rPr>
          <w:fldChar w:fldCharType="end"/>
        </w:r>
      </w:hyperlink>
    </w:p>
    <w:p w14:paraId="62323D85" w14:textId="582C98F9" w:rsidR="0037091D" w:rsidRDefault="008E667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88" w:history="1">
        <w:r w:rsidR="0037091D" w:rsidRPr="00C87E85">
          <w:rPr>
            <w:rStyle w:val="Hyperlink"/>
            <w:rFonts w:hAnsi="굴림체"/>
            <w:noProof/>
          </w:rPr>
          <w:t>4.</w:t>
        </w:r>
        <w:r w:rsidR="0037091D" w:rsidRPr="00C87E85">
          <w:rPr>
            <w:rStyle w:val="Hyperlink"/>
            <w:noProof/>
          </w:rPr>
          <w:t xml:space="preserve"> 과제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_Toc38769088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41</w:t>
        </w:r>
        <w:r w:rsidR="0037091D">
          <w:rPr>
            <w:noProof/>
            <w:webHidden/>
          </w:rPr>
          <w:fldChar w:fldCharType="end"/>
        </w:r>
      </w:hyperlink>
    </w:p>
    <w:p w14:paraId="3C6F0024" w14:textId="17137B26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9" w:history="1">
        <w:r w:rsidR="0037091D" w:rsidRPr="00C87E85">
          <w:rPr>
            <w:rStyle w:val="Hyperlink"/>
            <w:noProof/>
          </w:rPr>
          <w:t>1) gugu1.html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_Toc38769089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41</w:t>
        </w:r>
        <w:r w:rsidR="0037091D">
          <w:rPr>
            <w:noProof/>
            <w:webHidden/>
          </w:rPr>
          <w:fldChar w:fldCharType="end"/>
        </w:r>
      </w:hyperlink>
    </w:p>
    <w:p w14:paraId="09654357" w14:textId="78EB1F88" w:rsidR="0037091D" w:rsidRDefault="008E667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90" w:history="1">
        <w:r w:rsidR="0037091D" w:rsidRPr="00C87E85">
          <w:rPr>
            <w:rStyle w:val="Hyperlink"/>
            <w:noProof/>
          </w:rPr>
          <w:t>2) gugu2.html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_Toc38769090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41</w:t>
        </w:r>
        <w:r w:rsidR="0037091D">
          <w:rPr>
            <w:noProof/>
            <w:webHidden/>
          </w:rPr>
          <w:fldChar w:fldCharType="end"/>
        </w:r>
      </w:hyperlink>
    </w:p>
    <w:p w14:paraId="72139BF8" w14:textId="0CD5276B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6E9292DE" w:rsidR="00F80A28" w:rsidRDefault="00B108BB" w:rsidP="00F80A28">
      <w:pPr>
        <w:pStyle w:val="Heading1"/>
      </w:pPr>
      <w:bookmarkStart w:id="0" w:name="_Toc38769066"/>
      <w:r>
        <w:rPr>
          <w:rFonts w:hint="eastAsia"/>
        </w:rPr>
        <w:lastRenderedPageBreak/>
        <w:t>v</w:t>
      </w:r>
      <w:r>
        <w:t>-for</w:t>
      </w:r>
      <w:r w:rsidR="00E03E64">
        <w:t xml:space="preserve"> </w:t>
      </w:r>
      <w:r w:rsidR="00E03E64">
        <w:rPr>
          <w:rFonts w:hint="eastAsia"/>
        </w:rPr>
        <w:t>지시자</w:t>
      </w:r>
      <w:r w:rsidR="00EE45C6">
        <w:rPr>
          <w:rFonts w:hint="eastAsia"/>
        </w:rPr>
        <w:t>(</w:t>
      </w:r>
      <w:r w:rsidR="00EE45C6">
        <w:t>directive)</w:t>
      </w:r>
      <w:bookmarkEnd w:id="0"/>
    </w:p>
    <w:p w14:paraId="3C13F728" w14:textId="77777777" w:rsidR="00F80A28" w:rsidRDefault="00F80A28" w:rsidP="00F80A28"/>
    <w:p w14:paraId="64FD965E" w14:textId="5BFBB545" w:rsidR="00F80A28" w:rsidRDefault="00E03E64" w:rsidP="00F80A28">
      <w:pPr>
        <w:pStyle w:val="Heading2"/>
      </w:pPr>
      <w:bookmarkStart w:id="1" w:name="_Toc38769067"/>
      <w:r>
        <w:rPr>
          <w:rFonts w:hint="eastAsia"/>
        </w:rPr>
        <w:t>태그 반복 생성</w:t>
      </w:r>
      <w:bookmarkEnd w:id="1"/>
    </w:p>
    <w:p w14:paraId="31B189D9" w14:textId="67FF28AC" w:rsidR="005502F4" w:rsidRDefault="003B0780" w:rsidP="003B0780">
      <w:pPr>
        <w:pStyle w:val="Heading3"/>
      </w:pPr>
      <w:r>
        <w:rPr>
          <w:rFonts w:hint="eastAsia"/>
        </w:rPr>
        <w:t>f</w:t>
      </w:r>
      <w:r>
        <w:t>or1.html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0780" w14:paraId="60477F5C" w14:textId="77777777" w:rsidTr="003B0780">
        <w:tc>
          <w:tcPr>
            <w:tcW w:w="10456" w:type="dxa"/>
          </w:tcPr>
          <w:p w14:paraId="6B9CF15D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EE4671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B546D6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0F69065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E0E231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F65369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8EC4E1E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2C7DBA21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E5A46A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85627A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C3BEC30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1E0C1F4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7DA9A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DE21063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 in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words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49B599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s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56C8D57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B20760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5D1E33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00679D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37D042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E15E88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861CA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906AA9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words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FCBD80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6A2B1E3E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33415F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03BEF69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65C75F3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CCEB020" w14:textId="77777777" w:rsidR="003B0780" w:rsidRDefault="003B0780" w:rsidP="005502F4"/>
        </w:tc>
      </w:tr>
    </w:tbl>
    <w:p w14:paraId="42C84C97" w14:textId="77777777" w:rsidR="003B0780" w:rsidRDefault="003B0780" w:rsidP="005502F4"/>
    <w:p w14:paraId="12141F2F" w14:textId="28FD1A5A" w:rsidR="00127DE4" w:rsidRDefault="00127DE4" w:rsidP="005502F4"/>
    <w:p w14:paraId="10E8C517" w14:textId="25000B54" w:rsidR="00127DE4" w:rsidRDefault="00E95E23" w:rsidP="005502F4">
      <w:r w:rsidRPr="00E95E23">
        <w:rPr>
          <w:noProof/>
        </w:rPr>
        <w:drawing>
          <wp:inline distT="0" distB="0" distL="0" distR="0" wp14:anchorId="6D5C4C46" wp14:editId="08E71AE9">
            <wp:extent cx="5772956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4F37" w14:textId="2F081964" w:rsidR="00E95E23" w:rsidRDefault="00E95E23" w:rsidP="005502F4"/>
    <w:p w14:paraId="0D3B3F81" w14:textId="7DDE7974" w:rsidR="00751202" w:rsidRP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51202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4FFE3C6" w14:textId="5D6DEE73" w:rsidR="00751202" w:rsidRP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</w:t>
      </w:r>
      <w:r w:rsidRPr="00751202">
        <w:rPr>
          <w:rFonts w:ascii="Consolas" w:eastAsia="굴림" w:hAnsi="Consolas" w:cs="굴림"/>
          <w:color w:val="001080"/>
          <w:kern w:val="0"/>
          <w:sz w:val="21"/>
          <w:szCs w:val="21"/>
        </w:rPr>
        <w:t>words: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"zero"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"one"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"two"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"three"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"four"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"five"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7D1E757" w14:textId="02052046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FFA4B16" w14:textId="77777777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51202">
        <w:rPr>
          <w:rFonts w:hint="eastAsia"/>
        </w:rPr>
        <w:t xml:space="preserve"> </w:t>
      </w:r>
      <w:r w:rsidRPr="00751202">
        <w:t xml:space="preserve"> 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words </w:t>
      </w:r>
      <w:r>
        <w:rPr>
          <w:rFonts w:hint="eastAsia"/>
        </w:rPr>
        <w:t>속성을 만든다.</w:t>
      </w:r>
    </w:p>
    <w:p w14:paraId="19B3C9CA" w14:textId="761413D7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>이 속성의 값은 문자열 배열이다.</w:t>
      </w:r>
    </w:p>
    <w:p w14:paraId="4B98F14C" w14:textId="1DCB3AC5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89A61D3" w14:textId="75A78F5A" w:rsidR="001037C7" w:rsidRDefault="001037C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AEAE06" w14:textId="277F5FA4" w:rsidR="001037C7" w:rsidRP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&lt;span</w:t>
      </w: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037C7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037C7">
        <w:rPr>
          <w:rFonts w:ascii="Consolas" w:eastAsia="굴림" w:hAnsi="Consolas" w:cs="굴림"/>
          <w:color w:val="0000FF"/>
          <w:kern w:val="0"/>
          <w:sz w:val="21"/>
          <w:szCs w:val="21"/>
        </w:rPr>
        <w:t>"s in words"</w:t>
      </w: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1571D0F" w14:textId="5C84CB7A" w:rsidR="001037C7" w:rsidRP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  {{ s }}</w:t>
      </w:r>
    </w:p>
    <w:p w14:paraId="76028C1B" w14:textId="1040AFCA" w:rsid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1CA48B69" w14:textId="20716C2D" w:rsidR="0015508D" w:rsidRDefault="0015508D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5508D">
        <w:rPr>
          <w:rFonts w:hint="eastAsia"/>
        </w:rPr>
        <w:t xml:space="preserve"> </w:t>
      </w:r>
      <w:r w:rsidRPr="0015508D">
        <w:t xml:space="preserve"> </w:t>
      </w:r>
      <w:r>
        <w:t xml:space="preserve">v-for </w:t>
      </w:r>
      <w:r>
        <w:rPr>
          <w:rFonts w:hint="eastAsia"/>
        </w:rPr>
        <w:t xml:space="preserve">지시자는, </w:t>
      </w:r>
      <w:r w:rsidRPr="0015508D">
        <w:t>for</w:t>
      </w:r>
      <w:r>
        <w:t xml:space="preserve"> </w:t>
      </w:r>
      <w:r>
        <w:rPr>
          <w:rFonts w:hint="eastAsia"/>
        </w:rPr>
        <w:t>반복문과 비슷하게 작동한다.</w:t>
      </w:r>
    </w:p>
    <w:p w14:paraId="3A4FCFB1" w14:textId="263E9C6B" w:rsidR="0015508D" w:rsidRDefault="0015508D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words </w:t>
      </w:r>
      <w:r>
        <w:rPr>
          <w:rFonts w:hint="eastAsia"/>
        </w:rPr>
        <w:t xml:space="preserve">배열의 원소 각각을 </w:t>
      </w:r>
      <w:r>
        <w:t xml:space="preserve">s </w:t>
      </w:r>
      <w:r w:rsidR="003E25F7">
        <w:rPr>
          <w:rFonts w:hint="eastAsia"/>
        </w:rPr>
        <w:t xml:space="preserve">지역 </w:t>
      </w:r>
      <w:r>
        <w:rPr>
          <w:rFonts w:hint="eastAsia"/>
        </w:rPr>
        <w:t xml:space="preserve">변수에 대입하면서 </w:t>
      </w:r>
      <w:r w:rsidR="003E25F7">
        <w:rPr>
          <w:rFonts w:hint="eastAsia"/>
        </w:rPr>
        <w:t>반복한다.</w:t>
      </w:r>
    </w:p>
    <w:p w14:paraId="652EB173" w14:textId="29A3AE70" w:rsidR="003E25F7" w:rsidRDefault="003E25F7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A352C">
        <w:rPr>
          <w:rFonts w:hint="eastAsia"/>
        </w:rPr>
        <w:t xml:space="preserve"> </w:t>
      </w:r>
      <w:r w:rsidRPr="00BA352C">
        <w:t xml:space="preserve"> words</w:t>
      </w:r>
      <w:r>
        <w:t xml:space="preserve"> </w:t>
      </w:r>
      <w:r>
        <w:rPr>
          <w:rFonts w:hint="eastAsia"/>
        </w:rPr>
        <w:t xml:space="preserve">배열의 크기 만큼 </w:t>
      </w:r>
      <w:r>
        <w:t xml:space="preserve">span </w:t>
      </w:r>
      <w:r>
        <w:rPr>
          <w:rFonts w:hint="eastAsia"/>
        </w:rPr>
        <w:t xml:space="preserve">태그들이 </w:t>
      </w:r>
      <w:r w:rsidR="003E21E6">
        <w:rPr>
          <w:rFonts w:hint="eastAsia"/>
        </w:rPr>
        <w:t xml:space="preserve">반복 </w:t>
      </w:r>
      <w:r>
        <w:rPr>
          <w:rFonts w:hint="eastAsia"/>
        </w:rPr>
        <w:t>생성된다.</w:t>
      </w:r>
    </w:p>
    <w:p w14:paraId="1A3C8974" w14:textId="6D019DE7" w:rsidR="003E25F7" w:rsidRDefault="003E25F7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{{ </w:t>
      </w:r>
      <w:r>
        <w:rPr>
          <w:rFonts w:hint="eastAsia"/>
        </w:rPr>
        <w:t>s</w:t>
      </w:r>
      <w:r>
        <w:t xml:space="preserve"> }} </w:t>
      </w:r>
      <w:r>
        <w:rPr>
          <w:rFonts w:hint="eastAsia"/>
        </w:rPr>
        <w:t xml:space="preserve">부분에 </w:t>
      </w:r>
      <w:r>
        <w:t xml:space="preserve">s </w:t>
      </w:r>
      <w:r>
        <w:rPr>
          <w:rFonts w:hint="eastAsia"/>
        </w:rPr>
        <w:t>변</w:t>
      </w:r>
      <w:r w:rsidR="00A045D7">
        <w:rPr>
          <w:rFonts w:hint="eastAsia"/>
        </w:rPr>
        <w:t>수의 값</w:t>
      </w:r>
      <w:r w:rsidR="00714FC0">
        <w:rPr>
          <w:rFonts w:hint="eastAsia"/>
        </w:rPr>
        <w:t>이 출력된다.</w:t>
      </w:r>
    </w:p>
    <w:p w14:paraId="72139429" w14:textId="7427E2CD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DEA49D1" w14:textId="09112BC0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이 </w:t>
      </w:r>
      <w:r>
        <w:t xml:space="preserve">v-for </w:t>
      </w:r>
      <w:r>
        <w:rPr>
          <w:rFonts w:hint="eastAsia"/>
        </w:rPr>
        <w:t>지시자에 의해서 다음과 같은 태그들이 생성된다.</w:t>
      </w:r>
    </w:p>
    <w:p w14:paraId="72C822B7" w14:textId="77777777" w:rsidR="007A6D8A" w:rsidRDefault="007A6D8A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B09F0A7" w14:textId="7D4B99F8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zero &lt;/span&gt;</w:t>
      </w:r>
    </w:p>
    <w:p w14:paraId="478CC4F5" w14:textId="3DB08AB7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one &lt;/span&gt;</w:t>
      </w:r>
    </w:p>
    <w:p w14:paraId="7E6CC703" w14:textId="408F9DF8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two &lt;/span&gt;</w:t>
      </w:r>
    </w:p>
    <w:p w14:paraId="2E1BC064" w14:textId="4446F202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three &lt;/span&gt;</w:t>
      </w:r>
    </w:p>
    <w:p w14:paraId="79B0915E" w14:textId="2B3B7D0B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four &lt;/span&gt;</w:t>
      </w:r>
    </w:p>
    <w:p w14:paraId="05C5C993" w14:textId="0ECDC858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five &lt;/span&gt;</w:t>
      </w:r>
    </w:p>
    <w:p w14:paraId="77E449E0" w14:textId="77777777" w:rsidR="001037C7" w:rsidRPr="00714FC0" w:rsidRDefault="001037C7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C2EBB1" w14:textId="4A86A179" w:rsidR="00E95E23" w:rsidRDefault="00E95E23" w:rsidP="005502F4"/>
    <w:p w14:paraId="7D70F244" w14:textId="0CA9DAF4" w:rsidR="00F81CCA" w:rsidRDefault="00F81C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08E0D9" w14:textId="3C74AB92" w:rsidR="002F14FF" w:rsidRDefault="002F14FF" w:rsidP="00597130">
      <w:pPr>
        <w:pStyle w:val="Heading2"/>
      </w:pPr>
      <w:bookmarkStart w:id="2" w:name="_Toc38769068"/>
      <w:r>
        <w:lastRenderedPageBreak/>
        <w:t xml:space="preserve">display </w:t>
      </w:r>
      <w:r w:rsidR="00CC6F03">
        <w:rPr>
          <w:rFonts w:hint="eastAsia"/>
        </w:rPr>
        <w:t>서식</w:t>
      </w:r>
      <w:bookmarkEnd w:id="2"/>
    </w:p>
    <w:p w14:paraId="04369837" w14:textId="77777777" w:rsidR="009E14F7" w:rsidRPr="009E14F7" w:rsidRDefault="009E14F7" w:rsidP="009E14F7"/>
    <w:p w14:paraId="34978990" w14:textId="77777777" w:rsidR="00E03E64" w:rsidRPr="002C57F2" w:rsidRDefault="00E03E64" w:rsidP="00E03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57F2">
        <w:rPr>
          <w:rFonts w:ascii="Consolas" w:eastAsia="굴림" w:hAnsi="Consolas" w:cs="굴림"/>
          <w:color w:val="800000"/>
          <w:kern w:val="0"/>
          <w:sz w:val="21"/>
          <w:szCs w:val="21"/>
        </w:rPr>
        <w:t>span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display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: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  <w:shd w:val="clear" w:color="auto" w:fill="FFFF99"/>
        </w:rPr>
        <w:t>inline-block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8px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34853208" w14:textId="77777777" w:rsidR="00E03E64" w:rsidRPr="002C57F2" w:rsidRDefault="00E03E64" w:rsidP="00E03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black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016C58CE" w14:textId="77777777" w:rsidR="00E03E64" w:rsidRPr="00E03E64" w:rsidRDefault="00E03E64" w:rsidP="00E03E64"/>
    <w:p w14:paraId="42A6CF9B" w14:textId="01F30251" w:rsidR="002F14FF" w:rsidRDefault="009E14F7" w:rsidP="002F14FF">
      <w:r>
        <w:rPr>
          <w:rFonts w:hint="eastAsia"/>
        </w:rPr>
        <w:t>d</w:t>
      </w:r>
      <w:r>
        <w:t xml:space="preserve">isplay </w:t>
      </w:r>
      <w:r w:rsidR="00A77A5A">
        <w:rPr>
          <w:rFonts w:hint="eastAsia"/>
        </w:rPr>
        <w:t xml:space="preserve">서식 </w:t>
      </w:r>
      <w:r>
        <w:rPr>
          <w:rFonts w:hint="eastAsia"/>
        </w:rPr>
        <w:t xml:space="preserve">속성은 </w:t>
      </w:r>
      <w:r w:rsidR="002F14FF">
        <w:rPr>
          <w:rFonts w:hint="eastAsia"/>
        </w:rPr>
        <w:t>태그가</w:t>
      </w:r>
      <w:r w:rsidR="002F14FF">
        <w:t xml:space="preserve"> 그려지는 형태를 지정한다.</w:t>
      </w:r>
    </w:p>
    <w:p w14:paraId="14774102" w14:textId="77777777" w:rsidR="002F14FF" w:rsidRDefault="002F14FF" w:rsidP="002F14FF">
      <w:r>
        <w:rPr>
          <w:rFonts w:hint="eastAsia"/>
        </w:rPr>
        <w:t>이</w:t>
      </w:r>
      <w:r>
        <w:t xml:space="preserve"> 속성의 값은 block, inline, inline-block, none 이다.</w:t>
      </w:r>
    </w:p>
    <w:p w14:paraId="3E059915" w14:textId="77777777" w:rsidR="002F14FF" w:rsidRDefault="002F14FF" w:rsidP="002F14FF"/>
    <w:p w14:paraId="77CE8CAC" w14:textId="77777777" w:rsidR="002F14FF" w:rsidRDefault="002F14FF" w:rsidP="00F31915">
      <w:pPr>
        <w:pStyle w:val="Heading3"/>
      </w:pPr>
      <w:r>
        <w:t>display: none;</w:t>
      </w:r>
    </w:p>
    <w:p w14:paraId="49F79EB7" w14:textId="77777777" w:rsidR="002F14FF" w:rsidRDefault="002F14FF" w:rsidP="002F14FF">
      <w:r>
        <w:rPr>
          <w:rFonts w:hint="eastAsia"/>
        </w:rPr>
        <w:t>태그가</w:t>
      </w:r>
      <w:r>
        <w:t xml:space="preserve"> 웹브라우저 창에 그려지지 않는다.</w:t>
      </w:r>
    </w:p>
    <w:p w14:paraId="3B90B29D" w14:textId="77777777" w:rsidR="002F14FF" w:rsidRDefault="002F14FF" w:rsidP="002F14FF"/>
    <w:p w14:paraId="39210C99" w14:textId="77777777" w:rsidR="002F14FF" w:rsidRDefault="002F14FF" w:rsidP="00F31915">
      <w:pPr>
        <w:pStyle w:val="Heading3"/>
      </w:pPr>
      <w:r>
        <w:t>display: block;</w:t>
      </w:r>
    </w:p>
    <w:p w14:paraId="43ED2213" w14:textId="77777777" w:rsidR="002F14FF" w:rsidRDefault="002F14FF" w:rsidP="002F14FF">
      <w:r>
        <w:rPr>
          <w:rFonts w:hint="eastAsia"/>
        </w:rPr>
        <w:t>태그의</w:t>
      </w:r>
      <w:r>
        <w:t xml:space="preserve"> width 값이 100% 가 된다. </w:t>
      </w:r>
    </w:p>
    <w:p w14:paraId="7B40FA3B" w14:textId="0319F92F" w:rsidR="002F14FF" w:rsidRDefault="002F14FF" w:rsidP="002F14FF">
      <w:r>
        <w:t>block 태그들은 margin, padding, width, height 서식이 잘 적용된다.</w:t>
      </w:r>
    </w:p>
    <w:p w14:paraId="37AA7F82" w14:textId="77777777" w:rsidR="003A797D" w:rsidRDefault="003A797D" w:rsidP="002F14FF"/>
    <w:p w14:paraId="7421A922" w14:textId="77777777" w:rsidR="002F14FF" w:rsidRDefault="002F14FF" w:rsidP="00F31915">
      <w:pPr>
        <w:pStyle w:val="Heading3"/>
      </w:pPr>
      <w:r>
        <w:t>display: inline;</w:t>
      </w:r>
    </w:p>
    <w:p w14:paraId="4A626919" w14:textId="77777777" w:rsidR="002F14FF" w:rsidRDefault="002F14FF" w:rsidP="002F14FF">
      <w:r>
        <w:rPr>
          <w:rFonts w:hint="eastAsia"/>
        </w:rPr>
        <w:t>태그의</w:t>
      </w:r>
      <w:r>
        <w:t xml:space="preserve"> width 값이 그 내용에 딱 맞는 크기가 된다.</w:t>
      </w:r>
    </w:p>
    <w:p w14:paraId="3C66C5B7" w14:textId="77777777" w:rsidR="002F14FF" w:rsidRDefault="002F14FF" w:rsidP="002F14FF">
      <w:r>
        <w:t>padding과 좌우 margin 속성은 잘 적용되지만,</w:t>
      </w:r>
    </w:p>
    <w:p w14:paraId="4DBBCAF5" w14:textId="77777777" w:rsidR="002F14FF" w:rsidRDefault="002F14FF" w:rsidP="002F14FF">
      <w:r>
        <w:rPr>
          <w:rFonts w:hint="eastAsia"/>
        </w:rPr>
        <w:t>위</w:t>
      </w:r>
      <w:r>
        <w:t xml:space="preserve"> 아래 margin 속성과 width, height 속성은 상황에 따라 무시될 수 있다.</w:t>
      </w:r>
    </w:p>
    <w:p w14:paraId="3865EBCD" w14:textId="77777777" w:rsidR="002F14FF" w:rsidRDefault="002F14FF" w:rsidP="002F14FF"/>
    <w:p w14:paraId="3913E64C" w14:textId="77777777" w:rsidR="002F14FF" w:rsidRDefault="002F14FF" w:rsidP="00F31915">
      <w:pPr>
        <w:pStyle w:val="Heading3"/>
      </w:pPr>
      <w:r>
        <w:t xml:space="preserve">inline-block </w:t>
      </w:r>
    </w:p>
    <w:p w14:paraId="4B76CEBF" w14:textId="77777777" w:rsidR="002F14FF" w:rsidRDefault="002F14FF" w:rsidP="002F14FF">
      <w:r>
        <w:rPr>
          <w:rFonts w:hint="eastAsia"/>
        </w:rPr>
        <w:t>태그의</w:t>
      </w:r>
      <w:r>
        <w:t xml:space="preserve"> width 값이 그 내용에 딱 맞는 크기가 된다.</w:t>
      </w:r>
    </w:p>
    <w:p w14:paraId="5101A84D" w14:textId="27E646C3" w:rsidR="00F06073" w:rsidRDefault="002F14FF" w:rsidP="002F14FF">
      <w:r>
        <w:t>padding, margin, width, height 속성이 잘 적용된다.</w:t>
      </w:r>
    </w:p>
    <w:p w14:paraId="73371E78" w14:textId="5FADED07" w:rsidR="00127DE4" w:rsidRDefault="00127DE4" w:rsidP="005502F4"/>
    <w:p w14:paraId="2E6B115E" w14:textId="4BC67736" w:rsidR="00F31915" w:rsidRDefault="00F31915" w:rsidP="005502F4"/>
    <w:p w14:paraId="17D833E0" w14:textId="776043B1" w:rsidR="000E7F32" w:rsidRDefault="000E7F32" w:rsidP="000E7F32">
      <w:pPr>
        <w:pStyle w:val="Heading3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D5B3A6A" w14:textId="77777777" w:rsidR="003A797D" w:rsidRDefault="003A797D" w:rsidP="003A797D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속성의 디폴트 값이 </w:t>
      </w:r>
      <w:r>
        <w:t>block</w:t>
      </w:r>
      <w:r>
        <w:rPr>
          <w:rFonts w:hint="eastAsia"/>
        </w:rPr>
        <w:t>인 태그들은 다음과 같다.</w:t>
      </w:r>
    </w:p>
    <w:p w14:paraId="6FDCC7E7" w14:textId="44ED5F5B" w:rsidR="003A797D" w:rsidRDefault="003A797D" w:rsidP="003A797D">
      <w:r>
        <w:rPr>
          <w:rFonts w:hint="eastAsia"/>
        </w:rPr>
        <w:t>h</w:t>
      </w:r>
      <w:r>
        <w:t>1, div, p, table, form</w:t>
      </w:r>
    </w:p>
    <w:p w14:paraId="61700165" w14:textId="20F269A4" w:rsidR="003A797D" w:rsidRDefault="003A797D" w:rsidP="003A797D"/>
    <w:p w14:paraId="0E116117" w14:textId="3C605ABC" w:rsidR="000E7F32" w:rsidRDefault="000E7F32" w:rsidP="000E7F32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속성의 디폴트 값이 </w:t>
      </w:r>
      <w:r>
        <w:t>inline</w:t>
      </w:r>
      <w:r>
        <w:rPr>
          <w:rFonts w:hint="eastAsia"/>
        </w:rPr>
        <w:t>인 태그들은 다음과 같다.</w:t>
      </w:r>
    </w:p>
    <w:p w14:paraId="5785B5D0" w14:textId="2B6717DD" w:rsidR="000E7F32" w:rsidRDefault="000E7F32" w:rsidP="000E7F32">
      <w:r>
        <w:t>a span input select button</w:t>
      </w:r>
    </w:p>
    <w:p w14:paraId="2D0B4CFB" w14:textId="25950EE7" w:rsidR="00F81CCA" w:rsidRDefault="00F81CCA" w:rsidP="000E7F32"/>
    <w:p w14:paraId="690A5CB9" w14:textId="77777777" w:rsidR="003A797D" w:rsidRPr="000E7F32" w:rsidRDefault="003A797D" w:rsidP="003A797D"/>
    <w:p w14:paraId="03EDC921" w14:textId="31DF21BC" w:rsidR="003A797D" w:rsidRDefault="000E54F4" w:rsidP="003A797D">
      <w:r>
        <w:rPr>
          <w:rFonts w:hint="eastAsia"/>
        </w:rPr>
        <w:t>f</w:t>
      </w:r>
      <w:r>
        <w:t xml:space="preserve">or1.html </w:t>
      </w:r>
      <w:r>
        <w:rPr>
          <w:rFonts w:hint="eastAsia"/>
        </w:rPr>
        <w:t xml:space="preserve">예제에서 </w:t>
      </w:r>
      <w:r w:rsidR="00FE3EE3">
        <w:rPr>
          <w:rFonts w:hint="eastAsia"/>
        </w:rPr>
        <w:t>s</w:t>
      </w:r>
      <w:r w:rsidR="00FE3EE3">
        <w:t xml:space="preserve">pan </w:t>
      </w:r>
      <w:r w:rsidR="00FE3EE3">
        <w:rPr>
          <w:rFonts w:hint="eastAsia"/>
        </w:rPr>
        <w:t xml:space="preserve">태그의 </w:t>
      </w:r>
      <w:r w:rsidR="00FE3EE3">
        <w:t xml:space="preserve">display </w:t>
      </w:r>
      <w:r w:rsidR="00FE3EE3">
        <w:rPr>
          <w:rFonts w:hint="eastAsia"/>
        </w:rPr>
        <w:t xml:space="preserve">속성 값을 </w:t>
      </w:r>
      <w:r w:rsidR="00FE3EE3">
        <w:t xml:space="preserve">inline-block </w:t>
      </w:r>
      <w:r w:rsidR="00FE3EE3">
        <w:rPr>
          <w:rFonts w:hint="eastAsia"/>
        </w:rPr>
        <w:t>으로 설정한 이유는</w:t>
      </w:r>
    </w:p>
    <w:p w14:paraId="581DEF6E" w14:textId="47AC83CA" w:rsidR="00FE3EE3" w:rsidRDefault="004D6CA8" w:rsidP="003A797D">
      <w:r>
        <w:t xml:space="preserve">margin, padding </w:t>
      </w:r>
      <w:r>
        <w:rPr>
          <w:rFonts w:hint="eastAsia"/>
        </w:rPr>
        <w:t>값이 잘 적용되도록 하기 위해서다.</w:t>
      </w:r>
    </w:p>
    <w:p w14:paraId="4048ADAF" w14:textId="77777777" w:rsidR="004D6CA8" w:rsidRDefault="004D6CA8" w:rsidP="003A797D"/>
    <w:p w14:paraId="5E4F4A7C" w14:textId="77777777" w:rsidR="00FE3EE3" w:rsidRPr="002C57F2" w:rsidRDefault="00FE3EE3" w:rsidP="00FE3EE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57F2">
        <w:rPr>
          <w:rFonts w:ascii="Consolas" w:eastAsia="굴림" w:hAnsi="Consolas" w:cs="굴림"/>
          <w:color w:val="800000"/>
          <w:kern w:val="0"/>
          <w:sz w:val="21"/>
          <w:szCs w:val="21"/>
        </w:rPr>
        <w:t>span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display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: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  <w:shd w:val="clear" w:color="auto" w:fill="FFFF99"/>
        </w:rPr>
        <w:t>inline-block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8px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22E96664" w14:textId="77777777" w:rsidR="00FE3EE3" w:rsidRPr="002C57F2" w:rsidRDefault="00FE3EE3" w:rsidP="00FE3EE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black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3158F928" w14:textId="3F3BE020" w:rsidR="003A797D" w:rsidRDefault="003A797D" w:rsidP="005502F4"/>
    <w:p w14:paraId="77120563" w14:textId="40377402" w:rsidR="004D6CA8" w:rsidRDefault="004D6CA8" w:rsidP="005502F4">
      <w:r>
        <w:rPr>
          <w:rFonts w:hint="eastAsia"/>
        </w:rPr>
        <w:t>s</w:t>
      </w:r>
      <w:r>
        <w:t xml:space="preserve">pan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>속성 디폴트 값이</w:t>
      </w:r>
      <w:r w:rsidR="000F456B">
        <w:t xml:space="preserve"> inline</w:t>
      </w:r>
      <w:r>
        <w:t xml:space="preserve"> </w:t>
      </w:r>
      <w:r w:rsidR="000F456B">
        <w:rPr>
          <w:rFonts w:hint="eastAsia"/>
        </w:rPr>
        <w:t>이다.</w:t>
      </w:r>
    </w:p>
    <w:p w14:paraId="5FF078AE" w14:textId="7E1AC400" w:rsidR="004D6CA8" w:rsidRDefault="000F456B" w:rsidP="005502F4">
      <w:r>
        <w:rPr>
          <w:rFonts w:hint="eastAsia"/>
        </w:rPr>
        <w:t>i</w:t>
      </w:r>
      <w:r>
        <w:t xml:space="preserve">nline </w:t>
      </w:r>
      <w:r>
        <w:rPr>
          <w:rFonts w:hint="eastAsia"/>
        </w:rPr>
        <w:t xml:space="preserve">태그에는 </w:t>
      </w:r>
      <w:r w:rsidR="004D6CA8">
        <w:rPr>
          <w:rFonts w:hint="eastAsia"/>
        </w:rPr>
        <w:t>m</w:t>
      </w:r>
      <w:r w:rsidR="004D6CA8">
        <w:t xml:space="preserve">argin, padding </w:t>
      </w:r>
      <w:r w:rsidR="004D6CA8">
        <w:rPr>
          <w:rFonts w:hint="eastAsia"/>
        </w:rPr>
        <w:t>값이 잘 적용되지 않는다.</w:t>
      </w:r>
    </w:p>
    <w:p w14:paraId="7C38D24E" w14:textId="410815ED" w:rsidR="000F456B" w:rsidRDefault="000F456B" w:rsidP="005502F4"/>
    <w:p w14:paraId="6E3DEE00" w14:textId="58E06C16" w:rsidR="00FF3D78" w:rsidRDefault="00FF3D78" w:rsidP="005502F4"/>
    <w:p w14:paraId="349F6C06" w14:textId="0E07B122" w:rsidR="00F81CCA" w:rsidRDefault="00F81C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85DF3F" w14:textId="07C0D5B1" w:rsidR="00FF3D78" w:rsidRDefault="00AB3AB1" w:rsidP="00AB3AB1">
      <w:pPr>
        <w:pStyle w:val="Heading2"/>
      </w:pPr>
      <w:bookmarkStart w:id="3" w:name="_Toc38769069"/>
      <w:r>
        <w:rPr>
          <w:rFonts w:hint="eastAsia"/>
        </w:rPr>
        <w:lastRenderedPageBreak/>
        <w:t>i</w:t>
      </w:r>
      <w:r>
        <w:t>ndex</w:t>
      </w:r>
      <w:bookmarkEnd w:id="3"/>
    </w:p>
    <w:p w14:paraId="0BD29E4D" w14:textId="788502D1" w:rsidR="00AB3AB1" w:rsidRDefault="00AB3AB1" w:rsidP="00AB3AB1">
      <w:pPr>
        <w:pStyle w:val="Heading3"/>
      </w:pPr>
      <w:r>
        <w:rPr>
          <w:rFonts w:hint="eastAsia"/>
        </w:rPr>
        <w:t>f</w:t>
      </w:r>
      <w:r>
        <w:t>or2.html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AB1" w14:paraId="65ACE7F7" w14:textId="77777777" w:rsidTr="00AB3AB1">
        <w:tc>
          <w:tcPr>
            <w:tcW w:w="10456" w:type="dxa"/>
          </w:tcPr>
          <w:p w14:paraId="3ADAAB55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EBB7A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AF1E22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7DD380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227AD8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7397161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1BF85F4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5B82DB3F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621F899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04AD0F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13F3CDD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20EDFC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FAB8194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196CBA7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"(s,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index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) in words"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0FAB0B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index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}}-{{ s }}</w:t>
            </w:r>
          </w:p>
          <w:p w14:paraId="0121BBFD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635771C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27285E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447028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D8F6620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14DD14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162BA82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399D0A9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words: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EE6DB05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96D151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8CF487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31B8B52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2BC81F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039D4FE" w14:textId="77777777" w:rsidR="00AB3AB1" w:rsidRDefault="00AB3AB1" w:rsidP="00AB3AB1"/>
        </w:tc>
      </w:tr>
    </w:tbl>
    <w:p w14:paraId="21CA14E6" w14:textId="77777777" w:rsidR="00AB3AB1" w:rsidRPr="00AB3AB1" w:rsidRDefault="00AB3AB1" w:rsidP="00AB3AB1"/>
    <w:p w14:paraId="17DE23D3" w14:textId="41F5E004" w:rsidR="00F34D68" w:rsidRPr="00F34D68" w:rsidRDefault="00F34D68" w:rsidP="00F34D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34D68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s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 in words"</w:t>
      </w: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C526FF6" w14:textId="77777777" w:rsidR="00F34D68" w:rsidRPr="00F34D68" w:rsidRDefault="00F34D68" w:rsidP="00F34D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34D68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"(s, index) in words"</w:t>
      </w: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82D4D97" w14:textId="2F4D0114" w:rsidR="003163CF" w:rsidRDefault="003163C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Pr="003163CF">
        <w:t>위</w:t>
      </w:r>
      <w:r w:rsidRPr="003163CF">
        <w:rPr>
          <w:rFonts w:hint="eastAsia"/>
        </w:rPr>
        <w:t xml:space="preserve"> </w:t>
      </w:r>
      <w:r w:rsidRPr="003163CF">
        <w:t>두</w:t>
      </w:r>
      <w:r>
        <w:rPr>
          <w:rFonts w:hint="eastAsia"/>
        </w:rPr>
        <w:t xml:space="preserve"> </w:t>
      </w:r>
      <w:r>
        <w:t xml:space="preserve">v-for </w:t>
      </w:r>
      <w:r w:rsidR="00F34D68">
        <w:rPr>
          <w:rFonts w:hint="eastAsia"/>
        </w:rPr>
        <w:t>지시자가 하는 일은 동일하다.</w:t>
      </w:r>
      <w:r w:rsidR="00717D86">
        <w:t xml:space="preserve"> span </w:t>
      </w:r>
      <w:r w:rsidR="00717D86">
        <w:rPr>
          <w:rFonts w:hint="eastAsia"/>
        </w:rPr>
        <w:t>태그를 반복해서 생성한다.</w:t>
      </w:r>
    </w:p>
    <w:p w14:paraId="2D2012F1" w14:textId="75952126" w:rsidR="00717D86" w:rsidRDefault="00717D86" w:rsidP="00717D8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words </w:t>
      </w:r>
      <w:r>
        <w:rPr>
          <w:rFonts w:hint="eastAsia"/>
        </w:rPr>
        <w:t xml:space="preserve">배열의 원소 각각을 </w:t>
      </w:r>
      <w:r>
        <w:t xml:space="preserve">s </w:t>
      </w:r>
      <w:r>
        <w:rPr>
          <w:rFonts w:hint="eastAsia"/>
        </w:rPr>
        <w:t>지역 변수에 대입하면서 반복한다.</w:t>
      </w:r>
    </w:p>
    <w:p w14:paraId="382F3B6D" w14:textId="46EC0398" w:rsidR="00717D86" w:rsidRDefault="00C35E6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</w:t>
      </w:r>
      <w:r w:rsidR="00E42428">
        <w:rPr>
          <w:rFonts w:hint="eastAsia"/>
        </w:rPr>
        <w:t>된다.</w:t>
      </w:r>
    </w:p>
    <w:p w14:paraId="6752B5CF" w14:textId="6B15AD00" w:rsidR="00553F1F" w:rsidRDefault="00553F1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96DCF79" w14:textId="77777777" w:rsidR="00553F1F" w:rsidRPr="00553F1F" w:rsidRDefault="00553F1F" w:rsidP="00553F1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53F1F">
        <w:rPr>
          <w:rFonts w:ascii="Consolas" w:eastAsia="굴림" w:hAnsi="Consolas" w:cs="굴림"/>
          <w:color w:val="000000"/>
          <w:kern w:val="0"/>
          <w:sz w:val="21"/>
          <w:szCs w:val="21"/>
        </w:rPr>
        <w:t>{{ index }}</w:t>
      </w:r>
    </w:p>
    <w:p w14:paraId="399ABAEF" w14:textId="1DE840A4" w:rsidR="00553F1F" w:rsidRDefault="00553F1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변수 값이 출력된다.</w:t>
      </w:r>
    </w:p>
    <w:p w14:paraId="72048EB2" w14:textId="33E32891" w:rsidR="00C61C94" w:rsidRDefault="00C61C94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0141BFC" w14:textId="77777777" w:rsidR="00C61C94" w:rsidRPr="00C61C94" w:rsidRDefault="00C61C94" w:rsidP="00C61C9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1C94">
        <w:rPr>
          <w:rFonts w:ascii="Consolas" w:eastAsia="굴림" w:hAnsi="Consolas" w:cs="굴림"/>
          <w:color w:val="000000"/>
          <w:kern w:val="0"/>
          <w:sz w:val="21"/>
          <w:szCs w:val="21"/>
        </w:rPr>
        <w:t>{{ s }}</w:t>
      </w:r>
    </w:p>
    <w:p w14:paraId="2C981DB7" w14:textId="62B04331" w:rsidR="00C61C94" w:rsidRPr="00553F1F" w:rsidRDefault="00C61C94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 </w:t>
      </w:r>
      <w:r>
        <w:rPr>
          <w:rFonts w:hint="eastAsia"/>
        </w:rPr>
        <w:t>변수 값이 출력된다.</w:t>
      </w:r>
    </w:p>
    <w:p w14:paraId="7BDDEC6C" w14:textId="188F2793" w:rsidR="00E42428" w:rsidRDefault="00E42428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6EDEDE5" w14:textId="602C9043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C5388C">
        <w:rPr>
          <w:noProof/>
        </w:rPr>
        <w:drawing>
          <wp:inline distT="0" distB="0" distL="0" distR="0" wp14:anchorId="0D45E098" wp14:editId="4CC5ED47">
            <wp:extent cx="5801535" cy="10669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185" w14:textId="77777777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8A269D6" w14:textId="77777777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C83B095" w14:textId="5F839F7D" w:rsidR="00F31915" w:rsidRDefault="00F31915" w:rsidP="005502F4"/>
    <w:p w14:paraId="578A62E3" w14:textId="498A1E42" w:rsidR="00216440" w:rsidRDefault="00216440" w:rsidP="00216440">
      <w:pPr>
        <w:pStyle w:val="Heading2"/>
      </w:pPr>
      <w:bookmarkStart w:id="4" w:name="_Toc38769070"/>
      <w:r>
        <w:rPr>
          <w:rFonts w:hint="eastAsia"/>
        </w:rPr>
        <w:lastRenderedPageBreak/>
        <w:t>k</w:t>
      </w:r>
      <w:r>
        <w:t>ey</w:t>
      </w:r>
      <w:bookmarkEnd w:id="4"/>
    </w:p>
    <w:p w14:paraId="52B7A1DE" w14:textId="407F54B5" w:rsidR="00216440" w:rsidRDefault="00216440" w:rsidP="00216440">
      <w:pPr>
        <w:pStyle w:val="Heading3"/>
      </w:pPr>
      <w:r>
        <w:rPr>
          <w:rFonts w:hint="eastAsia"/>
        </w:rPr>
        <w:t>f</w:t>
      </w:r>
      <w:r>
        <w:t>or3.html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6440" w14:paraId="2C3C7479" w14:textId="77777777" w:rsidTr="00216440">
        <w:tc>
          <w:tcPr>
            <w:tcW w:w="10456" w:type="dxa"/>
          </w:tcPr>
          <w:p w14:paraId="26926484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926F36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654428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98A2BC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4BD9A14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8CCBA9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12038E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C34F421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6865E8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E4E78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794519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00AABE8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471909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3C5ACC2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"(s, index) in words"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v-bind:key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"index"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1813A29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index }}-{{ s }}</w:t>
            </w:r>
          </w:p>
          <w:p w14:paraId="75A10CC2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3E7374D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E55905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38FB46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B086F8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DAAF937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32779C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C7806C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words: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3AA1787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F557846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CF3F44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5EF931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2EA11B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A10A952" w14:textId="77777777" w:rsidR="00216440" w:rsidRDefault="00216440" w:rsidP="00216440"/>
        </w:tc>
      </w:tr>
    </w:tbl>
    <w:p w14:paraId="6FE18B3A" w14:textId="59135A52" w:rsidR="00216440" w:rsidRDefault="00216440" w:rsidP="00216440"/>
    <w:p w14:paraId="567CD10E" w14:textId="2F013C23" w:rsidR="00A3474A" w:rsidRDefault="00335EBD" w:rsidP="00216440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앱의 속성 값이 </w:t>
      </w:r>
      <w:r w:rsidR="001D6C10">
        <w:rPr>
          <w:rFonts w:hint="eastAsia"/>
        </w:rPr>
        <w:t>변경되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그 값이 출력되는 태그 부분도 즉시 </w:t>
      </w:r>
      <w:r w:rsidR="001D6C10">
        <w:rPr>
          <w:rFonts w:hint="eastAsia"/>
        </w:rPr>
        <w:t>변경된다.</w:t>
      </w:r>
    </w:p>
    <w:p w14:paraId="3E59C5CE" w14:textId="77777777" w:rsidR="00C15103" w:rsidRDefault="00C15103" w:rsidP="00216440"/>
    <w:p w14:paraId="67A5C9A8" w14:textId="648E47FA" w:rsidR="00A3474A" w:rsidRDefault="001D6C10" w:rsidP="00216440">
      <w:r>
        <w:t xml:space="preserve">words </w:t>
      </w:r>
      <w:r>
        <w:rPr>
          <w:rFonts w:hint="eastAsia"/>
        </w:rPr>
        <w:t>배열</w:t>
      </w:r>
      <w:r w:rsidR="00C15103">
        <w:rPr>
          <w:rFonts w:hint="eastAsia"/>
        </w:rPr>
        <w:t>의 크기가 늘어나거나 줄어들면,</w:t>
      </w:r>
      <w:r w:rsidR="00C15103">
        <w:t xml:space="preserve"> </w:t>
      </w:r>
    </w:p>
    <w:p w14:paraId="2EB25319" w14:textId="778DB178" w:rsidR="00C15103" w:rsidRDefault="00C15103" w:rsidP="00216440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 xml:space="preserve">지시자에 의해 생성되는 </w:t>
      </w:r>
      <w:r>
        <w:t xml:space="preserve">span </w:t>
      </w:r>
      <w:r>
        <w:rPr>
          <w:rFonts w:hint="eastAsia"/>
        </w:rPr>
        <w:t>태그들의 수도 즉시 늘어나거나 줄어든다.</w:t>
      </w:r>
    </w:p>
    <w:p w14:paraId="11DE49B3" w14:textId="416C1DE8" w:rsidR="00C15103" w:rsidRDefault="00C15103" w:rsidP="00216440"/>
    <w:p w14:paraId="593B70CE" w14:textId="1D6F67BA" w:rsidR="00C97082" w:rsidRDefault="00C97082" w:rsidP="00216440">
      <w:r>
        <w:rPr>
          <w:rFonts w:hint="eastAsia"/>
        </w:rPr>
        <w:t>예를 들어,</w:t>
      </w:r>
      <w:r>
        <w:t xml:space="preserve"> </w:t>
      </w:r>
      <w:r w:rsidR="0018755A">
        <w:rPr>
          <w:rFonts w:hint="eastAsia"/>
        </w:rPr>
        <w:t>w</w:t>
      </w:r>
      <w:r w:rsidR="0018755A">
        <w:t xml:space="preserve">ords </w:t>
      </w:r>
      <w:r w:rsidR="0018755A">
        <w:rPr>
          <w:rFonts w:hint="eastAsia"/>
        </w:rPr>
        <w:t>배열의 어떤 원소가 제거되</w:t>
      </w:r>
      <w:r>
        <w:rPr>
          <w:rFonts w:hint="eastAsia"/>
        </w:rPr>
        <w:t>면,</w:t>
      </w:r>
      <w:r>
        <w:t xml:space="preserve"> </w:t>
      </w:r>
    </w:p>
    <w:p w14:paraId="0731046C" w14:textId="4AE71870" w:rsidR="00C97082" w:rsidRDefault="00C97082" w:rsidP="00216440">
      <w:r>
        <w:rPr>
          <w:rFonts w:hint="eastAsia"/>
        </w:rPr>
        <w:t xml:space="preserve">그 원소에 해당하는 </w:t>
      </w:r>
      <w:r>
        <w:t xml:space="preserve">span </w:t>
      </w:r>
      <w:r>
        <w:rPr>
          <w:rFonts w:hint="eastAsia"/>
        </w:rPr>
        <w:t>태그도 즉시 제거된다.</w:t>
      </w:r>
    </w:p>
    <w:p w14:paraId="2FEC9546" w14:textId="3FA1F2CA" w:rsidR="00C97082" w:rsidRDefault="00C97082" w:rsidP="00C97082">
      <w:r>
        <w:rPr>
          <w:rFonts w:hint="eastAsia"/>
        </w:rPr>
        <w:t>Vu</w:t>
      </w:r>
      <w:r>
        <w:t xml:space="preserve">e </w:t>
      </w:r>
      <w:r>
        <w:rPr>
          <w:rFonts w:hint="eastAsia"/>
        </w:rPr>
        <w:t xml:space="preserve">엔진이 </w:t>
      </w:r>
      <w:r w:rsidR="00A66407">
        <w:rPr>
          <w:rFonts w:hint="eastAsia"/>
        </w:rPr>
        <w:t xml:space="preserve">그 원소에 해당하는 </w:t>
      </w:r>
      <w:r w:rsidR="00A66407">
        <w:t xml:space="preserve">span </w:t>
      </w:r>
      <w:r w:rsidR="00A66407">
        <w:rPr>
          <w:rFonts w:hint="eastAsia"/>
        </w:rPr>
        <w:t>태그를 찾아 제거해야 한다.</w:t>
      </w:r>
    </w:p>
    <w:p w14:paraId="65D76626" w14:textId="2A71B87E" w:rsidR="00CA0973" w:rsidRDefault="00CA0973" w:rsidP="00C97082"/>
    <w:p w14:paraId="3819678A" w14:textId="000BB2C6" w:rsidR="001A6C27" w:rsidRPr="00C97082" w:rsidRDefault="001A6C27" w:rsidP="001A6C27">
      <w:r>
        <w:rPr>
          <w:rFonts w:hint="eastAsia"/>
        </w:rPr>
        <w:t>이렇게 V</w:t>
      </w:r>
      <w:r>
        <w:t xml:space="preserve">ue </w:t>
      </w:r>
      <w:r>
        <w:rPr>
          <w:rFonts w:hint="eastAsia"/>
        </w:rPr>
        <w:t>엔진이 태그를 찾는 작업을 도와주기 위해,</w:t>
      </w:r>
    </w:p>
    <w:p w14:paraId="7C8DE752" w14:textId="083A170C" w:rsidR="008E3DBD" w:rsidRDefault="008E3DBD" w:rsidP="00C97082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 xml:space="preserve">지시자에 의해 반복 생성되는 태그에 </w:t>
      </w:r>
      <w:r>
        <w:t>v-bin</w:t>
      </w:r>
      <w:r w:rsidR="00A979CB">
        <w:t>d</w:t>
      </w:r>
      <w:r>
        <w:t xml:space="preserve">:key </w:t>
      </w:r>
      <w:r w:rsidR="001A6C27">
        <w:rPr>
          <w:rFonts w:hint="eastAsia"/>
        </w:rPr>
        <w:t>속성을 부여하자.</w:t>
      </w:r>
    </w:p>
    <w:p w14:paraId="2AA8CA42" w14:textId="77777777" w:rsidR="009C75B0" w:rsidRPr="00A979CB" w:rsidRDefault="009C75B0" w:rsidP="00C97082"/>
    <w:p w14:paraId="7521B0F8" w14:textId="2E310C12" w:rsidR="001A6C27" w:rsidRDefault="001A6C27" w:rsidP="00C97082">
      <w:r>
        <w:rPr>
          <w:rFonts w:hint="eastAsia"/>
        </w:rPr>
        <w:t xml:space="preserve">이 속성의 값은 </w:t>
      </w:r>
      <w:r w:rsidR="001D7857">
        <w:rPr>
          <w:rFonts w:hint="eastAsia"/>
        </w:rPr>
        <w:t>유일해야 한다.</w:t>
      </w:r>
    </w:p>
    <w:p w14:paraId="79981AE5" w14:textId="0ED2CC81" w:rsidR="001D7857" w:rsidRDefault="001D7857" w:rsidP="00C97082">
      <w:r>
        <w:rPr>
          <w:rFonts w:hint="eastAsia"/>
        </w:rPr>
        <w:t>전체 페이지에서 유일할 필요까지는 없고,</w:t>
      </w:r>
      <w:r w:rsidR="009C75B0">
        <w:t xml:space="preserve"> </w:t>
      </w:r>
      <w:r w:rsidR="009C75B0">
        <w:rPr>
          <w:rFonts w:hint="eastAsia"/>
        </w:rPr>
        <w:t>현재 v</w:t>
      </w:r>
      <w:r w:rsidR="009C75B0">
        <w:t xml:space="preserve">-for </w:t>
      </w:r>
      <w:r w:rsidR="009C75B0">
        <w:rPr>
          <w:rFonts w:hint="eastAsia"/>
        </w:rPr>
        <w:t>반복에서만 유일하면 된다.</w:t>
      </w:r>
    </w:p>
    <w:p w14:paraId="75E7C9DE" w14:textId="77777777" w:rsidR="00B80BA4" w:rsidRDefault="00B80BA4" w:rsidP="00C97082"/>
    <w:p w14:paraId="0F4FB877" w14:textId="4028BD02" w:rsidR="00A979CB" w:rsidRDefault="00A979CB" w:rsidP="00C97082">
      <w:r>
        <w:rPr>
          <w:rFonts w:hint="eastAsia"/>
        </w:rPr>
        <w:t>반복 순서에 해당하는 인덱스 값도,</w:t>
      </w:r>
      <w:r>
        <w:t xml:space="preserve"> </w:t>
      </w:r>
      <w:r>
        <w:rPr>
          <w:rFonts w:hint="eastAsia"/>
        </w:rPr>
        <w:t>현재 반복에서 유일하므로,</w:t>
      </w:r>
      <w:r>
        <w:t xml:space="preserve"> v-bind:key </w:t>
      </w:r>
      <w:r w:rsidR="00B80BA4">
        <w:rPr>
          <w:rFonts w:hint="eastAsia"/>
        </w:rPr>
        <w:t>속성값이 될 수 있다.</w:t>
      </w:r>
    </w:p>
    <w:p w14:paraId="4C0E3C97" w14:textId="77777777" w:rsidR="007E0410" w:rsidRDefault="007E0410" w:rsidP="00C97082"/>
    <w:p w14:paraId="387D6DE3" w14:textId="77777777" w:rsidR="007E0410" w:rsidRDefault="001C231C" w:rsidP="00C97082">
      <w:r>
        <w:rPr>
          <w:rFonts w:hint="eastAsia"/>
        </w:rPr>
        <w:t xml:space="preserve">만약 배열의 원소가 </w:t>
      </w:r>
      <w:r w:rsidR="007E0410">
        <w:rPr>
          <w:rFonts w:hint="eastAsia"/>
        </w:rPr>
        <w:t>중복되지 않는다면,</w:t>
      </w:r>
      <w:r w:rsidR="007E0410">
        <w:t xml:space="preserve"> index </w:t>
      </w:r>
      <w:r w:rsidR="007E0410">
        <w:rPr>
          <w:rFonts w:hint="eastAsia"/>
        </w:rPr>
        <w:t xml:space="preserve">보다는 배열의 원소를 </w:t>
      </w:r>
    </w:p>
    <w:p w14:paraId="45346190" w14:textId="593745CB" w:rsidR="00B80BA4" w:rsidRDefault="007E0410" w:rsidP="00C97082">
      <w:r>
        <w:t xml:space="preserve">v-bind:key </w:t>
      </w:r>
      <w:r>
        <w:rPr>
          <w:rFonts w:hint="eastAsia"/>
        </w:rPr>
        <w:t>속성값으로 사용하는 것이 좋다.</w:t>
      </w:r>
    </w:p>
    <w:p w14:paraId="72ABB417" w14:textId="439C8B97" w:rsidR="00B80BA4" w:rsidRDefault="00B80BA4" w:rsidP="00C97082"/>
    <w:p w14:paraId="272DD6B0" w14:textId="77777777" w:rsidR="001D7857" w:rsidRDefault="001D7857" w:rsidP="00C97082"/>
    <w:p w14:paraId="1EA16000" w14:textId="77777777" w:rsidR="00C97082" w:rsidRPr="00C97082" w:rsidRDefault="00C97082" w:rsidP="00216440"/>
    <w:p w14:paraId="79519F67" w14:textId="7E31F3A9" w:rsidR="00C97082" w:rsidRDefault="00C97082" w:rsidP="00216440"/>
    <w:p w14:paraId="7F8A66E1" w14:textId="73AC5878" w:rsidR="001D6C10" w:rsidRDefault="009E5BF6" w:rsidP="009E5BF6">
      <w:pPr>
        <w:pStyle w:val="Heading2"/>
      </w:pPr>
      <w:bookmarkStart w:id="5" w:name="_Toc38769071"/>
      <w:r>
        <w:rPr>
          <w:rFonts w:hint="eastAsia"/>
        </w:rPr>
        <w:lastRenderedPageBreak/>
        <w:t>객체 배열</w:t>
      </w:r>
      <w:bookmarkEnd w:id="5"/>
    </w:p>
    <w:p w14:paraId="35CAFA77" w14:textId="42FF00A5" w:rsidR="009E5BF6" w:rsidRDefault="009E5BF6" w:rsidP="009E5BF6">
      <w:pPr>
        <w:pStyle w:val="Heading3"/>
      </w:pPr>
      <w:r>
        <w:rPr>
          <w:rFonts w:hint="eastAsia"/>
        </w:rPr>
        <w:t>f</w:t>
      </w:r>
      <w:r>
        <w:t>or4.html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5BF6" w14:paraId="7CE72231" w14:textId="77777777" w:rsidTr="009E5BF6">
        <w:tc>
          <w:tcPr>
            <w:tcW w:w="10456" w:type="dxa"/>
          </w:tcPr>
          <w:p w14:paraId="4E237A8F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221B1C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1AD82AC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87ACB7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9DD4D6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9F058B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4874F1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25F15E8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7C5081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D4FF8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tr:nth-child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#ddd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25C94D9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4C70D65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35996E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EFE48F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424F6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36EBE453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</w:t>
            </w:r>
          </w:p>
          <w:p w14:paraId="12A324D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ID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이름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나이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17C7FF2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6E95435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person in persons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person.id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F45C403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person.id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627D8BB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person.name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565E99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person.age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31BEEDD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4B8375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2A2FC858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625933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8E58A2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EB3802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7D099E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8AD8325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38CF3D0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11725672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6A6B0BC2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7AF0218" w14:textId="3B795874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="00936C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7FF02CC7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BF2DB3C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ED159E5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072A2DF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8DF287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ABC17BA" w14:textId="77777777" w:rsidR="009E5BF6" w:rsidRDefault="009E5BF6" w:rsidP="009E5BF6"/>
        </w:tc>
      </w:tr>
    </w:tbl>
    <w:p w14:paraId="4BC8955B" w14:textId="69168E9C" w:rsidR="009E5BF6" w:rsidRDefault="009E5BF6" w:rsidP="009E5BF6"/>
    <w:p w14:paraId="25AC0947" w14:textId="7A983181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53ECB9F0" w14:textId="3BB00BF6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persons: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[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101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 </w:t>
      </w:r>
    </w:p>
    <w:p w14:paraId="3BA62187" w14:textId="1BF58CB8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102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 </w:t>
      </w:r>
    </w:p>
    <w:p w14:paraId="6F60FCC0" w14:textId="36242A1D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103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장길산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76CD413E" w14:textId="23026905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="00014914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이몽룡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17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 ]</w:t>
      </w:r>
    </w:p>
    <w:p w14:paraId="3B4CCC27" w14:textId="3ADC8C23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A1A8A64" w14:textId="31043861" w:rsidR="00184AE8" w:rsidRDefault="00184AE8" w:rsidP="00216440">
      <w:r>
        <w:rPr>
          <w:rFonts w:hint="eastAsia"/>
        </w:rPr>
        <w:t xml:space="preserve">앱의 </w:t>
      </w:r>
      <w:r>
        <w:t xml:space="preserve">persons </w:t>
      </w:r>
      <w:r>
        <w:rPr>
          <w:rFonts w:hint="eastAsia"/>
        </w:rPr>
        <w:t>속성 값은 객체 배열이다.</w:t>
      </w:r>
    </w:p>
    <w:p w14:paraId="09F3B5C3" w14:textId="77777777" w:rsidR="00184AE8" w:rsidRDefault="00184AE8" w:rsidP="00216440"/>
    <w:p w14:paraId="0221C834" w14:textId="35D87554" w:rsidR="00184AE8" w:rsidRDefault="00184AE8" w:rsidP="00216440"/>
    <w:p w14:paraId="4C19E285" w14:textId="1813DB57" w:rsidR="0032605E" w:rsidRDefault="0032605E" w:rsidP="00216440"/>
    <w:p w14:paraId="4CD255F9" w14:textId="3C39023B" w:rsidR="0032605E" w:rsidRDefault="0032605E" w:rsidP="00216440"/>
    <w:p w14:paraId="44B139E0" w14:textId="77777777" w:rsidR="00466E14" w:rsidRPr="00466E14" w:rsidRDefault="00466E14" w:rsidP="00466E1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66E1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66E1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66E14">
        <w:rPr>
          <w:rFonts w:ascii="Consolas" w:eastAsia="굴림" w:hAnsi="Consolas" w:cs="굴림"/>
          <w:color w:val="0000FF"/>
          <w:kern w:val="0"/>
          <w:sz w:val="21"/>
          <w:szCs w:val="21"/>
        </w:rPr>
        <w:t>"person in persons"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66E1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66E1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466E1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703EB7B" w14:textId="0B1C098E" w:rsidR="00466E14" w:rsidRDefault="00466E14" w:rsidP="00216440">
      <w:r>
        <w:t xml:space="preserve"> </w:t>
      </w:r>
      <w:r w:rsidR="0032605E">
        <w:t xml:space="preserve"> persons </w:t>
      </w:r>
      <w:r w:rsidR="0032605E">
        <w:rPr>
          <w:rFonts w:hint="eastAsia"/>
        </w:rPr>
        <w:t xml:space="preserve">배열의 원소 각각을 </w:t>
      </w:r>
      <w:r w:rsidR="0032605E">
        <w:t xml:space="preserve">person </w:t>
      </w:r>
      <w:r w:rsidR="0032605E">
        <w:rPr>
          <w:rFonts w:hint="eastAsia"/>
        </w:rPr>
        <w:t>지역 변수에 대입하면서</w:t>
      </w:r>
      <w:r w:rsidR="0032605E">
        <w:t xml:space="preserve">, </w:t>
      </w:r>
      <w:r>
        <w:t xml:space="preserve">tr </w:t>
      </w:r>
      <w:r>
        <w:rPr>
          <w:rFonts w:hint="eastAsia"/>
        </w:rPr>
        <w:t>태그를 반복 생성한다.</w:t>
      </w:r>
    </w:p>
    <w:p w14:paraId="4DA74B4D" w14:textId="7C657F46" w:rsidR="00466E14" w:rsidRDefault="00466E14" w:rsidP="00216440">
      <w:r>
        <w:t xml:space="preserve">  </w:t>
      </w:r>
      <w:r w:rsidR="008A7C70">
        <w:rPr>
          <w:rFonts w:hint="eastAsia"/>
        </w:rPr>
        <w:t xml:space="preserve">이렇게 반복 생성되는 태그의 </w:t>
      </w:r>
      <w:r w:rsidR="00950899">
        <w:rPr>
          <w:rFonts w:hint="eastAsia"/>
        </w:rPr>
        <w:t>키(</w:t>
      </w:r>
      <w:r w:rsidR="00950899">
        <w:t>v-bind:key)</w:t>
      </w:r>
      <w:r w:rsidR="008A7C70">
        <w:t xml:space="preserve"> </w:t>
      </w:r>
      <w:r w:rsidR="008A7C70">
        <w:rPr>
          <w:rFonts w:hint="eastAsia"/>
        </w:rPr>
        <w:t xml:space="preserve">값으로 </w:t>
      </w:r>
      <w:r>
        <w:rPr>
          <w:rFonts w:hint="eastAsia"/>
        </w:rPr>
        <w:t>p</w:t>
      </w:r>
      <w:r>
        <w:t xml:space="preserve">erson.id </w:t>
      </w:r>
      <w:r>
        <w:rPr>
          <w:rFonts w:hint="eastAsia"/>
        </w:rPr>
        <w:t xml:space="preserve">값을 </w:t>
      </w:r>
      <w:r w:rsidR="008A7C70">
        <w:rPr>
          <w:rFonts w:hint="eastAsia"/>
        </w:rPr>
        <w:t>지정한다.</w:t>
      </w:r>
    </w:p>
    <w:p w14:paraId="3FA6476D" w14:textId="01F33D32" w:rsidR="009042CE" w:rsidRPr="00950899" w:rsidRDefault="009042CE" w:rsidP="00216440"/>
    <w:p w14:paraId="1F87ED2C" w14:textId="51E80B62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person.id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3CA26DFA" w14:textId="4E099E52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person.name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3E61E41D" w14:textId="620B82F5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person.age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6B7F4D86" w14:textId="055CE11E" w:rsidR="009042CE" w:rsidRDefault="00D52CF6" w:rsidP="00216440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id, name, age </w:t>
      </w:r>
      <w:r>
        <w:rPr>
          <w:rFonts w:hint="eastAsia"/>
        </w:rPr>
        <w:t xml:space="preserve">속성값을 </w:t>
      </w:r>
      <w:r>
        <w:t xml:space="preserve">&lt;td&gt; </w:t>
      </w:r>
      <w:r>
        <w:rPr>
          <w:rFonts w:hint="eastAsia"/>
        </w:rPr>
        <w:t>태그에 출력한다.</w:t>
      </w:r>
    </w:p>
    <w:p w14:paraId="5734EB67" w14:textId="2437AE67" w:rsidR="00D52CF6" w:rsidRDefault="00D52CF6" w:rsidP="00216440"/>
    <w:p w14:paraId="072A730C" w14:textId="26419FE2" w:rsidR="00D52CF6" w:rsidRPr="00D52CF6" w:rsidRDefault="00DA6CDD" w:rsidP="00216440">
      <w:r w:rsidRPr="00DA6CDD">
        <w:rPr>
          <w:noProof/>
        </w:rPr>
        <w:drawing>
          <wp:inline distT="0" distB="0" distL="0" distR="0" wp14:anchorId="3E9F6357" wp14:editId="03B2C9F7">
            <wp:extent cx="4124901" cy="160995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FC7" w14:textId="53726F93" w:rsidR="009042CE" w:rsidRDefault="009042CE" w:rsidP="00216440"/>
    <w:p w14:paraId="682F379C" w14:textId="76755A5F" w:rsidR="003F182A" w:rsidRDefault="003F182A" w:rsidP="00216440"/>
    <w:p w14:paraId="4B6DCA16" w14:textId="4DEE82A9" w:rsidR="003F182A" w:rsidRPr="00E94466" w:rsidRDefault="003F182A" w:rsidP="003F182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4466">
        <w:rPr>
          <w:rFonts w:ascii="Consolas" w:eastAsia="굴림" w:hAnsi="Consolas" w:cs="굴림"/>
          <w:color w:val="800000"/>
          <w:kern w:val="0"/>
          <w:sz w:val="21"/>
          <w:szCs w:val="21"/>
        </w:rPr>
        <w:t>tr:nth-child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446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) {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451A5"/>
          <w:kern w:val="0"/>
          <w:sz w:val="21"/>
          <w:szCs w:val="21"/>
        </w:rPr>
        <w:t>#ddd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0F18F4A3" w14:textId="49732DD6" w:rsidR="003F182A" w:rsidRDefault="003F182A" w:rsidP="0021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부모 태그(</w:t>
      </w:r>
      <w:r>
        <w:t>table)</w:t>
      </w:r>
      <w:r>
        <w:rPr>
          <w:rFonts w:hint="eastAsia"/>
        </w:rPr>
        <w:t xml:space="preserve">로부터 첫번째 자식인 </w:t>
      </w:r>
      <w:r>
        <w:t xml:space="preserve">tr </w:t>
      </w:r>
      <w:r>
        <w:rPr>
          <w:rFonts w:hint="eastAsia"/>
        </w:rPr>
        <w:t>태그에만 이 서식을 적용한다.</w:t>
      </w:r>
    </w:p>
    <w:p w14:paraId="6BEA9694" w14:textId="3F9DDAC6" w:rsidR="006D11E8" w:rsidRPr="006D11E8" w:rsidRDefault="006D11E8" w:rsidP="0021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첫번째 행(</w:t>
      </w:r>
      <w:r>
        <w:t>tr)</w:t>
      </w:r>
      <w:r w:rsidR="00DD3445">
        <w:rPr>
          <w:rFonts w:hint="eastAsia"/>
        </w:rPr>
        <w:t>의</w:t>
      </w:r>
      <w:r>
        <w:rPr>
          <w:rFonts w:hint="eastAsia"/>
        </w:rPr>
        <w:t xml:space="preserve"> 배경색</w:t>
      </w:r>
      <w:r w:rsidR="00DD3445">
        <w:rPr>
          <w:rFonts w:hint="eastAsia"/>
        </w:rPr>
        <w:t>이</w:t>
      </w:r>
      <w:r>
        <w:rPr>
          <w:rFonts w:hint="eastAsia"/>
        </w:rPr>
        <w:t xml:space="preserve"> </w:t>
      </w:r>
      <w:r w:rsidR="00DD3445">
        <w:rPr>
          <w:rFonts w:hint="eastAsia"/>
        </w:rPr>
        <w:t>회색이 된다.</w:t>
      </w:r>
    </w:p>
    <w:p w14:paraId="7BA80F04" w14:textId="25DEAE7B" w:rsidR="009042CE" w:rsidRDefault="009042CE" w:rsidP="00216440"/>
    <w:p w14:paraId="6AD86246" w14:textId="20F8148B" w:rsidR="00DD3445" w:rsidRDefault="00DD3445" w:rsidP="00216440"/>
    <w:p w14:paraId="6A990BB7" w14:textId="0C635D3A" w:rsidR="00824F01" w:rsidRPr="00E94466" w:rsidRDefault="00824F01" w:rsidP="00824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4466">
        <w:rPr>
          <w:rFonts w:ascii="Consolas" w:eastAsia="굴림" w:hAnsi="Consolas" w:cs="굴림"/>
          <w:color w:val="800000"/>
          <w:kern w:val="0"/>
          <w:sz w:val="21"/>
          <w:szCs w:val="21"/>
        </w:rPr>
        <w:t>table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border-collapse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451A5"/>
          <w:kern w:val="0"/>
          <w:sz w:val="21"/>
          <w:szCs w:val="21"/>
        </w:rPr>
        <w:t>collapse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width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98658"/>
          <w:kern w:val="0"/>
          <w:sz w:val="21"/>
          <w:szCs w:val="21"/>
        </w:rPr>
        <w:t>400px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6838EAEA" w14:textId="658FBE4F" w:rsidR="00824F01" w:rsidRDefault="00824F01" w:rsidP="00216440">
      <w:r>
        <w:t xml:space="preserve">  border-collapse: collapse </w:t>
      </w:r>
      <w:r>
        <w:rPr>
          <w:rFonts w:hint="eastAsia"/>
        </w:rPr>
        <w:t>서식을 제거하고 실행하</w:t>
      </w:r>
      <w:r w:rsidR="00347430">
        <w:rPr>
          <w:rFonts w:hint="eastAsia"/>
        </w:rPr>
        <w:t>면 아래와 같이 그려진다.</w:t>
      </w:r>
    </w:p>
    <w:p w14:paraId="5684D482" w14:textId="1530CD41" w:rsidR="00347430" w:rsidRDefault="007557D5" w:rsidP="00216440">
      <w:r w:rsidRPr="007557D5">
        <w:drawing>
          <wp:inline distT="0" distB="0" distL="0" distR="0" wp14:anchorId="0C3EF3E8" wp14:editId="661FD515">
            <wp:extent cx="4372585" cy="194337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F3E" w14:textId="618B8EDC" w:rsidR="0054593C" w:rsidRDefault="0054593C" w:rsidP="00216440"/>
    <w:p w14:paraId="41F476BF" w14:textId="77777777" w:rsidR="0054593C" w:rsidRPr="00824F01" w:rsidRDefault="0054593C" w:rsidP="00216440"/>
    <w:p w14:paraId="7DB58877" w14:textId="6CD63D91" w:rsidR="0032605E" w:rsidRDefault="0032605E" w:rsidP="00216440"/>
    <w:p w14:paraId="7204D8A3" w14:textId="3EF7D3E2" w:rsidR="00B54777" w:rsidRDefault="00B54777" w:rsidP="00216440"/>
    <w:p w14:paraId="448869E1" w14:textId="4052C257" w:rsidR="00B54777" w:rsidRDefault="00B5477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F66922" w14:textId="13C38BE6" w:rsidR="00B54777" w:rsidRDefault="00B54777" w:rsidP="00B54777">
      <w:pPr>
        <w:pStyle w:val="Heading3"/>
      </w:pPr>
      <w:r>
        <w:rPr>
          <w:rFonts w:hint="eastAsia"/>
        </w:rPr>
        <w:lastRenderedPageBreak/>
        <w:t>f</w:t>
      </w:r>
      <w:r>
        <w:t>or</w:t>
      </w:r>
      <w:r w:rsidR="00E57CA8">
        <w:t>5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777" w14:paraId="6C8183FD" w14:textId="77777777" w:rsidTr="00B54777">
        <w:tc>
          <w:tcPr>
            <w:tcW w:w="10456" w:type="dxa"/>
          </w:tcPr>
          <w:p w14:paraId="41FF4C9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A29E55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44F319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D2D32C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A012753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94E75B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207C4A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F10113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71169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B7C6DC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tr:nth-child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#ddd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F8B693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2505698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F16E98C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D0A8204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72AAB7E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3B01EB0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</w:t>
            </w:r>
          </w:p>
          <w:p w14:paraId="53A20E8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index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ID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이름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나이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B1470F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2A3D98D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(person, index) in persons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"person.id"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1DD218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index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4B118F9A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person.id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7BBED93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person.name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639FFDC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person.age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BD6A8D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4516E2E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A0C236C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EB795BD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F853A5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ADAE9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A0ED16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846FB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4BF1075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00E722D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3E30266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583E6C9A" w14:textId="1B5E2D1A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="00AA79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DD928C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EFF775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993602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5DDE1C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FCD27ED" w14:textId="134786AF" w:rsidR="00B54777" w:rsidRPr="00B14BE8" w:rsidRDefault="00B54777" w:rsidP="00B14B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A5F7341" w14:textId="02ED0195" w:rsidR="00B54777" w:rsidRDefault="00B54777" w:rsidP="00B54777"/>
    <w:p w14:paraId="4FC63F04" w14:textId="6DAF9F89" w:rsidR="00B82B24" w:rsidRPr="00B82B24" w:rsidRDefault="00B82B24" w:rsidP="00B82B2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 in persons"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89C0789" w14:textId="77777777" w:rsidR="00B82B24" w:rsidRPr="00B82B24" w:rsidRDefault="00B82B24" w:rsidP="00B82B2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"(person, index) in persons"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40EB5CB" w14:textId="206EBD4F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Pr="003163CF">
        <w:t>위</w:t>
      </w:r>
      <w:r w:rsidRPr="003163CF">
        <w:rPr>
          <w:rFonts w:hint="eastAsia"/>
        </w:rPr>
        <w:t xml:space="preserve"> </w:t>
      </w:r>
      <w:r w:rsidRPr="003163CF">
        <w:t>두</w:t>
      </w:r>
      <w:r>
        <w:rPr>
          <w:rFonts w:hint="eastAsia"/>
        </w:rPr>
        <w:t xml:space="preserve"> </w:t>
      </w:r>
      <w:r>
        <w:t xml:space="preserve">v-for </w:t>
      </w:r>
      <w:r>
        <w:rPr>
          <w:rFonts w:hint="eastAsia"/>
        </w:rPr>
        <w:t>지시자가 하는 일은 동일하다.</w:t>
      </w:r>
      <w:r>
        <w:t xml:space="preserve"> </w:t>
      </w:r>
      <w:r w:rsidR="00B82B24">
        <w:t>tr</w:t>
      </w:r>
      <w:r>
        <w:t xml:space="preserve"> </w:t>
      </w:r>
      <w:r>
        <w:rPr>
          <w:rFonts w:hint="eastAsia"/>
        </w:rPr>
        <w:t>태그를 반복해서 생성한다.</w:t>
      </w:r>
    </w:p>
    <w:p w14:paraId="73612F7E" w14:textId="40BAA45C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B82B24">
        <w:t>persons</w:t>
      </w:r>
      <w:r>
        <w:t xml:space="preserve"> </w:t>
      </w:r>
      <w:r>
        <w:rPr>
          <w:rFonts w:hint="eastAsia"/>
        </w:rPr>
        <w:t xml:space="preserve">배열의 원소 각각을 </w:t>
      </w:r>
      <w:r w:rsidR="00B82B24">
        <w:t>person</w:t>
      </w:r>
      <w:r>
        <w:t xml:space="preserve"> </w:t>
      </w:r>
      <w:r>
        <w:rPr>
          <w:rFonts w:hint="eastAsia"/>
        </w:rPr>
        <w:t>지역 변수에 대입하면서 반복한다.</w:t>
      </w:r>
    </w:p>
    <w:p w14:paraId="7267F3A0" w14:textId="77777777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대입된다.</w:t>
      </w:r>
    </w:p>
    <w:p w14:paraId="60728412" w14:textId="77777777" w:rsidR="00B82B24" w:rsidRDefault="00B82B24" w:rsidP="00B82B24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 p</w:t>
      </w:r>
      <w:r>
        <w:t xml:space="preserve">erson.id </w:t>
      </w:r>
      <w:r>
        <w:rPr>
          <w:rFonts w:hint="eastAsia"/>
        </w:rPr>
        <w:t>값을 지정한다.</w:t>
      </w:r>
    </w:p>
    <w:p w14:paraId="59626940" w14:textId="505B821F" w:rsidR="00B14BE8" w:rsidRDefault="00B14BE8" w:rsidP="00B54777"/>
    <w:p w14:paraId="619BADDC" w14:textId="0299AC51" w:rsidR="0037091D" w:rsidRDefault="008E667B" w:rsidP="00B54777">
      <w:r w:rsidRPr="008E667B">
        <w:lastRenderedPageBreak/>
        <w:drawing>
          <wp:inline distT="0" distB="0" distL="0" distR="0" wp14:anchorId="4F3F9A5D" wp14:editId="5611C404">
            <wp:extent cx="4420217" cy="18671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140" w14:textId="687FE618" w:rsidR="008E667B" w:rsidRDefault="008E667B" w:rsidP="00B54777"/>
    <w:p w14:paraId="0DAB2859" w14:textId="7A379AF2" w:rsidR="008E667B" w:rsidRDefault="008E667B" w:rsidP="00B54777"/>
    <w:p w14:paraId="42403418" w14:textId="77777777" w:rsidR="008E667B" w:rsidRDefault="008E667B" w:rsidP="00B54777">
      <w:pPr>
        <w:rPr>
          <w:rFonts w:hint="eastAsia"/>
        </w:rPr>
      </w:pPr>
    </w:p>
    <w:p w14:paraId="4145EFC1" w14:textId="330B94C2" w:rsidR="00653018" w:rsidRDefault="0065301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56A18E" w14:textId="50DDE7DD" w:rsidR="00653018" w:rsidRDefault="00653018" w:rsidP="00653018">
      <w:pPr>
        <w:pStyle w:val="Heading2"/>
      </w:pPr>
      <w:bookmarkStart w:id="6" w:name="_Toc38769072"/>
      <w:r>
        <w:rPr>
          <w:rFonts w:hint="eastAsia"/>
        </w:rPr>
        <w:lastRenderedPageBreak/>
        <w:t>객체 속성 반복</w:t>
      </w:r>
      <w:bookmarkEnd w:id="6"/>
    </w:p>
    <w:p w14:paraId="6C14E419" w14:textId="119A5384" w:rsidR="00653018" w:rsidRDefault="00653018" w:rsidP="00653018">
      <w:pPr>
        <w:pStyle w:val="Heading3"/>
      </w:pPr>
      <w:r>
        <w:rPr>
          <w:rFonts w:hint="eastAsia"/>
        </w:rPr>
        <w:t>f</w:t>
      </w:r>
      <w:r>
        <w:t>or</w:t>
      </w:r>
      <w:r w:rsidR="00E57CA8">
        <w:t>6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018" w14:paraId="1F001EE1" w14:textId="77777777" w:rsidTr="00653018">
        <w:tc>
          <w:tcPr>
            <w:tcW w:w="10456" w:type="dxa"/>
          </w:tcPr>
          <w:p w14:paraId="7E94772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0AB91A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00350B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FFFE4BA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6F6859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A70D44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58C14B0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76778428" w14:textId="77777777" w:rsidR="00176620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A027190" w14:textId="3B1B3860" w:rsidR="00653018" w:rsidRPr="00653018" w:rsidRDefault="00176620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</w:t>
            </w:r>
            <w:r w:rsidR="00653018"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653018"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53018"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53018"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ACB820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C48CCF1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FEB176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8EEEE0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12DF07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"value in person"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A6FA780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value }}</w:t>
            </w:r>
          </w:p>
          <w:p w14:paraId="5879CD43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3C47588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2DDB55A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831A7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9ACF67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134E3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ADD10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639DDD4" w14:textId="77777777" w:rsidR="00653018" w:rsidRPr="00653018" w:rsidRDefault="00653018" w:rsidP="00BE018A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14FFDC6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6B6C20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C3DFD8E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134EBDB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648FE09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A00E28D" w14:textId="77777777" w:rsidR="00653018" w:rsidRDefault="00653018" w:rsidP="00653018"/>
        </w:tc>
      </w:tr>
    </w:tbl>
    <w:p w14:paraId="6F6622FE" w14:textId="77777777" w:rsidR="00653018" w:rsidRPr="00653018" w:rsidRDefault="00653018" w:rsidP="00653018"/>
    <w:p w14:paraId="4C44051B" w14:textId="18F6412C" w:rsidR="00BE018A" w:rsidRP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6884ACAE" w14:textId="7CFD9EB6" w:rsidR="00BE018A" w:rsidRP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person: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101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"3"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"three"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"2"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"two"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"one"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44E18CA4" w14:textId="710150BB" w:rsid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A830174" w14:textId="6EDBB227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4E7B66" w14:textId="30300339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D7857">
        <w:rPr>
          <w:rFonts w:hint="eastAsia"/>
        </w:rPr>
        <w:t>V</w:t>
      </w:r>
      <w:r w:rsidRPr="009D7857">
        <w:t xml:space="preserve">ue </w:t>
      </w:r>
      <w:r>
        <w:rPr>
          <w:rFonts w:hint="eastAsia"/>
        </w:rPr>
        <w:t xml:space="preserve">앱의 </w:t>
      </w:r>
      <w:r>
        <w:t xml:space="preserve">person </w:t>
      </w:r>
      <w:r>
        <w:rPr>
          <w:rFonts w:hint="eastAsia"/>
        </w:rPr>
        <w:t>속성값은 객체이다.</w:t>
      </w:r>
    </w:p>
    <w:p w14:paraId="3CF86332" w14:textId="13FBA3BC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객체의 속성은 다음과 같다.</w:t>
      </w:r>
    </w:p>
    <w:p w14:paraId="1F3F728D" w14:textId="10B9CC6B" w:rsidR="009D7857" w:rsidRP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</w:tblGrid>
      <w:tr w:rsidR="009D7857" w:rsidRPr="009D7857" w14:paraId="56C30E5B" w14:textId="77777777" w:rsidTr="009D7857">
        <w:tc>
          <w:tcPr>
            <w:tcW w:w="1129" w:type="dxa"/>
            <w:shd w:val="clear" w:color="auto" w:fill="D9D9D9" w:themeFill="background1" w:themeFillShade="D9"/>
          </w:tcPr>
          <w:p w14:paraId="465CF273" w14:textId="32FB45BF" w:rsidR="009D7857" w:rsidRPr="009D7857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9D7857">
              <w:rPr>
                <w:rFonts w:hint="eastAsia"/>
              </w:rPr>
              <w:t>속성명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6CDF87F" w14:textId="6CAF7372" w:rsidR="009D7857" w:rsidRPr="009D7857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9D7857">
              <w:rPr>
                <w:rFonts w:hint="eastAsia"/>
              </w:rPr>
              <w:t>값</w:t>
            </w:r>
          </w:p>
        </w:tc>
      </w:tr>
      <w:tr w:rsidR="009D7857" w:rsidRPr="00686FA9" w14:paraId="0BB10E88" w14:textId="77777777" w:rsidTr="009D7857">
        <w:tc>
          <w:tcPr>
            <w:tcW w:w="1129" w:type="dxa"/>
          </w:tcPr>
          <w:p w14:paraId="140A9A65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id</w:t>
            </w:r>
          </w:p>
        </w:tc>
        <w:tc>
          <w:tcPr>
            <w:tcW w:w="1276" w:type="dxa"/>
          </w:tcPr>
          <w:p w14:paraId="75D1C64A" w14:textId="21ECDA72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101</w:t>
            </w:r>
          </w:p>
        </w:tc>
      </w:tr>
      <w:tr w:rsidR="009D7857" w:rsidRPr="00686FA9" w14:paraId="23936879" w14:textId="77777777" w:rsidTr="009D7857">
        <w:tc>
          <w:tcPr>
            <w:tcW w:w="1129" w:type="dxa"/>
          </w:tcPr>
          <w:p w14:paraId="22871E72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name</w:t>
            </w:r>
          </w:p>
        </w:tc>
        <w:tc>
          <w:tcPr>
            <w:tcW w:w="1276" w:type="dxa"/>
          </w:tcPr>
          <w:p w14:paraId="34A7C73E" w14:textId="16850EF9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"홍길동"</w:t>
            </w:r>
          </w:p>
        </w:tc>
      </w:tr>
      <w:tr w:rsidR="009D7857" w:rsidRPr="00686FA9" w14:paraId="2D493DC3" w14:textId="77777777" w:rsidTr="009D7857">
        <w:tc>
          <w:tcPr>
            <w:tcW w:w="1129" w:type="dxa"/>
          </w:tcPr>
          <w:p w14:paraId="691BA05A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age</w:t>
            </w:r>
          </w:p>
        </w:tc>
        <w:tc>
          <w:tcPr>
            <w:tcW w:w="1276" w:type="dxa"/>
          </w:tcPr>
          <w:p w14:paraId="63E397F3" w14:textId="099C2BD8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16</w:t>
            </w:r>
          </w:p>
        </w:tc>
      </w:tr>
      <w:tr w:rsidR="009D7857" w:rsidRPr="00686FA9" w14:paraId="2B906A45" w14:textId="77777777" w:rsidTr="009D7857">
        <w:tc>
          <w:tcPr>
            <w:tcW w:w="1129" w:type="dxa"/>
          </w:tcPr>
          <w:p w14:paraId="6DD33EAC" w14:textId="7FF30628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3</w:t>
            </w:r>
          </w:p>
        </w:tc>
        <w:tc>
          <w:tcPr>
            <w:tcW w:w="1276" w:type="dxa"/>
          </w:tcPr>
          <w:p w14:paraId="5C184EB5" w14:textId="474AB896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"three"</w:t>
            </w:r>
          </w:p>
        </w:tc>
      </w:tr>
      <w:tr w:rsidR="009D7857" w:rsidRPr="00686FA9" w14:paraId="3E9511C1" w14:textId="77777777" w:rsidTr="009D7857">
        <w:tc>
          <w:tcPr>
            <w:tcW w:w="1129" w:type="dxa"/>
          </w:tcPr>
          <w:p w14:paraId="5E499DD9" w14:textId="271C3391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2</w:t>
            </w:r>
          </w:p>
        </w:tc>
        <w:tc>
          <w:tcPr>
            <w:tcW w:w="1276" w:type="dxa"/>
          </w:tcPr>
          <w:p w14:paraId="4939844B" w14:textId="18983866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"two"</w:t>
            </w:r>
          </w:p>
        </w:tc>
      </w:tr>
      <w:tr w:rsidR="009D7857" w:rsidRPr="00686FA9" w14:paraId="5069853A" w14:textId="77777777" w:rsidTr="009D7857">
        <w:tc>
          <w:tcPr>
            <w:tcW w:w="1129" w:type="dxa"/>
          </w:tcPr>
          <w:p w14:paraId="77D6F127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</w:t>
            </w:r>
          </w:p>
        </w:tc>
        <w:tc>
          <w:tcPr>
            <w:tcW w:w="1276" w:type="dxa"/>
          </w:tcPr>
          <w:p w14:paraId="0BEE4F6B" w14:textId="22B855BB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"one"</w:t>
            </w:r>
          </w:p>
        </w:tc>
      </w:tr>
    </w:tbl>
    <w:p w14:paraId="260B0B36" w14:textId="29402D7C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CF52083" w14:textId="2E346838" w:rsidR="00B14BE8" w:rsidRDefault="00B14BE8" w:rsidP="00B54777"/>
    <w:p w14:paraId="2B8F007D" w14:textId="28129494" w:rsidR="00A05E1D" w:rsidRDefault="00A05E1D" w:rsidP="00B54777"/>
    <w:p w14:paraId="6BDAAB15" w14:textId="3EE2431C" w:rsidR="00A05E1D" w:rsidRDefault="00A05E1D" w:rsidP="00B54777"/>
    <w:p w14:paraId="09355407" w14:textId="5DE555A0" w:rsidR="00A05E1D" w:rsidRDefault="00A05E1D" w:rsidP="00B54777"/>
    <w:p w14:paraId="4212C719" w14:textId="656CDA1A" w:rsidR="00A05E1D" w:rsidRDefault="00A05E1D" w:rsidP="00B54777"/>
    <w:p w14:paraId="1BF8175A" w14:textId="17A48D7F" w:rsidR="00A05E1D" w:rsidRDefault="00A05E1D" w:rsidP="00B54777"/>
    <w:p w14:paraId="1ED504A6" w14:textId="6D202107" w:rsidR="00A05E1D" w:rsidRDefault="00A05E1D" w:rsidP="00B54777"/>
    <w:p w14:paraId="12BAD1F7" w14:textId="4433E38A" w:rsidR="00A05E1D" w:rsidRDefault="00A05E1D" w:rsidP="00A05E1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A05E1D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A05E1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05E1D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A05E1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05E1D">
        <w:rPr>
          <w:rFonts w:ascii="Consolas" w:eastAsia="굴림" w:hAnsi="Consolas" w:cs="굴림"/>
          <w:color w:val="0000FF"/>
          <w:kern w:val="0"/>
          <w:sz w:val="21"/>
          <w:szCs w:val="21"/>
        </w:rPr>
        <w:t>"value in person"</w:t>
      </w:r>
      <w:r w:rsidRPr="00A05E1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5ACEF2A" w14:textId="02DB8DD6" w:rsidR="00844262" w:rsidRPr="00A05E1D" w:rsidRDefault="00844262" w:rsidP="00A05E1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04A009C0" w14:textId="36A644EA" w:rsidR="00A05E1D" w:rsidRDefault="00A05E1D" w:rsidP="00B54777">
      <w:r>
        <w:rPr>
          <w:rFonts w:hint="eastAsia"/>
        </w:rPr>
        <w:t xml:space="preserve"> </w:t>
      </w:r>
      <w:r>
        <w:t xml:space="preserve"> </w:t>
      </w:r>
      <w:r w:rsidR="00844262">
        <w:rPr>
          <w:rFonts w:hint="eastAsia"/>
        </w:rPr>
        <w:t>이</w:t>
      </w:r>
      <w:r w:rsidR="00844262">
        <w:t xml:space="preserve"> </w:t>
      </w:r>
      <w:r w:rsidR="00844262">
        <w:rPr>
          <w:rFonts w:hint="eastAsia"/>
        </w:rPr>
        <w:t xml:space="preserve">객체의 속성값 각각을 </w:t>
      </w:r>
      <w:r w:rsidR="00844262">
        <w:t xml:space="preserve">value </w:t>
      </w:r>
      <w:r w:rsidR="00844262">
        <w:rPr>
          <w:rFonts w:hint="eastAsia"/>
        </w:rPr>
        <w:t>지역 변수에 대입하며,</w:t>
      </w:r>
      <w:r w:rsidR="00844262">
        <w:t xml:space="preserve"> span </w:t>
      </w:r>
      <w:r w:rsidR="00844262">
        <w:rPr>
          <w:rFonts w:hint="eastAsia"/>
        </w:rPr>
        <w:t>태그를 반복 생성한다.</w:t>
      </w:r>
    </w:p>
    <w:p w14:paraId="23AEA12C" w14:textId="7D69D87E" w:rsidR="00215AE4" w:rsidRDefault="00215AE4" w:rsidP="00B54777"/>
    <w:p w14:paraId="6D8E4C72" w14:textId="169B684E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15AE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15AE4">
        <w:rPr>
          <w:rFonts w:ascii="Consolas" w:eastAsia="굴림" w:hAnsi="Consolas" w:cs="굴림"/>
          <w:color w:val="0000FF"/>
          <w:kern w:val="0"/>
          <w:sz w:val="21"/>
          <w:szCs w:val="21"/>
        </w:rPr>
        <w:t>"value in person"</w:t>
      </w: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717A867" w14:textId="4B296BD3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{{ value }}</w:t>
      </w:r>
    </w:p>
    <w:p w14:paraId="31A43BFB" w14:textId="01D4A05A" w:rsid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55185AE3" w14:textId="32CC3598" w:rsid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15AE4">
        <w:rPr>
          <w:rFonts w:hint="eastAsia"/>
        </w:rPr>
        <w:t xml:space="preserve"> </w:t>
      </w:r>
      <w:r w:rsidRPr="00215AE4">
        <w:t xml:space="preserve"> v-for</w:t>
      </w:r>
      <w:r>
        <w:t xml:space="preserve"> </w:t>
      </w:r>
      <w:r>
        <w:rPr>
          <w:rFonts w:hint="eastAsia"/>
        </w:rPr>
        <w:t xml:space="preserve">지시자에 의해서 반복 생성되는 </w:t>
      </w:r>
      <w:r>
        <w:t xml:space="preserve">span </w:t>
      </w:r>
      <w:r>
        <w:rPr>
          <w:rFonts w:hint="eastAsia"/>
        </w:rPr>
        <w:t>태그는 다음과 같다.</w:t>
      </w:r>
    </w:p>
    <w:p w14:paraId="0F1958AA" w14:textId="77777777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0A34CDD" w14:textId="41004695" w:rsidR="00215AE4" w:rsidRDefault="00215AE4" w:rsidP="00B54777">
      <w:r>
        <w:rPr>
          <w:rFonts w:hint="eastAsia"/>
        </w:rPr>
        <w:t>&lt;</w:t>
      </w:r>
      <w:r>
        <w:t>span&gt; one &lt;/span&gt;</w:t>
      </w:r>
    </w:p>
    <w:p w14:paraId="367FE775" w14:textId="5FB067D4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two</w:t>
      </w:r>
      <w:r>
        <w:t xml:space="preserve"> &lt;/span&gt;</w:t>
      </w:r>
    </w:p>
    <w:p w14:paraId="4FB17A4C" w14:textId="49FC4529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three</w:t>
      </w:r>
      <w:r>
        <w:t xml:space="preserve"> &lt;/span&gt;</w:t>
      </w:r>
    </w:p>
    <w:p w14:paraId="7A1120C3" w14:textId="23455A9C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101</w:t>
      </w:r>
      <w:r>
        <w:t xml:space="preserve"> &lt;/span&gt;</w:t>
      </w:r>
    </w:p>
    <w:p w14:paraId="007D2A42" w14:textId="69EAE43E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홍길동</w:t>
      </w:r>
      <w:r>
        <w:rPr>
          <w:rFonts w:hint="eastAsia"/>
        </w:rPr>
        <w:t xml:space="preserve"> </w:t>
      </w:r>
      <w:r>
        <w:t>&lt;/span&gt;</w:t>
      </w:r>
    </w:p>
    <w:p w14:paraId="1532B3D5" w14:textId="02868D5C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16</w:t>
      </w:r>
      <w:r>
        <w:t xml:space="preserve"> &lt;/span&gt;</w:t>
      </w:r>
    </w:p>
    <w:p w14:paraId="3BCEA86B" w14:textId="488113F6" w:rsidR="00844262" w:rsidRDefault="00844262" w:rsidP="00B54777"/>
    <w:p w14:paraId="28A58BBE" w14:textId="48A38410" w:rsidR="00686FA9" w:rsidRDefault="00731A49" w:rsidP="00B54777">
      <w:r>
        <w:rPr>
          <w:noProof/>
        </w:rPr>
        <w:drawing>
          <wp:inline distT="0" distB="0" distL="0" distR="0" wp14:anchorId="5F4C666F" wp14:editId="1102884B">
            <wp:extent cx="4961905" cy="11047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728" w14:textId="5513EA5A" w:rsidR="00FB5866" w:rsidRDefault="00FB5866" w:rsidP="00B54777"/>
    <w:p w14:paraId="78125366" w14:textId="72166A56" w:rsidR="003F43E8" w:rsidRDefault="003F43E8" w:rsidP="00B54777"/>
    <w:p w14:paraId="60FA4FDD" w14:textId="4047307F" w:rsidR="003F43E8" w:rsidRDefault="003F43E8" w:rsidP="00B5477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객체의 속성이 탐색되는 순서는 다음과 같다.</w:t>
      </w:r>
    </w:p>
    <w:p w14:paraId="7A25C317" w14:textId="3411A1A7" w:rsidR="003F43E8" w:rsidRDefault="003F43E8" w:rsidP="00B54777">
      <w:r>
        <w:t xml:space="preserve">- </w:t>
      </w:r>
      <w:r>
        <w:rPr>
          <w:rFonts w:hint="eastAsia"/>
        </w:rPr>
        <w:t xml:space="preserve">속성명이 숫자인 </w:t>
      </w:r>
      <w:r w:rsidR="00943571">
        <w:rPr>
          <w:rFonts w:hint="eastAsia"/>
        </w:rPr>
        <w:t>속성이 먼저 탐색된다.</w:t>
      </w:r>
    </w:p>
    <w:p w14:paraId="1AA67200" w14:textId="2907FC60" w:rsidR="00943571" w:rsidRDefault="00943571" w:rsidP="00B547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속성명이 숫자인 속성의 탐색 순서는, 그 속성명 오름차순이다.</w:t>
      </w:r>
    </w:p>
    <w:p w14:paraId="3269A92C" w14:textId="4E3DD664" w:rsidR="00943571" w:rsidRDefault="00943571" w:rsidP="00B547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 다음 속성명이 문자인 속성이 탐색된다.</w:t>
      </w:r>
    </w:p>
    <w:p w14:paraId="35568974" w14:textId="72BBECA6" w:rsidR="00943571" w:rsidRDefault="00943571" w:rsidP="00B54777">
      <w:r>
        <w:t xml:space="preserve">- </w:t>
      </w:r>
      <w:r>
        <w:rPr>
          <w:rFonts w:hint="eastAsia"/>
        </w:rPr>
        <w:t>속성명이 문자인 숙성의 탐색 순서는,</w:t>
      </w:r>
      <w:r>
        <w:t xml:space="preserve"> </w:t>
      </w:r>
      <w:r>
        <w:rPr>
          <w:rFonts w:hint="eastAsia"/>
        </w:rPr>
        <w:t>속성이 생성된 순서이다.</w:t>
      </w:r>
    </w:p>
    <w:p w14:paraId="2E7286DB" w14:textId="7AAC3E6C" w:rsidR="00943571" w:rsidRDefault="00943571" w:rsidP="00B54777"/>
    <w:p w14:paraId="30341593" w14:textId="64CE92A3" w:rsidR="00A05E1D" w:rsidRDefault="00A05E1D" w:rsidP="00B54777"/>
    <w:p w14:paraId="196E0EA4" w14:textId="5F337AE5" w:rsidR="00CB7D30" w:rsidRDefault="00CB7D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FE9B4D" w14:textId="7511797A" w:rsidR="00A05E1D" w:rsidRDefault="00CB7D30" w:rsidP="00CB7D30">
      <w:pPr>
        <w:pStyle w:val="Heading3"/>
      </w:pPr>
      <w:r>
        <w:rPr>
          <w:rFonts w:hint="eastAsia"/>
        </w:rPr>
        <w:lastRenderedPageBreak/>
        <w:t>f</w:t>
      </w:r>
      <w:r>
        <w:t>or</w:t>
      </w:r>
      <w:r w:rsidR="00E57CA8">
        <w:t>7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30" w14:paraId="00969859" w14:textId="77777777" w:rsidTr="00CB7D30">
        <w:tc>
          <w:tcPr>
            <w:tcW w:w="10456" w:type="dxa"/>
          </w:tcPr>
          <w:p w14:paraId="4DBEE91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000E94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E012A8C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DC9FEB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93DCC15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2CB298D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70603F4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8F97326" w14:textId="77777777" w:rsidR="00176620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CD2798A" w14:textId="34F9E402" w:rsidR="00BE7C84" w:rsidRPr="00BE7C84" w:rsidRDefault="00176620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</w:t>
            </w:r>
            <w:r w:rsidR="00BE7C84"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BE7C84"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BE7C84"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BE7C84"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18D6B1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49512D0A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A39A58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08F540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59673CB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"(value, key) in person"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key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7E50CE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key }}, {{ value }}</w:t>
            </w:r>
          </w:p>
          <w:p w14:paraId="592C27A5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DF9D43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44EEB5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2A74CA3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733CF80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9AC238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DB336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34FD5F3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8CFBBD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4653A89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A836C0B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ED4A669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F00B76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ECFAFC2" w14:textId="77777777" w:rsidR="00CB7D30" w:rsidRDefault="00CB7D30" w:rsidP="00CB7D30"/>
        </w:tc>
      </w:tr>
    </w:tbl>
    <w:p w14:paraId="31F90BAC" w14:textId="6A253842" w:rsidR="00CB7D30" w:rsidRDefault="00CB7D30" w:rsidP="00CB7D30"/>
    <w:p w14:paraId="30EC2AB9" w14:textId="6F2FC083" w:rsidR="000A4605" w:rsidRDefault="000A4605" w:rsidP="00CB7D30"/>
    <w:p w14:paraId="78B8756D" w14:textId="77777777" w:rsidR="000A4605" w:rsidRPr="000A4605" w:rsidRDefault="000A4605" w:rsidP="000A46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4605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A4605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A4605">
        <w:rPr>
          <w:rFonts w:ascii="Consolas" w:eastAsia="굴림" w:hAnsi="Consolas" w:cs="굴림"/>
          <w:color w:val="0000FF"/>
          <w:kern w:val="0"/>
          <w:sz w:val="21"/>
          <w:szCs w:val="21"/>
        </w:rPr>
        <w:t>"(value, key) in person"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A4605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A4605">
        <w:rPr>
          <w:rFonts w:ascii="Consolas" w:eastAsia="굴림" w:hAnsi="Consolas" w:cs="굴림"/>
          <w:color w:val="0000FF"/>
          <w:kern w:val="0"/>
          <w:sz w:val="21"/>
          <w:szCs w:val="21"/>
        </w:rPr>
        <w:t>"key"</w:t>
      </w:r>
      <w:r w:rsidRPr="000A460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D27A89E" w14:textId="77777777" w:rsidR="000A4605" w:rsidRPr="00A05E1D" w:rsidRDefault="000A4605" w:rsidP="000A460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457C6820" w14:textId="069C1423" w:rsidR="000A4605" w:rsidRDefault="000A4605" w:rsidP="000A46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객체의 속성값,</w:t>
      </w:r>
      <w:r>
        <w:t xml:space="preserve"> </w:t>
      </w:r>
      <w:r>
        <w:rPr>
          <w:rFonts w:hint="eastAsia"/>
        </w:rPr>
        <w:t xml:space="preserve">속성명 각각을 </w:t>
      </w:r>
      <w:r>
        <w:t xml:space="preserve">value, key </w:t>
      </w:r>
      <w:r>
        <w:rPr>
          <w:rFonts w:hint="eastAsia"/>
        </w:rPr>
        <w:t>지역 변수에 대입하며,</w:t>
      </w:r>
      <w:r>
        <w:t xml:space="preserve"> span </w:t>
      </w:r>
      <w:r>
        <w:rPr>
          <w:rFonts w:hint="eastAsia"/>
        </w:rPr>
        <w:t>태그를 반복 생성한다.</w:t>
      </w:r>
    </w:p>
    <w:p w14:paraId="08D0ED41" w14:textId="3346F3AF" w:rsidR="001B6BC3" w:rsidRDefault="001B6BC3" w:rsidP="001B6BC3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값으로,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변수값(p</w:t>
      </w:r>
      <w:r>
        <w:t xml:space="preserve">erson </w:t>
      </w:r>
      <w:r>
        <w:rPr>
          <w:rFonts w:hint="eastAsia"/>
        </w:rPr>
        <w:t>객체의 속성명)을 지정한다.</w:t>
      </w:r>
    </w:p>
    <w:p w14:paraId="43FF3FF7" w14:textId="3245B3D5" w:rsidR="0084465F" w:rsidRDefault="0084465F" w:rsidP="001B6BC3"/>
    <w:p w14:paraId="19F03819" w14:textId="738AC09B" w:rsidR="0084465F" w:rsidRDefault="0084465F" w:rsidP="0084465F">
      <w:r>
        <w:rPr>
          <w:rFonts w:hint="eastAsia"/>
        </w:rPr>
        <w:t xml:space="preserve"> </w:t>
      </w:r>
      <w:r>
        <w:t xml:space="preserve"> value, key </w:t>
      </w:r>
      <w:r>
        <w:rPr>
          <w:rFonts w:hint="eastAsia"/>
        </w:rPr>
        <w:t>변수의 이름은 중요하지 않다,</w:t>
      </w:r>
      <w:r>
        <w:t xml:space="preserve"> </w:t>
      </w:r>
      <w:r>
        <w:rPr>
          <w:rFonts w:hint="eastAsia"/>
        </w:rPr>
        <w:t>순서가 중요하다.</w:t>
      </w:r>
    </w:p>
    <w:p w14:paraId="2FA4CBFC" w14:textId="06427BB3" w:rsidR="0084465F" w:rsidRDefault="0084465F" w:rsidP="0084465F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속성값, 속성명)</w:t>
      </w:r>
      <w:r>
        <w:t xml:space="preserve"> </w:t>
      </w:r>
      <w:r>
        <w:rPr>
          <w:rFonts w:hint="eastAsia"/>
        </w:rPr>
        <w:t>순서이다.</w:t>
      </w:r>
    </w:p>
    <w:p w14:paraId="4E7EDF3C" w14:textId="7446D6BD" w:rsidR="004B3DD3" w:rsidRDefault="004B3DD3" w:rsidP="001B6BC3"/>
    <w:p w14:paraId="5CA8F79C" w14:textId="1D7C180F" w:rsidR="004B3DD3" w:rsidRDefault="004B3DD3" w:rsidP="001B6BC3">
      <w:r>
        <w:rPr>
          <w:noProof/>
        </w:rPr>
        <w:drawing>
          <wp:inline distT="0" distB="0" distL="0" distR="0" wp14:anchorId="3CB3ABD3" wp14:editId="53D39637">
            <wp:extent cx="4933333" cy="15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6278" w14:textId="77777777" w:rsidR="000A4605" w:rsidRPr="001B6BC3" w:rsidRDefault="000A4605" w:rsidP="00CB7D30"/>
    <w:p w14:paraId="6FF7E5F7" w14:textId="71ACEC54" w:rsidR="00A05E1D" w:rsidRDefault="00A05E1D" w:rsidP="00B54777"/>
    <w:p w14:paraId="11F336EC" w14:textId="79531533" w:rsidR="00176620" w:rsidRDefault="00176620" w:rsidP="00B54777"/>
    <w:p w14:paraId="03614489" w14:textId="458EEAC0" w:rsidR="00EB5400" w:rsidRDefault="00EB54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BA35C2" w14:textId="4C4C20A4" w:rsidR="00EB5400" w:rsidRDefault="00EB5400" w:rsidP="00EB5400">
      <w:pPr>
        <w:pStyle w:val="Heading3"/>
      </w:pPr>
      <w:r>
        <w:rPr>
          <w:rFonts w:hint="eastAsia"/>
        </w:rPr>
        <w:lastRenderedPageBreak/>
        <w:t>f</w:t>
      </w:r>
      <w:r>
        <w:t>or8.html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5400" w14:paraId="16911238" w14:textId="77777777" w:rsidTr="00EB5400">
        <w:tc>
          <w:tcPr>
            <w:tcW w:w="10456" w:type="dxa"/>
          </w:tcPr>
          <w:p w14:paraId="6891CB80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C38E8AF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E434CBA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6E35C8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B6182A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6DF2CAB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AC185D9" w14:textId="626FBCB5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4896681" w14:textId="77777777" w:rsid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D3894A0" w14:textId="4D3455CE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     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EAA79D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D11246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5ADF0C4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CFA39F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68F6DE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"(value, key, index) in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person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"key"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777622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index }}, {{ key }}, {{ value }}</w:t>
            </w:r>
          </w:p>
          <w:p w14:paraId="79FE2179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255729F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BF12705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D72B932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37667E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63B382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0EA63DC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B05BC65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person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261967DA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7B1E51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EAEADD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E4F44E7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213362C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7D7A2E6" w14:textId="77777777" w:rsidR="00EB5400" w:rsidRDefault="00EB5400" w:rsidP="00EB5400"/>
        </w:tc>
      </w:tr>
    </w:tbl>
    <w:p w14:paraId="6890E7A5" w14:textId="1A13914B" w:rsidR="001E3C69" w:rsidRDefault="001E3C69" w:rsidP="00EB5400"/>
    <w:p w14:paraId="5E197C14" w14:textId="77777777" w:rsidR="001E3C69" w:rsidRPr="001E3C69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3C69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E3C69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E3C69">
        <w:rPr>
          <w:rFonts w:ascii="Consolas" w:eastAsia="굴림" w:hAnsi="Consolas" w:cs="굴림"/>
          <w:color w:val="0000FF"/>
          <w:kern w:val="0"/>
          <w:sz w:val="21"/>
          <w:szCs w:val="21"/>
        </w:rPr>
        <w:t>"(value, key, index) in person"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E3C69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E3C69">
        <w:rPr>
          <w:rFonts w:ascii="Consolas" w:eastAsia="굴림" w:hAnsi="Consolas" w:cs="굴림"/>
          <w:color w:val="0000FF"/>
          <w:kern w:val="0"/>
          <w:sz w:val="21"/>
          <w:szCs w:val="21"/>
        </w:rPr>
        <w:t>"key"</w:t>
      </w:r>
      <w:r w:rsidRPr="001E3C6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5F855419" w14:textId="77777777" w:rsidR="001E3C69" w:rsidRPr="00A05E1D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18F8223E" w14:textId="05357C2D" w:rsidR="001E3C69" w:rsidRDefault="001E3C69" w:rsidP="001E3C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객체의 속성값,</w:t>
      </w:r>
      <w:r>
        <w:t xml:space="preserve"> </w:t>
      </w:r>
      <w:r>
        <w:rPr>
          <w:rFonts w:hint="eastAsia"/>
        </w:rPr>
        <w:t xml:space="preserve">속성명 각각을 </w:t>
      </w:r>
      <w:r>
        <w:t xml:space="preserve">value, key </w:t>
      </w:r>
      <w:r>
        <w:rPr>
          <w:rFonts w:hint="eastAsia"/>
        </w:rPr>
        <w:t>지역 변수에 대입하며,</w:t>
      </w:r>
      <w:r>
        <w:t xml:space="preserve"> span </w:t>
      </w:r>
      <w:r>
        <w:rPr>
          <w:rFonts w:hint="eastAsia"/>
        </w:rPr>
        <w:t>태그를 반복 생성한다.</w:t>
      </w:r>
    </w:p>
    <w:p w14:paraId="6FE97B59" w14:textId="3EECA161" w:rsidR="001E3C69" w:rsidRPr="001E3C69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대입된다.</w:t>
      </w:r>
    </w:p>
    <w:p w14:paraId="0246723A" w14:textId="77777777" w:rsidR="001E3C69" w:rsidRDefault="001E3C69" w:rsidP="001E3C69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값으로,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변수값(p</w:t>
      </w:r>
      <w:r>
        <w:t xml:space="preserve">erson </w:t>
      </w:r>
      <w:r>
        <w:rPr>
          <w:rFonts w:hint="eastAsia"/>
        </w:rPr>
        <w:t>객체의 속성명)을 지정한다.</w:t>
      </w:r>
    </w:p>
    <w:p w14:paraId="5D624AE4" w14:textId="77777777" w:rsidR="0084465F" w:rsidRDefault="0084465F" w:rsidP="00EB5400"/>
    <w:p w14:paraId="7BB9A762" w14:textId="7A1A48A8" w:rsidR="001E3C69" w:rsidRDefault="00B3406E" w:rsidP="00EB5400">
      <w:r>
        <w:rPr>
          <w:rFonts w:hint="eastAsia"/>
        </w:rPr>
        <w:t xml:space="preserve"> </w:t>
      </w:r>
      <w:r>
        <w:t xml:space="preserve"> value, key, index </w:t>
      </w:r>
      <w:r>
        <w:rPr>
          <w:rFonts w:hint="eastAsia"/>
        </w:rPr>
        <w:t>변수의 이름은 중요하지 않다,</w:t>
      </w:r>
      <w:r>
        <w:t xml:space="preserve"> </w:t>
      </w:r>
      <w:r>
        <w:rPr>
          <w:rFonts w:hint="eastAsia"/>
        </w:rPr>
        <w:t>순서가 중요하다.</w:t>
      </w:r>
    </w:p>
    <w:p w14:paraId="59529578" w14:textId="14A24B29" w:rsidR="0084465F" w:rsidRDefault="0084465F" w:rsidP="00EB5400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속성값, 속성명,</w:t>
      </w:r>
      <w:r>
        <w:t xml:space="preserve"> </w:t>
      </w:r>
      <w:r>
        <w:rPr>
          <w:rFonts w:hint="eastAsia"/>
        </w:rPr>
        <w:t>인덱스)</w:t>
      </w:r>
      <w:r>
        <w:t xml:space="preserve"> </w:t>
      </w:r>
      <w:r>
        <w:rPr>
          <w:rFonts w:hint="eastAsia"/>
        </w:rPr>
        <w:t>순서이다.</w:t>
      </w:r>
    </w:p>
    <w:p w14:paraId="312A2801" w14:textId="77777777" w:rsidR="00305E23" w:rsidRDefault="00305E23" w:rsidP="00EB5400"/>
    <w:p w14:paraId="36FD3082" w14:textId="5B73C0B8" w:rsidR="00B3406E" w:rsidRPr="001E3C69" w:rsidRDefault="00305E23" w:rsidP="00EB5400">
      <w:r>
        <w:rPr>
          <w:noProof/>
        </w:rPr>
        <w:drawing>
          <wp:inline distT="0" distB="0" distL="0" distR="0" wp14:anchorId="02B5482F" wp14:editId="7F9EF7C8">
            <wp:extent cx="4942857" cy="15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151" w14:textId="27F61183" w:rsidR="00EB5400" w:rsidRDefault="00EB5400" w:rsidP="00EB5400"/>
    <w:p w14:paraId="260AA6C8" w14:textId="488B542E" w:rsidR="001E3C69" w:rsidRDefault="001E3C69" w:rsidP="00EB5400"/>
    <w:p w14:paraId="242932BE" w14:textId="32642C9D" w:rsidR="00AB2572" w:rsidRDefault="00AB25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10530F" w14:textId="3DE1B337" w:rsidR="00E2471C" w:rsidRDefault="006E1177" w:rsidP="006E1177">
      <w:pPr>
        <w:pStyle w:val="Heading2"/>
      </w:pPr>
      <w:bookmarkStart w:id="7" w:name="_Toc38769073"/>
      <w:r>
        <w:rPr>
          <w:rFonts w:hint="eastAsia"/>
        </w:rPr>
        <w:lastRenderedPageBreak/>
        <w:t>n</w:t>
      </w:r>
      <w:r>
        <w:t xml:space="preserve"> </w:t>
      </w:r>
      <w:r>
        <w:rPr>
          <w:rFonts w:hint="eastAsia"/>
        </w:rPr>
        <w:t>회 반복</w:t>
      </w:r>
      <w:bookmarkEnd w:id="7"/>
    </w:p>
    <w:p w14:paraId="16A512FC" w14:textId="7AA67431" w:rsidR="006E1177" w:rsidRDefault="006E1177" w:rsidP="006E1177">
      <w:pPr>
        <w:pStyle w:val="Heading3"/>
      </w:pPr>
      <w:r>
        <w:rPr>
          <w:rFonts w:hint="eastAsia"/>
        </w:rPr>
        <w:t>f</w:t>
      </w:r>
      <w:r>
        <w:t>or9.html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1177" w14:paraId="67D6E9BB" w14:textId="77777777" w:rsidTr="006E1177">
        <w:tc>
          <w:tcPr>
            <w:tcW w:w="10456" w:type="dxa"/>
          </w:tcPr>
          <w:p w14:paraId="34C86E2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359ADE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B82F6F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A48292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D60BB4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2FE60E7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3D82EFE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BE3D2E7" w14:textId="77777777" w:rsidR="006212C4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78FC581" w14:textId="3CC5190B" w:rsidR="006E1177" w:rsidRPr="006E1177" w:rsidRDefault="006212C4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="006E1177"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6E1177"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E1177"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E1177"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98C0C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C276C4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F70BFAB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375FCF5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07603D1" w14:textId="54F1EEF8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"i in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size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A7D4756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232682F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77BE819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83C5C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47FE38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5F0A5C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C1396C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68D57C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76DE35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size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14</w:t>
            </w:r>
          </w:p>
          <w:p w14:paraId="6DB8076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7FFEE9A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071662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969E38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E4B873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D699DC8" w14:textId="77777777" w:rsidR="006E1177" w:rsidRPr="006E1177" w:rsidRDefault="006E1177" w:rsidP="006E1177"/>
        </w:tc>
      </w:tr>
    </w:tbl>
    <w:p w14:paraId="5EC481FF" w14:textId="77777777" w:rsidR="006E1177" w:rsidRPr="006E1177" w:rsidRDefault="006E1177" w:rsidP="006E1177"/>
    <w:p w14:paraId="1F18686C" w14:textId="77777777" w:rsidR="00593154" w:rsidRPr="00593154" w:rsidRDefault="00593154" w:rsidP="0059315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93154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59315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9315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59315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93154">
        <w:rPr>
          <w:rFonts w:ascii="Consolas" w:eastAsia="굴림" w:hAnsi="Consolas" w:cs="굴림"/>
          <w:color w:val="0000FF"/>
          <w:kern w:val="0"/>
          <w:sz w:val="21"/>
          <w:szCs w:val="21"/>
        </w:rPr>
        <w:t>"i in size"</w:t>
      </w:r>
      <w:r w:rsidRPr="0059315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C56A913" w14:textId="019EED84" w:rsidR="00AB2572" w:rsidRDefault="00593154" w:rsidP="00EB54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i 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 xml:space="preserve">부터 </w:t>
      </w:r>
      <w:r>
        <w:t xml:space="preserve">size </w:t>
      </w:r>
      <w:r w:rsidR="004C1502">
        <w:rPr>
          <w:rFonts w:hint="eastAsia"/>
        </w:rPr>
        <w:t>이</w:t>
      </w:r>
      <w:r>
        <w:rPr>
          <w:rFonts w:hint="eastAsia"/>
        </w:rPr>
        <w:t xml:space="preserve"> 될 때까지 </w:t>
      </w:r>
      <w:r>
        <w:t>1</w:t>
      </w:r>
      <w:r>
        <w:rPr>
          <w:rFonts w:hint="eastAsia"/>
        </w:rPr>
        <w:t>씩 증가하며</w:t>
      </w:r>
    </w:p>
    <w:p w14:paraId="6CE8AC50" w14:textId="5D9FEDDF" w:rsidR="00593154" w:rsidRDefault="00593154" w:rsidP="00EB5400">
      <w:r>
        <w:t xml:space="preserve">  </w:t>
      </w:r>
      <w:r>
        <w:rPr>
          <w:rFonts w:hint="eastAsia"/>
        </w:rPr>
        <w:t>s</w:t>
      </w:r>
      <w:r>
        <w:t xml:space="preserve">pan </w:t>
      </w:r>
      <w:r>
        <w:rPr>
          <w:rFonts w:hint="eastAsia"/>
        </w:rPr>
        <w:t>태그를 반복 생성한다.</w:t>
      </w:r>
    </w:p>
    <w:p w14:paraId="0FAAACF4" w14:textId="21B9C8A9" w:rsidR="00593154" w:rsidRDefault="00593154" w:rsidP="00EB5400"/>
    <w:p w14:paraId="6F53C1D3" w14:textId="60EC5E35" w:rsidR="00593154" w:rsidRDefault="00C2248D" w:rsidP="00EB5400">
      <w:r>
        <w:rPr>
          <w:rFonts w:hint="eastAsia"/>
        </w:rPr>
        <w:t>즉 s</w:t>
      </w:r>
      <w:r>
        <w:t xml:space="preserve">pan </w:t>
      </w:r>
      <w:r>
        <w:rPr>
          <w:rFonts w:hint="eastAsia"/>
        </w:rPr>
        <w:t xml:space="preserve">태그가 </w:t>
      </w:r>
      <w:r>
        <w:t xml:space="preserve">14 </w:t>
      </w:r>
      <w:r>
        <w:rPr>
          <w:rFonts w:hint="eastAsia"/>
        </w:rPr>
        <w:t>개 생성된다.</w:t>
      </w:r>
    </w:p>
    <w:p w14:paraId="66E6F6C9" w14:textId="67048450" w:rsidR="00C2248D" w:rsidRDefault="00C2248D" w:rsidP="00EB5400">
      <w:r>
        <w:rPr>
          <w:rFonts w:hint="eastAsia"/>
        </w:rPr>
        <w:t>&lt;</w:t>
      </w:r>
      <w:r>
        <w:t>span&gt; 1 &lt;/span&gt;</w:t>
      </w:r>
    </w:p>
    <w:p w14:paraId="5AAD66E9" w14:textId="6F3703FA" w:rsidR="00C2248D" w:rsidRDefault="00C2248D" w:rsidP="00C2248D">
      <w:r>
        <w:rPr>
          <w:rFonts w:hint="eastAsia"/>
        </w:rPr>
        <w:t>&lt;</w:t>
      </w:r>
      <w:r>
        <w:t>span&gt; 2 &lt;/span&gt;</w:t>
      </w:r>
    </w:p>
    <w:p w14:paraId="4951E72A" w14:textId="2481246E" w:rsidR="00C2248D" w:rsidRDefault="00C2248D" w:rsidP="00C2248D">
      <w:r>
        <w:rPr>
          <w:rFonts w:hint="eastAsia"/>
        </w:rPr>
        <w:t>&lt;</w:t>
      </w:r>
      <w:r>
        <w:t>span&gt; 3 &lt;/span&gt;</w:t>
      </w:r>
    </w:p>
    <w:p w14:paraId="7E469997" w14:textId="37CE8A86" w:rsidR="00C2248D" w:rsidRDefault="00C2248D" w:rsidP="00EB5400">
      <w:r>
        <w:t>.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생략 </w:t>
      </w:r>
      <w:r>
        <w:t>...</w:t>
      </w:r>
    </w:p>
    <w:p w14:paraId="0BB1AFFD" w14:textId="6C23E2C6" w:rsidR="00C2248D" w:rsidRDefault="00C2248D" w:rsidP="00C2248D">
      <w:r>
        <w:rPr>
          <w:rFonts w:hint="eastAsia"/>
        </w:rPr>
        <w:t>&lt;</w:t>
      </w:r>
      <w:r>
        <w:t>span&gt; 14 &lt;/span&gt;</w:t>
      </w:r>
    </w:p>
    <w:p w14:paraId="29E6860F" w14:textId="37BFB247" w:rsidR="00C2248D" w:rsidRDefault="00C2248D" w:rsidP="00EB5400"/>
    <w:p w14:paraId="50271A72" w14:textId="6FADCE90" w:rsidR="00C2248D" w:rsidRDefault="00E66BA6" w:rsidP="00EB5400">
      <w:r w:rsidRPr="00E66BA6">
        <w:rPr>
          <w:noProof/>
        </w:rPr>
        <w:drawing>
          <wp:inline distT="0" distB="0" distL="0" distR="0" wp14:anchorId="79DA5229" wp14:editId="478EE5CE">
            <wp:extent cx="4925112" cy="1514686"/>
            <wp:effectExtent l="0" t="0" r="889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851" w14:textId="77777777" w:rsidR="00C2248D" w:rsidRDefault="00C2248D" w:rsidP="00EB5400"/>
    <w:p w14:paraId="3D566A4F" w14:textId="57D5A0FC" w:rsidR="004C1502" w:rsidRDefault="004C1502" w:rsidP="00EB5400"/>
    <w:p w14:paraId="398DC4A8" w14:textId="0EBE2418" w:rsidR="0080270A" w:rsidRDefault="008027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7B7600" w14:textId="669227CC" w:rsidR="0080270A" w:rsidRDefault="00E96047" w:rsidP="0080270A">
      <w:pPr>
        <w:pStyle w:val="Heading3"/>
      </w:pPr>
      <w:r>
        <w:rPr>
          <w:rFonts w:hint="eastAsia"/>
        </w:rPr>
        <w:lastRenderedPageBreak/>
        <w:t>f</w:t>
      </w:r>
      <w:r>
        <w:t>or10.html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6047" w14:paraId="69522A2E" w14:textId="77777777" w:rsidTr="00E96047">
        <w:tc>
          <w:tcPr>
            <w:tcW w:w="10456" w:type="dxa"/>
          </w:tcPr>
          <w:p w14:paraId="2733D35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A3FE42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01FCE4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F398981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D5D028B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437388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5808F6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000B102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37793E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D72597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6E003F4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B045E90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1AC999F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58E4466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DE2DC84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"r in row_size"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332772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"c in col_size"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2125D7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(r - 1) * row_size + c }}</w:t>
            </w:r>
          </w:p>
          <w:p w14:paraId="7598D547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33AFB5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8C8AD2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5A71FF1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7810D3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E43202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95F5C0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A5A688F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96A24F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81A059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row_size: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55E35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col_size: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</w:p>
          <w:p w14:paraId="0EFFB7A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335783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5514A5E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A9ECC1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907A9CE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691FADF" w14:textId="77777777" w:rsidR="00E96047" w:rsidRDefault="00E96047" w:rsidP="00E96047"/>
        </w:tc>
      </w:tr>
    </w:tbl>
    <w:p w14:paraId="47DD1D45" w14:textId="027CC8A2" w:rsidR="00E96047" w:rsidRDefault="00E96047" w:rsidP="00E96047">
      <w:r>
        <w:rPr>
          <w:rFonts w:hint="eastAsia"/>
        </w:rPr>
        <w:t xml:space="preserve">중첩된 </w:t>
      </w:r>
      <w:r>
        <w:t>v-for</w:t>
      </w:r>
      <w:r w:rsidR="00443647">
        <w:t xml:space="preserve"> </w:t>
      </w:r>
      <w:r w:rsidR="00443647">
        <w:rPr>
          <w:rFonts w:hint="eastAsia"/>
        </w:rPr>
        <w:t>구현</w:t>
      </w:r>
    </w:p>
    <w:p w14:paraId="0829AEC5" w14:textId="776BB003" w:rsidR="00443647" w:rsidRDefault="00443647" w:rsidP="00E96047"/>
    <w:p w14:paraId="334042FF" w14:textId="77777777" w:rsidR="00443647" w:rsidRPr="00443647" w:rsidRDefault="00443647" w:rsidP="0044364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647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4436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647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44364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43647">
        <w:rPr>
          <w:rFonts w:ascii="Consolas" w:eastAsia="굴림" w:hAnsi="Consolas" w:cs="굴림"/>
          <w:color w:val="0000FF"/>
          <w:kern w:val="0"/>
          <w:sz w:val="21"/>
          <w:szCs w:val="21"/>
        </w:rPr>
        <w:t>"r in row_size"</w:t>
      </w:r>
      <w:r w:rsidRPr="0044364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DB1C5AC" w14:textId="28F78955" w:rsidR="00443647" w:rsidRDefault="00443647" w:rsidP="00E96047">
      <w:r>
        <w:t xml:space="preserve">  </w:t>
      </w:r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 xml:space="preserve">태그가 </w:t>
      </w:r>
      <w:r>
        <w:t xml:space="preserve">row_size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생성된다.</w:t>
      </w:r>
    </w:p>
    <w:p w14:paraId="4D19F227" w14:textId="3B5C3A86" w:rsidR="00443647" w:rsidRDefault="00443647" w:rsidP="00E96047"/>
    <w:p w14:paraId="22A8C8E0" w14:textId="77777777" w:rsidR="000430FD" w:rsidRPr="000430FD" w:rsidRDefault="000430FD" w:rsidP="000430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430FD">
        <w:rPr>
          <w:rFonts w:ascii="Consolas" w:eastAsia="굴림" w:hAnsi="Consolas" w:cs="굴림"/>
          <w:color w:val="800000"/>
          <w:kern w:val="0"/>
          <w:sz w:val="21"/>
          <w:szCs w:val="21"/>
        </w:rPr>
        <w:t>&lt;td</w:t>
      </w:r>
      <w:r w:rsidRPr="000430F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430FD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0430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430FD">
        <w:rPr>
          <w:rFonts w:ascii="Consolas" w:eastAsia="굴림" w:hAnsi="Consolas" w:cs="굴림"/>
          <w:color w:val="0000FF"/>
          <w:kern w:val="0"/>
          <w:sz w:val="21"/>
          <w:szCs w:val="21"/>
        </w:rPr>
        <w:t>"c in col_size"</w:t>
      </w:r>
      <w:r w:rsidRPr="000430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5911D98" w14:textId="57296318" w:rsidR="000430FD" w:rsidRDefault="000430FD" w:rsidP="000430FD">
      <w:r>
        <w:t xml:space="preserve">  </w:t>
      </w:r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>태그 내부에 t</w:t>
      </w:r>
      <w:r>
        <w:t xml:space="preserve">d </w:t>
      </w:r>
      <w:r>
        <w:rPr>
          <w:rFonts w:hint="eastAsia"/>
        </w:rPr>
        <w:t xml:space="preserve">태그가 </w:t>
      </w:r>
      <w:r>
        <w:t xml:space="preserve">col_size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생성된다.</w:t>
      </w:r>
    </w:p>
    <w:p w14:paraId="69CB7F5C" w14:textId="21E66CF2" w:rsidR="000430FD" w:rsidRDefault="000430FD" w:rsidP="000430FD">
      <w:r>
        <w:t xml:space="preserve">  tr </w:t>
      </w:r>
      <w:r>
        <w:rPr>
          <w:rFonts w:hint="eastAsia"/>
        </w:rPr>
        <w:t>태그가 r</w:t>
      </w:r>
      <w:r>
        <w:t>ow_size</w:t>
      </w:r>
      <w:r>
        <w:rPr>
          <w:rFonts w:hint="eastAsia"/>
        </w:rPr>
        <w:t>개 이므로,</w:t>
      </w:r>
      <w:r>
        <w:t xml:space="preserve"> td </w:t>
      </w:r>
      <w:r>
        <w:rPr>
          <w:rFonts w:hint="eastAsia"/>
        </w:rPr>
        <w:t xml:space="preserve">태그는 총 </w:t>
      </w:r>
      <w:r>
        <w:t xml:space="preserve">row_size * col_size </w:t>
      </w:r>
      <w:r>
        <w:rPr>
          <w:rFonts w:hint="eastAsia"/>
        </w:rPr>
        <w:t>개 생성된다.</w:t>
      </w:r>
    </w:p>
    <w:p w14:paraId="1FEE4214" w14:textId="006B73AD" w:rsidR="000430FD" w:rsidRPr="000430FD" w:rsidRDefault="0007366C" w:rsidP="000430FD">
      <w:r w:rsidRPr="0007366C">
        <w:rPr>
          <w:noProof/>
        </w:rPr>
        <w:drawing>
          <wp:inline distT="0" distB="0" distL="0" distR="0" wp14:anchorId="3541624E" wp14:editId="419403F4">
            <wp:extent cx="3674851" cy="2191109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968" cy="22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CCE" w14:textId="77777777" w:rsidR="00443647" w:rsidRPr="000430FD" w:rsidRDefault="00443647" w:rsidP="00E96047"/>
    <w:p w14:paraId="32C00C3C" w14:textId="77777777" w:rsidR="00AB2572" w:rsidRDefault="00AB2572" w:rsidP="00EB5400"/>
    <w:p w14:paraId="34859FA7" w14:textId="054A9593" w:rsidR="00E2471C" w:rsidRDefault="00E2471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58DBF5" w14:textId="6506A127" w:rsidR="00E2471C" w:rsidRDefault="005021AB" w:rsidP="00E2471C">
      <w:pPr>
        <w:pStyle w:val="Heading1"/>
      </w:pPr>
      <w:bookmarkStart w:id="8" w:name="_Toc38769074"/>
      <w:r>
        <w:rPr>
          <w:rFonts w:hint="eastAsia"/>
        </w:rPr>
        <w:lastRenderedPageBreak/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 w:rsidR="00BE1647">
        <w:rPr>
          <w:rFonts w:hint="eastAsia"/>
        </w:rPr>
        <w:t>변경</w:t>
      </w:r>
      <w:bookmarkEnd w:id="8"/>
    </w:p>
    <w:p w14:paraId="667A111C" w14:textId="73EF51F6" w:rsidR="00BE1647" w:rsidRDefault="00BE1647" w:rsidP="00BE1647"/>
    <w:p w14:paraId="3F282EB2" w14:textId="119926B8" w:rsidR="00BE1647" w:rsidRDefault="00826042" w:rsidP="00BE1647">
      <w:pPr>
        <w:pStyle w:val="Heading2"/>
      </w:pPr>
      <w:bookmarkStart w:id="9" w:name="_Toc38769075"/>
      <w:r>
        <w:rPr>
          <w:rFonts w:hint="eastAsia"/>
        </w:rPr>
        <w:t>변수값 변경</w:t>
      </w:r>
      <w:bookmarkEnd w:id="9"/>
    </w:p>
    <w:p w14:paraId="3B6F191E" w14:textId="1C385505" w:rsidR="00826042" w:rsidRDefault="00826042" w:rsidP="00826042">
      <w:pPr>
        <w:pStyle w:val="Heading3"/>
      </w:pPr>
      <w:r>
        <w:t>update1.html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6042" w14:paraId="69395309" w14:textId="77777777" w:rsidTr="00826042">
        <w:tc>
          <w:tcPr>
            <w:tcW w:w="10456" w:type="dxa"/>
          </w:tcPr>
          <w:p w14:paraId="6E46411E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3D0C3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90A7E9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2A7FE5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1D5172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6E66BA5" w14:textId="6E2865C0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0436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0BC540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3F1A95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8FABCBC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627465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BC38EB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845F085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E28FE74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5B65D5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027AB1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DBA56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&lt;span&gt;</w:t>
            </w:r>
          </w:p>
          <w:p w14:paraId="3165AA5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2445062E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70AD12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45059E3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increase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393FC9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4E5824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B983FC2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D2D7C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ACF97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7EBDE3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EB7D6F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DBEA16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5543379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EB9BFF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706C545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32C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increase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9CAADA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5F7595D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D03658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65BAE62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63DCF7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C4D480C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6E8BA21" w14:textId="7FB37A7F" w:rsidR="00826042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82263CE" w14:textId="77777777" w:rsidR="00826042" w:rsidRPr="00826042" w:rsidRDefault="00826042" w:rsidP="00826042"/>
    <w:p w14:paraId="1E54EC2B" w14:textId="36F35175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20D4A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AF500A4" w14:textId="3FC4BC15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20D4A">
        <w:rPr>
          <w:rFonts w:ascii="Consolas" w:eastAsia="굴림" w:hAnsi="Consolas" w:cs="굴림"/>
          <w:color w:val="001080"/>
          <w:kern w:val="0"/>
          <w:sz w:val="21"/>
          <w:szCs w:val="21"/>
        </w:rPr>
        <w:t>i :</w:t>
      </w: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20D4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14:paraId="6426774E" w14:textId="79705608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98C89C5" w14:textId="1AFC9340" w:rsidR="00E2471C" w:rsidRDefault="0096427D" w:rsidP="00E2471C">
      <w:r>
        <w:rPr>
          <w:rFonts w:hint="eastAsia"/>
        </w:rPr>
        <w:t xml:space="preserve"> </w:t>
      </w:r>
      <w:r>
        <w:t xml:space="preserve"> </w:t>
      </w:r>
      <w:r w:rsidR="00A20D4A">
        <w:rPr>
          <w:rFonts w:hint="eastAsia"/>
        </w:rPr>
        <w:t xml:space="preserve">앱의 </w:t>
      </w:r>
      <w:r w:rsidR="00A20D4A">
        <w:t xml:space="preserve">i </w:t>
      </w:r>
      <w:r w:rsidR="00A20D4A">
        <w:rPr>
          <w:rFonts w:hint="eastAsia"/>
        </w:rPr>
        <w:t xml:space="preserve">속성값은 </w:t>
      </w:r>
      <w:r w:rsidR="00A20D4A">
        <w:t xml:space="preserve">0 </w:t>
      </w:r>
      <w:r w:rsidR="00A20D4A">
        <w:rPr>
          <w:rFonts w:hint="eastAsia"/>
        </w:rPr>
        <w:t>이다.</w:t>
      </w:r>
    </w:p>
    <w:p w14:paraId="7ED32302" w14:textId="04F311F2" w:rsidR="00A20D4A" w:rsidRDefault="00A20D4A" w:rsidP="00E2471C"/>
    <w:p w14:paraId="2DD38092" w14:textId="77777777" w:rsidR="0096427D" w:rsidRPr="0096427D" w:rsidRDefault="0096427D" w:rsidP="0096427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427D">
        <w:rPr>
          <w:rFonts w:ascii="Consolas" w:eastAsia="굴림" w:hAnsi="Consolas" w:cs="굴림"/>
          <w:color w:val="000000"/>
          <w:kern w:val="0"/>
          <w:sz w:val="21"/>
          <w:szCs w:val="21"/>
        </w:rPr>
        <w:t>{{ i }}</w:t>
      </w:r>
    </w:p>
    <w:p w14:paraId="7C041B18" w14:textId="5DD3F9C3" w:rsidR="00A20D4A" w:rsidRDefault="0096427D" w:rsidP="00E247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앱의 i</w:t>
      </w:r>
      <w:r>
        <w:t xml:space="preserve"> </w:t>
      </w:r>
      <w:r>
        <w:rPr>
          <w:rFonts w:hint="eastAsia"/>
        </w:rPr>
        <w:t>속성의 값이 출력된다.</w:t>
      </w:r>
      <w:r>
        <w:t xml:space="preserve"> i </w:t>
      </w:r>
      <w:r>
        <w:rPr>
          <w:rFonts w:hint="eastAsia"/>
        </w:rPr>
        <w:t>속성값이 변경되면 즉시 다시 출력된다.</w:t>
      </w:r>
    </w:p>
    <w:p w14:paraId="5EE776CD" w14:textId="77777777" w:rsidR="00A20D4A" w:rsidRDefault="00A20D4A" w:rsidP="00E2471C"/>
    <w:p w14:paraId="2D2863BC" w14:textId="080E8B2A" w:rsidR="00E2471C" w:rsidRDefault="006B4199" w:rsidP="00E2471C">
      <w:r w:rsidRPr="006B4199">
        <w:rPr>
          <w:noProof/>
        </w:rPr>
        <w:lastRenderedPageBreak/>
        <w:drawing>
          <wp:inline distT="0" distB="0" distL="0" distR="0" wp14:anchorId="4105454F" wp14:editId="0240B93A">
            <wp:extent cx="3238952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A5E" w14:textId="074C23C9" w:rsidR="006B4199" w:rsidRDefault="006B4199" w:rsidP="00E2471C"/>
    <w:p w14:paraId="0F0590BB" w14:textId="62AF1F31" w:rsidR="006B4199" w:rsidRDefault="006B4199" w:rsidP="00E2471C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누르면 </w:t>
      </w:r>
      <w:r>
        <w:t xml:space="preserve">increase </w:t>
      </w:r>
      <w:r>
        <w:rPr>
          <w:rFonts w:hint="eastAsia"/>
        </w:rPr>
        <w:t>메소드가 호출된다.</w:t>
      </w:r>
    </w:p>
    <w:p w14:paraId="734C7A42" w14:textId="65864B04" w:rsidR="006B4199" w:rsidRDefault="006B4199" w:rsidP="00E2471C"/>
    <w:p w14:paraId="43324700" w14:textId="77777777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2C80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2C80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increase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++</w:t>
      </w: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6BF8CF36" w14:textId="5B806361" w:rsidR="006B4199" w:rsidRDefault="006B4199" w:rsidP="00E2471C"/>
    <w:p w14:paraId="677175A6" w14:textId="06BB5359" w:rsidR="006B4199" w:rsidRDefault="006B4199" w:rsidP="00E2471C"/>
    <w:p w14:paraId="62D3A09A" w14:textId="60F67362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1080"/>
          <w:kern w:val="0"/>
          <w:sz w:val="21"/>
          <w:szCs w:val="21"/>
        </w:rPr>
        <w:t>methods: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6BC51F77" w14:textId="69B55E13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32C80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increase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4550B2D" w14:textId="6DE6F92F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32C80">
        <w:rPr>
          <w:rFonts w:ascii="Consolas" w:eastAsia="굴림" w:hAnsi="Consolas" w:cs="굴림"/>
          <w:color w:val="001080"/>
          <w:kern w:val="0"/>
          <w:sz w:val="21"/>
          <w:szCs w:val="21"/>
          <w:highlight w:val="green"/>
        </w:rPr>
        <w:t>i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4D9A6309" w14:textId="75B46EFA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36D6381F" w14:textId="0B7820B4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B794257" w14:textId="1A8B5FE7" w:rsidR="006B4199" w:rsidRDefault="006B4199" w:rsidP="00E2471C"/>
    <w:p w14:paraId="6FEAD178" w14:textId="7F7AF194" w:rsidR="006B4199" w:rsidRDefault="00DD2783" w:rsidP="00E2471C">
      <w:r>
        <w:rPr>
          <w:rFonts w:hint="eastAsia"/>
        </w:rPr>
        <w:t>i</w:t>
      </w:r>
      <w:r>
        <w:t xml:space="preserve">ncrease </w:t>
      </w:r>
      <w:r>
        <w:rPr>
          <w:rFonts w:hint="eastAsia"/>
        </w:rPr>
        <w:t xml:space="preserve">메소드에서 </w:t>
      </w:r>
      <w:r>
        <w:t xml:space="preserve">i </w:t>
      </w:r>
      <w:r>
        <w:rPr>
          <w:rFonts w:hint="eastAsia"/>
        </w:rPr>
        <w:t xml:space="preserve">속성값을 </w:t>
      </w:r>
      <w:r>
        <w:t xml:space="preserve">++ </w:t>
      </w:r>
      <w:r>
        <w:rPr>
          <w:rFonts w:hint="eastAsia"/>
        </w:rPr>
        <w:t>한다.</w:t>
      </w:r>
    </w:p>
    <w:p w14:paraId="2A92B1C1" w14:textId="58B9FDAC" w:rsidR="00DD2783" w:rsidRDefault="00DD2783" w:rsidP="00E2471C"/>
    <w:p w14:paraId="7245910A" w14:textId="1BEF3E31" w:rsidR="00DD2783" w:rsidRDefault="00CD1CAD" w:rsidP="00E2471C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속성값이 변경되면,</w:t>
      </w:r>
      <w:r>
        <w:t xml:space="preserve"> {{ i }} </w:t>
      </w:r>
      <w:r>
        <w:rPr>
          <w:rFonts w:hint="eastAsia"/>
        </w:rPr>
        <w:t>부분에 즉시 다시 출력된다.</w:t>
      </w:r>
    </w:p>
    <w:p w14:paraId="4431A907" w14:textId="402E5978" w:rsidR="00CD1CAD" w:rsidRDefault="00CD1CAD" w:rsidP="00E2471C"/>
    <w:p w14:paraId="4D2B27F6" w14:textId="5E87830E" w:rsidR="00CD1CAD" w:rsidRDefault="00CD1CAD" w:rsidP="00E2471C"/>
    <w:p w14:paraId="0FBBA7E6" w14:textId="2D24E70A" w:rsidR="00077132" w:rsidRDefault="0007713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C04538" w14:textId="7979D1AA" w:rsidR="00077132" w:rsidRDefault="00077132" w:rsidP="00077132">
      <w:pPr>
        <w:pStyle w:val="Heading2"/>
      </w:pPr>
      <w:bookmarkStart w:id="10" w:name="_Toc38769076"/>
      <w:r>
        <w:rPr>
          <w:rFonts w:hint="eastAsia"/>
        </w:rPr>
        <w:lastRenderedPageBreak/>
        <w:t>배열의 원소 변경</w:t>
      </w:r>
      <w:bookmarkEnd w:id="10"/>
    </w:p>
    <w:p w14:paraId="516D6DA1" w14:textId="7FF1D2B0" w:rsidR="00077132" w:rsidRDefault="00077132" w:rsidP="00077132">
      <w:pPr>
        <w:pStyle w:val="Heading3"/>
      </w:pPr>
      <w:r>
        <w:rPr>
          <w:rFonts w:hint="eastAsia"/>
        </w:rPr>
        <w:t>u</w:t>
      </w:r>
      <w:r>
        <w:t>pdate2.html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132" w14:paraId="10E31206" w14:textId="77777777" w:rsidTr="00077132">
        <w:tc>
          <w:tcPr>
            <w:tcW w:w="10456" w:type="dxa"/>
          </w:tcPr>
          <w:p w14:paraId="210AA85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0E7E28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AE90F62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9FFF5F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B8D17D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ED89C0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6E5805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D7A843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02F2BA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CAAF1F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12AA5E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81E8CB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70A68D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56581D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233A8C5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2DE4ADD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green"/>
              </w:rPr>
              <w:t>a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4EAA3BA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5897ED3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7733A6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7A93834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increase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821795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39D4C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0A5AB8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B1C822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57B0B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024548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CCC4B6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476D39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a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DA021C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33C5B36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D83D59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F1B3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increase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5A6242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F1B3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1C5C74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7AEA34" w14:textId="77777777" w:rsidR="002F1B36" w:rsidRPr="002F1B36" w:rsidRDefault="002F1B36" w:rsidP="00A72D6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778696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572FD15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764119A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5042E4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C6FC11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EABD3A4" w14:textId="324D24CD" w:rsidR="00077132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B2C9C0D" w14:textId="77777777" w:rsidR="00077132" w:rsidRPr="00077132" w:rsidRDefault="00077132" w:rsidP="00077132"/>
    <w:p w14:paraId="2A930728" w14:textId="3B7BCA55" w:rsidR="006B4199" w:rsidRDefault="006B4199" w:rsidP="00E2471C"/>
    <w:p w14:paraId="170DFDAB" w14:textId="64F1E8B5" w:rsidR="00226F07" w:rsidRDefault="00226F07" w:rsidP="00E2471C">
      <w:r w:rsidRPr="00226F07">
        <w:rPr>
          <w:noProof/>
        </w:rPr>
        <w:drawing>
          <wp:inline distT="0" distB="0" distL="0" distR="0" wp14:anchorId="3F9AAECD" wp14:editId="2C30BDE6">
            <wp:extent cx="3248478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4E3" w14:textId="290AE441" w:rsidR="00226F07" w:rsidRDefault="00226F07" w:rsidP="00E2471C"/>
    <w:p w14:paraId="2D10948B" w14:textId="701F6884" w:rsidR="008B5277" w:rsidRDefault="008B5277" w:rsidP="008B5277"/>
    <w:p w14:paraId="7FF98FDA" w14:textId="3CF3F95A" w:rsidR="008B5277" w:rsidRDefault="008B5277" w:rsidP="008B5277">
      <w:r>
        <w:rPr>
          <w:rFonts w:hint="eastAsia"/>
        </w:rPr>
        <w:t xml:space="preserve">앱의 </w:t>
      </w:r>
      <w:r>
        <w:t xml:space="preserve">a </w:t>
      </w:r>
      <w:r>
        <w:rPr>
          <w:rFonts w:hint="eastAsia"/>
        </w:rPr>
        <w:t xml:space="preserve">속성값은 </w:t>
      </w:r>
      <w:r>
        <w:t xml:space="preserve">int </w:t>
      </w:r>
      <w:r>
        <w:rPr>
          <w:rFonts w:hint="eastAsia"/>
        </w:rPr>
        <w:t>배열이다.</w:t>
      </w:r>
    </w:p>
    <w:p w14:paraId="635449D2" w14:textId="64585DBA" w:rsidR="008B5277" w:rsidRDefault="008B5277" w:rsidP="008B5277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누르면 </w:t>
      </w:r>
      <w:r>
        <w:t xml:space="preserve">increase </w:t>
      </w:r>
      <w:r>
        <w:rPr>
          <w:rFonts w:hint="eastAsia"/>
        </w:rPr>
        <w:t>메소드가 호출된다.</w:t>
      </w:r>
    </w:p>
    <w:p w14:paraId="21E349D0" w14:textId="734B759B" w:rsidR="008B5277" w:rsidRDefault="008B5277" w:rsidP="00E2471C">
      <w:r>
        <w:t xml:space="preserve">increase </w:t>
      </w:r>
      <w:r>
        <w:rPr>
          <w:rFonts w:hint="eastAsia"/>
        </w:rPr>
        <w:t xml:space="preserve">메소드에서 </w:t>
      </w:r>
      <w:r>
        <w:t>a</w:t>
      </w:r>
      <w:r w:rsidR="003C505E">
        <w:t xml:space="preserve"> </w:t>
      </w:r>
      <w:r w:rsidR="003C505E">
        <w:rPr>
          <w:rFonts w:hint="eastAsia"/>
        </w:rPr>
        <w:t xml:space="preserve">배열의 </w:t>
      </w:r>
      <w:r w:rsidR="00EB0C87">
        <w:rPr>
          <w:rFonts w:hint="eastAsia"/>
        </w:rPr>
        <w:t xml:space="preserve">각 </w:t>
      </w:r>
      <w:r w:rsidR="003C505E">
        <w:rPr>
          <w:rFonts w:hint="eastAsia"/>
        </w:rPr>
        <w:t xml:space="preserve">원소의 값을 </w:t>
      </w:r>
      <w:r w:rsidR="003C505E">
        <w:t>1</w:t>
      </w:r>
      <w:r w:rsidR="003C505E">
        <w:rPr>
          <w:rFonts w:hint="eastAsia"/>
        </w:rPr>
        <w:t xml:space="preserve"> 증가시킨다.</w:t>
      </w:r>
    </w:p>
    <w:p w14:paraId="30EBB6A4" w14:textId="5DCA8AD1" w:rsidR="00EB0C87" w:rsidRDefault="00EB0C87" w:rsidP="00E2471C"/>
    <w:p w14:paraId="3E3C5A94" w14:textId="7AC534CA" w:rsidR="00EB0C87" w:rsidRDefault="00EB0C87" w:rsidP="00E2471C">
      <w:r>
        <w:rPr>
          <w:rFonts w:hint="eastAsia"/>
        </w:rPr>
        <w:lastRenderedPageBreak/>
        <w:t>그런데 화면에</w:t>
      </w:r>
      <w:r>
        <w:t xml:space="preserve"> </w:t>
      </w:r>
      <w:r>
        <w:rPr>
          <w:rFonts w:hint="eastAsia"/>
        </w:rPr>
        <w:t>변화가 없다.</w:t>
      </w:r>
    </w:p>
    <w:p w14:paraId="7A8721B7" w14:textId="2D255EE5" w:rsidR="00EB0C87" w:rsidRDefault="00EB0C87" w:rsidP="00E2471C"/>
    <w:p w14:paraId="0DB642F3" w14:textId="4D84DB35" w:rsidR="00EB0C87" w:rsidRDefault="00D44F6C" w:rsidP="00E2471C">
      <w:r>
        <w:rPr>
          <w:rFonts w:hint="eastAsia"/>
        </w:rPr>
        <w:t xml:space="preserve">웹브라우저에서 </w:t>
      </w:r>
      <w:r>
        <w:t xml:space="preserve">F12 </w:t>
      </w:r>
      <w:r>
        <w:rPr>
          <w:rFonts w:hint="eastAsia"/>
        </w:rPr>
        <w:t xml:space="preserve">단축키를 </w:t>
      </w:r>
      <w:r w:rsidR="00A23342">
        <w:rPr>
          <w:rFonts w:hint="eastAsia"/>
        </w:rPr>
        <w:t xml:space="preserve">눌러서 </w:t>
      </w:r>
      <w:r>
        <w:rPr>
          <w:rFonts w:hint="eastAsia"/>
        </w:rPr>
        <w:t>개발자 창</w:t>
      </w:r>
      <w:r w:rsidR="00A23342">
        <w:rPr>
          <w:rFonts w:hint="eastAsia"/>
        </w:rPr>
        <w:t>을 열고,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탭</w:t>
      </w:r>
      <w:r w:rsidR="00A23342">
        <w:rPr>
          <w:rFonts w:hint="eastAsia"/>
        </w:rPr>
        <w:t>을 보자.</w:t>
      </w:r>
    </w:p>
    <w:p w14:paraId="3DE82662" w14:textId="5E511BAE" w:rsidR="000F03D6" w:rsidRDefault="000F03D6" w:rsidP="000F03D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F1B36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F1B36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F1B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F1B3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689FDC6B" w14:textId="745EA44D" w:rsidR="000F03D6" w:rsidRDefault="000F03D6" w:rsidP="000F03D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이 문장의 출력을 C</w:t>
      </w:r>
      <w:r>
        <w:t xml:space="preserve">onsole </w:t>
      </w:r>
      <w:r>
        <w:rPr>
          <w:rFonts w:hint="eastAsia"/>
        </w:rPr>
        <w:t>탭에서 확인하자.</w:t>
      </w:r>
    </w:p>
    <w:p w14:paraId="131890D2" w14:textId="77777777" w:rsidR="00A23342" w:rsidRDefault="00A23342" w:rsidP="00E2471C"/>
    <w:p w14:paraId="44BEACBA" w14:textId="0B5D290F" w:rsidR="00A23342" w:rsidRPr="00EB0C87" w:rsidRDefault="00A23342" w:rsidP="00E2471C">
      <w:r w:rsidRPr="00A23342">
        <w:rPr>
          <w:noProof/>
        </w:rPr>
        <w:drawing>
          <wp:inline distT="0" distB="0" distL="0" distR="0" wp14:anchorId="0FFCCE1D" wp14:editId="707BE1B5">
            <wp:extent cx="4496427" cy="3219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57A" w14:textId="577C7823" w:rsidR="000F03D6" w:rsidRDefault="000F03D6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D19C95B" w14:textId="77F60653" w:rsidR="000F03D6" w:rsidRDefault="000F03D6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버튼을 누를 때 마다 </w:t>
      </w:r>
      <w:r w:rsidR="005B516E">
        <w:rPr>
          <w:rFonts w:hint="eastAsia"/>
        </w:rPr>
        <w:t>a</w:t>
      </w:r>
      <w:r w:rsidR="005B516E">
        <w:t xml:space="preserve"> </w:t>
      </w:r>
      <w:r w:rsidR="005B516E">
        <w:rPr>
          <w:rFonts w:hint="eastAsia"/>
        </w:rPr>
        <w:t xml:space="preserve">배열의 원소의 값이 </w:t>
      </w:r>
      <w:r w:rsidR="005B516E">
        <w:t xml:space="preserve">1 </w:t>
      </w:r>
      <w:r w:rsidR="005B516E">
        <w:rPr>
          <w:rFonts w:hint="eastAsia"/>
        </w:rPr>
        <w:t>씩 증가하고 있다.</w:t>
      </w:r>
    </w:p>
    <w:p w14:paraId="345D9597" w14:textId="39A15313" w:rsidR="00782782" w:rsidRDefault="00782782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그런데 화면</w:t>
      </w:r>
      <w:r w:rsidR="008133FC">
        <w:rPr>
          <w:rFonts w:hint="eastAsia"/>
        </w:rPr>
        <w:t>이</w:t>
      </w:r>
      <w:r>
        <w:rPr>
          <w:rFonts w:hint="eastAsia"/>
        </w:rPr>
        <w:t xml:space="preserve"> </w:t>
      </w:r>
      <w:r w:rsidR="00232120">
        <w:rPr>
          <w:rFonts w:hint="eastAsia"/>
        </w:rPr>
        <w:t xml:space="preserve">다시 </w:t>
      </w:r>
      <w:r>
        <w:rPr>
          <w:rFonts w:hint="eastAsia"/>
        </w:rPr>
        <w:t>그려지지 않고 있</w:t>
      </w:r>
      <w:r w:rsidR="00232120">
        <w:rPr>
          <w:rFonts w:hint="eastAsia"/>
        </w:rPr>
        <w:t>다.</w:t>
      </w:r>
    </w:p>
    <w:p w14:paraId="665417C3" w14:textId="4D5D43DE" w:rsidR="003C505E" w:rsidRPr="008133FC" w:rsidRDefault="003C505E" w:rsidP="00E2471C"/>
    <w:p w14:paraId="0E017BEF" w14:textId="7B24CD71" w:rsidR="00D45096" w:rsidRDefault="00D45096" w:rsidP="00E2471C"/>
    <w:p w14:paraId="4DEA6136" w14:textId="6157FD69" w:rsidR="00D45096" w:rsidRPr="00E624DA" w:rsidRDefault="00D45096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V</w:t>
      </w:r>
      <w:r w:rsidRPr="00E624DA">
        <w:rPr>
          <w:shd w:val="clear" w:color="auto" w:fill="FFFF99"/>
        </w:rPr>
        <w:t xml:space="preserve">ue </w:t>
      </w:r>
      <w:r w:rsidRPr="00E624DA">
        <w:rPr>
          <w:rFonts w:hint="eastAsia"/>
          <w:shd w:val="clear" w:color="auto" w:fill="FFFF99"/>
        </w:rPr>
        <w:t>앱의 속성의 값이 배열인 경우에,</w:t>
      </w:r>
    </w:p>
    <w:p w14:paraId="07A184E8" w14:textId="6E14041E" w:rsidR="00D45096" w:rsidRPr="00E624DA" w:rsidRDefault="00D45096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그 배열의 원소</w:t>
      </w:r>
      <w:r w:rsidR="00782782" w:rsidRPr="00E624DA">
        <w:rPr>
          <w:rFonts w:hint="eastAsia"/>
          <w:shd w:val="clear" w:color="auto" w:fill="FFFF99"/>
        </w:rPr>
        <w:t xml:space="preserve">의 값이 변경되는 것을 </w:t>
      </w:r>
      <w:r w:rsidR="00782782" w:rsidRPr="00E624DA">
        <w:rPr>
          <w:shd w:val="clear" w:color="auto" w:fill="FFFF99"/>
        </w:rPr>
        <w:t xml:space="preserve">Vue </w:t>
      </w:r>
      <w:r w:rsidR="00782782" w:rsidRPr="00E624DA">
        <w:rPr>
          <w:rFonts w:hint="eastAsia"/>
          <w:shd w:val="clear" w:color="auto" w:fill="FFFF99"/>
        </w:rPr>
        <w:t>엔진이 감지하지 못한다.</w:t>
      </w:r>
    </w:p>
    <w:p w14:paraId="18AE3189" w14:textId="6FDEDEEB" w:rsidR="000623BE" w:rsidRPr="00E624DA" w:rsidRDefault="000623BE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그래서, 배열의 원소의 값이 변경되더라도, 화면이 다시 그려지지 않는다.</w:t>
      </w:r>
    </w:p>
    <w:p w14:paraId="10EEF0EE" w14:textId="7CFCE56D" w:rsidR="000623BE" w:rsidRDefault="000623BE" w:rsidP="00E2471C"/>
    <w:p w14:paraId="0CFA8B86" w14:textId="02C75027" w:rsidR="008133FC" w:rsidRDefault="008133FC" w:rsidP="00E2471C"/>
    <w:p w14:paraId="335A8BAF" w14:textId="77777777" w:rsidR="008133FC" w:rsidRDefault="008133FC" w:rsidP="00E2471C"/>
    <w:p w14:paraId="642327BF" w14:textId="33B8C499" w:rsidR="00D639D7" w:rsidRDefault="00D639D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F65FC4" w14:textId="7C45E945" w:rsidR="00E77055" w:rsidRDefault="00E77055" w:rsidP="00E77055">
      <w:pPr>
        <w:pStyle w:val="Heading2"/>
      </w:pPr>
      <w:bookmarkStart w:id="11" w:name="_Toc38769077"/>
      <w:r>
        <w:lastRenderedPageBreak/>
        <w:t>this.$forceUpdate()</w:t>
      </w:r>
      <w:r w:rsidR="008D7677">
        <w:t xml:space="preserve"> </w:t>
      </w:r>
      <w:r w:rsidR="008D7677">
        <w:rPr>
          <w:rFonts w:hint="eastAsia"/>
        </w:rPr>
        <w:t>메소드</w:t>
      </w:r>
      <w:bookmarkEnd w:id="11"/>
    </w:p>
    <w:p w14:paraId="525ADEDF" w14:textId="3D35E09B" w:rsidR="00D639D7" w:rsidRDefault="00D639D7" w:rsidP="00D639D7">
      <w:pPr>
        <w:pStyle w:val="Heading3"/>
      </w:pPr>
      <w:r>
        <w:rPr>
          <w:rFonts w:hint="eastAsia"/>
        </w:rPr>
        <w:t>u</w:t>
      </w:r>
      <w:r>
        <w:t>pdate3.html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39D7" w14:paraId="30D5A273" w14:textId="77777777" w:rsidTr="00D639D7">
        <w:tc>
          <w:tcPr>
            <w:tcW w:w="10456" w:type="dxa"/>
          </w:tcPr>
          <w:p w14:paraId="2D44BD7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124EE7F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0DE526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0D2D1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0869642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63F147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D01767F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0C2BA86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1E7343C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DCB8E9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2A9B9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EA0B591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6626C3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8DE7397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9053A2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893C86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87BC4C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7F37CF77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B1F00A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0F68698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3A4FA4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B21F292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063AC2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ACFF0DD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6583DE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24C9FAA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0960C2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75E2F3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0346C14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C71884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A85CA3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62F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9AB4FDC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62F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238761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0D99FB" w14:textId="77777777" w:rsidR="00862FAA" w:rsidRPr="00862FAA" w:rsidRDefault="00862FAA" w:rsidP="00A72D6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$forceUpdate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6D93B39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6C20274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BE4E2A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6D7D13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082462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0CA4D44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BACD789" w14:textId="77777777" w:rsidR="00D639D7" w:rsidRDefault="00D639D7" w:rsidP="00A72D60"/>
        </w:tc>
      </w:tr>
    </w:tbl>
    <w:p w14:paraId="4B136BB4" w14:textId="636DB04C" w:rsidR="005B516E" w:rsidRDefault="0051656E" w:rsidP="00E2471C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EA5E2B7" w14:textId="77777777" w:rsidR="0051656E" w:rsidRDefault="0051656E" w:rsidP="00E2471C"/>
    <w:p w14:paraId="14A7D305" w14:textId="6BB5C09E" w:rsidR="00862FAA" w:rsidRDefault="00862FAA" w:rsidP="00E2471C">
      <w:r>
        <w:rPr>
          <w:rFonts w:hint="eastAsia"/>
        </w:rPr>
        <w:t>t</w:t>
      </w:r>
      <w:r>
        <w:t>his.$forceUpdate();</w:t>
      </w:r>
      <w:r w:rsidR="008D7677">
        <w:t xml:space="preserve"> </w:t>
      </w:r>
      <w:r w:rsidR="008D7677">
        <w:rPr>
          <w:rFonts w:hint="eastAsia"/>
        </w:rPr>
        <w:t>메소드는</w:t>
      </w:r>
    </w:p>
    <w:p w14:paraId="5CDEAD8B" w14:textId="4CD64BCF" w:rsidR="00862FAA" w:rsidRDefault="00862FAA" w:rsidP="00E2471C">
      <w:r>
        <w:rPr>
          <w:rFonts w:hint="eastAsia"/>
        </w:rPr>
        <w:t>화면이 다시 그려지도록 강제한다.</w:t>
      </w:r>
    </w:p>
    <w:p w14:paraId="542712A6" w14:textId="7A034AF5" w:rsidR="00862FAA" w:rsidRDefault="00862FAA" w:rsidP="00E2471C"/>
    <w:p w14:paraId="6B5FA558" w14:textId="4C60F593" w:rsidR="00862FAA" w:rsidRDefault="00A72D60" w:rsidP="00E2471C">
      <w:r w:rsidRPr="00A72D60">
        <w:rPr>
          <w:noProof/>
        </w:rPr>
        <w:drawing>
          <wp:inline distT="0" distB="0" distL="0" distR="0" wp14:anchorId="2793386C" wp14:editId="55E840B4">
            <wp:extent cx="3229426" cy="1524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660" w14:textId="591FBBEF" w:rsidR="00A72D60" w:rsidRDefault="00A72D60" w:rsidP="00E2471C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클릭할 때 마다 </w:t>
      </w:r>
      <w:r w:rsidR="008D7677">
        <w:rPr>
          <w:rFonts w:hint="eastAsia"/>
        </w:rPr>
        <w:t>화면이 다시 그려지기 때문에,</w:t>
      </w:r>
      <w:r w:rsidR="008D7677"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</w:t>
      </w:r>
      <w:r w:rsidR="008D7677">
        <w:rPr>
          <w:rFonts w:hint="eastAsia"/>
        </w:rPr>
        <w:t>하는 것을 볼 수 있다.</w:t>
      </w:r>
    </w:p>
    <w:p w14:paraId="3BD8FBE7" w14:textId="0E44ABDB" w:rsidR="00A35675" w:rsidRDefault="00A356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81A95A" w14:textId="20EF1D3A" w:rsidR="00A35675" w:rsidRDefault="00A35675" w:rsidP="00A35675">
      <w:pPr>
        <w:pStyle w:val="Heading2"/>
      </w:pPr>
      <w:bookmarkStart w:id="12" w:name="_Toc38769078"/>
      <w:r>
        <w:rPr>
          <w:rFonts w:hint="eastAsia"/>
        </w:rPr>
        <w:lastRenderedPageBreak/>
        <w:t>V</w:t>
      </w:r>
      <w:r>
        <w:t>ue.set</w:t>
      </w:r>
      <w:r w:rsidR="008D7677">
        <w:t xml:space="preserve"> </w:t>
      </w:r>
      <w:r w:rsidR="008D7677">
        <w:rPr>
          <w:rFonts w:hint="eastAsia"/>
        </w:rPr>
        <w:t>메소드</w:t>
      </w:r>
      <w:bookmarkEnd w:id="12"/>
    </w:p>
    <w:p w14:paraId="1040F844" w14:textId="3D7F5101" w:rsidR="00A9012F" w:rsidRPr="00A9012F" w:rsidRDefault="00A9012F" w:rsidP="00A9012F">
      <w:pPr>
        <w:pStyle w:val="Heading3"/>
      </w:pPr>
      <w:r>
        <w:rPr>
          <w:rFonts w:hint="eastAsia"/>
        </w:rPr>
        <w:t>u</w:t>
      </w:r>
      <w:r>
        <w:t>pdate4.html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7BA9" w14:paraId="64888A5F" w14:textId="77777777" w:rsidTr="007D7BA9">
        <w:tc>
          <w:tcPr>
            <w:tcW w:w="10456" w:type="dxa"/>
          </w:tcPr>
          <w:p w14:paraId="505313E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E3092D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7EF65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9BE0B9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ACFE72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4E41664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D3BD5E4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B89645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0DA652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662D1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DD2C4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EF8F7A9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4041F3F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D3A632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3FB20D2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426D49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0B7209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3C6B0CD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D94E6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A2AB2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38BCA75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4E2D08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C67C08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531A2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61EE25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DF23B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068F439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56E0E05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A1C8B17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410D0D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427A523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D7B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FF70702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7D7B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2D4A2A9" w14:textId="77777777" w:rsidR="007D7BA9" w:rsidRPr="007D7BA9" w:rsidRDefault="007D7BA9" w:rsidP="007D7B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Vue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70D31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D5EB47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53EBA1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275AAF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72BCE4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695FF1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94E1BAD" w14:textId="77777777" w:rsidR="007D7BA9" w:rsidRDefault="007D7BA9" w:rsidP="007D7BA9"/>
        </w:tc>
      </w:tr>
    </w:tbl>
    <w:p w14:paraId="5DD36439" w14:textId="77777777" w:rsidR="00897723" w:rsidRDefault="00897723" w:rsidP="00897723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130E10E9" w14:textId="1DAB7757" w:rsidR="00A35675" w:rsidRPr="00897723" w:rsidRDefault="00A35675" w:rsidP="00A35675"/>
    <w:p w14:paraId="560DFD07" w14:textId="13F052E7" w:rsidR="00A35675" w:rsidRDefault="00A9012F" w:rsidP="00A9012F">
      <w:pPr>
        <w:pStyle w:val="Heading3"/>
      </w:pPr>
      <w:r>
        <w:rPr>
          <w:rFonts w:hint="eastAsia"/>
        </w:rPr>
        <w:t>V</w:t>
      </w:r>
      <w:r>
        <w:t>ue.set(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14:paraId="6BE8ACEC" w14:textId="37CF062E" w:rsidR="00743FE6" w:rsidRDefault="00743FE6" w:rsidP="00A35675">
      <w:r>
        <w:rPr>
          <w:rFonts w:hint="eastAsia"/>
        </w:rPr>
        <w:t xml:space="preserve">배열의 </w:t>
      </w:r>
      <w:r w:rsidR="00257B20">
        <w:rPr>
          <w:rFonts w:hint="eastAsia"/>
        </w:rPr>
        <w:t>인덱스 위치에 값을 대입한다.</w:t>
      </w:r>
    </w:p>
    <w:p w14:paraId="1C2CE25D" w14:textId="00F4C07D" w:rsidR="00257B20" w:rsidRDefault="00257B20" w:rsidP="00A35675"/>
    <w:p w14:paraId="7464B6BE" w14:textId="77777777" w:rsidR="00257B20" w:rsidRPr="00257B20" w:rsidRDefault="00257B20" w:rsidP="00257B2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Vue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8891F73" w14:textId="531AF793" w:rsidR="00257B20" w:rsidRDefault="00257B20" w:rsidP="00A35675">
      <w:r>
        <w:t xml:space="preserve">  </w:t>
      </w:r>
      <w:r>
        <w:rPr>
          <w:rFonts w:hint="eastAsia"/>
        </w:rPr>
        <w:t>t</w:t>
      </w:r>
      <w:r>
        <w:t xml:space="preserve">his.a </w:t>
      </w:r>
      <w:r>
        <w:rPr>
          <w:rFonts w:hint="eastAsia"/>
        </w:rPr>
        <w:t xml:space="preserve">배열의 </w:t>
      </w:r>
      <w:r>
        <w:t xml:space="preserve">i </w:t>
      </w:r>
      <w:r>
        <w:rPr>
          <w:rFonts w:hint="eastAsia"/>
        </w:rPr>
        <w:t xml:space="preserve">인덱스 위치에 </w:t>
      </w:r>
      <w:r>
        <w:t xml:space="preserve">(this.a[i] + 1) </w:t>
      </w:r>
      <w:r>
        <w:rPr>
          <w:rFonts w:hint="eastAsia"/>
        </w:rPr>
        <w:t>값을 대입한다.</w:t>
      </w:r>
    </w:p>
    <w:p w14:paraId="4C98B09F" w14:textId="4401683C" w:rsidR="00257B20" w:rsidRDefault="00257B20" w:rsidP="00A356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</w:t>
      </w:r>
      <w:r w:rsidR="00AD41C5">
        <w:rPr>
          <w:rFonts w:hint="eastAsia"/>
        </w:rPr>
        <w:t xml:space="preserve">위 코드는 </w:t>
      </w:r>
      <w:r>
        <w:rPr>
          <w:rFonts w:hint="eastAsia"/>
        </w:rPr>
        <w:t>아래 코드와 동일하다.</w:t>
      </w:r>
    </w:p>
    <w:p w14:paraId="62C7FB78" w14:textId="6DFFFA7D" w:rsidR="00257B20" w:rsidRDefault="00257B20" w:rsidP="00A356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)</w:t>
      </w:r>
      <w:r w:rsidR="00AD41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AC9D9AE" w14:textId="28C36C00" w:rsidR="00AD41C5" w:rsidRDefault="00AD41C5" w:rsidP="00A35675"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>위 코드는 아래 코드와 동일하다.</w:t>
      </w:r>
    </w:p>
    <w:p w14:paraId="6C130F3E" w14:textId="4ADE6E0A" w:rsidR="00AD41C5" w:rsidRPr="00AD41C5" w:rsidRDefault="00AD41C5" w:rsidP="00A35675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7AAC9A5" w14:textId="4B9B33EE" w:rsidR="00743FE6" w:rsidRDefault="00743FE6" w:rsidP="00A35675"/>
    <w:p w14:paraId="1C2421A2" w14:textId="00DFF735" w:rsidR="00E75001" w:rsidRDefault="00677CC6" w:rsidP="00A35675">
      <w:r>
        <w:rPr>
          <w:rFonts w:hint="eastAsia"/>
        </w:rPr>
        <w:t xml:space="preserve">그런데 아래의 코드로 배열의 원소의 값을 수정되는 것은 </w:t>
      </w:r>
      <w:r>
        <w:t xml:space="preserve">Vue </w:t>
      </w:r>
      <w:r>
        <w:rPr>
          <w:rFonts w:hint="eastAsia"/>
        </w:rPr>
        <w:t>엔진이 감지하지 못한다.</w:t>
      </w:r>
    </w:p>
    <w:p w14:paraId="41B8E127" w14:textId="77777777" w:rsidR="00677CC6" w:rsidRDefault="00677CC6" w:rsidP="00677CC6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4FC87A" w14:textId="77777777" w:rsidR="00677CC6" w:rsidRPr="00AD41C5" w:rsidRDefault="00677CC6" w:rsidP="00677CC6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0BFBBC" w14:textId="4A7BDB6C" w:rsidR="00677CC6" w:rsidRDefault="00677CC6" w:rsidP="00A35675">
      <w:r>
        <w:rPr>
          <w:rFonts w:hint="eastAsia"/>
        </w:rPr>
        <w:t>그래서 화면이 다시 그려지지 않는다.</w:t>
      </w:r>
    </w:p>
    <w:p w14:paraId="0C9D9EAC" w14:textId="15DCD732" w:rsidR="00677CC6" w:rsidRDefault="00677CC6" w:rsidP="00A35675"/>
    <w:p w14:paraId="5438612B" w14:textId="11F49DD1" w:rsidR="00677CC6" w:rsidRDefault="00677CC6" w:rsidP="00A35675"/>
    <w:p w14:paraId="705723AE" w14:textId="5A00B25C" w:rsidR="00677CC6" w:rsidRDefault="00677CC6" w:rsidP="00A35675"/>
    <w:p w14:paraId="67C75FD7" w14:textId="5EB7B7A3" w:rsidR="00677CC6" w:rsidRPr="00897723" w:rsidRDefault="005A5F46" w:rsidP="00A35675">
      <w:pPr>
        <w:rPr>
          <w:shd w:val="clear" w:color="auto" w:fill="FFFF99"/>
        </w:rPr>
      </w:pPr>
      <w:r w:rsidRPr="00897723">
        <w:rPr>
          <w:rFonts w:hint="eastAsia"/>
          <w:shd w:val="clear" w:color="auto" w:fill="FFFF99"/>
        </w:rPr>
        <w:t>V</w:t>
      </w:r>
      <w:r w:rsidRPr="00897723">
        <w:rPr>
          <w:shd w:val="clear" w:color="auto" w:fill="FFFF99"/>
        </w:rPr>
        <w:t xml:space="preserve">ue.set </w:t>
      </w:r>
      <w:r w:rsidRPr="00897723">
        <w:rPr>
          <w:rFonts w:hint="eastAsia"/>
          <w:shd w:val="clear" w:color="auto" w:fill="FFFF99"/>
        </w:rPr>
        <w:t xml:space="preserve">메소드로 배열의 원소의 값이 수정되는 것은 </w:t>
      </w:r>
      <w:r w:rsidRPr="00897723">
        <w:rPr>
          <w:shd w:val="clear" w:color="auto" w:fill="FFFF99"/>
        </w:rPr>
        <w:t xml:space="preserve">Vue </w:t>
      </w:r>
      <w:r w:rsidRPr="00897723">
        <w:rPr>
          <w:rFonts w:hint="eastAsia"/>
          <w:shd w:val="clear" w:color="auto" w:fill="FFFF99"/>
        </w:rPr>
        <w:t>엔진이 감지한다.</w:t>
      </w:r>
    </w:p>
    <w:p w14:paraId="490CC4C0" w14:textId="3C297F2E" w:rsidR="005A5F46" w:rsidRDefault="005A5F46" w:rsidP="00A35675">
      <w:r>
        <w:rPr>
          <w:rFonts w:hint="eastAsia"/>
        </w:rPr>
        <w:t>그래서 화면이 즉시 다시 그려진다.</w:t>
      </w:r>
    </w:p>
    <w:p w14:paraId="1F00ED77" w14:textId="01A2BB56" w:rsidR="005A5F46" w:rsidRDefault="005A5F46" w:rsidP="00A35675"/>
    <w:p w14:paraId="40C00769" w14:textId="77777777" w:rsidR="005A5F46" w:rsidRDefault="005A5F46" w:rsidP="005A5F46">
      <w:r w:rsidRPr="00A72D60">
        <w:rPr>
          <w:noProof/>
        </w:rPr>
        <w:drawing>
          <wp:inline distT="0" distB="0" distL="0" distR="0" wp14:anchorId="0945AE6A" wp14:editId="5140CB15">
            <wp:extent cx="3229426" cy="152421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ACD" w14:textId="77777777" w:rsidR="005A5F46" w:rsidRDefault="005A5F46" w:rsidP="005A5F46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 화면이 다시 그려지기 때문에,</w:t>
      </w:r>
      <w:r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증가하는 것을 볼 수 있다.</w:t>
      </w:r>
    </w:p>
    <w:p w14:paraId="091BC448" w14:textId="77777777" w:rsidR="005A5F46" w:rsidRPr="008B5277" w:rsidRDefault="005A5F46" w:rsidP="005A5F46"/>
    <w:p w14:paraId="5AF98232" w14:textId="3DBBD5C5" w:rsidR="005A5F46" w:rsidRDefault="005A5F46" w:rsidP="00A35675"/>
    <w:p w14:paraId="6A04CB0B" w14:textId="1F7DEAC9" w:rsidR="0058586D" w:rsidRDefault="005858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A4E821" w14:textId="7A9BEEDE" w:rsidR="005A5F46" w:rsidRDefault="005021AB" w:rsidP="0058586D">
      <w:pPr>
        <w:pStyle w:val="Heading2"/>
      </w:pPr>
      <w:bookmarkStart w:id="13" w:name="_Toc38769079"/>
      <w:r>
        <w:rPr>
          <w:rFonts w:hint="eastAsia"/>
        </w:rPr>
        <w:lastRenderedPageBreak/>
        <w:t>배열 복제</w:t>
      </w:r>
      <w:bookmarkEnd w:id="13"/>
    </w:p>
    <w:p w14:paraId="4B27A7D2" w14:textId="151BA605" w:rsidR="005021AB" w:rsidRDefault="00F82094" w:rsidP="00F82094">
      <w:pPr>
        <w:pStyle w:val="Heading3"/>
      </w:pPr>
      <w:r>
        <w:t>update</w:t>
      </w:r>
      <w:r w:rsidR="0051656E">
        <w:t>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656E" w14:paraId="0E551ADC" w14:textId="77777777" w:rsidTr="0051656E">
        <w:tc>
          <w:tcPr>
            <w:tcW w:w="10456" w:type="dxa"/>
          </w:tcPr>
          <w:p w14:paraId="751E0C1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C354F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C9E4FC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0678845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EE38607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9996E8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E32A696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82D850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557B1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61075D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4644FF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5D17D2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67794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1A4762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D559C7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5F98E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7AC24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5E7C9D4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6DAB55B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6104E111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33B2604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2E1CF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198AA5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9E892C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A5427B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84C40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56199B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C51B78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5FB620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7ED980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0ED9EA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1656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6EB63EC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65420D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AA3ED74" w14:textId="023FDE86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</w:t>
            </w:r>
            <w:r w:rsidR="00782F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DD93104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3A30E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374096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59A9B2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73FDB8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7D4824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E96FA9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410A9F7" w14:textId="77777777" w:rsidR="0051656E" w:rsidRDefault="0051656E" w:rsidP="0051656E"/>
        </w:tc>
      </w:tr>
    </w:tbl>
    <w:p w14:paraId="77E2B523" w14:textId="77777777" w:rsidR="00897723" w:rsidRDefault="00897723" w:rsidP="00897723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60BCBBAC" w14:textId="4F4C07C9" w:rsidR="0051656E" w:rsidRDefault="0051656E" w:rsidP="0051656E"/>
    <w:p w14:paraId="32D37E77" w14:textId="7E09DB12" w:rsidR="00897723" w:rsidRDefault="007B05B4" w:rsidP="007B05B4">
      <w:pPr>
        <w:pStyle w:val="Heading4"/>
        <w:ind w:left="400" w:hanging="400"/>
      </w:pPr>
      <w:r>
        <w:rPr>
          <w:rFonts w:hint="eastAsia"/>
        </w:rPr>
        <w:t>배열.</w:t>
      </w:r>
      <w:r>
        <w:t>slice(0)</w:t>
      </w:r>
    </w:p>
    <w:p w14:paraId="1626516A" w14:textId="77777777" w:rsidR="009D6B48" w:rsidRDefault="009D6B48" w:rsidP="009D6B48">
      <w:r>
        <w:rPr>
          <w:rFonts w:hint="eastAsia"/>
        </w:rPr>
        <w:t xml:space="preserve">배열의 </w:t>
      </w:r>
      <w:r>
        <w:t xml:space="preserve">slice </w:t>
      </w:r>
      <w:r>
        <w:rPr>
          <w:rFonts w:hint="eastAsia"/>
        </w:rPr>
        <w:t>메소드를 이용하여 배열을 복제할 수 있다.</w:t>
      </w:r>
    </w:p>
    <w:p w14:paraId="4DAE7D8B" w14:textId="17E64C4E" w:rsidR="009D6B48" w:rsidRDefault="009D6B48" w:rsidP="009D6B48">
      <w:r>
        <w:rPr>
          <w:rFonts w:hint="eastAsia"/>
        </w:rPr>
        <w:t>배열을 복제한 새 배열을 생성하여 리턴한다.</w:t>
      </w:r>
    </w:p>
    <w:p w14:paraId="3799908B" w14:textId="46DEB9B3" w:rsidR="007B05B4" w:rsidRDefault="009D6B48" w:rsidP="0051656E"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메소드의 사용법을 복습하시오.</w:t>
      </w:r>
    </w:p>
    <w:p w14:paraId="6986F007" w14:textId="78B31AE0" w:rsidR="009D6B48" w:rsidRDefault="009D6B48" w:rsidP="0051656E"/>
    <w:p w14:paraId="0A1AF784" w14:textId="47964B69" w:rsidR="009D6B48" w:rsidRDefault="009D6B48" w:rsidP="0051656E"/>
    <w:p w14:paraId="6BD7C76B" w14:textId="738DD01D" w:rsidR="009D6B48" w:rsidRDefault="009D6B48" w:rsidP="0051656E"/>
    <w:p w14:paraId="2275EC09" w14:textId="494B577E" w:rsidR="003C057E" w:rsidRDefault="003C057E" w:rsidP="0051656E"/>
    <w:p w14:paraId="6A68588F" w14:textId="401A5358" w:rsidR="005D542B" w:rsidRDefault="005D542B" w:rsidP="0051656E"/>
    <w:p w14:paraId="4CFC384D" w14:textId="2CB968E8" w:rsidR="005D542B" w:rsidRDefault="005D542B" w:rsidP="0051656E">
      <w:r w:rsidRPr="005D542B">
        <w:rPr>
          <w:rFonts w:hint="eastAsia"/>
          <w:noProof/>
        </w:rPr>
        <w:drawing>
          <wp:inline distT="0" distB="0" distL="0" distR="0" wp14:anchorId="0B03B0ED" wp14:editId="7A801476">
            <wp:extent cx="3427095" cy="68389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4BAB" w14:textId="526F2DC0" w:rsidR="005D542B" w:rsidRDefault="005D542B" w:rsidP="0051656E"/>
    <w:p w14:paraId="638B8270" w14:textId="07629A23" w:rsidR="003C057E" w:rsidRDefault="003C057E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C057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C057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C057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C057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C057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C057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CBFEADB" w14:textId="3C3DBF37" w:rsidR="003C057E" w:rsidRPr="003C057E" w:rsidRDefault="003C057E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C057E">
        <w:t xml:space="preserve">  </w:t>
      </w:r>
      <w:r w:rsidRPr="003C057E">
        <w:rPr>
          <w:rFonts w:hint="eastAsia"/>
        </w:rPr>
        <w:t>t</w:t>
      </w:r>
      <w:r w:rsidRPr="003C057E">
        <w:t xml:space="preserve">his.a </w:t>
      </w:r>
      <w:r>
        <w:rPr>
          <w:rFonts w:hint="eastAsia"/>
        </w:rPr>
        <w:t>배열을 복제하여 새 배열을 생성하고,</w:t>
      </w:r>
      <w:r>
        <w:t xml:space="preserve"> </w:t>
      </w:r>
      <w:r w:rsidR="00D02250">
        <w:rPr>
          <w:rFonts w:hint="eastAsia"/>
        </w:rPr>
        <w:t>그 새 배열에 대한 참조를</w:t>
      </w:r>
      <w:r>
        <w:rPr>
          <w:rFonts w:hint="eastAsia"/>
        </w:rPr>
        <w:t xml:space="preserve"> 지역변수 </w:t>
      </w:r>
      <w:r>
        <w:t>b</w:t>
      </w:r>
      <w:r>
        <w:rPr>
          <w:rFonts w:hint="eastAsia"/>
        </w:rPr>
        <w:t>에 대입</w:t>
      </w:r>
      <w:r w:rsidR="00D02250">
        <w:rPr>
          <w:rFonts w:hint="eastAsia"/>
        </w:rPr>
        <w:t>한다.</w:t>
      </w:r>
    </w:p>
    <w:p w14:paraId="03838FB2" w14:textId="26889849" w:rsidR="003C057E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메모리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변화한다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146F937" w14:textId="77777777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14A36E" w14:textId="199AEFDD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D2571">
        <w:rPr>
          <w:rFonts w:hint="eastAsia"/>
          <w:noProof/>
        </w:rPr>
        <w:drawing>
          <wp:inline distT="0" distB="0" distL="0" distR="0" wp14:anchorId="50454ED0" wp14:editId="348E45DE">
            <wp:extent cx="3458845" cy="1383665"/>
            <wp:effectExtent l="0" t="0" r="825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A85B" w14:textId="4E1DA89C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2DA3D1D" w14:textId="77777777" w:rsidR="006D2571" w:rsidRPr="003C057E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5E01326" w14:textId="7A87E879" w:rsidR="00D02250" w:rsidRP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0225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225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04B63A8" w14:textId="37267BBF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] += </w:t>
      </w:r>
      <w:r w:rsidRPr="00D0225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A661E8F" w14:textId="39A549A1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2250">
        <w:rPr>
          <w:rFonts w:hint="eastAsia"/>
        </w:rPr>
        <w:t xml:space="preserve"> </w:t>
      </w:r>
      <w:r w:rsidRPr="00D02250">
        <w:t xml:space="preserve"> b </w:t>
      </w:r>
      <w:r>
        <w:rPr>
          <w:rFonts w:hint="eastAsia"/>
        </w:rPr>
        <w:t xml:space="preserve">배열의 모든 원소를 </w:t>
      </w:r>
      <w:r>
        <w:t>1</w:t>
      </w:r>
      <w:r>
        <w:rPr>
          <w:rFonts w:hint="eastAsia"/>
        </w:rPr>
        <w:t>씩 증가시킨다</w:t>
      </w:r>
    </w:p>
    <w:p w14:paraId="15067D02" w14:textId="301A8E18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C9EAE4" w14:textId="50E674C3" w:rsidR="002D0ED5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D0ED5">
        <w:rPr>
          <w:rFonts w:hint="eastAsia"/>
          <w:noProof/>
        </w:rPr>
        <w:drawing>
          <wp:inline distT="0" distB="0" distL="0" distR="0" wp14:anchorId="25DEF59C" wp14:editId="18905BD3">
            <wp:extent cx="3474720" cy="1383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3AE0" w14:textId="25ACF14A" w:rsidR="002D0ED5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6B168BD" w14:textId="77777777" w:rsidR="002D0ED5" w:rsidRPr="00D02250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73B0F7A" w14:textId="349A4B8B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E50DC8E" w14:textId="2B7EEEBD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2250">
        <w:rPr>
          <w:rFonts w:hint="eastAsia"/>
        </w:rPr>
        <w:t xml:space="preserve"> </w:t>
      </w:r>
      <w:r w:rsidRPr="00D02250">
        <w:t xml:space="preserve"> b 배열</w:t>
      </w:r>
      <w:r>
        <w:rPr>
          <w:rFonts w:hint="eastAsia"/>
        </w:rPr>
        <w:t xml:space="preserve">에 대한 참조를 </w:t>
      </w:r>
      <w:r w:rsidR="00335452">
        <w:t xml:space="preserve">this.a </w:t>
      </w:r>
      <w:r w:rsidR="00335452">
        <w:rPr>
          <w:rFonts w:hint="eastAsia"/>
        </w:rPr>
        <w:t>속성에 대입한다.</w:t>
      </w:r>
    </w:p>
    <w:p w14:paraId="3F998D12" w14:textId="00C5BF2A" w:rsidR="00335452" w:rsidRDefault="00335452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D4356A5" w14:textId="731610D0" w:rsidR="00335452" w:rsidRDefault="00B300C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300C0">
        <w:rPr>
          <w:noProof/>
        </w:rPr>
        <w:drawing>
          <wp:inline distT="0" distB="0" distL="0" distR="0" wp14:anchorId="2F87840E" wp14:editId="77898DE9">
            <wp:extent cx="3466465" cy="1383665"/>
            <wp:effectExtent l="0" t="0" r="63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E922" w14:textId="77777777" w:rsidR="00335452" w:rsidRPr="00D02250" w:rsidRDefault="00335452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B5BE554" w14:textId="3373D981" w:rsidR="003C057E" w:rsidRPr="00D83FA5" w:rsidRDefault="00653E41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 xml:space="preserve">앱 객체의 </w:t>
      </w:r>
      <w:r w:rsidRPr="00D83FA5">
        <w:rPr>
          <w:shd w:val="clear" w:color="auto" w:fill="FFFF99"/>
        </w:rPr>
        <w:t xml:space="preserve">a </w:t>
      </w:r>
      <w:r w:rsidRPr="00D83FA5">
        <w:rPr>
          <w:rFonts w:hint="eastAsia"/>
          <w:shd w:val="clear" w:color="auto" w:fill="FFFF99"/>
        </w:rPr>
        <w:t>속성의 값이 변경되었다.</w:t>
      </w:r>
      <w:r w:rsidR="00993712">
        <w:rPr>
          <w:shd w:val="clear" w:color="auto" w:fill="FFFF99"/>
        </w:rPr>
        <w:t xml:space="preserve"> (a </w:t>
      </w:r>
      <w:r w:rsidR="00993712">
        <w:rPr>
          <w:rFonts w:hint="eastAsia"/>
          <w:shd w:val="clear" w:color="auto" w:fill="FFFF99"/>
        </w:rPr>
        <w:t>멤버 변수의 값이 변경되었다)</w:t>
      </w:r>
    </w:p>
    <w:p w14:paraId="10E81996" w14:textId="219E0A20" w:rsidR="00653E41" w:rsidRPr="00D83FA5" w:rsidRDefault="00653E41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>엔진이 이 변경을 감지한다.</w:t>
      </w:r>
    </w:p>
    <w:p w14:paraId="46F7357B" w14:textId="610B4B2D" w:rsidR="005D7600" w:rsidRPr="00D83FA5" w:rsidRDefault="005D7600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그래서 화면이 즉시 다시 그려진다.</w:t>
      </w:r>
    </w:p>
    <w:p w14:paraId="094FE833" w14:textId="598BA0C0" w:rsidR="005D7600" w:rsidRDefault="005D7600" w:rsidP="0051656E"/>
    <w:p w14:paraId="5CA2D6BE" w14:textId="6E150D90" w:rsidR="005D7600" w:rsidRDefault="005D7600" w:rsidP="0051656E"/>
    <w:p w14:paraId="38B645A6" w14:textId="5F798FBB" w:rsidR="005D7600" w:rsidRDefault="005D76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101FD83" w14:textId="77777777" w:rsidR="005D7600" w:rsidRDefault="005D7600" w:rsidP="005D7600">
      <w:r w:rsidRPr="00A72D60">
        <w:rPr>
          <w:noProof/>
        </w:rPr>
        <w:lastRenderedPageBreak/>
        <w:drawing>
          <wp:inline distT="0" distB="0" distL="0" distR="0" wp14:anchorId="4105795C" wp14:editId="0A0D8B14">
            <wp:extent cx="3229426" cy="152421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BCE" w14:textId="77777777" w:rsidR="005D7600" w:rsidRDefault="005D7600" w:rsidP="005D7600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 화면이 다시 그려지기 때문에,</w:t>
      </w:r>
      <w:r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증가하는 것을 볼 수 있다.</w:t>
      </w:r>
    </w:p>
    <w:p w14:paraId="558BD89E" w14:textId="449D2AC6" w:rsidR="005D7600" w:rsidRDefault="005D7600" w:rsidP="0051656E"/>
    <w:p w14:paraId="5C7EC3B9" w14:textId="079A1A05" w:rsidR="005D7600" w:rsidRDefault="005D7600" w:rsidP="0051656E"/>
    <w:p w14:paraId="3DE4F746" w14:textId="13EF20E2" w:rsidR="00F87BFA" w:rsidRDefault="00F87B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CD3985" w14:textId="11971FAD" w:rsidR="00F87BFA" w:rsidRDefault="0090264F" w:rsidP="0090264F">
      <w:pPr>
        <w:pStyle w:val="Heading2"/>
        <w:ind w:left="400" w:hanging="400"/>
      </w:pPr>
      <w:bookmarkStart w:id="14" w:name="_Toc38769080"/>
      <w:r>
        <w:rPr>
          <w:rFonts w:hint="eastAsia"/>
        </w:rPr>
        <w:lastRenderedPageBreak/>
        <w:t>기타 배열의 변경</w:t>
      </w:r>
      <w:bookmarkEnd w:id="14"/>
    </w:p>
    <w:p w14:paraId="6DA6F59A" w14:textId="21DD46B5" w:rsidR="0090264F" w:rsidRDefault="0090264F" w:rsidP="0090264F">
      <w:pPr>
        <w:pStyle w:val="Heading3"/>
      </w:pPr>
      <w:r>
        <w:rPr>
          <w:rFonts w:hint="eastAsia"/>
        </w:rPr>
        <w:t>u</w:t>
      </w:r>
      <w:r>
        <w:t>pdate6.html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264F" w14:paraId="45E098FF" w14:textId="77777777" w:rsidTr="0090264F">
        <w:tc>
          <w:tcPr>
            <w:tcW w:w="10456" w:type="dxa"/>
          </w:tcPr>
          <w:p w14:paraId="76C84CB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D3440A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8A132C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B264D6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774DA23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8E1498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CDBD1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0DB21E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1B03D8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35877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D9A99C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F0A2DF4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491A82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EBE68F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F8DD5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C50CAFE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288518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62ABBCE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7A80C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03AAEEC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4F96AFF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2E8891D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DE11234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E840140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930BC1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DAD3910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973125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E92C92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03ABBB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83F8B2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8CA622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0264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72496A3" w14:textId="77777777" w:rsidR="0090264F" w:rsidRPr="0090264F" w:rsidRDefault="0090264F" w:rsidP="0090264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B3B997" w14:textId="77777777" w:rsidR="0090264F" w:rsidRPr="0090264F" w:rsidRDefault="0090264F" w:rsidP="0090264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E3AF8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7D2519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A9115D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B0019AC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DE5AE4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F5BCEF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729B3B8" w14:textId="77777777" w:rsidR="0090264F" w:rsidRDefault="0090264F" w:rsidP="0090264F"/>
        </w:tc>
      </w:tr>
    </w:tbl>
    <w:p w14:paraId="47845FF9" w14:textId="77777777" w:rsidR="0090264F" w:rsidRDefault="0090264F" w:rsidP="0090264F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0EE52B0" w14:textId="3C629D43" w:rsidR="0090264F" w:rsidRDefault="0090264F" w:rsidP="0090264F"/>
    <w:p w14:paraId="2E37E9F5" w14:textId="0FC18C21" w:rsidR="0090264F" w:rsidRPr="00A142AF" w:rsidRDefault="00B24709" w:rsidP="0090264F">
      <w:pPr>
        <w:rPr>
          <w:shd w:val="clear" w:color="auto" w:fill="FFFF99"/>
        </w:rPr>
      </w:pPr>
      <w:r w:rsidRPr="00A142AF">
        <w:rPr>
          <w:shd w:val="clear" w:color="auto" w:fill="FFFF99"/>
        </w:rPr>
        <w:t xml:space="preserve">Vue </w:t>
      </w:r>
      <w:r w:rsidRPr="00A142AF">
        <w:rPr>
          <w:rFonts w:hint="eastAsia"/>
          <w:shd w:val="clear" w:color="auto" w:fill="FFFF99"/>
        </w:rPr>
        <w:t>엔진이 감지하지 못하는 것은,</w:t>
      </w:r>
      <w:r w:rsidRPr="00A142AF">
        <w:rPr>
          <w:shd w:val="clear" w:color="auto" w:fill="FFFF99"/>
        </w:rPr>
        <w:t xml:space="preserve"> </w:t>
      </w:r>
      <w:r w:rsidRPr="00A142AF">
        <w:rPr>
          <w:rFonts w:hint="eastAsia"/>
          <w:shd w:val="clear" w:color="auto" w:fill="FFFF99"/>
        </w:rPr>
        <w:t>배열의 원소의 값이 변경되는 것 뿐이다.</w:t>
      </w:r>
    </w:p>
    <w:p w14:paraId="5D3A6F4B" w14:textId="0F298AE9" w:rsidR="00B24709" w:rsidRPr="00A142AF" w:rsidRDefault="00B24709" w:rsidP="0090264F">
      <w:pPr>
        <w:rPr>
          <w:shd w:val="clear" w:color="auto" w:fill="FFFF99"/>
        </w:rPr>
      </w:pPr>
      <w:r w:rsidRPr="00A142AF">
        <w:rPr>
          <w:rFonts w:hint="eastAsia"/>
          <w:shd w:val="clear" w:color="auto" w:fill="FFFF99"/>
        </w:rPr>
        <w:t>그 외 다른 변경은 모두 감지한다.</w:t>
      </w:r>
    </w:p>
    <w:p w14:paraId="47C2B39B" w14:textId="09BAE637" w:rsidR="00A142AF" w:rsidRPr="00A142AF" w:rsidRDefault="00A142AF" w:rsidP="0090264F">
      <w:pPr>
        <w:rPr>
          <w:shd w:val="clear" w:color="auto" w:fill="FFFF99"/>
        </w:rPr>
      </w:pPr>
      <w:r w:rsidRPr="00A142AF">
        <w:rPr>
          <w:rFonts w:hint="eastAsia"/>
          <w:shd w:val="clear" w:color="auto" w:fill="FFFF99"/>
        </w:rPr>
        <w:t>배열의 메소드 호출에 의한 변경도 모두 감지한다.</w:t>
      </w:r>
    </w:p>
    <w:p w14:paraId="607A535C" w14:textId="4FDCD4C0" w:rsidR="00B24709" w:rsidRDefault="00B24709" w:rsidP="0090264F"/>
    <w:p w14:paraId="65DAABE7" w14:textId="3AA4E88A" w:rsidR="00B24709" w:rsidRDefault="00B24709" w:rsidP="0090264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 xml:space="preserve">배열의 크기가 </w:t>
      </w:r>
      <w:r w:rsidR="00856020">
        <w:rPr>
          <w:rFonts w:hint="eastAsia"/>
        </w:rPr>
        <w:t>증가하는 것이 실시간으로 그려진다.</w:t>
      </w:r>
    </w:p>
    <w:p w14:paraId="6B825CB0" w14:textId="686EAA5B" w:rsidR="00856020" w:rsidRDefault="00856020" w:rsidP="0090264F">
      <w:r>
        <w:rPr>
          <w:rFonts w:hint="eastAsia"/>
        </w:rPr>
        <w:t xml:space="preserve">배열의 </w:t>
      </w:r>
      <w:r>
        <w:t xml:space="preserve">push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끝에 새 값을 추가한다.</w:t>
      </w:r>
      <w:r>
        <w:t xml:space="preserve"> </w:t>
      </w:r>
      <w:r>
        <w:rPr>
          <w:rFonts w:hint="eastAsia"/>
        </w:rPr>
        <w:t xml:space="preserve">배열의 크기가 </w:t>
      </w:r>
      <w:r>
        <w:t xml:space="preserve">1 </w:t>
      </w:r>
      <w:r>
        <w:rPr>
          <w:rFonts w:hint="eastAsia"/>
        </w:rPr>
        <w:t>증기한다.</w:t>
      </w:r>
    </w:p>
    <w:p w14:paraId="788A4470" w14:textId="6B7085A7" w:rsidR="00856020" w:rsidRDefault="00856020" w:rsidP="0090264F"/>
    <w:p w14:paraId="56C4595E" w14:textId="07A070B1" w:rsidR="00856020" w:rsidRDefault="009024A2" w:rsidP="0090264F">
      <w:r w:rsidRPr="009024A2">
        <w:rPr>
          <w:noProof/>
        </w:rPr>
        <w:drawing>
          <wp:inline distT="0" distB="0" distL="0" distR="0" wp14:anchorId="310FE32F" wp14:editId="5FE736B3">
            <wp:extent cx="4999185" cy="13199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1023" cy="13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B9B" w14:textId="696B6F51" w:rsidR="00C93895" w:rsidRDefault="00C938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9A6372" w14:textId="55478CED" w:rsidR="005D7600" w:rsidRDefault="00C93895" w:rsidP="00C93895">
      <w:pPr>
        <w:pStyle w:val="Heading1"/>
        <w:ind w:left="400" w:hanging="400"/>
      </w:pPr>
      <w:bookmarkStart w:id="15" w:name="_Toc38769081"/>
      <w:r>
        <w:rPr>
          <w:rFonts w:hint="eastAsia"/>
        </w:rPr>
        <w:lastRenderedPageBreak/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bookmarkEnd w:id="15"/>
    </w:p>
    <w:p w14:paraId="34F63A50" w14:textId="57CB6B34" w:rsidR="00C93895" w:rsidRDefault="00C93895" w:rsidP="00C93895"/>
    <w:p w14:paraId="31DC7FE9" w14:textId="62FB2654" w:rsidR="005E5188" w:rsidRDefault="005E5188" w:rsidP="005E5188">
      <w:pPr>
        <w:pStyle w:val="Heading2"/>
      </w:pPr>
      <w:bookmarkStart w:id="16" w:name="_Toc38769082"/>
      <w:r>
        <w:rPr>
          <w:rFonts w:hint="eastAsia"/>
        </w:rPr>
        <w:t>객체의 속성값 변경</w:t>
      </w:r>
      <w:bookmarkEnd w:id="16"/>
    </w:p>
    <w:p w14:paraId="3DCC8A6F" w14:textId="3A6B4748" w:rsidR="006230B5" w:rsidRDefault="00395CB2" w:rsidP="00395CB2">
      <w:pPr>
        <w:pStyle w:val="Heading3"/>
      </w:pPr>
      <w:r>
        <w:t>update</w:t>
      </w:r>
      <w:r w:rsidR="009024A2">
        <w:t>7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CB2" w14:paraId="5A3B6C8A" w14:textId="77777777" w:rsidTr="00395CB2">
        <w:tc>
          <w:tcPr>
            <w:tcW w:w="10456" w:type="dxa"/>
          </w:tcPr>
          <w:p w14:paraId="30FC3AD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76A16AE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BF5037B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193393D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8078B7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47D1CF5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ECCB19B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5DC64F8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BE63ED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B06AD6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A3731B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27A3515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553421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1C4A6C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65FDCA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6A2226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"value in person"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0EBAF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value }}</w:t>
            </w:r>
          </w:p>
          <w:p w14:paraId="412643C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4032B24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9AFBF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CC0FE2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2E4278C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5CDCA81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2DE6386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89CE00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54BBE6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5D4E01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2A5CEA9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DF6105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3DDEFFD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44C859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95CB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6ADD309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85F0AA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E6E6EE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DA1F9F2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9FEAB54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9FF9D71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E47CF7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3EFEDA3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D4E2703" w14:textId="77777777" w:rsidR="00395CB2" w:rsidRDefault="00395CB2" w:rsidP="00395CB2"/>
        </w:tc>
      </w:tr>
    </w:tbl>
    <w:p w14:paraId="084AC6EE" w14:textId="77777777" w:rsidR="00395CB2" w:rsidRPr="00395CB2" w:rsidRDefault="00395CB2" w:rsidP="00395CB2"/>
    <w:p w14:paraId="455E4BC4" w14:textId="2B6E8699" w:rsidR="00C93895" w:rsidRDefault="005E5188" w:rsidP="00C93895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앱의 </w:t>
      </w:r>
      <w:r w:rsidR="0059618C">
        <w:t xml:space="preserve">person </w:t>
      </w:r>
      <w:r w:rsidR="0059618C">
        <w:rPr>
          <w:rFonts w:hint="eastAsia"/>
        </w:rPr>
        <w:t>속성의 값은 객체이다.</w:t>
      </w:r>
    </w:p>
    <w:p w14:paraId="4A2E78B8" w14:textId="73D9FC37" w:rsidR="0059618C" w:rsidRDefault="0059618C" w:rsidP="00C93895"/>
    <w:p w14:paraId="0CADADDD" w14:textId="5FF90FC4" w:rsidR="0059618C" w:rsidRDefault="00561C4C" w:rsidP="00C93895">
      <w:r w:rsidRPr="00561C4C">
        <w:rPr>
          <w:noProof/>
        </w:rPr>
        <w:drawing>
          <wp:inline distT="0" distB="0" distL="0" distR="0" wp14:anchorId="065AE954" wp14:editId="711223EC">
            <wp:extent cx="3752850" cy="723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425E" w14:textId="4688EABD" w:rsidR="009E338D" w:rsidRDefault="009E338D" w:rsidP="00C93895"/>
    <w:p w14:paraId="341B73AB" w14:textId="77777777" w:rsidR="00631004" w:rsidRDefault="00631004" w:rsidP="00631004">
      <w:r>
        <w:t xml:space="preserve">Vue </w:t>
      </w:r>
      <w:r>
        <w:rPr>
          <w:rFonts w:hint="eastAsia"/>
        </w:rPr>
        <w:t>엔진이 감지하지 못하는 것은,</w:t>
      </w:r>
      <w:r>
        <w:t xml:space="preserve"> </w:t>
      </w:r>
      <w:r>
        <w:rPr>
          <w:rFonts w:hint="eastAsia"/>
        </w:rPr>
        <w:t>배열의 원소의 값이 변경되는 것 뿐이다.</w:t>
      </w:r>
    </w:p>
    <w:p w14:paraId="1C313E91" w14:textId="77777777" w:rsidR="00631004" w:rsidRDefault="00631004" w:rsidP="00631004">
      <w:r>
        <w:rPr>
          <w:rFonts w:hint="eastAsia"/>
        </w:rPr>
        <w:t>그 외 다른 변경은 모두 감지한다.</w:t>
      </w:r>
    </w:p>
    <w:p w14:paraId="2839F32E" w14:textId="6742060D" w:rsidR="00631004" w:rsidRDefault="00631004" w:rsidP="00631004">
      <w:r>
        <w:rPr>
          <w:rFonts w:hint="eastAsia"/>
        </w:rPr>
        <w:t>객체의 속성 변경도</w:t>
      </w:r>
      <w:r>
        <w:t xml:space="preserve"> </w:t>
      </w:r>
      <w:r>
        <w:rPr>
          <w:rFonts w:hint="eastAsia"/>
        </w:rPr>
        <w:t>감지되고,</w:t>
      </w:r>
      <w:r>
        <w:t xml:space="preserve"> </w:t>
      </w:r>
      <w:r>
        <w:rPr>
          <w:rFonts w:hint="eastAsia"/>
        </w:rPr>
        <w:t>즉시 화면이 다시 그려진다.</w:t>
      </w:r>
    </w:p>
    <w:p w14:paraId="0DA21F4B" w14:textId="77777777" w:rsidR="009E338D" w:rsidRPr="00631004" w:rsidRDefault="009E338D" w:rsidP="00C93895"/>
    <w:p w14:paraId="6EF93BC7" w14:textId="57647A9B" w:rsidR="00A57CEE" w:rsidRDefault="00316ECF" w:rsidP="00A35675">
      <w:r w:rsidRPr="00316ECF">
        <w:rPr>
          <w:noProof/>
        </w:rPr>
        <w:lastRenderedPageBreak/>
        <w:drawing>
          <wp:inline distT="0" distB="0" distL="0" distR="0" wp14:anchorId="46492909" wp14:editId="7FB82B5D">
            <wp:extent cx="3219899" cy="155279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4D5" w14:textId="3C873096" w:rsidR="00316ECF" w:rsidRDefault="00316ECF" w:rsidP="00A35675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클릭하면 </w:t>
      </w:r>
      <w:r>
        <w:t xml:space="preserve">id </w:t>
      </w:r>
      <w:r>
        <w:rPr>
          <w:rFonts w:hint="eastAsia"/>
        </w:rPr>
        <w:t xml:space="preserve">속성값고 </w:t>
      </w:r>
      <w:r>
        <w:t xml:space="preserve">age </w:t>
      </w:r>
      <w:r>
        <w:rPr>
          <w:rFonts w:hint="eastAsia"/>
        </w:rPr>
        <w:t>속성값이 증가하고 화면이 다시 그려진다.</w:t>
      </w:r>
    </w:p>
    <w:p w14:paraId="295FB13A" w14:textId="571EC387" w:rsidR="00316ECF" w:rsidRDefault="00316ECF" w:rsidP="00A35675"/>
    <w:p w14:paraId="523FFA7E" w14:textId="7B79958D" w:rsidR="00316ECF" w:rsidRDefault="00316ECF" w:rsidP="00A35675"/>
    <w:p w14:paraId="0B62ACD2" w14:textId="638CBB78" w:rsidR="00316ECF" w:rsidRDefault="00316ECF" w:rsidP="00A35675"/>
    <w:p w14:paraId="2900D9DD" w14:textId="43C4B8EA" w:rsidR="008E05C5" w:rsidRDefault="008E05C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F6C278" w14:textId="3C1B07F6" w:rsidR="00316ECF" w:rsidRDefault="008E05C5" w:rsidP="008E05C5">
      <w:pPr>
        <w:pStyle w:val="Heading2"/>
      </w:pPr>
      <w:bookmarkStart w:id="17" w:name="_Toc38769083"/>
      <w:r>
        <w:rPr>
          <w:rFonts w:hint="eastAsia"/>
        </w:rPr>
        <w:lastRenderedPageBreak/>
        <w:t xml:space="preserve">구조분해 할당 </w:t>
      </w:r>
      <w:r>
        <w:t>(</w:t>
      </w:r>
      <w:r>
        <w:rPr>
          <w:rFonts w:hint="eastAsia"/>
        </w:rPr>
        <w:t>d</w:t>
      </w:r>
      <w:r>
        <w:t>estructing assignment)</w:t>
      </w:r>
      <w:bookmarkEnd w:id="17"/>
    </w:p>
    <w:p w14:paraId="740D3CBC" w14:textId="77777777" w:rsidR="00A11722" w:rsidRPr="00A11722" w:rsidRDefault="00A11722" w:rsidP="00A11722"/>
    <w:p w14:paraId="036C2BA3" w14:textId="49B9804A" w:rsidR="008E05C5" w:rsidRDefault="00DD302C" w:rsidP="00DD302C">
      <w:pPr>
        <w:pStyle w:val="Heading3"/>
      </w:pPr>
      <w:r>
        <w:rPr>
          <w:rFonts w:hint="eastAsia"/>
        </w:rPr>
        <w:t>d</w:t>
      </w:r>
      <w:r>
        <w:t>estructing3.js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02C" w14:paraId="003276BD" w14:textId="77777777" w:rsidTr="00DD302C">
        <w:tc>
          <w:tcPr>
            <w:tcW w:w="10456" w:type="dxa"/>
          </w:tcPr>
          <w:p w14:paraId="16A7318F" w14:textId="74941B2F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24E609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99ABC1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5EE5B4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9EF505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72A975C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FD7665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B3CF97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2FB7F6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A2D783" w14:textId="77777777" w:rsidR="00DD302C" w:rsidRPr="00DD302C" w:rsidRDefault="00DD302C" w:rsidP="00DD302C"/>
        </w:tc>
      </w:tr>
    </w:tbl>
    <w:p w14:paraId="6C7B8254" w14:textId="63150A95" w:rsidR="00DD302C" w:rsidRDefault="00DD302C" w:rsidP="00DD302C"/>
    <w:p w14:paraId="3943D8F6" w14:textId="0458A1B8" w:rsidR="00A47D38" w:rsidRDefault="00A47D38" w:rsidP="00DD302C">
      <w:r>
        <w:rPr>
          <w:rFonts w:hint="eastAsia"/>
        </w:rPr>
        <w:t>위 코드를 웹브라우저에서 실행할 필요 없</w:t>
      </w:r>
      <w:r w:rsidR="00612CAB">
        <w:rPr>
          <w:rFonts w:hint="eastAsia"/>
        </w:rPr>
        <w:t>다.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웹브라우저에서 실행</w:t>
      </w:r>
      <w:r>
        <w:t xml:space="preserve"> </w:t>
      </w:r>
      <w:r>
        <w:rPr>
          <w:rFonts w:hint="eastAsia"/>
        </w:rPr>
        <w:t>가능하</w:t>
      </w:r>
      <w:r w:rsidR="00612CAB">
        <w:rPr>
          <w:rFonts w:hint="eastAsia"/>
        </w:rPr>
        <w:t>다.</w:t>
      </w:r>
      <w:r>
        <w:rPr>
          <w:rFonts w:hint="eastAsia"/>
        </w:rPr>
        <w:t>)</w:t>
      </w:r>
    </w:p>
    <w:p w14:paraId="5740B096" w14:textId="77777777" w:rsidR="00612CAB" w:rsidRPr="00612CAB" w:rsidRDefault="00612CAB" w:rsidP="00DD302C"/>
    <w:p w14:paraId="7DA51775" w14:textId="5D46ECB7" w:rsidR="00A47D38" w:rsidRDefault="00A47D38" w:rsidP="00DD302C">
      <w:r>
        <w:rPr>
          <w:rFonts w:hint="eastAsia"/>
        </w:rPr>
        <w:t xml:space="preserve">서버의 </w:t>
      </w:r>
      <w:r>
        <w:t>node.js</w:t>
      </w:r>
      <w:r>
        <w:rPr>
          <w:rFonts w:hint="eastAsia"/>
        </w:rPr>
        <w:t>에서 실행</w:t>
      </w:r>
      <w:r w:rsidR="00612CAB">
        <w:rPr>
          <w:rFonts w:hint="eastAsia"/>
        </w:rPr>
        <w:t>하자.</w:t>
      </w:r>
    </w:p>
    <w:p w14:paraId="33400264" w14:textId="4771FECA" w:rsidR="00A47D38" w:rsidRDefault="00A47D38" w:rsidP="00DD302C">
      <w:r>
        <w:rPr>
          <w:rFonts w:hint="eastAsia"/>
        </w:rPr>
        <w:t xml:space="preserve">단축키 </w:t>
      </w:r>
      <w:r>
        <w:t>Ctrl+F5</w:t>
      </w:r>
      <w:r>
        <w:rPr>
          <w:rFonts w:hint="eastAsia"/>
        </w:rPr>
        <w:t>를 누르면 서버의 콘솔창에서 실행된다.</w:t>
      </w:r>
    </w:p>
    <w:p w14:paraId="7B4875C7" w14:textId="04F41189" w:rsidR="00A47D38" w:rsidRDefault="00A47D38" w:rsidP="00DD302C"/>
    <w:p w14:paraId="22515B36" w14:textId="0B0E1415" w:rsidR="00612CAB" w:rsidRDefault="00612CAB" w:rsidP="00DD302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CAB" w14:paraId="6955E196" w14:textId="77777777" w:rsidTr="00612CAB">
        <w:tc>
          <w:tcPr>
            <w:tcW w:w="10456" w:type="dxa"/>
          </w:tcPr>
          <w:p w14:paraId="5DC3DEE9" w14:textId="77777777" w:rsidR="00612CAB" w:rsidRDefault="00612CAB" w:rsidP="00DD302C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16B2EDB4" w14:textId="6E61A63C" w:rsidR="00612CAB" w:rsidRDefault="00612CAB" w:rsidP="00DD302C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36251D8F" w14:textId="77777777" w:rsidR="00612CAB" w:rsidRDefault="00612CAB" w:rsidP="00DD302C"/>
    <w:p w14:paraId="69B78589" w14:textId="77777777" w:rsidR="00A47D38" w:rsidRDefault="00A47D38" w:rsidP="00DD302C"/>
    <w:p w14:paraId="30F8BD4E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83319A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12B9BD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4B48FA4" w14:textId="3537DB60" w:rsidR="00A11722" w:rsidRDefault="00A11722" w:rsidP="00DD302C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728CCF38" w14:textId="2A83F149" w:rsidR="00A11722" w:rsidRDefault="00A11722" w:rsidP="00DD302C"/>
    <w:p w14:paraId="22CC533D" w14:textId="13A21D36" w:rsidR="00D5419F" w:rsidRDefault="00D5419F" w:rsidP="00DD302C"/>
    <w:p w14:paraId="3A95778B" w14:textId="3664D3B9" w:rsidR="00743FE6" w:rsidRDefault="00B7269E" w:rsidP="00A11722">
      <w:pPr>
        <w:pStyle w:val="Heading3"/>
      </w:pPr>
      <w:r>
        <w:rPr>
          <w:rFonts w:hint="eastAsia"/>
        </w:rPr>
        <w:t>d</w:t>
      </w:r>
      <w:r>
        <w:t>estructing4.js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69E" w14:paraId="7054AA5E" w14:textId="77777777" w:rsidTr="00B7269E">
        <w:tc>
          <w:tcPr>
            <w:tcW w:w="10456" w:type="dxa"/>
          </w:tcPr>
          <w:p w14:paraId="2D20F7A8" w14:textId="5D7328E0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C9AE16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8287BD4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2334D4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AE876D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38E3557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9C46CA" w14:textId="77777777" w:rsidR="00B7269E" w:rsidRPr="00B7269E" w:rsidRDefault="00B7269E" w:rsidP="00B7269E"/>
        </w:tc>
      </w:tr>
    </w:tbl>
    <w:p w14:paraId="551B32DA" w14:textId="77777777" w:rsidR="00B7269E" w:rsidRPr="00B7269E" w:rsidRDefault="00B7269E" w:rsidP="00B7269E"/>
    <w:p w14:paraId="6887C846" w14:textId="6CEF80F7" w:rsidR="00A11722" w:rsidRDefault="00A11722" w:rsidP="00A35675"/>
    <w:p w14:paraId="3E0F2AF9" w14:textId="77777777" w:rsidR="00B7269E" w:rsidRPr="00B7269E" w:rsidRDefault="00B7269E" w:rsidP="00B726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B336750" w14:textId="645A0D89" w:rsidR="00B7269E" w:rsidRDefault="00B7269E" w:rsidP="00A35675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5 </w:t>
      </w:r>
      <w:r>
        <w:rPr>
          <w:rFonts w:hint="eastAsia"/>
        </w:rPr>
        <w:t>값이 대입되고,</w:t>
      </w:r>
    </w:p>
    <w:p w14:paraId="6DC61E21" w14:textId="666F0DC2" w:rsidR="00B7269E" w:rsidRDefault="00B7269E" w:rsidP="00A35675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6 </w:t>
      </w:r>
      <w:r>
        <w:rPr>
          <w:rFonts w:hint="eastAsia"/>
        </w:rPr>
        <w:t>값이 대입된다.</w:t>
      </w:r>
    </w:p>
    <w:p w14:paraId="4D6FCA54" w14:textId="7396DFEA" w:rsidR="009C49E4" w:rsidRDefault="009C49E4" w:rsidP="00A356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코드에 사용된 문법이 구조분해 할당(</w:t>
      </w:r>
      <w:r>
        <w:t xml:space="preserve">destructing assignment) </w:t>
      </w:r>
      <w:r>
        <w:rPr>
          <w:rFonts w:hint="eastAsia"/>
        </w:rPr>
        <w:t>이다.</w:t>
      </w:r>
    </w:p>
    <w:p w14:paraId="3577FFF7" w14:textId="73CA2511" w:rsidR="00B7269E" w:rsidRDefault="00B7269E" w:rsidP="00A35675"/>
    <w:p w14:paraId="7E553DA4" w14:textId="77777777" w:rsidR="00B7269E" w:rsidRPr="00B7269E" w:rsidRDefault="00B7269E" w:rsidP="00B726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1385445E" w14:textId="38B24F27" w:rsidR="00B7269E" w:rsidRDefault="00B7269E" w:rsidP="00B7269E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b </w:t>
      </w:r>
      <w:r>
        <w:rPr>
          <w:rFonts w:hint="eastAsia"/>
        </w:rPr>
        <w:t>값이 대입되고,</w:t>
      </w:r>
    </w:p>
    <w:p w14:paraId="7A9C82F1" w14:textId="4F7FFBF1" w:rsidR="00B7269E" w:rsidRDefault="00B7269E" w:rsidP="00B7269E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a </w:t>
      </w:r>
      <w:r>
        <w:rPr>
          <w:rFonts w:hint="eastAsia"/>
        </w:rPr>
        <w:t>값이 대입된다.</w:t>
      </w:r>
    </w:p>
    <w:p w14:paraId="3C6476D0" w14:textId="77777777" w:rsidR="00B7269E" w:rsidRDefault="00B7269E" w:rsidP="00B7269E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018B4A18" w14:textId="77777777" w:rsidR="009C49E4" w:rsidRDefault="009C49E4" w:rsidP="009C49E4"/>
    <w:p w14:paraId="57A63C81" w14:textId="77777777" w:rsidR="009C49E4" w:rsidRDefault="009C49E4" w:rsidP="009C49E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9E4" w14:paraId="4360D585" w14:textId="77777777" w:rsidTr="00ED0B06">
        <w:tc>
          <w:tcPr>
            <w:tcW w:w="10456" w:type="dxa"/>
          </w:tcPr>
          <w:p w14:paraId="1F6C0D23" w14:textId="77777777" w:rsidR="009C49E4" w:rsidRDefault="009C49E4" w:rsidP="00ED0B06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0F40C8B7" w14:textId="77777777" w:rsidR="009C49E4" w:rsidRDefault="009C49E4" w:rsidP="00ED0B06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74EC1C44" w14:textId="77777777" w:rsidR="009C49E4" w:rsidRDefault="009C49E4" w:rsidP="009C49E4"/>
    <w:p w14:paraId="2CFCEE78" w14:textId="4666179C" w:rsidR="00B7269E" w:rsidRDefault="00B7269E" w:rsidP="00A35675"/>
    <w:p w14:paraId="55A48673" w14:textId="5A8CD413" w:rsidR="004F5F41" w:rsidRDefault="004F5F41" w:rsidP="00A35675"/>
    <w:p w14:paraId="67B0B34B" w14:textId="77777777" w:rsidR="004F5F41" w:rsidRDefault="004F5F41" w:rsidP="00A35675"/>
    <w:p w14:paraId="558C6E0F" w14:textId="0CCD98A8" w:rsidR="004F5F41" w:rsidRDefault="004F5F41" w:rsidP="004F5F41">
      <w:pPr>
        <w:pStyle w:val="Heading3"/>
      </w:pPr>
      <w:r>
        <w:rPr>
          <w:rFonts w:hint="eastAsia"/>
        </w:rPr>
        <w:t>d</w:t>
      </w:r>
      <w:r>
        <w:t>estructing5.js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F41" w14:paraId="4850FAA3" w14:textId="77777777" w:rsidTr="00ED0B06">
        <w:tc>
          <w:tcPr>
            <w:tcW w:w="10456" w:type="dxa"/>
          </w:tcPr>
          <w:p w14:paraId="21335354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491076D6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7ABC7DC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1F0DC7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6605061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7F85ED8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E5B7ADA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684FD19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EE8451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8FCA4F" w14:textId="77777777" w:rsidR="004F5F41" w:rsidRPr="004F5F41" w:rsidRDefault="004F5F41" w:rsidP="00ED0B06"/>
        </w:tc>
      </w:tr>
    </w:tbl>
    <w:p w14:paraId="65AC130F" w14:textId="473CA13D" w:rsidR="004F5F41" w:rsidRDefault="004F5F41" w:rsidP="004F5F41"/>
    <w:p w14:paraId="050A8E20" w14:textId="77777777" w:rsidR="009F424D" w:rsidRPr="004F5F41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FB1B66" w14:textId="77777777" w:rsidR="009F424D" w:rsidRPr="004F5F41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027334" w14:textId="4DBC9D26" w:rsidR="009F424D" w:rsidRDefault="009F424D" w:rsidP="004F5F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690D0F1A" w14:textId="77777777" w:rsidR="009F424D" w:rsidRPr="00B7269E" w:rsidRDefault="009F424D" w:rsidP="004F5F41"/>
    <w:p w14:paraId="5594E647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C5303FD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7CCE4B7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2BC944" w14:textId="7BBD107B" w:rsidR="00C730B5" w:rsidRDefault="00C730B5" w:rsidP="00C730B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1D58A98F" w14:textId="77777777" w:rsidR="00D5419F" w:rsidRDefault="00D5419F" w:rsidP="00D5419F"/>
    <w:p w14:paraId="6D6D8C1E" w14:textId="77777777" w:rsidR="00D5419F" w:rsidRDefault="00D5419F" w:rsidP="00D5419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419F" w14:paraId="6CDA92E1" w14:textId="77777777" w:rsidTr="00ED0B06">
        <w:tc>
          <w:tcPr>
            <w:tcW w:w="10456" w:type="dxa"/>
          </w:tcPr>
          <w:p w14:paraId="1EA54B71" w14:textId="5C4AFE77" w:rsidR="00D5419F" w:rsidRDefault="00D5419F" w:rsidP="00ED0B06">
            <w:r>
              <w:t>3 4</w:t>
            </w:r>
          </w:p>
          <w:p w14:paraId="464C014C" w14:textId="04B00AE4" w:rsidR="00D5419F" w:rsidRDefault="00D5419F" w:rsidP="00ED0B06">
            <w:r>
              <w:t>4 3</w:t>
            </w:r>
          </w:p>
        </w:tc>
      </w:tr>
    </w:tbl>
    <w:p w14:paraId="1841AC84" w14:textId="7A5B02C6" w:rsidR="00D5419F" w:rsidRDefault="00D5419F" w:rsidP="00D5419F"/>
    <w:p w14:paraId="10866F34" w14:textId="77777777" w:rsidR="009F424D" w:rsidRDefault="009F424D" w:rsidP="00D5419F"/>
    <w:p w14:paraId="36C91983" w14:textId="709E89D1" w:rsidR="00D5419F" w:rsidRDefault="00D5419F" w:rsidP="00A35675"/>
    <w:p w14:paraId="781F52C8" w14:textId="6DE4BEEF" w:rsidR="00D5419F" w:rsidRDefault="00D5419F" w:rsidP="00D5419F">
      <w:pPr>
        <w:pStyle w:val="Heading3"/>
      </w:pPr>
      <w:r>
        <w:rPr>
          <w:rFonts w:hint="eastAsia"/>
        </w:rPr>
        <w:t>d</w:t>
      </w:r>
      <w:r>
        <w:t>estructing6.js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419F" w14:paraId="3A8C334C" w14:textId="77777777" w:rsidTr="00ED0B06">
        <w:tc>
          <w:tcPr>
            <w:tcW w:w="10456" w:type="dxa"/>
          </w:tcPr>
          <w:p w14:paraId="5E50FB44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63C45032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D458812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8208AE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93FC03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4A37E238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9E14AE" w14:textId="77777777" w:rsidR="00D5419F" w:rsidRPr="009F424D" w:rsidRDefault="00D5419F" w:rsidP="00ED0B06"/>
        </w:tc>
      </w:tr>
    </w:tbl>
    <w:p w14:paraId="2F98CD84" w14:textId="77777777" w:rsidR="00D5419F" w:rsidRPr="00B7269E" w:rsidRDefault="00D5419F" w:rsidP="00D5419F"/>
    <w:p w14:paraId="1DC3A3C6" w14:textId="77777777" w:rsidR="009F424D" w:rsidRPr="009F424D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0C8EBB8" w14:textId="77777777" w:rsidR="009F424D" w:rsidRDefault="009F424D" w:rsidP="009F42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011D6084" w14:textId="77777777" w:rsidR="00D5419F" w:rsidRPr="00D5419F" w:rsidRDefault="00D5419F" w:rsidP="00A35675"/>
    <w:p w14:paraId="6EE4A3DA" w14:textId="77777777" w:rsidR="009F424D" w:rsidRPr="009F424D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0848B46F" w14:textId="77777777" w:rsidR="009F424D" w:rsidRDefault="009F424D" w:rsidP="009F424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306BFC6D" w14:textId="683ECDF4" w:rsidR="004F5F41" w:rsidRDefault="004F5F41" w:rsidP="00A35675"/>
    <w:p w14:paraId="60B0B2BD" w14:textId="77777777" w:rsidR="009F424D" w:rsidRDefault="009F424D" w:rsidP="009F424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424D" w14:paraId="0E0931A9" w14:textId="77777777" w:rsidTr="00ED0B06">
        <w:tc>
          <w:tcPr>
            <w:tcW w:w="10456" w:type="dxa"/>
          </w:tcPr>
          <w:p w14:paraId="75C5E57B" w14:textId="77777777" w:rsidR="009F424D" w:rsidRDefault="009F424D" w:rsidP="00ED0B06">
            <w:r>
              <w:t>3 4</w:t>
            </w:r>
          </w:p>
          <w:p w14:paraId="4401A44F" w14:textId="77777777" w:rsidR="009F424D" w:rsidRDefault="009F424D" w:rsidP="00ED0B06">
            <w:r>
              <w:t>4 3</w:t>
            </w:r>
          </w:p>
        </w:tc>
      </w:tr>
    </w:tbl>
    <w:p w14:paraId="11C2D466" w14:textId="77777777" w:rsidR="009F424D" w:rsidRDefault="009F424D" w:rsidP="009F424D"/>
    <w:p w14:paraId="4C6FFC5B" w14:textId="77777777" w:rsidR="009F424D" w:rsidRPr="009F424D" w:rsidRDefault="009F424D" w:rsidP="00A35675"/>
    <w:p w14:paraId="38ABE5F2" w14:textId="136A9CD0" w:rsidR="005573AA" w:rsidRDefault="005573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0E833E" w14:textId="01EBF255" w:rsidR="009F424D" w:rsidRDefault="005573AA" w:rsidP="005573AA">
      <w:pPr>
        <w:pStyle w:val="Heading2"/>
      </w:pPr>
      <w:bookmarkStart w:id="18" w:name="_Toc38769084"/>
      <w:r>
        <w:rPr>
          <w:rFonts w:hint="eastAsia"/>
        </w:rPr>
        <w:lastRenderedPageBreak/>
        <w:t>객체 배열 변경</w:t>
      </w:r>
      <w:bookmarkEnd w:id="18"/>
    </w:p>
    <w:p w14:paraId="53BC5BB4" w14:textId="093C4E9F" w:rsidR="005573AA" w:rsidRDefault="005573AA" w:rsidP="005573AA">
      <w:pPr>
        <w:pStyle w:val="Heading3"/>
      </w:pPr>
      <w:r>
        <w:rPr>
          <w:rFonts w:hint="eastAsia"/>
        </w:rPr>
        <w:t>u</w:t>
      </w:r>
      <w:r>
        <w:t>pdate8.html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73AA" w14:paraId="5C654FAC" w14:textId="77777777" w:rsidTr="005573AA">
        <w:tc>
          <w:tcPr>
            <w:tcW w:w="10456" w:type="dxa"/>
          </w:tcPr>
          <w:p w14:paraId="1F07099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C07F85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8CEFF9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82F2F2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52FA31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F9143C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2E15A7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7A58842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0D204B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40AA2F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71B8F9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76058D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63DFB4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DE1A0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D9957C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EC97A4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person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 in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persons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265FCB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person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4D9C03E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54E29C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52A4A87B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reverse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1E048BC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45303C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C5AF7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E8E92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B4477B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B1BAC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957B54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4D1E27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persons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42E9FD9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5B28E8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4E13AB5C" w14:textId="4CB3DCDC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="001953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3A1D71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2C5720F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BB5881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F5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reverse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7E327746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116BD20" w14:textId="56DB4A3F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106268D8" w14:textId="106E3D5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2A5CCF7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58F7CB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CAF6D3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0FCB0F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91CD39C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1EEDB2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E458753" w14:textId="77777777" w:rsidR="005573AA" w:rsidRDefault="005573AA" w:rsidP="00AF521E"/>
        </w:tc>
      </w:tr>
    </w:tbl>
    <w:p w14:paraId="69A0CF26" w14:textId="7263CD33" w:rsidR="005573AA" w:rsidRDefault="005573AA" w:rsidP="005573AA"/>
    <w:p w14:paraId="7395C206" w14:textId="61223CCB" w:rsidR="004171EC" w:rsidRDefault="004171EC" w:rsidP="004171EC">
      <w:r>
        <w:rPr>
          <w:rFonts w:hint="eastAsia"/>
        </w:rPr>
        <w:t xml:space="preserve">앱의 </w:t>
      </w:r>
      <w:r>
        <w:t xml:space="preserve">persons </w:t>
      </w:r>
      <w:r>
        <w:rPr>
          <w:rFonts w:hint="eastAsia"/>
        </w:rPr>
        <w:t>속성의 값은 객체 배열이다.</w:t>
      </w:r>
    </w:p>
    <w:p w14:paraId="7983292F" w14:textId="2C00E7EB" w:rsidR="004171EC" w:rsidRDefault="004171EC" w:rsidP="004171EC"/>
    <w:p w14:paraId="79C41CE7" w14:textId="77777777" w:rsidR="004171EC" w:rsidRDefault="004171EC" w:rsidP="005573AA"/>
    <w:p w14:paraId="28196C7D" w14:textId="77777777" w:rsidR="004171EC" w:rsidRDefault="004171EC" w:rsidP="005573AA"/>
    <w:p w14:paraId="13050311" w14:textId="59A9666C" w:rsidR="00D26AD3" w:rsidRDefault="00D541FA" w:rsidP="005573AA">
      <w:r w:rsidRPr="00D541FA">
        <w:rPr>
          <w:noProof/>
        </w:rPr>
        <w:lastRenderedPageBreak/>
        <w:drawing>
          <wp:inline distT="0" distB="0" distL="0" distR="0" wp14:anchorId="52CB2862" wp14:editId="56D907B3">
            <wp:extent cx="4067743" cy="281979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F14" w14:textId="3251394E" w:rsidR="004171EC" w:rsidRDefault="004171EC" w:rsidP="005573AA"/>
    <w:p w14:paraId="315CF96D" w14:textId="77777777" w:rsidR="004171EC" w:rsidRDefault="004171EC" w:rsidP="005573AA"/>
    <w:p w14:paraId="219B287C" w14:textId="728CA023" w:rsidR="004171EC" w:rsidRDefault="004171EC" w:rsidP="005573AA">
      <w:r>
        <w:rPr>
          <w:rFonts w:hint="eastAsia"/>
        </w:rPr>
        <w:t>뒤집기 버튼을 클릭하면,</w:t>
      </w:r>
      <w:r>
        <w:t xml:space="preserve"> per</w:t>
      </w:r>
      <w:r>
        <w:rPr>
          <w:rFonts w:hint="eastAsia"/>
        </w:rPr>
        <w:t>e</w:t>
      </w:r>
      <w:r>
        <w:t xml:space="preserve">rsons </w:t>
      </w:r>
      <w:r>
        <w:rPr>
          <w:rFonts w:hint="eastAsia"/>
        </w:rPr>
        <w:t>배열의 원소 순서가 뒤집어진다.</w:t>
      </w:r>
    </w:p>
    <w:p w14:paraId="4C2BFF15" w14:textId="4E061F4B" w:rsidR="004171EC" w:rsidRDefault="004171EC" w:rsidP="005573AA">
      <w:r>
        <w:rPr>
          <w:rFonts w:hint="eastAsia"/>
        </w:rPr>
        <w:t xml:space="preserve">즉 </w:t>
      </w:r>
      <w:r>
        <w:t xml:space="preserve">persons </w:t>
      </w:r>
      <w:r>
        <w:rPr>
          <w:rFonts w:hint="eastAsia"/>
        </w:rPr>
        <w:t>배열의 원소의 값들이 바뀐다.</w:t>
      </w:r>
    </w:p>
    <w:p w14:paraId="5BEB68B2" w14:textId="3AF46617" w:rsidR="004171EC" w:rsidRDefault="004171EC" w:rsidP="005573AA"/>
    <w:p w14:paraId="5C90DFA0" w14:textId="77777777" w:rsidR="000B1102" w:rsidRDefault="000B1102" w:rsidP="005573AA">
      <w:r>
        <w:rPr>
          <w:rFonts w:hint="eastAsia"/>
        </w:rPr>
        <w:t xml:space="preserve">배열의 원소의 값이 바뀌는 것을 </w:t>
      </w:r>
      <w:r>
        <w:t xml:space="preserve">Vue </w:t>
      </w:r>
      <w:r>
        <w:rPr>
          <w:rFonts w:hint="eastAsia"/>
        </w:rPr>
        <w:t xml:space="preserve">엔진이 감지하지 못하기 때문에 </w:t>
      </w:r>
    </w:p>
    <w:p w14:paraId="4CFD65BC" w14:textId="7DD75D2B" w:rsidR="000B1102" w:rsidRDefault="000B1102" w:rsidP="005573AA">
      <w:r>
        <w:rPr>
          <w:rFonts w:hint="eastAsia"/>
        </w:rPr>
        <w:t>화면이 다시 그려지지 않는다.</w:t>
      </w:r>
    </w:p>
    <w:p w14:paraId="4A1E4144" w14:textId="05BAB748" w:rsidR="000B1102" w:rsidRDefault="000B1102" w:rsidP="005573AA"/>
    <w:p w14:paraId="6715F602" w14:textId="5FCB4C35" w:rsidR="000B1102" w:rsidRDefault="000B1102" w:rsidP="005573AA"/>
    <w:p w14:paraId="1537872A" w14:textId="6B53193C" w:rsidR="005B7496" w:rsidRDefault="00B04D52" w:rsidP="005573AA">
      <w:r w:rsidRPr="00B04D52">
        <w:rPr>
          <w:rFonts w:hint="eastAsia"/>
          <w:noProof/>
        </w:rPr>
        <w:drawing>
          <wp:inline distT="0" distB="0" distL="0" distR="0" wp14:anchorId="517605E5" wp14:editId="0FFCABAF">
            <wp:extent cx="5382895" cy="228981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8D9" w14:textId="77777777" w:rsidR="00DE2C0F" w:rsidRDefault="00DE2C0F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</w:p>
    <w:p w14:paraId="6F1D92BD" w14:textId="44E9DEE5" w:rsidR="00B04D52" w:rsidRDefault="00B04D52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F521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18C797" w14:textId="50536FEF" w:rsidR="00DE2C0F" w:rsidRDefault="00DE2C0F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</w:t>
      </w:r>
    </w:p>
    <w:p w14:paraId="543E24FB" w14:textId="41ADED68" w:rsidR="00B04D52" w:rsidRDefault="000E7787" w:rsidP="005573AA">
      <w:r w:rsidRPr="000E7787">
        <w:rPr>
          <w:noProof/>
        </w:rPr>
        <w:drawing>
          <wp:inline distT="0" distB="0" distL="0" distR="0" wp14:anchorId="1C6BB60E" wp14:editId="35CAD72F">
            <wp:extent cx="5382895" cy="228981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0BC7" w14:textId="3F1E1B4E" w:rsidR="000E7787" w:rsidRDefault="000E7787" w:rsidP="005573AA"/>
    <w:p w14:paraId="010A5F53" w14:textId="05F79A6B" w:rsidR="006D7BAE" w:rsidRDefault="006D7B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94DD9B" w14:textId="3CEF8D72" w:rsidR="006D7BAE" w:rsidRPr="00AF521E" w:rsidRDefault="006D7BAE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390641DB" w14:textId="4DF132F8" w:rsidR="006D7BAE" w:rsidRDefault="006D7BAE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176FE77D" w14:textId="0367EC88" w:rsidR="00DE2C0F" w:rsidRDefault="00DE2C0F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</w:t>
      </w:r>
    </w:p>
    <w:p w14:paraId="7839489D" w14:textId="40F7223F" w:rsidR="006D7BAE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62EB">
        <w:rPr>
          <w:noProof/>
        </w:rPr>
        <w:drawing>
          <wp:inline distT="0" distB="0" distL="0" distR="0" wp14:anchorId="0DA789F4" wp14:editId="4F4DAA15">
            <wp:extent cx="5382895" cy="227393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B150" w14:textId="17442F85" w:rsidR="006162EB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DFB28C" w14:textId="79D1654B" w:rsidR="006162EB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27F68A" w14:textId="78676541" w:rsidR="008049F8" w:rsidRDefault="008049F8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1FD3A9DB" w14:textId="1F257E19" w:rsidR="00910A91" w:rsidRDefault="00910A91" w:rsidP="00910A91">
      <w:pPr>
        <w:pStyle w:val="Heading2"/>
      </w:pPr>
      <w:bookmarkStart w:id="19" w:name="_Toc38769085"/>
      <w:r>
        <w:rPr>
          <w:rFonts w:hint="eastAsia"/>
        </w:rPr>
        <w:lastRenderedPageBreak/>
        <w:t>t</w:t>
      </w:r>
      <w:r>
        <w:t>his.$forceUpdate()</w:t>
      </w:r>
      <w:bookmarkEnd w:id="19"/>
    </w:p>
    <w:p w14:paraId="7C6342E5" w14:textId="77777777" w:rsidR="00420EF9" w:rsidRPr="00420EF9" w:rsidRDefault="00420EF9" w:rsidP="00420EF9"/>
    <w:p w14:paraId="31A47197" w14:textId="15B6C5EC" w:rsidR="006162EB" w:rsidRDefault="008049F8" w:rsidP="008049F8">
      <w:pPr>
        <w:pStyle w:val="Heading3"/>
      </w:pPr>
      <w:r>
        <w:rPr>
          <w:rFonts w:hint="eastAsia"/>
        </w:rPr>
        <w:t xml:space="preserve"> </w:t>
      </w:r>
      <w:r>
        <w:t>update9.html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49F8" w14:paraId="7981BDA9" w14:textId="77777777" w:rsidTr="008049F8">
        <w:tc>
          <w:tcPr>
            <w:tcW w:w="10456" w:type="dxa"/>
          </w:tcPr>
          <w:p w14:paraId="0B3437C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D4BD03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8087E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DEB924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158497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30774F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01EB83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58DEE5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0FC9F8D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681AB55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969DD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8312EC5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1DC1F3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4A6978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0F533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4F7F13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ECD5F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46D8630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65BF3A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409E83DD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C35926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E3F0A9B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386C030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87D02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C490C0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960758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489092A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83183A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E9446A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09675C3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5D49AB3B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E3ADCE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33AA93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C7BA96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72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0F1FCF1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2591919" w14:textId="0534F4A5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F24A933" w14:textId="179D4369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C7BF08D" w14:textId="77777777" w:rsidR="006D725C" w:rsidRPr="006D725C" w:rsidRDefault="006D725C" w:rsidP="006D725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72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$forceUpdate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9C8480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381449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130FFD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FD4A52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BD11AF7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004665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F902FAD" w14:textId="77777777" w:rsidR="008049F8" w:rsidRDefault="008049F8" w:rsidP="006D725C"/>
        </w:tc>
      </w:tr>
    </w:tbl>
    <w:p w14:paraId="653F5F0F" w14:textId="77777777" w:rsidR="006D725C" w:rsidRDefault="006D725C" w:rsidP="006D725C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2095D49" w14:textId="4B2EA607" w:rsidR="008049F8" w:rsidRDefault="008049F8" w:rsidP="008049F8"/>
    <w:p w14:paraId="05ED44AC" w14:textId="2490D4B4" w:rsidR="00EA3C1C" w:rsidRDefault="00EA3C1C" w:rsidP="00EA3C1C">
      <w:r>
        <w:rPr>
          <w:rFonts w:hint="eastAsia"/>
        </w:rPr>
        <w:t>t</w:t>
      </w:r>
      <w:r>
        <w:t xml:space="preserve">his.$forceUpdate(); </w:t>
      </w:r>
      <w:r>
        <w:rPr>
          <w:rFonts w:hint="eastAsia"/>
        </w:rPr>
        <w:t>메소드는 화면이 다시 그려지도록 강제하기 때문에</w:t>
      </w:r>
    </w:p>
    <w:p w14:paraId="633CB330" w14:textId="5D8C8680" w:rsidR="00EA3C1C" w:rsidRDefault="00EA3C1C" w:rsidP="00EA3C1C">
      <w:r>
        <w:rPr>
          <w:rFonts w:hint="eastAsia"/>
        </w:rPr>
        <w:t>뒤집기 버튼을 클릭하면 배열의 원소의 순서가 뒤집어지고 화면이 다시 그려진다.</w:t>
      </w:r>
    </w:p>
    <w:p w14:paraId="7310C16D" w14:textId="64D96623" w:rsidR="00EA3C1C" w:rsidRDefault="00EA3C1C" w:rsidP="00EA3C1C"/>
    <w:p w14:paraId="03302A28" w14:textId="77777777" w:rsidR="00EA3C1C" w:rsidRDefault="00EA3C1C" w:rsidP="00EA3C1C"/>
    <w:p w14:paraId="57A443BE" w14:textId="77777777" w:rsidR="006D725C" w:rsidRPr="00EA3C1C" w:rsidRDefault="006D725C" w:rsidP="008049F8"/>
    <w:p w14:paraId="47B2297F" w14:textId="18EED032" w:rsidR="006D7BAE" w:rsidRPr="008049F8" w:rsidRDefault="006D7BAE" w:rsidP="008049F8">
      <w:pPr>
        <w:widowControl/>
        <w:shd w:val="clear" w:color="auto" w:fill="FFFFFF"/>
        <w:wordWrap/>
        <w:autoSpaceDE/>
        <w:autoSpaceDN/>
        <w:jc w:val="left"/>
      </w:pPr>
    </w:p>
    <w:p w14:paraId="1CB5C696" w14:textId="794C0A54" w:rsidR="00912CAF" w:rsidRDefault="00912CAF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06EBB53F" w14:textId="2D494494" w:rsidR="006D7BAE" w:rsidRDefault="00420EF9" w:rsidP="00420EF9">
      <w:pPr>
        <w:pStyle w:val="Heading2"/>
      </w:pPr>
      <w:bookmarkStart w:id="20" w:name="_Toc38769086"/>
      <w:r>
        <w:rPr>
          <w:rFonts w:hint="eastAsia"/>
        </w:rPr>
        <w:lastRenderedPageBreak/>
        <w:t>객체 배열 복제</w:t>
      </w:r>
      <w:bookmarkEnd w:id="20"/>
    </w:p>
    <w:p w14:paraId="6ED8BF80" w14:textId="4DA7AC1F" w:rsidR="00420EF9" w:rsidRDefault="00420EF9" w:rsidP="00420EF9">
      <w:pPr>
        <w:pStyle w:val="Heading3"/>
      </w:pPr>
      <w:r>
        <w:rPr>
          <w:rFonts w:hint="eastAsia"/>
        </w:rPr>
        <w:t>u</w:t>
      </w:r>
      <w:r>
        <w:t>pdate10.html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EF9" w14:paraId="689B2BCE" w14:textId="77777777" w:rsidTr="00420EF9">
        <w:tc>
          <w:tcPr>
            <w:tcW w:w="10456" w:type="dxa"/>
          </w:tcPr>
          <w:p w14:paraId="0BCE2E5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FD3894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4751CB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819DEA4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37F2A3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0829A3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D6389C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EAA3226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252A9E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84C00E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CC0BA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E85FD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B2525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90E92A6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1CD47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1034E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8CB0B1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3075448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DD2BA59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43B0D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7E4E189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2ACF0A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F9A079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323326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50A85B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9575AD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745A5C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5F5A6C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4C0CC25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0886278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B36476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5C5ECC0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3BC71C6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099D47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249D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0879B247" w14:textId="77777777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B912BA" w14:textId="56DE606D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A10479B" w14:textId="6CD63D0C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1D97DD94" w14:textId="77777777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1C293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165200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F89B315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0A81BF8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C45F64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C8D023A" w14:textId="476A3F56" w:rsidR="00420EF9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452EED6" w14:textId="77777777" w:rsidR="002249D4" w:rsidRDefault="002249D4" w:rsidP="002249D4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3482F868" w14:textId="5CA16E18" w:rsidR="00420EF9" w:rsidRDefault="00420EF9" w:rsidP="00420EF9"/>
    <w:p w14:paraId="38096D34" w14:textId="53F94662" w:rsidR="002249D4" w:rsidRDefault="002249D4" w:rsidP="00420EF9"/>
    <w:p w14:paraId="1D0E0CA6" w14:textId="3F07F720" w:rsidR="00BC635B" w:rsidRDefault="00BC635B" w:rsidP="00420EF9"/>
    <w:p w14:paraId="2FA050A8" w14:textId="34430231" w:rsidR="00BC635B" w:rsidRDefault="00BC635B" w:rsidP="00420EF9"/>
    <w:p w14:paraId="09B7DE62" w14:textId="6DDAFB23" w:rsidR="00BC635B" w:rsidRDefault="00BC63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95C347" w14:textId="341D6517" w:rsidR="00BC635B" w:rsidRDefault="00BC635B" w:rsidP="00420EF9">
      <w:r w:rsidRPr="00BC635B">
        <w:rPr>
          <w:noProof/>
        </w:rPr>
        <w:lastRenderedPageBreak/>
        <w:drawing>
          <wp:inline distT="0" distB="0" distL="0" distR="0" wp14:anchorId="0FBF34D5" wp14:editId="450A3844">
            <wp:extent cx="5382895" cy="228981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FED" w14:textId="17E78E79" w:rsidR="00BC635B" w:rsidRDefault="00BC635B" w:rsidP="00420EF9"/>
    <w:p w14:paraId="2951745A" w14:textId="34E9639B" w:rsidR="00BC635B" w:rsidRDefault="00BC635B" w:rsidP="00420EF9"/>
    <w:p w14:paraId="789F1303" w14:textId="09A954E7" w:rsidR="00BC635B" w:rsidRDefault="00BC635B" w:rsidP="00420EF9"/>
    <w:p w14:paraId="140C3B5B" w14:textId="77777777" w:rsidR="00BC635B" w:rsidRPr="00BC635B" w:rsidRDefault="00BC635B" w:rsidP="00BC635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C635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C635B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C635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C635B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C635B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C635B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02ACA4E" w14:textId="538F27D4" w:rsidR="00BC635B" w:rsidRDefault="00957B16" w:rsidP="00420EF9">
      <w:r>
        <w:rPr>
          <w:rFonts w:hint="eastAsia"/>
        </w:rPr>
        <w:t>배열이 복제된다.</w:t>
      </w:r>
    </w:p>
    <w:p w14:paraId="29C99D08" w14:textId="0DBFA5D1" w:rsidR="00957B16" w:rsidRDefault="0088014E" w:rsidP="00420EF9">
      <w:r>
        <w:rPr>
          <w:rFonts w:hint="eastAsia"/>
        </w:rPr>
        <w:t>실행 결과</w:t>
      </w:r>
    </w:p>
    <w:p w14:paraId="0C49016B" w14:textId="24F01337" w:rsidR="0088014E" w:rsidRDefault="0088014E" w:rsidP="00420EF9">
      <w:r w:rsidRPr="0088014E">
        <w:rPr>
          <w:rFonts w:hint="eastAsia"/>
          <w:noProof/>
        </w:rPr>
        <w:drawing>
          <wp:inline distT="0" distB="0" distL="0" distR="0" wp14:anchorId="6D3B870E" wp14:editId="4BA2E3EC">
            <wp:extent cx="5382895" cy="2289810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1723" w14:textId="77777777" w:rsidR="0088014E" w:rsidRDefault="0088014E" w:rsidP="00420EF9"/>
    <w:p w14:paraId="291DE8CB" w14:textId="7EB032B5" w:rsidR="0088014E" w:rsidRDefault="009C4398" w:rsidP="00420EF9"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메소드로 배열을 복제하는 것은,</w:t>
      </w:r>
      <w:r>
        <w:t xml:space="preserve"> </w:t>
      </w:r>
      <w:r w:rsidR="0088014E">
        <w:rPr>
          <w:rFonts w:hint="eastAsia"/>
        </w:rPr>
        <w:t>얕은 복사(</w:t>
      </w:r>
      <w:r w:rsidR="0088014E">
        <w:t>shallow copy)</w:t>
      </w:r>
      <w:r w:rsidR="0088014E">
        <w:rPr>
          <w:rFonts w:hint="eastAsia"/>
        </w:rPr>
        <w:t>이기 때문에</w:t>
      </w:r>
      <w:r>
        <w:rPr>
          <w:rFonts w:hint="eastAsia"/>
        </w:rPr>
        <w:t>,</w:t>
      </w:r>
    </w:p>
    <w:p w14:paraId="1C05EB12" w14:textId="039F5863" w:rsidR="0088014E" w:rsidRDefault="0088014E" w:rsidP="00420EF9">
      <w:r>
        <w:rPr>
          <w:rFonts w:hint="eastAsia"/>
        </w:rPr>
        <w:t>배열만 복제되고,</w:t>
      </w:r>
      <w:r>
        <w:t xml:space="preserve"> </w:t>
      </w:r>
      <w:r>
        <w:rPr>
          <w:rFonts w:hint="eastAsia"/>
        </w:rPr>
        <w:t>배열의 원소가 참조하는 대상 객체는 복제되지 않는다.</w:t>
      </w:r>
    </w:p>
    <w:p w14:paraId="42D4A8D1" w14:textId="77777777" w:rsidR="0088014E" w:rsidRDefault="0088014E" w:rsidP="00420EF9"/>
    <w:p w14:paraId="4C8F5C9B" w14:textId="7C3E02F8" w:rsidR="00957B16" w:rsidRDefault="0000632D" w:rsidP="00420EF9">
      <w:r>
        <w:rPr>
          <w:rFonts w:hint="eastAsia"/>
        </w:rPr>
        <w:t>깊은 복사(d</w:t>
      </w:r>
      <w:r>
        <w:t>eep copy)</w:t>
      </w:r>
      <w:r>
        <w:rPr>
          <w:rFonts w:hint="eastAsia"/>
        </w:rPr>
        <w:t xml:space="preserve">를 하면 </w:t>
      </w:r>
    </w:p>
    <w:p w14:paraId="3685C126" w14:textId="77777777" w:rsidR="0000632D" w:rsidRDefault="0000632D" w:rsidP="0000632D">
      <w:r>
        <w:rPr>
          <w:rFonts w:hint="eastAsia"/>
        </w:rPr>
        <w:t>배열도 복제되고,</w:t>
      </w:r>
      <w:r>
        <w:t xml:space="preserve"> </w:t>
      </w:r>
      <w:r>
        <w:rPr>
          <w:rFonts w:hint="eastAsia"/>
        </w:rPr>
        <w:t>배열의 원소가 참조하는 대상 객체도 복제된다.</w:t>
      </w:r>
    </w:p>
    <w:p w14:paraId="2C89AFE0" w14:textId="77777777" w:rsidR="00957B16" w:rsidRPr="0000632D" w:rsidRDefault="00957B16" w:rsidP="00420EF9"/>
    <w:p w14:paraId="48830184" w14:textId="4F201896" w:rsidR="00DF3756" w:rsidRDefault="00DF37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20BC43" w14:textId="7B3AFC29" w:rsidR="00146A3F" w:rsidRPr="00146A3F" w:rsidRDefault="00146A3F" w:rsidP="00146A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64E33532" w14:textId="26E6C0BB" w:rsidR="00146A3F" w:rsidRPr="00146A3F" w:rsidRDefault="00146A3F" w:rsidP="00146A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363F03FE" w14:textId="4F94ED7D" w:rsidR="002249D4" w:rsidRDefault="00162565" w:rsidP="00420EF9">
      <w:r>
        <w:rPr>
          <w:rFonts w:hint="eastAsia"/>
        </w:rPr>
        <w:t xml:space="preserve">지역 변수 a가 참조하는 </w:t>
      </w:r>
      <w:r w:rsidR="00DF3756">
        <w:rPr>
          <w:rFonts w:hint="eastAsia"/>
        </w:rPr>
        <w:t>배열의 순서를 변경한다.</w:t>
      </w:r>
    </w:p>
    <w:p w14:paraId="1F67B538" w14:textId="589BB5CF" w:rsidR="00CF2A1A" w:rsidRDefault="00CF2A1A" w:rsidP="00420EF9">
      <w:r>
        <w:rPr>
          <w:rFonts w:hint="eastAsia"/>
        </w:rPr>
        <w:t>실행결과</w:t>
      </w:r>
    </w:p>
    <w:p w14:paraId="1343313D" w14:textId="4C9A1B8F" w:rsidR="00DF3756" w:rsidRPr="00420EF9" w:rsidRDefault="00DF3756" w:rsidP="00420EF9">
      <w:r w:rsidRPr="00DF3756">
        <w:rPr>
          <w:rFonts w:hint="eastAsia"/>
          <w:noProof/>
        </w:rPr>
        <w:drawing>
          <wp:inline distT="0" distB="0" distL="0" distR="0" wp14:anchorId="50DDE4E5" wp14:editId="0D6DE941">
            <wp:extent cx="5382895" cy="228981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CB0A" w14:textId="70066077" w:rsidR="00420EF9" w:rsidRDefault="00420EF9" w:rsidP="00420EF9"/>
    <w:p w14:paraId="3FAFABC5" w14:textId="515D7CC2" w:rsidR="00DF3756" w:rsidRDefault="00DF3756" w:rsidP="00420EF9"/>
    <w:p w14:paraId="2E40D06A" w14:textId="77777777" w:rsidR="00F0270E" w:rsidRPr="00F0270E" w:rsidRDefault="00F0270E" w:rsidP="00F0270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270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0270E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0270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A87F04D" w14:textId="07CA32ED" w:rsidR="00DF3756" w:rsidRDefault="00CF2A1A" w:rsidP="00420EF9">
      <w:r>
        <w:rPr>
          <w:rFonts w:hint="eastAsia"/>
        </w:rPr>
        <w:t>실행결과</w:t>
      </w:r>
    </w:p>
    <w:p w14:paraId="73106B3D" w14:textId="152F3870" w:rsidR="00CF2A1A" w:rsidRDefault="00CF2A1A" w:rsidP="00420EF9">
      <w:r w:rsidRPr="00CF2A1A">
        <w:rPr>
          <w:rFonts w:hint="eastAsia"/>
          <w:noProof/>
        </w:rPr>
        <w:drawing>
          <wp:inline distT="0" distB="0" distL="0" distR="0" wp14:anchorId="01523DFD" wp14:editId="606170BF">
            <wp:extent cx="5391150" cy="22739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AAB" w14:textId="77777777" w:rsidR="00F0270E" w:rsidRDefault="00F0270E" w:rsidP="00420EF9"/>
    <w:p w14:paraId="43370BBD" w14:textId="4F89F31D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 xml:space="preserve">앱 객체의 </w:t>
      </w:r>
      <w:r>
        <w:rPr>
          <w:shd w:val="clear" w:color="auto" w:fill="FFFF99"/>
        </w:rPr>
        <w:t>persons</w:t>
      </w:r>
      <w:r w:rsidRPr="00D83FA5">
        <w:rPr>
          <w:shd w:val="clear" w:color="auto" w:fill="FFFF99"/>
        </w:rPr>
        <w:t xml:space="preserve"> </w:t>
      </w:r>
      <w:r w:rsidRPr="00D83FA5">
        <w:rPr>
          <w:rFonts w:hint="eastAsia"/>
          <w:shd w:val="clear" w:color="auto" w:fill="FFFF99"/>
        </w:rPr>
        <w:t>속성의 값이 변경되었다.</w:t>
      </w:r>
      <w:r w:rsidR="00993712">
        <w:rPr>
          <w:shd w:val="clear" w:color="auto" w:fill="FFFF99"/>
        </w:rPr>
        <w:t xml:space="preserve"> (perso</w:t>
      </w:r>
      <w:r w:rsidR="00993712">
        <w:rPr>
          <w:rFonts w:hint="eastAsia"/>
          <w:shd w:val="clear" w:color="auto" w:fill="FFFF99"/>
        </w:rPr>
        <w:t>n</w:t>
      </w:r>
      <w:r w:rsidR="00993712">
        <w:rPr>
          <w:shd w:val="clear" w:color="auto" w:fill="FFFF99"/>
        </w:rPr>
        <w:t xml:space="preserve">s </w:t>
      </w:r>
      <w:r w:rsidR="00993712">
        <w:rPr>
          <w:rFonts w:hint="eastAsia"/>
          <w:shd w:val="clear" w:color="auto" w:fill="FFFF99"/>
        </w:rPr>
        <w:t>멤버 변수 값이 변경되었다)</w:t>
      </w:r>
    </w:p>
    <w:p w14:paraId="31CA2BBA" w14:textId="77777777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>엔진이 이 변경을 감지한다.</w:t>
      </w:r>
    </w:p>
    <w:p w14:paraId="33FC3EC9" w14:textId="77777777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그래서 화면이 즉시 다시 그려진다.</w:t>
      </w:r>
    </w:p>
    <w:p w14:paraId="6F01720B" w14:textId="77777777" w:rsidR="005A4748" w:rsidRDefault="005A4748" w:rsidP="005A4748"/>
    <w:p w14:paraId="3EEB0F2C" w14:textId="258105B6" w:rsidR="00DF3756" w:rsidRDefault="00DF3756" w:rsidP="00420EF9"/>
    <w:p w14:paraId="61C4D861" w14:textId="0E42D049" w:rsidR="00DF3EBD" w:rsidRDefault="00DF3EB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43D3831" w14:textId="64A3E979" w:rsidR="005A4748" w:rsidRDefault="00D46252" w:rsidP="00DF3EBD">
      <w:pPr>
        <w:pStyle w:val="Heading2"/>
      </w:pPr>
      <w:bookmarkStart w:id="21" w:name="_Toc38769087"/>
      <w:r>
        <w:rPr>
          <w:rFonts w:hint="eastAsia"/>
        </w:rPr>
        <w:lastRenderedPageBreak/>
        <w:t>배열 메소드</w:t>
      </w:r>
      <w:bookmarkEnd w:id="21"/>
    </w:p>
    <w:p w14:paraId="7F40A66A" w14:textId="2A3FC4C9" w:rsidR="00D46252" w:rsidRDefault="00D46252" w:rsidP="00D46252">
      <w:pPr>
        <w:pStyle w:val="Heading3"/>
      </w:pPr>
      <w:r>
        <w:rPr>
          <w:rFonts w:hint="eastAsia"/>
        </w:rPr>
        <w:t>u</w:t>
      </w:r>
      <w:r>
        <w:t>pdate11.html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0B88" w14:paraId="557C9FF4" w14:textId="77777777" w:rsidTr="006D0B88">
        <w:tc>
          <w:tcPr>
            <w:tcW w:w="10456" w:type="dxa"/>
          </w:tcPr>
          <w:p w14:paraId="0C30EA7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B9EB6A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2D2416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7247F68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E38BB4E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176895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B80691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84C42BD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0A92D17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533C2CA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C4ADC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4A8DF2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03445A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061994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41D87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1B06E2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FE3CCE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31390B6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477DC9D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5575D9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3AE025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59D461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D976D2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422D1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C84AE7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EE7CA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431BCF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32AE13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7F0DD4A3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50A3682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7DE77A8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1CA12E5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E7A9B6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0A9F27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0B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42C8F809" w14:textId="77777777" w:rsidR="006D0B88" w:rsidRPr="006D0B88" w:rsidRDefault="006D0B88" w:rsidP="006D0B8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0B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2E03B8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F585DBE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C11289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94F68F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67AE7C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41BB164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305EDB2" w14:textId="77777777" w:rsidR="006D0B88" w:rsidRDefault="006D0B88" w:rsidP="006D0B88"/>
        </w:tc>
      </w:tr>
    </w:tbl>
    <w:p w14:paraId="7F384091" w14:textId="77777777" w:rsidR="006D0B88" w:rsidRDefault="006D0B88" w:rsidP="006D0B88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6B6D1721" w14:textId="2C11E753" w:rsidR="00D46252" w:rsidRDefault="00D46252" w:rsidP="00D46252"/>
    <w:p w14:paraId="11B8F8DB" w14:textId="7D5A1888" w:rsidR="006D0B88" w:rsidRDefault="006D0B88" w:rsidP="00D46252">
      <w:r>
        <w:rPr>
          <w:rFonts w:hint="eastAsia"/>
        </w:rPr>
        <w:t xml:space="preserve">배열의 </w:t>
      </w:r>
      <w:r>
        <w:t xml:space="preserve">reverse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원소의 순서를 뒤집는다.</w:t>
      </w:r>
    </w:p>
    <w:p w14:paraId="046C1B90" w14:textId="77777777" w:rsidR="006D0B88" w:rsidRPr="006D0B88" w:rsidRDefault="006D0B88" w:rsidP="00D46252"/>
    <w:p w14:paraId="4A8E9E40" w14:textId="386018D0" w:rsidR="00DF3EBD" w:rsidRDefault="00DF3EBD" w:rsidP="00DF3EBD"/>
    <w:p w14:paraId="59A4C4E5" w14:textId="21225D29" w:rsidR="00AB1B9B" w:rsidRDefault="00AB1B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5CAAD0" w14:textId="01A91418" w:rsidR="00AB1B9B" w:rsidRDefault="00AB1B9B" w:rsidP="00DF3EBD">
      <w:r w:rsidRPr="00B04D52">
        <w:rPr>
          <w:rFonts w:hint="eastAsia"/>
          <w:noProof/>
        </w:rPr>
        <w:lastRenderedPageBreak/>
        <w:drawing>
          <wp:inline distT="0" distB="0" distL="0" distR="0" wp14:anchorId="373B81B0" wp14:editId="00EB1402">
            <wp:extent cx="5382895" cy="228981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63A" w14:textId="674E5109" w:rsidR="00E9381D" w:rsidRDefault="00E9381D" w:rsidP="00DF3EBD"/>
    <w:p w14:paraId="2F2FA472" w14:textId="77777777" w:rsidR="00E9381D" w:rsidRPr="00E9381D" w:rsidRDefault="00E9381D" w:rsidP="00E9381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381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9381D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9381D">
        <w:rPr>
          <w:rFonts w:ascii="Consolas" w:eastAsia="굴림" w:hAnsi="Consolas" w:cs="굴림"/>
          <w:color w:val="795E26"/>
          <w:kern w:val="0"/>
          <w:sz w:val="21"/>
          <w:szCs w:val="21"/>
        </w:rPr>
        <w:t>reverse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287B623" w14:textId="529B2E55" w:rsidR="00E9381D" w:rsidRDefault="00E9381D" w:rsidP="00DF3EBD">
      <w:r>
        <w:rPr>
          <w:rFonts w:hint="eastAsia"/>
        </w:rPr>
        <w:t>실행결과</w:t>
      </w:r>
    </w:p>
    <w:p w14:paraId="50B37FE9" w14:textId="13872A44" w:rsidR="00E9381D" w:rsidRDefault="00E9381D" w:rsidP="00DF3EBD">
      <w:r w:rsidRPr="00E9381D">
        <w:rPr>
          <w:rFonts w:hint="eastAsia"/>
          <w:noProof/>
        </w:rPr>
        <w:drawing>
          <wp:inline distT="0" distB="0" distL="0" distR="0" wp14:anchorId="28AE1BDC" wp14:editId="1A82D48D">
            <wp:extent cx="5382895" cy="2277110"/>
            <wp:effectExtent l="0" t="0" r="8255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29C7" w14:textId="11CF8304" w:rsidR="00E9381D" w:rsidRDefault="00E9381D" w:rsidP="00DF3EBD"/>
    <w:p w14:paraId="60E1DADD" w14:textId="539639C9" w:rsidR="00E9381D" w:rsidRDefault="00E9381D" w:rsidP="00DF3EBD"/>
    <w:p w14:paraId="64704ABF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shd w:val="clear" w:color="auto" w:fill="FFFF99"/>
        </w:rPr>
        <w:t xml:space="preserve">Vue </w:t>
      </w:r>
      <w:r w:rsidRPr="00D50D99">
        <w:rPr>
          <w:rFonts w:hint="eastAsia"/>
          <w:shd w:val="clear" w:color="auto" w:fill="FFFF99"/>
        </w:rPr>
        <w:t>엔진이 감지하지 못하는 것은,</w:t>
      </w:r>
      <w:r w:rsidRPr="00D50D99">
        <w:rPr>
          <w:shd w:val="clear" w:color="auto" w:fill="FFFF99"/>
        </w:rPr>
        <w:t xml:space="preserve"> </w:t>
      </w:r>
      <w:r w:rsidRPr="00D50D99">
        <w:rPr>
          <w:rFonts w:hint="eastAsia"/>
          <w:shd w:val="clear" w:color="auto" w:fill="FFFF99"/>
        </w:rPr>
        <w:t>배열의 원소의 값이 변경되는 것 뿐이다.</w:t>
      </w:r>
    </w:p>
    <w:p w14:paraId="42F07D9E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rFonts w:hint="eastAsia"/>
          <w:shd w:val="clear" w:color="auto" w:fill="FFFF99"/>
        </w:rPr>
        <w:t>그 외 다른 변경은 모두 감지한다.</w:t>
      </w:r>
    </w:p>
    <w:p w14:paraId="1F0FF662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rFonts w:hint="eastAsia"/>
          <w:shd w:val="clear" w:color="auto" w:fill="FFFF99"/>
        </w:rPr>
        <w:t>배열의 메소드 호출에 의한 변경도 모두 감지한다.</w:t>
      </w:r>
    </w:p>
    <w:p w14:paraId="32B2889B" w14:textId="51E5456B" w:rsidR="00E9381D" w:rsidRDefault="00E9381D" w:rsidP="00DF3EBD"/>
    <w:p w14:paraId="63A4F7C1" w14:textId="43B43B78" w:rsidR="00D50D99" w:rsidRDefault="00D50D99" w:rsidP="00DF3EBD">
      <w:r>
        <w:rPr>
          <w:rFonts w:hint="eastAsia"/>
        </w:rPr>
        <w:t>그래서 뒤집기 버튼을 클릭하면,</w:t>
      </w:r>
      <w:r>
        <w:t xml:space="preserve"> </w:t>
      </w:r>
      <w:r>
        <w:rPr>
          <w:rFonts w:hint="eastAsia"/>
        </w:rPr>
        <w:t>배열의 순서가 뒤집어지고,</w:t>
      </w:r>
      <w:r>
        <w:t xml:space="preserve"> </w:t>
      </w:r>
      <w:r>
        <w:rPr>
          <w:rFonts w:hint="eastAsia"/>
        </w:rPr>
        <w:t>즉시 화면이 다시 그려진다.</w:t>
      </w:r>
    </w:p>
    <w:p w14:paraId="00CD2C0C" w14:textId="745A3A8A" w:rsidR="00D50D99" w:rsidRDefault="00D50D99" w:rsidP="00DF3EBD"/>
    <w:p w14:paraId="4484B911" w14:textId="32BCA19C" w:rsidR="00D50D99" w:rsidRDefault="00D50D99" w:rsidP="00DF3EBD"/>
    <w:p w14:paraId="02CACA58" w14:textId="77777777" w:rsidR="00D50D99" w:rsidRDefault="00D50D99" w:rsidP="00DF3EBD"/>
    <w:p w14:paraId="7FE99ADD" w14:textId="5C537034" w:rsidR="00661D6C" w:rsidRDefault="00661D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04673E" w14:textId="00497A86" w:rsidR="00D50D99" w:rsidRDefault="00661D6C" w:rsidP="00661D6C">
      <w:pPr>
        <w:pStyle w:val="Heading1"/>
      </w:pPr>
      <w:bookmarkStart w:id="22" w:name="_Toc38769088"/>
      <w:r>
        <w:rPr>
          <w:rFonts w:hint="eastAsia"/>
        </w:rPr>
        <w:lastRenderedPageBreak/>
        <w:t>과제</w:t>
      </w:r>
      <w:bookmarkEnd w:id="22"/>
    </w:p>
    <w:p w14:paraId="1DEE1EF4" w14:textId="0A43796B" w:rsidR="00661D6C" w:rsidRDefault="00854D15" w:rsidP="00854D15">
      <w:pPr>
        <w:pStyle w:val="Heading2"/>
      </w:pPr>
      <w:bookmarkStart w:id="23" w:name="_Toc38769089"/>
      <w:r>
        <w:rPr>
          <w:rFonts w:hint="eastAsia"/>
        </w:rPr>
        <w:t>g</w:t>
      </w:r>
      <w:r>
        <w:t>ugu1.html</w:t>
      </w:r>
      <w:bookmarkEnd w:id="23"/>
    </w:p>
    <w:p w14:paraId="5995BB76" w14:textId="4BFD4747" w:rsidR="00854D15" w:rsidRDefault="00854D15" w:rsidP="00854D15">
      <w:r w:rsidRPr="00854D15">
        <w:rPr>
          <w:noProof/>
        </w:rPr>
        <w:drawing>
          <wp:inline distT="0" distB="0" distL="0" distR="0" wp14:anchorId="4DBEEB77" wp14:editId="2D08B76E">
            <wp:extent cx="5702060" cy="2399921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2524" cy="24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9DF" w14:textId="77777777" w:rsidR="00BA722F" w:rsidRDefault="00BA722F" w:rsidP="00854D15"/>
    <w:p w14:paraId="229C1B4C" w14:textId="4EAAA7ED" w:rsidR="000F2911" w:rsidRDefault="001168E2" w:rsidP="001168E2">
      <w:pPr>
        <w:pStyle w:val="Heading2"/>
      </w:pPr>
      <w:bookmarkStart w:id="24" w:name="_Toc38769090"/>
      <w:r>
        <w:rPr>
          <w:rFonts w:hint="eastAsia"/>
        </w:rPr>
        <w:t>g</w:t>
      </w:r>
      <w:r>
        <w:t>ugu2.html</w:t>
      </w:r>
      <w:bookmarkEnd w:id="24"/>
    </w:p>
    <w:p w14:paraId="03F9189A" w14:textId="7A78BFD9" w:rsidR="001168E2" w:rsidRPr="001168E2" w:rsidRDefault="000B2DCC" w:rsidP="001168E2">
      <w:r w:rsidRPr="000B2DCC">
        <w:rPr>
          <w:noProof/>
        </w:rPr>
        <w:drawing>
          <wp:inline distT="0" distB="0" distL="0" distR="0" wp14:anchorId="0564D6E1" wp14:editId="727CD8C9">
            <wp:extent cx="5701665" cy="17313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9762" cy="17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B3F" w14:textId="016BADBE" w:rsidR="00146D79" w:rsidRDefault="00146D79" w:rsidP="00854D15"/>
    <w:p w14:paraId="46CF3AEE" w14:textId="77777777" w:rsidR="000B2DCC" w:rsidRDefault="000B2DCC" w:rsidP="000B2DCC">
      <w:r>
        <w:rPr>
          <w:rFonts w:hint="eastAsia"/>
        </w:rPr>
        <w:t>위와 같이 출력되도록 구현하시오.</w:t>
      </w:r>
    </w:p>
    <w:p w14:paraId="17148F12" w14:textId="69C15F5A" w:rsidR="000B2DCC" w:rsidRDefault="000B2DCC" w:rsidP="000B2DCC"/>
    <w:p w14:paraId="328AE091" w14:textId="1164F96C" w:rsidR="000B2DCC" w:rsidRDefault="000B2DCC" w:rsidP="000B2DCC">
      <w:pPr>
        <w:pStyle w:val="Heading3"/>
      </w:pPr>
      <w:r>
        <w:rPr>
          <w:rFonts w:hint="eastAsia"/>
        </w:rPr>
        <w:t>주의사항</w:t>
      </w:r>
    </w:p>
    <w:p w14:paraId="0AC1762A" w14:textId="77777777" w:rsidR="000B2DCC" w:rsidRDefault="000B2DCC" w:rsidP="000B2DCC">
      <w:r>
        <w:rPr>
          <w:rFonts w:hint="eastAsia"/>
        </w:rPr>
        <w:t>구구단을 미리 다 입력해서 구현하면 당연히 안되고,</w:t>
      </w:r>
    </w:p>
    <w:p w14:paraId="3ADEEDD1" w14:textId="77777777" w:rsidR="000B2DCC" w:rsidRDefault="000B2DCC" w:rsidP="000B2DCC">
      <w:r>
        <w:rPr>
          <w:rFonts w:hint="eastAsia"/>
        </w:rPr>
        <w:t xml:space="preserve">중첩된 </w:t>
      </w:r>
      <w:r>
        <w:t xml:space="preserve">v-for </w:t>
      </w:r>
      <w:r>
        <w:rPr>
          <w:rFonts w:hint="eastAsia"/>
        </w:rPr>
        <w:t>를 이용해서 계산해서 출력하는 방식으로 구현해야 됨.</w:t>
      </w:r>
    </w:p>
    <w:p w14:paraId="15564C7C" w14:textId="77777777" w:rsidR="000B2DCC" w:rsidRDefault="000B2DCC" w:rsidP="000B2DCC"/>
    <w:p w14:paraId="2AC0F78E" w14:textId="77777777" w:rsidR="000B2DCC" w:rsidRDefault="000B2DCC" w:rsidP="000B2DCC">
      <w:r>
        <w:rPr>
          <w:rFonts w:hint="eastAsia"/>
        </w:rPr>
        <w:t>경계선도 위와 같이 그려져야 함.</w:t>
      </w:r>
    </w:p>
    <w:p w14:paraId="47E5D981" w14:textId="77777777" w:rsidR="000B2DCC" w:rsidRDefault="000B2DCC" w:rsidP="000B2DCC"/>
    <w:p w14:paraId="57D5F850" w14:textId="77777777" w:rsidR="000B2DCC" w:rsidRDefault="000B2DCC" w:rsidP="000B2DCC">
      <w:r>
        <w:rPr>
          <w:rFonts w:hint="eastAsia"/>
        </w:rPr>
        <w:t>어떤 태그를 사용해서 구현해도 됨.</w:t>
      </w:r>
    </w:p>
    <w:p w14:paraId="1B1679D3" w14:textId="34CD7D6D" w:rsidR="000B2DCC" w:rsidRDefault="000B2DCC" w:rsidP="000B2DCC"/>
    <w:p w14:paraId="656CFC38" w14:textId="4BEFAA68" w:rsidR="00AB19B9" w:rsidRDefault="00AB19B9" w:rsidP="00AB19B9">
      <w:pPr>
        <w:pStyle w:val="Heading3"/>
      </w:pPr>
      <w:r>
        <w:rPr>
          <w:rFonts w:hint="eastAsia"/>
        </w:rPr>
        <w:t>잔소리</w:t>
      </w:r>
    </w:p>
    <w:p w14:paraId="1AF51264" w14:textId="59C8D32D" w:rsidR="000B2DCC" w:rsidRDefault="00A04932" w:rsidP="00854D15">
      <w:r>
        <w:rPr>
          <w:rFonts w:hint="eastAsia"/>
        </w:rPr>
        <w:t>저 학년 학생들은,</w:t>
      </w:r>
      <w:r>
        <w:t xml:space="preserve"> </w:t>
      </w:r>
      <w:r w:rsidR="0014433F">
        <w:rPr>
          <w:rFonts w:hint="eastAsia"/>
        </w:rPr>
        <w:t xml:space="preserve">이제 막 시작하는 단계라서 </w:t>
      </w:r>
      <w:r w:rsidR="0048110B">
        <w:rPr>
          <w:rFonts w:hint="eastAsia"/>
        </w:rPr>
        <w:t xml:space="preserve">이 과제 구현이 </w:t>
      </w:r>
      <w:r w:rsidR="0014433F">
        <w:rPr>
          <w:rFonts w:hint="eastAsia"/>
        </w:rPr>
        <w:t>쉽지 않을 텐데,</w:t>
      </w:r>
    </w:p>
    <w:p w14:paraId="13519D91" w14:textId="1459C7D7" w:rsidR="0014433F" w:rsidRDefault="00D437E8" w:rsidP="00854D15">
      <w:r>
        <w:rPr>
          <w:rFonts w:hint="eastAsia"/>
        </w:rPr>
        <w:t>(</w:t>
      </w:r>
      <w:r w:rsidR="0014433F">
        <w:rPr>
          <w:rFonts w:hint="eastAsia"/>
        </w:rPr>
        <w:t>아직도 기억할지 모르겠지만</w:t>
      </w:r>
      <w:r>
        <w:rPr>
          <w:rFonts w:hint="eastAsia"/>
        </w:rPr>
        <w:t>)</w:t>
      </w:r>
      <w:r w:rsidR="0014433F">
        <w:rPr>
          <w:rFonts w:hint="eastAsia"/>
        </w:rPr>
        <w:t xml:space="preserve"> 어렸을 때 </w:t>
      </w:r>
      <w:r w:rsidR="00D2283C">
        <w:rPr>
          <w:rFonts w:hint="eastAsia"/>
        </w:rPr>
        <w:t xml:space="preserve">처음 </w:t>
      </w:r>
      <w:r w:rsidR="003202D0">
        <w:rPr>
          <w:rFonts w:hint="eastAsia"/>
        </w:rPr>
        <w:t>구구단 외</w:t>
      </w:r>
      <w:r w:rsidR="00AC1D47">
        <w:rPr>
          <w:rFonts w:hint="eastAsia"/>
        </w:rPr>
        <w:t>우고</w:t>
      </w:r>
      <w:r w:rsidR="003202D0">
        <w:t xml:space="preserve"> </w:t>
      </w:r>
      <w:r w:rsidR="003202D0">
        <w:rPr>
          <w:rFonts w:hint="eastAsia"/>
        </w:rPr>
        <w:t xml:space="preserve">나눗셈 </w:t>
      </w:r>
      <w:r w:rsidR="00D2283C">
        <w:rPr>
          <w:rFonts w:hint="eastAsia"/>
        </w:rPr>
        <w:t xml:space="preserve">배울 </w:t>
      </w:r>
      <w:r w:rsidR="0014433F">
        <w:rPr>
          <w:rFonts w:hint="eastAsia"/>
        </w:rPr>
        <w:t>때</w:t>
      </w:r>
      <w:r w:rsidR="003202D0">
        <w:rPr>
          <w:rFonts w:hint="eastAsia"/>
        </w:rPr>
        <w:t xml:space="preserve">도 </w:t>
      </w:r>
      <w:r w:rsidR="0014433F">
        <w:rPr>
          <w:rFonts w:hint="eastAsia"/>
        </w:rPr>
        <w:t>힘들었</w:t>
      </w:r>
      <w:r w:rsidR="00D2283C">
        <w:rPr>
          <w:rFonts w:hint="eastAsia"/>
        </w:rPr>
        <w:t>다.</w:t>
      </w:r>
    </w:p>
    <w:p w14:paraId="2B2E35F2" w14:textId="77777777" w:rsidR="00D2283C" w:rsidRPr="003202D0" w:rsidRDefault="00D2283C" w:rsidP="00854D15"/>
    <w:p w14:paraId="7C8925AA" w14:textId="5F18BE99" w:rsidR="00661D6C" w:rsidRDefault="0048110B" w:rsidP="00661D6C">
      <w:r>
        <w:rPr>
          <w:rFonts w:hint="eastAsia"/>
        </w:rPr>
        <w:t>하루에 몇 시간씩 4</w:t>
      </w:r>
      <w:r>
        <w:t>~5</w:t>
      </w:r>
      <w:r>
        <w:rPr>
          <w:rFonts w:hint="eastAsia"/>
        </w:rPr>
        <w:t xml:space="preserve">년 꾸준히 훈련해야 </w:t>
      </w:r>
      <w:r w:rsidR="00AB19B9">
        <w:rPr>
          <w:rFonts w:hint="eastAsia"/>
        </w:rPr>
        <w:t>한 사람의 개발자가 될 수 있으니,</w:t>
      </w:r>
    </w:p>
    <w:p w14:paraId="5354CC39" w14:textId="263F24CC" w:rsidR="00AB19B9" w:rsidRDefault="00AB19B9" w:rsidP="00661D6C">
      <w:r>
        <w:rPr>
          <w:rFonts w:hint="eastAsia"/>
        </w:rPr>
        <w:t>벌써 지치거나 좌절하지 말고,</w:t>
      </w:r>
      <w:r>
        <w:t xml:space="preserve"> </w:t>
      </w:r>
      <w:r w:rsidRPr="00A04932">
        <w:rPr>
          <w:rFonts w:hint="eastAsia"/>
          <w:shd w:val="clear" w:color="auto" w:fill="FFFF99"/>
        </w:rPr>
        <w:t>매일 몇 시간씩 훈련</w:t>
      </w:r>
      <w:r w:rsidR="00B17D2E">
        <w:rPr>
          <w:rFonts w:hint="eastAsia"/>
        </w:rPr>
        <w:t>하자.</w:t>
      </w:r>
    </w:p>
    <w:p w14:paraId="5F737947" w14:textId="1752F7ED" w:rsidR="00103172" w:rsidRDefault="00073CF6" w:rsidP="00661D6C">
      <w:r>
        <w:rPr>
          <w:rFonts w:hint="eastAsia"/>
        </w:rPr>
        <w:t>전문 직종 중에서 몇 년 훈련이 필요 없는 분야가 있</w:t>
      </w:r>
      <w:r w:rsidR="001936C0">
        <w:rPr>
          <w:rFonts w:hint="eastAsia"/>
        </w:rPr>
        <w:t>을 것 같은가?</w:t>
      </w:r>
    </w:p>
    <w:p w14:paraId="4A1D3F51" w14:textId="5F12E176" w:rsidR="00AB19B9" w:rsidRDefault="00AB19B9" w:rsidP="00661D6C"/>
    <w:p w14:paraId="7260604E" w14:textId="54C6F227" w:rsidR="00AB19B9" w:rsidRDefault="00E96113" w:rsidP="00661D6C">
      <w:r>
        <w:rPr>
          <w:rFonts w:hint="eastAsia"/>
        </w:rPr>
        <w:t>처음부터 쉽게 잘하는 친구들과 자신을 비교하며 우울한 학생이 있을 텐데,</w:t>
      </w:r>
    </w:p>
    <w:p w14:paraId="6F44B495" w14:textId="24CB18CE" w:rsidR="00E96113" w:rsidRDefault="00E96113" w:rsidP="00661D6C">
      <w:r>
        <w:rPr>
          <w:rFonts w:hint="eastAsia"/>
        </w:rPr>
        <w:t xml:space="preserve">그 학생들은 처음부터 </w:t>
      </w:r>
      <w:r>
        <w:t>(</w:t>
      </w:r>
      <w:r>
        <w:rPr>
          <w:rFonts w:hint="eastAsia"/>
        </w:rPr>
        <w:t>프로그래밍이 재미있어서)</w:t>
      </w:r>
      <w:r>
        <w:t xml:space="preserve"> </w:t>
      </w:r>
      <w:r w:rsidR="0059132D">
        <w:rPr>
          <w:rFonts w:hint="eastAsia"/>
        </w:rPr>
        <w:t>혼자 이것 저것</w:t>
      </w:r>
      <w:r w:rsidR="0059132D">
        <w:t xml:space="preserve"> </w:t>
      </w:r>
      <w:r w:rsidR="0059132D">
        <w:rPr>
          <w:rFonts w:hint="eastAsia"/>
        </w:rPr>
        <w:t>구현</w:t>
      </w:r>
      <w:r w:rsidR="000C62A2">
        <w:rPr>
          <w:rFonts w:hint="eastAsia"/>
        </w:rPr>
        <w:t>해 보는</w:t>
      </w:r>
      <w:r w:rsidR="0059132D">
        <w:rPr>
          <w:rFonts w:hint="eastAsia"/>
        </w:rPr>
        <w:t xml:space="preserve"> 훈련(놀이)를 했기 때문</w:t>
      </w:r>
      <w:r w:rsidR="00C06C3E">
        <w:rPr>
          <w:rFonts w:hint="eastAsia"/>
        </w:rPr>
        <w:t>이지,</w:t>
      </w:r>
    </w:p>
    <w:p w14:paraId="1E834C43" w14:textId="3DC219F9" w:rsidR="00C06C3E" w:rsidRDefault="00C06C3E" w:rsidP="00661D6C">
      <w:r>
        <w:rPr>
          <w:rFonts w:hint="eastAsia"/>
        </w:rPr>
        <w:t>하나를 배우면 열을 깨우치는 천재라서가 아니다.</w:t>
      </w:r>
    </w:p>
    <w:p w14:paraId="1A5C0526" w14:textId="294015E6" w:rsidR="00F6284C" w:rsidRDefault="00F6284C" w:rsidP="00661D6C">
      <w:r>
        <w:rPr>
          <w:rFonts w:hint="eastAsia"/>
        </w:rPr>
        <w:t>성공회대 학생 중에 그런 천재는 없어요.</w:t>
      </w:r>
    </w:p>
    <w:p w14:paraId="1A94CE6F" w14:textId="59C03371" w:rsidR="00EC1F30" w:rsidRDefault="00EC1F30" w:rsidP="00661D6C"/>
    <w:p w14:paraId="4D0E7AAE" w14:textId="018C5DF1" w:rsidR="00EC1F30" w:rsidRPr="00661D6C" w:rsidRDefault="00176A3E" w:rsidP="00EC1F30">
      <w:r>
        <w:rPr>
          <w:rFonts w:hint="eastAsia"/>
        </w:rPr>
        <w:t>과</w:t>
      </w:r>
      <w:r w:rsidR="00EC1F30">
        <w:rPr>
          <w:rFonts w:hint="eastAsia"/>
        </w:rPr>
        <w:t>제와 시험공부만 해서</w:t>
      </w:r>
      <w:r w:rsidR="00F5054D">
        <w:rPr>
          <w:rFonts w:hint="eastAsia"/>
        </w:rPr>
        <w:t>,</w:t>
      </w:r>
      <w:r>
        <w:rPr>
          <w:rFonts w:hint="eastAsia"/>
        </w:rPr>
        <w:t xml:space="preserve"> 영어 </w:t>
      </w:r>
      <w:r w:rsidR="00EC1F30">
        <w:rPr>
          <w:rFonts w:hint="eastAsia"/>
        </w:rPr>
        <w:t xml:space="preserve">번역가나 통역가가 </w:t>
      </w:r>
      <w:r>
        <w:rPr>
          <w:rFonts w:hint="eastAsia"/>
        </w:rPr>
        <w:t xml:space="preserve">결코 </w:t>
      </w:r>
      <w:r w:rsidR="00EC1F30">
        <w:rPr>
          <w:rFonts w:hint="eastAsia"/>
        </w:rPr>
        <w:t>될 수 없</w:t>
      </w:r>
      <w:r>
        <w:rPr>
          <w:rFonts w:hint="eastAsia"/>
        </w:rPr>
        <w:t>듯이</w:t>
      </w:r>
    </w:p>
    <w:p w14:paraId="0A359FFD" w14:textId="00FC8B1F" w:rsidR="00A6652B" w:rsidRDefault="00A6652B" w:rsidP="00661D6C">
      <w:r>
        <w:rPr>
          <w:rFonts w:hint="eastAsia"/>
        </w:rPr>
        <w:t xml:space="preserve">과제와 시험공부만 </w:t>
      </w:r>
      <w:r w:rsidR="00EC1F30">
        <w:rPr>
          <w:rFonts w:hint="eastAsia"/>
        </w:rPr>
        <w:t>해서</w:t>
      </w:r>
      <w:r w:rsidR="00F5054D">
        <w:rPr>
          <w:rFonts w:hint="eastAsia"/>
        </w:rPr>
        <w:t>,</w:t>
      </w:r>
      <w:r w:rsidR="00EC1F30">
        <w:t xml:space="preserve"> </w:t>
      </w:r>
      <w:r w:rsidR="00EC1F30">
        <w:rPr>
          <w:rFonts w:hint="eastAsia"/>
        </w:rPr>
        <w:t>개발자가</w:t>
      </w:r>
      <w:r w:rsidR="00176A3E">
        <w:rPr>
          <w:rFonts w:hint="eastAsia"/>
        </w:rPr>
        <w:t xml:space="preserve"> 결코</w:t>
      </w:r>
      <w:r w:rsidR="00EC1F30">
        <w:rPr>
          <w:rFonts w:hint="eastAsia"/>
        </w:rPr>
        <w:t xml:space="preserve"> 될 수 없어요.</w:t>
      </w:r>
    </w:p>
    <w:sectPr w:rsidR="00A6652B" w:rsidSect="00B12C18">
      <w:footerReference w:type="default" r:id="rId4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1B74" w14:textId="77777777" w:rsidR="0088367F" w:rsidRDefault="0088367F" w:rsidP="00B12C18">
      <w:r>
        <w:separator/>
      </w:r>
    </w:p>
  </w:endnote>
  <w:endnote w:type="continuationSeparator" w:id="0">
    <w:p w14:paraId="1ABB3982" w14:textId="77777777" w:rsidR="0088367F" w:rsidRDefault="0088367F" w:rsidP="00B12C18">
      <w:r>
        <w:continuationSeparator/>
      </w:r>
    </w:p>
  </w:endnote>
  <w:endnote w:type="continuationNotice" w:id="1">
    <w:p w14:paraId="7CEEBD76" w14:textId="77777777" w:rsidR="0088367F" w:rsidRDefault="008836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BF372" w14:textId="77777777" w:rsidR="0088367F" w:rsidRDefault="0088367F" w:rsidP="00B12C18">
      <w:r>
        <w:separator/>
      </w:r>
    </w:p>
  </w:footnote>
  <w:footnote w:type="continuationSeparator" w:id="0">
    <w:p w14:paraId="328057C3" w14:textId="77777777" w:rsidR="0088367F" w:rsidRDefault="0088367F" w:rsidP="00B12C18">
      <w:r>
        <w:continuationSeparator/>
      </w:r>
    </w:p>
  </w:footnote>
  <w:footnote w:type="continuationNotice" w:id="1">
    <w:p w14:paraId="06549252" w14:textId="77777777" w:rsidR="0088367F" w:rsidRDefault="008836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32D"/>
    <w:rsid w:val="00006BD2"/>
    <w:rsid w:val="000079F4"/>
    <w:rsid w:val="00010B6F"/>
    <w:rsid w:val="00014914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30FD"/>
    <w:rsid w:val="00043640"/>
    <w:rsid w:val="00045244"/>
    <w:rsid w:val="0005304F"/>
    <w:rsid w:val="00060E9D"/>
    <w:rsid w:val="000623BE"/>
    <w:rsid w:val="000639B9"/>
    <w:rsid w:val="00070454"/>
    <w:rsid w:val="00070AC8"/>
    <w:rsid w:val="00071D5E"/>
    <w:rsid w:val="0007366C"/>
    <w:rsid w:val="00073CF6"/>
    <w:rsid w:val="00075027"/>
    <w:rsid w:val="00077132"/>
    <w:rsid w:val="000828C5"/>
    <w:rsid w:val="00090205"/>
    <w:rsid w:val="000907FF"/>
    <w:rsid w:val="00094E18"/>
    <w:rsid w:val="00095207"/>
    <w:rsid w:val="00096933"/>
    <w:rsid w:val="000A39FF"/>
    <w:rsid w:val="000A4605"/>
    <w:rsid w:val="000B1102"/>
    <w:rsid w:val="000B1642"/>
    <w:rsid w:val="000B2DCC"/>
    <w:rsid w:val="000B5A24"/>
    <w:rsid w:val="000C3BB4"/>
    <w:rsid w:val="000C5328"/>
    <w:rsid w:val="000C62A2"/>
    <w:rsid w:val="000D2A8B"/>
    <w:rsid w:val="000D2A98"/>
    <w:rsid w:val="000D5B3C"/>
    <w:rsid w:val="000E43BF"/>
    <w:rsid w:val="000E54F4"/>
    <w:rsid w:val="000E7787"/>
    <w:rsid w:val="000E7F32"/>
    <w:rsid w:val="000F03D6"/>
    <w:rsid w:val="000F25E2"/>
    <w:rsid w:val="000F2911"/>
    <w:rsid w:val="000F404B"/>
    <w:rsid w:val="000F456B"/>
    <w:rsid w:val="00103172"/>
    <w:rsid w:val="001037C7"/>
    <w:rsid w:val="00110876"/>
    <w:rsid w:val="00114DCD"/>
    <w:rsid w:val="001168E2"/>
    <w:rsid w:val="00120C14"/>
    <w:rsid w:val="00121FDE"/>
    <w:rsid w:val="00123E4D"/>
    <w:rsid w:val="0012641F"/>
    <w:rsid w:val="00127DE4"/>
    <w:rsid w:val="00134DC4"/>
    <w:rsid w:val="0014047A"/>
    <w:rsid w:val="00142722"/>
    <w:rsid w:val="0014433F"/>
    <w:rsid w:val="00144F24"/>
    <w:rsid w:val="00144FC1"/>
    <w:rsid w:val="00146A3F"/>
    <w:rsid w:val="00146D79"/>
    <w:rsid w:val="0015159E"/>
    <w:rsid w:val="0015508D"/>
    <w:rsid w:val="00160417"/>
    <w:rsid w:val="0016160C"/>
    <w:rsid w:val="001624B5"/>
    <w:rsid w:val="00162565"/>
    <w:rsid w:val="0016412E"/>
    <w:rsid w:val="001657E8"/>
    <w:rsid w:val="001659A3"/>
    <w:rsid w:val="00172F2A"/>
    <w:rsid w:val="001762D3"/>
    <w:rsid w:val="00176620"/>
    <w:rsid w:val="00176A3E"/>
    <w:rsid w:val="00176DCA"/>
    <w:rsid w:val="00181F04"/>
    <w:rsid w:val="001844F3"/>
    <w:rsid w:val="00184AE8"/>
    <w:rsid w:val="0018755A"/>
    <w:rsid w:val="001910CE"/>
    <w:rsid w:val="00191B0A"/>
    <w:rsid w:val="00191F40"/>
    <w:rsid w:val="001936C0"/>
    <w:rsid w:val="00194CA8"/>
    <w:rsid w:val="001953A7"/>
    <w:rsid w:val="001A121C"/>
    <w:rsid w:val="001A4521"/>
    <w:rsid w:val="001A4C2B"/>
    <w:rsid w:val="001A5082"/>
    <w:rsid w:val="001A6C27"/>
    <w:rsid w:val="001B01A5"/>
    <w:rsid w:val="001B5393"/>
    <w:rsid w:val="001B6BC3"/>
    <w:rsid w:val="001B7D20"/>
    <w:rsid w:val="001C1AE9"/>
    <w:rsid w:val="001C231C"/>
    <w:rsid w:val="001D50A4"/>
    <w:rsid w:val="001D6C10"/>
    <w:rsid w:val="001D7857"/>
    <w:rsid w:val="001E0593"/>
    <w:rsid w:val="001E34EE"/>
    <w:rsid w:val="001E3C69"/>
    <w:rsid w:val="001E52F5"/>
    <w:rsid w:val="002022D6"/>
    <w:rsid w:val="0020772B"/>
    <w:rsid w:val="00215AE4"/>
    <w:rsid w:val="002161B8"/>
    <w:rsid w:val="002162CC"/>
    <w:rsid w:val="00216440"/>
    <w:rsid w:val="002249D4"/>
    <w:rsid w:val="00224B5D"/>
    <w:rsid w:val="00226F07"/>
    <w:rsid w:val="0023024A"/>
    <w:rsid w:val="00230789"/>
    <w:rsid w:val="00231304"/>
    <w:rsid w:val="00232120"/>
    <w:rsid w:val="00232C80"/>
    <w:rsid w:val="00232EFE"/>
    <w:rsid w:val="00236695"/>
    <w:rsid w:val="00242B3A"/>
    <w:rsid w:val="00245774"/>
    <w:rsid w:val="0025173A"/>
    <w:rsid w:val="00257B20"/>
    <w:rsid w:val="00266991"/>
    <w:rsid w:val="00271942"/>
    <w:rsid w:val="00275589"/>
    <w:rsid w:val="00281FEC"/>
    <w:rsid w:val="002836CF"/>
    <w:rsid w:val="00290C13"/>
    <w:rsid w:val="002926E2"/>
    <w:rsid w:val="00294911"/>
    <w:rsid w:val="00294997"/>
    <w:rsid w:val="002968E9"/>
    <w:rsid w:val="002B099B"/>
    <w:rsid w:val="002B7CDB"/>
    <w:rsid w:val="002C4D8F"/>
    <w:rsid w:val="002C57F2"/>
    <w:rsid w:val="002C78D5"/>
    <w:rsid w:val="002D0ED5"/>
    <w:rsid w:val="002D5AC9"/>
    <w:rsid w:val="002E17CE"/>
    <w:rsid w:val="002E5C4A"/>
    <w:rsid w:val="002F14FF"/>
    <w:rsid w:val="002F1B36"/>
    <w:rsid w:val="002F238A"/>
    <w:rsid w:val="002F28AF"/>
    <w:rsid w:val="002F2DB2"/>
    <w:rsid w:val="002F5D4E"/>
    <w:rsid w:val="002F6FB8"/>
    <w:rsid w:val="00302508"/>
    <w:rsid w:val="0030255D"/>
    <w:rsid w:val="00302BAC"/>
    <w:rsid w:val="00303E33"/>
    <w:rsid w:val="00305E23"/>
    <w:rsid w:val="00314A13"/>
    <w:rsid w:val="003163CF"/>
    <w:rsid w:val="00316ECF"/>
    <w:rsid w:val="003173A7"/>
    <w:rsid w:val="003202D0"/>
    <w:rsid w:val="0032434B"/>
    <w:rsid w:val="0032605E"/>
    <w:rsid w:val="00335452"/>
    <w:rsid w:val="00335EBD"/>
    <w:rsid w:val="00347430"/>
    <w:rsid w:val="003601EA"/>
    <w:rsid w:val="0037091D"/>
    <w:rsid w:val="00374A83"/>
    <w:rsid w:val="003769DF"/>
    <w:rsid w:val="00390C52"/>
    <w:rsid w:val="0039576C"/>
    <w:rsid w:val="00395CB2"/>
    <w:rsid w:val="003A0BC6"/>
    <w:rsid w:val="003A797D"/>
    <w:rsid w:val="003B01A6"/>
    <w:rsid w:val="003B0780"/>
    <w:rsid w:val="003B2C95"/>
    <w:rsid w:val="003B479C"/>
    <w:rsid w:val="003B5B12"/>
    <w:rsid w:val="003B64A6"/>
    <w:rsid w:val="003B677C"/>
    <w:rsid w:val="003C057E"/>
    <w:rsid w:val="003C0A11"/>
    <w:rsid w:val="003C0DA0"/>
    <w:rsid w:val="003C3908"/>
    <w:rsid w:val="003C505E"/>
    <w:rsid w:val="003C512B"/>
    <w:rsid w:val="003D0249"/>
    <w:rsid w:val="003D336C"/>
    <w:rsid w:val="003D37FF"/>
    <w:rsid w:val="003D3D77"/>
    <w:rsid w:val="003E21E6"/>
    <w:rsid w:val="003E25F7"/>
    <w:rsid w:val="003E4C62"/>
    <w:rsid w:val="003F137C"/>
    <w:rsid w:val="003F182A"/>
    <w:rsid w:val="003F43E8"/>
    <w:rsid w:val="003F695B"/>
    <w:rsid w:val="004009AB"/>
    <w:rsid w:val="0040136E"/>
    <w:rsid w:val="00403F00"/>
    <w:rsid w:val="004118FD"/>
    <w:rsid w:val="004171EC"/>
    <w:rsid w:val="00420EF9"/>
    <w:rsid w:val="00423D78"/>
    <w:rsid w:val="004310DB"/>
    <w:rsid w:val="00443647"/>
    <w:rsid w:val="00456091"/>
    <w:rsid w:val="00463030"/>
    <w:rsid w:val="004630D9"/>
    <w:rsid w:val="00465F2A"/>
    <w:rsid w:val="00466827"/>
    <w:rsid w:val="0046699F"/>
    <w:rsid w:val="00466E14"/>
    <w:rsid w:val="00472308"/>
    <w:rsid w:val="004738E4"/>
    <w:rsid w:val="00474C4F"/>
    <w:rsid w:val="0048110B"/>
    <w:rsid w:val="0048569E"/>
    <w:rsid w:val="00485F8D"/>
    <w:rsid w:val="00486F9D"/>
    <w:rsid w:val="0049153F"/>
    <w:rsid w:val="00494859"/>
    <w:rsid w:val="004A0348"/>
    <w:rsid w:val="004A0698"/>
    <w:rsid w:val="004A0DE5"/>
    <w:rsid w:val="004A5FC0"/>
    <w:rsid w:val="004B3DD3"/>
    <w:rsid w:val="004B7EEF"/>
    <w:rsid w:val="004C1502"/>
    <w:rsid w:val="004C32F4"/>
    <w:rsid w:val="004C4953"/>
    <w:rsid w:val="004C5012"/>
    <w:rsid w:val="004D08A8"/>
    <w:rsid w:val="004D6CA8"/>
    <w:rsid w:val="004E4CD1"/>
    <w:rsid w:val="004F0083"/>
    <w:rsid w:val="004F562E"/>
    <w:rsid w:val="004F5F41"/>
    <w:rsid w:val="004F6028"/>
    <w:rsid w:val="005021AB"/>
    <w:rsid w:val="005028DC"/>
    <w:rsid w:val="00504032"/>
    <w:rsid w:val="005113EB"/>
    <w:rsid w:val="005115FE"/>
    <w:rsid w:val="005140E7"/>
    <w:rsid w:val="005148CE"/>
    <w:rsid w:val="00515A2B"/>
    <w:rsid w:val="0051656E"/>
    <w:rsid w:val="00517AC2"/>
    <w:rsid w:val="00523300"/>
    <w:rsid w:val="00526EDB"/>
    <w:rsid w:val="00530E33"/>
    <w:rsid w:val="00540537"/>
    <w:rsid w:val="00540B43"/>
    <w:rsid w:val="00545128"/>
    <w:rsid w:val="0054593C"/>
    <w:rsid w:val="005502F4"/>
    <w:rsid w:val="00552088"/>
    <w:rsid w:val="00553E7B"/>
    <w:rsid w:val="00553F1F"/>
    <w:rsid w:val="00555C5A"/>
    <w:rsid w:val="005573AA"/>
    <w:rsid w:val="00561C4C"/>
    <w:rsid w:val="00567EA1"/>
    <w:rsid w:val="005714C7"/>
    <w:rsid w:val="00574501"/>
    <w:rsid w:val="0058586D"/>
    <w:rsid w:val="005874F3"/>
    <w:rsid w:val="0059132D"/>
    <w:rsid w:val="00593154"/>
    <w:rsid w:val="0059618C"/>
    <w:rsid w:val="0059675C"/>
    <w:rsid w:val="00597130"/>
    <w:rsid w:val="005A37A4"/>
    <w:rsid w:val="005A4748"/>
    <w:rsid w:val="005A5EC7"/>
    <w:rsid w:val="005A5F46"/>
    <w:rsid w:val="005B516E"/>
    <w:rsid w:val="005B7496"/>
    <w:rsid w:val="005C3C39"/>
    <w:rsid w:val="005D3A15"/>
    <w:rsid w:val="005D542B"/>
    <w:rsid w:val="005D7600"/>
    <w:rsid w:val="005D79F6"/>
    <w:rsid w:val="005E1109"/>
    <w:rsid w:val="005E2939"/>
    <w:rsid w:val="005E5188"/>
    <w:rsid w:val="005E5353"/>
    <w:rsid w:val="005E5B26"/>
    <w:rsid w:val="005F0044"/>
    <w:rsid w:val="005F0D56"/>
    <w:rsid w:val="005F3C74"/>
    <w:rsid w:val="005F49DA"/>
    <w:rsid w:val="006019AD"/>
    <w:rsid w:val="006129CC"/>
    <w:rsid w:val="00612CAB"/>
    <w:rsid w:val="00613F05"/>
    <w:rsid w:val="006162EB"/>
    <w:rsid w:val="006212C4"/>
    <w:rsid w:val="006220F9"/>
    <w:rsid w:val="006230B5"/>
    <w:rsid w:val="00626DEA"/>
    <w:rsid w:val="00631004"/>
    <w:rsid w:val="00632DEE"/>
    <w:rsid w:val="0064292A"/>
    <w:rsid w:val="00646CDF"/>
    <w:rsid w:val="00651D7B"/>
    <w:rsid w:val="00653018"/>
    <w:rsid w:val="00653E41"/>
    <w:rsid w:val="00654C8A"/>
    <w:rsid w:val="00660709"/>
    <w:rsid w:val="00661D6C"/>
    <w:rsid w:val="0067187B"/>
    <w:rsid w:val="00672AC3"/>
    <w:rsid w:val="006732ED"/>
    <w:rsid w:val="00677CC6"/>
    <w:rsid w:val="006817B3"/>
    <w:rsid w:val="00683AA9"/>
    <w:rsid w:val="006858E1"/>
    <w:rsid w:val="00686B48"/>
    <w:rsid w:val="00686FA9"/>
    <w:rsid w:val="00687535"/>
    <w:rsid w:val="00691A0A"/>
    <w:rsid w:val="006A1101"/>
    <w:rsid w:val="006A44B3"/>
    <w:rsid w:val="006A642D"/>
    <w:rsid w:val="006B3C2E"/>
    <w:rsid w:val="006B4199"/>
    <w:rsid w:val="006C0D66"/>
    <w:rsid w:val="006C2D55"/>
    <w:rsid w:val="006C3413"/>
    <w:rsid w:val="006D0B88"/>
    <w:rsid w:val="006D11E8"/>
    <w:rsid w:val="006D2571"/>
    <w:rsid w:val="006D725C"/>
    <w:rsid w:val="006D7BAE"/>
    <w:rsid w:val="006E0B71"/>
    <w:rsid w:val="006E1177"/>
    <w:rsid w:val="006E7642"/>
    <w:rsid w:val="006F1AB8"/>
    <w:rsid w:val="006F306A"/>
    <w:rsid w:val="00701598"/>
    <w:rsid w:val="007103AA"/>
    <w:rsid w:val="00712EEB"/>
    <w:rsid w:val="00714E44"/>
    <w:rsid w:val="00714FC0"/>
    <w:rsid w:val="0071724B"/>
    <w:rsid w:val="00717D86"/>
    <w:rsid w:val="00720B4B"/>
    <w:rsid w:val="00723C11"/>
    <w:rsid w:val="007264B0"/>
    <w:rsid w:val="00726C84"/>
    <w:rsid w:val="00731A49"/>
    <w:rsid w:val="007352F3"/>
    <w:rsid w:val="00743FE6"/>
    <w:rsid w:val="00746D61"/>
    <w:rsid w:val="00751202"/>
    <w:rsid w:val="0075270C"/>
    <w:rsid w:val="00753A16"/>
    <w:rsid w:val="00753C76"/>
    <w:rsid w:val="007557D5"/>
    <w:rsid w:val="00765E1B"/>
    <w:rsid w:val="00767251"/>
    <w:rsid w:val="0077221F"/>
    <w:rsid w:val="0078010F"/>
    <w:rsid w:val="00782782"/>
    <w:rsid w:val="00782F77"/>
    <w:rsid w:val="00785E43"/>
    <w:rsid w:val="007922C2"/>
    <w:rsid w:val="00794BCB"/>
    <w:rsid w:val="007954DA"/>
    <w:rsid w:val="00795CB8"/>
    <w:rsid w:val="007A3960"/>
    <w:rsid w:val="007A41B0"/>
    <w:rsid w:val="007A6D8A"/>
    <w:rsid w:val="007B05B4"/>
    <w:rsid w:val="007B0EA3"/>
    <w:rsid w:val="007D4019"/>
    <w:rsid w:val="007D463C"/>
    <w:rsid w:val="007D53DC"/>
    <w:rsid w:val="007D690A"/>
    <w:rsid w:val="007D7BA9"/>
    <w:rsid w:val="007E0410"/>
    <w:rsid w:val="007E0A12"/>
    <w:rsid w:val="007E2E65"/>
    <w:rsid w:val="008023C8"/>
    <w:rsid w:val="0080270A"/>
    <w:rsid w:val="008049F8"/>
    <w:rsid w:val="00806D63"/>
    <w:rsid w:val="0080790E"/>
    <w:rsid w:val="008133FC"/>
    <w:rsid w:val="008234F6"/>
    <w:rsid w:val="00824F01"/>
    <w:rsid w:val="008257B6"/>
    <w:rsid w:val="00826042"/>
    <w:rsid w:val="00832817"/>
    <w:rsid w:val="00833F05"/>
    <w:rsid w:val="0083686F"/>
    <w:rsid w:val="008441B4"/>
    <w:rsid w:val="00844262"/>
    <w:rsid w:val="0084465F"/>
    <w:rsid w:val="008469F4"/>
    <w:rsid w:val="008503D8"/>
    <w:rsid w:val="008539AF"/>
    <w:rsid w:val="00854D15"/>
    <w:rsid w:val="00855F0E"/>
    <w:rsid w:val="00856020"/>
    <w:rsid w:val="00856616"/>
    <w:rsid w:val="00856FD5"/>
    <w:rsid w:val="00862FAA"/>
    <w:rsid w:val="00875976"/>
    <w:rsid w:val="0088014E"/>
    <w:rsid w:val="0088367F"/>
    <w:rsid w:val="00890732"/>
    <w:rsid w:val="008915E0"/>
    <w:rsid w:val="00896288"/>
    <w:rsid w:val="00897723"/>
    <w:rsid w:val="008A3FB6"/>
    <w:rsid w:val="008A7C70"/>
    <w:rsid w:val="008B0849"/>
    <w:rsid w:val="008B1D06"/>
    <w:rsid w:val="008B1DAE"/>
    <w:rsid w:val="008B408D"/>
    <w:rsid w:val="008B5277"/>
    <w:rsid w:val="008C7901"/>
    <w:rsid w:val="008D25AE"/>
    <w:rsid w:val="008D52E8"/>
    <w:rsid w:val="008D7677"/>
    <w:rsid w:val="008D7EE4"/>
    <w:rsid w:val="008E05C5"/>
    <w:rsid w:val="008E3DBD"/>
    <w:rsid w:val="008E5192"/>
    <w:rsid w:val="008E667B"/>
    <w:rsid w:val="009024A2"/>
    <w:rsid w:val="0090264F"/>
    <w:rsid w:val="00903BDC"/>
    <w:rsid w:val="009042CE"/>
    <w:rsid w:val="00905752"/>
    <w:rsid w:val="00910A91"/>
    <w:rsid w:val="00912CAF"/>
    <w:rsid w:val="00914145"/>
    <w:rsid w:val="0091538E"/>
    <w:rsid w:val="009172CD"/>
    <w:rsid w:val="0092459C"/>
    <w:rsid w:val="00925615"/>
    <w:rsid w:val="00930E7E"/>
    <w:rsid w:val="009334C8"/>
    <w:rsid w:val="0093428F"/>
    <w:rsid w:val="00934C62"/>
    <w:rsid w:val="00936055"/>
    <w:rsid w:val="00936C26"/>
    <w:rsid w:val="009404DC"/>
    <w:rsid w:val="0094254D"/>
    <w:rsid w:val="00942769"/>
    <w:rsid w:val="00943571"/>
    <w:rsid w:val="00944015"/>
    <w:rsid w:val="00945A25"/>
    <w:rsid w:val="00945B30"/>
    <w:rsid w:val="00950899"/>
    <w:rsid w:val="00955B09"/>
    <w:rsid w:val="00957B16"/>
    <w:rsid w:val="009609CC"/>
    <w:rsid w:val="009624C5"/>
    <w:rsid w:val="0096427D"/>
    <w:rsid w:val="009810C8"/>
    <w:rsid w:val="009879A8"/>
    <w:rsid w:val="0099206C"/>
    <w:rsid w:val="00993712"/>
    <w:rsid w:val="009A2504"/>
    <w:rsid w:val="009A30A4"/>
    <w:rsid w:val="009A538A"/>
    <w:rsid w:val="009B0A07"/>
    <w:rsid w:val="009B47F6"/>
    <w:rsid w:val="009B507C"/>
    <w:rsid w:val="009C0629"/>
    <w:rsid w:val="009C0687"/>
    <w:rsid w:val="009C4398"/>
    <w:rsid w:val="009C49E4"/>
    <w:rsid w:val="009C65E5"/>
    <w:rsid w:val="009C75B0"/>
    <w:rsid w:val="009D133E"/>
    <w:rsid w:val="009D30A6"/>
    <w:rsid w:val="009D6B48"/>
    <w:rsid w:val="009D7857"/>
    <w:rsid w:val="009E14F7"/>
    <w:rsid w:val="009E338D"/>
    <w:rsid w:val="009E401B"/>
    <w:rsid w:val="009E5853"/>
    <w:rsid w:val="009E5BF6"/>
    <w:rsid w:val="009F0C5C"/>
    <w:rsid w:val="009F1A85"/>
    <w:rsid w:val="009F2902"/>
    <w:rsid w:val="009F424D"/>
    <w:rsid w:val="009F6231"/>
    <w:rsid w:val="00A0422A"/>
    <w:rsid w:val="00A045D7"/>
    <w:rsid w:val="00A04932"/>
    <w:rsid w:val="00A05E1D"/>
    <w:rsid w:val="00A11722"/>
    <w:rsid w:val="00A142AF"/>
    <w:rsid w:val="00A166C1"/>
    <w:rsid w:val="00A204E1"/>
    <w:rsid w:val="00A20D4A"/>
    <w:rsid w:val="00A21E51"/>
    <w:rsid w:val="00A22275"/>
    <w:rsid w:val="00A23342"/>
    <w:rsid w:val="00A259E6"/>
    <w:rsid w:val="00A26ED4"/>
    <w:rsid w:val="00A2765E"/>
    <w:rsid w:val="00A308D4"/>
    <w:rsid w:val="00A3474A"/>
    <w:rsid w:val="00A35675"/>
    <w:rsid w:val="00A42E3B"/>
    <w:rsid w:val="00A47D38"/>
    <w:rsid w:val="00A52C88"/>
    <w:rsid w:val="00A52E39"/>
    <w:rsid w:val="00A53ADD"/>
    <w:rsid w:val="00A57CEE"/>
    <w:rsid w:val="00A60B6F"/>
    <w:rsid w:val="00A61C9E"/>
    <w:rsid w:val="00A652DF"/>
    <w:rsid w:val="00A66407"/>
    <w:rsid w:val="00A6652B"/>
    <w:rsid w:val="00A70FBD"/>
    <w:rsid w:val="00A7169A"/>
    <w:rsid w:val="00A72D60"/>
    <w:rsid w:val="00A74F56"/>
    <w:rsid w:val="00A76AEC"/>
    <w:rsid w:val="00A77A5A"/>
    <w:rsid w:val="00A852D9"/>
    <w:rsid w:val="00A8549A"/>
    <w:rsid w:val="00A85A47"/>
    <w:rsid w:val="00A8665B"/>
    <w:rsid w:val="00A86C98"/>
    <w:rsid w:val="00A86CD4"/>
    <w:rsid w:val="00A9012F"/>
    <w:rsid w:val="00A91BD9"/>
    <w:rsid w:val="00A9487C"/>
    <w:rsid w:val="00A95E30"/>
    <w:rsid w:val="00A969CD"/>
    <w:rsid w:val="00A979CB"/>
    <w:rsid w:val="00AA204B"/>
    <w:rsid w:val="00AA7989"/>
    <w:rsid w:val="00AB19B9"/>
    <w:rsid w:val="00AB1B9B"/>
    <w:rsid w:val="00AB2572"/>
    <w:rsid w:val="00AB3AB1"/>
    <w:rsid w:val="00AB5B8D"/>
    <w:rsid w:val="00AC0ABC"/>
    <w:rsid w:val="00AC1D47"/>
    <w:rsid w:val="00AC3E43"/>
    <w:rsid w:val="00AC43EC"/>
    <w:rsid w:val="00AC4B1F"/>
    <w:rsid w:val="00AC7DF6"/>
    <w:rsid w:val="00AD23B8"/>
    <w:rsid w:val="00AD28FA"/>
    <w:rsid w:val="00AD391E"/>
    <w:rsid w:val="00AD41C5"/>
    <w:rsid w:val="00AE2DAD"/>
    <w:rsid w:val="00AF21A0"/>
    <w:rsid w:val="00AF461F"/>
    <w:rsid w:val="00AF5142"/>
    <w:rsid w:val="00AF521E"/>
    <w:rsid w:val="00B02303"/>
    <w:rsid w:val="00B04D52"/>
    <w:rsid w:val="00B06D3F"/>
    <w:rsid w:val="00B07DCC"/>
    <w:rsid w:val="00B108BB"/>
    <w:rsid w:val="00B12C18"/>
    <w:rsid w:val="00B14BE8"/>
    <w:rsid w:val="00B14F3D"/>
    <w:rsid w:val="00B14FAC"/>
    <w:rsid w:val="00B16E53"/>
    <w:rsid w:val="00B17D2E"/>
    <w:rsid w:val="00B24709"/>
    <w:rsid w:val="00B300C0"/>
    <w:rsid w:val="00B304DA"/>
    <w:rsid w:val="00B3406E"/>
    <w:rsid w:val="00B3736F"/>
    <w:rsid w:val="00B37F0E"/>
    <w:rsid w:val="00B4720E"/>
    <w:rsid w:val="00B51508"/>
    <w:rsid w:val="00B54777"/>
    <w:rsid w:val="00B60293"/>
    <w:rsid w:val="00B640AD"/>
    <w:rsid w:val="00B66AE8"/>
    <w:rsid w:val="00B7026E"/>
    <w:rsid w:val="00B7269E"/>
    <w:rsid w:val="00B749D8"/>
    <w:rsid w:val="00B756EB"/>
    <w:rsid w:val="00B77F2A"/>
    <w:rsid w:val="00B80BA4"/>
    <w:rsid w:val="00B82B24"/>
    <w:rsid w:val="00B852C3"/>
    <w:rsid w:val="00B86FAD"/>
    <w:rsid w:val="00B8708A"/>
    <w:rsid w:val="00B90904"/>
    <w:rsid w:val="00B90A59"/>
    <w:rsid w:val="00B91A60"/>
    <w:rsid w:val="00B933EE"/>
    <w:rsid w:val="00B96262"/>
    <w:rsid w:val="00B97BAD"/>
    <w:rsid w:val="00BA352C"/>
    <w:rsid w:val="00BA722F"/>
    <w:rsid w:val="00BA7BF7"/>
    <w:rsid w:val="00BB1670"/>
    <w:rsid w:val="00BB2C32"/>
    <w:rsid w:val="00BC635B"/>
    <w:rsid w:val="00BC6DA7"/>
    <w:rsid w:val="00BC71D0"/>
    <w:rsid w:val="00BD0079"/>
    <w:rsid w:val="00BD2A13"/>
    <w:rsid w:val="00BE018A"/>
    <w:rsid w:val="00BE0A7B"/>
    <w:rsid w:val="00BE113C"/>
    <w:rsid w:val="00BE1647"/>
    <w:rsid w:val="00BE3660"/>
    <w:rsid w:val="00BE7C84"/>
    <w:rsid w:val="00BF11A4"/>
    <w:rsid w:val="00BF34CE"/>
    <w:rsid w:val="00BF5CCA"/>
    <w:rsid w:val="00C0361F"/>
    <w:rsid w:val="00C06C3E"/>
    <w:rsid w:val="00C1234B"/>
    <w:rsid w:val="00C13E26"/>
    <w:rsid w:val="00C15103"/>
    <w:rsid w:val="00C21454"/>
    <w:rsid w:val="00C22468"/>
    <w:rsid w:val="00C2248D"/>
    <w:rsid w:val="00C23C11"/>
    <w:rsid w:val="00C27E8A"/>
    <w:rsid w:val="00C30F49"/>
    <w:rsid w:val="00C31009"/>
    <w:rsid w:val="00C32843"/>
    <w:rsid w:val="00C3323D"/>
    <w:rsid w:val="00C352DD"/>
    <w:rsid w:val="00C35E6C"/>
    <w:rsid w:val="00C41DD2"/>
    <w:rsid w:val="00C5388C"/>
    <w:rsid w:val="00C55BDE"/>
    <w:rsid w:val="00C57B80"/>
    <w:rsid w:val="00C61C94"/>
    <w:rsid w:val="00C63758"/>
    <w:rsid w:val="00C66CA3"/>
    <w:rsid w:val="00C730B5"/>
    <w:rsid w:val="00C73FE2"/>
    <w:rsid w:val="00C77795"/>
    <w:rsid w:val="00C81961"/>
    <w:rsid w:val="00C8273B"/>
    <w:rsid w:val="00C84036"/>
    <w:rsid w:val="00C866CC"/>
    <w:rsid w:val="00C93895"/>
    <w:rsid w:val="00C97082"/>
    <w:rsid w:val="00CA0973"/>
    <w:rsid w:val="00CA2500"/>
    <w:rsid w:val="00CA3858"/>
    <w:rsid w:val="00CB354B"/>
    <w:rsid w:val="00CB6640"/>
    <w:rsid w:val="00CB7D30"/>
    <w:rsid w:val="00CC1872"/>
    <w:rsid w:val="00CC485A"/>
    <w:rsid w:val="00CC6834"/>
    <w:rsid w:val="00CC6F03"/>
    <w:rsid w:val="00CD09DD"/>
    <w:rsid w:val="00CD1CAD"/>
    <w:rsid w:val="00CD799D"/>
    <w:rsid w:val="00CE130B"/>
    <w:rsid w:val="00CE59B4"/>
    <w:rsid w:val="00CE7ADF"/>
    <w:rsid w:val="00CF2A1A"/>
    <w:rsid w:val="00CF3BCD"/>
    <w:rsid w:val="00CF5943"/>
    <w:rsid w:val="00D02250"/>
    <w:rsid w:val="00D03D69"/>
    <w:rsid w:val="00D05FC0"/>
    <w:rsid w:val="00D0635C"/>
    <w:rsid w:val="00D1473E"/>
    <w:rsid w:val="00D147F9"/>
    <w:rsid w:val="00D21573"/>
    <w:rsid w:val="00D2283C"/>
    <w:rsid w:val="00D26AD3"/>
    <w:rsid w:val="00D27B74"/>
    <w:rsid w:val="00D31EBB"/>
    <w:rsid w:val="00D35F46"/>
    <w:rsid w:val="00D36027"/>
    <w:rsid w:val="00D36F89"/>
    <w:rsid w:val="00D437E8"/>
    <w:rsid w:val="00D44757"/>
    <w:rsid w:val="00D44F6C"/>
    <w:rsid w:val="00D45096"/>
    <w:rsid w:val="00D46252"/>
    <w:rsid w:val="00D50D99"/>
    <w:rsid w:val="00D5264D"/>
    <w:rsid w:val="00D52CF6"/>
    <w:rsid w:val="00D5419F"/>
    <w:rsid w:val="00D541FA"/>
    <w:rsid w:val="00D542F4"/>
    <w:rsid w:val="00D55CF5"/>
    <w:rsid w:val="00D639D7"/>
    <w:rsid w:val="00D64B8C"/>
    <w:rsid w:val="00D64EC7"/>
    <w:rsid w:val="00D65514"/>
    <w:rsid w:val="00D72F52"/>
    <w:rsid w:val="00D735FD"/>
    <w:rsid w:val="00D74A5F"/>
    <w:rsid w:val="00D83FA5"/>
    <w:rsid w:val="00D86D33"/>
    <w:rsid w:val="00D870D1"/>
    <w:rsid w:val="00D873E4"/>
    <w:rsid w:val="00D97399"/>
    <w:rsid w:val="00DA032C"/>
    <w:rsid w:val="00DA0928"/>
    <w:rsid w:val="00DA6CDD"/>
    <w:rsid w:val="00DB02F1"/>
    <w:rsid w:val="00DB03E1"/>
    <w:rsid w:val="00DB143C"/>
    <w:rsid w:val="00DB2F87"/>
    <w:rsid w:val="00DB4DFC"/>
    <w:rsid w:val="00DB6D62"/>
    <w:rsid w:val="00DC1275"/>
    <w:rsid w:val="00DC3389"/>
    <w:rsid w:val="00DC4122"/>
    <w:rsid w:val="00DC7642"/>
    <w:rsid w:val="00DD2783"/>
    <w:rsid w:val="00DD302C"/>
    <w:rsid w:val="00DD3445"/>
    <w:rsid w:val="00DD7926"/>
    <w:rsid w:val="00DE2C0F"/>
    <w:rsid w:val="00DE30DA"/>
    <w:rsid w:val="00DE3D7A"/>
    <w:rsid w:val="00DE4629"/>
    <w:rsid w:val="00DE5949"/>
    <w:rsid w:val="00DE660F"/>
    <w:rsid w:val="00DE792B"/>
    <w:rsid w:val="00DF046E"/>
    <w:rsid w:val="00DF207C"/>
    <w:rsid w:val="00DF3756"/>
    <w:rsid w:val="00DF3EBD"/>
    <w:rsid w:val="00DF5DB4"/>
    <w:rsid w:val="00E01AEB"/>
    <w:rsid w:val="00E03E64"/>
    <w:rsid w:val="00E053D6"/>
    <w:rsid w:val="00E06ECD"/>
    <w:rsid w:val="00E07BE7"/>
    <w:rsid w:val="00E1594D"/>
    <w:rsid w:val="00E237B0"/>
    <w:rsid w:val="00E2471C"/>
    <w:rsid w:val="00E26216"/>
    <w:rsid w:val="00E35E02"/>
    <w:rsid w:val="00E370C0"/>
    <w:rsid w:val="00E37306"/>
    <w:rsid w:val="00E422CC"/>
    <w:rsid w:val="00E42428"/>
    <w:rsid w:val="00E50655"/>
    <w:rsid w:val="00E57CA8"/>
    <w:rsid w:val="00E612F9"/>
    <w:rsid w:val="00E624DA"/>
    <w:rsid w:val="00E64F4F"/>
    <w:rsid w:val="00E66BA6"/>
    <w:rsid w:val="00E66E4B"/>
    <w:rsid w:val="00E71424"/>
    <w:rsid w:val="00E75001"/>
    <w:rsid w:val="00E77055"/>
    <w:rsid w:val="00E82B65"/>
    <w:rsid w:val="00E82FFB"/>
    <w:rsid w:val="00E85D1D"/>
    <w:rsid w:val="00E91E92"/>
    <w:rsid w:val="00E9381D"/>
    <w:rsid w:val="00E94053"/>
    <w:rsid w:val="00E94466"/>
    <w:rsid w:val="00E95E23"/>
    <w:rsid w:val="00E96047"/>
    <w:rsid w:val="00E96113"/>
    <w:rsid w:val="00E97723"/>
    <w:rsid w:val="00EA0DDE"/>
    <w:rsid w:val="00EA262E"/>
    <w:rsid w:val="00EA2CB4"/>
    <w:rsid w:val="00EA3C1C"/>
    <w:rsid w:val="00EA6F4C"/>
    <w:rsid w:val="00EB0C87"/>
    <w:rsid w:val="00EB358A"/>
    <w:rsid w:val="00EB3A29"/>
    <w:rsid w:val="00EB5400"/>
    <w:rsid w:val="00EB5BD1"/>
    <w:rsid w:val="00EB6052"/>
    <w:rsid w:val="00EB790E"/>
    <w:rsid w:val="00EC1F30"/>
    <w:rsid w:val="00EC5160"/>
    <w:rsid w:val="00ED15A6"/>
    <w:rsid w:val="00EE047E"/>
    <w:rsid w:val="00EE45C6"/>
    <w:rsid w:val="00EF137D"/>
    <w:rsid w:val="00EF37B7"/>
    <w:rsid w:val="00F01150"/>
    <w:rsid w:val="00F0270E"/>
    <w:rsid w:val="00F06073"/>
    <w:rsid w:val="00F12F8A"/>
    <w:rsid w:val="00F162A3"/>
    <w:rsid w:val="00F16DD6"/>
    <w:rsid w:val="00F17127"/>
    <w:rsid w:val="00F20D0F"/>
    <w:rsid w:val="00F255F3"/>
    <w:rsid w:val="00F27942"/>
    <w:rsid w:val="00F31915"/>
    <w:rsid w:val="00F34D68"/>
    <w:rsid w:val="00F41C3B"/>
    <w:rsid w:val="00F5054D"/>
    <w:rsid w:val="00F56E2D"/>
    <w:rsid w:val="00F579D5"/>
    <w:rsid w:val="00F57BA4"/>
    <w:rsid w:val="00F60D28"/>
    <w:rsid w:val="00F6284C"/>
    <w:rsid w:val="00F63E8A"/>
    <w:rsid w:val="00F64913"/>
    <w:rsid w:val="00F73468"/>
    <w:rsid w:val="00F76341"/>
    <w:rsid w:val="00F80A28"/>
    <w:rsid w:val="00F81CCA"/>
    <w:rsid w:val="00F82094"/>
    <w:rsid w:val="00F87BFA"/>
    <w:rsid w:val="00F933F2"/>
    <w:rsid w:val="00F93C1D"/>
    <w:rsid w:val="00F974C6"/>
    <w:rsid w:val="00FA4360"/>
    <w:rsid w:val="00FA714C"/>
    <w:rsid w:val="00FB0BC8"/>
    <w:rsid w:val="00FB20CE"/>
    <w:rsid w:val="00FB5866"/>
    <w:rsid w:val="00FC1536"/>
    <w:rsid w:val="00FC2BB9"/>
    <w:rsid w:val="00FD2401"/>
    <w:rsid w:val="00FD334A"/>
    <w:rsid w:val="00FD4E77"/>
    <w:rsid w:val="00FD791C"/>
    <w:rsid w:val="00FE0346"/>
    <w:rsid w:val="00FE3E61"/>
    <w:rsid w:val="00FE3EE3"/>
    <w:rsid w:val="00FE49AF"/>
    <w:rsid w:val="00FF3662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14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914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14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1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4914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0149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4914"/>
  </w:style>
  <w:style w:type="character" w:customStyle="1" w:styleId="Heading1Char">
    <w:name w:val="Heading 1 Char"/>
    <w:basedOn w:val="DefaultParagraphFont"/>
    <w:link w:val="Heading1"/>
    <w:uiPriority w:val="9"/>
    <w:rsid w:val="00014914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914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91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0149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014914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014914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149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014914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014914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1491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4914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014914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014914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014914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014914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01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914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914"/>
  </w:style>
  <w:style w:type="character" w:customStyle="1" w:styleId="DateChar">
    <w:name w:val="Date Char"/>
    <w:basedOn w:val="DefaultParagraphFont"/>
    <w:link w:val="Date"/>
    <w:uiPriority w:val="99"/>
    <w:semiHidden/>
    <w:rsid w:val="00014914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014914"/>
  </w:style>
  <w:style w:type="paragraph" w:styleId="TOC2">
    <w:name w:val="toc 2"/>
    <w:basedOn w:val="Normal"/>
    <w:next w:val="Normal"/>
    <w:autoRedefine/>
    <w:uiPriority w:val="39"/>
    <w:unhideWhenUsed/>
    <w:rsid w:val="00014914"/>
    <w:pPr>
      <w:ind w:leftChars="200" w:left="425"/>
    </w:pPr>
  </w:style>
  <w:style w:type="character" w:customStyle="1" w:styleId="ng-binding">
    <w:name w:val="ng-binding"/>
    <w:basedOn w:val="DefaultParagraphFont"/>
    <w:rsid w:val="00014914"/>
  </w:style>
  <w:style w:type="paragraph" w:styleId="NormalWeb">
    <w:name w:val="Normal (Web)"/>
    <w:basedOn w:val="Normal"/>
    <w:uiPriority w:val="99"/>
    <w:unhideWhenUsed/>
    <w:rsid w:val="000149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014914"/>
  </w:style>
  <w:style w:type="paragraph" w:customStyle="1" w:styleId="a1">
    <w:name w:val="코드표"/>
    <w:basedOn w:val="Normal"/>
    <w:link w:val="Char1"/>
    <w:qFormat/>
    <w:rsid w:val="0001491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014914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014914"/>
  </w:style>
  <w:style w:type="character" w:customStyle="1" w:styleId="im">
    <w:name w:val="im"/>
    <w:basedOn w:val="DefaultParagraphFont"/>
    <w:rsid w:val="00014914"/>
  </w:style>
  <w:style w:type="paragraph" w:customStyle="1" w:styleId="a2">
    <w:name w:val="바탕글"/>
    <w:basedOn w:val="Normal"/>
    <w:rsid w:val="0001491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01491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01491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01491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01491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01491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01491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014914"/>
    <w:rPr>
      <w:rFonts w:ascii="굴림체" w:eastAsia="굴림체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CA"/>
    <w:pPr>
      <w:spacing w:after="60"/>
      <w:jc w:val="center"/>
      <w:outlineLvl w:val="1"/>
    </w:pPr>
    <w:rPr>
      <w:rFonts w:asciiTheme="minorHAnsi" w:eastAsiaTheme="minorEastAs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C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5637-F45D-43C8-AE7E-7ABC805A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1965</TotalTime>
  <Pages>41</Pages>
  <Words>4789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814</cp:revision>
  <dcterms:created xsi:type="dcterms:W3CDTF">2016-08-29T22:19:00Z</dcterms:created>
  <dcterms:modified xsi:type="dcterms:W3CDTF">2020-04-28T02:42:00Z</dcterms:modified>
</cp:coreProperties>
</file>