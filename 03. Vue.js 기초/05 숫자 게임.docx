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5851F" w14:textId="02227192" w:rsidR="003601EA" w:rsidRPr="00D64B8C" w:rsidRDefault="004878FD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숫자 게임</w:t>
      </w:r>
    </w:p>
    <w:p w14:paraId="139A3EA0" w14:textId="358ECCA6" w:rsidR="00D64B8C" w:rsidRDefault="00D64B8C" w:rsidP="00F579D5">
      <w:r>
        <w:t>2020</w:t>
      </w:r>
      <w:r w:rsidR="006A564B">
        <w:t>-04-15</w:t>
      </w:r>
    </w:p>
    <w:p w14:paraId="3414B667" w14:textId="7A31221E" w:rsidR="00D64B8C" w:rsidRDefault="00D64B8C" w:rsidP="00F579D5">
      <w:r>
        <w:rPr>
          <w:rFonts w:hint="eastAsia"/>
        </w:rPr>
        <w:t>이승진</w:t>
      </w:r>
    </w:p>
    <w:p w14:paraId="49F6DECC" w14:textId="77777777" w:rsidR="00D64B8C" w:rsidRDefault="00D64B8C" w:rsidP="00F579D5"/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09D620CE" w14:textId="69B32D68" w:rsidR="00BF5CCA" w:rsidRDefault="006A564B" w:rsidP="00F579D5">
      <w:r>
        <w:rPr>
          <w:rFonts w:hint="eastAsia"/>
        </w:rPr>
        <w:t>객체의 속성</w:t>
      </w:r>
      <w:r w:rsidR="001233DA">
        <w:rPr>
          <w:rFonts w:hint="eastAsia"/>
        </w:rPr>
        <w:t>값 변화 감지</w:t>
      </w:r>
    </w:p>
    <w:p w14:paraId="7CEC3740" w14:textId="6B40F420" w:rsidR="006A564B" w:rsidRDefault="006A564B" w:rsidP="00F579D5">
      <w:r>
        <w:rPr>
          <w:rFonts w:hint="eastAsia"/>
        </w:rPr>
        <w:t>V</w:t>
      </w:r>
      <w:r>
        <w:t xml:space="preserve">ue.set </w:t>
      </w:r>
      <w:r>
        <w:rPr>
          <w:rFonts w:hint="eastAsia"/>
        </w:rPr>
        <w:t>메소드</w:t>
      </w:r>
    </w:p>
    <w:p w14:paraId="47D21A5A" w14:textId="1E9E6BAA" w:rsidR="00D64B8C" w:rsidRDefault="00D64B8C" w:rsidP="00F579D5"/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026282EB" w14:textId="06FFB6FF" w:rsidR="00036D2F" w:rsidRDefault="00D64B8C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767397" w:history="1">
        <w:r w:rsidR="00036D2F" w:rsidRPr="008F199B">
          <w:rPr>
            <w:rStyle w:val="Hyperlink"/>
            <w:rFonts w:hAnsi="굴림체"/>
            <w:noProof/>
          </w:rPr>
          <w:t>1.</w:t>
        </w:r>
        <w:r w:rsidR="00036D2F" w:rsidRPr="008F199B">
          <w:rPr>
            <w:rStyle w:val="Hyperlink"/>
            <w:noProof/>
          </w:rPr>
          <w:t xml:space="preserve"> 앱의 속성</w:t>
        </w:r>
        <w:r w:rsidR="00036D2F">
          <w:rPr>
            <w:noProof/>
            <w:webHidden/>
          </w:rPr>
          <w:tab/>
        </w:r>
        <w:r w:rsidR="00036D2F">
          <w:rPr>
            <w:noProof/>
            <w:webHidden/>
          </w:rPr>
          <w:fldChar w:fldCharType="begin"/>
        </w:r>
        <w:r w:rsidR="00036D2F">
          <w:rPr>
            <w:noProof/>
            <w:webHidden/>
          </w:rPr>
          <w:instrText xml:space="preserve"> PAGEREF _Toc38767397 \h </w:instrText>
        </w:r>
        <w:r w:rsidR="00036D2F">
          <w:rPr>
            <w:noProof/>
            <w:webHidden/>
          </w:rPr>
        </w:r>
        <w:r w:rsidR="00036D2F">
          <w:rPr>
            <w:noProof/>
            <w:webHidden/>
          </w:rPr>
          <w:fldChar w:fldCharType="separate"/>
        </w:r>
        <w:r w:rsidR="00036D2F">
          <w:rPr>
            <w:noProof/>
            <w:webHidden/>
          </w:rPr>
          <w:t>2</w:t>
        </w:r>
        <w:r w:rsidR="00036D2F">
          <w:rPr>
            <w:noProof/>
            <w:webHidden/>
          </w:rPr>
          <w:fldChar w:fldCharType="end"/>
        </w:r>
      </w:hyperlink>
    </w:p>
    <w:p w14:paraId="18451CC2" w14:textId="24C3EA77" w:rsidR="00036D2F" w:rsidRDefault="00A3742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7398" w:history="1">
        <w:r w:rsidR="00036D2F" w:rsidRPr="008F199B">
          <w:rPr>
            <w:rStyle w:val="Hyperlink"/>
            <w:noProof/>
          </w:rPr>
          <w:t>1) 앱의 속성 생성</w:t>
        </w:r>
        <w:r w:rsidR="00036D2F">
          <w:rPr>
            <w:noProof/>
            <w:webHidden/>
          </w:rPr>
          <w:tab/>
        </w:r>
        <w:r w:rsidR="00036D2F">
          <w:rPr>
            <w:noProof/>
            <w:webHidden/>
          </w:rPr>
          <w:fldChar w:fldCharType="begin"/>
        </w:r>
        <w:r w:rsidR="00036D2F">
          <w:rPr>
            <w:noProof/>
            <w:webHidden/>
          </w:rPr>
          <w:instrText xml:space="preserve"> PAGEREF _Toc38767398 \h </w:instrText>
        </w:r>
        <w:r w:rsidR="00036D2F">
          <w:rPr>
            <w:noProof/>
            <w:webHidden/>
          </w:rPr>
        </w:r>
        <w:r w:rsidR="00036D2F">
          <w:rPr>
            <w:noProof/>
            <w:webHidden/>
          </w:rPr>
          <w:fldChar w:fldCharType="separate"/>
        </w:r>
        <w:r w:rsidR="00036D2F">
          <w:rPr>
            <w:noProof/>
            <w:webHidden/>
          </w:rPr>
          <w:t>2</w:t>
        </w:r>
        <w:r w:rsidR="00036D2F">
          <w:rPr>
            <w:noProof/>
            <w:webHidden/>
          </w:rPr>
          <w:fldChar w:fldCharType="end"/>
        </w:r>
      </w:hyperlink>
    </w:p>
    <w:p w14:paraId="2E6CF87A" w14:textId="27D6B236" w:rsidR="00036D2F" w:rsidRDefault="00A3742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7399" w:history="1">
        <w:r w:rsidR="00036D2F" w:rsidRPr="008F199B">
          <w:rPr>
            <w:rStyle w:val="Hyperlink"/>
            <w:noProof/>
          </w:rPr>
          <w:t>2) 앱의 속성값 변경 감지</w:t>
        </w:r>
        <w:r w:rsidR="00036D2F">
          <w:rPr>
            <w:noProof/>
            <w:webHidden/>
          </w:rPr>
          <w:tab/>
        </w:r>
        <w:r w:rsidR="00036D2F">
          <w:rPr>
            <w:noProof/>
            <w:webHidden/>
          </w:rPr>
          <w:fldChar w:fldCharType="begin"/>
        </w:r>
        <w:r w:rsidR="00036D2F">
          <w:rPr>
            <w:noProof/>
            <w:webHidden/>
          </w:rPr>
          <w:instrText xml:space="preserve"> PAGEREF _Toc38767399 \h </w:instrText>
        </w:r>
        <w:r w:rsidR="00036D2F">
          <w:rPr>
            <w:noProof/>
            <w:webHidden/>
          </w:rPr>
        </w:r>
        <w:r w:rsidR="00036D2F">
          <w:rPr>
            <w:noProof/>
            <w:webHidden/>
          </w:rPr>
          <w:fldChar w:fldCharType="separate"/>
        </w:r>
        <w:r w:rsidR="00036D2F">
          <w:rPr>
            <w:noProof/>
            <w:webHidden/>
          </w:rPr>
          <w:t>4</w:t>
        </w:r>
        <w:r w:rsidR="00036D2F">
          <w:rPr>
            <w:noProof/>
            <w:webHidden/>
          </w:rPr>
          <w:fldChar w:fldCharType="end"/>
        </w:r>
      </w:hyperlink>
    </w:p>
    <w:p w14:paraId="25851B11" w14:textId="564D43B3" w:rsidR="00036D2F" w:rsidRDefault="00A3742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7400" w:history="1">
        <w:r w:rsidR="00036D2F" w:rsidRPr="008F199B">
          <w:rPr>
            <w:rStyle w:val="Hyperlink"/>
            <w:noProof/>
          </w:rPr>
          <w:t>3) 객체의 속성값 변화 감지</w:t>
        </w:r>
        <w:r w:rsidR="00036D2F">
          <w:rPr>
            <w:noProof/>
            <w:webHidden/>
          </w:rPr>
          <w:tab/>
        </w:r>
        <w:r w:rsidR="00036D2F">
          <w:rPr>
            <w:noProof/>
            <w:webHidden/>
          </w:rPr>
          <w:fldChar w:fldCharType="begin"/>
        </w:r>
        <w:r w:rsidR="00036D2F">
          <w:rPr>
            <w:noProof/>
            <w:webHidden/>
          </w:rPr>
          <w:instrText xml:space="preserve"> PAGEREF _Toc38767400 \h </w:instrText>
        </w:r>
        <w:r w:rsidR="00036D2F">
          <w:rPr>
            <w:noProof/>
            <w:webHidden/>
          </w:rPr>
        </w:r>
        <w:r w:rsidR="00036D2F">
          <w:rPr>
            <w:noProof/>
            <w:webHidden/>
          </w:rPr>
          <w:fldChar w:fldCharType="separate"/>
        </w:r>
        <w:r w:rsidR="00036D2F">
          <w:rPr>
            <w:noProof/>
            <w:webHidden/>
          </w:rPr>
          <w:t>6</w:t>
        </w:r>
        <w:r w:rsidR="00036D2F">
          <w:rPr>
            <w:noProof/>
            <w:webHidden/>
          </w:rPr>
          <w:fldChar w:fldCharType="end"/>
        </w:r>
      </w:hyperlink>
    </w:p>
    <w:p w14:paraId="7E6C1E3C" w14:textId="599C3313" w:rsidR="00036D2F" w:rsidRDefault="00A3742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7401" w:history="1">
        <w:r w:rsidR="00036D2F" w:rsidRPr="008F199B">
          <w:rPr>
            <w:rStyle w:val="Hyperlink"/>
            <w:noProof/>
          </w:rPr>
          <w:t>4) Vue.set</w:t>
        </w:r>
        <w:r w:rsidR="00036D2F">
          <w:rPr>
            <w:noProof/>
            <w:webHidden/>
          </w:rPr>
          <w:tab/>
        </w:r>
        <w:r w:rsidR="00036D2F">
          <w:rPr>
            <w:noProof/>
            <w:webHidden/>
          </w:rPr>
          <w:fldChar w:fldCharType="begin"/>
        </w:r>
        <w:r w:rsidR="00036D2F">
          <w:rPr>
            <w:noProof/>
            <w:webHidden/>
          </w:rPr>
          <w:instrText xml:space="preserve"> PAGEREF _Toc38767401 \h </w:instrText>
        </w:r>
        <w:r w:rsidR="00036D2F">
          <w:rPr>
            <w:noProof/>
            <w:webHidden/>
          </w:rPr>
        </w:r>
        <w:r w:rsidR="00036D2F">
          <w:rPr>
            <w:noProof/>
            <w:webHidden/>
          </w:rPr>
          <w:fldChar w:fldCharType="separate"/>
        </w:r>
        <w:r w:rsidR="00036D2F">
          <w:rPr>
            <w:noProof/>
            <w:webHidden/>
          </w:rPr>
          <w:t>9</w:t>
        </w:r>
        <w:r w:rsidR="00036D2F">
          <w:rPr>
            <w:noProof/>
            <w:webHidden/>
          </w:rPr>
          <w:fldChar w:fldCharType="end"/>
        </w:r>
      </w:hyperlink>
    </w:p>
    <w:p w14:paraId="14D0D371" w14:textId="2A3CF552" w:rsidR="00036D2F" w:rsidRDefault="00A37426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8767402" w:history="1">
        <w:r w:rsidR="00036D2F" w:rsidRPr="008F199B">
          <w:rPr>
            <w:rStyle w:val="Hyperlink"/>
            <w:rFonts w:hAnsi="굴림체"/>
            <w:noProof/>
          </w:rPr>
          <w:t>2.</w:t>
        </w:r>
        <w:r w:rsidR="00036D2F" w:rsidRPr="008F199B">
          <w:rPr>
            <w:rStyle w:val="Hyperlink"/>
            <w:noProof/>
          </w:rPr>
          <w:t xml:space="preserve"> 동적 서식 적용</w:t>
        </w:r>
        <w:r w:rsidR="00036D2F">
          <w:rPr>
            <w:noProof/>
            <w:webHidden/>
          </w:rPr>
          <w:tab/>
        </w:r>
        <w:r w:rsidR="00036D2F">
          <w:rPr>
            <w:noProof/>
            <w:webHidden/>
          </w:rPr>
          <w:fldChar w:fldCharType="begin"/>
        </w:r>
        <w:r w:rsidR="00036D2F">
          <w:rPr>
            <w:noProof/>
            <w:webHidden/>
          </w:rPr>
          <w:instrText xml:space="preserve"> PAGEREF _Toc38767402 \h </w:instrText>
        </w:r>
        <w:r w:rsidR="00036D2F">
          <w:rPr>
            <w:noProof/>
            <w:webHidden/>
          </w:rPr>
        </w:r>
        <w:r w:rsidR="00036D2F">
          <w:rPr>
            <w:noProof/>
            <w:webHidden/>
          </w:rPr>
          <w:fldChar w:fldCharType="separate"/>
        </w:r>
        <w:r w:rsidR="00036D2F">
          <w:rPr>
            <w:noProof/>
            <w:webHidden/>
          </w:rPr>
          <w:t>10</w:t>
        </w:r>
        <w:r w:rsidR="00036D2F">
          <w:rPr>
            <w:noProof/>
            <w:webHidden/>
          </w:rPr>
          <w:fldChar w:fldCharType="end"/>
        </w:r>
      </w:hyperlink>
    </w:p>
    <w:p w14:paraId="2A4C6268" w14:textId="26DBD880" w:rsidR="00036D2F" w:rsidRDefault="00A3742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7403" w:history="1">
        <w:r w:rsidR="00036D2F" w:rsidRPr="008F199B">
          <w:rPr>
            <w:rStyle w:val="Hyperlink"/>
            <w:noProof/>
          </w:rPr>
          <w:t>1) v-bind:class</w:t>
        </w:r>
        <w:r w:rsidR="00036D2F">
          <w:rPr>
            <w:noProof/>
            <w:webHidden/>
          </w:rPr>
          <w:tab/>
        </w:r>
        <w:r w:rsidR="00036D2F">
          <w:rPr>
            <w:noProof/>
            <w:webHidden/>
          </w:rPr>
          <w:fldChar w:fldCharType="begin"/>
        </w:r>
        <w:r w:rsidR="00036D2F">
          <w:rPr>
            <w:noProof/>
            <w:webHidden/>
          </w:rPr>
          <w:instrText xml:space="preserve"> PAGEREF _Toc38767403 \h </w:instrText>
        </w:r>
        <w:r w:rsidR="00036D2F">
          <w:rPr>
            <w:noProof/>
            <w:webHidden/>
          </w:rPr>
        </w:r>
        <w:r w:rsidR="00036D2F">
          <w:rPr>
            <w:noProof/>
            <w:webHidden/>
          </w:rPr>
          <w:fldChar w:fldCharType="separate"/>
        </w:r>
        <w:r w:rsidR="00036D2F">
          <w:rPr>
            <w:noProof/>
            <w:webHidden/>
          </w:rPr>
          <w:t>10</w:t>
        </w:r>
        <w:r w:rsidR="00036D2F">
          <w:rPr>
            <w:noProof/>
            <w:webHidden/>
          </w:rPr>
          <w:fldChar w:fldCharType="end"/>
        </w:r>
      </w:hyperlink>
    </w:p>
    <w:p w14:paraId="4F67E6C7" w14:textId="12526EBC" w:rsidR="00036D2F" w:rsidRDefault="00A3742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7404" w:history="1">
        <w:r w:rsidR="00036D2F" w:rsidRPr="008F199B">
          <w:rPr>
            <w:rStyle w:val="Hyperlink"/>
            <w:noProof/>
          </w:rPr>
          <w:t>2) v-bind:style</w:t>
        </w:r>
        <w:r w:rsidR="00036D2F">
          <w:rPr>
            <w:noProof/>
            <w:webHidden/>
          </w:rPr>
          <w:tab/>
        </w:r>
        <w:r w:rsidR="00036D2F">
          <w:rPr>
            <w:noProof/>
            <w:webHidden/>
          </w:rPr>
          <w:fldChar w:fldCharType="begin"/>
        </w:r>
        <w:r w:rsidR="00036D2F">
          <w:rPr>
            <w:noProof/>
            <w:webHidden/>
          </w:rPr>
          <w:instrText xml:space="preserve"> PAGEREF _Toc38767404 \h </w:instrText>
        </w:r>
        <w:r w:rsidR="00036D2F">
          <w:rPr>
            <w:noProof/>
            <w:webHidden/>
          </w:rPr>
        </w:r>
        <w:r w:rsidR="00036D2F">
          <w:rPr>
            <w:noProof/>
            <w:webHidden/>
          </w:rPr>
          <w:fldChar w:fldCharType="separate"/>
        </w:r>
        <w:r w:rsidR="00036D2F">
          <w:rPr>
            <w:noProof/>
            <w:webHidden/>
          </w:rPr>
          <w:t>18</w:t>
        </w:r>
        <w:r w:rsidR="00036D2F">
          <w:rPr>
            <w:noProof/>
            <w:webHidden/>
          </w:rPr>
          <w:fldChar w:fldCharType="end"/>
        </w:r>
      </w:hyperlink>
    </w:p>
    <w:p w14:paraId="600D4692" w14:textId="6EA6EE2A" w:rsidR="00036D2F" w:rsidRDefault="00A37426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8767405" w:history="1">
        <w:r w:rsidR="00036D2F" w:rsidRPr="008F199B">
          <w:rPr>
            <w:rStyle w:val="Hyperlink"/>
            <w:rFonts w:hAnsi="굴림체"/>
            <w:noProof/>
          </w:rPr>
          <w:t>3.</w:t>
        </w:r>
        <w:r w:rsidR="00036D2F" w:rsidRPr="008F199B">
          <w:rPr>
            <w:rStyle w:val="Hyperlink"/>
            <w:noProof/>
          </w:rPr>
          <w:t xml:space="preserve"> 숫자 게임</w:t>
        </w:r>
        <w:r w:rsidR="00036D2F">
          <w:rPr>
            <w:noProof/>
            <w:webHidden/>
          </w:rPr>
          <w:tab/>
        </w:r>
        <w:r w:rsidR="00036D2F">
          <w:rPr>
            <w:noProof/>
            <w:webHidden/>
          </w:rPr>
          <w:fldChar w:fldCharType="begin"/>
        </w:r>
        <w:r w:rsidR="00036D2F">
          <w:rPr>
            <w:noProof/>
            <w:webHidden/>
          </w:rPr>
          <w:instrText xml:space="preserve"> PAGEREF _Toc38767405 \h </w:instrText>
        </w:r>
        <w:r w:rsidR="00036D2F">
          <w:rPr>
            <w:noProof/>
            <w:webHidden/>
          </w:rPr>
        </w:r>
        <w:r w:rsidR="00036D2F">
          <w:rPr>
            <w:noProof/>
            <w:webHidden/>
          </w:rPr>
          <w:fldChar w:fldCharType="separate"/>
        </w:r>
        <w:r w:rsidR="00036D2F">
          <w:rPr>
            <w:noProof/>
            <w:webHidden/>
          </w:rPr>
          <w:t>20</w:t>
        </w:r>
        <w:r w:rsidR="00036D2F">
          <w:rPr>
            <w:noProof/>
            <w:webHidden/>
          </w:rPr>
          <w:fldChar w:fldCharType="end"/>
        </w:r>
      </w:hyperlink>
    </w:p>
    <w:p w14:paraId="7859268D" w14:textId="523A1AAF" w:rsidR="00036D2F" w:rsidRDefault="00A3742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7406" w:history="1">
        <w:r w:rsidR="00036D2F" w:rsidRPr="008F199B">
          <w:rPr>
            <w:rStyle w:val="Hyperlink"/>
            <w:noProof/>
          </w:rPr>
          <w:t>1) created 메소드</w:t>
        </w:r>
        <w:r w:rsidR="00036D2F">
          <w:rPr>
            <w:noProof/>
            <w:webHidden/>
          </w:rPr>
          <w:tab/>
        </w:r>
        <w:r w:rsidR="00036D2F">
          <w:rPr>
            <w:noProof/>
            <w:webHidden/>
          </w:rPr>
          <w:fldChar w:fldCharType="begin"/>
        </w:r>
        <w:r w:rsidR="00036D2F">
          <w:rPr>
            <w:noProof/>
            <w:webHidden/>
          </w:rPr>
          <w:instrText xml:space="preserve"> PAGEREF _Toc38767406 \h </w:instrText>
        </w:r>
        <w:r w:rsidR="00036D2F">
          <w:rPr>
            <w:noProof/>
            <w:webHidden/>
          </w:rPr>
        </w:r>
        <w:r w:rsidR="00036D2F">
          <w:rPr>
            <w:noProof/>
            <w:webHidden/>
          </w:rPr>
          <w:fldChar w:fldCharType="separate"/>
        </w:r>
        <w:r w:rsidR="00036D2F">
          <w:rPr>
            <w:noProof/>
            <w:webHidden/>
          </w:rPr>
          <w:t>20</w:t>
        </w:r>
        <w:r w:rsidR="00036D2F">
          <w:rPr>
            <w:noProof/>
            <w:webHidden/>
          </w:rPr>
          <w:fldChar w:fldCharType="end"/>
        </w:r>
      </w:hyperlink>
    </w:p>
    <w:p w14:paraId="0F28F56C" w14:textId="44D85F99" w:rsidR="00036D2F" w:rsidRDefault="00A3742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7407" w:history="1">
        <w:r w:rsidR="00036D2F" w:rsidRPr="008F199B">
          <w:rPr>
            <w:rStyle w:val="Hyperlink"/>
            <w:noProof/>
          </w:rPr>
          <w:t>2) 숫자 뒤섞기</w:t>
        </w:r>
        <w:r w:rsidR="00036D2F">
          <w:rPr>
            <w:noProof/>
            <w:webHidden/>
          </w:rPr>
          <w:tab/>
        </w:r>
        <w:r w:rsidR="00036D2F">
          <w:rPr>
            <w:noProof/>
            <w:webHidden/>
          </w:rPr>
          <w:fldChar w:fldCharType="begin"/>
        </w:r>
        <w:r w:rsidR="00036D2F">
          <w:rPr>
            <w:noProof/>
            <w:webHidden/>
          </w:rPr>
          <w:instrText xml:space="preserve"> PAGEREF _Toc38767407 \h </w:instrText>
        </w:r>
        <w:r w:rsidR="00036D2F">
          <w:rPr>
            <w:noProof/>
            <w:webHidden/>
          </w:rPr>
        </w:r>
        <w:r w:rsidR="00036D2F">
          <w:rPr>
            <w:noProof/>
            <w:webHidden/>
          </w:rPr>
          <w:fldChar w:fldCharType="separate"/>
        </w:r>
        <w:r w:rsidR="00036D2F">
          <w:rPr>
            <w:noProof/>
            <w:webHidden/>
          </w:rPr>
          <w:t>24</w:t>
        </w:r>
        <w:r w:rsidR="00036D2F">
          <w:rPr>
            <w:noProof/>
            <w:webHidden/>
          </w:rPr>
          <w:fldChar w:fldCharType="end"/>
        </w:r>
      </w:hyperlink>
    </w:p>
    <w:p w14:paraId="315BF000" w14:textId="50F2C2C1" w:rsidR="00036D2F" w:rsidRDefault="00A3742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7408" w:history="1">
        <w:r w:rsidR="00036D2F" w:rsidRPr="008F199B">
          <w:rPr>
            <w:rStyle w:val="Hyperlink"/>
            <w:noProof/>
          </w:rPr>
          <w:t>3) 순서대로 클릭하여 숫자 제거</w:t>
        </w:r>
        <w:r w:rsidR="00036D2F">
          <w:rPr>
            <w:noProof/>
            <w:webHidden/>
          </w:rPr>
          <w:tab/>
        </w:r>
        <w:r w:rsidR="00036D2F">
          <w:rPr>
            <w:noProof/>
            <w:webHidden/>
          </w:rPr>
          <w:fldChar w:fldCharType="begin"/>
        </w:r>
        <w:r w:rsidR="00036D2F">
          <w:rPr>
            <w:noProof/>
            <w:webHidden/>
          </w:rPr>
          <w:instrText xml:space="preserve"> PAGEREF _Toc38767408 \h </w:instrText>
        </w:r>
        <w:r w:rsidR="00036D2F">
          <w:rPr>
            <w:noProof/>
            <w:webHidden/>
          </w:rPr>
        </w:r>
        <w:r w:rsidR="00036D2F">
          <w:rPr>
            <w:noProof/>
            <w:webHidden/>
          </w:rPr>
          <w:fldChar w:fldCharType="separate"/>
        </w:r>
        <w:r w:rsidR="00036D2F">
          <w:rPr>
            <w:noProof/>
            <w:webHidden/>
          </w:rPr>
          <w:t>27</w:t>
        </w:r>
        <w:r w:rsidR="00036D2F">
          <w:rPr>
            <w:noProof/>
            <w:webHidden/>
          </w:rPr>
          <w:fldChar w:fldCharType="end"/>
        </w:r>
      </w:hyperlink>
    </w:p>
    <w:p w14:paraId="2F12F995" w14:textId="57FCFA6E" w:rsidR="00036D2F" w:rsidRDefault="00A3742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7409" w:history="1">
        <w:r w:rsidR="00036D2F" w:rsidRPr="008F199B">
          <w:rPr>
            <w:rStyle w:val="Hyperlink"/>
            <w:noProof/>
          </w:rPr>
          <w:t>4) this.$forceUpdate()</w:t>
        </w:r>
        <w:r w:rsidR="00036D2F">
          <w:rPr>
            <w:noProof/>
            <w:webHidden/>
          </w:rPr>
          <w:tab/>
        </w:r>
        <w:r w:rsidR="00036D2F">
          <w:rPr>
            <w:noProof/>
            <w:webHidden/>
          </w:rPr>
          <w:fldChar w:fldCharType="begin"/>
        </w:r>
        <w:r w:rsidR="00036D2F">
          <w:rPr>
            <w:noProof/>
            <w:webHidden/>
          </w:rPr>
          <w:instrText xml:space="preserve"> PAGEREF _Toc38767409 \h </w:instrText>
        </w:r>
        <w:r w:rsidR="00036D2F">
          <w:rPr>
            <w:noProof/>
            <w:webHidden/>
          </w:rPr>
        </w:r>
        <w:r w:rsidR="00036D2F">
          <w:rPr>
            <w:noProof/>
            <w:webHidden/>
          </w:rPr>
          <w:fldChar w:fldCharType="separate"/>
        </w:r>
        <w:r w:rsidR="00036D2F">
          <w:rPr>
            <w:noProof/>
            <w:webHidden/>
          </w:rPr>
          <w:t>29</w:t>
        </w:r>
        <w:r w:rsidR="00036D2F">
          <w:rPr>
            <w:noProof/>
            <w:webHidden/>
          </w:rPr>
          <w:fldChar w:fldCharType="end"/>
        </w:r>
      </w:hyperlink>
    </w:p>
    <w:p w14:paraId="05FD8AD8" w14:textId="3B4081E2" w:rsidR="00036D2F" w:rsidRDefault="00A3742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7410" w:history="1">
        <w:r w:rsidR="00036D2F" w:rsidRPr="008F199B">
          <w:rPr>
            <w:rStyle w:val="Hyperlink"/>
            <w:noProof/>
          </w:rPr>
          <w:t>5) 시간 재기 &amp; toFixed 메소드</w:t>
        </w:r>
        <w:r w:rsidR="00036D2F">
          <w:rPr>
            <w:noProof/>
            <w:webHidden/>
          </w:rPr>
          <w:tab/>
        </w:r>
        <w:r w:rsidR="00036D2F">
          <w:rPr>
            <w:noProof/>
            <w:webHidden/>
          </w:rPr>
          <w:fldChar w:fldCharType="begin"/>
        </w:r>
        <w:r w:rsidR="00036D2F">
          <w:rPr>
            <w:noProof/>
            <w:webHidden/>
          </w:rPr>
          <w:instrText xml:space="preserve"> PAGEREF _Toc38767410 \h </w:instrText>
        </w:r>
        <w:r w:rsidR="00036D2F">
          <w:rPr>
            <w:noProof/>
            <w:webHidden/>
          </w:rPr>
        </w:r>
        <w:r w:rsidR="00036D2F">
          <w:rPr>
            <w:noProof/>
            <w:webHidden/>
          </w:rPr>
          <w:fldChar w:fldCharType="separate"/>
        </w:r>
        <w:r w:rsidR="00036D2F">
          <w:rPr>
            <w:noProof/>
            <w:webHidden/>
          </w:rPr>
          <w:t>31</w:t>
        </w:r>
        <w:r w:rsidR="00036D2F">
          <w:rPr>
            <w:noProof/>
            <w:webHidden/>
          </w:rPr>
          <w:fldChar w:fldCharType="end"/>
        </w:r>
      </w:hyperlink>
    </w:p>
    <w:p w14:paraId="6AC43F68" w14:textId="035A94ED" w:rsidR="00036D2F" w:rsidRDefault="00A3742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7411" w:history="1">
        <w:r w:rsidR="00036D2F" w:rsidRPr="008F199B">
          <w:rPr>
            <w:rStyle w:val="Hyperlink"/>
            <w:noProof/>
          </w:rPr>
          <w:t>6) 칸의 서식</w:t>
        </w:r>
        <w:r w:rsidR="00036D2F">
          <w:rPr>
            <w:noProof/>
            <w:webHidden/>
          </w:rPr>
          <w:tab/>
        </w:r>
        <w:r w:rsidR="00036D2F">
          <w:rPr>
            <w:noProof/>
            <w:webHidden/>
          </w:rPr>
          <w:fldChar w:fldCharType="begin"/>
        </w:r>
        <w:r w:rsidR="00036D2F">
          <w:rPr>
            <w:noProof/>
            <w:webHidden/>
          </w:rPr>
          <w:instrText xml:space="preserve"> PAGEREF _Toc38767411 \h </w:instrText>
        </w:r>
        <w:r w:rsidR="00036D2F">
          <w:rPr>
            <w:noProof/>
            <w:webHidden/>
          </w:rPr>
        </w:r>
        <w:r w:rsidR="00036D2F">
          <w:rPr>
            <w:noProof/>
            <w:webHidden/>
          </w:rPr>
          <w:fldChar w:fldCharType="separate"/>
        </w:r>
        <w:r w:rsidR="00036D2F">
          <w:rPr>
            <w:noProof/>
            <w:webHidden/>
          </w:rPr>
          <w:t>34</w:t>
        </w:r>
        <w:r w:rsidR="00036D2F">
          <w:rPr>
            <w:noProof/>
            <w:webHidden/>
          </w:rPr>
          <w:fldChar w:fldCharType="end"/>
        </w:r>
      </w:hyperlink>
    </w:p>
    <w:p w14:paraId="05C168CE" w14:textId="78281348" w:rsidR="00036D2F" w:rsidRDefault="00A37426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8767412" w:history="1">
        <w:r w:rsidR="00036D2F" w:rsidRPr="008F199B">
          <w:rPr>
            <w:rStyle w:val="Hyperlink"/>
            <w:rFonts w:hAnsi="굴림체"/>
            <w:noProof/>
          </w:rPr>
          <w:t>4.</w:t>
        </w:r>
        <w:r w:rsidR="00036D2F" w:rsidRPr="008F199B">
          <w:rPr>
            <w:rStyle w:val="Hyperlink"/>
            <w:noProof/>
          </w:rPr>
          <w:t xml:space="preserve"> 과제</w:t>
        </w:r>
        <w:r w:rsidR="00036D2F">
          <w:rPr>
            <w:noProof/>
            <w:webHidden/>
          </w:rPr>
          <w:tab/>
        </w:r>
        <w:r w:rsidR="00036D2F">
          <w:rPr>
            <w:noProof/>
            <w:webHidden/>
          </w:rPr>
          <w:fldChar w:fldCharType="begin"/>
        </w:r>
        <w:r w:rsidR="00036D2F">
          <w:rPr>
            <w:noProof/>
            <w:webHidden/>
          </w:rPr>
          <w:instrText xml:space="preserve"> PAGEREF _Toc38767412 \h </w:instrText>
        </w:r>
        <w:r w:rsidR="00036D2F">
          <w:rPr>
            <w:noProof/>
            <w:webHidden/>
          </w:rPr>
        </w:r>
        <w:r w:rsidR="00036D2F">
          <w:rPr>
            <w:noProof/>
            <w:webHidden/>
          </w:rPr>
          <w:fldChar w:fldCharType="separate"/>
        </w:r>
        <w:r w:rsidR="00036D2F">
          <w:rPr>
            <w:noProof/>
            <w:webHidden/>
          </w:rPr>
          <w:t>39</w:t>
        </w:r>
        <w:r w:rsidR="00036D2F">
          <w:rPr>
            <w:noProof/>
            <w:webHidden/>
          </w:rPr>
          <w:fldChar w:fldCharType="end"/>
        </w:r>
      </w:hyperlink>
    </w:p>
    <w:p w14:paraId="67DE493A" w14:textId="31086638" w:rsidR="00036D2F" w:rsidRDefault="00A3742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7413" w:history="1">
        <w:r w:rsidR="00036D2F" w:rsidRPr="008F199B">
          <w:rPr>
            <w:rStyle w:val="Hyperlink"/>
            <w:noProof/>
          </w:rPr>
          <w:t>1) color1.html</w:t>
        </w:r>
        <w:r w:rsidR="00036D2F">
          <w:rPr>
            <w:noProof/>
            <w:webHidden/>
          </w:rPr>
          <w:tab/>
        </w:r>
        <w:r w:rsidR="00036D2F">
          <w:rPr>
            <w:noProof/>
            <w:webHidden/>
          </w:rPr>
          <w:fldChar w:fldCharType="begin"/>
        </w:r>
        <w:r w:rsidR="00036D2F">
          <w:rPr>
            <w:noProof/>
            <w:webHidden/>
          </w:rPr>
          <w:instrText xml:space="preserve"> PAGEREF _Toc38767413 \h </w:instrText>
        </w:r>
        <w:r w:rsidR="00036D2F">
          <w:rPr>
            <w:noProof/>
            <w:webHidden/>
          </w:rPr>
        </w:r>
        <w:r w:rsidR="00036D2F">
          <w:rPr>
            <w:noProof/>
            <w:webHidden/>
          </w:rPr>
          <w:fldChar w:fldCharType="separate"/>
        </w:r>
        <w:r w:rsidR="00036D2F">
          <w:rPr>
            <w:noProof/>
            <w:webHidden/>
          </w:rPr>
          <w:t>39</w:t>
        </w:r>
        <w:r w:rsidR="00036D2F">
          <w:rPr>
            <w:noProof/>
            <w:webHidden/>
          </w:rPr>
          <w:fldChar w:fldCharType="end"/>
        </w:r>
      </w:hyperlink>
    </w:p>
    <w:p w14:paraId="72139BF8" w14:textId="55AC1E38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214D014C" w:rsidR="00F80A28" w:rsidRDefault="004878FD" w:rsidP="00F80A28">
      <w:pPr>
        <w:pStyle w:val="Heading1"/>
      </w:pPr>
      <w:bookmarkStart w:id="0" w:name="_Toc38767397"/>
      <w:r>
        <w:rPr>
          <w:rFonts w:hint="eastAsia"/>
        </w:rPr>
        <w:lastRenderedPageBreak/>
        <w:t>앱의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bookmarkEnd w:id="0"/>
    </w:p>
    <w:p w14:paraId="3C13F728" w14:textId="77777777" w:rsidR="00F80A28" w:rsidRDefault="00F80A28" w:rsidP="00F80A28"/>
    <w:p w14:paraId="64FD965E" w14:textId="57776346" w:rsidR="00F80A28" w:rsidRDefault="00C20074" w:rsidP="00F80A28">
      <w:pPr>
        <w:pStyle w:val="Heading2"/>
      </w:pPr>
      <w:bookmarkStart w:id="1" w:name="_Toc38767398"/>
      <w:r>
        <w:rPr>
          <w:rFonts w:hint="eastAsia"/>
        </w:rPr>
        <w:t>앱의 속성 생성</w:t>
      </w:r>
      <w:bookmarkEnd w:id="1"/>
    </w:p>
    <w:p w14:paraId="6E56F8A4" w14:textId="6C0FD6CE" w:rsidR="00C20074" w:rsidRDefault="00C20074" w:rsidP="00C20074">
      <w:pPr>
        <w:pStyle w:val="Heading3"/>
      </w:pPr>
      <w:r>
        <w:rPr>
          <w:rFonts w:hint="eastAsia"/>
        </w:rPr>
        <w:t>p</w:t>
      </w:r>
      <w:r>
        <w:t>roperty1.html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0074" w14:paraId="062E1314" w14:textId="77777777" w:rsidTr="00C20074">
        <w:tc>
          <w:tcPr>
            <w:tcW w:w="10456" w:type="dxa"/>
          </w:tcPr>
          <w:p w14:paraId="56F1B8E2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124EA3E1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6DF196D3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2007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2007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6833FD4F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2007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2007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2D89A5D4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14AB7F99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C2007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2007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2007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2007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2007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2007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2007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24AD24C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C2007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2007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2007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2007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2007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2007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2007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2007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2007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2007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2007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11pt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B726C8C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C2007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2007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2007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FBB26E0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59CF4E6B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0100400F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1A6231F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2007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2007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D9DFB0F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value1: {{ 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99FF99"/>
              </w:rPr>
              <w:t>value1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</w:t>
            </w: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10B54687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value2: {{ 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value2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</w:t>
            </w: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155F6CA2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2007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2007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2007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2007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C2007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CCFFFF"/>
              </w:rPr>
              <w:t>changeValue</w:t>
            </w:r>
            <w:r w:rsidRPr="00C2007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값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변경</w:t>
            </w: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08D73030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26050CB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2007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2007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4084DCC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2007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200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C2007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2007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4D9D3A9D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C200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2007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23DE7905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C200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28D58272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C200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99FF99"/>
              </w:rPr>
              <w:t>value1</w:t>
            </w:r>
            <w:r w:rsidRPr="00C200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2007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</w:p>
          <w:p w14:paraId="21FA09C9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10562A9B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C200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54AD33D4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C2007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CCFFFF"/>
              </w:rPr>
              <w:t>changeValue</w:t>
            </w:r>
            <w:r w:rsidRPr="00C200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2007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13AA3CB6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C2007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200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99FF99"/>
              </w:rPr>
              <w:t>value1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++;</w:t>
            </w:r>
          </w:p>
          <w:p w14:paraId="04E7CCCA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C2007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(!</w:t>
            </w:r>
            <w:r w:rsidRPr="00C2007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200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value2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C2007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200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value2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C2007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BA81D7A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C2007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200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value2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++;</w:t>
            </w:r>
          </w:p>
          <w:p w14:paraId="0B7F9EBA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39F8EB09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1D5D8B38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    </w:t>
            </w:r>
          </w:p>
          <w:p w14:paraId="28B299BE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66C0E2EA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C200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10CE237F" w14:textId="77777777" w:rsidR="00C20074" w:rsidRPr="00C20074" w:rsidRDefault="00C20074" w:rsidP="00C2007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2007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104019E5" w14:textId="77777777" w:rsidR="00C20074" w:rsidRPr="00C20074" w:rsidRDefault="00C20074" w:rsidP="00C20074"/>
        </w:tc>
      </w:tr>
    </w:tbl>
    <w:p w14:paraId="36B08643" w14:textId="13811CB5" w:rsidR="00C20074" w:rsidRDefault="00C20074" w:rsidP="00C20074"/>
    <w:p w14:paraId="4702FC03" w14:textId="77B8AB67" w:rsidR="001F6C9A" w:rsidRPr="001F6C9A" w:rsidRDefault="001F6C9A" w:rsidP="001F6C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F6C9A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1F6C9A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588AE6F1" w14:textId="00398B1F" w:rsidR="001F6C9A" w:rsidRPr="001F6C9A" w:rsidRDefault="001F6C9A" w:rsidP="001F6C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1F6C9A">
        <w:rPr>
          <w:rFonts w:ascii="Consolas" w:eastAsia="굴림" w:hAnsi="Consolas" w:cs="굴림"/>
          <w:color w:val="001080"/>
          <w:kern w:val="0"/>
          <w:sz w:val="21"/>
          <w:szCs w:val="21"/>
        </w:rPr>
        <w:t>value1:</w:t>
      </w:r>
      <w:r w:rsidRPr="001F6C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F6C9A">
        <w:rPr>
          <w:rFonts w:ascii="Consolas" w:eastAsia="굴림" w:hAnsi="Consolas" w:cs="굴림"/>
          <w:color w:val="098658"/>
          <w:kern w:val="0"/>
          <w:sz w:val="21"/>
          <w:szCs w:val="21"/>
        </w:rPr>
        <w:t>7</w:t>
      </w:r>
    </w:p>
    <w:p w14:paraId="63CA92F3" w14:textId="613F203D" w:rsidR="001F6C9A" w:rsidRDefault="001F6C9A" w:rsidP="001F6C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F6C9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14:paraId="4DC4A26B" w14:textId="5556CF94" w:rsidR="001F6C9A" w:rsidRDefault="008F1AAE" w:rsidP="001F6C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 w:rsidR="001F6C9A" w:rsidRPr="001F6C9A">
        <w:t>앱</w:t>
      </w:r>
      <w:r w:rsidR="001F6C9A">
        <w:rPr>
          <w:rFonts w:hint="eastAsia"/>
        </w:rPr>
        <w:t xml:space="preserve">에 </w:t>
      </w:r>
      <w:r w:rsidR="001F6C9A">
        <w:t xml:space="preserve">vulue1 </w:t>
      </w:r>
      <w:r w:rsidR="001F6C9A">
        <w:rPr>
          <w:rFonts w:hint="eastAsia"/>
        </w:rPr>
        <w:t xml:space="preserve">속성이 생성되고 </w:t>
      </w:r>
      <w:r w:rsidR="001F6C9A">
        <w:t>7</w:t>
      </w:r>
      <w:r w:rsidR="007C2995">
        <w:rPr>
          <w:rFonts w:hint="eastAsia"/>
        </w:rPr>
        <w:t xml:space="preserve"> 값이 대입된다.</w:t>
      </w:r>
    </w:p>
    <w:p w14:paraId="11B00F98" w14:textId="360DB983" w:rsidR="007C2995" w:rsidRDefault="007C2995" w:rsidP="001F6C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FC6D1CE" w14:textId="77777777" w:rsidR="008F1AAE" w:rsidRPr="00C20074" w:rsidRDefault="008F1AAE" w:rsidP="008F1AAE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20074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C2007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20074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C2007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20074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C2007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20074">
        <w:rPr>
          <w:rFonts w:ascii="Consolas" w:eastAsia="굴림" w:hAnsi="Consolas" w:cs="굴림"/>
          <w:color w:val="FF0000"/>
          <w:kern w:val="0"/>
          <w:sz w:val="21"/>
          <w:szCs w:val="21"/>
        </w:rPr>
        <w:t>v-on:click</w:t>
      </w:r>
      <w:r w:rsidRPr="00C2007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20074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C20074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CCFFFF"/>
        </w:rPr>
        <w:t>changeValue</w:t>
      </w:r>
      <w:r w:rsidRPr="00C20074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C2007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C20074">
        <w:rPr>
          <w:rFonts w:ascii="Consolas" w:eastAsia="굴림" w:hAnsi="Consolas" w:cs="굴림"/>
          <w:color w:val="000000"/>
          <w:kern w:val="0"/>
          <w:sz w:val="21"/>
          <w:szCs w:val="21"/>
        </w:rPr>
        <w:t>값</w:t>
      </w:r>
      <w:r w:rsidRPr="00C2007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20074">
        <w:rPr>
          <w:rFonts w:ascii="Consolas" w:eastAsia="굴림" w:hAnsi="Consolas" w:cs="굴림"/>
          <w:color w:val="000000"/>
          <w:kern w:val="0"/>
          <w:sz w:val="21"/>
          <w:szCs w:val="21"/>
        </w:rPr>
        <w:t>변경</w:t>
      </w:r>
      <w:r w:rsidRPr="00C20074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14:paraId="4BF3E623" w14:textId="142D4D70" w:rsidR="007C2995" w:rsidRDefault="008F1AAE" w:rsidP="001F6C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 w:rsidR="007C2995">
        <w:rPr>
          <w:rFonts w:hint="eastAsia"/>
        </w:rPr>
        <w:t>값 변경 버튼을 클릭하면,</w:t>
      </w:r>
      <w:r w:rsidR="007C2995">
        <w:t xml:space="preserve"> changeValue </w:t>
      </w:r>
      <w:r w:rsidR="007C2995">
        <w:rPr>
          <w:rFonts w:hint="eastAsia"/>
        </w:rPr>
        <w:t>메소드가 호출된다.</w:t>
      </w:r>
    </w:p>
    <w:p w14:paraId="2F7619D7" w14:textId="4FF920F1" w:rsidR="007E787E" w:rsidRDefault="007E787E" w:rsidP="001F6C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AD63B3F" w14:textId="77777777" w:rsidR="008F1AAE" w:rsidRPr="008F1AAE" w:rsidRDefault="008F1AAE" w:rsidP="008F1AA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F1AA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F1AA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8F1AAE">
        <w:rPr>
          <w:rFonts w:ascii="Consolas" w:eastAsia="굴림" w:hAnsi="Consolas" w:cs="굴림"/>
          <w:color w:val="001080"/>
          <w:kern w:val="0"/>
          <w:sz w:val="21"/>
          <w:szCs w:val="21"/>
        </w:rPr>
        <w:t>value1</w:t>
      </w:r>
      <w:r w:rsidRPr="008F1AAE">
        <w:rPr>
          <w:rFonts w:ascii="Consolas" w:eastAsia="굴림" w:hAnsi="Consolas" w:cs="굴림"/>
          <w:color w:val="000000"/>
          <w:kern w:val="0"/>
          <w:sz w:val="21"/>
          <w:szCs w:val="21"/>
        </w:rPr>
        <w:t>++;</w:t>
      </w:r>
    </w:p>
    <w:p w14:paraId="551DEF4F" w14:textId="14DD386E" w:rsidR="007C2995" w:rsidRDefault="008F1AAE" w:rsidP="001F6C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 w:rsidR="007C2995">
        <w:rPr>
          <w:rFonts w:hint="eastAsia"/>
        </w:rPr>
        <w:t xml:space="preserve">이 메소드에서 </w:t>
      </w:r>
      <w:r w:rsidR="007C2995">
        <w:t xml:space="preserve">value1 </w:t>
      </w:r>
      <w:r w:rsidR="007C2995">
        <w:rPr>
          <w:rFonts w:hint="eastAsia"/>
        </w:rPr>
        <w:t xml:space="preserve">속성을 값을 </w:t>
      </w:r>
      <w:r w:rsidR="007C2995">
        <w:t xml:space="preserve">++ </w:t>
      </w:r>
      <w:r w:rsidR="007C2995">
        <w:rPr>
          <w:rFonts w:hint="eastAsia"/>
        </w:rPr>
        <w:t>한다.</w:t>
      </w:r>
    </w:p>
    <w:p w14:paraId="78AB386C" w14:textId="44C93039" w:rsidR="007C2995" w:rsidRDefault="008F1AAE" w:rsidP="001F6C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</w:t>
      </w:r>
      <w:r w:rsidR="007E787E">
        <w:rPr>
          <w:rFonts w:hint="eastAsia"/>
        </w:rPr>
        <w:t>v</w:t>
      </w:r>
      <w:r w:rsidR="007E787E">
        <w:t xml:space="preserve">alue1 </w:t>
      </w:r>
      <w:r w:rsidR="007E787E">
        <w:rPr>
          <w:rFonts w:hint="eastAsia"/>
        </w:rPr>
        <w:t>속성의 값이 변경되었으므로,</w:t>
      </w:r>
      <w:r w:rsidR="007E787E">
        <w:t xml:space="preserve"> </w:t>
      </w:r>
      <w:r w:rsidR="007E787E">
        <w:rPr>
          <w:rFonts w:hint="eastAsia"/>
        </w:rPr>
        <w:t>{</w:t>
      </w:r>
      <w:r w:rsidR="007E787E">
        <w:t xml:space="preserve">{ value1 }} </w:t>
      </w:r>
      <w:r w:rsidR="007E787E">
        <w:rPr>
          <w:rFonts w:hint="eastAsia"/>
        </w:rPr>
        <w:t>부분에 변경된 값이 즉시 출력된다.</w:t>
      </w:r>
    </w:p>
    <w:p w14:paraId="21654216" w14:textId="44A517D0" w:rsidR="007E787E" w:rsidRDefault="007E787E" w:rsidP="001F6C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F980439" w14:textId="77777777" w:rsidR="008F1AAE" w:rsidRPr="008F1AAE" w:rsidRDefault="008F1AAE" w:rsidP="008F1AA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F1AAE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8F1AAE">
        <w:rPr>
          <w:rFonts w:ascii="Consolas" w:eastAsia="굴림" w:hAnsi="Consolas" w:cs="굴림"/>
          <w:color w:val="000000"/>
          <w:kern w:val="0"/>
          <w:sz w:val="21"/>
          <w:szCs w:val="21"/>
        </w:rPr>
        <w:t> (!</w:t>
      </w:r>
      <w:r w:rsidRPr="008F1AA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F1AA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8F1AAE">
        <w:rPr>
          <w:rFonts w:ascii="Consolas" w:eastAsia="굴림" w:hAnsi="Consolas" w:cs="굴림"/>
          <w:color w:val="001080"/>
          <w:kern w:val="0"/>
          <w:sz w:val="21"/>
          <w:szCs w:val="21"/>
        </w:rPr>
        <w:t>value2</w:t>
      </w:r>
      <w:r w:rsidRPr="008F1AAE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8F1AA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F1AA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8F1AAE">
        <w:rPr>
          <w:rFonts w:ascii="Consolas" w:eastAsia="굴림" w:hAnsi="Consolas" w:cs="굴림"/>
          <w:color w:val="001080"/>
          <w:kern w:val="0"/>
          <w:sz w:val="21"/>
          <w:szCs w:val="21"/>
        </w:rPr>
        <w:t>value2</w:t>
      </w:r>
      <w:r w:rsidRPr="008F1AAE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8F1AAE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8F1AA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C8F6DE4" w14:textId="76E9799D" w:rsidR="007E787E" w:rsidRDefault="008F1AAE" w:rsidP="001F6C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앱에 v</w:t>
      </w:r>
      <w:r>
        <w:t xml:space="preserve">alue2 </w:t>
      </w:r>
      <w:r>
        <w:rPr>
          <w:rFonts w:hint="eastAsia"/>
        </w:rPr>
        <w:t>속성이 없다.</w:t>
      </w:r>
      <w:r w:rsidR="00F640D1">
        <w:t xml:space="preserve"> </w:t>
      </w:r>
      <w:r w:rsidR="00F640D1">
        <w:rPr>
          <w:rFonts w:hint="eastAsia"/>
        </w:rPr>
        <w:t>즉 t</w:t>
      </w:r>
      <w:r w:rsidR="00F640D1">
        <w:t xml:space="preserve">his.value2 </w:t>
      </w:r>
      <w:r w:rsidR="00F640D1">
        <w:rPr>
          <w:rFonts w:hint="eastAsia"/>
        </w:rPr>
        <w:t xml:space="preserve">값은 </w:t>
      </w:r>
      <w:r w:rsidR="00F640D1">
        <w:t xml:space="preserve">undefined </w:t>
      </w:r>
      <w:r w:rsidR="00F640D1">
        <w:rPr>
          <w:rFonts w:hint="eastAsia"/>
        </w:rPr>
        <w:t>이다.</w:t>
      </w:r>
    </w:p>
    <w:p w14:paraId="5B371927" w14:textId="3F3428CB" w:rsidR="001F6C9A" w:rsidRDefault="00F640D1" w:rsidP="00C20074">
      <w:r>
        <w:rPr>
          <w:rFonts w:hint="eastAsia"/>
        </w:rPr>
        <w:t xml:space="preserve"> </w:t>
      </w:r>
      <w:r>
        <w:t xml:space="preserve"> undefined </w:t>
      </w:r>
      <w:r>
        <w:rPr>
          <w:rFonts w:hint="eastAsia"/>
        </w:rPr>
        <w:t xml:space="preserve">값은 </w:t>
      </w:r>
      <w:r>
        <w:t>false</w:t>
      </w:r>
      <w:r>
        <w:rPr>
          <w:rFonts w:hint="eastAsia"/>
        </w:rPr>
        <w:t>로 취급되고,</w:t>
      </w:r>
      <w:r>
        <w:t xml:space="preserve"> </w:t>
      </w:r>
      <w:r w:rsidRPr="00F640D1">
        <w:rPr>
          <w:b/>
          <w:bCs/>
        </w:rPr>
        <w:t>!</w:t>
      </w:r>
      <w:r>
        <w:t xml:space="preserve">undefined </w:t>
      </w:r>
      <w:r>
        <w:rPr>
          <w:rFonts w:hint="eastAsia"/>
        </w:rPr>
        <w:t xml:space="preserve">값은 </w:t>
      </w:r>
      <w:r>
        <w:t>true</w:t>
      </w:r>
      <w:r>
        <w:rPr>
          <w:rFonts w:hint="eastAsia"/>
        </w:rPr>
        <w:t>로 취급된다.</w:t>
      </w:r>
    </w:p>
    <w:p w14:paraId="4F0DCC03" w14:textId="1AE76204" w:rsidR="00F640D1" w:rsidRDefault="00F640D1" w:rsidP="00C2007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따라서 </w:t>
      </w:r>
      <w:r w:rsidR="00F84D5E">
        <w:rPr>
          <w:rFonts w:hint="eastAsia"/>
        </w:rPr>
        <w:t xml:space="preserve">위 </w:t>
      </w:r>
      <w:r>
        <w:t xml:space="preserve">if </w:t>
      </w:r>
      <w:r>
        <w:rPr>
          <w:rFonts w:hint="eastAsia"/>
        </w:rPr>
        <w:t>문</w:t>
      </w:r>
      <w:r w:rsidR="00F84D5E">
        <w:rPr>
          <w:rFonts w:hint="eastAsia"/>
        </w:rPr>
        <w:t xml:space="preserve">의 조건식은 </w:t>
      </w:r>
      <w:r w:rsidR="00F84D5E">
        <w:t xml:space="preserve">true </w:t>
      </w:r>
      <w:r w:rsidR="00F84D5E">
        <w:rPr>
          <w:rFonts w:hint="eastAsia"/>
        </w:rPr>
        <w:t>이다.</w:t>
      </w:r>
    </w:p>
    <w:p w14:paraId="4B34562C" w14:textId="37F37F26" w:rsidR="00F84D5E" w:rsidRDefault="00F84D5E" w:rsidP="00C20074"/>
    <w:p w14:paraId="1361AFB2" w14:textId="259DFFCE" w:rsidR="00F84D5E" w:rsidRDefault="00F84D5E" w:rsidP="00C20074"/>
    <w:p w14:paraId="396B47E5" w14:textId="3C440D92" w:rsidR="00F84D5E" w:rsidRDefault="00F84D5E" w:rsidP="00C20074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F1AAE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this</w:t>
      </w:r>
      <w:r w:rsidRPr="008F1AA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8F1AAE">
        <w:rPr>
          <w:rFonts w:ascii="Consolas" w:eastAsia="굴림" w:hAnsi="Consolas" w:cs="굴림"/>
          <w:color w:val="001080"/>
          <w:kern w:val="0"/>
          <w:sz w:val="21"/>
          <w:szCs w:val="21"/>
        </w:rPr>
        <w:t>value2</w:t>
      </w:r>
      <w:r w:rsidRPr="008F1AAE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8F1AAE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8F1AA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9C97874" w14:textId="3BA1F7B5" w:rsidR="00F84D5E" w:rsidRDefault="00F84D5E" w:rsidP="00C20074">
      <w:r w:rsidRPr="00F84D5E">
        <w:rPr>
          <w:rFonts w:hint="eastAsia"/>
        </w:rPr>
        <w:t xml:space="preserve"> </w:t>
      </w:r>
      <w:r w:rsidRPr="00F84D5E">
        <w:t xml:space="preserve"> this</w:t>
      </w:r>
      <w:r>
        <w:rPr>
          <w:rFonts w:hint="eastAsia"/>
        </w:rPr>
        <w:t>는 앱 객체를 가르킨다.</w:t>
      </w:r>
    </w:p>
    <w:p w14:paraId="4FA8B99D" w14:textId="4D3F99F3" w:rsidR="00F84D5E" w:rsidRDefault="00F84D5E" w:rsidP="00C20074">
      <w:r>
        <w:rPr>
          <w:rFonts w:hint="eastAsia"/>
        </w:rPr>
        <w:t xml:space="preserve"> </w:t>
      </w:r>
      <w:r>
        <w:t xml:space="preserve"> </w:t>
      </w:r>
      <w:r w:rsidR="00895AC2">
        <w:rPr>
          <w:rFonts w:hint="eastAsia"/>
        </w:rPr>
        <w:t xml:space="preserve">앱에 </w:t>
      </w:r>
      <w:r w:rsidR="00895AC2">
        <w:t xml:space="preserve">value2 </w:t>
      </w:r>
      <w:r w:rsidR="00895AC2">
        <w:rPr>
          <w:rFonts w:hint="eastAsia"/>
        </w:rPr>
        <w:t>속성이 없으므로,</w:t>
      </w:r>
      <w:r w:rsidR="00895AC2">
        <w:t xml:space="preserve"> </w:t>
      </w:r>
      <w:r w:rsidR="00895AC2">
        <w:rPr>
          <w:rFonts w:hint="eastAsia"/>
        </w:rPr>
        <w:t xml:space="preserve">새로 만들어지고 </w:t>
      </w:r>
      <w:r w:rsidR="00895AC2">
        <w:t xml:space="preserve">0 </w:t>
      </w:r>
      <w:r w:rsidR="00895AC2">
        <w:rPr>
          <w:rFonts w:hint="eastAsia"/>
        </w:rPr>
        <w:t>이 대입된다.</w:t>
      </w:r>
    </w:p>
    <w:p w14:paraId="1C01D107" w14:textId="1F3A8F37" w:rsidR="00895AC2" w:rsidRDefault="00895AC2" w:rsidP="00C20074"/>
    <w:p w14:paraId="2494E342" w14:textId="686AED5F" w:rsidR="00197C97" w:rsidRDefault="007C55C7" w:rsidP="00C20074">
      <w:r w:rsidRPr="007C55C7">
        <w:rPr>
          <w:noProof/>
        </w:rPr>
        <w:drawing>
          <wp:inline distT="0" distB="0" distL="0" distR="0" wp14:anchorId="69213844" wp14:editId="1C60E518">
            <wp:extent cx="2559132" cy="1752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705" cy="175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AF7C" w14:textId="7C970661" w:rsidR="00197C97" w:rsidRDefault="007C55C7" w:rsidP="00C20074">
      <w:r>
        <w:rPr>
          <w:rFonts w:hint="eastAsia"/>
        </w:rPr>
        <w:t>처음 실행하면,</w:t>
      </w:r>
      <w:r>
        <w:t xml:space="preserve"> value2 </w:t>
      </w:r>
      <w:r>
        <w:rPr>
          <w:rFonts w:hint="eastAsia"/>
        </w:rPr>
        <w:t xml:space="preserve">속성은 없기 때문에 </w:t>
      </w:r>
      <w:r w:rsidR="00B4280B">
        <w:rPr>
          <w:rFonts w:hint="eastAsia"/>
        </w:rPr>
        <w:t>출력되지 않는다.</w:t>
      </w:r>
    </w:p>
    <w:p w14:paraId="48DCB4AB" w14:textId="560BE0A8" w:rsidR="00B4280B" w:rsidRDefault="00B4280B" w:rsidP="00C20074"/>
    <w:p w14:paraId="20B67363" w14:textId="04255A4A" w:rsidR="00B4280B" w:rsidRDefault="00B4280B" w:rsidP="00C20074">
      <w:r w:rsidRPr="00B4280B">
        <w:rPr>
          <w:noProof/>
        </w:rPr>
        <w:drawing>
          <wp:inline distT="0" distB="0" distL="0" distR="0" wp14:anchorId="10AE86EA" wp14:editId="3CD9A1EA">
            <wp:extent cx="2586510" cy="173973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6425" cy="174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78EA" w14:textId="23ADB8C5" w:rsidR="00B4280B" w:rsidRDefault="00B4280B" w:rsidP="00C20074">
      <w:r>
        <w:rPr>
          <w:rFonts w:hint="eastAsia"/>
        </w:rPr>
        <w:t>값 변경 버튼을 누르면,</w:t>
      </w:r>
      <w:r>
        <w:t xml:space="preserve"> value2 </w:t>
      </w:r>
      <w:r>
        <w:rPr>
          <w:rFonts w:hint="eastAsia"/>
        </w:rPr>
        <w:t>속성이 생겼기 때문에 출력된다.</w:t>
      </w:r>
    </w:p>
    <w:p w14:paraId="5A961C6E" w14:textId="4BCD9103" w:rsidR="00B4280B" w:rsidRDefault="00B4280B" w:rsidP="00C20074"/>
    <w:p w14:paraId="2840ECE5" w14:textId="5DCCC7A2" w:rsidR="00B4280B" w:rsidRDefault="00B4280B" w:rsidP="00C20074"/>
    <w:p w14:paraId="141385C5" w14:textId="77777777" w:rsidR="00B4280B" w:rsidRDefault="00B4280B" w:rsidP="00C20074"/>
    <w:p w14:paraId="134B5CD6" w14:textId="77777777" w:rsidR="00C20074" w:rsidRPr="00C20074" w:rsidRDefault="00C20074" w:rsidP="00C20074"/>
    <w:p w14:paraId="2DE2C44D" w14:textId="14169819" w:rsidR="00C20074" w:rsidRPr="00C20074" w:rsidRDefault="00C20074" w:rsidP="00C2007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1B189D9" w14:textId="27B8F94E" w:rsidR="005502F4" w:rsidRDefault="00EF11A7" w:rsidP="00EF11A7">
      <w:pPr>
        <w:pStyle w:val="Heading2"/>
      </w:pPr>
      <w:bookmarkStart w:id="2" w:name="_Toc38767399"/>
      <w:r>
        <w:rPr>
          <w:rFonts w:hint="eastAsia"/>
        </w:rPr>
        <w:lastRenderedPageBreak/>
        <w:t>앱의 속성값 변경 감지</w:t>
      </w:r>
      <w:bookmarkEnd w:id="2"/>
    </w:p>
    <w:p w14:paraId="7E40F3EF" w14:textId="0F09CC70" w:rsidR="00EF11A7" w:rsidRDefault="00EF11A7" w:rsidP="00EF11A7">
      <w:pPr>
        <w:pStyle w:val="Heading3"/>
      </w:pPr>
      <w:r>
        <w:rPr>
          <w:rFonts w:hint="eastAsia"/>
        </w:rPr>
        <w:t>p</w:t>
      </w:r>
      <w:r>
        <w:t>roperty2.html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11A7" w14:paraId="7FFC75D1" w14:textId="77777777" w:rsidTr="00EF11A7">
        <w:tc>
          <w:tcPr>
            <w:tcW w:w="10456" w:type="dxa"/>
          </w:tcPr>
          <w:p w14:paraId="34A36AE8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7C492609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1D452CB8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F11A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F11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01D155A8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F11A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F11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56CFB418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793CE10C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F11A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F11A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F11A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F11A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F11A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F11A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F11A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F928285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F11A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F11A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F11A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F11A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F11A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F11A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F11A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F11A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F11A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F11A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F11A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11pt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2A5F738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F11A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F11A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F11A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409DD15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1973623F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7A8CC8C6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5FF557C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F11A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F11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F7F2BC6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value1: {{ 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99FF99"/>
              </w:rPr>
              <w:t>value1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3CBF0779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value2: {{ 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value2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078E7DCF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F11A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F11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F11A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F11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EF11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CCFFFF"/>
              </w:rPr>
              <w:t>changeValue1</w:t>
            </w:r>
            <w:r w:rsidRPr="00EF11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value1 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변경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007D214E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F11A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F11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F11A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F11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EF11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EAEAEA"/>
              </w:rPr>
              <w:t>changeValue2</w:t>
            </w:r>
            <w:r w:rsidRPr="00EF11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value2 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변경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5B735C2A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73A3A540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F11A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F11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807866D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F11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F11A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F11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F11A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03BCFF4F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F11A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F11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49B28E8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F11A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F7D1064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F11A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99FF99"/>
              </w:rPr>
              <w:t>value1</w:t>
            </w:r>
            <w:r w:rsidRPr="00EF11A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F11A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</w:p>
          <w:p w14:paraId="0BEAAA71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449969EC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F11A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C815767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F11A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CCFFFF"/>
              </w:rPr>
              <w:t>changeValue1</w:t>
            </w:r>
            <w:r w:rsidRPr="00EF11A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F11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1902EE00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F11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F11A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99FF99"/>
              </w:rPr>
              <w:t>value1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++;</w:t>
            </w:r>
          </w:p>
          <w:p w14:paraId="207138D7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},</w:t>
            </w:r>
          </w:p>
          <w:p w14:paraId="329E447B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F11A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EAEAEA"/>
              </w:rPr>
              <w:t>changeValue2</w:t>
            </w:r>
            <w:r w:rsidRPr="00EF11A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F11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7CB5FB3F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F11A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(!</w:t>
            </w:r>
            <w:r w:rsidRPr="00EF11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F11A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value2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EF11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F11A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value2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F11A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C74948C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F11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F11A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value2</w:t>
            </w: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++;</w:t>
            </w:r>
          </w:p>
          <w:p w14:paraId="4F73B805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256766B8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0ADC5E97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    </w:t>
            </w:r>
          </w:p>
          <w:p w14:paraId="43256DBE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0DEFF648" w14:textId="5D5F357A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49C7DCFB" w14:textId="77777777" w:rsidR="00EF11A7" w:rsidRPr="00EF11A7" w:rsidRDefault="00EF11A7" w:rsidP="00EF11A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11A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6CBF3FB8" w14:textId="77777777" w:rsidR="00EF11A7" w:rsidRPr="00EF11A7" w:rsidRDefault="00EF11A7" w:rsidP="00EF11A7"/>
        </w:tc>
      </w:tr>
    </w:tbl>
    <w:p w14:paraId="05F492C6" w14:textId="4F5009B3" w:rsidR="00EF11A7" w:rsidRDefault="00EF11A7" w:rsidP="00EF11A7"/>
    <w:p w14:paraId="2359B26A" w14:textId="37EC93CA" w:rsidR="00966A53" w:rsidRPr="00966A53" w:rsidRDefault="00966A53" w:rsidP="00966A5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66A53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966A53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431E5A0F" w14:textId="09EE7E82" w:rsidR="00966A53" w:rsidRPr="00966A53" w:rsidRDefault="00966A53" w:rsidP="00966A5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66A53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966A53">
        <w:rPr>
          <w:rFonts w:ascii="Consolas" w:eastAsia="굴림" w:hAnsi="Consolas" w:cs="굴림"/>
          <w:color w:val="001080"/>
          <w:kern w:val="0"/>
          <w:sz w:val="21"/>
          <w:szCs w:val="21"/>
        </w:rPr>
        <w:t>value1:</w:t>
      </w:r>
      <w:r w:rsidRPr="00966A5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6A53">
        <w:rPr>
          <w:rFonts w:ascii="Consolas" w:eastAsia="굴림" w:hAnsi="Consolas" w:cs="굴림"/>
          <w:color w:val="098658"/>
          <w:kern w:val="0"/>
          <w:sz w:val="21"/>
          <w:szCs w:val="21"/>
        </w:rPr>
        <w:t>7</w:t>
      </w:r>
    </w:p>
    <w:p w14:paraId="7E71CB36" w14:textId="1E6669E4" w:rsidR="00966A53" w:rsidRDefault="00966A53" w:rsidP="00966A5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66A53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59F91DD4" w14:textId="3E19AD35" w:rsidR="00966A53" w:rsidRDefault="00966A53" w:rsidP="00966A53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3B3304">
        <w:rPr>
          <w:rFonts w:hint="eastAsia"/>
        </w:rPr>
        <w:t xml:space="preserve"> </w:t>
      </w:r>
      <w:r w:rsidRPr="003B3304">
        <w:t xml:space="preserve"> value1 속성은</w:t>
      </w:r>
      <w:r w:rsidRPr="003B3304">
        <w:rPr>
          <w:rFonts w:hint="eastAsia"/>
        </w:rPr>
        <w:t xml:space="preserve"> </w:t>
      </w:r>
      <w:r w:rsidR="003B3304">
        <w:rPr>
          <w:rFonts w:hint="eastAsia"/>
        </w:rPr>
        <w:t>처음부터 앱에,</w:t>
      </w:r>
      <w:r w:rsidRPr="003B3304">
        <w:rPr>
          <w:rFonts w:hint="eastAsia"/>
        </w:rPr>
        <w:t xml:space="preserve"> </w:t>
      </w:r>
      <w:r w:rsidRPr="003B3304">
        <w:t>생성된다</w:t>
      </w:r>
      <w:r w:rsidRPr="003B3304">
        <w:rPr>
          <w:rFonts w:hint="eastAsia"/>
        </w:rPr>
        <w:t>.</w:t>
      </w:r>
    </w:p>
    <w:p w14:paraId="4C90ED85" w14:textId="4E8FAC93" w:rsidR="00966A53" w:rsidRPr="003B3304" w:rsidRDefault="00966A53" w:rsidP="00EF11A7"/>
    <w:p w14:paraId="78DC6B53" w14:textId="3B0E4CE2" w:rsidR="003B3304" w:rsidRDefault="003B3304" w:rsidP="00EF11A7"/>
    <w:p w14:paraId="613C41B4" w14:textId="50C2FA29" w:rsidR="003B3304" w:rsidRPr="003B3304" w:rsidRDefault="003B3304" w:rsidP="003B330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304">
        <w:rPr>
          <w:rFonts w:ascii="Consolas" w:eastAsia="굴림" w:hAnsi="Consolas" w:cs="굴림"/>
          <w:color w:val="795E26"/>
          <w:kern w:val="0"/>
          <w:sz w:val="21"/>
          <w:szCs w:val="21"/>
        </w:rPr>
        <w:t>changeValue2</w:t>
      </w:r>
      <w:r w:rsidRPr="003B3304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3B330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B330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3B3304">
        <w:rPr>
          <w:rFonts w:ascii="Consolas" w:eastAsia="굴림" w:hAnsi="Consolas" w:cs="굴림"/>
          <w:color w:val="000000"/>
          <w:kern w:val="0"/>
          <w:sz w:val="21"/>
          <w:szCs w:val="21"/>
        </w:rPr>
        <w:t>() {</w:t>
      </w:r>
    </w:p>
    <w:p w14:paraId="5FB18BBA" w14:textId="6303D095" w:rsidR="003B3304" w:rsidRPr="003B3304" w:rsidRDefault="003B3304" w:rsidP="003B330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304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3B330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3B3304">
        <w:rPr>
          <w:rFonts w:ascii="Consolas" w:eastAsia="굴림" w:hAnsi="Consolas" w:cs="굴림"/>
          <w:color w:val="000000"/>
          <w:kern w:val="0"/>
          <w:sz w:val="21"/>
          <w:szCs w:val="21"/>
        </w:rPr>
        <w:t> (!</w:t>
      </w:r>
      <w:r w:rsidRPr="003B330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3B330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B3304">
        <w:rPr>
          <w:rFonts w:ascii="Consolas" w:eastAsia="굴림" w:hAnsi="Consolas" w:cs="굴림"/>
          <w:color w:val="001080"/>
          <w:kern w:val="0"/>
          <w:sz w:val="21"/>
          <w:szCs w:val="21"/>
        </w:rPr>
        <w:t>value2</w:t>
      </w:r>
      <w:r w:rsidRPr="003B3304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3B330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3B330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B3304">
        <w:rPr>
          <w:rFonts w:ascii="Consolas" w:eastAsia="굴림" w:hAnsi="Consolas" w:cs="굴림"/>
          <w:color w:val="001080"/>
          <w:kern w:val="0"/>
          <w:sz w:val="21"/>
          <w:szCs w:val="21"/>
        </w:rPr>
        <w:t>value2</w:t>
      </w:r>
      <w:r w:rsidRPr="003B330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3B330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3B330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94A49A5" w14:textId="2465CE3B" w:rsidR="003B3304" w:rsidRPr="003B3304" w:rsidRDefault="003B3304" w:rsidP="003B330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304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3B330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3B330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B3304">
        <w:rPr>
          <w:rFonts w:ascii="Consolas" w:eastAsia="굴림" w:hAnsi="Consolas" w:cs="굴림"/>
          <w:color w:val="001080"/>
          <w:kern w:val="0"/>
          <w:sz w:val="21"/>
          <w:szCs w:val="21"/>
        </w:rPr>
        <w:t>value2</w:t>
      </w:r>
      <w:r w:rsidRPr="003B3304">
        <w:rPr>
          <w:rFonts w:ascii="Consolas" w:eastAsia="굴림" w:hAnsi="Consolas" w:cs="굴림"/>
          <w:color w:val="000000"/>
          <w:kern w:val="0"/>
          <w:sz w:val="21"/>
          <w:szCs w:val="21"/>
        </w:rPr>
        <w:t>++;</w:t>
      </w:r>
    </w:p>
    <w:p w14:paraId="71F80812" w14:textId="07ABAD99" w:rsidR="003B3304" w:rsidRPr="003B3304" w:rsidRDefault="003B3304" w:rsidP="003B330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30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2EA84C26" w14:textId="14744902" w:rsidR="003B3304" w:rsidRPr="00EF11A7" w:rsidRDefault="003B3304" w:rsidP="00EF11A7">
      <w:r>
        <w:rPr>
          <w:rFonts w:hint="eastAsia"/>
        </w:rPr>
        <w:t xml:space="preserve"> </w:t>
      </w:r>
      <w:r>
        <w:t xml:space="preserve"> value2 </w:t>
      </w:r>
      <w:r>
        <w:rPr>
          <w:rFonts w:hint="eastAsia"/>
        </w:rPr>
        <w:t xml:space="preserve">속성은 </w:t>
      </w:r>
      <w:r>
        <w:t xml:space="preserve">changeValue2 </w:t>
      </w:r>
      <w:r>
        <w:rPr>
          <w:rFonts w:hint="eastAsia"/>
        </w:rPr>
        <w:t>메소드가 처음</w:t>
      </w:r>
      <w:r>
        <w:t xml:space="preserve"> </w:t>
      </w:r>
      <w:r>
        <w:rPr>
          <w:rFonts w:hint="eastAsia"/>
        </w:rPr>
        <w:t>호출될 때, 앱에 생성된다.</w:t>
      </w:r>
    </w:p>
    <w:p w14:paraId="12141F2F" w14:textId="28FD1A5A" w:rsidR="00127DE4" w:rsidRDefault="00127DE4" w:rsidP="005502F4"/>
    <w:p w14:paraId="10E8C517" w14:textId="4CDDC764" w:rsidR="00127DE4" w:rsidRDefault="00127DE4" w:rsidP="005502F4"/>
    <w:p w14:paraId="73371E78" w14:textId="55E2E3B8" w:rsidR="00D457A9" w:rsidRDefault="00D457A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C46E5A1" w14:textId="4A7ACBA8" w:rsidR="00127DE4" w:rsidRDefault="00D457A9" w:rsidP="00D457A9">
      <w:pPr>
        <w:pStyle w:val="Heading3"/>
      </w:pPr>
      <w:r>
        <w:rPr>
          <w:rFonts w:hint="eastAsia"/>
        </w:rPr>
        <w:lastRenderedPageBreak/>
        <w:t>앱의</w:t>
      </w:r>
      <w:r>
        <w:rPr>
          <w:rFonts w:hint="eastAsia"/>
        </w:rPr>
        <w:t xml:space="preserve"> </w:t>
      </w:r>
      <w:r>
        <w:rPr>
          <w:rFonts w:hint="eastAsia"/>
        </w:rPr>
        <w:t>속성값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</w:p>
    <w:p w14:paraId="63E3CF02" w14:textId="13E8D65A" w:rsidR="00D457A9" w:rsidRDefault="00D457A9" w:rsidP="00D457A9"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부분에 선언되어 생성된 앱의 속성은,</w:t>
      </w:r>
      <w:r>
        <w:t xml:space="preserve"> </w:t>
      </w:r>
      <w:r>
        <w:rPr>
          <w:rFonts w:hint="eastAsia"/>
        </w:rPr>
        <w:t>속성값이 변경되면</w:t>
      </w:r>
      <w:r w:rsidR="00155998">
        <w:rPr>
          <w:rFonts w:hint="eastAsia"/>
        </w:rPr>
        <w:t>, 그 변경된 값이 즉시 다시 출력된다.</w:t>
      </w:r>
    </w:p>
    <w:p w14:paraId="6673F42A" w14:textId="096AD550" w:rsidR="00155998" w:rsidRDefault="00155998" w:rsidP="00D457A9"/>
    <w:p w14:paraId="0E74B67A" w14:textId="507E289C" w:rsidR="00155998" w:rsidRPr="00F91E77" w:rsidRDefault="00155998" w:rsidP="00155998">
      <w:pPr>
        <w:rPr>
          <w:shd w:val="clear" w:color="auto" w:fill="FFFF99"/>
        </w:rPr>
      </w:pPr>
      <w:r w:rsidRPr="00F91E77">
        <w:rPr>
          <w:rFonts w:hint="eastAsia"/>
          <w:shd w:val="clear" w:color="auto" w:fill="FFFF99"/>
        </w:rPr>
        <w:t>d</w:t>
      </w:r>
      <w:r w:rsidRPr="00F91E77">
        <w:rPr>
          <w:shd w:val="clear" w:color="auto" w:fill="FFFF99"/>
        </w:rPr>
        <w:t xml:space="preserve">ata </w:t>
      </w:r>
      <w:r w:rsidRPr="00F91E77">
        <w:rPr>
          <w:rFonts w:hint="eastAsia"/>
          <w:shd w:val="clear" w:color="auto" w:fill="FFFF99"/>
        </w:rPr>
        <w:t xml:space="preserve">부분에 선언되지 않고 나중에 </w:t>
      </w:r>
      <w:r w:rsidR="00AD2A1F">
        <w:rPr>
          <w:rFonts w:hint="eastAsia"/>
          <w:shd w:val="clear" w:color="auto" w:fill="FFFF99"/>
        </w:rPr>
        <w:t>생</w:t>
      </w:r>
      <w:r w:rsidRPr="00F91E77">
        <w:rPr>
          <w:rFonts w:hint="eastAsia"/>
          <w:shd w:val="clear" w:color="auto" w:fill="FFFF99"/>
        </w:rPr>
        <w:t>성된 앱의 속성은,</w:t>
      </w:r>
      <w:r w:rsidRPr="00F91E77">
        <w:rPr>
          <w:shd w:val="clear" w:color="auto" w:fill="FFFF99"/>
        </w:rPr>
        <w:t xml:space="preserve"> </w:t>
      </w:r>
    </w:p>
    <w:p w14:paraId="4EA052AE" w14:textId="66B33FEC" w:rsidR="00155998" w:rsidRPr="00F91E77" w:rsidRDefault="00155998" w:rsidP="00155998">
      <w:pPr>
        <w:rPr>
          <w:shd w:val="clear" w:color="auto" w:fill="FFFF99"/>
        </w:rPr>
      </w:pPr>
      <w:r w:rsidRPr="00F91E77">
        <w:rPr>
          <w:rFonts w:hint="eastAsia"/>
          <w:shd w:val="clear" w:color="auto" w:fill="FFFF99"/>
        </w:rPr>
        <w:t>속성값이 변경되아도 다시 출력되지 않는다.</w:t>
      </w:r>
    </w:p>
    <w:p w14:paraId="05A82597" w14:textId="1EB6D811" w:rsidR="00155998" w:rsidRDefault="00155998" w:rsidP="00155998"/>
    <w:p w14:paraId="678BBF38" w14:textId="71683ABC" w:rsidR="00155998" w:rsidRDefault="00155998" w:rsidP="00155998"/>
    <w:p w14:paraId="46A227CC" w14:textId="1EFB2235" w:rsidR="00F91E77" w:rsidRDefault="00F91E77" w:rsidP="00155998">
      <w:r w:rsidRPr="00F91E77">
        <w:rPr>
          <w:noProof/>
        </w:rPr>
        <w:drawing>
          <wp:inline distT="0" distB="0" distL="0" distR="0" wp14:anchorId="235C162F" wp14:editId="1ECBD521">
            <wp:extent cx="3181794" cy="2143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D4DC" w14:textId="77777777" w:rsidR="00F91E77" w:rsidRDefault="00F91E77" w:rsidP="00F91E77">
      <w:r>
        <w:rPr>
          <w:rFonts w:hint="eastAsia"/>
        </w:rPr>
        <w:t>처음 실행하면,</w:t>
      </w:r>
      <w:r>
        <w:t xml:space="preserve"> value2 </w:t>
      </w:r>
      <w:r>
        <w:rPr>
          <w:rFonts w:hint="eastAsia"/>
        </w:rPr>
        <w:t>속성은 없기 때문에 출력되지 않는다.</w:t>
      </w:r>
    </w:p>
    <w:p w14:paraId="137ED0F4" w14:textId="4BB9E9D7" w:rsidR="00155998" w:rsidRDefault="00155998" w:rsidP="00155998"/>
    <w:p w14:paraId="364CC8DA" w14:textId="3AC234AD" w:rsidR="00F91E77" w:rsidRDefault="00F91E77" w:rsidP="00155998"/>
    <w:p w14:paraId="476BB6C0" w14:textId="7C92644D" w:rsidR="00F91E77" w:rsidRDefault="00F91E77" w:rsidP="00155998">
      <w:r>
        <w:rPr>
          <w:rFonts w:hint="eastAsia"/>
        </w:rPr>
        <w:t>v</w:t>
      </w:r>
      <w:r>
        <w:t xml:space="preserve">alue2 </w:t>
      </w:r>
      <w:r>
        <w:rPr>
          <w:rFonts w:hint="eastAsia"/>
        </w:rPr>
        <w:t>변경 버튼을 누르면,</w:t>
      </w:r>
      <w:r>
        <w:t xml:space="preserve"> changeValue2 </w:t>
      </w:r>
      <w:r>
        <w:rPr>
          <w:rFonts w:hint="eastAsia"/>
        </w:rPr>
        <w:t>메소드가 호출되고</w:t>
      </w:r>
      <w:r>
        <w:t xml:space="preserve">, </w:t>
      </w:r>
      <w:r>
        <w:rPr>
          <w:rFonts w:hint="eastAsia"/>
        </w:rPr>
        <w:t xml:space="preserve">앱에 </w:t>
      </w:r>
      <w:r>
        <w:t xml:space="preserve">value2 </w:t>
      </w:r>
      <w:r>
        <w:rPr>
          <w:rFonts w:hint="eastAsia"/>
        </w:rPr>
        <w:t xml:space="preserve">속성이 </w:t>
      </w:r>
      <w:r w:rsidR="00AD2A1F">
        <w:rPr>
          <w:rFonts w:hint="eastAsia"/>
        </w:rPr>
        <w:t>만들어진다.</w:t>
      </w:r>
    </w:p>
    <w:p w14:paraId="36F5C04B" w14:textId="5AB6F8E8" w:rsidR="00F91E77" w:rsidRDefault="00AD2A1F" w:rsidP="00155998">
      <w:r>
        <w:rPr>
          <w:rFonts w:hint="eastAsia"/>
        </w:rPr>
        <w:t>그렇지만 이렇게 나중에 생성된 속성은 화면에 즉시 출력되지 않는다.</w:t>
      </w:r>
    </w:p>
    <w:p w14:paraId="3877C4CF" w14:textId="65C6070C" w:rsidR="00AD2A1F" w:rsidRDefault="00AD2A1F" w:rsidP="00155998"/>
    <w:p w14:paraId="79094CFE" w14:textId="456FC983" w:rsidR="00AD2A1F" w:rsidRDefault="008F6D31" w:rsidP="00155998">
      <w:r w:rsidRPr="008F6D31">
        <w:rPr>
          <w:noProof/>
        </w:rPr>
        <w:drawing>
          <wp:inline distT="0" distB="0" distL="0" distR="0" wp14:anchorId="6C928BF7" wp14:editId="4D1079B7">
            <wp:extent cx="3172268" cy="218152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4A6E" w14:textId="636A8CB1" w:rsidR="00AD2A1F" w:rsidRDefault="008F6D31" w:rsidP="00155998">
      <w:r>
        <w:rPr>
          <w:rFonts w:hint="eastAsia"/>
        </w:rPr>
        <w:t>v</w:t>
      </w:r>
      <w:r>
        <w:t xml:space="preserve">alue1 </w:t>
      </w:r>
      <w:r>
        <w:rPr>
          <w:rFonts w:hint="eastAsia"/>
        </w:rPr>
        <w:t>변경 버튼을 누르면,</w:t>
      </w:r>
      <w:r>
        <w:t xml:space="preserve"> changeValue1 </w:t>
      </w:r>
      <w:r>
        <w:rPr>
          <w:rFonts w:hint="eastAsia"/>
        </w:rPr>
        <w:t>메소드가 호출되고,</w:t>
      </w:r>
      <w:r w:rsidR="001F3383">
        <w:t xml:space="preserve"> </w:t>
      </w:r>
      <w:r w:rsidR="001F3383">
        <w:rPr>
          <w:rFonts w:hint="eastAsia"/>
        </w:rPr>
        <w:t>v</w:t>
      </w:r>
      <w:r w:rsidR="001F3383">
        <w:t xml:space="preserve">alue1 </w:t>
      </w:r>
      <w:r w:rsidR="001F3383">
        <w:rPr>
          <w:rFonts w:hint="eastAsia"/>
        </w:rPr>
        <w:t xml:space="preserve">속성값이 </w:t>
      </w:r>
      <w:r w:rsidR="001F3383">
        <w:t xml:space="preserve">1 </w:t>
      </w:r>
      <w:r w:rsidR="001F3383">
        <w:rPr>
          <w:rFonts w:hint="eastAsia"/>
        </w:rPr>
        <w:t>증가한다.</w:t>
      </w:r>
    </w:p>
    <w:p w14:paraId="2927F805" w14:textId="37688883" w:rsidR="001F3383" w:rsidRDefault="001F3383" w:rsidP="00155998">
      <w:r>
        <w:rPr>
          <w:rFonts w:hint="eastAsia"/>
        </w:rPr>
        <w:t>v</w:t>
      </w:r>
      <w:r>
        <w:t xml:space="preserve">alue1 </w:t>
      </w:r>
      <w:r>
        <w:rPr>
          <w:rFonts w:hint="eastAsia"/>
        </w:rPr>
        <w:t xml:space="preserve">속성값이 변경되었으므로 화면이 즉시 다시 </w:t>
      </w:r>
      <w:r w:rsidR="00543D27">
        <w:rPr>
          <w:rFonts w:hint="eastAsia"/>
        </w:rPr>
        <w:t>출력된</w:t>
      </w:r>
      <w:r>
        <w:rPr>
          <w:rFonts w:hint="eastAsia"/>
        </w:rPr>
        <w:t>다.</w:t>
      </w:r>
    </w:p>
    <w:p w14:paraId="4743FBB1" w14:textId="77777777" w:rsidR="00543D27" w:rsidRDefault="00543D27" w:rsidP="00155998"/>
    <w:p w14:paraId="34E265FF" w14:textId="3B89DBDD" w:rsidR="00AD2A1F" w:rsidRDefault="007B749A" w:rsidP="00155998">
      <w:r>
        <w:rPr>
          <w:rFonts w:hint="eastAsia"/>
        </w:rPr>
        <w:t>v</w:t>
      </w:r>
      <w:r>
        <w:t xml:space="preserve">alue1 </w:t>
      </w:r>
      <w:r>
        <w:rPr>
          <w:rFonts w:hint="eastAsia"/>
        </w:rPr>
        <w:t>변경 버튼을 누르기 전에,</w:t>
      </w:r>
      <w:r>
        <w:t xml:space="preserve"> </w:t>
      </w:r>
      <w:r>
        <w:rPr>
          <w:rFonts w:hint="eastAsia"/>
        </w:rPr>
        <w:t xml:space="preserve">이미 </w:t>
      </w:r>
      <w:r>
        <w:t>valu</w:t>
      </w:r>
      <w:r w:rsidR="00543D27">
        <w:t xml:space="preserve">e2 </w:t>
      </w:r>
      <w:r w:rsidR="00543D27">
        <w:rPr>
          <w:rFonts w:hint="eastAsia"/>
        </w:rPr>
        <w:t>버튼을 눌렀다면,</w:t>
      </w:r>
      <w:r w:rsidR="00543D27">
        <w:t xml:space="preserve"> </w:t>
      </w:r>
      <w:r w:rsidR="00543D27">
        <w:rPr>
          <w:rFonts w:hint="eastAsia"/>
        </w:rPr>
        <w:t xml:space="preserve">앱에 </w:t>
      </w:r>
      <w:r w:rsidR="00543D27">
        <w:t xml:space="preserve">value2 </w:t>
      </w:r>
      <w:r w:rsidR="00543D27">
        <w:rPr>
          <w:rFonts w:hint="eastAsia"/>
        </w:rPr>
        <w:t>속성이 만들어졌을 것이고,</w:t>
      </w:r>
    </w:p>
    <w:p w14:paraId="6896553D" w14:textId="323CC4AE" w:rsidR="00543D27" w:rsidRDefault="00543D27" w:rsidP="00155998">
      <w:r>
        <w:rPr>
          <w:rFonts w:hint="eastAsia"/>
        </w:rPr>
        <w:t xml:space="preserve">그 </w:t>
      </w:r>
      <w:r>
        <w:t xml:space="preserve">value2 </w:t>
      </w:r>
      <w:r>
        <w:rPr>
          <w:rFonts w:hint="eastAsia"/>
        </w:rPr>
        <w:t>속성</w:t>
      </w:r>
      <w:r w:rsidR="007B749A">
        <w:rPr>
          <w:rFonts w:hint="eastAsia"/>
        </w:rPr>
        <w:t>의</w:t>
      </w:r>
      <w:r>
        <w:rPr>
          <w:rFonts w:hint="eastAsia"/>
        </w:rPr>
        <w:t xml:space="preserve"> 값도 동시에 출력된다.</w:t>
      </w:r>
    </w:p>
    <w:p w14:paraId="48E2A4CA" w14:textId="77777777" w:rsidR="00543D27" w:rsidRPr="007B749A" w:rsidRDefault="00543D27" w:rsidP="00155998"/>
    <w:p w14:paraId="628620AC" w14:textId="1BAC8AD8" w:rsidR="00155998" w:rsidRDefault="007B749A" w:rsidP="00D457A9">
      <w:r>
        <w:rPr>
          <w:rFonts w:hint="eastAsia"/>
        </w:rPr>
        <w:t xml:space="preserve">다시 </w:t>
      </w:r>
      <w:r>
        <w:t xml:space="preserve">value2 </w:t>
      </w:r>
      <w:r>
        <w:rPr>
          <w:rFonts w:hint="eastAsia"/>
        </w:rPr>
        <w:t>변경 버튼을 눌러보자,</w:t>
      </w:r>
      <w:r>
        <w:t xml:space="preserve"> </w:t>
      </w:r>
      <w:r>
        <w:rPr>
          <w:rFonts w:hint="eastAsia"/>
        </w:rPr>
        <w:t>화면에 변화가 없을 것이다.</w:t>
      </w:r>
    </w:p>
    <w:p w14:paraId="2E6FD77B" w14:textId="77777777" w:rsidR="005876C6" w:rsidRDefault="005876C6" w:rsidP="00D457A9"/>
    <w:p w14:paraId="4EE8F5D1" w14:textId="5411156D" w:rsidR="0078074B" w:rsidRDefault="007B749A" w:rsidP="00D457A9">
      <w:r>
        <w:rPr>
          <w:rFonts w:hint="eastAsia"/>
        </w:rPr>
        <w:t>v</w:t>
      </w:r>
      <w:r>
        <w:t xml:space="preserve">alue1 </w:t>
      </w:r>
      <w:r>
        <w:rPr>
          <w:rFonts w:hint="eastAsia"/>
        </w:rPr>
        <w:t>변경 버튼을 눌러야 화면이 다시 그려</w:t>
      </w:r>
      <w:r w:rsidR="0078074B">
        <w:rPr>
          <w:rFonts w:hint="eastAsia"/>
        </w:rPr>
        <w:t>지고</w:t>
      </w:r>
      <w:r w:rsidR="0078074B">
        <w:t xml:space="preserve">, </w:t>
      </w:r>
    </w:p>
    <w:p w14:paraId="45573BBD" w14:textId="21416281" w:rsidR="007B749A" w:rsidRDefault="0078074B" w:rsidP="00D457A9">
      <w:r>
        <w:rPr>
          <w:rFonts w:hint="eastAsia"/>
        </w:rPr>
        <w:t xml:space="preserve">그동안 화면에 그려지지 않았던 </w:t>
      </w:r>
      <w:r>
        <w:t xml:space="preserve">value2 </w:t>
      </w:r>
      <w:r>
        <w:rPr>
          <w:rFonts w:hint="eastAsia"/>
        </w:rPr>
        <w:t>속성의 값도</w:t>
      </w:r>
      <w:r w:rsidR="005876C6">
        <w:rPr>
          <w:rFonts w:hint="eastAsia"/>
        </w:rPr>
        <w:t xml:space="preserve"> 같이</w:t>
      </w:r>
      <w:r>
        <w:rPr>
          <w:rFonts w:hint="eastAsia"/>
        </w:rPr>
        <w:t xml:space="preserve"> 그려</w:t>
      </w:r>
      <w:r w:rsidR="005876C6">
        <w:rPr>
          <w:rFonts w:hint="eastAsia"/>
        </w:rPr>
        <w:t>질 것이다.</w:t>
      </w:r>
    </w:p>
    <w:p w14:paraId="5D0F25FE" w14:textId="77777777" w:rsidR="0078074B" w:rsidRPr="005876C6" w:rsidRDefault="0078074B" w:rsidP="00D457A9"/>
    <w:p w14:paraId="0C0D8768" w14:textId="7E105022" w:rsidR="007B749A" w:rsidRDefault="007B749A" w:rsidP="00D457A9"/>
    <w:p w14:paraId="52DF20C3" w14:textId="37B30AD1" w:rsidR="00206AE2" w:rsidRDefault="00206AE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AB2BCFB" w14:textId="1F79B8C8" w:rsidR="007B749A" w:rsidRDefault="008272BD" w:rsidP="008272BD">
      <w:pPr>
        <w:pStyle w:val="Heading2"/>
      </w:pPr>
      <w:bookmarkStart w:id="3" w:name="_Toc38767400"/>
      <w:r>
        <w:rPr>
          <w:rFonts w:hint="eastAsia"/>
        </w:rPr>
        <w:lastRenderedPageBreak/>
        <w:t>객체의 속성값 변화 감지</w:t>
      </w:r>
      <w:bookmarkEnd w:id="3"/>
    </w:p>
    <w:p w14:paraId="1BB2A3D4" w14:textId="7ABD19FD" w:rsidR="008272BD" w:rsidRDefault="008272BD" w:rsidP="008272BD">
      <w:pPr>
        <w:pStyle w:val="Heading3"/>
      </w:pPr>
      <w:r>
        <w:rPr>
          <w:rFonts w:hint="eastAsia"/>
        </w:rPr>
        <w:t>p</w:t>
      </w:r>
      <w:r>
        <w:t>roperty3.html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72BD" w14:paraId="64157622" w14:textId="77777777" w:rsidTr="008272BD">
        <w:tc>
          <w:tcPr>
            <w:tcW w:w="10456" w:type="dxa"/>
          </w:tcPr>
          <w:p w14:paraId="20C66159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75916226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656F3F0B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72B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272B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77D270EB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72B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272B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5F42E519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245BE87E" w14:textId="2CE60DC3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272B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272B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272B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272B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72BD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272B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="006F12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8272B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00px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74F2FFA3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272B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272B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72BD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72BD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272B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272B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72B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72B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72BD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272B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272B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11pt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9461690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272B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272B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72B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0DC6004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215C3ACB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A484035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70D41B03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72B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272B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41D3DE0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value1: {{ box.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99FF99"/>
              </w:rPr>
              <w:t>value1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40DB708C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value2: {{ box.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value2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3D799136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72B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272B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72B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272B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272B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CCFFFF"/>
              </w:rPr>
              <w:t>changeValue1</w:t>
            </w:r>
            <w:r w:rsidRPr="008272B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값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1 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변경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7BC4A319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72B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272B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72B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272B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272B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EAEAEA"/>
              </w:rPr>
              <w:t>changeValue2</w:t>
            </w:r>
            <w:r w:rsidRPr="008272B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값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2 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변경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41B1F828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6389FCF5" w14:textId="716BF39B" w:rsid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72BD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272B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FBA2875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272B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72B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272B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72B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63AEE818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272B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72B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80AC785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272B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0951B3F" w14:textId="70039929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272B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box: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="00E02111"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 </w:t>
            </w:r>
            <w:r w:rsidR="00E02111" w:rsidRPr="008272B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99FF99"/>
              </w:rPr>
              <w:t>value1</w:t>
            </w:r>
            <w:r w:rsidR="00E02111" w:rsidRPr="008272B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="00E02111"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="00E02111" w:rsidRPr="008272B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="00E02111"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5343293C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5291CB79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272B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3E37B148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272B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CCFFFF"/>
              </w:rPr>
              <w:t>changeValue1</w:t>
            </w:r>
            <w:r w:rsidRPr="008272B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72B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7998E634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272B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272B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box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272B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99FF99"/>
              </w:rPr>
              <w:t>value1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++;</w:t>
            </w:r>
          </w:p>
          <w:p w14:paraId="79C44AEE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},</w:t>
            </w:r>
          </w:p>
          <w:p w14:paraId="7A7B77FB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272B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EAEAEA"/>
              </w:rPr>
              <w:t>changeValue2</w:t>
            </w:r>
            <w:r w:rsidRPr="008272B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72B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6DB6CB32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272BD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(!</w:t>
            </w:r>
            <w:r w:rsidRPr="008272B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272B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box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272B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value2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8272B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272B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box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272B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value2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272B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89E367A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272B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272B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box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272B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value2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++;</w:t>
            </w:r>
          </w:p>
          <w:p w14:paraId="089C9CCC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7B37F39B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2C8975AC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    </w:t>
            </w:r>
          </w:p>
          <w:p w14:paraId="307424C5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2B378DF" w14:textId="77777777" w:rsidR="008272BD" w:rsidRP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8272B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0DBE998D" w14:textId="3B6F3D83" w:rsidR="008272BD" w:rsidRDefault="008272BD" w:rsidP="008272BD">
            <w:pPr>
              <w:widowControl/>
              <w:shd w:val="clear" w:color="auto" w:fill="FFFFFF"/>
              <w:wordWrap/>
              <w:autoSpaceDE/>
              <w:autoSpaceDN/>
              <w:jc w:val="left"/>
            </w:pPr>
            <w:r w:rsidRPr="008272B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439AEE8E" w14:textId="447D7E31" w:rsidR="008272BD" w:rsidRDefault="008272BD" w:rsidP="008272BD"/>
    <w:p w14:paraId="1D5EFB3D" w14:textId="5FD91A0A" w:rsidR="00DA2C72" w:rsidRDefault="00DA2C72" w:rsidP="008272BD"/>
    <w:p w14:paraId="04FB3B8A" w14:textId="77777777" w:rsidR="00DA2C72" w:rsidRPr="00966A53" w:rsidRDefault="00DA2C72" w:rsidP="00DA2C7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66A53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966A53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3527D94D" w14:textId="01B3F8E8" w:rsidR="00DA2C72" w:rsidRPr="00966A53" w:rsidRDefault="00DA2C72" w:rsidP="00E61253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66A53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="00E61253" w:rsidRPr="00E61253">
        <w:rPr>
          <w:rFonts w:ascii="Consolas" w:eastAsia="굴림" w:hAnsi="Consolas" w:cs="굴림"/>
          <w:color w:val="001080"/>
          <w:kern w:val="0"/>
          <w:sz w:val="21"/>
          <w:szCs w:val="21"/>
        </w:rPr>
        <w:t>box:</w:t>
      </w:r>
      <w:r w:rsidR="00E61253" w:rsidRPr="00E61253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="00E61253" w:rsidRPr="00E61253">
        <w:rPr>
          <w:rFonts w:ascii="Consolas" w:eastAsia="굴림" w:hAnsi="Consolas" w:cs="굴림"/>
          <w:color w:val="001080"/>
          <w:kern w:val="0"/>
          <w:sz w:val="21"/>
          <w:szCs w:val="21"/>
        </w:rPr>
        <w:t>value1:</w:t>
      </w:r>
      <w:r w:rsidR="00E61253" w:rsidRPr="00E6125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="00E61253" w:rsidRPr="00E61253">
        <w:rPr>
          <w:rFonts w:ascii="Consolas" w:eastAsia="굴림" w:hAnsi="Consolas" w:cs="굴림"/>
          <w:color w:val="098658"/>
          <w:kern w:val="0"/>
          <w:sz w:val="21"/>
          <w:szCs w:val="21"/>
        </w:rPr>
        <w:t>7</w:t>
      </w:r>
      <w:r w:rsidR="00E61253" w:rsidRPr="00E61253">
        <w:rPr>
          <w:rFonts w:ascii="Consolas" w:eastAsia="굴림" w:hAnsi="Consolas" w:cs="굴림"/>
          <w:color w:val="000000"/>
          <w:kern w:val="0"/>
          <w:sz w:val="21"/>
          <w:szCs w:val="21"/>
        </w:rPr>
        <w:t> }</w:t>
      </w:r>
    </w:p>
    <w:p w14:paraId="54C83357" w14:textId="77777777" w:rsidR="00DA2C72" w:rsidRDefault="00DA2C72" w:rsidP="00DA2C7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66A53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31E93372" w14:textId="77777777" w:rsidR="00E61253" w:rsidRDefault="00DA2C72" w:rsidP="00DA2C7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3B3304">
        <w:rPr>
          <w:rFonts w:hint="eastAsia"/>
        </w:rPr>
        <w:t xml:space="preserve"> </w:t>
      </w:r>
      <w:r w:rsidRPr="003B3304">
        <w:t xml:space="preserve"> </w:t>
      </w:r>
      <w:r w:rsidR="00E61253">
        <w:rPr>
          <w:rFonts w:hint="eastAsia"/>
        </w:rPr>
        <w:t>b</w:t>
      </w:r>
      <w:r w:rsidR="00E61253">
        <w:t xml:space="preserve">ox </w:t>
      </w:r>
      <w:r w:rsidR="00E61253">
        <w:rPr>
          <w:rFonts w:hint="eastAsia"/>
        </w:rPr>
        <w:t>속성의 값은 객체이다.</w:t>
      </w:r>
      <w:r w:rsidR="00E61253">
        <w:t xml:space="preserve"> </w:t>
      </w:r>
    </w:p>
    <w:p w14:paraId="66AAF0A9" w14:textId="37389C75" w:rsidR="00E61253" w:rsidRDefault="00E61253" w:rsidP="00DA2C7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객체에는 </w:t>
      </w:r>
      <w:r>
        <w:t xml:space="preserve">value1 </w:t>
      </w:r>
      <w:r>
        <w:rPr>
          <w:rFonts w:hint="eastAsia"/>
        </w:rPr>
        <w:t>속성이 들어있다.</w:t>
      </w:r>
    </w:p>
    <w:p w14:paraId="11D71850" w14:textId="75FA7BAD" w:rsidR="00C94166" w:rsidRDefault="00C94166" w:rsidP="00DA2C7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 xml:space="preserve">ox </w:t>
      </w:r>
      <w:r>
        <w:rPr>
          <w:rFonts w:hint="eastAsia"/>
        </w:rPr>
        <w:t xml:space="preserve">속성과 </w:t>
      </w:r>
      <w:r>
        <w:t xml:space="preserve">value1 </w:t>
      </w:r>
      <w:r>
        <w:rPr>
          <w:rFonts w:hint="eastAsia"/>
        </w:rPr>
        <w:t>속성이 앱이 시작될 때 생성된다.</w:t>
      </w:r>
    </w:p>
    <w:p w14:paraId="0D25F8DD" w14:textId="77777777" w:rsidR="00DA2C72" w:rsidRDefault="00DA2C72" w:rsidP="00DA2C72"/>
    <w:p w14:paraId="04C8F694" w14:textId="77777777" w:rsidR="00DA2C72" w:rsidRPr="003B3304" w:rsidRDefault="00DA2C72" w:rsidP="00DA2C7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304">
        <w:rPr>
          <w:rFonts w:ascii="Consolas" w:eastAsia="굴림" w:hAnsi="Consolas" w:cs="굴림"/>
          <w:color w:val="795E26"/>
          <w:kern w:val="0"/>
          <w:sz w:val="21"/>
          <w:szCs w:val="21"/>
        </w:rPr>
        <w:t>changeValue2</w:t>
      </w:r>
      <w:r w:rsidRPr="003B3304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3B330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B330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3B3304">
        <w:rPr>
          <w:rFonts w:ascii="Consolas" w:eastAsia="굴림" w:hAnsi="Consolas" w:cs="굴림"/>
          <w:color w:val="000000"/>
          <w:kern w:val="0"/>
          <w:sz w:val="21"/>
          <w:szCs w:val="21"/>
        </w:rPr>
        <w:t>() {</w:t>
      </w:r>
    </w:p>
    <w:p w14:paraId="5A09B389" w14:textId="1B9F9ED2" w:rsidR="00A515A7" w:rsidRPr="00A515A7" w:rsidRDefault="00A515A7" w:rsidP="00A515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AF00DB"/>
          <w:kern w:val="0"/>
          <w:sz w:val="21"/>
          <w:szCs w:val="21"/>
        </w:rPr>
        <w:t xml:space="preserve">  </w:t>
      </w:r>
      <w:r w:rsidRPr="00A515A7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A515A7">
        <w:rPr>
          <w:rFonts w:ascii="Consolas" w:eastAsia="굴림" w:hAnsi="Consolas" w:cs="굴림"/>
          <w:color w:val="000000"/>
          <w:kern w:val="0"/>
          <w:sz w:val="21"/>
          <w:szCs w:val="21"/>
        </w:rPr>
        <w:t> (!</w:t>
      </w:r>
      <w:r w:rsidRPr="00A515A7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15A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515A7">
        <w:rPr>
          <w:rFonts w:ascii="Consolas" w:eastAsia="굴림" w:hAnsi="Consolas" w:cs="굴림"/>
          <w:color w:val="001080"/>
          <w:kern w:val="0"/>
          <w:sz w:val="21"/>
          <w:szCs w:val="21"/>
        </w:rPr>
        <w:t>box</w:t>
      </w:r>
      <w:r w:rsidRPr="00A515A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515A7">
        <w:rPr>
          <w:rFonts w:ascii="Consolas" w:eastAsia="굴림" w:hAnsi="Consolas" w:cs="굴림"/>
          <w:color w:val="001080"/>
          <w:kern w:val="0"/>
          <w:sz w:val="21"/>
          <w:szCs w:val="21"/>
        </w:rPr>
        <w:t>value2</w:t>
      </w:r>
      <w:r w:rsidRPr="00A515A7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A515A7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15A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515A7">
        <w:rPr>
          <w:rFonts w:ascii="Consolas" w:eastAsia="굴림" w:hAnsi="Consolas" w:cs="굴림"/>
          <w:color w:val="001080"/>
          <w:kern w:val="0"/>
          <w:sz w:val="21"/>
          <w:szCs w:val="21"/>
        </w:rPr>
        <w:t>box</w:t>
      </w:r>
      <w:r w:rsidRPr="00A515A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515A7">
        <w:rPr>
          <w:rFonts w:ascii="Consolas" w:eastAsia="굴림" w:hAnsi="Consolas" w:cs="굴림"/>
          <w:color w:val="001080"/>
          <w:kern w:val="0"/>
          <w:sz w:val="21"/>
          <w:szCs w:val="21"/>
        </w:rPr>
        <w:t>value2</w:t>
      </w:r>
      <w:r w:rsidRPr="00A515A7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515A7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A515A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1396BE8" w14:textId="559CADA3" w:rsidR="00A515A7" w:rsidRPr="00A515A7" w:rsidRDefault="00A515A7" w:rsidP="00A515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15A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A515A7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15A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515A7">
        <w:rPr>
          <w:rFonts w:ascii="Consolas" w:eastAsia="굴림" w:hAnsi="Consolas" w:cs="굴림"/>
          <w:color w:val="001080"/>
          <w:kern w:val="0"/>
          <w:sz w:val="21"/>
          <w:szCs w:val="21"/>
        </w:rPr>
        <w:t>box</w:t>
      </w:r>
      <w:r w:rsidRPr="00A515A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515A7">
        <w:rPr>
          <w:rFonts w:ascii="Consolas" w:eastAsia="굴림" w:hAnsi="Consolas" w:cs="굴림"/>
          <w:color w:val="001080"/>
          <w:kern w:val="0"/>
          <w:sz w:val="21"/>
          <w:szCs w:val="21"/>
        </w:rPr>
        <w:t>value2</w:t>
      </w:r>
      <w:r w:rsidRPr="00A515A7">
        <w:rPr>
          <w:rFonts w:ascii="Consolas" w:eastAsia="굴림" w:hAnsi="Consolas" w:cs="굴림"/>
          <w:color w:val="000000"/>
          <w:kern w:val="0"/>
          <w:sz w:val="21"/>
          <w:szCs w:val="21"/>
        </w:rPr>
        <w:t>++;</w:t>
      </w:r>
    </w:p>
    <w:p w14:paraId="686CB714" w14:textId="77777777" w:rsidR="00DA2C72" w:rsidRPr="003B3304" w:rsidRDefault="00DA2C72" w:rsidP="00DA2C7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30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2DB877FF" w14:textId="77FF9E2B" w:rsidR="00DA2C72" w:rsidRPr="00EF11A7" w:rsidRDefault="00DA2C72" w:rsidP="00DA2C72">
      <w:r>
        <w:rPr>
          <w:rFonts w:hint="eastAsia"/>
        </w:rPr>
        <w:t xml:space="preserve"> </w:t>
      </w:r>
      <w:r>
        <w:t xml:space="preserve"> changeValue2 </w:t>
      </w:r>
      <w:r>
        <w:rPr>
          <w:rFonts w:hint="eastAsia"/>
        </w:rPr>
        <w:t>메소드가 처음</w:t>
      </w:r>
      <w:r>
        <w:t xml:space="preserve"> </w:t>
      </w:r>
      <w:r>
        <w:rPr>
          <w:rFonts w:hint="eastAsia"/>
        </w:rPr>
        <w:t xml:space="preserve">호출될 때, </w:t>
      </w:r>
      <w:r w:rsidR="00A515A7">
        <w:t xml:space="preserve">this.box </w:t>
      </w:r>
      <w:r w:rsidR="00A515A7">
        <w:rPr>
          <w:rFonts w:hint="eastAsia"/>
        </w:rPr>
        <w:t xml:space="preserve">속성이 참조하는 객체에 </w:t>
      </w:r>
      <w:r w:rsidR="00E47FC8">
        <w:t xml:space="preserve">value2 </w:t>
      </w:r>
      <w:r w:rsidR="00E47FC8">
        <w:rPr>
          <w:rFonts w:hint="eastAsia"/>
        </w:rPr>
        <w:t xml:space="preserve">속성이 </w:t>
      </w:r>
      <w:r>
        <w:rPr>
          <w:rFonts w:hint="eastAsia"/>
        </w:rPr>
        <w:t>생성된다.</w:t>
      </w:r>
    </w:p>
    <w:p w14:paraId="18E04389" w14:textId="77777777" w:rsidR="00DA2C72" w:rsidRDefault="00DA2C72" w:rsidP="00DA2C72"/>
    <w:p w14:paraId="26C8EB65" w14:textId="3D2B86E9" w:rsidR="00DA2C72" w:rsidRDefault="00DA2C72" w:rsidP="008272BD"/>
    <w:p w14:paraId="49E3727C" w14:textId="25435806" w:rsidR="00CC0E71" w:rsidRDefault="00CC0E7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394A9EF" w14:textId="0E283DB6" w:rsidR="00CC0E71" w:rsidRDefault="00E92155" w:rsidP="008272BD">
      <w:r w:rsidRPr="00E92155">
        <w:rPr>
          <w:noProof/>
        </w:rPr>
        <w:lastRenderedPageBreak/>
        <w:drawing>
          <wp:inline distT="0" distB="0" distL="0" distR="0" wp14:anchorId="00F8C862" wp14:editId="01860987">
            <wp:extent cx="2428875" cy="75374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8E6CF" w14:textId="2E70B1BC" w:rsidR="00CC0E71" w:rsidRDefault="00CC0E71" w:rsidP="008272BD"/>
    <w:p w14:paraId="40117DEE" w14:textId="2BAD399E" w:rsidR="00E92155" w:rsidRPr="00A515A7" w:rsidRDefault="00E92155" w:rsidP="00E9215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15A7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A515A7">
        <w:rPr>
          <w:rFonts w:ascii="Consolas" w:eastAsia="굴림" w:hAnsi="Consolas" w:cs="굴림"/>
          <w:color w:val="000000"/>
          <w:kern w:val="0"/>
          <w:sz w:val="21"/>
          <w:szCs w:val="21"/>
        </w:rPr>
        <w:t> (!</w:t>
      </w:r>
      <w:r w:rsidRPr="00A515A7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15A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515A7">
        <w:rPr>
          <w:rFonts w:ascii="Consolas" w:eastAsia="굴림" w:hAnsi="Consolas" w:cs="굴림"/>
          <w:color w:val="001080"/>
          <w:kern w:val="0"/>
          <w:sz w:val="21"/>
          <w:szCs w:val="21"/>
        </w:rPr>
        <w:t>box</w:t>
      </w:r>
      <w:r w:rsidRPr="00A515A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515A7">
        <w:rPr>
          <w:rFonts w:ascii="Consolas" w:eastAsia="굴림" w:hAnsi="Consolas" w:cs="굴림"/>
          <w:color w:val="001080"/>
          <w:kern w:val="0"/>
          <w:sz w:val="21"/>
          <w:szCs w:val="21"/>
        </w:rPr>
        <w:t>value2</w:t>
      </w:r>
      <w:r w:rsidRPr="00A515A7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A515A7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15A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515A7">
        <w:rPr>
          <w:rFonts w:ascii="Consolas" w:eastAsia="굴림" w:hAnsi="Consolas" w:cs="굴림"/>
          <w:color w:val="001080"/>
          <w:kern w:val="0"/>
          <w:sz w:val="21"/>
          <w:szCs w:val="21"/>
        </w:rPr>
        <w:t>box</w:t>
      </w:r>
      <w:r w:rsidRPr="00A515A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515A7">
        <w:rPr>
          <w:rFonts w:ascii="Consolas" w:eastAsia="굴림" w:hAnsi="Consolas" w:cs="굴림"/>
          <w:color w:val="001080"/>
          <w:kern w:val="0"/>
          <w:sz w:val="21"/>
          <w:szCs w:val="21"/>
        </w:rPr>
        <w:t>value2</w:t>
      </w:r>
      <w:r w:rsidRPr="00A515A7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515A7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A515A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45F4DF8" w14:textId="62A21F7E" w:rsidR="00CC0E71" w:rsidRDefault="00E92155" w:rsidP="008272BD">
      <w:r>
        <w:rPr>
          <w:rFonts w:hint="eastAsia"/>
        </w:rPr>
        <w:t>실행결과</w:t>
      </w:r>
    </w:p>
    <w:p w14:paraId="009F1120" w14:textId="54853E3E" w:rsidR="00E92155" w:rsidRDefault="002B1153" w:rsidP="008272BD">
      <w:r w:rsidRPr="002B1153">
        <w:rPr>
          <w:noProof/>
        </w:rPr>
        <w:drawing>
          <wp:inline distT="0" distB="0" distL="0" distR="0" wp14:anchorId="2C4730E8" wp14:editId="1367156F">
            <wp:extent cx="2940685" cy="753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B18F" w14:textId="39F5770B" w:rsidR="002B1153" w:rsidRDefault="002B1153" w:rsidP="008272BD"/>
    <w:p w14:paraId="18E4AE66" w14:textId="18034AE3" w:rsidR="002B1153" w:rsidRDefault="002B1153" w:rsidP="008272BD"/>
    <w:p w14:paraId="197225BE" w14:textId="1165F151" w:rsidR="003F2BD5" w:rsidRDefault="003F2BD5" w:rsidP="003F2BD5">
      <w:pPr>
        <w:pStyle w:val="Heading3"/>
      </w:pP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속성값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</w:p>
    <w:p w14:paraId="0EE76B66" w14:textId="30A37846" w:rsidR="003F2BD5" w:rsidRDefault="00ED0EDF" w:rsidP="003F2BD5">
      <w:r>
        <w:rPr>
          <w:rFonts w:hint="eastAsia"/>
        </w:rPr>
        <w:t xml:space="preserve">위 그림에서 </w:t>
      </w:r>
      <w:r>
        <w:t xml:space="preserve">box </w:t>
      </w:r>
      <w:r>
        <w:rPr>
          <w:rFonts w:hint="eastAsia"/>
        </w:rPr>
        <w:t>속성</w:t>
      </w:r>
      <w:r w:rsidR="004A5C2E">
        <w:rPr>
          <w:rFonts w:hint="eastAsia"/>
        </w:rPr>
        <w:t>의</w:t>
      </w:r>
      <w:r>
        <w:rPr>
          <w:rFonts w:hint="eastAsia"/>
        </w:rPr>
        <w:t xml:space="preserve"> 값은 객체이다</w:t>
      </w:r>
      <w:r>
        <w:t>.</w:t>
      </w:r>
    </w:p>
    <w:p w14:paraId="0A49D14D" w14:textId="0B45E92E" w:rsidR="004A5C2E" w:rsidRDefault="004A5C2E" w:rsidP="003F2BD5">
      <w:r>
        <w:rPr>
          <w:rFonts w:hint="eastAsia"/>
        </w:rPr>
        <w:t xml:space="preserve">이 객체의 </w:t>
      </w:r>
      <w:r>
        <w:t xml:space="preserve">value1 </w:t>
      </w:r>
      <w:r>
        <w:rPr>
          <w:rFonts w:hint="eastAsia"/>
        </w:rPr>
        <w:t>속성은,</w:t>
      </w:r>
      <w:r>
        <w:t xml:space="preserve"> data </w:t>
      </w:r>
      <w:r>
        <w:rPr>
          <w:rFonts w:hint="eastAsia"/>
        </w:rPr>
        <w:t>부분에 선언되어 있다.</w:t>
      </w:r>
    </w:p>
    <w:p w14:paraId="4B1EB95F" w14:textId="2911DA1D" w:rsidR="003F2BD5" w:rsidRDefault="004A5C2E" w:rsidP="004A5C2E">
      <w:r>
        <w:rPr>
          <w:rFonts w:hint="eastAsia"/>
        </w:rPr>
        <w:t xml:space="preserve">이렇게 </w:t>
      </w:r>
      <w:r>
        <w:t xml:space="preserve">data </w:t>
      </w:r>
      <w:r>
        <w:rPr>
          <w:rFonts w:hint="eastAsia"/>
        </w:rPr>
        <w:t>부분에 선언된 객체의 속성은,</w:t>
      </w:r>
      <w:r>
        <w:t xml:space="preserve"> </w:t>
      </w:r>
      <w:r>
        <w:rPr>
          <w:rFonts w:hint="eastAsia"/>
        </w:rPr>
        <w:t xml:space="preserve">그 </w:t>
      </w:r>
      <w:r w:rsidR="003F2BD5">
        <w:rPr>
          <w:rFonts w:hint="eastAsia"/>
        </w:rPr>
        <w:t>값이 변경되면, 즉시 다시 출력된다.</w:t>
      </w:r>
    </w:p>
    <w:p w14:paraId="74BA590F" w14:textId="77777777" w:rsidR="003F2BD5" w:rsidRPr="00327BA2" w:rsidRDefault="003F2BD5" w:rsidP="003F2BD5"/>
    <w:p w14:paraId="2BF795B4" w14:textId="6D00E87E" w:rsidR="003F2BD5" w:rsidRPr="00F91E77" w:rsidRDefault="003F2BD5" w:rsidP="003F2BD5">
      <w:pPr>
        <w:rPr>
          <w:shd w:val="clear" w:color="auto" w:fill="FFFF99"/>
        </w:rPr>
      </w:pPr>
      <w:r w:rsidRPr="00F91E77">
        <w:rPr>
          <w:rFonts w:hint="eastAsia"/>
          <w:shd w:val="clear" w:color="auto" w:fill="FFFF99"/>
        </w:rPr>
        <w:t>d</w:t>
      </w:r>
      <w:r w:rsidRPr="00F91E77">
        <w:rPr>
          <w:shd w:val="clear" w:color="auto" w:fill="FFFF99"/>
        </w:rPr>
        <w:t xml:space="preserve">ata </w:t>
      </w:r>
      <w:r w:rsidRPr="00F91E77">
        <w:rPr>
          <w:rFonts w:hint="eastAsia"/>
          <w:shd w:val="clear" w:color="auto" w:fill="FFFF99"/>
        </w:rPr>
        <w:t xml:space="preserve">부분에 선언되지 않고 나중에 </w:t>
      </w:r>
      <w:r>
        <w:rPr>
          <w:rFonts w:hint="eastAsia"/>
          <w:shd w:val="clear" w:color="auto" w:fill="FFFF99"/>
        </w:rPr>
        <w:t>생</w:t>
      </w:r>
      <w:r w:rsidRPr="00F91E77">
        <w:rPr>
          <w:rFonts w:hint="eastAsia"/>
          <w:shd w:val="clear" w:color="auto" w:fill="FFFF99"/>
        </w:rPr>
        <w:t>성된 속성은,</w:t>
      </w:r>
      <w:r w:rsidRPr="00F91E77">
        <w:rPr>
          <w:shd w:val="clear" w:color="auto" w:fill="FFFF99"/>
        </w:rPr>
        <w:t xml:space="preserve"> </w:t>
      </w:r>
    </w:p>
    <w:p w14:paraId="5436DA9A" w14:textId="77777777" w:rsidR="003F2BD5" w:rsidRPr="00F91E77" w:rsidRDefault="003F2BD5" w:rsidP="003F2BD5">
      <w:pPr>
        <w:rPr>
          <w:shd w:val="clear" w:color="auto" w:fill="FFFF99"/>
        </w:rPr>
      </w:pPr>
      <w:r w:rsidRPr="00F91E77">
        <w:rPr>
          <w:rFonts w:hint="eastAsia"/>
          <w:shd w:val="clear" w:color="auto" w:fill="FFFF99"/>
        </w:rPr>
        <w:t>속성값이 변경되아도 다시 출력되지 않는다.</w:t>
      </w:r>
    </w:p>
    <w:p w14:paraId="576D3955" w14:textId="56E41AC4" w:rsidR="003F2BD5" w:rsidRDefault="003F2BD5" w:rsidP="003F2BD5"/>
    <w:p w14:paraId="07E3A7C0" w14:textId="415E967D" w:rsidR="00327BA2" w:rsidRDefault="00327BA2" w:rsidP="003F2BD5">
      <w:r>
        <w:rPr>
          <w:rFonts w:hint="eastAsia"/>
        </w:rPr>
        <w:t xml:space="preserve">즉 나중에 생성된 </w:t>
      </w:r>
      <w:r>
        <w:t xml:space="preserve">value2 </w:t>
      </w:r>
      <w:r>
        <w:rPr>
          <w:rFonts w:hint="eastAsia"/>
        </w:rPr>
        <w:t>속성은,</w:t>
      </w:r>
      <w:r>
        <w:t xml:space="preserve"> </w:t>
      </w:r>
      <w:r>
        <w:rPr>
          <w:rFonts w:hint="eastAsia"/>
        </w:rPr>
        <w:t>그 값이 변경되어도 다시 출력되지 않는다.</w:t>
      </w:r>
    </w:p>
    <w:p w14:paraId="64C02262" w14:textId="39F3F5CC" w:rsidR="00327BA2" w:rsidRDefault="00327BA2" w:rsidP="003F2BD5"/>
    <w:p w14:paraId="5F297809" w14:textId="77777777" w:rsidR="00327BA2" w:rsidRDefault="00327BA2" w:rsidP="003F2BD5"/>
    <w:p w14:paraId="558DF168" w14:textId="77777777" w:rsidR="00242520" w:rsidRDefault="00242520" w:rsidP="00242520">
      <w:r w:rsidRPr="00F91E77">
        <w:rPr>
          <w:noProof/>
        </w:rPr>
        <w:drawing>
          <wp:inline distT="0" distB="0" distL="0" distR="0" wp14:anchorId="3F1560C1" wp14:editId="322DA6DA">
            <wp:extent cx="3181794" cy="214342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0337" w14:textId="12CC832F" w:rsidR="00242520" w:rsidRDefault="00242520" w:rsidP="00242520">
      <w:r>
        <w:rPr>
          <w:rFonts w:hint="eastAsia"/>
        </w:rPr>
        <w:t>처음 실행하면,</w:t>
      </w:r>
      <w:r>
        <w:t xml:space="preserve"> </w:t>
      </w:r>
      <w:r w:rsidR="00FF66F6">
        <w:t>this.</w:t>
      </w:r>
      <w:r w:rsidR="00FF66F6">
        <w:rPr>
          <w:rFonts w:hint="eastAsia"/>
        </w:rPr>
        <w:t>b</w:t>
      </w:r>
      <w:r w:rsidR="00FF66F6">
        <w:t xml:space="preserve">ox </w:t>
      </w:r>
      <w:r w:rsidR="00FF66F6">
        <w:rPr>
          <w:rFonts w:hint="eastAsia"/>
        </w:rPr>
        <w:t xml:space="preserve">객체에 </w:t>
      </w:r>
      <w:r>
        <w:t xml:space="preserve">value2 </w:t>
      </w:r>
      <w:r>
        <w:rPr>
          <w:rFonts w:hint="eastAsia"/>
        </w:rPr>
        <w:t>속성은 없기 때문에 출력되지 않는다.</w:t>
      </w:r>
    </w:p>
    <w:p w14:paraId="744F260D" w14:textId="77777777" w:rsidR="00242520" w:rsidRDefault="00242520" w:rsidP="00242520"/>
    <w:p w14:paraId="1B73AF18" w14:textId="77777777" w:rsidR="00242520" w:rsidRDefault="00242520" w:rsidP="00242520"/>
    <w:p w14:paraId="4010F4A0" w14:textId="2812509F" w:rsidR="00242520" w:rsidRDefault="00242520" w:rsidP="00242520">
      <w:r>
        <w:rPr>
          <w:rFonts w:hint="eastAsia"/>
        </w:rPr>
        <w:t>v</w:t>
      </w:r>
      <w:r>
        <w:t xml:space="preserve">alue2 </w:t>
      </w:r>
      <w:r>
        <w:rPr>
          <w:rFonts w:hint="eastAsia"/>
        </w:rPr>
        <w:t>변경 버튼을 누르면,</w:t>
      </w:r>
      <w:r>
        <w:t xml:space="preserve"> changeValue2 </w:t>
      </w:r>
      <w:r>
        <w:rPr>
          <w:rFonts w:hint="eastAsia"/>
        </w:rPr>
        <w:t>메소드가 호출되고</w:t>
      </w:r>
      <w:r>
        <w:t xml:space="preserve">, </w:t>
      </w:r>
      <w:r w:rsidR="00FF66F6">
        <w:t>this.</w:t>
      </w:r>
      <w:r w:rsidR="00FF66F6">
        <w:rPr>
          <w:rFonts w:hint="eastAsia"/>
        </w:rPr>
        <w:t>b</w:t>
      </w:r>
      <w:r w:rsidR="00FF66F6">
        <w:t xml:space="preserve">ox </w:t>
      </w:r>
      <w:r w:rsidR="00FF66F6">
        <w:rPr>
          <w:rFonts w:hint="eastAsia"/>
        </w:rPr>
        <w:t xml:space="preserve">객체에 </w:t>
      </w:r>
      <w:r>
        <w:t xml:space="preserve">value2 </w:t>
      </w:r>
      <w:r>
        <w:rPr>
          <w:rFonts w:hint="eastAsia"/>
        </w:rPr>
        <w:t>속성이 만들어진다.</w:t>
      </w:r>
    </w:p>
    <w:p w14:paraId="65856DD9" w14:textId="77777777" w:rsidR="00242520" w:rsidRDefault="00242520" w:rsidP="00242520">
      <w:r>
        <w:rPr>
          <w:rFonts w:hint="eastAsia"/>
        </w:rPr>
        <w:t>그렇지만 이렇게 나중에 생성된 속성은 화면에 즉시 출력되지 않는다.</w:t>
      </w:r>
    </w:p>
    <w:p w14:paraId="4AD401DC" w14:textId="77777777" w:rsidR="00242520" w:rsidRDefault="00242520" w:rsidP="00242520"/>
    <w:p w14:paraId="42584191" w14:textId="77777777" w:rsidR="00242520" w:rsidRDefault="00242520" w:rsidP="00242520">
      <w:r w:rsidRPr="008F6D31">
        <w:rPr>
          <w:noProof/>
        </w:rPr>
        <w:drawing>
          <wp:inline distT="0" distB="0" distL="0" distR="0" wp14:anchorId="1C66D1C3" wp14:editId="2F89F424">
            <wp:extent cx="3172268" cy="218152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400D" w14:textId="4198F506" w:rsidR="00242520" w:rsidRDefault="00242520" w:rsidP="00242520">
      <w:r>
        <w:rPr>
          <w:rFonts w:hint="eastAsia"/>
        </w:rPr>
        <w:t>v</w:t>
      </w:r>
      <w:r>
        <w:t xml:space="preserve">alue1 </w:t>
      </w:r>
      <w:r>
        <w:rPr>
          <w:rFonts w:hint="eastAsia"/>
        </w:rPr>
        <w:t>변경 버튼을 누르면,</w:t>
      </w:r>
      <w:r>
        <w:t xml:space="preserve"> changeValue1 </w:t>
      </w:r>
      <w:r>
        <w:rPr>
          <w:rFonts w:hint="eastAsia"/>
        </w:rPr>
        <w:t>메소드가 호출되고,</w:t>
      </w:r>
      <w:r>
        <w:t xml:space="preserve"> </w:t>
      </w:r>
      <w:r w:rsidR="00FF66F6">
        <w:t>this.</w:t>
      </w:r>
      <w:r w:rsidR="00FF66F6">
        <w:rPr>
          <w:rFonts w:hint="eastAsia"/>
        </w:rPr>
        <w:t>b</w:t>
      </w:r>
      <w:r w:rsidR="00FF66F6">
        <w:t xml:space="preserve">ox </w:t>
      </w:r>
      <w:r w:rsidR="00FF66F6">
        <w:rPr>
          <w:rFonts w:hint="eastAsia"/>
        </w:rPr>
        <w:t xml:space="preserve">객체의 </w:t>
      </w:r>
      <w:r>
        <w:rPr>
          <w:rFonts w:hint="eastAsia"/>
        </w:rPr>
        <w:t>v</w:t>
      </w:r>
      <w:r>
        <w:t xml:space="preserve">alue1 </w:t>
      </w:r>
      <w:r>
        <w:rPr>
          <w:rFonts w:hint="eastAsia"/>
        </w:rPr>
        <w:t xml:space="preserve">속성값이 </w:t>
      </w:r>
      <w:r>
        <w:t xml:space="preserve">1 </w:t>
      </w:r>
      <w:r>
        <w:rPr>
          <w:rFonts w:hint="eastAsia"/>
        </w:rPr>
        <w:t>증가한다.</w:t>
      </w:r>
    </w:p>
    <w:p w14:paraId="591E0D89" w14:textId="77777777" w:rsidR="00242520" w:rsidRDefault="00242520" w:rsidP="00242520">
      <w:r>
        <w:rPr>
          <w:rFonts w:hint="eastAsia"/>
        </w:rPr>
        <w:lastRenderedPageBreak/>
        <w:t>v</w:t>
      </w:r>
      <w:r>
        <w:t xml:space="preserve">alue1 </w:t>
      </w:r>
      <w:r>
        <w:rPr>
          <w:rFonts w:hint="eastAsia"/>
        </w:rPr>
        <w:t>속성값이 변경되었으므로 화면이 즉시 다시 출력된다.</w:t>
      </w:r>
    </w:p>
    <w:p w14:paraId="70FA204D" w14:textId="77777777" w:rsidR="00242520" w:rsidRDefault="00242520" w:rsidP="00242520"/>
    <w:p w14:paraId="17401D56" w14:textId="77777777" w:rsidR="007845DB" w:rsidRDefault="00242520" w:rsidP="00242520">
      <w:r>
        <w:rPr>
          <w:rFonts w:hint="eastAsia"/>
        </w:rPr>
        <w:t>v</w:t>
      </w:r>
      <w:r>
        <w:t xml:space="preserve">alue1 </w:t>
      </w:r>
      <w:r>
        <w:rPr>
          <w:rFonts w:hint="eastAsia"/>
        </w:rPr>
        <w:t>변경 버튼을 누르기 전에,</w:t>
      </w:r>
      <w:r>
        <w:t xml:space="preserve"> </w:t>
      </w:r>
      <w:r>
        <w:rPr>
          <w:rFonts w:hint="eastAsia"/>
        </w:rPr>
        <w:t xml:space="preserve">이미 </w:t>
      </w:r>
      <w:r>
        <w:t xml:space="preserve">value2 </w:t>
      </w:r>
      <w:r>
        <w:rPr>
          <w:rFonts w:hint="eastAsia"/>
        </w:rPr>
        <w:t>버튼을 눌렀다면,</w:t>
      </w:r>
      <w:r>
        <w:t xml:space="preserve"> </w:t>
      </w:r>
    </w:p>
    <w:p w14:paraId="46B61A84" w14:textId="0BC81E53" w:rsidR="00242520" w:rsidRDefault="007845DB" w:rsidP="00242520">
      <w:r>
        <w:t>this.</w:t>
      </w:r>
      <w:r>
        <w:rPr>
          <w:rFonts w:hint="eastAsia"/>
        </w:rPr>
        <w:t>b</w:t>
      </w:r>
      <w:r>
        <w:t xml:space="preserve">ox </w:t>
      </w:r>
      <w:r>
        <w:rPr>
          <w:rFonts w:hint="eastAsia"/>
        </w:rPr>
        <w:t xml:space="preserve">객체에 </w:t>
      </w:r>
      <w:r w:rsidR="00242520">
        <w:t xml:space="preserve">value2 </w:t>
      </w:r>
      <w:r w:rsidR="00242520">
        <w:rPr>
          <w:rFonts w:hint="eastAsia"/>
        </w:rPr>
        <w:t>속성이 만들어졌을 것이고,</w:t>
      </w:r>
    </w:p>
    <w:p w14:paraId="53240D33" w14:textId="77777777" w:rsidR="00242520" w:rsidRDefault="00242520" w:rsidP="00242520">
      <w:r>
        <w:rPr>
          <w:rFonts w:hint="eastAsia"/>
        </w:rPr>
        <w:t xml:space="preserve">그 </w:t>
      </w:r>
      <w:r>
        <w:t xml:space="preserve">value2 </w:t>
      </w:r>
      <w:r>
        <w:rPr>
          <w:rFonts w:hint="eastAsia"/>
        </w:rPr>
        <w:t>속성의 값도 동시에 출력된다.</w:t>
      </w:r>
    </w:p>
    <w:p w14:paraId="291B2FCD" w14:textId="77777777" w:rsidR="00242520" w:rsidRPr="007B749A" w:rsidRDefault="00242520" w:rsidP="00242520"/>
    <w:p w14:paraId="13058FE3" w14:textId="77777777" w:rsidR="00242520" w:rsidRDefault="00242520" w:rsidP="00242520">
      <w:r>
        <w:rPr>
          <w:rFonts w:hint="eastAsia"/>
        </w:rPr>
        <w:t xml:space="preserve">다시 </w:t>
      </w:r>
      <w:r>
        <w:t xml:space="preserve">value2 </w:t>
      </w:r>
      <w:r>
        <w:rPr>
          <w:rFonts w:hint="eastAsia"/>
        </w:rPr>
        <w:t>변경 버튼을 눌러보자,</w:t>
      </w:r>
      <w:r>
        <w:t xml:space="preserve"> </w:t>
      </w:r>
      <w:r>
        <w:rPr>
          <w:rFonts w:hint="eastAsia"/>
        </w:rPr>
        <w:t>화면에 변화가 없을 것이다.</w:t>
      </w:r>
    </w:p>
    <w:p w14:paraId="576DA4B8" w14:textId="77777777" w:rsidR="00242520" w:rsidRDefault="00242520" w:rsidP="00242520"/>
    <w:p w14:paraId="24551BF5" w14:textId="77777777" w:rsidR="00242520" w:rsidRDefault="00242520" w:rsidP="00242520">
      <w:r>
        <w:rPr>
          <w:rFonts w:hint="eastAsia"/>
        </w:rPr>
        <w:t>v</w:t>
      </w:r>
      <w:r>
        <w:t xml:space="preserve">alue1 </w:t>
      </w:r>
      <w:r>
        <w:rPr>
          <w:rFonts w:hint="eastAsia"/>
        </w:rPr>
        <w:t>변경 버튼을 눌러야 화면이 다시 그려지고</w:t>
      </w:r>
      <w:r>
        <w:t xml:space="preserve">, </w:t>
      </w:r>
    </w:p>
    <w:p w14:paraId="701E5C2B" w14:textId="77777777" w:rsidR="00242520" w:rsidRDefault="00242520" w:rsidP="00242520">
      <w:r>
        <w:rPr>
          <w:rFonts w:hint="eastAsia"/>
        </w:rPr>
        <w:t xml:space="preserve">그동안 화면에 그려지지 않았던 </w:t>
      </w:r>
      <w:r>
        <w:t xml:space="preserve">value2 </w:t>
      </w:r>
      <w:r>
        <w:rPr>
          <w:rFonts w:hint="eastAsia"/>
        </w:rPr>
        <w:t>속성의 값도 같이 그려질 것이다.</w:t>
      </w:r>
    </w:p>
    <w:p w14:paraId="57C2D97A" w14:textId="77777777" w:rsidR="00242520" w:rsidRPr="005876C6" w:rsidRDefault="00242520" w:rsidP="00242520"/>
    <w:p w14:paraId="691E00E6" w14:textId="77777777" w:rsidR="00242520" w:rsidRDefault="00242520" w:rsidP="00242520"/>
    <w:p w14:paraId="515C930C" w14:textId="4604947B" w:rsidR="002B1153" w:rsidRDefault="007845DB" w:rsidP="007845DB">
      <w:pPr>
        <w:pStyle w:val="Heading3"/>
      </w:pPr>
      <w:r>
        <w:rPr>
          <w:rFonts w:hint="eastAsia"/>
        </w:rPr>
        <w:t>요약</w:t>
      </w:r>
    </w:p>
    <w:p w14:paraId="38C10EEC" w14:textId="1EF22DD2" w:rsidR="007845DB" w:rsidRPr="00175A14" w:rsidRDefault="007845DB" w:rsidP="007845DB">
      <w:pPr>
        <w:rPr>
          <w:shd w:val="clear" w:color="auto" w:fill="FFFF99"/>
        </w:rPr>
      </w:pPr>
      <w:r w:rsidRPr="00175A14">
        <w:rPr>
          <w:rFonts w:hint="eastAsia"/>
          <w:shd w:val="clear" w:color="auto" w:fill="FFFF99"/>
        </w:rPr>
        <w:t>d</w:t>
      </w:r>
      <w:r w:rsidRPr="00175A14">
        <w:rPr>
          <w:shd w:val="clear" w:color="auto" w:fill="FFFF99"/>
        </w:rPr>
        <w:t>ata: { ... }</w:t>
      </w:r>
    </w:p>
    <w:p w14:paraId="4BD49B2B" w14:textId="5D358E7C" w:rsidR="007845DB" w:rsidRPr="00175A14" w:rsidRDefault="007845DB" w:rsidP="007845DB">
      <w:pPr>
        <w:rPr>
          <w:shd w:val="clear" w:color="auto" w:fill="FFFF99"/>
        </w:rPr>
      </w:pPr>
      <w:r w:rsidRPr="00175A14">
        <w:rPr>
          <w:rFonts w:hint="eastAsia"/>
          <w:shd w:val="clear" w:color="auto" w:fill="FFFF99"/>
        </w:rPr>
        <w:t>부분에 선언된 속성의 경우</w:t>
      </w:r>
      <w:r w:rsidR="004330FD" w:rsidRPr="00175A14">
        <w:rPr>
          <w:rFonts w:hint="eastAsia"/>
          <w:shd w:val="clear" w:color="auto" w:fill="FFFF99"/>
        </w:rPr>
        <w:t>,</w:t>
      </w:r>
      <w:r w:rsidR="008F0F81" w:rsidRPr="00175A14">
        <w:rPr>
          <w:rFonts w:hint="eastAsia"/>
          <w:shd w:val="clear" w:color="auto" w:fill="FFFF99"/>
        </w:rPr>
        <w:t xml:space="preserve"> 객체</w:t>
      </w:r>
      <w:r w:rsidR="008F0F81" w:rsidRPr="00175A14">
        <w:rPr>
          <w:shd w:val="clear" w:color="auto" w:fill="FFFF99"/>
        </w:rPr>
        <w:t xml:space="preserve"> </w:t>
      </w:r>
      <w:r w:rsidR="008F0F81" w:rsidRPr="00175A14">
        <w:rPr>
          <w:rFonts w:hint="eastAsia"/>
          <w:shd w:val="clear" w:color="auto" w:fill="FFFF99"/>
        </w:rPr>
        <w:t>내부 속성이라도</w:t>
      </w:r>
      <w:r w:rsidRPr="00175A14">
        <w:rPr>
          <w:rFonts w:hint="eastAsia"/>
          <w:shd w:val="clear" w:color="auto" w:fill="FFFF99"/>
        </w:rPr>
        <w:t>,</w:t>
      </w:r>
      <w:r w:rsidRPr="00175A14">
        <w:rPr>
          <w:shd w:val="clear" w:color="auto" w:fill="FFFF99"/>
        </w:rPr>
        <w:t xml:space="preserve"> </w:t>
      </w:r>
      <w:r w:rsidR="008F0F81" w:rsidRPr="00175A14">
        <w:rPr>
          <w:rFonts w:hint="eastAsia"/>
          <w:shd w:val="clear" w:color="auto" w:fill="FFFF99"/>
        </w:rPr>
        <w:t xml:space="preserve">그 </w:t>
      </w:r>
      <w:r w:rsidRPr="00175A14">
        <w:rPr>
          <w:rFonts w:hint="eastAsia"/>
          <w:shd w:val="clear" w:color="auto" w:fill="FFFF99"/>
        </w:rPr>
        <w:t xml:space="preserve">값 변경을 </w:t>
      </w:r>
      <w:r w:rsidRPr="00175A14">
        <w:rPr>
          <w:shd w:val="clear" w:color="auto" w:fill="FFFF99"/>
        </w:rPr>
        <w:t xml:space="preserve">Vue </w:t>
      </w:r>
      <w:r w:rsidRPr="00175A14">
        <w:rPr>
          <w:rFonts w:hint="eastAsia"/>
          <w:shd w:val="clear" w:color="auto" w:fill="FFFF99"/>
        </w:rPr>
        <w:t>엔진이 감지할 수 있다.</w:t>
      </w:r>
    </w:p>
    <w:p w14:paraId="2444FEA3" w14:textId="3ADA5401" w:rsidR="007845DB" w:rsidRPr="00175A14" w:rsidRDefault="007845DB" w:rsidP="007845DB">
      <w:pPr>
        <w:rPr>
          <w:shd w:val="clear" w:color="auto" w:fill="FFFF99"/>
        </w:rPr>
      </w:pPr>
      <w:r w:rsidRPr="00175A14">
        <w:rPr>
          <w:rFonts w:hint="eastAsia"/>
          <w:shd w:val="clear" w:color="auto" w:fill="FFFF99"/>
        </w:rPr>
        <w:t>나중에 생성된 속성의 경우,</w:t>
      </w:r>
      <w:r w:rsidRPr="00175A14">
        <w:rPr>
          <w:shd w:val="clear" w:color="auto" w:fill="FFFF99"/>
        </w:rPr>
        <w:t xml:space="preserve"> Vue </w:t>
      </w:r>
      <w:r w:rsidRPr="00175A14">
        <w:rPr>
          <w:rFonts w:hint="eastAsia"/>
          <w:shd w:val="clear" w:color="auto" w:fill="FFFF99"/>
        </w:rPr>
        <w:t>엔진이 감지할 수 없다.</w:t>
      </w:r>
    </w:p>
    <w:p w14:paraId="22B78A24" w14:textId="25E94B9A" w:rsidR="00E92155" w:rsidRDefault="00E92155" w:rsidP="008272BD"/>
    <w:p w14:paraId="020617CF" w14:textId="3ECC10E7" w:rsidR="007845DB" w:rsidRDefault="007845DB" w:rsidP="008272BD"/>
    <w:p w14:paraId="35B14A4F" w14:textId="7E654B3A" w:rsidR="007845DB" w:rsidRDefault="007845DB" w:rsidP="008272BD"/>
    <w:p w14:paraId="0F03E303" w14:textId="2328B625" w:rsidR="006A2B47" w:rsidRDefault="006A2B4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BE06AED" w14:textId="427F2F46" w:rsidR="006A2B47" w:rsidRDefault="00E87D4B" w:rsidP="00E87D4B">
      <w:pPr>
        <w:pStyle w:val="Heading2"/>
      </w:pPr>
      <w:bookmarkStart w:id="4" w:name="_Toc38767401"/>
      <w:r>
        <w:rPr>
          <w:rFonts w:hint="eastAsia"/>
        </w:rPr>
        <w:lastRenderedPageBreak/>
        <w:t>V</w:t>
      </w:r>
      <w:r>
        <w:t>ue.set</w:t>
      </w:r>
      <w:bookmarkEnd w:id="4"/>
    </w:p>
    <w:p w14:paraId="244576B5" w14:textId="0F2B0A5F" w:rsidR="00E87D4B" w:rsidRDefault="00E87D4B" w:rsidP="00E87D4B">
      <w:pPr>
        <w:pStyle w:val="Heading3"/>
      </w:pPr>
      <w:r>
        <w:rPr>
          <w:rFonts w:hint="eastAsia"/>
        </w:rPr>
        <w:t>p</w:t>
      </w:r>
      <w:r>
        <w:t>roperty4.html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7D4B" w14:paraId="2F563334" w14:textId="77777777" w:rsidTr="00E87D4B">
        <w:tc>
          <w:tcPr>
            <w:tcW w:w="10456" w:type="dxa"/>
          </w:tcPr>
          <w:p w14:paraId="54A855D5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58F1BBCC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4CBE5EC5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87D4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87D4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3E46875B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87D4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87D4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32C37517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0F6FD4B1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87D4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87D4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87D4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87D4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87D4B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87D4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87D4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503F3BE7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87D4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87D4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87D4B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87D4B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87D4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87D4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87D4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87D4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87D4B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87D4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87D4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11pt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4E9F033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87D4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87D4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87D4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DB0A1DB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3C3E136B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347BC6F0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B8BC194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87D4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87D4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B8DFCD2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value1: {{ box.value1 }}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6128C4A7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value2: {{ box.value2 }}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740D15A1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87D4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87D4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87D4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87D4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"changeValue1"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값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1 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변경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3503AEF6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87D4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87D4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87D4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87D4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"changeValue2"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값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2 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변경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695BD560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315C50E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87D4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87D4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5356341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87D4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87D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87D4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87D4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1C2DA529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87D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87D4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E25D9B5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87D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2D1DB6FE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87D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box: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87D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value1: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87D4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6801F7A0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2E85AEA9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87D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598A54B2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87D4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changeValue1</w:t>
            </w:r>
            <w:r w:rsidRPr="00E87D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87D4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2AE01F8F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87D4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87D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box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87D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value1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++;</w:t>
            </w:r>
          </w:p>
          <w:p w14:paraId="73278431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},</w:t>
            </w:r>
          </w:p>
          <w:p w14:paraId="4E07446F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87D4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changeValue2</w:t>
            </w:r>
            <w:r w:rsidRPr="00E87D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87D4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07D94140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87D4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(!</w:t>
            </w:r>
            <w:r w:rsidRPr="00E87D4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87D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box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87D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value2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E87D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Vue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.</w:t>
            </w:r>
            <w:r w:rsidRPr="00E87D4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FFFF99"/>
              </w:rPr>
              <w:t>set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(</w:t>
            </w:r>
            <w:r w:rsidRPr="00E87D4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this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.</w:t>
            </w:r>
            <w:r w:rsidRPr="00E87D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box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, </w:t>
            </w:r>
            <w:r w:rsidRPr="00E87D4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shd w:val="clear" w:color="auto" w:fill="FFFF99"/>
              </w:rPr>
              <w:t>"value2"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, </w:t>
            </w:r>
            <w:r w:rsidRPr="00E87D4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:shd w:val="clear" w:color="auto" w:fill="FFFF99"/>
              </w:rPr>
              <w:t>0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)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4A8EF72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87D4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87D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box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87D4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value2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++;</w:t>
            </w:r>
          </w:p>
          <w:p w14:paraId="4FF6AEEC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45A16AA7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5C85571E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    </w:t>
            </w:r>
          </w:p>
          <w:p w14:paraId="026BFA8F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0377FF91" w14:textId="77777777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E87D4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3B0E516A" w14:textId="1190FC2F" w:rsidR="00E87D4B" w:rsidRPr="00E87D4B" w:rsidRDefault="00E87D4B" w:rsidP="00E87D4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87D4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01399BA8" w14:textId="6B5CCC43" w:rsidR="00E87D4B" w:rsidRDefault="00E87D4B" w:rsidP="00E87D4B">
      <w:r>
        <w:rPr>
          <w:rFonts w:hint="eastAsia"/>
        </w:rPr>
        <w:t>노란색으로 칠한 부분만 앞의 예제와 다르다.</w:t>
      </w:r>
    </w:p>
    <w:p w14:paraId="62150E43" w14:textId="5CD11E25" w:rsidR="00E87D4B" w:rsidRDefault="00E87D4B" w:rsidP="00E87D4B"/>
    <w:p w14:paraId="5D7E4A4E" w14:textId="50F57C82" w:rsidR="00E87D4B" w:rsidRDefault="00E87D4B" w:rsidP="00E87D4B"/>
    <w:p w14:paraId="0A718223" w14:textId="77777777" w:rsidR="00175A14" w:rsidRPr="00175A14" w:rsidRDefault="00175A14" w:rsidP="00175A14">
      <w:pPr>
        <w:pStyle w:val="Heading3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75A14">
        <w:rPr>
          <w:rFonts w:ascii="Consolas" w:eastAsia="굴림" w:hAnsi="Consolas" w:cs="굴림"/>
          <w:color w:val="001080"/>
          <w:kern w:val="0"/>
          <w:sz w:val="21"/>
          <w:szCs w:val="21"/>
        </w:rPr>
        <w:t>Vue</w:t>
      </w:r>
      <w:r w:rsidRPr="00175A1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175A14">
        <w:rPr>
          <w:rFonts w:ascii="Consolas" w:eastAsia="굴림" w:hAnsi="Consolas" w:cs="굴림"/>
          <w:color w:val="795E26"/>
          <w:kern w:val="0"/>
          <w:sz w:val="21"/>
          <w:szCs w:val="21"/>
        </w:rPr>
        <w:t>set</w:t>
      </w:r>
      <w:r w:rsidRPr="00175A1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175A1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175A1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175A14">
        <w:rPr>
          <w:rFonts w:ascii="Consolas" w:eastAsia="굴림" w:hAnsi="Consolas" w:cs="굴림"/>
          <w:color w:val="001080"/>
          <w:kern w:val="0"/>
          <w:sz w:val="21"/>
          <w:szCs w:val="21"/>
        </w:rPr>
        <w:t>box</w:t>
      </w:r>
      <w:r w:rsidRPr="00175A14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175A14">
        <w:rPr>
          <w:rFonts w:ascii="Consolas" w:eastAsia="굴림" w:hAnsi="Consolas" w:cs="굴림"/>
          <w:color w:val="A31515"/>
          <w:kern w:val="0"/>
          <w:sz w:val="21"/>
          <w:szCs w:val="21"/>
        </w:rPr>
        <w:t>"value2"</w:t>
      </w:r>
      <w:r w:rsidRPr="00175A14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175A1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175A1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4B66FD3" w14:textId="45E27A91" w:rsidR="00E87D4B" w:rsidRDefault="00175A14" w:rsidP="00E87D4B">
      <w:r>
        <w:t xml:space="preserve">this.box </w:t>
      </w:r>
      <w:r>
        <w:rPr>
          <w:rFonts w:hint="eastAsia"/>
        </w:rPr>
        <w:t>속성이 참조하는 객체에,</w:t>
      </w:r>
      <w:r>
        <w:t xml:space="preserve"> value2 </w:t>
      </w:r>
      <w:r>
        <w:rPr>
          <w:rFonts w:hint="eastAsia"/>
        </w:rPr>
        <w:t xml:space="preserve">속성이 생성되고 </w:t>
      </w:r>
      <w:r>
        <w:t xml:space="preserve">0 </w:t>
      </w:r>
      <w:r>
        <w:rPr>
          <w:rFonts w:hint="eastAsia"/>
        </w:rPr>
        <w:t>이 대입된다.</w:t>
      </w:r>
    </w:p>
    <w:p w14:paraId="1C84D3DC" w14:textId="5127FBDD" w:rsidR="00175A14" w:rsidRPr="007A7054" w:rsidRDefault="00175A14" w:rsidP="00E87D4B">
      <w:pPr>
        <w:rPr>
          <w:shd w:val="clear" w:color="auto" w:fill="FFFF99"/>
        </w:rPr>
      </w:pPr>
      <w:r w:rsidRPr="007A7054">
        <w:rPr>
          <w:rFonts w:hint="eastAsia"/>
          <w:shd w:val="clear" w:color="auto" w:fill="FFFF99"/>
        </w:rPr>
        <w:t>V</w:t>
      </w:r>
      <w:r w:rsidRPr="007A7054">
        <w:rPr>
          <w:shd w:val="clear" w:color="auto" w:fill="FFFF99"/>
        </w:rPr>
        <w:t xml:space="preserve">ue.set </w:t>
      </w:r>
      <w:r w:rsidRPr="007A7054">
        <w:rPr>
          <w:rFonts w:hint="eastAsia"/>
          <w:shd w:val="clear" w:color="auto" w:fill="FFFF99"/>
        </w:rPr>
        <w:t>메소드로 생성되는 속성의 경우,</w:t>
      </w:r>
      <w:r w:rsidRPr="007A7054">
        <w:rPr>
          <w:shd w:val="clear" w:color="auto" w:fill="FFFF99"/>
        </w:rPr>
        <w:t xml:space="preserve"> </w:t>
      </w:r>
      <w:r w:rsidRPr="007A7054">
        <w:rPr>
          <w:rFonts w:hint="eastAsia"/>
          <w:shd w:val="clear" w:color="auto" w:fill="FFFF99"/>
        </w:rPr>
        <w:t xml:space="preserve">그 값 변경을 </w:t>
      </w:r>
      <w:r w:rsidRPr="007A7054">
        <w:rPr>
          <w:shd w:val="clear" w:color="auto" w:fill="FFFF99"/>
        </w:rPr>
        <w:t xml:space="preserve">Vue </w:t>
      </w:r>
      <w:r w:rsidRPr="007A7054">
        <w:rPr>
          <w:rFonts w:hint="eastAsia"/>
          <w:shd w:val="clear" w:color="auto" w:fill="FFFF99"/>
        </w:rPr>
        <w:t>엔진이 감지할 수 있다.</w:t>
      </w:r>
    </w:p>
    <w:p w14:paraId="05F64061" w14:textId="0F744F99" w:rsidR="00175A14" w:rsidRDefault="007A7054" w:rsidP="00E87D4B">
      <w:r>
        <w:rPr>
          <w:rFonts w:hint="eastAsia"/>
        </w:rPr>
        <w:t>그래서 v</w:t>
      </w:r>
      <w:r>
        <w:t xml:space="preserve">alue2 </w:t>
      </w:r>
      <w:r>
        <w:rPr>
          <w:rFonts w:hint="eastAsia"/>
        </w:rPr>
        <w:t>속성값이 변경되면,</w:t>
      </w:r>
      <w:r>
        <w:t xml:space="preserve"> </w:t>
      </w:r>
      <w:r>
        <w:rPr>
          <w:rFonts w:hint="eastAsia"/>
        </w:rPr>
        <w:t>화면이 즉시 다시 그려진다.</w:t>
      </w:r>
    </w:p>
    <w:p w14:paraId="7C1E698F" w14:textId="35C49001" w:rsidR="007A7054" w:rsidRDefault="007A7054" w:rsidP="00E87D4B"/>
    <w:p w14:paraId="50D55659" w14:textId="235E61F6" w:rsidR="007A7054" w:rsidRDefault="007A7054" w:rsidP="00E87D4B"/>
    <w:p w14:paraId="76E0D4BC" w14:textId="77777777" w:rsidR="007A7054" w:rsidRPr="00175A14" w:rsidRDefault="007A7054" w:rsidP="00E87D4B"/>
    <w:p w14:paraId="5C8AA6C6" w14:textId="7E135483" w:rsidR="007845DB" w:rsidRDefault="007845DB" w:rsidP="008272BD"/>
    <w:p w14:paraId="469E2C03" w14:textId="3D0B43D6" w:rsidR="00EC259C" w:rsidRDefault="00EC259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3FAA363" w14:textId="5B877216" w:rsidR="00EC259C" w:rsidRDefault="00C87C8E" w:rsidP="001B4B29">
      <w:pPr>
        <w:pStyle w:val="Heading1"/>
      </w:pPr>
      <w:bookmarkStart w:id="5" w:name="_Toc38767402"/>
      <w:r>
        <w:rPr>
          <w:rFonts w:hint="eastAsia"/>
        </w:rPr>
        <w:lastRenderedPageBreak/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서식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bookmarkEnd w:id="5"/>
    </w:p>
    <w:p w14:paraId="76309D8A" w14:textId="77777777" w:rsidR="00F3626D" w:rsidRPr="00F3626D" w:rsidRDefault="00F3626D" w:rsidP="00F3626D"/>
    <w:p w14:paraId="4535AEB0" w14:textId="38CF608A" w:rsidR="00C87C8E" w:rsidRDefault="00C87C8E" w:rsidP="00C87C8E">
      <w:pPr>
        <w:pStyle w:val="Heading2"/>
      </w:pPr>
      <w:bookmarkStart w:id="6" w:name="_Toc38767403"/>
      <w:r>
        <w:rPr>
          <w:rFonts w:hint="eastAsia"/>
        </w:rPr>
        <w:t>v</w:t>
      </w:r>
      <w:r>
        <w:t>-bind:class</w:t>
      </w:r>
      <w:bookmarkEnd w:id="6"/>
    </w:p>
    <w:p w14:paraId="06B75578" w14:textId="5BD613F6" w:rsidR="00C87C8E" w:rsidRDefault="00C87C8E" w:rsidP="00C87C8E">
      <w:pPr>
        <w:pStyle w:val="Heading3"/>
      </w:pPr>
      <w:r>
        <w:rPr>
          <w:rFonts w:hint="eastAsia"/>
        </w:rPr>
        <w:t>t</w:t>
      </w:r>
      <w:r>
        <w:t>oggle1.html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7C8E" w14:paraId="6BDF75D2" w14:textId="77777777" w:rsidTr="00C87C8E">
        <w:tc>
          <w:tcPr>
            <w:tcW w:w="10456" w:type="dxa"/>
          </w:tcPr>
          <w:p w14:paraId="7D289135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2B4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8579757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7355AC75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2B4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38C60C20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2B4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20CBF8C6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4C1392E7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22B4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2B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22B4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2B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22B4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2B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5F792FE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22B4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2B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22B4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2B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25CEE368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22B4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2B4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22B4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2B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22B4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2B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40px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0CF6CB0D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22B4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2B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2D86306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22B4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2B4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checkbox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{ </w:t>
            </w:r>
            <w:r w:rsidRPr="00222B4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2B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22B4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2B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25BCAF2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.yellow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22B4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2B4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#ffa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685AA2A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10DDD7AA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29A75666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13AA3F07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2B4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540BD53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class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2B4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"yellow"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static style 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1FABBB19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v-bind:class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222B4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"{ yellow: </w:t>
            </w:r>
            <w:r w:rsidRPr="00222B4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value</w:t>
            </w:r>
            <w:r w:rsidRPr="00222B4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 }"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dynamic style 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1A356C6D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&lt;label&gt;</w:t>
            </w:r>
          </w:p>
          <w:p w14:paraId="0E8D49DF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2B4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"checkbox"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2B4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222B4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value</w:t>
            </w:r>
            <w:r w:rsidRPr="00222B4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5D57B34C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yellow</w:t>
            </w:r>
          </w:p>
          <w:p w14:paraId="088648CC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22A379F3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748A2FD3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459959B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2B4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BCD4123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2B4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22B4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7C48AFDB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22B4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B8F6417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22B4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6FF7FD4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22B4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99FF99"/>
              </w:rPr>
              <w:t>value</w:t>
            </w:r>
            <w:r w:rsidRPr="00222B4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2B4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</w:p>
          <w:p w14:paraId="62D7A7B4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06498D5E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4EC114FB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604EC61C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222B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491313B6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2B4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7BE80A66" w14:textId="77777777" w:rsidR="00222B43" w:rsidRPr="00222B43" w:rsidRDefault="00222B43" w:rsidP="00222B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1470034" w14:textId="77777777" w:rsidR="00C87C8E" w:rsidRDefault="00C87C8E" w:rsidP="00222B43"/>
        </w:tc>
      </w:tr>
    </w:tbl>
    <w:p w14:paraId="3EC8AE2B" w14:textId="5473F72E" w:rsidR="00C87C8E" w:rsidRDefault="00C87C8E" w:rsidP="00C87C8E"/>
    <w:p w14:paraId="7FDE8768" w14:textId="7ABFFED9" w:rsidR="007C54A4" w:rsidRDefault="007C54A4" w:rsidP="00C87C8E">
      <w:r w:rsidRPr="007C54A4">
        <w:rPr>
          <w:noProof/>
        </w:rPr>
        <w:drawing>
          <wp:inline distT="0" distB="0" distL="0" distR="0" wp14:anchorId="32A0D766" wp14:editId="5F74349A">
            <wp:extent cx="5163271" cy="1381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CE4B" w14:textId="0812DBE7" w:rsidR="00FC2F76" w:rsidRDefault="00FC2F76" w:rsidP="00C87C8E">
      <w:r w:rsidRPr="00FC2F76">
        <w:rPr>
          <w:noProof/>
        </w:rPr>
        <w:drawing>
          <wp:inline distT="0" distB="0" distL="0" distR="0" wp14:anchorId="02E230C3" wp14:editId="3A7551AD">
            <wp:extent cx="5144218" cy="14289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EC3B" w14:textId="2A957FEE" w:rsidR="007C54A4" w:rsidRDefault="007C54A4" w:rsidP="00C87C8E"/>
    <w:p w14:paraId="4459A7E6" w14:textId="77777777" w:rsidR="007C54A4" w:rsidRPr="00C87C8E" w:rsidRDefault="007C54A4" w:rsidP="00C87C8E"/>
    <w:p w14:paraId="31CF7EFB" w14:textId="4218B862" w:rsidR="00F3626D" w:rsidRPr="00F3626D" w:rsidRDefault="00F3626D" w:rsidP="00F3626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626D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F3626D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004741BF" w14:textId="49666E2E" w:rsidR="00F3626D" w:rsidRPr="00F3626D" w:rsidRDefault="00F3626D" w:rsidP="00F3626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626D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F3626D">
        <w:rPr>
          <w:rFonts w:ascii="Consolas" w:eastAsia="굴림" w:hAnsi="Consolas" w:cs="굴림"/>
          <w:color w:val="001080"/>
          <w:kern w:val="0"/>
          <w:sz w:val="21"/>
          <w:szCs w:val="21"/>
        </w:rPr>
        <w:t>value:</w:t>
      </w:r>
      <w:r w:rsidRPr="00F3626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3626D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</w:p>
    <w:p w14:paraId="48B1F8B4" w14:textId="3038CD03" w:rsidR="00F3626D" w:rsidRDefault="00F3626D" w:rsidP="00F3626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626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0E1DAD5B" w14:textId="118FC921" w:rsidR="00F3626D" w:rsidRDefault="00F3626D" w:rsidP="00F3626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hint="eastAsia"/>
        </w:rPr>
        <w:t xml:space="preserve">앱에 </w:t>
      </w:r>
      <w:r>
        <w:t xml:space="preserve">value </w:t>
      </w:r>
      <w:r>
        <w:rPr>
          <w:rFonts w:hint="eastAsia"/>
        </w:rPr>
        <w:t>속성이 생성된다.</w:t>
      </w:r>
      <w:r>
        <w:t xml:space="preserve"> </w:t>
      </w:r>
      <w:r>
        <w:rPr>
          <w:rFonts w:hint="eastAsia"/>
        </w:rPr>
        <w:t>이 속성의 초기</w:t>
      </w:r>
      <w:r>
        <w:t xml:space="preserve"> </w:t>
      </w:r>
      <w:r>
        <w:rPr>
          <w:rFonts w:hint="eastAsia"/>
        </w:rPr>
        <w:t xml:space="preserve">값은 </w:t>
      </w:r>
      <w:r>
        <w:t xml:space="preserve">false </w:t>
      </w:r>
      <w:r>
        <w:rPr>
          <w:rFonts w:hint="eastAsia"/>
        </w:rPr>
        <w:t>이다.</w:t>
      </w:r>
    </w:p>
    <w:p w14:paraId="5423B21B" w14:textId="669F5339" w:rsidR="00F3626D" w:rsidRDefault="00F3626D" w:rsidP="00F3626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09489D15" w14:textId="77777777" w:rsidR="00AF3F5B" w:rsidRDefault="00AF3F5B" w:rsidP="00F3626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C867028" w14:textId="2409F5D1" w:rsidR="00F3626D" w:rsidRDefault="00AF3F5B" w:rsidP="00F3626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C87C8E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C87C8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87C8E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C87C8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87C8E">
        <w:rPr>
          <w:rFonts w:ascii="Consolas" w:eastAsia="굴림" w:hAnsi="Consolas" w:cs="굴림"/>
          <w:color w:val="0000FF"/>
          <w:kern w:val="0"/>
          <w:sz w:val="21"/>
          <w:szCs w:val="21"/>
        </w:rPr>
        <w:t>"checkbox"</w:t>
      </w:r>
      <w:r w:rsidRPr="00C87C8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87C8E">
        <w:rPr>
          <w:rFonts w:ascii="Consolas" w:eastAsia="굴림" w:hAnsi="Consolas" w:cs="굴림"/>
          <w:color w:val="FF0000"/>
          <w:kern w:val="0"/>
          <w:sz w:val="21"/>
          <w:szCs w:val="21"/>
        </w:rPr>
        <w:t>v-model</w:t>
      </w:r>
      <w:r w:rsidRPr="00C87C8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87C8E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C87C8E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99FF99"/>
        </w:rPr>
        <w:t>value</w:t>
      </w:r>
      <w:r w:rsidRPr="00C87C8E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C87C8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87C8E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14:paraId="2D2828F2" w14:textId="5CF1E8B6" w:rsidR="00BD379C" w:rsidRPr="00BD379C" w:rsidRDefault="00BD379C" w:rsidP="00F3626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</w:t>
      </w:r>
      <w:r>
        <w:rPr>
          <w:rFonts w:hint="eastAsia"/>
        </w:rPr>
        <w:t xml:space="preserve">이 체크 박스와 앱의 </w:t>
      </w:r>
      <w:r>
        <w:t xml:space="preserve">value </w:t>
      </w:r>
      <w:r>
        <w:rPr>
          <w:rFonts w:hint="eastAsia"/>
        </w:rPr>
        <w:t>속성이 연결된다.</w:t>
      </w:r>
    </w:p>
    <w:p w14:paraId="01810A5D" w14:textId="103ACC15" w:rsidR="00F3626D" w:rsidRDefault="00AF3F5B" w:rsidP="00F3626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체크 박스가 체크되면 </w:t>
      </w:r>
      <w:r>
        <w:t xml:space="preserve">value </w:t>
      </w:r>
      <w:r>
        <w:rPr>
          <w:rFonts w:hint="eastAsia"/>
        </w:rPr>
        <w:t xml:space="preserve">속성값이 </w:t>
      </w:r>
      <w:r>
        <w:t>true</w:t>
      </w:r>
      <w:r>
        <w:rPr>
          <w:rFonts w:hint="eastAsia"/>
        </w:rPr>
        <w:t>가 되고,</w:t>
      </w:r>
    </w:p>
    <w:p w14:paraId="27B39E45" w14:textId="3E8B059C" w:rsidR="00AF3F5B" w:rsidRDefault="00AF3F5B" w:rsidP="00F3626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체크가 꺼지면 </w:t>
      </w:r>
      <w:r w:rsidR="00BD379C">
        <w:t xml:space="preserve">value </w:t>
      </w:r>
      <w:r w:rsidR="00BD379C">
        <w:rPr>
          <w:rFonts w:hint="eastAsia"/>
        </w:rPr>
        <w:t>속성값이</w:t>
      </w:r>
      <w:r w:rsidR="00BD379C">
        <w:t>false</w:t>
      </w:r>
      <w:r w:rsidR="00BD379C">
        <w:rPr>
          <w:rFonts w:hint="eastAsia"/>
        </w:rPr>
        <w:t>가 된다.</w:t>
      </w:r>
    </w:p>
    <w:p w14:paraId="76631074" w14:textId="517B29BA" w:rsidR="007C54A4" w:rsidRDefault="007C54A4" w:rsidP="00F3626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553DA7C" w14:textId="77777777" w:rsidR="00B15839" w:rsidRPr="00B15839" w:rsidRDefault="00B15839" w:rsidP="00B1583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15839">
        <w:rPr>
          <w:rFonts w:ascii="Consolas" w:eastAsia="굴림" w:hAnsi="Consolas" w:cs="굴림"/>
          <w:color w:val="800000"/>
          <w:kern w:val="0"/>
          <w:sz w:val="21"/>
          <w:szCs w:val="21"/>
        </w:rPr>
        <w:t>.yellow</w:t>
      </w:r>
      <w:r w:rsidRPr="00B15839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B15839">
        <w:rPr>
          <w:rFonts w:ascii="Consolas" w:eastAsia="굴림" w:hAnsi="Consolas" w:cs="굴림"/>
          <w:color w:val="FF0000"/>
          <w:kern w:val="0"/>
          <w:sz w:val="21"/>
          <w:szCs w:val="21"/>
        </w:rPr>
        <w:t>background-color</w:t>
      </w:r>
      <w:r w:rsidRPr="00B15839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B15839">
        <w:rPr>
          <w:rFonts w:ascii="Consolas" w:eastAsia="굴림" w:hAnsi="Consolas" w:cs="굴림"/>
          <w:color w:val="0451A5"/>
          <w:kern w:val="0"/>
          <w:sz w:val="21"/>
          <w:szCs w:val="21"/>
        </w:rPr>
        <w:t>#ffa</w:t>
      </w:r>
      <w:r w:rsidRPr="00B15839">
        <w:rPr>
          <w:rFonts w:ascii="Consolas" w:eastAsia="굴림" w:hAnsi="Consolas" w:cs="굴림"/>
          <w:color w:val="000000"/>
          <w:kern w:val="0"/>
          <w:sz w:val="21"/>
          <w:szCs w:val="21"/>
        </w:rPr>
        <w:t>; }</w:t>
      </w:r>
    </w:p>
    <w:p w14:paraId="48C3331F" w14:textId="609D9ABE" w:rsidR="000B6F95" w:rsidRDefault="00B15839" w:rsidP="00F3626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 w:rsidR="0028547E">
        <w:t xml:space="preserve"> </w:t>
      </w:r>
      <w:r>
        <w:t xml:space="preserve">class="yellow" </w:t>
      </w:r>
      <w:r>
        <w:rPr>
          <w:rFonts w:hint="eastAsia"/>
        </w:rPr>
        <w:t>속성을 가진 태그에 이 서식이 적용</w:t>
      </w:r>
      <w:r w:rsidR="000B6F95">
        <w:rPr>
          <w:rFonts w:hint="eastAsia"/>
        </w:rPr>
        <w:t>된다.</w:t>
      </w:r>
    </w:p>
    <w:p w14:paraId="7FBAE83A" w14:textId="406BE50B" w:rsidR="000B6F95" w:rsidRDefault="000B6F95" w:rsidP="00F3626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700F3F5" w14:textId="77777777" w:rsidR="00BB4923" w:rsidRPr="00BB4923" w:rsidRDefault="00BB4923" w:rsidP="00BB492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4923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BB492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B4923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class</w:t>
      </w:r>
      <w:r w:rsidRPr="00BB4923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Pr="00BB4923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"yellow"</w:t>
      </w:r>
      <w:r w:rsidRPr="00BB4923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BB4923">
        <w:rPr>
          <w:rFonts w:ascii="Consolas" w:eastAsia="굴림" w:hAnsi="Consolas" w:cs="굴림"/>
          <w:color w:val="000000"/>
          <w:kern w:val="0"/>
          <w:sz w:val="21"/>
          <w:szCs w:val="21"/>
        </w:rPr>
        <w:t> static style </w:t>
      </w:r>
      <w:r w:rsidRPr="00BB4923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6EAFFE9A" w14:textId="3DE990CB" w:rsidR="00F3626D" w:rsidRDefault="0028547E" w:rsidP="00F3626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</w:t>
      </w:r>
      <w:r w:rsidR="002741AC">
        <w:t xml:space="preserve"> </w:t>
      </w:r>
      <w:r w:rsidR="002741AC">
        <w:rPr>
          <w:rFonts w:hint="eastAsia"/>
        </w:rPr>
        <w:t xml:space="preserve">이 태그에 </w:t>
      </w:r>
      <w:r w:rsidR="002741AC">
        <w:t xml:space="preserve">.yellow </w:t>
      </w:r>
      <w:r w:rsidR="002741AC">
        <w:rPr>
          <w:rFonts w:hint="eastAsia"/>
        </w:rPr>
        <w:t>서식이 적용되어,</w:t>
      </w:r>
      <w:r w:rsidR="002741AC">
        <w:t xml:space="preserve"> </w:t>
      </w:r>
      <w:r w:rsidR="002741AC">
        <w:rPr>
          <w:rFonts w:hint="eastAsia"/>
        </w:rPr>
        <w:t>노란색 배경색이 된다.</w:t>
      </w:r>
    </w:p>
    <w:p w14:paraId="7A3F5147" w14:textId="5C477F40" w:rsidR="00E618D3" w:rsidRDefault="00E618D3" w:rsidP="00F3626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 w:rsidR="0028547E">
        <w:t xml:space="preserve"> </w:t>
      </w:r>
      <w:r>
        <w:t xml:space="preserve">class </w:t>
      </w:r>
      <w:r>
        <w:rPr>
          <w:rFonts w:hint="eastAsia"/>
        </w:rPr>
        <w:t xml:space="preserve">속성은 표준 </w:t>
      </w:r>
      <w:r>
        <w:t xml:space="preserve">html </w:t>
      </w:r>
      <w:r>
        <w:rPr>
          <w:rFonts w:hint="eastAsia"/>
        </w:rPr>
        <w:t>속성이다.</w:t>
      </w:r>
    </w:p>
    <w:p w14:paraId="1D23825E" w14:textId="67DB1F2A" w:rsidR="00E618D3" w:rsidRDefault="0028547E" w:rsidP="00F3626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</w:t>
      </w:r>
      <w:r w:rsidR="00E618D3">
        <w:rPr>
          <w:rFonts w:hint="eastAsia"/>
        </w:rPr>
        <w:t xml:space="preserve"> 이 속성은 위와 같이 태그에 서식을 적용하기 위한 용도로 사용된다.</w:t>
      </w:r>
    </w:p>
    <w:p w14:paraId="49B2B505" w14:textId="77777777" w:rsidR="00E618D3" w:rsidRDefault="00E618D3" w:rsidP="00F3626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4F30689" w14:textId="5A4E93E1" w:rsidR="002741AC" w:rsidRDefault="002741AC" w:rsidP="00F3626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0E042E43" w14:textId="77777777" w:rsidR="00E618D3" w:rsidRPr="00E618D3" w:rsidRDefault="00E618D3" w:rsidP="00E618D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618D3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v-bind:class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Pr="00E618D3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"{ yellow: value }"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</w:rPr>
        <w:t> dynamic style 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138BFDFA" w14:textId="65FB73AB" w:rsidR="002741AC" w:rsidRDefault="0028547E" w:rsidP="00F3626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class </w:t>
      </w:r>
      <w:r>
        <w:rPr>
          <w:rFonts w:hint="eastAsia"/>
        </w:rPr>
        <w:t>속성</w:t>
      </w:r>
      <w:r>
        <w:t xml:space="preserve"> </w:t>
      </w:r>
      <w:r>
        <w:rPr>
          <w:rFonts w:hint="eastAsia"/>
        </w:rPr>
        <w:t xml:space="preserve">앞에 </w:t>
      </w:r>
      <w:r>
        <w:t xml:space="preserve">v-bind: </w:t>
      </w:r>
      <w:r>
        <w:rPr>
          <w:rFonts w:hint="eastAsia"/>
        </w:rPr>
        <w:t>접두어가 붙었으므로,</w:t>
      </w:r>
      <w:r>
        <w:t xml:space="preserve"> </w:t>
      </w:r>
      <w:r>
        <w:rPr>
          <w:rFonts w:hint="eastAsia"/>
        </w:rPr>
        <w:t xml:space="preserve">이 속성의 값은 </w:t>
      </w:r>
      <w:r>
        <w:t xml:space="preserve">javascript </w:t>
      </w:r>
      <w:r>
        <w:rPr>
          <w:rFonts w:hint="eastAsia"/>
        </w:rPr>
        <w:t>표현식으로 해석된다.</w:t>
      </w:r>
    </w:p>
    <w:p w14:paraId="7EEEECBF" w14:textId="29C71EB6" w:rsidR="008F4A90" w:rsidRDefault="008F4A90" w:rsidP="008F4A90">
      <w:pPr>
        <w:widowControl/>
        <w:shd w:val="clear" w:color="auto" w:fill="FFFFFF"/>
        <w:wordWrap/>
        <w:autoSpaceDE/>
        <w:autoSpaceDN/>
        <w:spacing w:line="285" w:lineRule="atLeast"/>
      </w:pPr>
      <w:r w:rsidRPr="008F4A90">
        <w:rPr>
          <w:rFonts w:hint="eastAsia"/>
        </w:rPr>
        <w:t xml:space="preserve"> </w:t>
      </w:r>
      <w:r w:rsidRPr="008F4A90">
        <w:t xml:space="preserve"> </w:t>
      </w: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표현식으로 해석하면, </w:t>
      </w:r>
      <w:r w:rsidRPr="008F4A90">
        <w:t>{</w:t>
      </w:r>
      <w:r w:rsidRPr="008F4A90">
        <w:t> </w:t>
      </w:r>
      <w:r w:rsidRPr="008F4A90">
        <w:t>yellow:</w:t>
      </w:r>
      <w:r w:rsidRPr="008F4A90">
        <w:t> </w:t>
      </w:r>
      <w:r w:rsidRPr="008F4A90">
        <w:t>value</w:t>
      </w:r>
      <w:r w:rsidRPr="008F4A90">
        <w:t> </w:t>
      </w:r>
      <w:r w:rsidRPr="008F4A90">
        <w:t>}</w:t>
      </w:r>
      <w:r>
        <w:t xml:space="preserve"> </w:t>
      </w:r>
      <w:r>
        <w:rPr>
          <w:rFonts w:hint="eastAsia"/>
        </w:rPr>
        <w:t>이것은 객체이다.</w:t>
      </w:r>
    </w:p>
    <w:p w14:paraId="56F1F46C" w14:textId="24B2C615" w:rsidR="00607A36" w:rsidRDefault="0092757D" w:rsidP="008F4A90">
      <w:pPr>
        <w:widowControl/>
        <w:shd w:val="clear" w:color="auto" w:fill="FFFFFF"/>
        <w:wordWrap/>
        <w:autoSpaceDE/>
        <w:autoSpaceDN/>
        <w:spacing w:line="285" w:lineRule="atLeast"/>
      </w:pPr>
      <w:r>
        <w:t xml:space="preserve"> </w:t>
      </w:r>
      <w:r w:rsidR="00607A36">
        <w:t xml:space="preserve"> </w:t>
      </w:r>
      <w:r w:rsidR="00607A36">
        <w:rPr>
          <w:rFonts w:hint="eastAsia"/>
        </w:rPr>
        <w:t xml:space="preserve">여기서 </w:t>
      </w:r>
      <w:r w:rsidR="00607A36">
        <w:t xml:space="preserve">yellow </w:t>
      </w:r>
      <w:r w:rsidR="00607A36">
        <w:rPr>
          <w:rFonts w:hint="eastAsia"/>
        </w:rPr>
        <w:t>부분은 객체의 속성명이고,</w:t>
      </w:r>
      <w:r w:rsidR="00607A36">
        <w:t xml:space="preserve"> value </w:t>
      </w:r>
      <w:r w:rsidR="00607A36">
        <w:rPr>
          <w:rFonts w:hint="eastAsia"/>
        </w:rPr>
        <w:t>부분은</w:t>
      </w:r>
      <w:r w:rsidR="00607A36">
        <w:t xml:space="preserve"> yellow </w:t>
      </w:r>
      <w:r w:rsidR="00607A36">
        <w:rPr>
          <w:rFonts w:hint="eastAsia"/>
        </w:rPr>
        <w:t>속성의 값이다.</w:t>
      </w:r>
    </w:p>
    <w:p w14:paraId="7965EA2B" w14:textId="32AB1CFF" w:rsidR="0092757D" w:rsidRDefault="0092757D" w:rsidP="008F4A90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y</w:t>
      </w:r>
      <w:r>
        <w:t xml:space="preserve">ellow </w:t>
      </w:r>
      <w:r>
        <w:rPr>
          <w:rFonts w:hint="eastAsia"/>
        </w:rPr>
        <w:t>부분은 속성명이므로 문자열로 취급된다.</w:t>
      </w:r>
      <w:r>
        <w:t xml:space="preserve"> ("yellow" </w:t>
      </w:r>
      <w:r>
        <w:rPr>
          <w:rFonts w:hint="eastAsia"/>
        </w:rPr>
        <w:t>문자열)</w:t>
      </w:r>
    </w:p>
    <w:p w14:paraId="6204632E" w14:textId="7C31866F" w:rsidR="0092757D" w:rsidRDefault="0092757D" w:rsidP="008F4A90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 xml:space="preserve">부분은 속성값이므로 </w:t>
      </w:r>
      <w:r>
        <w:t xml:space="preserve">javascript </w:t>
      </w:r>
      <w:r>
        <w:rPr>
          <w:rFonts w:hint="eastAsia"/>
        </w:rPr>
        <w:t>표현식으로 취급된다.</w:t>
      </w:r>
    </w:p>
    <w:p w14:paraId="12FF5985" w14:textId="46017885" w:rsidR="00936316" w:rsidRDefault="00936316" w:rsidP="008F4A90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>가 앱의 속성이고</w:t>
      </w:r>
      <w:r>
        <w:t xml:space="preserve">, </w:t>
      </w:r>
      <w:r>
        <w:rPr>
          <w:rFonts w:hint="eastAsia"/>
        </w:rPr>
        <w:t xml:space="preserve">값은 </w:t>
      </w:r>
      <w:r>
        <w:t xml:space="preserve">false </w:t>
      </w:r>
      <w:r>
        <w:rPr>
          <w:rFonts w:hint="eastAsia"/>
        </w:rPr>
        <w:t>이다.</w:t>
      </w:r>
    </w:p>
    <w:p w14:paraId="417963AD" w14:textId="2737037E" w:rsidR="00936316" w:rsidRDefault="00936316" w:rsidP="008F4A90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 </w:t>
      </w:r>
      <w:r>
        <w:t xml:space="preserve"> </w:t>
      </w:r>
    </w:p>
    <w:p w14:paraId="048DBEC3" w14:textId="1DA4F6A4" w:rsidR="00FE5D86" w:rsidRDefault="00FE5D86" w:rsidP="008F4A90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 xml:space="preserve">값이 </w:t>
      </w:r>
      <w:r>
        <w:t xml:space="preserve">false </w:t>
      </w:r>
      <w:r>
        <w:rPr>
          <w:rFonts w:hint="eastAsia"/>
        </w:rPr>
        <w:t>이</w:t>
      </w:r>
      <w:r w:rsidR="00D14066">
        <w:rPr>
          <w:rFonts w:hint="eastAsia"/>
        </w:rPr>
        <w:t>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위 </w:t>
      </w:r>
      <w:r>
        <w:t xml:space="preserve">v-bind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엔진이 실행</w:t>
      </w:r>
      <w:r w:rsidR="00D14066">
        <w:rPr>
          <w:rFonts w:hint="eastAsia"/>
        </w:rPr>
        <w:t>한 결과</w:t>
      </w:r>
      <w:r w:rsidR="00D14066">
        <w:t xml:space="preserve">, </w:t>
      </w:r>
      <w:r w:rsidR="00D14066">
        <w:rPr>
          <w:rFonts w:hint="eastAsia"/>
        </w:rPr>
        <w:t>태그는 다음과 같은 형태가 된다.</w:t>
      </w:r>
    </w:p>
    <w:p w14:paraId="2C21AC53" w14:textId="0B4BA8CA" w:rsidR="00D14066" w:rsidRDefault="00D14066" w:rsidP="008F4A90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 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618D3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class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Pr="00E618D3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""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</w:rPr>
        <w:t> dynamic style 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70970DE5" w14:textId="1D9A7C6F" w:rsidR="00D14066" w:rsidRDefault="00D14066" w:rsidP="008F4A90">
      <w:pPr>
        <w:widowControl/>
        <w:shd w:val="clear" w:color="auto" w:fill="FFFFFF"/>
        <w:wordWrap/>
        <w:autoSpaceDE/>
        <w:autoSpaceDN/>
        <w:spacing w:line="285" w:lineRule="atLeast"/>
      </w:pPr>
    </w:p>
    <w:p w14:paraId="449420CB" w14:textId="712AA6B8" w:rsidR="00936316" w:rsidRDefault="00936316" w:rsidP="008F4A90">
      <w:pPr>
        <w:widowControl/>
        <w:shd w:val="clear" w:color="auto" w:fill="FFFFFF"/>
        <w:wordWrap/>
        <w:autoSpaceDE/>
        <w:autoSpaceDN/>
        <w:spacing w:line="285" w:lineRule="atLeast"/>
      </w:pPr>
    </w:p>
    <w:p w14:paraId="1422D3FB" w14:textId="3FCB18BD" w:rsidR="00D14066" w:rsidRDefault="00D14066" w:rsidP="00D14066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 xml:space="preserve">값이 </w:t>
      </w:r>
      <w:r>
        <w:t xml:space="preserve">true 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 xml:space="preserve">위 </w:t>
      </w:r>
      <w:r>
        <w:t xml:space="preserve">v-bind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엔진이 실행한 결과</w:t>
      </w:r>
      <w:r>
        <w:t xml:space="preserve">, </w:t>
      </w:r>
      <w:r>
        <w:rPr>
          <w:rFonts w:hint="eastAsia"/>
        </w:rPr>
        <w:t>태그는 다음과 같은 형태가 된다.</w:t>
      </w:r>
    </w:p>
    <w:p w14:paraId="78E3D863" w14:textId="5CD24FC9" w:rsidR="00D14066" w:rsidRPr="00E618D3" w:rsidRDefault="00D14066" w:rsidP="00D1406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 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618D3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class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Pr="00E618D3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"yellow"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</w:rPr>
        <w:t> dynamic style 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0C4ACCD2" w14:textId="09C181BD" w:rsidR="00D14066" w:rsidRDefault="00D14066" w:rsidP="008F4A90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태그에 </w:t>
      </w:r>
      <w:r>
        <w:t xml:space="preserve">.yellow </w:t>
      </w:r>
      <w:r>
        <w:rPr>
          <w:rFonts w:hint="eastAsia"/>
        </w:rPr>
        <w:t>서식이 적용된다.</w:t>
      </w:r>
    </w:p>
    <w:p w14:paraId="5F9ADEDD" w14:textId="5364AEC2" w:rsidR="00D14066" w:rsidRDefault="00D14066" w:rsidP="008F4A90">
      <w:pPr>
        <w:widowControl/>
        <w:shd w:val="clear" w:color="auto" w:fill="FFFFFF"/>
        <w:wordWrap/>
        <w:autoSpaceDE/>
        <w:autoSpaceDN/>
        <w:spacing w:line="285" w:lineRule="atLeast"/>
      </w:pPr>
    </w:p>
    <w:p w14:paraId="58912696" w14:textId="538227BA" w:rsidR="00D14066" w:rsidRDefault="00D14066" w:rsidP="008F4A90">
      <w:pPr>
        <w:widowControl/>
        <w:shd w:val="clear" w:color="auto" w:fill="FFFFFF"/>
        <w:wordWrap/>
        <w:autoSpaceDE/>
        <w:autoSpaceDN/>
        <w:spacing w:line="285" w:lineRule="atLeast"/>
      </w:pPr>
    </w:p>
    <w:p w14:paraId="433ADF3D" w14:textId="77777777" w:rsidR="00D14066" w:rsidRPr="00D14066" w:rsidRDefault="00D14066" w:rsidP="008F4A90">
      <w:pPr>
        <w:widowControl/>
        <w:shd w:val="clear" w:color="auto" w:fill="FFFFFF"/>
        <w:wordWrap/>
        <w:autoSpaceDE/>
        <w:autoSpaceDN/>
        <w:spacing w:line="285" w:lineRule="atLeast"/>
      </w:pPr>
    </w:p>
    <w:p w14:paraId="1EE40525" w14:textId="77777777" w:rsidR="00936316" w:rsidRDefault="00936316" w:rsidP="008F4A90">
      <w:pPr>
        <w:widowControl/>
        <w:shd w:val="clear" w:color="auto" w:fill="FFFFFF"/>
        <w:wordWrap/>
        <w:autoSpaceDE/>
        <w:autoSpaceDN/>
        <w:spacing w:line="285" w:lineRule="atLeast"/>
      </w:pPr>
    </w:p>
    <w:p w14:paraId="6379C534" w14:textId="77777777" w:rsidR="002741AC" w:rsidRPr="00F3626D" w:rsidRDefault="002741AC" w:rsidP="00F3626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D6ED963" w14:textId="70966961" w:rsidR="00C87C8E" w:rsidRDefault="00C87C8E" w:rsidP="00C87C8E"/>
    <w:p w14:paraId="555593D7" w14:textId="77777777" w:rsidR="00C87C8E" w:rsidRPr="00C87C8E" w:rsidRDefault="00C87C8E" w:rsidP="00C87C8E"/>
    <w:p w14:paraId="64334296" w14:textId="30BDDD9E" w:rsidR="00EC259C" w:rsidRDefault="00EC259C" w:rsidP="00EC259C"/>
    <w:p w14:paraId="7EEBD2C8" w14:textId="38024170" w:rsidR="001D6AD5" w:rsidRDefault="001D6AD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995260D" w14:textId="4FC4E390" w:rsidR="001D6AD5" w:rsidRDefault="001D6AD5" w:rsidP="001D6AD5">
      <w:pPr>
        <w:pStyle w:val="Heading3"/>
      </w:pPr>
      <w:r>
        <w:rPr>
          <w:rFonts w:hint="eastAsia"/>
        </w:rPr>
        <w:lastRenderedPageBreak/>
        <w:t>t</w:t>
      </w:r>
      <w:r>
        <w:t>oggle2.html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6AD5" w14:paraId="7577F31C" w14:textId="77777777" w:rsidTr="001D6AD5">
        <w:tc>
          <w:tcPr>
            <w:tcW w:w="10456" w:type="dxa"/>
          </w:tcPr>
          <w:p w14:paraId="2572CDEF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D6A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05318E0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4EEE150D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D6A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1EAA7F19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D6A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0DDAA0BA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1754AD5B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D6A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D6A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D6A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500px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68B2EDD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D6A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D6A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44918D9B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D6AD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D6A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D6A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40px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EF24B6D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D6A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0445F73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D6AD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checkbox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{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D6A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D6A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A0EAA39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.yellow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D6AD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#ffa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FA538AE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.green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1D6AD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#bfb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07C3B3D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08F94657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E0C2D67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1436B24B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D6A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162B3FA" w14:textId="758D738D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class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D6A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"yellow"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static style</w:t>
            </w:r>
            <w:r w:rsidR="00EC45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1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129F314D" w14:textId="4E96CD2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class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D6A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"green"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static style</w:t>
            </w:r>
            <w:r w:rsidR="00EC45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2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00330249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v-bind:class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1D6A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"{ yellow: </w:t>
            </w:r>
            <w:r w:rsidRPr="001D6A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value</w:t>
            </w:r>
            <w:r w:rsidRPr="001D6A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, green: !</w:t>
            </w:r>
            <w:r w:rsidRPr="001D6A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value</w:t>
            </w:r>
            <w:r w:rsidRPr="001D6A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 }"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dynamic style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3FEB5D8C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&lt;label&gt;</w:t>
            </w:r>
          </w:p>
          <w:p w14:paraId="43709216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D6A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"checkbox"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D6A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1D6A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value</w:t>
            </w:r>
            <w:r w:rsidRPr="001D6A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50A13021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toggle</w:t>
            </w:r>
          </w:p>
          <w:p w14:paraId="52C04F88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36B803AD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C71D392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5CE6C11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D6A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B14B4D3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D6A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D6A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0469C4AB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D6AD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68AA8892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1D6AD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1462892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1D6AD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99FF99"/>
              </w:rPr>
              <w:t>value</w:t>
            </w:r>
            <w:r w:rsidRPr="001D6AD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A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</w:p>
          <w:p w14:paraId="2B8F5995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356C7C60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1DEC4126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0B8C1338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1D6A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17C9F89A" w14:textId="77777777" w:rsidR="001D6AD5" w:rsidRPr="001D6AD5" w:rsidRDefault="001D6AD5" w:rsidP="001D6A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A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0A2CD870" w14:textId="77777777" w:rsidR="001D6AD5" w:rsidRDefault="001D6AD5" w:rsidP="001D6AD5"/>
        </w:tc>
      </w:tr>
    </w:tbl>
    <w:p w14:paraId="4F5AE740" w14:textId="1022ACD2" w:rsidR="001D6AD5" w:rsidRDefault="001D6AD5" w:rsidP="001D6AD5"/>
    <w:p w14:paraId="1D4CBB40" w14:textId="23B83A41" w:rsidR="000237E9" w:rsidRDefault="000237E9" w:rsidP="001D6AD5"/>
    <w:p w14:paraId="1BCB1726" w14:textId="77777777" w:rsidR="000237E9" w:rsidRPr="00B15839" w:rsidRDefault="000237E9" w:rsidP="000237E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15839">
        <w:rPr>
          <w:rFonts w:ascii="Consolas" w:eastAsia="굴림" w:hAnsi="Consolas" w:cs="굴림"/>
          <w:color w:val="800000"/>
          <w:kern w:val="0"/>
          <w:sz w:val="21"/>
          <w:szCs w:val="21"/>
        </w:rPr>
        <w:t>.yellow</w:t>
      </w:r>
      <w:r w:rsidRPr="00B15839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B15839">
        <w:rPr>
          <w:rFonts w:ascii="Consolas" w:eastAsia="굴림" w:hAnsi="Consolas" w:cs="굴림"/>
          <w:color w:val="FF0000"/>
          <w:kern w:val="0"/>
          <w:sz w:val="21"/>
          <w:szCs w:val="21"/>
        </w:rPr>
        <w:t>background-color</w:t>
      </w:r>
      <w:r w:rsidRPr="00B15839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B15839">
        <w:rPr>
          <w:rFonts w:ascii="Consolas" w:eastAsia="굴림" w:hAnsi="Consolas" w:cs="굴림"/>
          <w:color w:val="0451A5"/>
          <w:kern w:val="0"/>
          <w:sz w:val="21"/>
          <w:szCs w:val="21"/>
        </w:rPr>
        <w:t>#ffa</w:t>
      </w:r>
      <w:r w:rsidRPr="00B15839">
        <w:rPr>
          <w:rFonts w:ascii="Consolas" w:eastAsia="굴림" w:hAnsi="Consolas" w:cs="굴림"/>
          <w:color w:val="000000"/>
          <w:kern w:val="0"/>
          <w:sz w:val="21"/>
          <w:szCs w:val="21"/>
        </w:rPr>
        <w:t>; }</w:t>
      </w:r>
    </w:p>
    <w:p w14:paraId="5943DDA7" w14:textId="77777777" w:rsidR="000237E9" w:rsidRDefault="000237E9" w:rsidP="000237E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class="yellow" </w:t>
      </w:r>
      <w:r>
        <w:rPr>
          <w:rFonts w:hint="eastAsia"/>
        </w:rPr>
        <w:t>속성을 가진 태그에 이 서식이 적용된다.</w:t>
      </w:r>
    </w:p>
    <w:p w14:paraId="6D9F8556" w14:textId="2A85D28C" w:rsidR="000237E9" w:rsidRDefault="000237E9" w:rsidP="001D6AD5"/>
    <w:p w14:paraId="564B0A20" w14:textId="77777777" w:rsidR="000237E9" w:rsidRPr="001D6AD5" w:rsidRDefault="000237E9" w:rsidP="000237E9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D6AD5">
        <w:rPr>
          <w:rFonts w:ascii="Consolas" w:eastAsia="굴림" w:hAnsi="Consolas" w:cs="굴림"/>
          <w:color w:val="800000"/>
          <w:kern w:val="0"/>
          <w:sz w:val="21"/>
          <w:szCs w:val="21"/>
        </w:rPr>
        <w:t>.green</w:t>
      </w:r>
      <w:r w:rsidRPr="001D6AD5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1D6AD5">
        <w:rPr>
          <w:rFonts w:ascii="Consolas" w:eastAsia="굴림" w:hAnsi="Consolas" w:cs="굴림"/>
          <w:color w:val="FF0000"/>
          <w:kern w:val="0"/>
          <w:sz w:val="21"/>
          <w:szCs w:val="21"/>
        </w:rPr>
        <w:t>background-color</w:t>
      </w:r>
      <w:r w:rsidRPr="001D6AD5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1D6AD5">
        <w:rPr>
          <w:rFonts w:ascii="Consolas" w:eastAsia="굴림" w:hAnsi="Consolas" w:cs="굴림"/>
          <w:color w:val="0451A5"/>
          <w:kern w:val="0"/>
          <w:sz w:val="21"/>
          <w:szCs w:val="21"/>
        </w:rPr>
        <w:t>#bfb</w:t>
      </w:r>
      <w:r w:rsidRPr="001D6AD5">
        <w:rPr>
          <w:rFonts w:ascii="Consolas" w:eastAsia="굴림" w:hAnsi="Consolas" w:cs="굴림"/>
          <w:color w:val="000000"/>
          <w:kern w:val="0"/>
          <w:sz w:val="21"/>
          <w:szCs w:val="21"/>
        </w:rPr>
        <w:t>; }</w:t>
      </w:r>
    </w:p>
    <w:p w14:paraId="2CDC6BB2" w14:textId="432B4653" w:rsidR="000237E9" w:rsidRDefault="000237E9" w:rsidP="000237E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class="</w:t>
      </w:r>
      <w:r>
        <w:rPr>
          <w:rFonts w:hint="eastAsia"/>
        </w:rPr>
        <w:t>g</w:t>
      </w:r>
      <w:r>
        <w:t xml:space="preserve">reen" </w:t>
      </w:r>
      <w:r>
        <w:rPr>
          <w:rFonts w:hint="eastAsia"/>
        </w:rPr>
        <w:t>속성을 가진 태그에 이 서식이 적용된다.</w:t>
      </w:r>
    </w:p>
    <w:p w14:paraId="6AEB0C7D" w14:textId="671C9D63" w:rsidR="000237E9" w:rsidRDefault="000237E9" w:rsidP="000237E9"/>
    <w:p w14:paraId="4A57D434" w14:textId="652EF775" w:rsidR="00F81C82" w:rsidRPr="001D6AD5" w:rsidRDefault="00F81C82" w:rsidP="00F81C8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D6AD5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1D6AD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D6AD5">
        <w:rPr>
          <w:rFonts w:ascii="Consolas" w:eastAsia="굴림" w:hAnsi="Consolas" w:cs="굴림"/>
          <w:color w:val="FF0000"/>
          <w:kern w:val="0"/>
          <w:sz w:val="21"/>
          <w:szCs w:val="21"/>
        </w:rPr>
        <w:t>class</w:t>
      </w:r>
      <w:r w:rsidRPr="001D6AD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D6AD5">
        <w:rPr>
          <w:rFonts w:ascii="Consolas" w:eastAsia="굴림" w:hAnsi="Consolas" w:cs="굴림"/>
          <w:color w:val="0000FF"/>
          <w:kern w:val="0"/>
          <w:sz w:val="21"/>
          <w:szCs w:val="21"/>
        </w:rPr>
        <w:t>"yellow"</w:t>
      </w:r>
      <w:r w:rsidRPr="001D6AD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1D6AD5">
        <w:rPr>
          <w:rFonts w:ascii="Consolas" w:eastAsia="굴림" w:hAnsi="Consolas" w:cs="굴림"/>
          <w:color w:val="000000"/>
          <w:kern w:val="0"/>
          <w:sz w:val="21"/>
          <w:szCs w:val="21"/>
        </w:rPr>
        <w:t> static style </w:t>
      </w:r>
      <w:r w:rsidRPr="001D6AD5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2674AD74" w14:textId="55D825CF" w:rsidR="00F81C82" w:rsidRPr="001D6AD5" w:rsidRDefault="00F81C82" w:rsidP="00F81C8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D6AD5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1D6AD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D6AD5">
        <w:rPr>
          <w:rFonts w:ascii="Consolas" w:eastAsia="굴림" w:hAnsi="Consolas" w:cs="굴림"/>
          <w:color w:val="FF0000"/>
          <w:kern w:val="0"/>
          <w:sz w:val="21"/>
          <w:szCs w:val="21"/>
        </w:rPr>
        <w:t>class</w:t>
      </w:r>
      <w:r w:rsidRPr="001D6AD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D6AD5">
        <w:rPr>
          <w:rFonts w:ascii="Consolas" w:eastAsia="굴림" w:hAnsi="Consolas" w:cs="굴림"/>
          <w:color w:val="0000FF"/>
          <w:kern w:val="0"/>
          <w:sz w:val="21"/>
          <w:szCs w:val="21"/>
        </w:rPr>
        <w:t>"green"</w:t>
      </w:r>
      <w:r w:rsidRPr="001D6AD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1D6AD5">
        <w:rPr>
          <w:rFonts w:ascii="Consolas" w:eastAsia="굴림" w:hAnsi="Consolas" w:cs="굴림"/>
          <w:color w:val="000000"/>
          <w:kern w:val="0"/>
          <w:sz w:val="21"/>
          <w:szCs w:val="21"/>
        </w:rPr>
        <w:t> static style </w:t>
      </w:r>
      <w:r w:rsidRPr="001D6AD5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4FCEC491" w14:textId="083390F4" w:rsidR="00F81C82" w:rsidRDefault="00F81C82" w:rsidP="000237E9">
      <w:r>
        <w:t xml:space="preserve"> </w:t>
      </w:r>
      <w:r>
        <w:rPr>
          <w:rFonts w:hint="eastAsia"/>
        </w:rPr>
        <w:t xml:space="preserve">위 두 </w:t>
      </w:r>
      <w:r>
        <w:t xml:space="preserve">span </w:t>
      </w:r>
      <w:r>
        <w:rPr>
          <w:rFonts w:hint="eastAsia"/>
        </w:rPr>
        <w:t xml:space="preserve">태그에는 각각 </w:t>
      </w:r>
      <w:r>
        <w:t xml:space="preserve">.yellow </w:t>
      </w:r>
      <w:r>
        <w:rPr>
          <w:rFonts w:hint="eastAsia"/>
        </w:rPr>
        <w:t xml:space="preserve">서식과 </w:t>
      </w:r>
      <w:r>
        <w:t xml:space="preserve">.green </w:t>
      </w:r>
      <w:r>
        <w:rPr>
          <w:rFonts w:hint="eastAsia"/>
        </w:rPr>
        <w:t>서식이 적용되어 다음과 같이 그려진다.</w:t>
      </w:r>
    </w:p>
    <w:p w14:paraId="3D4CA87F" w14:textId="40E8F165" w:rsidR="00F81C82" w:rsidRDefault="00F81C82" w:rsidP="000237E9"/>
    <w:p w14:paraId="438180B0" w14:textId="53E70032" w:rsidR="00F81C82" w:rsidRDefault="004F13C5" w:rsidP="000237E9">
      <w:r w:rsidRPr="004F13C5">
        <w:rPr>
          <w:noProof/>
        </w:rPr>
        <w:drawing>
          <wp:inline distT="0" distB="0" distL="0" distR="0" wp14:anchorId="084D7D44" wp14:editId="1FCB4371">
            <wp:extent cx="2981741" cy="59063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5634" w14:textId="789636C0" w:rsidR="004F13C5" w:rsidRDefault="004F13C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5BF5DA9" w14:textId="77777777" w:rsidR="004F13C5" w:rsidRDefault="004F13C5" w:rsidP="000237E9"/>
    <w:p w14:paraId="09D61918" w14:textId="31D1BA2F" w:rsidR="00EC4547" w:rsidRDefault="004F13C5" w:rsidP="000237E9">
      <w:pPr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1D6AD5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1D6AD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D6AD5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v-bind:class</w:t>
      </w:r>
      <w:r w:rsidRPr="001D6AD5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Pr="001D6AD5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"{ yellow: </w:t>
      </w:r>
      <w:r w:rsidRPr="001D6AD5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99FF99"/>
        </w:rPr>
        <w:t>value</w:t>
      </w:r>
      <w:r w:rsidRPr="001D6AD5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, green: !</w:t>
      </w:r>
      <w:r w:rsidRPr="001D6AD5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99FF99"/>
        </w:rPr>
        <w:t>value</w:t>
      </w:r>
      <w:r w:rsidRPr="001D6AD5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 }"</w:t>
      </w:r>
      <w:r w:rsidRPr="001D6AD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1D6AD5">
        <w:rPr>
          <w:rFonts w:ascii="Consolas" w:eastAsia="굴림" w:hAnsi="Consolas" w:cs="굴림"/>
          <w:color w:val="000000"/>
          <w:kern w:val="0"/>
          <w:sz w:val="21"/>
          <w:szCs w:val="21"/>
        </w:rPr>
        <w:t> dynamic style </w:t>
      </w:r>
      <w:r w:rsidRPr="001D6AD5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4E67A1E0" w14:textId="77777777" w:rsidR="00487F11" w:rsidRDefault="00487F11" w:rsidP="00487F1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class </w:t>
      </w:r>
      <w:r>
        <w:rPr>
          <w:rFonts w:hint="eastAsia"/>
        </w:rPr>
        <w:t>속성</w:t>
      </w:r>
      <w:r>
        <w:t xml:space="preserve"> </w:t>
      </w:r>
      <w:r>
        <w:rPr>
          <w:rFonts w:hint="eastAsia"/>
        </w:rPr>
        <w:t xml:space="preserve">앞에 </w:t>
      </w:r>
      <w:r>
        <w:t xml:space="preserve">v-bind: </w:t>
      </w:r>
      <w:r>
        <w:rPr>
          <w:rFonts w:hint="eastAsia"/>
        </w:rPr>
        <w:t>접두어가 붙었으므로,</w:t>
      </w:r>
      <w:r>
        <w:t xml:space="preserve"> </w:t>
      </w:r>
      <w:r>
        <w:rPr>
          <w:rFonts w:hint="eastAsia"/>
        </w:rPr>
        <w:t xml:space="preserve">이 속성의 값은 </w:t>
      </w:r>
      <w:r>
        <w:t xml:space="preserve">javascript </w:t>
      </w:r>
      <w:r>
        <w:rPr>
          <w:rFonts w:hint="eastAsia"/>
        </w:rPr>
        <w:t>표현식으로 해석된다.</w:t>
      </w:r>
    </w:p>
    <w:p w14:paraId="78B9F5B3" w14:textId="4C23DB2F" w:rsidR="00487F11" w:rsidRDefault="00487F11" w:rsidP="00487F11">
      <w:pPr>
        <w:widowControl/>
        <w:shd w:val="clear" w:color="auto" w:fill="FFFFFF"/>
        <w:wordWrap/>
        <w:autoSpaceDE/>
        <w:autoSpaceDN/>
        <w:spacing w:line="285" w:lineRule="atLeast"/>
      </w:pPr>
      <w:r w:rsidRPr="008F4A90">
        <w:rPr>
          <w:rFonts w:hint="eastAsia"/>
        </w:rPr>
        <w:t xml:space="preserve"> </w:t>
      </w:r>
      <w:r w:rsidRPr="008F4A90">
        <w:t xml:space="preserve"> </w:t>
      </w: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표현식으로 해석하면, </w:t>
      </w:r>
      <w:r w:rsidRPr="008F4A90">
        <w:t>{</w:t>
      </w:r>
      <w:r w:rsidRPr="008F4A90">
        <w:t> </w:t>
      </w:r>
      <w:r w:rsidRPr="008F4A90">
        <w:t>yellow:</w:t>
      </w:r>
      <w:r w:rsidRPr="008F4A90">
        <w:t> </w:t>
      </w:r>
      <w:r w:rsidRPr="008F4A90">
        <w:t>value</w:t>
      </w:r>
      <w:r>
        <w:t>, green: !value</w:t>
      </w:r>
      <w:r w:rsidRPr="008F4A90">
        <w:t> </w:t>
      </w:r>
      <w:r w:rsidRPr="008F4A90">
        <w:t>}</w:t>
      </w:r>
      <w:r>
        <w:t xml:space="preserve"> </w:t>
      </w:r>
      <w:r>
        <w:rPr>
          <w:rFonts w:hint="eastAsia"/>
        </w:rPr>
        <w:t>이것은 객체이다.</w:t>
      </w:r>
    </w:p>
    <w:p w14:paraId="169C7890" w14:textId="77777777" w:rsidR="00487F11" w:rsidRDefault="00487F11" w:rsidP="00487F11">
      <w:pPr>
        <w:widowControl/>
        <w:shd w:val="clear" w:color="auto" w:fill="FFFFFF"/>
        <w:wordWrap/>
        <w:autoSpaceDE/>
        <w:autoSpaceDN/>
        <w:spacing w:line="285" w:lineRule="atLeast"/>
      </w:pPr>
    </w:p>
    <w:p w14:paraId="1113C060" w14:textId="0D672496" w:rsidR="00487F11" w:rsidRDefault="00487F11" w:rsidP="00487F11">
      <w:pPr>
        <w:widowControl/>
        <w:shd w:val="clear" w:color="auto" w:fill="FFFFFF"/>
        <w:wordWrap/>
        <w:autoSpaceDE/>
        <w:autoSpaceDN/>
        <w:spacing w:line="285" w:lineRule="atLeast"/>
      </w:pPr>
      <w:r>
        <w:t xml:space="preserve">  </w:t>
      </w:r>
      <w:r>
        <w:rPr>
          <w:rFonts w:hint="eastAsia"/>
        </w:rPr>
        <w:t xml:space="preserve">여기서 </w:t>
      </w:r>
      <w:r>
        <w:t xml:space="preserve">yellow, </w:t>
      </w:r>
      <w:r>
        <w:rPr>
          <w:rFonts w:hint="eastAsia"/>
        </w:rPr>
        <w:t>g</w:t>
      </w:r>
      <w:r>
        <w:t xml:space="preserve">reen </w:t>
      </w:r>
      <w:r>
        <w:rPr>
          <w:rFonts w:hint="eastAsia"/>
        </w:rPr>
        <w:t>부분은 객체의 속성명이고,</w:t>
      </w:r>
      <w:r>
        <w:t xml:space="preserve"> value, !value </w:t>
      </w:r>
      <w:r>
        <w:rPr>
          <w:rFonts w:hint="eastAsia"/>
        </w:rPr>
        <w:t>부분은</w:t>
      </w:r>
      <w:r>
        <w:t xml:space="preserve"> </w:t>
      </w:r>
      <w:r>
        <w:rPr>
          <w:rFonts w:hint="eastAsia"/>
        </w:rPr>
        <w:t xml:space="preserve">각각 </w:t>
      </w:r>
      <w:r>
        <w:t>yellow</w:t>
      </w:r>
      <w:r>
        <w:rPr>
          <w:rFonts w:hint="eastAsia"/>
        </w:rPr>
        <w:t>,</w:t>
      </w:r>
      <w:r>
        <w:t xml:space="preserve"> green </w:t>
      </w:r>
      <w:r>
        <w:rPr>
          <w:rFonts w:hint="eastAsia"/>
        </w:rPr>
        <w:t>속성의 값이다.</w:t>
      </w:r>
    </w:p>
    <w:p w14:paraId="48F355F9" w14:textId="77777777" w:rsidR="003E4A9E" w:rsidRDefault="003E4A9E" w:rsidP="00487F11">
      <w:pPr>
        <w:widowControl/>
        <w:shd w:val="clear" w:color="auto" w:fill="FFFFFF"/>
        <w:wordWrap/>
        <w:autoSpaceDE/>
        <w:autoSpaceDN/>
        <w:spacing w:line="285" w:lineRule="atLeast"/>
      </w:pPr>
    </w:p>
    <w:p w14:paraId="3DC7EF87" w14:textId="2D435DE9" w:rsidR="00487F11" w:rsidRDefault="00487F11" w:rsidP="00487F11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y</w:t>
      </w:r>
      <w:r>
        <w:t>ellow</w:t>
      </w:r>
      <w:r w:rsidR="003E4A9E">
        <w:t>, green</w:t>
      </w:r>
      <w:r>
        <w:t xml:space="preserve"> </w:t>
      </w:r>
      <w:r>
        <w:rPr>
          <w:rFonts w:hint="eastAsia"/>
        </w:rPr>
        <w:t>부분은 속성명이므로 문자열로 취급된다.</w:t>
      </w:r>
      <w:r>
        <w:t xml:space="preserve"> ("yellow"</w:t>
      </w:r>
      <w:r w:rsidR="003E4A9E">
        <w:t>, "green"</w:t>
      </w:r>
      <w:r>
        <w:t xml:space="preserve"> </w:t>
      </w:r>
      <w:r>
        <w:rPr>
          <w:rFonts w:hint="eastAsia"/>
        </w:rPr>
        <w:t>문자열)</w:t>
      </w:r>
    </w:p>
    <w:p w14:paraId="3A3CE0EA" w14:textId="273D4B56" w:rsidR="00487F11" w:rsidRDefault="00487F11" w:rsidP="00487F11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</w:t>
      </w:r>
      <w:r>
        <w:t>alue</w:t>
      </w:r>
      <w:r w:rsidR="003E4A9E">
        <w:t>, !value</w:t>
      </w:r>
      <w:r>
        <w:t xml:space="preserve"> </w:t>
      </w:r>
      <w:r>
        <w:rPr>
          <w:rFonts w:hint="eastAsia"/>
        </w:rPr>
        <w:t xml:space="preserve">부분은 속성값이므로 </w:t>
      </w:r>
      <w:r>
        <w:t xml:space="preserve">javascript </w:t>
      </w:r>
      <w:r>
        <w:rPr>
          <w:rFonts w:hint="eastAsia"/>
        </w:rPr>
        <w:t>표현식으로 취급된다.</w:t>
      </w:r>
    </w:p>
    <w:p w14:paraId="4C8D46CD" w14:textId="07473175" w:rsidR="00487F11" w:rsidRDefault="00487F11" w:rsidP="00487F11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>가 앱의 속성이고</w:t>
      </w:r>
      <w:r>
        <w:t xml:space="preserve">, </w:t>
      </w:r>
      <w:r w:rsidR="003E4A9E">
        <w:t xml:space="preserve">value </w:t>
      </w:r>
      <w:r>
        <w:rPr>
          <w:rFonts w:hint="eastAsia"/>
        </w:rPr>
        <w:t xml:space="preserve">값은 </w:t>
      </w:r>
      <w:r>
        <w:t>false</w:t>
      </w:r>
      <w:r w:rsidR="003E4A9E">
        <w:t xml:space="preserve">, !value </w:t>
      </w:r>
      <w:r w:rsidR="003E4A9E">
        <w:rPr>
          <w:rFonts w:hint="eastAsia"/>
        </w:rPr>
        <w:t xml:space="preserve">값은 </w:t>
      </w:r>
      <w:r w:rsidR="003E4A9E">
        <w:t xml:space="preserve">true </w:t>
      </w:r>
      <w:r w:rsidR="003E4A9E">
        <w:rPr>
          <w:rFonts w:hint="eastAsia"/>
        </w:rPr>
        <w:t>이다.</w:t>
      </w:r>
    </w:p>
    <w:p w14:paraId="62E1FF7C" w14:textId="77777777" w:rsidR="00487F11" w:rsidRDefault="00487F11" w:rsidP="00487F11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 </w:t>
      </w:r>
      <w:r>
        <w:t xml:space="preserve"> </w:t>
      </w:r>
    </w:p>
    <w:p w14:paraId="6562DCCB" w14:textId="77777777" w:rsidR="00F720F8" w:rsidRDefault="00487F11" w:rsidP="00487F11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 xml:space="preserve">값이 </w:t>
      </w:r>
      <w:r>
        <w:t xml:space="preserve">false </w:t>
      </w:r>
      <w:r>
        <w:rPr>
          <w:rFonts w:hint="eastAsia"/>
        </w:rPr>
        <w:t>이면</w:t>
      </w:r>
      <w:r w:rsidR="00F720F8">
        <w:rPr>
          <w:rFonts w:hint="eastAsia"/>
        </w:rPr>
        <w:t xml:space="preserve"> </w:t>
      </w:r>
      <w:r w:rsidR="00F720F8">
        <w:t xml:space="preserve">!value </w:t>
      </w:r>
      <w:r w:rsidR="00F720F8">
        <w:rPr>
          <w:rFonts w:hint="eastAsia"/>
        </w:rPr>
        <w:t xml:space="preserve">부분이 </w:t>
      </w:r>
      <w:r w:rsidR="00F720F8">
        <w:t>true</w:t>
      </w:r>
      <w:r w:rsidR="00F720F8">
        <w:rPr>
          <w:rFonts w:hint="eastAsia"/>
        </w:rPr>
        <w:t>이므로</w:t>
      </w:r>
      <w:r>
        <w:rPr>
          <w:rFonts w:hint="eastAsia"/>
        </w:rPr>
        <w:t>,</w:t>
      </w:r>
      <w:r>
        <w:t xml:space="preserve"> </w:t>
      </w:r>
    </w:p>
    <w:p w14:paraId="13133029" w14:textId="6ED4663B" w:rsidR="00487F11" w:rsidRDefault="00487F11" w:rsidP="00487F11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위 </w:t>
      </w:r>
      <w:r>
        <w:t xml:space="preserve">v-bind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엔진이 실행한 결과</w:t>
      </w:r>
      <w:r>
        <w:t xml:space="preserve">, </w:t>
      </w:r>
      <w:r>
        <w:rPr>
          <w:rFonts w:hint="eastAsia"/>
        </w:rPr>
        <w:t>태그는 다음과 같은 형태가 된다.</w:t>
      </w:r>
    </w:p>
    <w:p w14:paraId="622B4EE3" w14:textId="48436399" w:rsidR="00487F11" w:rsidRDefault="00487F11" w:rsidP="00487F11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 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618D3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class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Pr="00E618D3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</w:t>
      </w:r>
      <w:r w:rsidR="00F720F8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green</w:t>
      </w:r>
      <w:r w:rsidRPr="00E618D3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</w:rPr>
        <w:t> dynamic style 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327E4AEF" w14:textId="77777777" w:rsidR="00487F11" w:rsidRPr="00F720F8" w:rsidRDefault="00487F11" w:rsidP="00487F11">
      <w:pPr>
        <w:widowControl/>
        <w:shd w:val="clear" w:color="auto" w:fill="FFFFFF"/>
        <w:wordWrap/>
        <w:autoSpaceDE/>
        <w:autoSpaceDN/>
        <w:spacing w:line="285" w:lineRule="atLeast"/>
      </w:pPr>
    </w:p>
    <w:p w14:paraId="320D7EF4" w14:textId="77777777" w:rsidR="00487F11" w:rsidRDefault="00487F11" w:rsidP="00487F11">
      <w:pPr>
        <w:widowControl/>
        <w:shd w:val="clear" w:color="auto" w:fill="FFFFFF"/>
        <w:wordWrap/>
        <w:autoSpaceDE/>
        <w:autoSpaceDN/>
        <w:spacing w:line="285" w:lineRule="atLeast"/>
      </w:pPr>
    </w:p>
    <w:p w14:paraId="4ACC1F19" w14:textId="77777777" w:rsidR="00487F11" w:rsidRDefault="00487F11" w:rsidP="00487F11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 xml:space="preserve">값이 </w:t>
      </w:r>
      <w:r>
        <w:t xml:space="preserve">true 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 xml:space="preserve">위 </w:t>
      </w:r>
      <w:r>
        <w:t xml:space="preserve">v-bind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엔진이 실행한 결과</w:t>
      </w:r>
      <w:r>
        <w:t xml:space="preserve">, </w:t>
      </w:r>
      <w:r>
        <w:rPr>
          <w:rFonts w:hint="eastAsia"/>
        </w:rPr>
        <w:t>태그는 다음과 같은 형태가 된다.</w:t>
      </w:r>
    </w:p>
    <w:p w14:paraId="13D1CE5D" w14:textId="77777777" w:rsidR="00487F11" w:rsidRPr="00E618D3" w:rsidRDefault="00487F11" w:rsidP="00487F1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 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618D3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class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Pr="00E618D3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"yellow"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</w:rPr>
        <w:t> dynamic style 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72E675D0" w14:textId="77777777" w:rsidR="00487F11" w:rsidRDefault="00487F11" w:rsidP="00487F11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태그에 </w:t>
      </w:r>
      <w:r>
        <w:t xml:space="preserve">.yellow </w:t>
      </w:r>
      <w:r>
        <w:rPr>
          <w:rFonts w:hint="eastAsia"/>
        </w:rPr>
        <w:t>서식이 적용된다.</w:t>
      </w:r>
    </w:p>
    <w:p w14:paraId="0E4296F7" w14:textId="2936BA4D" w:rsidR="00487F11" w:rsidRDefault="00487F11" w:rsidP="00487F11">
      <w:pPr>
        <w:widowControl/>
        <w:shd w:val="clear" w:color="auto" w:fill="FFFFFF"/>
        <w:wordWrap/>
        <w:autoSpaceDE/>
        <w:autoSpaceDN/>
        <w:spacing w:line="285" w:lineRule="atLeast"/>
      </w:pPr>
    </w:p>
    <w:p w14:paraId="3395E1CF" w14:textId="180480C4" w:rsidR="000C741E" w:rsidRDefault="000C741E" w:rsidP="00487F11">
      <w:pPr>
        <w:widowControl/>
        <w:shd w:val="clear" w:color="auto" w:fill="FFFFFF"/>
        <w:wordWrap/>
        <w:autoSpaceDE/>
        <w:autoSpaceDN/>
        <w:spacing w:line="285" w:lineRule="atLeast"/>
      </w:pPr>
    </w:p>
    <w:p w14:paraId="7FCCAC60" w14:textId="0E3FC51D" w:rsidR="000C741E" w:rsidRDefault="000C741E" w:rsidP="00487F11">
      <w:pPr>
        <w:widowControl/>
        <w:shd w:val="clear" w:color="auto" w:fill="FFFFFF"/>
        <w:wordWrap/>
        <w:autoSpaceDE/>
        <w:autoSpaceDN/>
        <w:spacing w:line="285" w:lineRule="atLeast"/>
      </w:pPr>
      <w:r w:rsidRPr="000C741E">
        <w:rPr>
          <w:noProof/>
        </w:rPr>
        <w:drawing>
          <wp:inline distT="0" distB="0" distL="0" distR="0" wp14:anchorId="198078AB" wp14:editId="70A1E79F">
            <wp:extent cx="4382112" cy="21815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90DF" w14:textId="18E1695F" w:rsidR="000C741E" w:rsidRDefault="000C741E" w:rsidP="00487F11">
      <w:pPr>
        <w:widowControl/>
        <w:shd w:val="clear" w:color="auto" w:fill="FFFFFF"/>
        <w:wordWrap/>
        <w:autoSpaceDE/>
        <w:autoSpaceDN/>
        <w:spacing w:line="285" w:lineRule="atLeast"/>
      </w:pPr>
    </w:p>
    <w:p w14:paraId="1A942DF1" w14:textId="2BA7A7B2" w:rsidR="000C741E" w:rsidRDefault="00B05C61" w:rsidP="00487F11">
      <w:pPr>
        <w:widowControl/>
        <w:shd w:val="clear" w:color="auto" w:fill="FFFFFF"/>
        <w:wordWrap/>
        <w:autoSpaceDE/>
        <w:autoSpaceDN/>
        <w:spacing w:line="285" w:lineRule="atLeast"/>
      </w:pPr>
      <w:r w:rsidRPr="00B05C61">
        <w:rPr>
          <w:noProof/>
        </w:rPr>
        <w:drawing>
          <wp:inline distT="0" distB="0" distL="0" distR="0" wp14:anchorId="70006E59" wp14:editId="5B962F76">
            <wp:extent cx="4401164" cy="216247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2BBB" w14:textId="77777777" w:rsidR="00B05C61" w:rsidRDefault="00B05C61" w:rsidP="00487F11">
      <w:pPr>
        <w:widowControl/>
        <w:shd w:val="clear" w:color="auto" w:fill="FFFFFF"/>
        <w:wordWrap/>
        <w:autoSpaceDE/>
        <w:autoSpaceDN/>
        <w:spacing w:line="285" w:lineRule="atLeast"/>
      </w:pPr>
    </w:p>
    <w:p w14:paraId="1793F2CB" w14:textId="21D60A6C" w:rsidR="00730FAE" w:rsidRDefault="00730FAE" w:rsidP="00487F11">
      <w:pPr>
        <w:widowControl/>
        <w:shd w:val="clear" w:color="auto" w:fill="FFFFFF"/>
        <w:wordWrap/>
        <w:autoSpaceDE/>
        <w:autoSpaceDN/>
        <w:spacing w:line="285" w:lineRule="atLeast"/>
      </w:pPr>
    </w:p>
    <w:p w14:paraId="2B5A9F50" w14:textId="4E9E7DE1" w:rsidR="00730FAE" w:rsidRDefault="00730FA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14FF4F5" w14:textId="0044A37C" w:rsidR="00730FAE" w:rsidRDefault="00730FAE" w:rsidP="00730FAE">
      <w:pPr>
        <w:pStyle w:val="Heading3"/>
      </w:pPr>
      <w:r>
        <w:rPr>
          <w:rFonts w:hint="eastAsia"/>
        </w:rPr>
        <w:lastRenderedPageBreak/>
        <w:t>t</w:t>
      </w:r>
      <w:r>
        <w:t>oggle3.html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0FAE" w14:paraId="213B594B" w14:textId="77777777" w:rsidTr="00730FAE">
        <w:tc>
          <w:tcPr>
            <w:tcW w:w="10456" w:type="dxa"/>
          </w:tcPr>
          <w:p w14:paraId="605107D3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B191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FA61567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418FCB89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B191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44802CAC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B191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043E9D87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712DEBC1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B191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B191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B191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09BA2F4C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B191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B191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46B5248A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B191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B191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B191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40px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E47A93C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B191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E343A3E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B191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checkbox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{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B191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B191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4AB0F07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.yellow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B191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#ffa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16C435B" w14:textId="77777777" w:rsidR="007B191F" w:rsidRPr="007B191F" w:rsidRDefault="007B191F" w:rsidP="007B191F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.yellow::before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content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B191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"(</w:t>
            </w:r>
            <w:r w:rsidRPr="007B191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노랑</w:t>
            </w:r>
            <w:r w:rsidRPr="007B191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)"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160BC4C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.green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B191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#bfb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72478F8" w14:textId="77777777" w:rsidR="007B191F" w:rsidRPr="007B191F" w:rsidRDefault="007B191F" w:rsidP="007B191F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.green::after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content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B191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"(</w:t>
            </w:r>
            <w:r w:rsidRPr="007B191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녹색</w:t>
            </w:r>
            <w:r w:rsidRPr="007B191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)"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6D416EE6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02485F3A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2D79D650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361F9548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B191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4AEA9F1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class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B191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"yellow"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static style1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6BBA8AFE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class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B191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"green"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static style2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6E7329A2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v-bind:class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B191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"{ yellow: value, green: !value }"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dynamic style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53111354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&lt;label&gt;</w:t>
            </w:r>
          </w:p>
          <w:p w14:paraId="511F5182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B191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"checkbox"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B191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"value"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3986D9D2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toggle</w:t>
            </w:r>
          </w:p>
          <w:p w14:paraId="055F0EDB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2AC99890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12EE9E36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738458C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B191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4D0F415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B191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B191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0F30BCDF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B191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5BCA7893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B191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018076C6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7B191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value: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B191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</w:p>
          <w:p w14:paraId="38593577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5164DE29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25ABBE96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48BB455A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7B191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536064C3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191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3406693A" w14:textId="77777777" w:rsidR="007B191F" w:rsidRPr="007B191F" w:rsidRDefault="007B191F" w:rsidP="007B191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9F82F4C" w14:textId="77777777" w:rsidR="00730FAE" w:rsidRDefault="00730FAE" w:rsidP="007B191F"/>
        </w:tc>
      </w:tr>
    </w:tbl>
    <w:p w14:paraId="2176DB82" w14:textId="77777777" w:rsidR="00B05C61" w:rsidRDefault="00B05C61" w:rsidP="00B05C61">
      <w:r>
        <w:rPr>
          <w:rFonts w:hint="eastAsia"/>
        </w:rPr>
        <w:t>노란색으로 칠한 부분만 앞의 예제와 다르다.</w:t>
      </w:r>
    </w:p>
    <w:p w14:paraId="64407CE6" w14:textId="67CFD899" w:rsidR="00730FAE" w:rsidRDefault="00730FAE" w:rsidP="00730FAE"/>
    <w:p w14:paraId="2BB565A3" w14:textId="77777777" w:rsidR="00B05C61" w:rsidRPr="00B05C61" w:rsidRDefault="00B05C61" w:rsidP="00730FAE"/>
    <w:p w14:paraId="5A8FC04C" w14:textId="6E314CBC" w:rsidR="000318C0" w:rsidRPr="000318C0" w:rsidRDefault="000318C0" w:rsidP="000318C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18C0">
        <w:rPr>
          <w:rFonts w:ascii="Consolas" w:eastAsia="굴림" w:hAnsi="Consolas" w:cs="굴림"/>
          <w:color w:val="800000"/>
          <w:kern w:val="0"/>
          <w:sz w:val="21"/>
          <w:szCs w:val="21"/>
        </w:rPr>
        <w:t>.yellow::</w:t>
      </w:r>
      <w:r w:rsidR="007B191F">
        <w:rPr>
          <w:rFonts w:ascii="Consolas" w:eastAsia="굴림" w:hAnsi="Consolas" w:cs="굴림"/>
          <w:color w:val="800000"/>
          <w:kern w:val="0"/>
          <w:sz w:val="21"/>
          <w:szCs w:val="21"/>
        </w:rPr>
        <w:t>before</w:t>
      </w:r>
      <w:r w:rsidRPr="000318C0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0318C0">
        <w:rPr>
          <w:rFonts w:ascii="Consolas" w:eastAsia="굴림" w:hAnsi="Consolas" w:cs="굴림"/>
          <w:color w:val="FF0000"/>
          <w:kern w:val="0"/>
          <w:sz w:val="21"/>
          <w:szCs w:val="21"/>
        </w:rPr>
        <w:t>content</w:t>
      </w:r>
      <w:r w:rsidRPr="000318C0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0318C0">
        <w:rPr>
          <w:rFonts w:ascii="Consolas" w:eastAsia="굴림" w:hAnsi="Consolas" w:cs="굴림"/>
          <w:color w:val="A31515"/>
          <w:kern w:val="0"/>
          <w:sz w:val="21"/>
          <w:szCs w:val="21"/>
        </w:rPr>
        <w:t>"(</w:t>
      </w:r>
      <w:r w:rsidRPr="000318C0">
        <w:rPr>
          <w:rFonts w:ascii="Consolas" w:eastAsia="굴림" w:hAnsi="Consolas" w:cs="굴림"/>
          <w:color w:val="A31515"/>
          <w:kern w:val="0"/>
          <w:sz w:val="21"/>
          <w:szCs w:val="21"/>
        </w:rPr>
        <w:t>노랑</w:t>
      </w:r>
      <w:r w:rsidRPr="000318C0">
        <w:rPr>
          <w:rFonts w:ascii="Consolas" w:eastAsia="굴림" w:hAnsi="Consolas" w:cs="굴림"/>
          <w:color w:val="A31515"/>
          <w:kern w:val="0"/>
          <w:sz w:val="21"/>
          <w:szCs w:val="21"/>
        </w:rPr>
        <w:t>)"</w:t>
      </w:r>
      <w:r w:rsidRPr="000318C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55E070FE" w14:textId="7265B1FF" w:rsidR="004F13C5" w:rsidRDefault="000318C0" w:rsidP="000237E9">
      <w:r>
        <w:rPr>
          <w:rFonts w:hint="eastAsia"/>
        </w:rPr>
        <w:t xml:space="preserve"> </w:t>
      </w:r>
      <w:r>
        <w:t xml:space="preserve"> class="yellow" </w:t>
      </w:r>
      <w:r w:rsidR="001E70EF">
        <w:rPr>
          <w:rFonts w:hint="eastAsia"/>
        </w:rPr>
        <w:t>속성을 가진</w:t>
      </w:r>
      <w:r>
        <w:rPr>
          <w:rFonts w:hint="eastAsia"/>
        </w:rPr>
        <w:t xml:space="preserve"> 태그의 내용 </w:t>
      </w:r>
      <w:r w:rsidR="007B191F">
        <w:rPr>
          <w:rFonts w:hint="eastAsia"/>
        </w:rPr>
        <w:t>앞</w:t>
      </w:r>
      <w:r>
        <w:rPr>
          <w:rFonts w:hint="eastAsia"/>
        </w:rPr>
        <w:t xml:space="preserve"> 부분에 </w:t>
      </w:r>
      <w:r>
        <w:t>"(</w:t>
      </w:r>
      <w:r>
        <w:rPr>
          <w:rFonts w:hint="eastAsia"/>
        </w:rPr>
        <w:t>노랑</w:t>
      </w:r>
      <w:r>
        <w:t xml:space="preserve">)" </w:t>
      </w:r>
      <w:r>
        <w:rPr>
          <w:rFonts w:hint="eastAsia"/>
        </w:rPr>
        <w:t>문자열이 추가된다.</w:t>
      </w:r>
    </w:p>
    <w:p w14:paraId="25ABB0DF" w14:textId="46AD2F9B" w:rsidR="000318C0" w:rsidRPr="001E70EF" w:rsidRDefault="000318C0" w:rsidP="000237E9"/>
    <w:p w14:paraId="7D0829EB" w14:textId="77777777" w:rsidR="000318C0" w:rsidRDefault="000318C0" w:rsidP="000237E9"/>
    <w:p w14:paraId="52F2F6E6" w14:textId="1EFC3719" w:rsidR="001E70EF" w:rsidRPr="001E70EF" w:rsidRDefault="001E70EF" w:rsidP="001E70E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70EF">
        <w:rPr>
          <w:rFonts w:ascii="Consolas" w:eastAsia="굴림" w:hAnsi="Consolas" w:cs="굴림"/>
          <w:color w:val="800000"/>
          <w:kern w:val="0"/>
          <w:sz w:val="21"/>
          <w:szCs w:val="21"/>
        </w:rPr>
        <w:t>.green::after</w:t>
      </w:r>
      <w:r w:rsidRPr="001E70EF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1E70EF">
        <w:rPr>
          <w:rFonts w:ascii="Consolas" w:eastAsia="굴림" w:hAnsi="Consolas" w:cs="굴림"/>
          <w:color w:val="FF0000"/>
          <w:kern w:val="0"/>
          <w:sz w:val="21"/>
          <w:szCs w:val="21"/>
        </w:rPr>
        <w:t>content</w:t>
      </w:r>
      <w:r w:rsidRPr="001E70EF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1E70EF">
        <w:rPr>
          <w:rFonts w:ascii="Consolas" w:eastAsia="굴림" w:hAnsi="Consolas" w:cs="굴림"/>
          <w:color w:val="A31515"/>
          <w:kern w:val="0"/>
          <w:sz w:val="21"/>
          <w:szCs w:val="21"/>
        </w:rPr>
        <w:t>"(</w:t>
      </w:r>
      <w:r w:rsidRPr="001E70EF">
        <w:rPr>
          <w:rFonts w:ascii="Consolas" w:eastAsia="굴림" w:hAnsi="Consolas" w:cs="굴림"/>
          <w:color w:val="A31515"/>
          <w:kern w:val="0"/>
          <w:sz w:val="21"/>
          <w:szCs w:val="21"/>
        </w:rPr>
        <w:t>녹색</w:t>
      </w:r>
      <w:r w:rsidRPr="001E70EF">
        <w:rPr>
          <w:rFonts w:ascii="Consolas" w:eastAsia="굴림" w:hAnsi="Consolas" w:cs="굴림"/>
          <w:color w:val="A31515"/>
          <w:kern w:val="0"/>
          <w:sz w:val="21"/>
          <w:szCs w:val="21"/>
        </w:rPr>
        <w:t>)"</w:t>
      </w:r>
      <w:r w:rsidRPr="001E70E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303F723C" w14:textId="2623EB55" w:rsidR="001E70EF" w:rsidRDefault="001E70EF" w:rsidP="001E70EF">
      <w:r>
        <w:rPr>
          <w:rFonts w:hint="eastAsia"/>
        </w:rPr>
        <w:t xml:space="preserve"> </w:t>
      </w:r>
      <w:r>
        <w:t xml:space="preserve"> class="green" </w:t>
      </w:r>
      <w:r>
        <w:rPr>
          <w:rFonts w:hint="eastAsia"/>
        </w:rPr>
        <w:t xml:space="preserve">속성을 가진 태그의 내용 뒷 부분에 </w:t>
      </w:r>
      <w:r>
        <w:t>"(</w:t>
      </w:r>
      <w:r>
        <w:rPr>
          <w:rFonts w:hint="eastAsia"/>
        </w:rPr>
        <w:t>녹색</w:t>
      </w:r>
      <w:r>
        <w:t xml:space="preserve">)" </w:t>
      </w:r>
      <w:r>
        <w:rPr>
          <w:rFonts w:hint="eastAsia"/>
        </w:rPr>
        <w:t>문자열이 추가된다.</w:t>
      </w:r>
    </w:p>
    <w:p w14:paraId="1FB91F25" w14:textId="4B07E263" w:rsidR="000318C0" w:rsidRDefault="000318C0" w:rsidP="000237E9"/>
    <w:p w14:paraId="0884C6E3" w14:textId="7DFB71A1" w:rsidR="001E70EF" w:rsidRDefault="000C741E" w:rsidP="000237E9">
      <w:r w:rsidRPr="000C741E">
        <w:rPr>
          <w:noProof/>
        </w:rPr>
        <w:lastRenderedPageBreak/>
        <w:drawing>
          <wp:inline distT="0" distB="0" distL="0" distR="0" wp14:anchorId="5A6A2B4B" wp14:editId="360BCE70">
            <wp:extent cx="5163271" cy="216247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309D" w14:textId="56ACCC14" w:rsidR="000C741E" w:rsidRDefault="000C741E" w:rsidP="000237E9"/>
    <w:p w14:paraId="3E1DFB53" w14:textId="51434F6B" w:rsidR="000C741E" w:rsidRDefault="000C741E" w:rsidP="000237E9">
      <w:r w:rsidRPr="000C741E">
        <w:rPr>
          <w:noProof/>
        </w:rPr>
        <w:drawing>
          <wp:inline distT="0" distB="0" distL="0" distR="0" wp14:anchorId="273233A0" wp14:editId="4BF35651">
            <wp:extent cx="5163271" cy="21910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AE97" w14:textId="17CC10CB" w:rsidR="000C741E" w:rsidRDefault="000C741E" w:rsidP="000237E9"/>
    <w:p w14:paraId="0AACFB70" w14:textId="77777777" w:rsidR="000C741E" w:rsidRPr="001E70EF" w:rsidRDefault="000C741E" w:rsidP="000237E9"/>
    <w:p w14:paraId="1E77A2A9" w14:textId="2D80C0A7" w:rsidR="000237E9" w:rsidRDefault="000237E9" w:rsidP="000237E9"/>
    <w:p w14:paraId="3F6B8023" w14:textId="1A1FA4C5" w:rsidR="006605CC" w:rsidRDefault="006605CC" w:rsidP="000237E9"/>
    <w:p w14:paraId="4B00DC2D" w14:textId="7B0B968A" w:rsidR="006605CC" w:rsidRDefault="006605C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69B376E" w14:textId="505BEC0A" w:rsidR="006605CC" w:rsidRDefault="006605CC" w:rsidP="006605CC">
      <w:pPr>
        <w:pStyle w:val="Heading3"/>
      </w:pPr>
      <w:r>
        <w:rPr>
          <w:rFonts w:hint="eastAsia"/>
        </w:rPr>
        <w:lastRenderedPageBreak/>
        <w:t>t</w:t>
      </w:r>
      <w:r>
        <w:t>oggle4.html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05CC" w14:paraId="6D882C45" w14:textId="77777777" w:rsidTr="006605CC">
        <w:tc>
          <w:tcPr>
            <w:tcW w:w="10456" w:type="dxa"/>
          </w:tcPr>
          <w:p w14:paraId="3D0719A3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6387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46F4700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4C039B19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6387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4161EE97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6387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650AEEE5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6F7BB170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6387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6387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6387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77530541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6387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6387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46FD7A49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6387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6387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6387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40px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05491D1D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6387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0EE85CC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6387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checkbox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{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6387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6387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98FE004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.yellow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6387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#ffa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F91CB6C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.yellow::before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content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6387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"(</w:t>
            </w:r>
            <w:r w:rsidRPr="0096387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노랑</w:t>
            </w:r>
            <w:r w:rsidRPr="0096387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)"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7735E37E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.green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6387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#bfb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965633D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.green::after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content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6387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"(</w:t>
            </w:r>
            <w:r w:rsidRPr="0096387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녹색</w:t>
            </w:r>
            <w:r w:rsidRPr="0096387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)"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719D0EC6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314CA62F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4903469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B378A19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6387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CB98E69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class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6387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"yellow"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static style1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25994E3A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class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6387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"green"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static style2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055AD91F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v-bind:class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96387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</w:t>
            </w:r>
            <w:r w:rsidRPr="0096387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value</w:t>
            </w:r>
            <w:r w:rsidRPr="0096387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 ? 'yellow' : 'green'"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dynamic style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094829C5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&lt;label&gt;</w:t>
            </w:r>
          </w:p>
          <w:p w14:paraId="30772430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6387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"checkbox"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6387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96387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value</w:t>
            </w:r>
            <w:r w:rsidRPr="0096387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65B41310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toggle</w:t>
            </w:r>
          </w:p>
          <w:p w14:paraId="484C2D8B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2D7C1A71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D0F3EF0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CEE4785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6387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C3A73FB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6387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6387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69806D00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6387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7EE28CE9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6387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5444C6C5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6387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99FF99"/>
              </w:rPr>
              <w:t>value</w:t>
            </w:r>
            <w:r w:rsidRPr="0096387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387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</w:p>
          <w:p w14:paraId="6D8A64C8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7149381A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20FA2992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38197DB6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96387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44F88762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387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0D6E9365" w14:textId="77777777" w:rsidR="00963871" w:rsidRPr="00963871" w:rsidRDefault="00963871" w:rsidP="0096387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54CC758" w14:textId="77777777" w:rsidR="006605CC" w:rsidRDefault="006605CC" w:rsidP="00963871"/>
        </w:tc>
      </w:tr>
    </w:tbl>
    <w:p w14:paraId="717B1492" w14:textId="600AE494" w:rsidR="006605CC" w:rsidRDefault="006605CC" w:rsidP="006605CC"/>
    <w:p w14:paraId="6DD78962" w14:textId="77777777" w:rsidR="00963871" w:rsidRDefault="00963871" w:rsidP="00390CA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963871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96387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3871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v-bind:class</w:t>
      </w:r>
      <w:r w:rsidRPr="00963871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Pr="00963871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</w:t>
      </w:r>
      <w:r w:rsidRPr="00963871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99FF99"/>
        </w:rPr>
        <w:t>value</w:t>
      </w:r>
      <w:r w:rsidRPr="00963871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 ? 'yellow' : 'green'"</w:t>
      </w:r>
      <w:r w:rsidRPr="0096387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963871">
        <w:rPr>
          <w:rFonts w:ascii="Consolas" w:eastAsia="굴림" w:hAnsi="Consolas" w:cs="굴림"/>
          <w:color w:val="000000"/>
          <w:kern w:val="0"/>
          <w:sz w:val="21"/>
          <w:szCs w:val="21"/>
        </w:rPr>
        <w:t> dynamic style </w:t>
      </w:r>
      <w:r w:rsidRPr="00963871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70D0FF16" w14:textId="4067EC0D" w:rsidR="00390CAC" w:rsidRDefault="00390CAC" w:rsidP="00390CA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class </w:t>
      </w:r>
      <w:r>
        <w:rPr>
          <w:rFonts w:hint="eastAsia"/>
        </w:rPr>
        <w:t>속성</w:t>
      </w:r>
      <w:r>
        <w:t xml:space="preserve"> </w:t>
      </w:r>
      <w:r>
        <w:rPr>
          <w:rFonts w:hint="eastAsia"/>
        </w:rPr>
        <w:t xml:space="preserve">앞에 </w:t>
      </w:r>
      <w:r>
        <w:t xml:space="preserve">v-bind: </w:t>
      </w:r>
      <w:r>
        <w:rPr>
          <w:rFonts w:hint="eastAsia"/>
        </w:rPr>
        <w:t>접두어가 붙었으므로,</w:t>
      </w:r>
      <w:r>
        <w:t xml:space="preserve"> </w:t>
      </w:r>
      <w:r>
        <w:rPr>
          <w:rFonts w:hint="eastAsia"/>
        </w:rPr>
        <w:t xml:space="preserve">이 속성의 값은 </w:t>
      </w:r>
      <w:r>
        <w:t xml:space="preserve">javascript </w:t>
      </w:r>
      <w:r>
        <w:rPr>
          <w:rFonts w:hint="eastAsia"/>
        </w:rPr>
        <w:t>표현식으로 해석된다.</w:t>
      </w:r>
    </w:p>
    <w:p w14:paraId="0166695A" w14:textId="033CF630" w:rsidR="00963871" w:rsidRDefault="00390CAC" w:rsidP="00390CAC">
      <w:pPr>
        <w:widowControl/>
        <w:shd w:val="clear" w:color="auto" w:fill="FFFFFF"/>
        <w:wordWrap/>
        <w:autoSpaceDE/>
        <w:autoSpaceDN/>
        <w:spacing w:line="285" w:lineRule="atLeast"/>
      </w:pPr>
      <w:r w:rsidRPr="008F4A90">
        <w:rPr>
          <w:rFonts w:hint="eastAsia"/>
        </w:rPr>
        <w:t xml:space="preserve"> </w:t>
      </w:r>
      <w:r w:rsidRPr="008F4A90">
        <w:t xml:space="preserve"> </w:t>
      </w: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표현식으로 해석하면, </w:t>
      </w:r>
      <w:r w:rsidR="00963871" w:rsidRPr="00963871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99FF99"/>
        </w:rPr>
        <w:t>value</w:t>
      </w:r>
      <w:r w:rsidR="00963871" w:rsidRPr="00963871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 ? 'yellow' : 'green'</w:t>
      </w:r>
      <w:r>
        <w:t xml:space="preserve"> </w:t>
      </w:r>
      <w:r>
        <w:rPr>
          <w:rFonts w:hint="eastAsia"/>
        </w:rPr>
        <w:t xml:space="preserve">이것은 </w:t>
      </w:r>
      <w:r w:rsidR="00963871">
        <w:t>3</w:t>
      </w:r>
      <w:r w:rsidR="00963871">
        <w:rPr>
          <w:rFonts w:hint="eastAsia"/>
        </w:rPr>
        <w:t>항 연산자</w:t>
      </w:r>
      <w:r w:rsidR="00963871">
        <w:t xml:space="preserve"> </w:t>
      </w:r>
      <w:r w:rsidR="00963871">
        <w:rPr>
          <w:rFonts w:hint="eastAsia"/>
        </w:rPr>
        <w:t>표현식이다.</w:t>
      </w:r>
    </w:p>
    <w:p w14:paraId="43768C0D" w14:textId="30E2C477" w:rsidR="00963871" w:rsidRDefault="00963871" w:rsidP="00390CAC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 xml:space="preserve">값이 </w:t>
      </w:r>
      <w:r>
        <w:t xml:space="preserve">true 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 xml:space="preserve">이 표현식의 값은 </w:t>
      </w:r>
      <w:r>
        <w:t xml:space="preserve">'yellow' </w:t>
      </w:r>
      <w:r>
        <w:rPr>
          <w:rFonts w:hint="eastAsia"/>
        </w:rPr>
        <w:t>문자열이고,</w:t>
      </w:r>
    </w:p>
    <w:p w14:paraId="1BD3FAF0" w14:textId="24679981" w:rsidR="00963871" w:rsidRDefault="00963871" w:rsidP="00963871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 xml:space="preserve">값이 </w:t>
      </w:r>
      <w:r>
        <w:t xml:space="preserve">false 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 xml:space="preserve">이 표현식의 값은 </w:t>
      </w:r>
      <w:r>
        <w:t xml:space="preserve">'green' </w:t>
      </w:r>
      <w:r>
        <w:rPr>
          <w:rFonts w:hint="eastAsia"/>
        </w:rPr>
        <w:t>문자열이고,</w:t>
      </w:r>
    </w:p>
    <w:p w14:paraId="117D2BBC" w14:textId="77777777" w:rsidR="000C5565" w:rsidRDefault="000C5565" w:rsidP="00390CAC">
      <w:pPr>
        <w:widowControl/>
        <w:shd w:val="clear" w:color="auto" w:fill="FFFFFF"/>
        <w:wordWrap/>
        <w:autoSpaceDE/>
        <w:autoSpaceDN/>
        <w:spacing w:line="285" w:lineRule="atLeast"/>
      </w:pPr>
    </w:p>
    <w:p w14:paraId="71AD6240" w14:textId="69375F1A" w:rsidR="00390CAC" w:rsidRDefault="00390CAC" w:rsidP="00390CAC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 xml:space="preserve">값이 </w:t>
      </w:r>
      <w:r>
        <w:t xml:space="preserve">false </w:t>
      </w:r>
      <w:r>
        <w:rPr>
          <w:rFonts w:hint="eastAsia"/>
        </w:rPr>
        <w:t>이면</w:t>
      </w:r>
      <w:r w:rsidR="000C5565">
        <w:rPr>
          <w:rFonts w:hint="eastAsia"/>
        </w:rPr>
        <w:t>,</w:t>
      </w:r>
      <w:r w:rsidR="000C5565">
        <w:t xml:space="preserve"> </w:t>
      </w:r>
      <w:r>
        <w:rPr>
          <w:rFonts w:hint="eastAsia"/>
        </w:rPr>
        <w:t xml:space="preserve">위 </w:t>
      </w:r>
      <w:r>
        <w:t xml:space="preserve">v-bind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엔진이 실행한 결과</w:t>
      </w:r>
      <w:r>
        <w:t xml:space="preserve">, </w:t>
      </w:r>
      <w:r>
        <w:rPr>
          <w:rFonts w:hint="eastAsia"/>
        </w:rPr>
        <w:t>태그는 다음과 같은 형태가 된다.</w:t>
      </w:r>
    </w:p>
    <w:p w14:paraId="239F16EE" w14:textId="666BE6BE" w:rsidR="00390CAC" w:rsidRDefault="00390CAC" w:rsidP="00390CAC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 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618D3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class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="00A80B55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'</w:t>
      </w:r>
      <w:r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green</w:t>
      </w:r>
      <w:r w:rsidR="00A80B55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'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</w:rPr>
        <w:t> dynamic style 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293F6EAC" w14:textId="31C459B4" w:rsidR="00390CAC" w:rsidRDefault="00390CAC" w:rsidP="00390CAC">
      <w:pPr>
        <w:widowControl/>
        <w:shd w:val="clear" w:color="auto" w:fill="FFFFFF"/>
        <w:wordWrap/>
        <w:autoSpaceDE/>
        <w:autoSpaceDN/>
        <w:spacing w:line="285" w:lineRule="atLeast"/>
      </w:pPr>
    </w:p>
    <w:p w14:paraId="784754F9" w14:textId="77777777" w:rsidR="00390CAC" w:rsidRDefault="00390CAC" w:rsidP="00390CAC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 xml:space="preserve">값이 </w:t>
      </w:r>
      <w:r>
        <w:t xml:space="preserve">true 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 xml:space="preserve">위 </w:t>
      </w:r>
      <w:r>
        <w:t xml:space="preserve">v-bind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엔진이 실행한 결과</w:t>
      </w:r>
      <w:r>
        <w:t xml:space="preserve">, </w:t>
      </w:r>
      <w:r>
        <w:rPr>
          <w:rFonts w:hint="eastAsia"/>
        </w:rPr>
        <w:t>태그는 다음과 같은 형태가 된다.</w:t>
      </w:r>
    </w:p>
    <w:p w14:paraId="6393D9FB" w14:textId="4069B151" w:rsidR="00390CAC" w:rsidRPr="00E618D3" w:rsidRDefault="00390CAC" w:rsidP="00390CA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 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618D3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class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="00A80B55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'</w:t>
      </w:r>
      <w:r w:rsidRPr="00E618D3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yellow</w:t>
      </w:r>
      <w:r w:rsidR="00A80B55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'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</w:rPr>
        <w:t> dynamic style 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3A1E4B6D" w14:textId="77777777" w:rsidR="00390CAC" w:rsidRDefault="00390CAC" w:rsidP="00390CAC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태그에 </w:t>
      </w:r>
      <w:r>
        <w:t xml:space="preserve">.yellow </w:t>
      </w:r>
      <w:r>
        <w:rPr>
          <w:rFonts w:hint="eastAsia"/>
        </w:rPr>
        <w:t>서식이 적용된다.</w:t>
      </w:r>
    </w:p>
    <w:p w14:paraId="374054E3" w14:textId="4F9FDCCC" w:rsidR="00390CAC" w:rsidRDefault="00390CAC" w:rsidP="00390CAC">
      <w:pPr>
        <w:widowControl/>
        <w:shd w:val="clear" w:color="auto" w:fill="FFFFFF"/>
        <w:wordWrap/>
        <w:autoSpaceDE/>
        <w:autoSpaceDN/>
        <w:spacing w:line="285" w:lineRule="atLeast"/>
      </w:pPr>
    </w:p>
    <w:p w14:paraId="3C089EF2" w14:textId="77777777" w:rsidR="00A80B55" w:rsidRDefault="00A80B55" w:rsidP="00A80B55">
      <w:pPr>
        <w:widowControl/>
        <w:shd w:val="clear" w:color="auto" w:fill="FFFFFF"/>
        <w:wordWrap/>
        <w:autoSpaceDE/>
        <w:autoSpaceDN/>
        <w:spacing w:line="285" w:lineRule="atLeast"/>
      </w:pPr>
      <w:r>
        <w:t xml:space="preserve">html </w:t>
      </w:r>
      <w:r>
        <w:rPr>
          <w:rFonts w:hint="eastAsia"/>
        </w:rPr>
        <w:t>태그나</w:t>
      </w:r>
      <w:r>
        <w:t xml:space="preserve"> </w:t>
      </w: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언어의 문자열을 묶을 때,</w:t>
      </w:r>
      <w:r>
        <w:t xml:space="preserve"> </w:t>
      </w:r>
    </w:p>
    <w:p w14:paraId="58422A62" w14:textId="77777777" w:rsidR="00F14E1B" w:rsidRDefault="00A80B55" w:rsidP="00A80B55">
      <w:pPr>
        <w:widowControl/>
        <w:shd w:val="clear" w:color="auto" w:fill="FFFFFF"/>
        <w:wordWrap/>
        <w:autoSpaceDE/>
        <w:autoSpaceDN/>
        <w:spacing w:line="285" w:lineRule="atLeast"/>
      </w:pPr>
      <w:r>
        <w:t>"</w:t>
      </w:r>
      <w:r>
        <w:rPr>
          <w:rFonts w:hint="eastAsia"/>
        </w:rPr>
        <w:t>문자열"</w:t>
      </w:r>
      <w:r>
        <w:t xml:space="preserve"> </w:t>
      </w:r>
      <w:r>
        <w:rPr>
          <w:rFonts w:hint="eastAsia"/>
        </w:rPr>
        <w:t>쌍따옴표</w:t>
      </w:r>
      <w:r w:rsidR="00F14E1B">
        <w:rPr>
          <w:rFonts w:hint="eastAsia"/>
        </w:rPr>
        <w:t>와</w:t>
      </w:r>
      <w:r>
        <w:rPr>
          <w:rFonts w:hint="eastAsia"/>
        </w:rPr>
        <w:t xml:space="preserve"> </w:t>
      </w:r>
      <w:r>
        <w:t>'</w:t>
      </w:r>
      <w:r>
        <w:rPr>
          <w:rFonts w:hint="eastAsia"/>
        </w:rPr>
        <w:t>문자열'</w:t>
      </w:r>
      <w:r>
        <w:t xml:space="preserve"> </w:t>
      </w:r>
      <w:r>
        <w:rPr>
          <w:rFonts w:hint="eastAsia"/>
        </w:rPr>
        <w:t>단따옴표</w:t>
      </w:r>
      <w:r w:rsidR="00F14E1B">
        <w:rPr>
          <w:rFonts w:hint="eastAsia"/>
        </w:rPr>
        <w:t>,</w:t>
      </w:r>
      <w:r>
        <w:rPr>
          <w:rFonts w:hint="eastAsia"/>
        </w:rPr>
        <w:t xml:space="preserve"> </w:t>
      </w:r>
    </w:p>
    <w:p w14:paraId="19D4566F" w14:textId="4A0FB93D" w:rsidR="00A80B55" w:rsidRDefault="00A80B55" w:rsidP="00A80B55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>둘 다 가능하다.</w:t>
      </w:r>
    </w:p>
    <w:p w14:paraId="5F6C6DF8" w14:textId="22BA9769" w:rsidR="00A80B55" w:rsidRDefault="00D21A73" w:rsidP="00D21A73">
      <w:pPr>
        <w:pStyle w:val="Heading3"/>
      </w:pPr>
      <w:r>
        <w:rPr>
          <w:rFonts w:hint="eastAsia"/>
        </w:rPr>
        <w:lastRenderedPageBreak/>
        <w:t>t</w:t>
      </w:r>
      <w:r>
        <w:t>oggle5.html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1A73" w14:paraId="3FA2AEF0" w14:textId="77777777" w:rsidTr="00D21A73">
        <w:tc>
          <w:tcPr>
            <w:tcW w:w="10456" w:type="dxa"/>
          </w:tcPr>
          <w:p w14:paraId="75884492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21A7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7BB9BFD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435BF1A2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21A7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39519A96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21A7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0AA431F4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581D1FBA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21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21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21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70570459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21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21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554ECC1B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21A7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21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21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40px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4AF918BA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21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1366725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21A7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checkbox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{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21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21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F1FCC89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.yellow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21A7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#ffa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1F6724B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.yellow::before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content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21A7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"(</w:t>
            </w:r>
            <w:r w:rsidRPr="00D21A7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노랑</w:t>
            </w:r>
            <w:r w:rsidRPr="00D21A7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)"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68B8EE0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.green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21A73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#bfb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2F4E2F2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.green::after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content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21A7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"(</w:t>
            </w:r>
            <w:r w:rsidRPr="00D21A7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녹색</w:t>
            </w:r>
            <w:r w:rsidRPr="00D21A7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)"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7B320E7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E02003A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2DCFBEC0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15D5A8E4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21A7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0BCDDD6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class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21A7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"yellow"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static style1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28973EA0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class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21A7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"green"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static style2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4D4A3878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v-bind:class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D21A7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</w:t>
            </w:r>
            <w:r w:rsidRPr="00D21A7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getCssClass</w:t>
            </w:r>
            <w:r w:rsidRPr="00D21A7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()"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dynamic style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33654436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&lt;label&gt;</w:t>
            </w:r>
          </w:p>
          <w:p w14:paraId="4EF6A5AE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21A7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"checkbox"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21A7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"value"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673EEAC9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toggle</w:t>
            </w:r>
          </w:p>
          <w:p w14:paraId="73C21468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7795CF7E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945FC66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CF0B6FD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21A7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9A8CAE5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21A7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21A7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3B7C9BDE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D21A7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367463F9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D21A7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2A2C1682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D21A7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value: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</w:p>
          <w:p w14:paraId="786844E7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53283D4A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D21A7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9C424F6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D21A7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99FF99"/>
              </w:rPr>
              <w:t>getCssClass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04CACC7C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D21A73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21A7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21A7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? </w:t>
            </w:r>
            <w:r w:rsidRPr="00D21A7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"yellow"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: </w:t>
            </w:r>
            <w:r w:rsidRPr="00D21A7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"green"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3135FB9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494C42A1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0DA4EF3C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0B7A94FC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8B24642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D21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6A3E5373" w14:textId="77777777" w:rsidR="00D21A73" w:rsidRPr="00D21A73" w:rsidRDefault="00D21A73" w:rsidP="00D21A7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21A7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319BC35E" w14:textId="77777777" w:rsidR="00D21A73" w:rsidRDefault="00D21A73" w:rsidP="00D21A73"/>
        </w:tc>
      </w:tr>
    </w:tbl>
    <w:p w14:paraId="6B4F4D04" w14:textId="77777777" w:rsidR="00D21A73" w:rsidRPr="00D21A73" w:rsidRDefault="00D21A73" w:rsidP="00D21A73"/>
    <w:p w14:paraId="54483B4E" w14:textId="77777777" w:rsidR="00D21A73" w:rsidRDefault="00D21A73" w:rsidP="00D21A7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D21A73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D21A7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21A73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v-bind:class</w:t>
      </w:r>
      <w:r w:rsidRPr="00D21A73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Pr="00D21A73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</w:t>
      </w:r>
      <w:r w:rsidRPr="00D21A73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99FF99"/>
        </w:rPr>
        <w:t>getCssClass</w:t>
      </w:r>
      <w:r w:rsidRPr="00D21A73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()"</w:t>
      </w:r>
      <w:r w:rsidRPr="00D21A73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D21A73">
        <w:rPr>
          <w:rFonts w:ascii="Consolas" w:eastAsia="굴림" w:hAnsi="Consolas" w:cs="굴림"/>
          <w:color w:val="000000"/>
          <w:kern w:val="0"/>
          <w:sz w:val="21"/>
          <w:szCs w:val="21"/>
        </w:rPr>
        <w:t> dynamic style </w:t>
      </w:r>
      <w:r w:rsidRPr="00D21A73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75293344" w14:textId="513AB540" w:rsidR="00D21A73" w:rsidRDefault="00D21A73" w:rsidP="00D21A73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class </w:t>
      </w:r>
      <w:r>
        <w:rPr>
          <w:rFonts w:hint="eastAsia"/>
        </w:rPr>
        <w:t>속성</w:t>
      </w:r>
      <w:r>
        <w:t xml:space="preserve"> </w:t>
      </w:r>
      <w:r>
        <w:rPr>
          <w:rFonts w:hint="eastAsia"/>
        </w:rPr>
        <w:t xml:space="preserve">앞에 </w:t>
      </w:r>
      <w:r>
        <w:t xml:space="preserve">v-bind: </w:t>
      </w:r>
      <w:r>
        <w:rPr>
          <w:rFonts w:hint="eastAsia"/>
        </w:rPr>
        <w:t>접두어가 붙었으므로,</w:t>
      </w:r>
      <w:r>
        <w:t xml:space="preserve"> </w:t>
      </w:r>
      <w:r>
        <w:rPr>
          <w:rFonts w:hint="eastAsia"/>
        </w:rPr>
        <w:t xml:space="preserve">이 속성의 값은 </w:t>
      </w:r>
      <w:r>
        <w:t xml:space="preserve">javascript </w:t>
      </w:r>
      <w:r>
        <w:rPr>
          <w:rFonts w:hint="eastAsia"/>
        </w:rPr>
        <w:t>표현식으로 해석된다.</w:t>
      </w:r>
    </w:p>
    <w:p w14:paraId="3141519C" w14:textId="31E4A111" w:rsidR="003C3630" w:rsidRDefault="00D21A73" w:rsidP="00D21A73">
      <w:pPr>
        <w:widowControl/>
        <w:shd w:val="clear" w:color="auto" w:fill="FFFFFF"/>
        <w:wordWrap/>
        <w:autoSpaceDE/>
        <w:autoSpaceDN/>
        <w:spacing w:line="285" w:lineRule="atLeast"/>
      </w:pPr>
      <w:r w:rsidRPr="008F4A90">
        <w:rPr>
          <w:rFonts w:hint="eastAsia"/>
        </w:rPr>
        <w:t xml:space="preserve"> </w:t>
      </w:r>
      <w:r w:rsidRPr="008F4A90">
        <w:t xml:space="preserve"> </w:t>
      </w: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표현식으로 해석하면, </w:t>
      </w:r>
      <w:r w:rsidR="003C3630">
        <w:t xml:space="preserve">getCssClass() </w:t>
      </w:r>
      <w:r w:rsidR="003C3630">
        <w:rPr>
          <w:rFonts w:hint="eastAsia"/>
        </w:rPr>
        <w:t>이것은 메소드 호출이다.</w:t>
      </w:r>
    </w:p>
    <w:p w14:paraId="2B03E963" w14:textId="6D10D608" w:rsidR="003C3630" w:rsidRDefault="003C3630" w:rsidP="00D21A73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메소드의 리턴값이 표현식</w:t>
      </w:r>
      <w:r>
        <w:t xml:space="preserve"> </w:t>
      </w:r>
      <w:r>
        <w:rPr>
          <w:rFonts w:hint="eastAsia"/>
        </w:rPr>
        <w:t>값이된다.</w:t>
      </w:r>
    </w:p>
    <w:p w14:paraId="0AD7EE29" w14:textId="77777777" w:rsidR="00D21A73" w:rsidRDefault="00D21A73" w:rsidP="00D21A73">
      <w:pPr>
        <w:widowControl/>
        <w:shd w:val="clear" w:color="auto" w:fill="FFFFFF"/>
        <w:wordWrap/>
        <w:autoSpaceDE/>
        <w:autoSpaceDN/>
        <w:spacing w:line="285" w:lineRule="atLeast"/>
      </w:pPr>
    </w:p>
    <w:p w14:paraId="27100CD5" w14:textId="4B74A699" w:rsidR="00215C4B" w:rsidRDefault="00D21A73" w:rsidP="00D21A73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 xml:space="preserve">값이 </w:t>
      </w:r>
      <w:r>
        <w:t xml:space="preserve">false </w:t>
      </w:r>
      <w:r>
        <w:rPr>
          <w:rFonts w:hint="eastAsia"/>
        </w:rPr>
        <w:t>이면,</w:t>
      </w:r>
      <w:r>
        <w:t xml:space="preserve"> </w:t>
      </w:r>
      <w:r w:rsidR="00215C4B">
        <w:t xml:space="preserve">getCssClass() </w:t>
      </w:r>
      <w:r w:rsidR="00215C4B">
        <w:rPr>
          <w:rFonts w:hint="eastAsia"/>
        </w:rPr>
        <w:t xml:space="preserve">메소드는 </w:t>
      </w:r>
      <w:r w:rsidR="00215C4B">
        <w:t>"</w:t>
      </w:r>
      <w:r w:rsidR="0018771A">
        <w:rPr>
          <w:rFonts w:hint="eastAsia"/>
        </w:rPr>
        <w:t>g</w:t>
      </w:r>
      <w:r w:rsidR="0018771A">
        <w:t>reen</w:t>
      </w:r>
      <w:r w:rsidR="00215C4B">
        <w:t xml:space="preserve">" </w:t>
      </w:r>
      <w:r w:rsidR="00215C4B">
        <w:rPr>
          <w:rFonts w:hint="eastAsia"/>
        </w:rPr>
        <w:t>문자열을 리턴하고,</w:t>
      </w:r>
    </w:p>
    <w:p w14:paraId="18D85258" w14:textId="28B79D08" w:rsidR="00D21A73" w:rsidRDefault="00D21A73" w:rsidP="00D21A73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위 </w:t>
      </w:r>
      <w:r>
        <w:t xml:space="preserve">v-bind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엔진이 실행한 결과</w:t>
      </w:r>
      <w:r>
        <w:t xml:space="preserve">, </w:t>
      </w:r>
      <w:r>
        <w:rPr>
          <w:rFonts w:hint="eastAsia"/>
        </w:rPr>
        <w:t>태그는 다음과 같은 형태가 된다.</w:t>
      </w:r>
    </w:p>
    <w:p w14:paraId="3DDBBD54" w14:textId="513BB245" w:rsidR="00D21A73" w:rsidRDefault="00D21A73" w:rsidP="00D21A73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 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618D3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class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="0018771A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"</w:t>
      </w:r>
      <w:r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green</w:t>
      </w:r>
      <w:r w:rsidR="0018771A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</w:rPr>
        <w:t> dynamic style 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31FB24AC" w14:textId="77777777" w:rsidR="00D21A73" w:rsidRPr="0018771A" w:rsidRDefault="00D21A73" w:rsidP="00D21A73">
      <w:pPr>
        <w:widowControl/>
        <w:shd w:val="clear" w:color="auto" w:fill="FFFFFF"/>
        <w:wordWrap/>
        <w:autoSpaceDE/>
        <w:autoSpaceDN/>
        <w:spacing w:line="285" w:lineRule="atLeast"/>
      </w:pPr>
    </w:p>
    <w:p w14:paraId="1D0D20B4" w14:textId="1D7A6C41" w:rsidR="0018771A" w:rsidRDefault="0018771A" w:rsidP="0018771A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 xml:space="preserve">값이 </w:t>
      </w:r>
      <w:r>
        <w:t xml:space="preserve">true </w:t>
      </w:r>
      <w:r>
        <w:rPr>
          <w:rFonts w:hint="eastAsia"/>
        </w:rPr>
        <w:t>이면,</w:t>
      </w:r>
      <w:r>
        <w:t xml:space="preserve"> getCssClass() </w:t>
      </w:r>
      <w:r>
        <w:rPr>
          <w:rFonts w:hint="eastAsia"/>
        </w:rPr>
        <w:t xml:space="preserve">메소드는 </w:t>
      </w:r>
      <w:r>
        <w:t xml:space="preserve">"yellow" </w:t>
      </w:r>
      <w:r>
        <w:rPr>
          <w:rFonts w:hint="eastAsia"/>
        </w:rPr>
        <w:t>문자열을 리턴하고,</w:t>
      </w:r>
    </w:p>
    <w:p w14:paraId="1BAC49DF" w14:textId="77777777" w:rsidR="0018771A" w:rsidRDefault="0018771A" w:rsidP="0018771A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위 </w:t>
      </w:r>
      <w:r>
        <w:t xml:space="preserve">v-bind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엔진이 실행한 결과</w:t>
      </w:r>
      <w:r>
        <w:t xml:space="preserve">, </w:t>
      </w:r>
      <w:r>
        <w:rPr>
          <w:rFonts w:hint="eastAsia"/>
        </w:rPr>
        <w:t>태그는 다음과 같은 형태가 된다.</w:t>
      </w:r>
    </w:p>
    <w:p w14:paraId="3B9AB77E" w14:textId="308F98C5" w:rsidR="0018771A" w:rsidRDefault="0018771A" w:rsidP="0018771A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 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618D3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class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"yellow"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</w:rPr>
        <w:t> dynamic style 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37D5070D" w14:textId="77777777" w:rsidR="00A80B55" w:rsidRPr="0018771A" w:rsidRDefault="00A80B55" w:rsidP="00A80B55">
      <w:pPr>
        <w:widowControl/>
        <w:shd w:val="clear" w:color="auto" w:fill="FFFFFF"/>
        <w:wordWrap/>
        <w:autoSpaceDE/>
        <w:autoSpaceDN/>
        <w:spacing w:line="285" w:lineRule="atLeast"/>
      </w:pPr>
    </w:p>
    <w:p w14:paraId="42E65840" w14:textId="77777777" w:rsidR="00A80B55" w:rsidRDefault="00A80B55" w:rsidP="00390CAC">
      <w:pPr>
        <w:widowControl/>
        <w:shd w:val="clear" w:color="auto" w:fill="FFFFFF"/>
        <w:wordWrap/>
        <w:autoSpaceDE/>
        <w:autoSpaceDN/>
        <w:spacing w:line="285" w:lineRule="atLeast"/>
      </w:pPr>
    </w:p>
    <w:p w14:paraId="2847B8EA" w14:textId="6B6F8F67" w:rsidR="00390CAC" w:rsidRDefault="00E77F6F" w:rsidP="00E77F6F">
      <w:pPr>
        <w:pStyle w:val="Heading2"/>
      </w:pPr>
      <w:bookmarkStart w:id="7" w:name="_Toc38767404"/>
      <w:r>
        <w:lastRenderedPageBreak/>
        <w:t>v-bind:style</w:t>
      </w:r>
      <w:bookmarkEnd w:id="7"/>
    </w:p>
    <w:p w14:paraId="31DD6159" w14:textId="0BE94D59" w:rsidR="00E77F6F" w:rsidRDefault="00E77F6F" w:rsidP="00E77F6F">
      <w:pPr>
        <w:pStyle w:val="Heading3"/>
      </w:pPr>
      <w:r>
        <w:t>toggle6.html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7F6F" w14:paraId="290C882C" w14:textId="77777777" w:rsidTr="00E77F6F">
        <w:tc>
          <w:tcPr>
            <w:tcW w:w="10456" w:type="dxa"/>
          </w:tcPr>
          <w:p w14:paraId="12C18B9C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77F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61598D8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259560A6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77F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6EA99366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77F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7A889AC0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65A5AAC3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77F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77F6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77F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77F6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77F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77F6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F94F427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77F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77F6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77F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77F6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30673291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77F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77F6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77F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77F6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77F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77F6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40px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020BB993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77F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77F6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6DAE82A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E77F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77F6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checkbox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{ </w:t>
            </w:r>
            <w:r w:rsidRPr="00E77F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77F6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77F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77F6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70949BB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6A5E7DCC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60CE668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77F001D0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77F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D828731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style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77F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"background-color: #ffa;"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static style1 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23893BBE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style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77F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"background-color: #bfb;"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static style2 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62C5B2CD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v-bind:style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E77F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"{ backgroundColor: </w:t>
            </w:r>
            <w:r w:rsidRPr="00E77F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getColor</w:t>
            </w:r>
            <w:r w:rsidRPr="00E77F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() }"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dynamic style 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556946F3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&lt;label&gt;</w:t>
            </w:r>
          </w:p>
          <w:p w14:paraId="42D3C85F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77F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"checkbox"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77F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"value"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51BAB429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toggle</w:t>
            </w:r>
          </w:p>
          <w:p w14:paraId="029E65F6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11BA3269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2F2CA7C9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F2D98FE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77F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3533358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77F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77F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59E5A676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77F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5A2FE17F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77F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9EA9CCD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77F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value: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</w:p>
          <w:p w14:paraId="388E523E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46F5F269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77F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4617079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77F6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99FF99"/>
              </w:rPr>
              <w:t>getColor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0924B2FE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77F6F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77F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77F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? </w:t>
            </w:r>
            <w:r w:rsidRPr="00E77F6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"#ffa"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: </w:t>
            </w:r>
            <w:r w:rsidRPr="00E77F6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"#bfb"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FF3765D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1A10C18D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0FDE0A0E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543467AB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979E7E1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E77F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54C19DFF" w14:textId="77777777" w:rsidR="00E77F6F" w:rsidRPr="00E77F6F" w:rsidRDefault="00E77F6F" w:rsidP="00E77F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77F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01EE2BA2" w14:textId="77777777" w:rsidR="00E77F6F" w:rsidRDefault="00E77F6F" w:rsidP="00E77F6F"/>
        </w:tc>
      </w:tr>
    </w:tbl>
    <w:p w14:paraId="1049110C" w14:textId="53742665" w:rsidR="00E77F6F" w:rsidRDefault="00E77F6F" w:rsidP="00E77F6F"/>
    <w:p w14:paraId="29F1CFED" w14:textId="3CC28BC4" w:rsidR="00E77F6F" w:rsidRDefault="00E77F6F" w:rsidP="00E77F6F"/>
    <w:p w14:paraId="49AEFEDB" w14:textId="42E047DB" w:rsidR="00E77F6F" w:rsidRDefault="00E77F6F" w:rsidP="00E77F6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E77F6F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E77F6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77F6F">
        <w:rPr>
          <w:rFonts w:ascii="Consolas" w:eastAsia="굴림" w:hAnsi="Consolas" w:cs="굴림"/>
          <w:color w:val="FF0000"/>
          <w:kern w:val="0"/>
          <w:sz w:val="21"/>
          <w:szCs w:val="21"/>
        </w:rPr>
        <w:t>style</w:t>
      </w:r>
      <w:r w:rsidRPr="00E77F6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77F6F">
        <w:rPr>
          <w:rFonts w:ascii="Consolas" w:eastAsia="굴림" w:hAnsi="Consolas" w:cs="굴림"/>
          <w:color w:val="0000FF"/>
          <w:kern w:val="0"/>
          <w:sz w:val="21"/>
          <w:szCs w:val="21"/>
        </w:rPr>
        <w:t>"background-color: #ffa;"</w:t>
      </w:r>
      <w:r w:rsidRPr="00E77F6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77F6F">
        <w:rPr>
          <w:rFonts w:ascii="Consolas" w:eastAsia="굴림" w:hAnsi="Consolas" w:cs="굴림"/>
          <w:color w:val="000000"/>
          <w:kern w:val="0"/>
          <w:sz w:val="21"/>
          <w:szCs w:val="21"/>
        </w:rPr>
        <w:t> static style1 </w:t>
      </w:r>
      <w:r w:rsidRPr="00E77F6F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3131829D" w14:textId="6DDDE0F6" w:rsidR="000518B0" w:rsidRPr="000518B0" w:rsidRDefault="000518B0" w:rsidP="00E77F6F">
      <w:pPr>
        <w:widowControl/>
        <w:shd w:val="clear" w:color="auto" w:fill="FFFFFF"/>
        <w:wordWrap/>
        <w:autoSpaceDE/>
        <w:autoSpaceDN/>
        <w:jc w:val="left"/>
      </w:pPr>
      <w:r w:rsidRPr="000518B0">
        <w:rPr>
          <w:rFonts w:hint="eastAsia"/>
        </w:rPr>
        <w:t xml:space="preserve"> </w:t>
      </w:r>
      <w:r w:rsidRPr="000518B0">
        <w:t xml:space="preserve"> style 속성은</w:t>
      </w:r>
      <w:r w:rsidRPr="000518B0">
        <w:rPr>
          <w:rFonts w:hint="eastAsia"/>
        </w:rPr>
        <w:t xml:space="preserve"> </w:t>
      </w:r>
      <w:r w:rsidRPr="000518B0">
        <w:t>표준</w:t>
      </w:r>
      <w:r w:rsidRPr="000518B0">
        <w:rPr>
          <w:rFonts w:hint="eastAsia"/>
        </w:rPr>
        <w:t xml:space="preserve"> </w:t>
      </w:r>
      <w:r w:rsidRPr="000518B0">
        <w:t>html 속성이다</w:t>
      </w:r>
      <w:r w:rsidRPr="000518B0">
        <w:rPr>
          <w:rFonts w:hint="eastAsia"/>
        </w:rPr>
        <w:t>.</w:t>
      </w:r>
    </w:p>
    <w:p w14:paraId="6F7C5AA5" w14:textId="3B3D0B54" w:rsidR="00E77F6F" w:rsidRDefault="00E77F6F" w:rsidP="00E77F6F">
      <w:pPr>
        <w:widowControl/>
        <w:shd w:val="clear" w:color="auto" w:fill="FFFFFF"/>
        <w:wordWrap/>
        <w:autoSpaceDE/>
        <w:autoSpaceDN/>
        <w:jc w:val="left"/>
      </w:pPr>
      <w:r w:rsidRPr="00E77F6F">
        <w:t xml:space="preserve">  CSS </w:t>
      </w:r>
      <w:r>
        <w:rPr>
          <w:rFonts w:hint="eastAsia"/>
        </w:rPr>
        <w:t xml:space="preserve">서식을 위와 같이 태그에 직접 </w:t>
      </w:r>
      <w:r w:rsidR="00BC565B">
        <w:rPr>
          <w:rFonts w:hint="eastAsia"/>
        </w:rPr>
        <w:t>구현할 수도 있다.</w:t>
      </w:r>
    </w:p>
    <w:p w14:paraId="2FE867F0" w14:textId="02542F5E" w:rsidR="00BC565B" w:rsidRDefault="00BC565B" w:rsidP="00E77F6F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이렇게 태그에 구현된 서식을 </w:t>
      </w:r>
      <w:r>
        <w:t xml:space="preserve">inline style </w:t>
      </w:r>
      <w:r>
        <w:rPr>
          <w:rFonts w:hint="eastAsia"/>
        </w:rPr>
        <w:t>이라고 부른다.</w:t>
      </w:r>
    </w:p>
    <w:p w14:paraId="72A9CF36" w14:textId="37607A51" w:rsidR="00BC565B" w:rsidRDefault="00BC565B" w:rsidP="00E77F6F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태그의 배경색은 </w:t>
      </w:r>
      <w:r>
        <w:t xml:space="preserve">#ffa </w:t>
      </w:r>
      <w:r>
        <w:rPr>
          <w:rFonts w:hint="eastAsia"/>
        </w:rPr>
        <w:t>이 된다.</w:t>
      </w:r>
    </w:p>
    <w:p w14:paraId="0B413CD6" w14:textId="740C3EB1" w:rsidR="00BC565B" w:rsidRDefault="00BC565B" w:rsidP="00E77F6F">
      <w:pPr>
        <w:widowControl/>
        <w:shd w:val="clear" w:color="auto" w:fill="FFFFFF"/>
        <w:wordWrap/>
        <w:autoSpaceDE/>
        <w:autoSpaceDN/>
        <w:jc w:val="left"/>
      </w:pPr>
    </w:p>
    <w:p w14:paraId="14CDF9ED" w14:textId="4EA3F9B9" w:rsidR="000518B0" w:rsidRDefault="000518B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3B33C29" w14:textId="6E17D60C" w:rsidR="00BC565B" w:rsidRDefault="00BC565B" w:rsidP="00E77F6F">
      <w:pPr>
        <w:widowControl/>
        <w:shd w:val="clear" w:color="auto" w:fill="FFFFFF"/>
        <w:wordWrap/>
        <w:autoSpaceDE/>
        <w:autoSpaceDN/>
        <w:jc w:val="left"/>
      </w:pPr>
    </w:p>
    <w:p w14:paraId="237B6C71" w14:textId="1F6901F4" w:rsidR="00BC565B" w:rsidRDefault="000518B0" w:rsidP="00E77F6F">
      <w:pPr>
        <w:widowControl/>
        <w:shd w:val="clear" w:color="auto" w:fill="FFFFFF"/>
        <w:wordWrap/>
        <w:autoSpaceDE/>
        <w:autoSpaceDN/>
        <w:jc w:val="left"/>
      </w:pPr>
      <w:r w:rsidRPr="00E77F6F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E77F6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77F6F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v-bind:style</w:t>
      </w:r>
      <w:r w:rsidRPr="00E77F6F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Pr="00E77F6F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"{ backgroundColor: </w:t>
      </w:r>
      <w:r w:rsidRPr="00E77F6F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99FF99"/>
        </w:rPr>
        <w:t>getColor</w:t>
      </w:r>
      <w:r w:rsidRPr="00E77F6F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() }"</w:t>
      </w:r>
      <w:r w:rsidRPr="00E77F6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77F6F">
        <w:rPr>
          <w:rFonts w:ascii="Consolas" w:eastAsia="굴림" w:hAnsi="Consolas" w:cs="굴림"/>
          <w:color w:val="000000"/>
          <w:kern w:val="0"/>
          <w:sz w:val="21"/>
          <w:szCs w:val="21"/>
        </w:rPr>
        <w:t> dynamic style </w:t>
      </w:r>
      <w:r w:rsidRPr="00E77F6F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541E8341" w14:textId="071788B2" w:rsidR="000518B0" w:rsidRDefault="000518B0" w:rsidP="000518B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style </w:t>
      </w:r>
      <w:r>
        <w:rPr>
          <w:rFonts w:hint="eastAsia"/>
        </w:rPr>
        <w:t>속성</w:t>
      </w:r>
      <w:r>
        <w:t xml:space="preserve"> </w:t>
      </w:r>
      <w:r>
        <w:rPr>
          <w:rFonts w:hint="eastAsia"/>
        </w:rPr>
        <w:t xml:space="preserve">앞에 </w:t>
      </w:r>
      <w:r>
        <w:t xml:space="preserve">v-bind: </w:t>
      </w:r>
      <w:r>
        <w:rPr>
          <w:rFonts w:hint="eastAsia"/>
        </w:rPr>
        <w:t>접두어가 붙었으므로,</w:t>
      </w:r>
      <w:r>
        <w:t xml:space="preserve"> </w:t>
      </w:r>
      <w:r>
        <w:rPr>
          <w:rFonts w:hint="eastAsia"/>
        </w:rPr>
        <w:t xml:space="preserve">이 속성의 값은 </w:t>
      </w:r>
      <w:r>
        <w:t xml:space="preserve">javascript </w:t>
      </w:r>
      <w:r>
        <w:rPr>
          <w:rFonts w:hint="eastAsia"/>
        </w:rPr>
        <w:t>표현식으로 해석된다.</w:t>
      </w:r>
    </w:p>
    <w:p w14:paraId="2CE3B76F" w14:textId="126B511E" w:rsidR="000518B0" w:rsidRDefault="000518B0" w:rsidP="000518B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</w:t>
      </w:r>
      <w:r w:rsidRPr="00E77F6F">
        <w:t>{</w:t>
      </w:r>
      <w:r w:rsidRPr="00E77F6F">
        <w:t> </w:t>
      </w:r>
      <w:r w:rsidRPr="00E77F6F">
        <w:t>backgroundColor:</w:t>
      </w:r>
      <w:r w:rsidRPr="00E77F6F">
        <w:t> </w:t>
      </w:r>
      <w:r w:rsidRPr="00E77F6F">
        <w:t>getColor()</w:t>
      </w:r>
      <w:r w:rsidRPr="00E77F6F">
        <w:t> </w:t>
      </w:r>
      <w:r w:rsidRPr="00E77F6F">
        <w:t>}</w:t>
      </w:r>
      <w:r>
        <w:t xml:space="preserve"> </w:t>
      </w:r>
      <w:r>
        <w:rPr>
          <w:rFonts w:hint="eastAsia"/>
        </w:rPr>
        <w:t xml:space="preserve">이것은 </w:t>
      </w:r>
      <w:r>
        <w:t xml:space="preserve">javascript </w:t>
      </w:r>
      <w:r>
        <w:rPr>
          <w:rFonts w:hint="eastAsia"/>
        </w:rPr>
        <w:t>객체이다.</w:t>
      </w:r>
    </w:p>
    <w:p w14:paraId="3A13B375" w14:textId="5D116B56" w:rsidR="00DB19A9" w:rsidRDefault="00DB19A9" w:rsidP="000518B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backgroundColor </w:t>
      </w:r>
      <w:r>
        <w:rPr>
          <w:rFonts w:hint="eastAsia"/>
        </w:rPr>
        <w:t>부분은 속성명이고,</w:t>
      </w:r>
      <w:r>
        <w:t xml:space="preserve"> getColor() </w:t>
      </w:r>
      <w:r>
        <w:rPr>
          <w:rFonts w:hint="eastAsia"/>
        </w:rPr>
        <w:t>부분은 속성값이다.</w:t>
      </w:r>
    </w:p>
    <w:p w14:paraId="004FA6A6" w14:textId="7ADDB8E2" w:rsidR="00DB19A9" w:rsidRDefault="00DB19A9" w:rsidP="000518B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즉 </w:t>
      </w:r>
      <w:r>
        <w:t xml:space="preserve">getColor() </w:t>
      </w:r>
      <w:r>
        <w:rPr>
          <w:rFonts w:hint="eastAsia"/>
        </w:rPr>
        <w:t xml:space="preserve">메소드의 </w:t>
      </w:r>
      <w:r w:rsidR="001F2195">
        <w:rPr>
          <w:rFonts w:hint="eastAsia"/>
        </w:rPr>
        <w:t xml:space="preserve">리턴값이 </w:t>
      </w:r>
      <w:r w:rsidR="001F2195">
        <w:t>backgroundColo</w:t>
      </w:r>
      <w:r w:rsidR="001F2195">
        <w:rPr>
          <w:rFonts w:hint="eastAsia"/>
        </w:rPr>
        <w:t>r</w:t>
      </w:r>
      <w:r w:rsidR="001F2195">
        <w:t xml:space="preserve"> </w:t>
      </w:r>
      <w:r w:rsidR="001F2195">
        <w:rPr>
          <w:rFonts w:hint="eastAsia"/>
        </w:rPr>
        <w:t>속성값이 된다.</w:t>
      </w:r>
    </w:p>
    <w:p w14:paraId="270AABE4" w14:textId="17AA2EF1" w:rsidR="001F2195" w:rsidRDefault="001F2195" w:rsidP="000518B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6D79616" w14:textId="1DE455CA" w:rsidR="001F2195" w:rsidRDefault="001F2195" w:rsidP="000518B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 xml:space="preserve">속성 이름에서 두 단어는 </w:t>
      </w:r>
      <w:r>
        <w:t xml:space="preserve">- </w:t>
      </w:r>
      <w:r>
        <w:rPr>
          <w:rFonts w:hint="eastAsia"/>
        </w:rPr>
        <w:t>문자로 연결된다.</w:t>
      </w:r>
      <w:r>
        <w:t xml:space="preserve"> </w:t>
      </w:r>
      <w:r>
        <w:rPr>
          <w:rFonts w:hint="eastAsia"/>
        </w:rPr>
        <w:t>(예:</w:t>
      </w:r>
      <w:r>
        <w:t xml:space="preserve"> background-color)</w:t>
      </w:r>
    </w:p>
    <w:p w14:paraId="5BBBE073" w14:textId="664ADC88" w:rsidR="001F2195" w:rsidRDefault="001F2195" w:rsidP="000518B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j</w:t>
      </w:r>
      <w:r>
        <w:t>avascri</w:t>
      </w:r>
      <w:r>
        <w:rPr>
          <w:rFonts w:hint="eastAsia"/>
        </w:rPr>
        <w:t>p</w:t>
      </w:r>
      <w:r>
        <w:t xml:space="preserve">t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 xml:space="preserve">함수 이름에 </w:t>
      </w:r>
      <w:r>
        <w:t xml:space="preserve">- </w:t>
      </w:r>
      <w:r>
        <w:rPr>
          <w:rFonts w:hint="eastAsia"/>
        </w:rPr>
        <w:t>문자를 사용할 수 없다.</w:t>
      </w:r>
    </w:p>
    <w:p w14:paraId="60FB382D" w14:textId="076019CF" w:rsidR="00934F1E" w:rsidRDefault="00934F1E" w:rsidP="000518B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그래서 </w:t>
      </w:r>
      <w:r>
        <w:t>background-colo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이름 대신 </w:t>
      </w:r>
      <w:r>
        <w:t xml:space="preserve">backgroundColr </w:t>
      </w:r>
      <w:r>
        <w:rPr>
          <w:rFonts w:hint="eastAsia"/>
        </w:rPr>
        <w:t>형태의 이름을 사용해야 한다.</w:t>
      </w:r>
    </w:p>
    <w:p w14:paraId="0CCAD446" w14:textId="5C3E2C23" w:rsidR="00934F1E" w:rsidRDefault="00934F1E" w:rsidP="000518B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A79CD99" w14:textId="31F09FE2" w:rsidR="000518B0" w:rsidRDefault="000518B0" w:rsidP="000518B0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 xml:space="preserve">값이 </w:t>
      </w:r>
      <w:r>
        <w:t xml:space="preserve">false </w:t>
      </w:r>
      <w:r>
        <w:rPr>
          <w:rFonts w:hint="eastAsia"/>
        </w:rPr>
        <w:t>이면,</w:t>
      </w:r>
      <w:r>
        <w:t xml:space="preserve"> getC</w:t>
      </w:r>
      <w:r w:rsidR="00511A5D">
        <w:rPr>
          <w:rFonts w:hint="eastAsia"/>
        </w:rPr>
        <w:t>o</w:t>
      </w:r>
      <w:r w:rsidR="00511A5D">
        <w:t>lor</w:t>
      </w:r>
      <w:r>
        <w:t xml:space="preserve">() </w:t>
      </w:r>
      <w:r>
        <w:rPr>
          <w:rFonts w:hint="eastAsia"/>
        </w:rPr>
        <w:t xml:space="preserve">메소드는 </w:t>
      </w:r>
      <w:r>
        <w:t>"</w:t>
      </w:r>
      <w:r w:rsidR="00511A5D">
        <w:t>#</w:t>
      </w:r>
      <w:r w:rsidR="00E1526F">
        <w:rPr>
          <w:rFonts w:hint="eastAsia"/>
        </w:rPr>
        <w:t>b</w:t>
      </w:r>
      <w:r w:rsidR="00511A5D">
        <w:t>f</w:t>
      </w:r>
      <w:r w:rsidR="00E1526F">
        <w:t>b</w:t>
      </w:r>
      <w:r>
        <w:t xml:space="preserve">" </w:t>
      </w:r>
      <w:r>
        <w:rPr>
          <w:rFonts w:hint="eastAsia"/>
        </w:rPr>
        <w:t>문자열을 리턴하고,</w:t>
      </w:r>
    </w:p>
    <w:p w14:paraId="6DD1491C" w14:textId="77777777" w:rsidR="000518B0" w:rsidRDefault="000518B0" w:rsidP="000518B0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위 </w:t>
      </w:r>
      <w:r>
        <w:t xml:space="preserve">v-bind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엔진이 실행한 결과</w:t>
      </w:r>
      <w:r>
        <w:t xml:space="preserve">, </w:t>
      </w:r>
      <w:r>
        <w:rPr>
          <w:rFonts w:hint="eastAsia"/>
        </w:rPr>
        <w:t>태그는 다음과 같은 형태가 된다.</w:t>
      </w:r>
    </w:p>
    <w:p w14:paraId="10EEB1E8" w14:textId="7F8C6B49" w:rsidR="000518B0" w:rsidRDefault="000518B0" w:rsidP="000518B0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 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="00511A5D" w:rsidRPr="00E1526F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style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="00E1526F" w:rsidRPr="00E77F6F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"background-color: #</w:t>
      </w:r>
      <w:r w:rsidR="00E1526F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b</w:t>
      </w:r>
      <w:r w:rsidR="00E1526F" w:rsidRPr="00E77F6F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f</w:t>
      </w:r>
      <w:r w:rsidR="00E1526F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b</w:t>
      </w:r>
      <w:r w:rsidR="00E1526F" w:rsidRPr="00E77F6F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;"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</w:rPr>
        <w:t> dynamic style 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302BD924" w14:textId="77777777" w:rsidR="000518B0" w:rsidRPr="00E1526F" w:rsidRDefault="000518B0" w:rsidP="000518B0">
      <w:pPr>
        <w:widowControl/>
        <w:shd w:val="clear" w:color="auto" w:fill="FFFFFF"/>
        <w:wordWrap/>
        <w:autoSpaceDE/>
        <w:autoSpaceDN/>
        <w:spacing w:line="285" w:lineRule="atLeast"/>
      </w:pPr>
    </w:p>
    <w:p w14:paraId="1D35F4F9" w14:textId="5C046DCE" w:rsidR="000518B0" w:rsidRDefault="000518B0" w:rsidP="000518B0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 xml:space="preserve">값이 </w:t>
      </w:r>
      <w:r>
        <w:t xml:space="preserve">true </w:t>
      </w:r>
      <w:r>
        <w:rPr>
          <w:rFonts w:hint="eastAsia"/>
        </w:rPr>
        <w:t>이면,</w:t>
      </w:r>
      <w:r>
        <w:t xml:space="preserve"> getCssClass() </w:t>
      </w:r>
      <w:r>
        <w:rPr>
          <w:rFonts w:hint="eastAsia"/>
        </w:rPr>
        <w:t xml:space="preserve">메소드는 </w:t>
      </w:r>
      <w:r>
        <w:t>"</w:t>
      </w:r>
      <w:r w:rsidR="00E1526F">
        <w:t>#ffa</w:t>
      </w:r>
      <w:r>
        <w:t xml:space="preserve">" </w:t>
      </w:r>
      <w:r>
        <w:rPr>
          <w:rFonts w:hint="eastAsia"/>
        </w:rPr>
        <w:t>문자열을 리턴하고,</w:t>
      </w:r>
    </w:p>
    <w:p w14:paraId="3A03C575" w14:textId="77777777" w:rsidR="000518B0" w:rsidRDefault="000518B0" w:rsidP="000518B0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위 </w:t>
      </w:r>
      <w:r>
        <w:t xml:space="preserve">v-bind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엔진이 실행한 결과</w:t>
      </w:r>
      <w:r>
        <w:t xml:space="preserve">, </w:t>
      </w:r>
      <w:r>
        <w:rPr>
          <w:rFonts w:hint="eastAsia"/>
        </w:rPr>
        <w:t>태그는 다음과 같은 형태가 된다.</w:t>
      </w:r>
    </w:p>
    <w:p w14:paraId="1FC69D12" w14:textId="77777777" w:rsidR="00E1526F" w:rsidRDefault="00E1526F" w:rsidP="00E1526F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 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1526F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style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Pr="00E77F6F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"background-color: #ffa;"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618D3">
        <w:rPr>
          <w:rFonts w:ascii="Consolas" w:eastAsia="굴림" w:hAnsi="Consolas" w:cs="굴림"/>
          <w:color w:val="000000"/>
          <w:kern w:val="0"/>
          <w:sz w:val="21"/>
          <w:szCs w:val="21"/>
        </w:rPr>
        <w:t> dynamic style </w:t>
      </w:r>
      <w:r w:rsidRPr="00E618D3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445ED373" w14:textId="77777777" w:rsidR="000518B0" w:rsidRPr="00E1526F" w:rsidRDefault="000518B0" w:rsidP="000518B0">
      <w:pPr>
        <w:widowControl/>
        <w:shd w:val="clear" w:color="auto" w:fill="FFFFFF"/>
        <w:wordWrap/>
        <w:autoSpaceDE/>
        <w:autoSpaceDN/>
        <w:spacing w:line="285" w:lineRule="atLeast"/>
      </w:pPr>
    </w:p>
    <w:p w14:paraId="6538F312" w14:textId="77777777" w:rsidR="00BC565B" w:rsidRPr="00E77F6F" w:rsidRDefault="00BC565B" w:rsidP="00E77F6F">
      <w:pPr>
        <w:widowControl/>
        <w:shd w:val="clear" w:color="auto" w:fill="FFFFFF"/>
        <w:wordWrap/>
        <w:autoSpaceDE/>
        <w:autoSpaceDN/>
        <w:jc w:val="left"/>
      </w:pPr>
    </w:p>
    <w:p w14:paraId="0E78C1C9" w14:textId="77777777" w:rsidR="00E77F6F" w:rsidRPr="00E77F6F" w:rsidRDefault="00E77F6F" w:rsidP="00E77F6F"/>
    <w:p w14:paraId="4DC3DA23" w14:textId="6D943F76" w:rsidR="00AB202C" w:rsidRDefault="00AB202C" w:rsidP="006605CC"/>
    <w:p w14:paraId="6B538E65" w14:textId="6C372CA7" w:rsidR="00495339" w:rsidRDefault="0049533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BB9056C" w14:textId="014AC75F" w:rsidR="00AB202C" w:rsidRDefault="00495339" w:rsidP="00495339">
      <w:pPr>
        <w:pStyle w:val="Heading1"/>
      </w:pPr>
      <w:bookmarkStart w:id="8" w:name="_Toc38767405"/>
      <w:r>
        <w:rPr>
          <w:rFonts w:hint="eastAsia"/>
        </w:rPr>
        <w:lastRenderedPageBreak/>
        <w:t>숫자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bookmarkEnd w:id="8"/>
    </w:p>
    <w:p w14:paraId="2CCF3392" w14:textId="2DCE47F4" w:rsidR="00495339" w:rsidRDefault="00495339" w:rsidP="00495339"/>
    <w:p w14:paraId="5DAB3208" w14:textId="4CBD1306" w:rsidR="00EA44FC" w:rsidRDefault="00346B90" w:rsidP="00EA44FC">
      <w:pPr>
        <w:pStyle w:val="Heading2"/>
      </w:pPr>
      <w:bookmarkStart w:id="9" w:name="_Toc38767406"/>
      <w:r>
        <w:rPr>
          <w:rFonts w:hint="eastAsia"/>
        </w:rPr>
        <w:t>c</w:t>
      </w:r>
      <w:r>
        <w:t>reate</w:t>
      </w:r>
      <w:r w:rsidR="00341A87">
        <w:rPr>
          <w:rFonts w:hint="eastAsia"/>
        </w:rPr>
        <w:t>d</w:t>
      </w:r>
      <w:r>
        <w:t xml:space="preserve"> </w:t>
      </w:r>
      <w:r>
        <w:rPr>
          <w:rFonts w:hint="eastAsia"/>
        </w:rPr>
        <w:t>메소드</w:t>
      </w:r>
      <w:bookmarkEnd w:id="9"/>
    </w:p>
    <w:p w14:paraId="061FA6F1" w14:textId="2895F686" w:rsidR="00EA44FC" w:rsidRDefault="00EA44FC" w:rsidP="00EA44FC">
      <w:pPr>
        <w:pStyle w:val="Heading3"/>
      </w:pPr>
      <w:r>
        <w:rPr>
          <w:rFonts w:hint="eastAsia"/>
        </w:rPr>
        <w:t>g</w:t>
      </w:r>
      <w:r>
        <w:t>ame1.html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44FC" w14:paraId="619A2662" w14:textId="77777777" w:rsidTr="00EA44FC">
        <w:tc>
          <w:tcPr>
            <w:tcW w:w="10456" w:type="dxa"/>
          </w:tcPr>
          <w:p w14:paraId="5D8A7F84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254AC372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4038B3BF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A44F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5A547D3A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A44F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765507EA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371D80CA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A44F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A44F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A44F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A44F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A44F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A44F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01E284B4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A44F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A44F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A44F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A44F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A098D28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table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A44F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border-collapse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A44F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collapse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A44F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A44F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40px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B793857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td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A44F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A44F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A44F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A44F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A44F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A44F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gray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A44F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A44F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20pt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44730EF0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A44F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A44F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A44F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A44F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D10E2E9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5BDDB054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2C25C62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555EFB95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A44F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7E6771E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&lt;table&gt;</w:t>
            </w:r>
          </w:p>
          <w:p w14:paraId="1F749AA2" w14:textId="77777777" w:rsidR="00EA44FC" w:rsidRPr="00EA44FC" w:rsidRDefault="00EA44FC" w:rsidP="004F2B36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&lt;tr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A44F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"(row, index1) in matrix"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v-bind:key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A44F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"index1"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75CFF6F" w14:textId="77777777" w:rsidR="00EA44FC" w:rsidRPr="00EA44FC" w:rsidRDefault="00EA44FC" w:rsidP="004F2B36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A44F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"(value, index2) in row"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v-bind:key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A44F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"index2"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5C02336" w14:textId="77777777" w:rsidR="00EA44FC" w:rsidRPr="00EA44FC" w:rsidRDefault="00EA44FC" w:rsidP="004F2B36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{{ value }}</w:t>
            </w:r>
          </w:p>
          <w:p w14:paraId="571398F2" w14:textId="77777777" w:rsidR="00EA44FC" w:rsidRPr="00EA44FC" w:rsidRDefault="00EA44FC" w:rsidP="004F2B36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25DF5CF3" w14:textId="77777777" w:rsidR="00EA44FC" w:rsidRPr="00EA44FC" w:rsidRDefault="00EA44FC" w:rsidP="004F2B36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&lt;/tr&gt;</w:t>
            </w:r>
          </w:p>
          <w:p w14:paraId="04FD9260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0EE513EA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539C3D7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41ABBB1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A44F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09F2BB2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A44F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A44F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555C46EC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A44F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50199DDB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A44F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01C9B766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A44F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size: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328D798E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A44F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matrix: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[]</w:t>
            </w:r>
          </w:p>
          <w:p w14:paraId="787D0A96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700C10B4" w14:textId="14859EB0" w:rsidR="00EA44FC" w:rsidRPr="00EA44FC" w:rsidRDefault="00EA44FC" w:rsidP="004F2B36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A44F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created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19E9BF1B" w14:textId="77777777" w:rsidR="00EA44FC" w:rsidRPr="00EA44FC" w:rsidRDefault="00EA44FC" w:rsidP="004F2B36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A44F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EA44F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A44F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A44F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EA44F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A44F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EA44F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37553012" w14:textId="77777777" w:rsidR="00EA44FC" w:rsidRPr="00EA44FC" w:rsidRDefault="00EA44FC" w:rsidP="004F2B36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A44F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A44F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EA44F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[];</w:t>
            </w:r>
          </w:p>
          <w:p w14:paraId="5A220465" w14:textId="77777777" w:rsidR="00EA44FC" w:rsidRPr="00EA44FC" w:rsidRDefault="00EA44FC" w:rsidP="004F2B36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A44F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EA44F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44F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A44F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A44F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EA44F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A44F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EA44F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</w:p>
          <w:p w14:paraId="660F7912" w14:textId="77777777" w:rsidR="00EA44FC" w:rsidRPr="00EA44FC" w:rsidRDefault="00EA44FC" w:rsidP="004F2B36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EA44F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A44F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EA44F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EA44F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EA44F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EA44F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A44F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EA44F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EA44F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AA49455" w14:textId="77777777" w:rsidR="00EA44FC" w:rsidRPr="00EA44FC" w:rsidRDefault="00EA44FC" w:rsidP="004F2B36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16DB7732" w14:textId="77777777" w:rsidR="00EA44FC" w:rsidRPr="00EA44FC" w:rsidRDefault="00EA44FC" w:rsidP="004F2B36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7C786571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31D8ADAB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608B3849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EA44F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57FB2714" w14:textId="77777777" w:rsidR="00EA44FC" w:rsidRPr="00EA44FC" w:rsidRDefault="00EA44FC" w:rsidP="00EA44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44F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4BE66AC0" w14:textId="77777777" w:rsidR="00EA44FC" w:rsidRDefault="00EA44FC" w:rsidP="00EA44FC"/>
        </w:tc>
      </w:tr>
    </w:tbl>
    <w:p w14:paraId="1C1F481A" w14:textId="30917C37" w:rsidR="00EA44FC" w:rsidRDefault="00EA44FC" w:rsidP="00EA44FC"/>
    <w:p w14:paraId="58571535" w14:textId="1FD57A2F" w:rsidR="00346B90" w:rsidRDefault="00346B90" w:rsidP="00EA44FC"/>
    <w:p w14:paraId="5BBD0E13" w14:textId="7ED1E729" w:rsidR="00346B90" w:rsidRDefault="00346B9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9BC7BE0" w14:textId="77777777" w:rsidR="00B24A08" w:rsidRDefault="00B24A08" w:rsidP="00EA44FC"/>
    <w:p w14:paraId="559DFE30" w14:textId="61B2F70C" w:rsidR="00346B90" w:rsidRDefault="00B24A08" w:rsidP="00EA44FC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앱을 생성하는 생성자 파라미터 객체의 구조를 요약하면 다음과 같다.</w:t>
      </w:r>
    </w:p>
    <w:p w14:paraId="114228A9" w14:textId="77777777" w:rsidR="00B24A08" w:rsidRPr="00EA44FC" w:rsidRDefault="00B24A08" w:rsidP="00B24A08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321E9C35" w14:textId="77777777" w:rsidR="00B24A08" w:rsidRPr="00EA44FC" w:rsidRDefault="00B24A08" w:rsidP="00B24A08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EA44FC">
        <w:rPr>
          <w:rFonts w:ascii="Consolas" w:eastAsia="굴림" w:hAnsi="Consolas" w:cs="굴림"/>
          <w:color w:val="001080"/>
          <w:kern w:val="0"/>
          <w:sz w:val="21"/>
          <w:szCs w:val="21"/>
        </w:rPr>
        <w:t>el:</w:t>
      </w: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A44FC">
        <w:rPr>
          <w:rFonts w:ascii="Consolas" w:eastAsia="굴림" w:hAnsi="Consolas" w:cs="굴림"/>
          <w:color w:val="A31515"/>
          <w:kern w:val="0"/>
          <w:sz w:val="21"/>
          <w:szCs w:val="21"/>
        </w:rPr>
        <w:t>'#app'</w:t>
      </w: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25F86B71" w14:textId="6C4F77FE" w:rsidR="00B24A08" w:rsidRPr="00EA44FC" w:rsidRDefault="00B24A08" w:rsidP="00B24A08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EA44FC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... }</w:t>
      </w: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565070EB" w14:textId="47924364" w:rsidR="00346B90" w:rsidRDefault="00B24A08" w:rsidP="00B24A08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EA44FC">
        <w:rPr>
          <w:rFonts w:ascii="Consolas" w:eastAsia="굴림" w:hAnsi="Consolas" w:cs="굴림"/>
          <w:color w:val="795E26"/>
          <w:kern w:val="0"/>
          <w:sz w:val="21"/>
          <w:szCs w:val="21"/>
          <w:highlight w:val="yellow"/>
        </w:rPr>
        <w:t>created</w:t>
      </w: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() {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.... </w:t>
      </w: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51301DCE" w14:textId="3DF456CE" w:rsidR="00B24A08" w:rsidRPr="00EA44FC" w:rsidRDefault="00B24A08" w:rsidP="00B24A08">
      <w:pPr>
        <w:widowControl/>
        <w:shd w:val="clear" w:color="auto" w:fill="FFFFFF"/>
        <w:wordWrap/>
        <w:autoSpaceDE/>
        <w:autoSpaceDN/>
        <w:jc w:val="left"/>
      </w:pP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519EBED8" w14:textId="6809DD16" w:rsidR="00495339" w:rsidRDefault="00495339" w:rsidP="00495339"/>
    <w:p w14:paraId="5D737A25" w14:textId="2072A8D5" w:rsidR="001827CA" w:rsidRDefault="001827CA" w:rsidP="00495339">
      <w:r>
        <w:rPr>
          <w:rFonts w:hint="eastAsia"/>
        </w:rPr>
        <w:t>위 객체의 구조는 아래와 동일하다.</w:t>
      </w:r>
    </w:p>
    <w:p w14:paraId="11CB1266" w14:textId="77777777" w:rsidR="001827CA" w:rsidRPr="00EA44FC" w:rsidRDefault="001827CA" w:rsidP="001827C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368D84CF" w14:textId="77777777" w:rsidR="001827CA" w:rsidRPr="00EA44FC" w:rsidRDefault="001827CA" w:rsidP="001827C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EA44FC">
        <w:rPr>
          <w:rFonts w:ascii="Consolas" w:eastAsia="굴림" w:hAnsi="Consolas" w:cs="굴림"/>
          <w:color w:val="001080"/>
          <w:kern w:val="0"/>
          <w:sz w:val="21"/>
          <w:szCs w:val="21"/>
        </w:rPr>
        <w:t>el:</w:t>
      </w: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A44FC">
        <w:rPr>
          <w:rFonts w:ascii="Consolas" w:eastAsia="굴림" w:hAnsi="Consolas" w:cs="굴림"/>
          <w:color w:val="A31515"/>
          <w:kern w:val="0"/>
          <w:sz w:val="21"/>
          <w:szCs w:val="21"/>
        </w:rPr>
        <w:t>'#app'</w:t>
      </w: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6E2CC40D" w14:textId="77777777" w:rsidR="001827CA" w:rsidRPr="00EA44FC" w:rsidRDefault="001827CA" w:rsidP="001827C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EA44FC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... }</w:t>
      </w: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466A122B" w14:textId="0693A1F7" w:rsidR="001827CA" w:rsidRDefault="001827CA" w:rsidP="00BA7F00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EA44FC">
        <w:rPr>
          <w:rFonts w:ascii="Consolas" w:eastAsia="굴림" w:hAnsi="Consolas" w:cs="굴림"/>
          <w:color w:val="795E26"/>
          <w:kern w:val="0"/>
          <w:sz w:val="21"/>
          <w:szCs w:val="21"/>
          <w:highlight w:val="yellow"/>
        </w:rPr>
        <w:t>created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="00BA7F00" w:rsidRPr="00BA7F0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="00BA7F00" w:rsidRPr="00BA7F0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="00BA7F00" w:rsidRPr="00BA7F00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.... </w:t>
      </w: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6E47E7BD" w14:textId="77777777" w:rsidR="001827CA" w:rsidRPr="00EA44FC" w:rsidRDefault="001827CA" w:rsidP="001827CA">
      <w:pPr>
        <w:widowControl/>
        <w:shd w:val="clear" w:color="auto" w:fill="FFFFFF"/>
        <w:wordWrap/>
        <w:autoSpaceDE/>
        <w:autoSpaceDN/>
        <w:jc w:val="left"/>
      </w:pP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17E93102" w14:textId="2238D56C" w:rsidR="001827CA" w:rsidRDefault="001827CA" w:rsidP="00495339"/>
    <w:p w14:paraId="79604761" w14:textId="24F274FB" w:rsidR="00BA7F00" w:rsidRDefault="00BA7F00" w:rsidP="00495339"/>
    <w:p w14:paraId="047E8C44" w14:textId="42DAC57E" w:rsidR="00056E09" w:rsidRDefault="00056E09" w:rsidP="00056E09">
      <w:pPr>
        <w:pStyle w:val="Heading3"/>
      </w:pPr>
      <w:r>
        <w:rPr>
          <w:rFonts w:hint="eastAsia"/>
        </w:rPr>
        <w:t>c</w:t>
      </w:r>
      <w:r>
        <w:t xml:space="preserve">reated </w:t>
      </w:r>
      <w:r>
        <w:rPr>
          <w:rFonts w:hint="eastAsia"/>
        </w:rPr>
        <w:t>메소드</w:t>
      </w:r>
    </w:p>
    <w:p w14:paraId="278BC84F" w14:textId="1FE4BB4E" w:rsidR="005D5CD0" w:rsidRDefault="001827CA" w:rsidP="00495339">
      <w:r>
        <w:rPr>
          <w:rFonts w:hint="eastAsia"/>
        </w:rPr>
        <w:t xml:space="preserve">이 </w:t>
      </w:r>
      <w:r>
        <w:t>create</w:t>
      </w:r>
      <w:r w:rsidR="00056E09">
        <w:t>d</w:t>
      </w:r>
      <w:r>
        <w:t xml:space="preserve"> </w:t>
      </w:r>
      <w:r>
        <w:rPr>
          <w:rFonts w:hint="eastAsia"/>
        </w:rPr>
        <w:t>메소드는,</w:t>
      </w:r>
      <w:r>
        <w:t xml:space="preserve"> </w:t>
      </w:r>
    </w:p>
    <w:p w14:paraId="3DC6ADB3" w14:textId="3AC51CC7" w:rsidR="00B24A08" w:rsidRDefault="00BA7F00" w:rsidP="00495339">
      <w:r>
        <w:t xml:space="preserve">Vue </w:t>
      </w:r>
      <w:r>
        <w:rPr>
          <w:rFonts w:hint="eastAsia"/>
        </w:rPr>
        <w:t>앱</w:t>
      </w:r>
      <w:r w:rsidR="005D5CD0">
        <w:rPr>
          <w:rFonts w:hint="eastAsia"/>
        </w:rPr>
        <w:t xml:space="preserve"> </w:t>
      </w:r>
      <w:r>
        <w:rPr>
          <w:rFonts w:hint="eastAsia"/>
        </w:rPr>
        <w:t>객체가 생성된 직후</w:t>
      </w:r>
      <w:r w:rsidR="005D5CD0">
        <w:rPr>
          <w:rFonts w:hint="eastAsia"/>
        </w:rPr>
        <w:t>이고,</w:t>
      </w:r>
      <w:r w:rsidR="005D5CD0">
        <w:t xml:space="preserve"> </w:t>
      </w:r>
      <w:r w:rsidR="00B33CA9">
        <w:rPr>
          <w:rFonts w:hint="eastAsia"/>
        </w:rPr>
        <w:t>아직 태그들이 생성되기 전에 호출된다.</w:t>
      </w:r>
    </w:p>
    <w:p w14:paraId="2869D332" w14:textId="77777777" w:rsidR="001C696E" w:rsidRDefault="001C696E" w:rsidP="001C696E"/>
    <w:p w14:paraId="5DEEDDA8" w14:textId="7ED8006C" w:rsidR="001C696E" w:rsidRDefault="001C696E" w:rsidP="001C696E">
      <w:r>
        <w:rPr>
          <w:rFonts w:hint="eastAsia"/>
        </w:rPr>
        <w:t xml:space="preserve">이렇게 </w:t>
      </w:r>
      <w:r>
        <w:t xml:space="preserve">Vue </w:t>
      </w:r>
      <w:r>
        <w:rPr>
          <w:rFonts w:hint="eastAsia"/>
        </w:rPr>
        <w:t xml:space="preserve">앱 객체의 어떤 특정 시점에 호출되는 메소드들을 </w:t>
      </w:r>
      <w:r>
        <w:t xml:space="preserve">lifetime </w:t>
      </w:r>
      <w:r>
        <w:rPr>
          <w:rFonts w:hint="eastAsia"/>
        </w:rPr>
        <w:t>h</w:t>
      </w:r>
      <w:r>
        <w:t>ook</w:t>
      </w:r>
      <w:r>
        <w:rPr>
          <w:rFonts w:hint="eastAsia"/>
        </w:rPr>
        <w:t xml:space="preserve"> 이라고 한다.</w:t>
      </w:r>
    </w:p>
    <w:p w14:paraId="081DD259" w14:textId="0B0412F4" w:rsidR="001C696E" w:rsidRDefault="001C696E" w:rsidP="001C696E">
      <w:r>
        <w:rPr>
          <w:rFonts w:hint="eastAsia"/>
        </w:rPr>
        <w:t xml:space="preserve">지난 시간에 </w:t>
      </w:r>
      <w:r>
        <w:t>mounted</w:t>
      </w:r>
      <w:r w:rsidR="00F96E6B">
        <w:t>()</w:t>
      </w:r>
      <w:r>
        <w:t xml:space="preserve"> </w:t>
      </w:r>
      <w:r w:rsidR="00F96E6B">
        <w:t xml:space="preserve">lifetime hook </w:t>
      </w:r>
      <w:r>
        <w:rPr>
          <w:rFonts w:hint="eastAsia"/>
        </w:rPr>
        <w:t>메소드를 배웠다.</w:t>
      </w:r>
    </w:p>
    <w:p w14:paraId="32AFE048" w14:textId="3EE3CE84" w:rsidR="0054601F" w:rsidRDefault="0054601F" w:rsidP="001C696E"/>
    <w:p w14:paraId="4476625D" w14:textId="286A18BC" w:rsidR="0054601F" w:rsidRDefault="0054601F" w:rsidP="001C696E">
      <w:r>
        <w:rPr>
          <w:rFonts w:hint="eastAsia"/>
        </w:rPr>
        <w:t>실행 순서는 다음과 같다.</w:t>
      </w:r>
    </w:p>
    <w:p w14:paraId="1C023198" w14:textId="364A63A6" w:rsidR="001C696E" w:rsidRDefault="0054601F" w:rsidP="001C696E">
      <w:r>
        <w:t xml:space="preserve">  </w:t>
      </w:r>
      <w:r w:rsidR="00F96E6B">
        <w:t xml:space="preserve">(1) </w:t>
      </w:r>
      <w:r w:rsidR="00F96E6B">
        <w:rPr>
          <w:rFonts w:hint="eastAsia"/>
        </w:rPr>
        <w:t>앱 객체가 생성되고</w:t>
      </w:r>
    </w:p>
    <w:p w14:paraId="79FE901B" w14:textId="7AE17E9A" w:rsidR="00F96E6B" w:rsidRDefault="0054601F" w:rsidP="001C696E">
      <w:r>
        <w:t xml:space="preserve">  </w:t>
      </w:r>
      <w:r w:rsidR="00F96E6B">
        <w:rPr>
          <w:rFonts w:hint="eastAsia"/>
        </w:rPr>
        <w:t>(</w:t>
      </w:r>
      <w:r w:rsidR="00F96E6B">
        <w:t>2) create</w:t>
      </w:r>
      <w:r>
        <w:rPr>
          <w:rFonts w:hint="eastAsia"/>
        </w:rPr>
        <w:t>d</w:t>
      </w:r>
      <w:r w:rsidR="00F96E6B">
        <w:t xml:space="preserve">() </w:t>
      </w:r>
      <w:r w:rsidR="00F96E6B">
        <w:rPr>
          <w:rFonts w:hint="eastAsia"/>
        </w:rPr>
        <w:t>메소드가 호출되고</w:t>
      </w:r>
    </w:p>
    <w:p w14:paraId="212A2B0A" w14:textId="45ED7B85" w:rsidR="0054601F" w:rsidRDefault="0054601F" w:rsidP="001C696E">
      <w:r>
        <w:t xml:space="preserve">  (3) </w:t>
      </w:r>
      <w:r>
        <w:rPr>
          <w:rFonts w:hint="eastAsia"/>
        </w:rPr>
        <w:t>태그들이 생성되고</w:t>
      </w:r>
    </w:p>
    <w:p w14:paraId="514CB824" w14:textId="52F036B6" w:rsidR="0054601F" w:rsidRDefault="0054601F" w:rsidP="001C696E">
      <w:r>
        <w:t xml:space="preserve">  </w:t>
      </w:r>
      <w:r>
        <w:rPr>
          <w:rFonts w:hint="eastAsia"/>
        </w:rPr>
        <w:t>(</w:t>
      </w:r>
      <w:r>
        <w:t xml:space="preserve">4) mounted() </w:t>
      </w:r>
      <w:r>
        <w:rPr>
          <w:rFonts w:hint="eastAsia"/>
        </w:rPr>
        <w:t>메소드가 호출되고</w:t>
      </w:r>
    </w:p>
    <w:p w14:paraId="51886FBC" w14:textId="30FEED56" w:rsidR="0054601F" w:rsidRPr="0054601F" w:rsidRDefault="0054601F" w:rsidP="001C696E">
      <w:r>
        <w:t xml:space="preserve">  </w:t>
      </w: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화면이 그려진다.</w:t>
      </w:r>
    </w:p>
    <w:p w14:paraId="29EAFFFA" w14:textId="567FD8C7" w:rsidR="00F96E6B" w:rsidRDefault="00F96E6B" w:rsidP="001C696E"/>
    <w:p w14:paraId="01AC2DCD" w14:textId="09DE86B2" w:rsidR="0054601F" w:rsidRDefault="0054601F" w:rsidP="001C696E">
      <w:r>
        <w:rPr>
          <w:rFonts w:hint="eastAsia"/>
        </w:rPr>
        <w:t xml:space="preserve">앱이 시작할 때 </w:t>
      </w:r>
      <w:r w:rsidR="004B33FB">
        <w:rPr>
          <w:rFonts w:hint="eastAsia"/>
        </w:rPr>
        <w:t xml:space="preserve">최초로 한 번 </w:t>
      </w:r>
      <w:r>
        <w:rPr>
          <w:rFonts w:hint="eastAsia"/>
        </w:rPr>
        <w:t>실행해야 할</w:t>
      </w:r>
      <w:r w:rsidR="004B33FB">
        <w:rPr>
          <w:rFonts w:hint="eastAsia"/>
        </w:rPr>
        <w:t xml:space="preserve"> 작업들 중에서</w:t>
      </w:r>
    </w:p>
    <w:p w14:paraId="0660BC36" w14:textId="6EE45BC6" w:rsidR="0054601F" w:rsidRDefault="0054601F" w:rsidP="001C696E">
      <w:r>
        <w:rPr>
          <w:rFonts w:hint="eastAsia"/>
        </w:rPr>
        <w:t>태그들이 생성</w:t>
      </w:r>
      <w:r w:rsidR="004B33FB">
        <w:rPr>
          <w:rFonts w:hint="eastAsia"/>
        </w:rPr>
        <w:t xml:space="preserve">되기 전에 해야할 작업은 </w:t>
      </w:r>
      <w:r w:rsidR="004B33FB">
        <w:t xml:space="preserve">created </w:t>
      </w:r>
      <w:r w:rsidR="004B33FB">
        <w:rPr>
          <w:rFonts w:hint="eastAsia"/>
        </w:rPr>
        <w:t>메소드에 구현하고</w:t>
      </w:r>
    </w:p>
    <w:p w14:paraId="36A9CBC3" w14:textId="3A676F5B" w:rsidR="004B33FB" w:rsidRPr="00F96E6B" w:rsidRDefault="004B33FB" w:rsidP="001C696E">
      <w:r>
        <w:rPr>
          <w:rFonts w:hint="eastAsia"/>
        </w:rPr>
        <w:t xml:space="preserve">태그들이 생성된 후에 해야할 작업은 </w:t>
      </w:r>
      <w:r>
        <w:t xml:space="preserve">mounted </w:t>
      </w:r>
      <w:r>
        <w:rPr>
          <w:rFonts w:hint="eastAsia"/>
        </w:rPr>
        <w:t>메소드에 구현한다.</w:t>
      </w:r>
    </w:p>
    <w:p w14:paraId="36EDD79C" w14:textId="0CE26AEC" w:rsidR="00B33CA9" w:rsidRPr="001C696E" w:rsidRDefault="00B33CA9" w:rsidP="00495339"/>
    <w:p w14:paraId="652C8DD0" w14:textId="79495999" w:rsidR="00EB45A2" w:rsidRDefault="00EB45A2" w:rsidP="00495339"/>
    <w:p w14:paraId="1319BD22" w14:textId="2272E7F5" w:rsidR="00EB45A2" w:rsidRPr="00EA44FC" w:rsidRDefault="00EB45A2" w:rsidP="00EB45A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44FC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5D798516" w14:textId="4B3219EE" w:rsidR="00EB45A2" w:rsidRPr="00EA44FC" w:rsidRDefault="00EB45A2" w:rsidP="00EB45A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EA44FC">
        <w:rPr>
          <w:rFonts w:ascii="Consolas" w:eastAsia="굴림" w:hAnsi="Consolas" w:cs="굴림"/>
          <w:color w:val="001080"/>
          <w:kern w:val="0"/>
          <w:sz w:val="21"/>
          <w:szCs w:val="21"/>
        </w:rPr>
        <w:t>size:</w:t>
      </w: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A44FC">
        <w:rPr>
          <w:rFonts w:ascii="Consolas" w:eastAsia="굴림" w:hAnsi="Consolas" w:cs="굴림"/>
          <w:color w:val="098658"/>
          <w:kern w:val="0"/>
          <w:sz w:val="21"/>
          <w:szCs w:val="21"/>
        </w:rPr>
        <w:t>6</w:t>
      </w: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19F37EA0" w14:textId="5C19AFB4" w:rsidR="00EB45A2" w:rsidRPr="00EA44FC" w:rsidRDefault="00EB45A2" w:rsidP="00EB45A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EA44FC">
        <w:rPr>
          <w:rFonts w:ascii="Consolas" w:eastAsia="굴림" w:hAnsi="Consolas" w:cs="굴림"/>
          <w:color w:val="001080"/>
          <w:kern w:val="0"/>
          <w:sz w:val="21"/>
          <w:szCs w:val="21"/>
        </w:rPr>
        <w:t>matrix:</w:t>
      </w: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 []</w:t>
      </w:r>
    </w:p>
    <w:p w14:paraId="2D4D8D9A" w14:textId="7E3DC31B" w:rsidR="00EB45A2" w:rsidRPr="00EA44FC" w:rsidRDefault="00EB45A2" w:rsidP="00EB45A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44FC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14:paraId="0DFF3826" w14:textId="133E1FBE" w:rsidR="00EB45A2" w:rsidRDefault="00EB45A2" w:rsidP="00495339"/>
    <w:p w14:paraId="51548AD9" w14:textId="391CAA34" w:rsidR="00EB45A2" w:rsidRDefault="00EB45A2" w:rsidP="00495339">
      <w:r>
        <w:rPr>
          <w:rFonts w:hint="eastAsia"/>
        </w:rPr>
        <w:t>m</w:t>
      </w:r>
      <w:r>
        <w:t xml:space="preserve">atrix </w:t>
      </w:r>
      <w:r>
        <w:rPr>
          <w:rFonts w:hint="eastAsia"/>
        </w:rPr>
        <w:t xml:space="preserve">속성값은 </w:t>
      </w:r>
      <w:r>
        <w:t>2</w:t>
      </w:r>
      <w:r>
        <w:rPr>
          <w:rFonts w:hint="eastAsia"/>
        </w:rPr>
        <w:t>차원 배열이어야 한다.</w:t>
      </w:r>
    </w:p>
    <w:p w14:paraId="1BBA4CF5" w14:textId="15F3FC1C" w:rsidR="004B33FB" w:rsidRDefault="007B0E1D" w:rsidP="00495339">
      <w:r>
        <w:rPr>
          <w:rFonts w:hint="eastAsia"/>
        </w:rPr>
        <w:t>s</w:t>
      </w:r>
      <w:r>
        <w:t xml:space="preserve">ize </w:t>
      </w:r>
      <w:r>
        <w:rPr>
          <w:rFonts w:hint="eastAsia"/>
        </w:rPr>
        <w:t>행,</w:t>
      </w:r>
      <w:r>
        <w:t xml:space="preserve"> size </w:t>
      </w:r>
      <w:r>
        <w:rPr>
          <w:rFonts w:hint="eastAsia"/>
        </w:rPr>
        <w:t xml:space="preserve">열 크기로 </w:t>
      </w:r>
      <w:r>
        <w:t>2</w:t>
      </w:r>
      <w:r>
        <w:rPr>
          <w:rFonts w:hint="eastAsia"/>
        </w:rPr>
        <w:t>차원 배열을 생성하는 작업을 최초로 한 번 실행해야 한다.</w:t>
      </w:r>
    </w:p>
    <w:p w14:paraId="2C48F85F" w14:textId="531F2AD3" w:rsidR="001A4DF7" w:rsidRDefault="001A4DF7" w:rsidP="00495339"/>
    <w:p w14:paraId="6DBAC25B" w14:textId="0F798E8D" w:rsidR="001A4DF7" w:rsidRDefault="001A4DF7" w:rsidP="00495339">
      <w:r>
        <w:rPr>
          <w:rFonts w:hint="eastAsia"/>
        </w:rPr>
        <w:t xml:space="preserve">중첩된 </w:t>
      </w:r>
      <w:r>
        <w:t xml:space="preserve">v-for </w:t>
      </w:r>
      <w:r>
        <w:rPr>
          <w:rFonts w:hint="eastAsia"/>
        </w:rPr>
        <w:t>구현에 의해서,</w:t>
      </w:r>
    </w:p>
    <w:p w14:paraId="455E7D0E" w14:textId="28E2CBC9" w:rsidR="001A4DF7" w:rsidRDefault="001A4DF7" w:rsidP="00495339">
      <w:r>
        <w:rPr>
          <w:rFonts w:hint="eastAsia"/>
        </w:rPr>
        <w:t>m</w:t>
      </w:r>
      <w:r>
        <w:t>atrix 2</w:t>
      </w:r>
      <w:r>
        <w:rPr>
          <w:rFonts w:hint="eastAsia"/>
        </w:rPr>
        <w:t xml:space="preserve">차원 배열의 크기로 </w:t>
      </w:r>
      <w:r>
        <w:t xml:space="preserve">tr </w:t>
      </w:r>
      <w:r>
        <w:rPr>
          <w:rFonts w:hint="eastAsia"/>
        </w:rPr>
        <w:t xml:space="preserve">태그와 </w:t>
      </w:r>
      <w:r>
        <w:t xml:space="preserve">td </w:t>
      </w:r>
      <w:r>
        <w:rPr>
          <w:rFonts w:hint="eastAsia"/>
        </w:rPr>
        <w:t>태그가 생성되어야 한다.</w:t>
      </w:r>
    </w:p>
    <w:p w14:paraId="61CE3662" w14:textId="596F7E8A" w:rsidR="001A4DF7" w:rsidRDefault="001A4DF7" w:rsidP="00495339">
      <w:r>
        <w:rPr>
          <w:rFonts w:hint="eastAsia"/>
        </w:rPr>
        <w:t>따라서 태그들이 생성되기 전에,</w:t>
      </w:r>
      <w:r>
        <w:t xml:space="preserve"> matrix </w:t>
      </w:r>
      <w:r>
        <w:rPr>
          <w:rFonts w:hint="eastAsia"/>
        </w:rPr>
        <w:t>2차원 배열을 만들어야 한다.</w:t>
      </w:r>
    </w:p>
    <w:p w14:paraId="25564788" w14:textId="69C6B48C" w:rsidR="001A4DF7" w:rsidRDefault="00341A87" w:rsidP="00495339">
      <w:r>
        <w:rPr>
          <w:rFonts w:hint="eastAsia"/>
        </w:rPr>
        <w:t xml:space="preserve">즉 </w:t>
      </w:r>
      <w:r>
        <w:t>create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메소드에서</w:t>
      </w:r>
      <w:r>
        <w:t>, matrix 2</w:t>
      </w:r>
      <w:r>
        <w:rPr>
          <w:rFonts w:hint="eastAsia"/>
        </w:rPr>
        <w:t>차원 배열을 만들어야 한다.</w:t>
      </w:r>
    </w:p>
    <w:p w14:paraId="311EB425" w14:textId="77777777" w:rsidR="00EB45A2" w:rsidRDefault="00EB45A2" w:rsidP="00495339"/>
    <w:p w14:paraId="07D94966" w14:textId="141F0EB8" w:rsidR="005D5CD0" w:rsidRDefault="005D5CD0" w:rsidP="00495339"/>
    <w:p w14:paraId="0684635E" w14:textId="5DD751EE" w:rsidR="00056E09" w:rsidRDefault="00056E0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86F0B87" w14:textId="1510D482" w:rsidR="00056E09" w:rsidRDefault="00056E09" w:rsidP="00C7766E">
      <w:pPr>
        <w:pStyle w:val="Heading3"/>
      </w:pPr>
      <w:r>
        <w:rPr>
          <w:rFonts w:hint="eastAsia"/>
        </w:rPr>
        <w:lastRenderedPageBreak/>
        <w:t>2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 w:rsidR="00F65552">
        <w:rPr>
          <w:rFonts w:hint="eastAsia"/>
        </w:rPr>
        <w:t>만들기</w:t>
      </w:r>
    </w:p>
    <w:p w14:paraId="72E78EF5" w14:textId="433B5DAE" w:rsidR="00056E09" w:rsidRPr="00056E09" w:rsidRDefault="00056E09" w:rsidP="00056E0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56E09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056E09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; ++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38644976" w14:textId="5785B79F" w:rsidR="00056E09" w:rsidRPr="00056E09" w:rsidRDefault="00056E09" w:rsidP="00056E0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matrix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] = [];</w:t>
      </w:r>
    </w:p>
    <w:p w14:paraId="7A630277" w14:textId="3FE23FAE" w:rsidR="00056E09" w:rsidRPr="00056E09" w:rsidRDefault="00056E09" w:rsidP="00056E0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056E09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056E09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; ++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</w:p>
    <w:p w14:paraId="43627DD3" w14:textId="65B1C5C8" w:rsidR="00056E09" w:rsidRPr="00056E09" w:rsidRDefault="00056E09" w:rsidP="00056E0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matrix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][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056E09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481E563" w14:textId="0EE22EBB" w:rsidR="00056E09" w:rsidRPr="00056E09" w:rsidRDefault="00056E09" w:rsidP="00056E0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63792771" w14:textId="16277E3F" w:rsidR="00056E09" w:rsidRDefault="00056E09" w:rsidP="00056E09"/>
    <w:p w14:paraId="04230737" w14:textId="3724F4B0" w:rsidR="00056E09" w:rsidRDefault="00056E09" w:rsidP="00056E09"/>
    <w:p w14:paraId="2968EDB8" w14:textId="207435A2" w:rsidR="00063FFE" w:rsidRDefault="00056E09" w:rsidP="00056E09">
      <w:r>
        <w:rPr>
          <w:rFonts w:hint="eastAsia"/>
        </w:rPr>
        <w:t xml:space="preserve">최초에 </w:t>
      </w:r>
      <w:r>
        <w:t xml:space="preserve">this.matrix </w:t>
      </w:r>
      <w:r>
        <w:rPr>
          <w:rFonts w:hint="eastAsia"/>
        </w:rPr>
        <w:t xml:space="preserve">배열은 </w:t>
      </w:r>
      <w:r w:rsidR="00106C5C">
        <w:t xml:space="preserve">[] </w:t>
      </w:r>
      <w:r w:rsidR="00106C5C">
        <w:rPr>
          <w:rFonts w:hint="eastAsia"/>
        </w:rPr>
        <w:t>형태이다.</w:t>
      </w:r>
    </w:p>
    <w:p w14:paraId="535AC11A" w14:textId="5BAED89D" w:rsidR="00106C5C" w:rsidRDefault="00106C5C" w:rsidP="00056E09"/>
    <w:p w14:paraId="53BF56D6" w14:textId="63F70B87" w:rsidR="00106C5C" w:rsidRDefault="00F1039E" w:rsidP="00F1039E">
      <w:pPr>
        <w:pStyle w:val="Heading3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최초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반복</w:t>
      </w:r>
    </w:p>
    <w:p w14:paraId="17822D96" w14:textId="51C5A490" w:rsidR="0063465C" w:rsidRPr="0063465C" w:rsidRDefault="0063465C" w:rsidP="0063465C"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056E09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C02D9F1" w14:textId="1B2774FA" w:rsidR="00106C5C" w:rsidRPr="00056E09" w:rsidRDefault="00106C5C" w:rsidP="00106C5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matrix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] = [];</w:t>
      </w:r>
    </w:p>
    <w:p w14:paraId="608D78CC" w14:textId="31DAB585" w:rsidR="00056E09" w:rsidRDefault="00063FFE" w:rsidP="00056E09">
      <w:r>
        <w:t xml:space="preserve"> </w:t>
      </w:r>
      <w:r w:rsidR="00106C5C">
        <w:rPr>
          <w:rFonts w:hint="eastAsia"/>
        </w:rPr>
        <w:t xml:space="preserve"> 이 코드를 실행하면 </w:t>
      </w:r>
      <w:r w:rsidR="00106C5C">
        <w:t xml:space="preserve">this.matrix </w:t>
      </w:r>
      <w:r w:rsidR="00106C5C">
        <w:rPr>
          <w:rFonts w:hint="eastAsia"/>
        </w:rPr>
        <w:t xml:space="preserve">배열은 </w:t>
      </w:r>
      <w:r w:rsidR="00106C5C">
        <w:t xml:space="preserve">[[]] </w:t>
      </w:r>
      <w:r w:rsidR="00106C5C">
        <w:rPr>
          <w:rFonts w:hint="eastAsia"/>
        </w:rPr>
        <w:t>형태이다.</w:t>
      </w:r>
    </w:p>
    <w:p w14:paraId="240B88F5" w14:textId="1983FBF9" w:rsidR="00106C5C" w:rsidRDefault="00063FFE" w:rsidP="00056E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즉 </w:t>
      </w:r>
      <w:r>
        <w:t>1</w:t>
      </w:r>
      <w:r>
        <w:rPr>
          <w:rFonts w:hint="eastAsia"/>
        </w:rPr>
        <w:t>행,</w:t>
      </w:r>
      <w:r>
        <w:t xml:space="preserve"> 0</w:t>
      </w:r>
      <w:r>
        <w:rPr>
          <w:rFonts w:hint="eastAsia"/>
        </w:rPr>
        <w:t xml:space="preserve">열 </w:t>
      </w:r>
      <w:r>
        <w:t>2</w:t>
      </w:r>
      <w:r>
        <w:rPr>
          <w:rFonts w:hint="eastAsia"/>
        </w:rPr>
        <w:t>차원 배열이다.</w:t>
      </w:r>
    </w:p>
    <w:p w14:paraId="1B69BD2B" w14:textId="66DBCC46" w:rsidR="00106C5C" w:rsidRDefault="00106C5C" w:rsidP="00056E09"/>
    <w:p w14:paraId="19389178" w14:textId="6D72BE09" w:rsidR="00146C46" w:rsidRPr="00056E09" w:rsidRDefault="00146C46" w:rsidP="00056E09"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 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056E09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상황에서</w:t>
      </w:r>
    </w:p>
    <w:p w14:paraId="2E93E6F1" w14:textId="77777777" w:rsidR="00146C46" w:rsidRPr="00056E09" w:rsidRDefault="00146C46" w:rsidP="00146C4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056E09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056E09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; ++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</w:p>
    <w:p w14:paraId="7B0F65FE" w14:textId="77777777" w:rsidR="00146C46" w:rsidRPr="00056E09" w:rsidRDefault="00146C46" w:rsidP="00146C4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matrix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][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056E09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3215DBF" w14:textId="71457374" w:rsidR="00146C46" w:rsidRDefault="00146C46" w:rsidP="0049533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위 반복문을 실행한 후 </w:t>
      </w:r>
      <w:r>
        <w:t xml:space="preserve">this.matrix </w:t>
      </w:r>
      <w:r>
        <w:rPr>
          <w:rFonts w:hint="eastAsia"/>
        </w:rPr>
        <w:t xml:space="preserve">배열은 </w:t>
      </w:r>
      <w:r>
        <w:t>[[1, 2, 3, 4, 5</w:t>
      </w:r>
      <w:r w:rsidR="00F1039E">
        <w:t>, 6</w:t>
      </w:r>
      <w:r>
        <w:t xml:space="preserve">]] </w:t>
      </w:r>
      <w:r>
        <w:rPr>
          <w:rFonts w:hint="eastAsia"/>
        </w:rPr>
        <w:t>형태이다.</w:t>
      </w:r>
    </w:p>
    <w:p w14:paraId="290C6459" w14:textId="3472643A" w:rsidR="00146C46" w:rsidRDefault="00146C46" w:rsidP="0049533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즉 </w:t>
      </w:r>
      <w:r>
        <w:t>1</w:t>
      </w:r>
      <w:r>
        <w:rPr>
          <w:rFonts w:hint="eastAsia"/>
        </w:rPr>
        <w:t>행,</w:t>
      </w:r>
      <w:r>
        <w:t xml:space="preserve"> </w:t>
      </w:r>
      <w:r w:rsidR="00F1039E">
        <w:t>6</w:t>
      </w:r>
      <w:r w:rsidR="00F1039E">
        <w:rPr>
          <w:rFonts w:hint="eastAsia"/>
        </w:rPr>
        <w:t xml:space="preserve">열 </w:t>
      </w:r>
      <w:r w:rsidR="00F1039E">
        <w:t>2</w:t>
      </w:r>
      <w:r w:rsidR="00F1039E">
        <w:rPr>
          <w:rFonts w:hint="eastAsia"/>
        </w:rPr>
        <w:t>차원 배열이다.</w:t>
      </w:r>
    </w:p>
    <w:p w14:paraId="237BDE63" w14:textId="620F4338" w:rsidR="00F1039E" w:rsidRDefault="00F1039E" w:rsidP="00495339"/>
    <w:p w14:paraId="7E92B194" w14:textId="7CE60E4B" w:rsidR="00F1039E" w:rsidRDefault="00872C10" w:rsidP="00F1039E">
      <w:pPr>
        <w:pStyle w:val="Heading3"/>
      </w:pPr>
      <w:r>
        <w:t xml:space="preserve">2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</w:p>
    <w:p w14:paraId="20BF3D92" w14:textId="63A9DA49" w:rsidR="0063465C" w:rsidRPr="0063465C" w:rsidRDefault="0063465C" w:rsidP="0063465C"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++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</w:p>
    <w:p w14:paraId="30A46341" w14:textId="77777777" w:rsidR="00872C10" w:rsidRPr="00056E09" w:rsidRDefault="00872C10" w:rsidP="00872C1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matrix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] = [];</w:t>
      </w:r>
    </w:p>
    <w:p w14:paraId="7D39C31D" w14:textId="364720DC" w:rsidR="00872C10" w:rsidRDefault="00872C10" w:rsidP="00872C10">
      <w:r>
        <w:t xml:space="preserve"> </w:t>
      </w:r>
      <w:r>
        <w:rPr>
          <w:rFonts w:hint="eastAsia"/>
        </w:rPr>
        <w:t xml:space="preserve"> 이 코드를 실행하면 </w:t>
      </w:r>
      <w:r>
        <w:t xml:space="preserve">this.matrix </w:t>
      </w:r>
      <w:r>
        <w:rPr>
          <w:rFonts w:hint="eastAsia"/>
        </w:rPr>
        <w:t>배열은 다음과 같다.</w:t>
      </w:r>
    </w:p>
    <w:p w14:paraId="09004146" w14:textId="77777777" w:rsidR="00872C10" w:rsidRDefault="00872C10" w:rsidP="00872C10">
      <w:r>
        <w:t xml:space="preserve">    [[1, 2, 3, 4, 5, 6],</w:t>
      </w:r>
    </w:p>
    <w:p w14:paraId="30F38213" w14:textId="77777777" w:rsidR="00F77AC0" w:rsidRDefault="00872C10" w:rsidP="00872C10">
      <w:r>
        <w:t xml:space="preserve">     []</w:t>
      </w:r>
    </w:p>
    <w:p w14:paraId="61C47AFA" w14:textId="0FD475F7" w:rsidR="00872C10" w:rsidRDefault="00F77AC0" w:rsidP="00872C10">
      <w:r>
        <w:t xml:space="preserve">    </w:t>
      </w:r>
      <w:r w:rsidR="00872C10">
        <w:t>]</w:t>
      </w:r>
    </w:p>
    <w:p w14:paraId="64BE47DD" w14:textId="5AEA6832" w:rsidR="00F77AC0" w:rsidRDefault="00F77AC0" w:rsidP="00872C10">
      <w:r>
        <w:t xml:space="preserve">   2</w:t>
      </w:r>
      <w:r>
        <w:rPr>
          <w:rFonts w:hint="eastAsia"/>
        </w:rPr>
        <w:t>행이고,</w:t>
      </w:r>
      <w:r>
        <w:t xml:space="preserve"> </w:t>
      </w:r>
      <w:r>
        <w:rPr>
          <w:rFonts w:hint="eastAsia"/>
        </w:rPr>
        <w:t xml:space="preserve">첫째 행은 </w:t>
      </w:r>
      <w:r>
        <w:t>6</w:t>
      </w:r>
      <w:r>
        <w:rPr>
          <w:rFonts w:hint="eastAsia"/>
        </w:rPr>
        <w:t>열,</w:t>
      </w:r>
      <w:r>
        <w:t xml:space="preserve"> </w:t>
      </w:r>
      <w:r>
        <w:rPr>
          <w:rFonts w:hint="eastAsia"/>
        </w:rPr>
        <w:t xml:space="preserve">둘째 행은 </w:t>
      </w:r>
      <w:r>
        <w:t>0</w:t>
      </w:r>
      <w:r>
        <w:rPr>
          <w:rFonts w:hint="eastAsia"/>
        </w:rPr>
        <w:t>열 이다.</w:t>
      </w:r>
    </w:p>
    <w:p w14:paraId="6DAC1FDA" w14:textId="7F4ED84A" w:rsidR="00F77AC0" w:rsidRDefault="00F77AC0" w:rsidP="00872C10"/>
    <w:p w14:paraId="67979E41" w14:textId="2F789D82" w:rsidR="00F77AC0" w:rsidRPr="00056E09" w:rsidRDefault="00F77AC0" w:rsidP="00F77AC0"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 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상황에서</w:t>
      </w:r>
    </w:p>
    <w:p w14:paraId="3E9F0492" w14:textId="77777777" w:rsidR="00F77AC0" w:rsidRPr="00056E09" w:rsidRDefault="00F77AC0" w:rsidP="00F77AC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056E09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056E09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; ++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</w:p>
    <w:p w14:paraId="757F3086" w14:textId="77777777" w:rsidR="00F77AC0" w:rsidRPr="00056E09" w:rsidRDefault="00F77AC0" w:rsidP="00F77AC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matrix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][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056E09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4B8C882" w14:textId="77777777" w:rsidR="00985271" w:rsidRDefault="00F77AC0" w:rsidP="00F77AC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위 반복문을 실행한 후 </w:t>
      </w:r>
      <w:r>
        <w:t xml:space="preserve">this.matrix </w:t>
      </w:r>
      <w:r>
        <w:rPr>
          <w:rFonts w:hint="eastAsia"/>
        </w:rPr>
        <w:t>배열은</w:t>
      </w:r>
      <w:r w:rsidR="00985271">
        <w:rPr>
          <w:rFonts w:hint="eastAsia"/>
        </w:rPr>
        <w:t xml:space="preserve"> 다음과 같다.</w:t>
      </w:r>
    </w:p>
    <w:p w14:paraId="7D7EE2BA" w14:textId="77777777" w:rsidR="00985271" w:rsidRDefault="00985271" w:rsidP="00F77AC0">
      <w:r>
        <w:t xml:space="preserve">    </w:t>
      </w:r>
      <w:r w:rsidR="00F77AC0">
        <w:rPr>
          <w:rFonts w:hint="eastAsia"/>
        </w:rPr>
        <w:t xml:space="preserve"> </w:t>
      </w:r>
      <w:r w:rsidR="00F77AC0">
        <w:t>[[1, 2, 3, 4, 5, 6]</w:t>
      </w:r>
      <w:r>
        <w:t>,</w:t>
      </w:r>
    </w:p>
    <w:p w14:paraId="1F7F6C96" w14:textId="77777777" w:rsidR="00985271" w:rsidRDefault="00985271" w:rsidP="00F77AC0">
      <w:r>
        <w:t xml:space="preserve">      [7, 8, 9, 10, 11, 12]</w:t>
      </w:r>
    </w:p>
    <w:p w14:paraId="4D80C33D" w14:textId="77777777" w:rsidR="00985271" w:rsidRDefault="00985271" w:rsidP="00F77AC0">
      <w:r>
        <w:t xml:space="preserve">     </w:t>
      </w:r>
      <w:r w:rsidR="00F77AC0">
        <w:t>]</w:t>
      </w:r>
    </w:p>
    <w:p w14:paraId="55389221" w14:textId="10D54D61" w:rsidR="00F77AC0" w:rsidRDefault="00985271" w:rsidP="00F77AC0">
      <w:r>
        <w:t xml:space="preserve">  </w:t>
      </w:r>
      <w:r w:rsidR="00F77AC0">
        <w:rPr>
          <w:rFonts w:hint="eastAsia"/>
        </w:rPr>
        <w:t xml:space="preserve"> </w:t>
      </w:r>
      <w:r w:rsidR="00F77AC0">
        <w:t xml:space="preserve"> </w:t>
      </w:r>
      <w:r>
        <w:t xml:space="preserve"> 2</w:t>
      </w:r>
      <w:r w:rsidR="00F77AC0">
        <w:rPr>
          <w:rFonts w:hint="eastAsia"/>
        </w:rPr>
        <w:t>행</w:t>
      </w:r>
      <w:r w:rsidR="00F77AC0">
        <w:t xml:space="preserve"> 6</w:t>
      </w:r>
      <w:r w:rsidR="00F77AC0">
        <w:rPr>
          <w:rFonts w:hint="eastAsia"/>
        </w:rPr>
        <w:t xml:space="preserve">열 </w:t>
      </w:r>
      <w:r>
        <w:rPr>
          <w:rFonts w:hint="eastAsia"/>
        </w:rPr>
        <w:t>배</w:t>
      </w:r>
      <w:r w:rsidR="00F77AC0">
        <w:rPr>
          <w:rFonts w:hint="eastAsia"/>
        </w:rPr>
        <w:t>열이다.</w:t>
      </w:r>
    </w:p>
    <w:p w14:paraId="0ECC96E2" w14:textId="62063676" w:rsidR="00F77AC0" w:rsidRDefault="00F77AC0" w:rsidP="00872C10"/>
    <w:p w14:paraId="1056DF75" w14:textId="7BA683E1" w:rsidR="009662B5" w:rsidRDefault="009662B5" w:rsidP="009662B5">
      <w:pPr>
        <w:pStyle w:val="Heading3"/>
      </w:pPr>
      <w:r>
        <w:t xml:space="preserve">3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</w:p>
    <w:p w14:paraId="6FC749B1" w14:textId="77777777" w:rsidR="009662B5" w:rsidRPr="0063465C" w:rsidRDefault="009662B5" w:rsidP="009662B5"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++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</w:p>
    <w:p w14:paraId="4B63025D" w14:textId="77777777" w:rsidR="009662B5" w:rsidRPr="00056E09" w:rsidRDefault="009662B5" w:rsidP="009662B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matrix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] = [];</w:t>
      </w:r>
    </w:p>
    <w:p w14:paraId="305E7564" w14:textId="77777777" w:rsidR="009662B5" w:rsidRDefault="009662B5" w:rsidP="009662B5">
      <w:r>
        <w:t xml:space="preserve"> </w:t>
      </w:r>
      <w:r>
        <w:rPr>
          <w:rFonts w:hint="eastAsia"/>
        </w:rPr>
        <w:t xml:space="preserve"> 이 코드를 실행하면 </w:t>
      </w:r>
      <w:r>
        <w:t xml:space="preserve">this.matrix </w:t>
      </w:r>
      <w:r>
        <w:rPr>
          <w:rFonts w:hint="eastAsia"/>
        </w:rPr>
        <w:t>배열은 다음과 같다.</w:t>
      </w:r>
    </w:p>
    <w:p w14:paraId="32CA3B5F" w14:textId="77777777" w:rsidR="009662B5" w:rsidRDefault="009662B5" w:rsidP="009662B5">
      <w:r>
        <w:t xml:space="preserve">    [[1, 2, 3, 4, 5, 6],</w:t>
      </w:r>
    </w:p>
    <w:p w14:paraId="13546E47" w14:textId="38DC4060" w:rsidR="009662B5" w:rsidRDefault="009662B5" w:rsidP="009662B5">
      <w:r>
        <w:t xml:space="preserve">     [7, 8, 9, 10, 11, 12],</w:t>
      </w:r>
    </w:p>
    <w:p w14:paraId="749E6316" w14:textId="711C7798" w:rsidR="009662B5" w:rsidRDefault="009662B5" w:rsidP="009662B5">
      <w:r>
        <w:rPr>
          <w:rFonts w:hint="eastAsia"/>
        </w:rPr>
        <w:t xml:space="preserve"> </w:t>
      </w:r>
      <w:r>
        <w:t xml:space="preserve">    []</w:t>
      </w:r>
    </w:p>
    <w:p w14:paraId="29174734" w14:textId="77777777" w:rsidR="009662B5" w:rsidRDefault="009662B5" w:rsidP="009662B5">
      <w:r>
        <w:t xml:space="preserve">    ]</w:t>
      </w:r>
    </w:p>
    <w:p w14:paraId="7D134C36" w14:textId="55AB5C33" w:rsidR="009662B5" w:rsidRDefault="009662B5" w:rsidP="009662B5">
      <w:r>
        <w:t xml:space="preserve">    3</w:t>
      </w:r>
      <w:r>
        <w:rPr>
          <w:rFonts w:hint="eastAsia"/>
        </w:rPr>
        <w:t>행이고,</w:t>
      </w:r>
      <w:r>
        <w:t xml:space="preserve"> </w:t>
      </w:r>
      <w:r>
        <w:rPr>
          <w:rFonts w:hint="eastAsia"/>
        </w:rPr>
        <w:t xml:space="preserve">첫째 둘째 행은 </w:t>
      </w:r>
      <w:r>
        <w:t>6</w:t>
      </w:r>
      <w:r>
        <w:rPr>
          <w:rFonts w:hint="eastAsia"/>
        </w:rPr>
        <w:t>열,</w:t>
      </w:r>
      <w:r>
        <w:t xml:space="preserve"> </w:t>
      </w:r>
      <w:r>
        <w:rPr>
          <w:rFonts w:hint="eastAsia"/>
        </w:rPr>
        <w:t xml:space="preserve">셋째 행은 </w:t>
      </w:r>
      <w:r>
        <w:t>0</w:t>
      </w:r>
      <w:r>
        <w:rPr>
          <w:rFonts w:hint="eastAsia"/>
        </w:rPr>
        <w:t>열 이다.</w:t>
      </w:r>
    </w:p>
    <w:p w14:paraId="685FA7E7" w14:textId="57C87130" w:rsidR="009662B5" w:rsidRDefault="009662B5" w:rsidP="009662B5"/>
    <w:p w14:paraId="3FAB204B" w14:textId="2302BFA1" w:rsidR="009662B5" w:rsidRDefault="009662B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8B94586" w14:textId="1CCBF6D1" w:rsidR="009662B5" w:rsidRPr="00056E09" w:rsidRDefault="009662B5" w:rsidP="009662B5">
      <w:r>
        <w:rPr>
          <w:rFonts w:ascii="Consolas" w:eastAsia="굴림" w:hAnsi="Consolas" w:cs="굴림"/>
          <w:color w:val="001080"/>
          <w:kern w:val="0"/>
          <w:sz w:val="21"/>
          <w:szCs w:val="21"/>
        </w:rPr>
        <w:lastRenderedPageBreak/>
        <w:t xml:space="preserve">  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상황에서</w:t>
      </w:r>
    </w:p>
    <w:p w14:paraId="36AD0224" w14:textId="77777777" w:rsidR="009662B5" w:rsidRPr="00056E09" w:rsidRDefault="009662B5" w:rsidP="009662B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056E09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056E09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; ++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</w:p>
    <w:p w14:paraId="2637FE77" w14:textId="77777777" w:rsidR="009662B5" w:rsidRPr="00056E09" w:rsidRDefault="009662B5" w:rsidP="009662B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matrix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][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056E0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056E09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056E09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56E0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D29D779" w14:textId="77777777" w:rsidR="009662B5" w:rsidRDefault="009662B5" w:rsidP="009662B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위 반복문을 실행한 후 </w:t>
      </w:r>
      <w:r>
        <w:t xml:space="preserve">this.matrix </w:t>
      </w:r>
      <w:r>
        <w:rPr>
          <w:rFonts w:hint="eastAsia"/>
        </w:rPr>
        <w:t>배열은 다음과 같다.</w:t>
      </w:r>
    </w:p>
    <w:p w14:paraId="593C184B" w14:textId="77777777" w:rsidR="009662B5" w:rsidRDefault="009662B5" w:rsidP="009662B5">
      <w:r>
        <w:t xml:space="preserve">    </w:t>
      </w:r>
      <w:r>
        <w:rPr>
          <w:rFonts w:hint="eastAsia"/>
        </w:rPr>
        <w:t xml:space="preserve"> </w:t>
      </w:r>
      <w:r>
        <w:t>[[1, 2, 3, 4, 5, 6],</w:t>
      </w:r>
    </w:p>
    <w:p w14:paraId="717CDF31" w14:textId="09D72773" w:rsidR="009662B5" w:rsidRDefault="009662B5" w:rsidP="009662B5">
      <w:r>
        <w:t xml:space="preserve">      [7, 8, 9, 10, 11, 12],</w:t>
      </w:r>
    </w:p>
    <w:p w14:paraId="1E112EC9" w14:textId="1155A743" w:rsidR="009662B5" w:rsidRDefault="009662B5" w:rsidP="009662B5">
      <w:r>
        <w:rPr>
          <w:rFonts w:hint="eastAsia"/>
        </w:rPr>
        <w:t xml:space="preserve"> </w:t>
      </w:r>
      <w:r>
        <w:t xml:space="preserve">     [13, 14, 15, 16, 17, 18</w:t>
      </w:r>
      <w:r w:rsidR="00F65552">
        <w:t>]</w:t>
      </w:r>
    </w:p>
    <w:p w14:paraId="5E8B54DC" w14:textId="77777777" w:rsidR="009662B5" w:rsidRDefault="009662B5" w:rsidP="009662B5">
      <w:r>
        <w:t xml:space="preserve">     ]</w:t>
      </w:r>
    </w:p>
    <w:p w14:paraId="224351B8" w14:textId="43419485" w:rsidR="009662B5" w:rsidRDefault="009662B5" w:rsidP="009662B5"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 w:rsidR="00F65552">
        <w:t>3</w:t>
      </w:r>
      <w:r>
        <w:rPr>
          <w:rFonts w:hint="eastAsia"/>
        </w:rPr>
        <w:t>행</w:t>
      </w:r>
      <w:r>
        <w:t xml:space="preserve"> 6</w:t>
      </w:r>
      <w:r>
        <w:rPr>
          <w:rFonts w:hint="eastAsia"/>
        </w:rPr>
        <w:t>열 배열이다.</w:t>
      </w:r>
    </w:p>
    <w:p w14:paraId="23643DDC" w14:textId="77777777" w:rsidR="00985271" w:rsidRPr="00872C10" w:rsidRDefault="00985271" w:rsidP="00872C10"/>
    <w:p w14:paraId="0C77C5FF" w14:textId="00E0EB47" w:rsidR="00B24A08" w:rsidRDefault="00B24A08" w:rsidP="00495339"/>
    <w:p w14:paraId="4FAEB166" w14:textId="7BD86F24" w:rsidR="00C7766E" w:rsidRDefault="00C7766E" w:rsidP="00495339"/>
    <w:p w14:paraId="2F5CAB07" w14:textId="2A7CAEB3" w:rsidR="00C7766E" w:rsidRPr="00C7766E" w:rsidRDefault="00C7766E" w:rsidP="00C7766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766E">
        <w:rPr>
          <w:rFonts w:ascii="Consolas" w:eastAsia="굴림" w:hAnsi="Consolas" w:cs="굴림"/>
          <w:color w:val="800000"/>
          <w:kern w:val="0"/>
          <w:sz w:val="21"/>
          <w:szCs w:val="21"/>
        </w:rPr>
        <w:t>&lt;table&gt;</w:t>
      </w:r>
    </w:p>
    <w:p w14:paraId="111A0409" w14:textId="08DD88CF" w:rsidR="00C7766E" w:rsidRPr="00C7766E" w:rsidRDefault="00C7766E" w:rsidP="00C7766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C7766E">
        <w:rPr>
          <w:rFonts w:ascii="Consolas" w:eastAsia="굴림" w:hAnsi="Consolas" w:cs="굴림"/>
          <w:color w:val="800000"/>
          <w:kern w:val="0"/>
          <w:sz w:val="21"/>
          <w:szCs w:val="21"/>
        </w:rPr>
        <w:t>&lt;tr</w:t>
      </w:r>
      <w:r w:rsidRPr="00C7766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7766E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C7766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766E">
        <w:rPr>
          <w:rFonts w:ascii="Consolas" w:eastAsia="굴림" w:hAnsi="Consolas" w:cs="굴림"/>
          <w:color w:val="0000FF"/>
          <w:kern w:val="0"/>
          <w:sz w:val="21"/>
          <w:szCs w:val="21"/>
        </w:rPr>
        <w:t>"(</w:t>
      </w:r>
      <w:r w:rsidRPr="00C7766E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99FF99"/>
        </w:rPr>
        <w:t>row</w:t>
      </w:r>
      <w:r w:rsidRPr="00C7766E">
        <w:rPr>
          <w:rFonts w:ascii="Consolas" w:eastAsia="굴림" w:hAnsi="Consolas" w:cs="굴림"/>
          <w:color w:val="0000FF"/>
          <w:kern w:val="0"/>
          <w:sz w:val="21"/>
          <w:szCs w:val="21"/>
        </w:rPr>
        <w:t>, index1) in </w:t>
      </w:r>
      <w:r w:rsidRPr="00C7766E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matrix</w:t>
      </w:r>
      <w:r w:rsidRPr="00C7766E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C7766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7766E">
        <w:rPr>
          <w:rFonts w:ascii="Consolas" w:eastAsia="굴림" w:hAnsi="Consolas" w:cs="굴림"/>
          <w:color w:val="FF0000"/>
          <w:kern w:val="0"/>
          <w:sz w:val="21"/>
          <w:szCs w:val="21"/>
        </w:rPr>
        <w:t>v-bind:key</w:t>
      </w:r>
      <w:r w:rsidRPr="00C7766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766E">
        <w:rPr>
          <w:rFonts w:ascii="Consolas" w:eastAsia="굴림" w:hAnsi="Consolas" w:cs="굴림"/>
          <w:color w:val="0000FF"/>
          <w:kern w:val="0"/>
          <w:sz w:val="21"/>
          <w:szCs w:val="21"/>
        </w:rPr>
        <w:t>"index1"</w:t>
      </w:r>
      <w:r w:rsidRPr="00C7766E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2E19949A" w14:textId="0318BCDD" w:rsidR="00C7766E" w:rsidRPr="00C7766E" w:rsidRDefault="00C7766E" w:rsidP="00C7766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766E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C7766E">
        <w:rPr>
          <w:rFonts w:ascii="Consolas" w:eastAsia="굴림" w:hAnsi="Consolas" w:cs="굴림"/>
          <w:color w:val="800000"/>
          <w:kern w:val="0"/>
          <w:sz w:val="21"/>
          <w:szCs w:val="21"/>
        </w:rPr>
        <w:t>&lt;td</w:t>
      </w:r>
      <w:r w:rsidRPr="00C7766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7766E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C7766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766E">
        <w:rPr>
          <w:rFonts w:ascii="Consolas" w:eastAsia="굴림" w:hAnsi="Consolas" w:cs="굴림"/>
          <w:color w:val="0000FF"/>
          <w:kern w:val="0"/>
          <w:sz w:val="21"/>
          <w:szCs w:val="21"/>
        </w:rPr>
        <w:t>"(</w:t>
      </w:r>
      <w:r w:rsidRPr="00C7766E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66FFFF"/>
        </w:rPr>
        <w:t>value</w:t>
      </w:r>
      <w:r w:rsidRPr="00C7766E">
        <w:rPr>
          <w:rFonts w:ascii="Consolas" w:eastAsia="굴림" w:hAnsi="Consolas" w:cs="굴림"/>
          <w:color w:val="0000FF"/>
          <w:kern w:val="0"/>
          <w:sz w:val="21"/>
          <w:szCs w:val="21"/>
        </w:rPr>
        <w:t>, index2) in </w:t>
      </w:r>
      <w:r w:rsidRPr="00C7766E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99FF99"/>
        </w:rPr>
        <w:t>row</w:t>
      </w:r>
      <w:r w:rsidRPr="00C7766E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C7766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7766E">
        <w:rPr>
          <w:rFonts w:ascii="Consolas" w:eastAsia="굴림" w:hAnsi="Consolas" w:cs="굴림"/>
          <w:color w:val="FF0000"/>
          <w:kern w:val="0"/>
          <w:sz w:val="21"/>
          <w:szCs w:val="21"/>
        </w:rPr>
        <w:t>v-bind:key</w:t>
      </w:r>
      <w:r w:rsidRPr="00C7766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766E">
        <w:rPr>
          <w:rFonts w:ascii="Consolas" w:eastAsia="굴림" w:hAnsi="Consolas" w:cs="굴림"/>
          <w:color w:val="0000FF"/>
          <w:kern w:val="0"/>
          <w:sz w:val="21"/>
          <w:szCs w:val="21"/>
        </w:rPr>
        <w:t>"index2"</w:t>
      </w:r>
      <w:r w:rsidRPr="00C7766E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2666AECA" w14:textId="2CB5199A" w:rsidR="00C7766E" w:rsidRPr="00C7766E" w:rsidRDefault="00C7766E" w:rsidP="00C7766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766E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C7766E">
        <w:rPr>
          <w:rFonts w:ascii="Consolas" w:eastAsia="굴림" w:hAnsi="Consolas" w:cs="굴림"/>
          <w:color w:val="000000"/>
          <w:kern w:val="0"/>
          <w:sz w:val="21"/>
          <w:szCs w:val="21"/>
        </w:rPr>
        <w:t>{{ </w:t>
      </w:r>
      <w:r w:rsidRPr="00C7766E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66FFFF"/>
        </w:rPr>
        <w:t>value</w:t>
      </w:r>
      <w:r w:rsidRPr="00C7766E">
        <w:rPr>
          <w:rFonts w:ascii="Consolas" w:eastAsia="굴림" w:hAnsi="Consolas" w:cs="굴림"/>
          <w:color w:val="000000"/>
          <w:kern w:val="0"/>
          <w:sz w:val="21"/>
          <w:szCs w:val="21"/>
        </w:rPr>
        <w:t> }}</w:t>
      </w:r>
    </w:p>
    <w:p w14:paraId="4C4C42DD" w14:textId="4C532B00" w:rsidR="00C7766E" w:rsidRPr="00C7766E" w:rsidRDefault="00C7766E" w:rsidP="00C7766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766E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C7766E">
        <w:rPr>
          <w:rFonts w:ascii="Consolas" w:eastAsia="굴림" w:hAnsi="Consolas" w:cs="굴림"/>
          <w:color w:val="800000"/>
          <w:kern w:val="0"/>
          <w:sz w:val="21"/>
          <w:szCs w:val="21"/>
        </w:rPr>
        <w:t>&lt;/td&gt;</w:t>
      </w:r>
    </w:p>
    <w:p w14:paraId="24ADFD11" w14:textId="22110236" w:rsidR="00C7766E" w:rsidRPr="00C7766E" w:rsidRDefault="00C7766E" w:rsidP="00C7766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766E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C7766E">
        <w:rPr>
          <w:rFonts w:ascii="Consolas" w:eastAsia="굴림" w:hAnsi="Consolas" w:cs="굴림"/>
          <w:color w:val="800000"/>
          <w:kern w:val="0"/>
          <w:sz w:val="21"/>
          <w:szCs w:val="21"/>
        </w:rPr>
        <w:t>&lt;/tr&gt;</w:t>
      </w:r>
    </w:p>
    <w:p w14:paraId="41D2346A" w14:textId="6A422915" w:rsidR="00C7766E" w:rsidRDefault="00C7766E" w:rsidP="00C7766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C7766E">
        <w:rPr>
          <w:rFonts w:ascii="Consolas" w:eastAsia="굴림" w:hAnsi="Consolas" w:cs="굴림"/>
          <w:color w:val="800000"/>
          <w:kern w:val="0"/>
          <w:sz w:val="21"/>
          <w:szCs w:val="21"/>
        </w:rPr>
        <w:t>&lt;/table&gt;</w:t>
      </w:r>
    </w:p>
    <w:p w14:paraId="072EFAA7" w14:textId="378C3567" w:rsidR="00CC6DF0" w:rsidRDefault="00CC6DF0" w:rsidP="00C7766E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</w:t>
      </w:r>
      <w:r>
        <w:t xml:space="preserve">matrix </w:t>
      </w:r>
      <w:r>
        <w:rPr>
          <w:rFonts w:hint="eastAsia"/>
        </w:rPr>
        <w:t>2차원 배열을 t</w:t>
      </w:r>
      <w:r>
        <w:t xml:space="preserve">able </w:t>
      </w:r>
      <w:r>
        <w:rPr>
          <w:rFonts w:hint="eastAsia"/>
        </w:rPr>
        <w:t>태그로 출력한다.</w:t>
      </w:r>
    </w:p>
    <w:p w14:paraId="18E989E3" w14:textId="525B784B" w:rsidR="00CC6DF0" w:rsidRDefault="00CC6DF0" w:rsidP="00C7766E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A22C33E" w14:textId="42A8EDE0" w:rsidR="00CC6DF0" w:rsidRDefault="00CC6DF0" w:rsidP="00C7766E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5BA87BC" w14:textId="503943CD" w:rsidR="00CC6DF0" w:rsidRPr="00C7766E" w:rsidRDefault="006A58F1" w:rsidP="00C7766E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6A58F1">
        <w:rPr>
          <w:noProof/>
        </w:rPr>
        <w:drawing>
          <wp:inline distT="0" distB="0" distL="0" distR="0" wp14:anchorId="3FEAF946" wp14:editId="3469B830">
            <wp:extent cx="4296375" cy="2943636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C29F" w14:textId="77777777" w:rsidR="00C7766E" w:rsidRDefault="00C7766E" w:rsidP="00495339"/>
    <w:p w14:paraId="7AB9F1B0" w14:textId="4A79EBDE" w:rsidR="00F65552" w:rsidRDefault="00F65552" w:rsidP="00495339"/>
    <w:p w14:paraId="425A7219" w14:textId="2D24C121" w:rsidR="00F65552" w:rsidRDefault="00F65552" w:rsidP="00495339"/>
    <w:p w14:paraId="7611DD96" w14:textId="266EB217" w:rsidR="00A017DD" w:rsidRDefault="00A017DD" w:rsidP="00495339"/>
    <w:p w14:paraId="7FB2D3B9" w14:textId="0A716954" w:rsidR="00A017DD" w:rsidRDefault="00A017D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BE27E94" w14:textId="4AF5AF8A" w:rsidR="00A017DD" w:rsidRDefault="00A017DD" w:rsidP="00A017DD">
      <w:pPr>
        <w:pStyle w:val="Heading2"/>
      </w:pPr>
      <w:bookmarkStart w:id="10" w:name="_Toc38767407"/>
      <w:r>
        <w:rPr>
          <w:rFonts w:hint="eastAsia"/>
        </w:rPr>
        <w:lastRenderedPageBreak/>
        <w:t>숫자 뒤섞기</w:t>
      </w:r>
      <w:bookmarkEnd w:id="10"/>
    </w:p>
    <w:p w14:paraId="4E5C1281" w14:textId="29B5270E" w:rsidR="00A017DD" w:rsidRDefault="007E103F" w:rsidP="007E103F">
      <w:pPr>
        <w:pStyle w:val="Heading3"/>
      </w:pPr>
      <w:r>
        <w:rPr>
          <w:rFonts w:hint="eastAsia"/>
        </w:rPr>
        <w:t>g</w:t>
      </w:r>
      <w:r>
        <w:t>ame2.html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103F" w14:paraId="182DC953" w14:textId="77777777" w:rsidTr="007E103F">
        <w:tc>
          <w:tcPr>
            <w:tcW w:w="10456" w:type="dxa"/>
          </w:tcPr>
          <w:p w14:paraId="040C9385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71841AFF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740CA5FD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448D6C5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196400C9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2C7EE1DB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DD61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61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D61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61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D61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61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AAB694D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DD61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61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D61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61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CF3612D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table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DD61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border-collapse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61B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collapse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D61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61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40px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FE3C9A5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td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DD61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61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D61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61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D61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61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gray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D61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61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20pt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40BBB807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DD61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61B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D61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D61B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C8FAC65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2ED5A650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55A1C35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7CF91297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A4B15ED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&lt;table&gt;</w:t>
            </w:r>
          </w:p>
          <w:p w14:paraId="2D9514AB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&lt;tr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"(row, index1) in matrix"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v-bind:key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"index1"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B46A96E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"(value, index2) in row"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v-bind:key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"index2"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0DEBB79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{{ value }}</w:t>
            </w:r>
          </w:p>
          <w:p w14:paraId="2BCAFAFB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250B49EC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&lt;/tr&gt;</w:t>
            </w:r>
          </w:p>
          <w:p w14:paraId="3D1FBB4D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05614747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7FF81B26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C366F06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F4E1A82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725BEBA1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B6B69D0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2C720CF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size: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5C4293A4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matrix: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[]</w:t>
            </w:r>
          </w:p>
          <w:p w14:paraId="0126F0E5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4DF42D66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DD61B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created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2B7E8257" w14:textId="77777777" w:rsidR="00DD61BE" w:rsidRPr="00DD61BE" w:rsidRDefault="00DD61BE" w:rsidP="00632B8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lastNumber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F5B1235" w14:textId="77777777" w:rsidR="00DD61BE" w:rsidRPr="00DD61BE" w:rsidRDefault="00DD61BE" w:rsidP="00632B8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53D6437C" w14:textId="77777777" w:rsidR="00DD61BE" w:rsidRPr="00DD61BE" w:rsidRDefault="00DD61BE" w:rsidP="00632B8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DD61B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61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lastNumber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DE7C9C8" w14:textId="77777777" w:rsidR="00DD61BE" w:rsidRPr="00DD61BE" w:rsidRDefault="00DD61BE" w:rsidP="00632B8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DD61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034E06A" w14:textId="77777777" w:rsidR="00DD61BE" w:rsidRPr="00DD61BE" w:rsidRDefault="00DD61BE" w:rsidP="00632B8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DD61B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shuffleArray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792056C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DD61B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61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7E6BB94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[];</w:t>
            </w:r>
          </w:p>
          <w:p w14:paraId="59B6F135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DD61B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61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</w:p>
          <w:p w14:paraId="5A50734A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a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.</w:t>
            </w:r>
            <w:r w:rsidRPr="00DD61B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FFFF99"/>
              </w:rPr>
              <w:t>pop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()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B63D372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1FB39608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478F6DAC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646F453C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BC00244" w14:textId="77777777" w:rsidR="00DD61BE" w:rsidRPr="00DD61BE" w:rsidRDefault="00DD61BE" w:rsidP="00632B8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shuffleArray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30239AA9" w14:textId="77777777" w:rsidR="00DD61BE" w:rsidRPr="00DD61BE" w:rsidRDefault="00DD61BE" w:rsidP="00632B8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DD61B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61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0F10276" w14:textId="77777777" w:rsidR="00DD61BE" w:rsidRPr="00DD61BE" w:rsidRDefault="00DD61BE" w:rsidP="00632B8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DD61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61B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D61B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D61B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D61B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random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* 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8F84422" w14:textId="77777777" w:rsidR="00DD61BE" w:rsidRPr="00DD61BE" w:rsidRDefault="00DD61BE" w:rsidP="00632B8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[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DD61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075A88F9" w14:textId="77777777" w:rsidR="00DD61BE" w:rsidRPr="00DD61BE" w:rsidRDefault="00DD61BE" w:rsidP="00632B8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  </w:t>
            </w:r>
          </w:p>
          <w:p w14:paraId="374569E9" w14:textId="77777777" w:rsidR="00DD61BE" w:rsidRPr="00DD61BE" w:rsidRDefault="00DD61BE" w:rsidP="00632B8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    </w:t>
            </w:r>
          </w:p>
          <w:p w14:paraId="7CFCE4FC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0CE9937B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DD61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77CB99F1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61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58DD9E99" w14:textId="77777777" w:rsidR="00DD61BE" w:rsidRPr="00DD61BE" w:rsidRDefault="00DD61BE" w:rsidP="00DD61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9A55EAC" w14:textId="77777777" w:rsidR="007E103F" w:rsidRDefault="007E103F" w:rsidP="00DD61BE"/>
        </w:tc>
      </w:tr>
    </w:tbl>
    <w:p w14:paraId="276DE56B" w14:textId="77777777" w:rsidR="00632B8E" w:rsidRDefault="00632B8E" w:rsidP="00632B8E">
      <w:r>
        <w:rPr>
          <w:rFonts w:hint="eastAsia"/>
        </w:rPr>
        <w:t>노란색으로 칠한 부분만 앞의 예제와 다르다.</w:t>
      </w:r>
    </w:p>
    <w:p w14:paraId="25A7FA7C" w14:textId="3E0702B4" w:rsidR="007E103F" w:rsidRDefault="007E103F" w:rsidP="007E103F"/>
    <w:p w14:paraId="2DFF7C26" w14:textId="7D59FE4B" w:rsidR="00C35451" w:rsidRDefault="00C3545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221375D" w14:textId="77777777" w:rsidR="00C35451" w:rsidRPr="00C35451" w:rsidRDefault="00C35451" w:rsidP="00C3545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35451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this</w:t>
      </w:r>
      <w:r w:rsidRPr="00C35451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35451">
        <w:rPr>
          <w:rFonts w:ascii="Consolas" w:eastAsia="굴림" w:hAnsi="Consolas" w:cs="굴림"/>
          <w:color w:val="001080"/>
          <w:kern w:val="0"/>
          <w:sz w:val="21"/>
          <w:szCs w:val="21"/>
        </w:rPr>
        <w:t>lastNumber</w:t>
      </w:r>
      <w:r w:rsidRPr="00C3545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C3545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35451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35451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C35451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C3545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35451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35451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C3545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07D8C4B" w14:textId="6E47E738" w:rsidR="00632B8E" w:rsidRDefault="00C35451" w:rsidP="007E103F">
      <w:r>
        <w:t xml:space="preserve">  2</w:t>
      </w:r>
      <w:r>
        <w:rPr>
          <w:rFonts w:hint="eastAsia"/>
        </w:rPr>
        <w:t>차원 배열에 채워야할 가장 큰 수를 계산한다.</w:t>
      </w:r>
    </w:p>
    <w:p w14:paraId="577E3C83" w14:textId="113F65BE" w:rsidR="00594071" w:rsidRDefault="00594071" w:rsidP="007E103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</w:t>
      </w:r>
      <w:r>
        <w:t xml:space="preserve">ize </w:t>
      </w:r>
      <w:r>
        <w:rPr>
          <w:rFonts w:hint="eastAsia"/>
        </w:rPr>
        <w:t xml:space="preserve">값이 </w:t>
      </w:r>
      <w:r>
        <w:t xml:space="preserve">6 </w:t>
      </w:r>
      <w:r>
        <w:rPr>
          <w:rFonts w:hint="eastAsia"/>
        </w:rPr>
        <w:t>이미로,</w:t>
      </w:r>
      <w:r>
        <w:t xml:space="preserve"> lastNumber</w:t>
      </w:r>
      <w:r>
        <w:rPr>
          <w:rFonts w:hint="eastAsia"/>
        </w:rPr>
        <w:t xml:space="preserve">는 </w:t>
      </w:r>
      <w:r>
        <w:t xml:space="preserve">36 </w:t>
      </w:r>
      <w:r>
        <w:rPr>
          <w:rFonts w:hint="eastAsia"/>
        </w:rPr>
        <w:t>이다.</w:t>
      </w:r>
    </w:p>
    <w:p w14:paraId="482ED781" w14:textId="480E5385" w:rsidR="00594071" w:rsidRDefault="00594071" w:rsidP="007E103F"/>
    <w:p w14:paraId="1AD3D1D4" w14:textId="779E4533" w:rsidR="00594071" w:rsidRPr="00594071" w:rsidRDefault="00594071" w:rsidP="0059407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9407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59407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94071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594071">
        <w:rPr>
          <w:rFonts w:ascii="Consolas" w:eastAsia="굴림" w:hAnsi="Consolas" w:cs="굴림"/>
          <w:color w:val="000000"/>
          <w:kern w:val="0"/>
          <w:sz w:val="21"/>
          <w:szCs w:val="21"/>
        </w:rPr>
        <w:t> = [];</w:t>
      </w:r>
    </w:p>
    <w:p w14:paraId="4B256AA9" w14:textId="01736824" w:rsidR="00594071" w:rsidRDefault="00594071" w:rsidP="0059407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94071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594071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59407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59407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94071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59407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594071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94071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594071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594071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59407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94071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594071">
        <w:rPr>
          <w:rFonts w:ascii="Consolas" w:eastAsia="굴림" w:hAnsi="Consolas" w:cs="굴림"/>
          <w:color w:val="001080"/>
          <w:kern w:val="0"/>
          <w:sz w:val="21"/>
          <w:szCs w:val="21"/>
        </w:rPr>
        <w:t>lastNumber</w:t>
      </w:r>
      <w:r w:rsidRPr="00594071">
        <w:rPr>
          <w:rFonts w:ascii="Consolas" w:eastAsia="굴림" w:hAnsi="Consolas" w:cs="굴림"/>
          <w:color w:val="000000"/>
          <w:kern w:val="0"/>
          <w:sz w:val="21"/>
          <w:szCs w:val="21"/>
        </w:rPr>
        <w:t>; ++</w:t>
      </w:r>
      <w:r w:rsidRPr="00594071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594071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FA9D3EA" w14:textId="7C36563F" w:rsidR="00AF3578" w:rsidRPr="00AF3578" w:rsidRDefault="00AF3578" w:rsidP="00AF35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 </w:t>
      </w:r>
      <w:r w:rsidRPr="00AF3578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AF3578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AF3578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AF3578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A9C7C5B" w14:textId="55BA0FA9" w:rsidR="00594071" w:rsidRDefault="00594071" w:rsidP="0059407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594071">
        <w:t>last</w:t>
      </w:r>
      <w:r>
        <w:t xml:space="preserve">Number </w:t>
      </w:r>
      <w:r>
        <w:rPr>
          <w:rFonts w:hint="eastAsia"/>
        </w:rPr>
        <w:t xml:space="preserve">크기의 </w:t>
      </w:r>
      <w:r>
        <w:t>1</w:t>
      </w:r>
      <w:r>
        <w:rPr>
          <w:rFonts w:hint="eastAsia"/>
        </w:rPr>
        <w:t>차원 배열을 생성한다.</w:t>
      </w:r>
    </w:p>
    <w:p w14:paraId="58FDBB8C" w14:textId="77777777" w:rsidR="00594071" w:rsidRPr="00594071" w:rsidRDefault="00594071" w:rsidP="0059407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E7C39DE" w14:textId="18586E9F" w:rsidR="00AF3578" w:rsidRPr="00AF3578" w:rsidRDefault="00AF3578" w:rsidP="00AF35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F3578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F3578">
        <w:rPr>
          <w:rFonts w:ascii="Consolas" w:eastAsia="굴림" w:hAnsi="Consolas" w:cs="굴림"/>
          <w:color w:val="795E26"/>
          <w:kern w:val="0"/>
          <w:sz w:val="21"/>
          <w:szCs w:val="21"/>
        </w:rPr>
        <w:t>shuffleArray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F3578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3EC4BEF5" w14:textId="139899B7" w:rsidR="00AF3578" w:rsidRPr="00AF3578" w:rsidRDefault="00AF3578" w:rsidP="00AF35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AF3578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AF357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F3578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F3578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AF3578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AF3578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F3578">
        <w:rPr>
          <w:rFonts w:ascii="Consolas" w:eastAsia="굴림" w:hAnsi="Consolas" w:cs="굴림"/>
          <w:color w:val="001080"/>
          <w:kern w:val="0"/>
          <w:sz w:val="21"/>
          <w:szCs w:val="21"/>
        </w:rPr>
        <w:t>length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; ++</w:t>
      </w:r>
      <w:r w:rsidRPr="00AF3578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1CDE9785" w14:textId="604DADB0" w:rsidR="00AF3578" w:rsidRPr="00AF3578" w:rsidRDefault="00AF3578" w:rsidP="00AF35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AF357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F3578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F3578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F3578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F3578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F3578">
        <w:rPr>
          <w:rFonts w:ascii="Consolas" w:eastAsia="굴림" w:hAnsi="Consolas" w:cs="굴림"/>
          <w:color w:val="795E26"/>
          <w:kern w:val="0"/>
          <w:sz w:val="21"/>
          <w:szCs w:val="21"/>
        </w:rPr>
        <w:t>random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() * </w:t>
      </w:r>
      <w:r w:rsidRPr="00AF3578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F3578">
        <w:rPr>
          <w:rFonts w:ascii="Consolas" w:eastAsia="굴림" w:hAnsi="Consolas" w:cs="굴림"/>
          <w:color w:val="001080"/>
          <w:kern w:val="0"/>
          <w:sz w:val="21"/>
          <w:szCs w:val="21"/>
        </w:rPr>
        <w:t>length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2678CFB" w14:textId="1F0D1939" w:rsidR="00AF3578" w:rsidRPr="00AF3578" w:rsidRDefault="00AF3578" w:rsidP="00AF35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    [</w:t>
      </w:r>
      <w:r w:rsidRPr="00AF3578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AF3578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AF3578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AF3578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]] = [</w:t>
      </w:r>
      <w:r w:rsidRPr="00AF3578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AF3578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AF3578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AF3578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]];</w:t>
      </w:r>
    </w:p>
    <w:p w14:paraId="79982D7B" w14:textId="5D627BFB" w:rsidR="00AF3578" w:rsidRPr="00AF3578" w:rsidRDefault="00AF3578" w:rsidP="00AF35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  }  </w:t>
      </w:r>
    </w:p>
    <w:p w14:paraId="5E15BFA4" w14:textId="19079532" w:rsidR="00AF3578" w:rsidRPr="00AF3578" w:rsidRDefault="00AF3578" w:rsidP="00AF357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</w:rPr>
        <w:t>}  </w:t>
      </w:r>
    </w:p>
    <w:p w14:paraId="68A6DF1E" w14:textId="77DD3ED5" w:rsidR="00594071" w:rsidRDefault="00EF00BC" w:rsidP="007E103F">
      <w:r>
        <w:rPr>
          <w:rFonts w:hint="eastAsia"/>
        </w:rPr>
        <w:t xml:space="preserve"> </w:t>
      </w:r>
      <w:r>
        <w:t xml:space="preserve"> 1</w:t>
      </w:r>
      <w:r>
        <w:rPr>
          <w:rFonts w:hint="eastAsia"/>
        </w:rPr>
        <w:t>차원 배열에 원소들을 뒤섞는다.</w:t>
      </w:r>
    </w:p>
    <w:p w14:paraId="7DC06F68" w14:textId="5A7ED6B3" w:rsidR="00EF00BC" w:rsidRDefault="00EF00BC" w:rsidP="007E103F"/>
    <w:p w14:paraId="4EFF7CD9" w14:textId="77777777" w:rsidR="00EF00BC" w:rsidRPr="00594071" w:rsidRDefault="00EF00BC" w:rsidP="007E103F"/>
    <w:p w14:paraId="79098501" w14:textId="2C231576" w:rsidR="006D73C5" w:rsidRPr="00DD61BE" w:rsidRDefault="006D73C5" w:rsidP="006D73C5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61BE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DD61BE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DD61BE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DD61B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; ++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7D407131" w14:textId="58FB140D" w:rsidR="006D73C5" w:rsidRPr="00DD61BE" w:rsidRDefault="006D73C5" w:rsidP="006D73C5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DD61B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matrix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] = [];</w:t>
      </w:r>
    </w:p>
    <w:p w14:paraId="2C43727E" w14:textId="333D1BCD" w:rsidR="006D73C5" w:rsidRPr="00DD61BE" w:rsidRDefault="006D73C5" w:rsidP="006D73C5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DD61BE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DD61BE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DD61BE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DD61B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; ++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</w:p>
    <w:p w14:paraId="328C11D5" w14:textId="4A606296" w:rsidR="006D73C5" w:rsidRPr="00DD61BE" w:rsidRDefault="006D73C5" w:rsidP="006D73C5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DD61B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matrix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][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a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.</w:t>
      </w:r>
      <w:r w:rsidRPr="00DD61BE">
        <w:rPr>
          <w:rFonts w:ascii="Consolas" w:eastAsia="굴림" w:hAnsi="Consolas" w:cs="굴림"/>
          <w:color w:val="795E26"/>
          <w:kern w:val="0"/>
          <w:sz w:val="21"/>
          <w:szCs w:val="21"/>
          <w:shd w:val="clear" w:color="auto" w:fill="FFFF99"/>
        </w:rPr>
        <w:t>pop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()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294EBD9" w14:textId="1FC41143" w:rsidR="006D73C5" w:rsidRPr="00DD61BE" w:rsidRDefault="006D73C5" w:rsidP="006D73C5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2D7AE086" w14:textId="1F92CCEE" w:rsidR="00C35451" w:rsidRDefault="006D73C5" w:rsidP="007E103F">
      <w:r>
        <w:rPr>
          <w:rFonts w:hint="eastAsia"/>
        </w:rPr>
        <w:t xml:space="preserve"> </w:t>
      </w:r>
      <w:r>
        <w:t xml:space="preserve"> size </w:t>
      </w:r>
      <w:r>
        <w:rPr>
          <w:rFonts w:hint="eastAsia"/>
        </w:rPr>
        <w:t>행,</w:t>
      </w:r>
      <w:r>
        <w:t xml:space="preserve"> size </w:t>
      </w:r>
      <w:r>
        <w:rPr>
          <w:rFonts w:hint="eastAsia"/>
        </w:rPr>
        <w:t xml:space="preserve">형 </w:t>
      </w:r>
      <w:r>
        <w:t>2</w:t>
      </w:r>
      <w:r>
        <w:rPr>
          <w:rFonts w:hint="eastAsia"/>
        </w:rPr>
        <w:t>차원 배열을 생성한다.</w:t>
      </w:r>
    </w:p>
    <w:p w14:paraId="4600EA23" w14:textId="2B406C40" w:rsidR="006D73C5" w:rsidRDefault="00A82952" w:rsidP="007E103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배열에 들어있는 </w:t>
      </w:r>
      <w:r w:rsidR="00734C2F">
        <w:rPr>
          <w:rFonts w:hint="eastAsia"/>
        </w:rPr>
        <w:t xml:space="preserve">랜덤한 값들을 </w:t>
      </w:r>
      <w:r w:rsidR="00734C2F">
        <w:t>2</w:t>
      </w:r>
      <w:r w:rsidR="00734C2F">
        <w:rPr>
          <w:rFonts w:hint="eastAsia"/>
        </w:rPr>
        <w:t>차원 배열에 채운다.</w:t>
      </w:r>
    </w:p>
    <w:p w14:paraId="6185A3DF" w14:textId="5EEC8CEF" w:rsidR="00734C2F" w:rsidRDefault="00734C2F" w:rsidP="007E103F"/>
    <w:p w14:paraId="33E78E62" w14:textId="355E9985" w:rsidR="00734C2F" w:rsidRDefault="001042BC" w:rsidP="007E103F">
      <w:r w:rsidRPr="001042BC">
        <w:rPr>
          <w:noProof/>
        </w:rPr>
        <w:drawing>
          <wp:inline distT="0" distB="0" distL="0" distR="0" wp14:anchorId="031C2494" wp14:editId="69B3E4D4">
            <wp:extent cx="4324954" cy="29531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6181" w14:textId="0153D7DC" w:rsidR="001042BC" w:rsidRDefault="001042BC" w:rsidP="007E103F"/>
    <w:p w14:paraId="088CCD25" w14:textId="1CA6BD17" w:rsidR="001042BC" w:rsidRDefault="001042BC" w:rsidP="007E103F"/>
    <w:p w14:paraId="43B0E69F" w14:textId="748C39FD" w:rsidR="001042BC" w:rsidRDefault="001042B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A51D0CF" w14:textId="1D7EF9BF" w:rsidR="001042BC" w:rsidRPr="006135F3" w:rsidRDefault="006135F3" w:rsidP="006135F3">
      <w:pPr>
        <w:pStyle w:val="Heading3"/>
      </w:pPr>
      <w:r>
        <w:rPr>
          <w:rFonts w:hint="eastAsia"/>
        </w:rPr>
        <w:lastRenderedPageBreak/>
        <w:t>분석</w:t>
      </w:r>
    </w:p>
    <w:p w14:paraId="3B506A98" w14:textId="6F7082AB" w:rsidR="001042BC" w:rsidRPr="00DD61BE" w:rsidRDefault="001042BC" w:rsidP="001042B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61BE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DD61BE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DD61BE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DD61B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; ++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171622E9" w14:textId="77777777" w:rsidR="001042BC" w:rsidRPr="00DD61BE" w:rsidRDefault="001042BC" w:rsidP="001042B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DD61B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matrix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] = [];</w:t>
      </w:r>
    </w:p>
    <w:p w14:paraId="47460861" w14:textId="77777777" w:rsidR="001042BC" w:rsidRPr="00DD61BE" w:rsidRDefault="001042BC" w:rsidP="001042B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DD61BE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DD61BE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DD61BE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DD61B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; ++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</w:p>
    <w:p w14:paraId="64BC52DE" w14:textId="1BD48636" w:rsidR="001042BC" w:rsidRPr="00DD61BE" w:rsidRDefault="001042BC" w:rsidP="001042B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DD61B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matrix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][</w:t>
      </w:r>
      <w:r w:rsidRPr="00DD61BE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AF3578">
        <w:rPr>
          <w:rFonts w:ascii="Consolas" w:eastAsia="굴림" w:hAnsi="Consolas" w:cs="굴림"/>
          <w:color w:val="267F99"/>
          <w:kern w:val="0"/>
          <w:sz w:val="21"/>
          <w:szCs w:val="21"/>
          <w:shd w:val="clear" w:color="auto" w:fill="FFFF99"/>
        </w:rPr>
        <w:t>Math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.</w:t>
      </w:r>
      <w:r w:rsidRPr="00AF3578">
        <w:rPr>
          <w:rFonts w:ascii="Consolas" w:eastAsia="굴림" w:hAnsi="Consolas" w:cs="굴림"/>
          <w:color w:val="795E26"/>
          <w:kern w:val="0"/>
          <w:sz w:val="21"/>
          <w:szCs w:val="21"/>
          <w:shd w:val="clear" w:color="auto" w:fill="FFFF99"/>
        </w:rPr>
        <w:t>floor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(</w:t>
      </w:r>
      <w:r w:rsidRPr="00AF3578">
        <w:rPr>
          <w:rFonts w:ascii="Consolas" w:eastAsia="굴림" w:hAnsi="Consolas" w:cs="굴림"/>
          <w:color w:val="267F99"/>
          <w:kern w:val="0"/>
          <w:sz w:val="21"/>
          <w:szCs w:val="21"/>
          <w:shd w:val="clear" w:color="auto" w:fill="FFFF99"/>
        </w:rPr>
        <w:t>Math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.</w:t>
      </w:r>
      <w:r w:rsidRPr="00AF3578">
        <w:rPr>
          <w:rFonts w:ascii="Consolas" w:eastAsia="굴림" w:hAnsi="Consolas" w:cs="굴림"/>
          <w:color w:val="795E26"/>
          <w:kern w:val="0"/>
          <w:sz w:val="21"/>
          <w:szCs w:val="21"/>
          <w:shd w:val="clear" w:color="auto" w:fill="FFFF99"/>
        </w:rPr>
        <w:t>random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() * </w:t>
      </w:r>
      <w:r w:rsidRPr="00594071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this</w:t>
      </w:r>
      <w:r w:rsidRPr="00594071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.</w:t>
      </w:r>
      <w:r w:rsidRPr="00594071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lastNumber</w:t>
      </w:r>
      <w:r w:rsidRPr="00AF357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)</w:t>
      </w: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7C4027D" w14:textId="77777777" w:rsidR="001042BC" w:rsidRPr="00DD61BE" w:rsidRDefault="001042BC" w:rsidP="001042B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61BE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7D8436EF" w14:textId="4FC143C8" w:rsidR="001042BC" w:rsidRDefault="001042BC" w:rsidP="007E103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값이 뒤섞인 </w:t>
      </w:r>
      <w:r>
        <w:t>2</w:t>
      </w:r>
      <w:r>
        <w:rPr>
          <w:rFonts w:hint="eastAsia"/>
        </w:rPr>
        <w:t xml:space="preserve">차원 배열을 </w:t>
      </w:r>
      <w:r w:rsidR="00D976D9">
        <w:rPr>
          <w:rFonts w:hint="eastAsia"/>
        </w:rPr>
        <w:t>만드는 코드를 이렇게 구현하면 어떤 문제가 있을까?</w:t>
      </w:r>
    </w:p>
    <w:p w14:paraId="44522A78" w14:textId="41E5BD89" w:rsidR="00D976D9" w:rsidRDefault="00D976D9" w:rsidP="007E103F">
      <w:r>
        <w:rPr>
          <w:rFonts w:hint="eastAsia"/>
        </w:rPr>
        <w:t xml:space="preserve"> </w:t>
      </w:r>
      <w:r>
        <w:t xml:space="preserve"> </w:t>
      </w:r>
      <w:r w:rsidR="001A18B7">
        <w:rPr>
          <w:rFonts w:hint="eastAsia"/>
        </w:rPr>
        <w:t>소스코드를 위와 같이 수정하고 실행해 보자.</w:t>
      </w:r>
    </w:p>
    <w:p w14:paraId="25A4FD46" w14:textId="45952B5D" w:rsidR="001A18B7" w:rsidRDefault="001A18B7" w:rsidP="007E103F"/>
    <w:p w14:paraId="06AD6CD3" w14:textId="46348C8E" w:rsidR="001A18B7" w:rsidRDefault="001A18B7" w:rsidP="007E103F"/>
    <w:p w14:paraId="6900FC60" w14:textId="77D82390" w:rsidR="001A18B7" w:rsidRDefault="001A18B7" w:rsidP="007E103F"/>
    <w:p w14:paraId="39D94047" w14:textId="5E83AC19" w:rsidR="00261AA9" w:rsidRDefault="00261AA9" w:rsidP="007E103F"/>
    <w:p w14:paraId="7C6E1FC8" w14:textId="27C640A8" w:rsidR="00261AA9" w:rsidRDefault="00261AA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BAB3063" w14:textId="05CC4B0D" w:rsidR="00261AA9" w:rsidRDefault="00261AA9" w:rsidP="00261AA9">
      <w:pPr>
        <w:pStyle w:val="Heading2"/>
      </w:pPr>
      <w:bookmarkStart w:id="11" w:name="_Toc38767408"/>
      <w:r>
        <w:rPr>
          <w:rFonts w:hint="eastAsia"/>
        </w:rPr>
        <w:lastRenderedPageBreak/>
        <w:t>순서대로 클릭하여 숫자 제거</w:t>
      </w:r>
      <w:bookmarkEnd w:id="11"/>
    </w:p>
    <w:p w14:paraId="0967D864" w14:textId="40822EA2" w:rsidR="00261AA9" w:rsidRDefault="00261AA9" w:rsidP="00261AA9">
      <w:pPr>
        <w:pStyle w:val="Heading3"/>
      </w:pPr>
      <w:r>
        <w:rPr>
          <w:rFonts w:hint="eastAsia"/>
        </w:rPr>
        <w:t>g</w:t>
      </w:r>
      <w:r>
        <w:t>ame3.html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1AA9" w14:paraId="44A1B366" w14:textId="77777777" w:rsidTr="00261AA9">
        <w:tc>
          <w:tcPr>
            <w:tcW w:w="10456" w:type="dxa"/>
          </w:tcPr>
          <w:p w14:paraId="2B6FE342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7E6E37CF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6560026C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F49DDC0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3FCCD389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2FDBFEDF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61A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61A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61A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61A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61A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61A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5CD6B28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61A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61A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61A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61A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494B592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table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61A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border-collapse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61A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collapse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61A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61A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40px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8068C49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td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61A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61A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61A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61A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61A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61A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gray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61A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61A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20pt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5E40BC16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61A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61A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61A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61A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47C8396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67D10B66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9AF3646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31C1FCB0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A07BCEF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&lt;table&gt;</w:t>
            </w:r>
          </w:p>
          <w:p w14:paraId="15E8043A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"(row, index1) in matrix"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v-bind:key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"index1"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0F6F207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"(value, index2) in row"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v-bind:key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"index2"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</w:p>
          <w:p w14:paraId="1CAF9890" w14:textId="77777777" w:rsidR="00261AA9" w:rsidRPr="00261AA9" w:rsidRDefault="00261AA9" w:rsidP="00F728F6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261A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"onClick(index1, index2)"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77C91A0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{{ value }}</w:t>
            </w:r>
          </w:p>
          <w:p w14:paraId="20EB66C7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01D2B29B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&lt;/tr&gt;</w:t>
            </w:r>
          </w:p>
          <w:p w14:paraId="0B1A9906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166D3990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774608E0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4CF8231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7C285B7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3C90973F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2071698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34FA7C5E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size: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881F001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matrix: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[],</w:t>
            </w:r>
          </w:p>
          <w:p w14:paraId="7BE0FF45" w14:textId="77777777" w:rsidR="00261AA9" w:rsidRPr="00261AA9" w:rsidRDefault="00261AA9" w:rsidP="00261AA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currentNumber: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</w:p>
          <w:p w14:paraId="01AE0104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0B69AF2D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61AA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created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70721814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lastNumber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412BA14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3D7987E1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61AA9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61A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lastNumber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A5E8AD1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61A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8006A17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61AA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shuffleArray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2F2B910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61AA9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61A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4B28A4F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[];</w:t>
            </w:r>
          </w:p>
          <w:p w14:paraId="2070B6F8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261AA9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61A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</w:p>
          <w:p w14:paraId="1F27F966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61AA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pop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5B978576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5EE7DDAD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00301F93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51380931" w14:textId="77777777" w:rsidR="00261AA9" w:rsidRPr="00261AA9" w:rsidRDefault="00261AA9" w:rsidP="00261AA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61AA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onClick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DC57EE2" w14:textId="77777777" w:rsidR="00261AA9" w:rsidRPr="00261AA9" w:rsidRDefault="00261AA9" w:rsidP="00261AA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261AA9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== 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currentNumber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4CA18369" w14:textId="77777777" w:rsidR="00261AA9" w:rsidRPr="00261AA9" w:rsidRDefault="00261AA9" w:rsidP="00261AA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261AA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""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B3B2EC8" w14:textId="77777777" w:rsidR="00261AA9" w:rsidRPr="00261AA9" w:rsidRDefault="00261AA9" w:rsidP="00261AA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currentNumber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++;</w:t>
            </w:r>
          </w:p>
          <w:p w14:paraId="587E8E1D" w14:textId="77777777" w:rsidR="00261AA9" w:rsidRPr="00261AA9" w:rsidRDefault="00261AA9" w:rsidP="00261AA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}</w:t>
            </w:r>
          </w:p>
          <w:p w14:paraId="0A1ED843" w14:textId="77777777" w:rsidR="00261AA9" w:rsidRPr="00261AA9" w:rsidRDefault="00261AA9" w:rsidP="00261AA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5C5B4121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        </w:t>
            </w:r>
          </w:p>
          <w:p w14:paraId="33DE7112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77A49075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F46DF4C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shuffleArray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5CF15E1E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61AA9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61A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32B49A50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61A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61AA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61AA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61AA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61AA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random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*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590BABD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[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61A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2C58D009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  </w:t>
            </w:r>
          </w:p>
          <w:p w14:paraId="6631A7E8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>    }    </w:t>
            </w:r>
          </w:p>
          <w:p w14:paraId="1A0369CB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0FFE438D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261A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2872318B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61A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3FE3799D" w14:textId="77777777" w:rsidR="00261AA9" w:rsidRPr="00261AA9" w:rsidRDefault="00261AA9" w:rsidP="00261A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6FF20FF" w14:textId="77777777" w:rsidR="00261AA9" w:rsidRDefault="00261AA9" w:rsidP="00261AA9"/>
        </w:tc>
      </w:tr>
    </w:tbl>
    <w:p w14:paraId="5D43CA40" w14:textId="4B842053" w:rsidR="00261AA9" w:rsidRDefault="00261AA9" w:rsidP="00261AA9"/>
    <w:p w14:paraId="26D8EC04" w14:textId="36D46414" w:rsidR="00A8315E" w:rsidRDefault="00A8315E" w:rsidP="00261AA9">
      <w:r>
        <w:rPr>
          <w:rFonts w:hint="eastAsia"/>
        </w:rPr>
        <w:t>1부터 순서대로 클릭하여 숫자를 제거하는 기능을 구현하자.</w:t>
      </w:r>
    </w:p>
    <w:p w14:paraId="0D102970" w14:textId="40125CD1" w:rsidR="00A8315E" w:rsidRDefault="00A8315E" w:rsidP="00261AA9"/>
    <w:p w14:paraId="3EC0F773" w14:textId="0FA882C8" w:rsidR="00F728F6" w:rsidRDefault="00F728F6" w:rsidP="00F728F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98658"/>
          <w:kern w:val="0"/>
          <w:sz w:val="21"/>
          <w:szCs w:val="21"/>
        </w:rPr>
      </w:pPr>
      <w:r w:rsidRPr="00F728F6">
        <w:rPr>
          <w:rFonts w:ascii="Consolas" w:eastAsia="굴림" w:hAnsi="Consolas" w:cs="굴림"/>
          <w:color w:val="001080"/>
          <w:kern w:val="0"/>
          <w:sz w:val="21"/>
          <w:szCs w:val="21"/>
        </w:rPr>
        <w:t>currentNumber:</w:t>
      </w:r>
      <w:r w:rsidRPr="00F728F6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728F6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</w:p>
    <w:p w14:paraId="4EADF8A4" w14:textId="4AC069BF" w:rsidR="00F728F6" w:rsidRDefault="00F728F6" w:rsidP="00F728F6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 w:hint="eastAsia"/>
          <w:color w:val="09865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98658"/>
          <w:kern w:val="0"/>
          <w:sz w:val="21"/>
          <w:szCs w:val="21"/>
        </w:rPr>
        <w:t xml:space="preserve"> </w:t>
      </w:r>
      <w:r>
        <w:rPr>
          <w:rFonts w:hint="eastAsia"/>
        </w:rPr>
        <w:t>c</w:t>
      </w:r>
      <w:r>
        <w:t xml:space="preserve">urrentNumber </w:t>
      </w:r>
      <w:r>
        <w:rPr>
          <w:rFonts w:hint="eastAsia"/>
        </w:rPr>
        <w:t>속성은 제거할 현재 번호이다.</w:t>
      </w:r>
    </w:p>
    <w:p w14:paraId="52A5B24E" w14:textId="39B64615" w:rsidR="00F728F6" w:rsidRDefault="00F728F6" w:rsidP="00F728F6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81BF672" w14:textId="77777777" w:rsidR="00EC4684" w:rsidRPr="00EC4684" w:rsidRDefault="00EC4684" w:rsidP="00EC46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C4684">
        <w:rPr>
          <w:rFonts w:ascii="Consolas" w:eastAsia="굴림" w:hAnsi="Consolas" w:cs="굴림"/>
          <w:color w:val="FF0000"/>
          <w:kern w:val="0"/>
          <w:sz w:val="21"/>
          <w:szCs w:val="21"/>
        </w:rPr>
        <w:t>v-on:click</w:t>
      </w:r>
      <w:r w:rsidRPr="00EC46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C4684">
        <w:rPr>
          <w:rFonts w:ascii="Consolas" w:eastAsia="굴림" w:hAnsi="Consolas" w:cs="굴림"/>
          <w:color w:val="0000FF"/>
          <w:kern w:val="0"/>
          <w:sz w:val="21"/>
          <w:szCs w:val="21"/>
        </w:rPr>
        <w:t>"onClick(index1, index2)"</w:t>
      </w:r>
    </w:p>
    <w:p w14:paraId="20AB751D" w14:textId="2EF626B2" w:rsidR="00F728F6" w:rsidRDefault="00EC4684" w:rsidP="00F728F6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EC4684">
        <w:t xml:space="preserve">  </w:t>
      </w:r>
      <w:r>
        <w:rPr>
          <w:rFonts w:hint="eastAsia"/>
        </w:rPr>
        <w:t>t</w:t>
      </w:r>
      <w:r>
        <w:t xml:space="preserve">d </w:t>
      </w:r>
      <w:r>
        <w:rPr>
          <w:rFonts w:hint="eastAsia"/>
        </w:rPr>
        <w:t>태그를 클릭하면,</w:t>
      </w:r>
      <w:r>
        <w:t xml:space="preserve"> onClick </w:t>
      </w:r>
      <w:r>
        <w:rPr>
          <w:rFonts w:hint="eastAsia"/>
        </w:rPr>
        <w:t>메소드가 호출된다.</w:t>
      </w:r>
    </w:p>
    <w:p w14:paraId="3437352F" w14:textId="58A32F4B" w:rsidR="00EC4684" w:rsidRDefault="00EC4684" w:rsidP="00F728F6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index1 </w:t>
      </w:r>
      <w:r>
        <w:rPr>
          <w:rFonts w:hint="eastAsia"/>
        </w:rPr>
        <w:t>행,</w:t>
      </w:r>
      <w:r>
        <w:t xml:space="preserve"> index2 </w:t>
      </w:r>
      <w:r>
        <w:rPr>
          <w:rFonts w:hint="eastAsia"/>
        </w:rPr>
        <w:t>열 값이 파라미터로 전달된다.</w:t>
      </w:r>
    </w:p>
    <w:p w14:paraId="075A2D29" w14:textId="29833A5D" w:rsidR="00EC4684" w:rsidRDefault="00EC4684" w:rsidP="00F728F6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0198E8D0" w14:textId="57B7167F" w:rsidR="00544F75" w:rsidRPr="00544F75" w:rsidRDefault="00544F75" w:rsidP="00544F7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44F75">
        <w:rPr>
          <w:rFonts w:ascii="Consolas" w:eastAsia="굴림" w:hAnsi="Consolas" w:cs="굴림"/>
          <w:color w:val="795E26"/>
          <w:kern w:val="0"/>
          <w:sz w:val="21"/>
          <w:szCs w:val="21"/>
        </w:rPr>
        <w:t>onClick</w:t>
      </w:r>
      <w:r w:rsidRPr="00544F75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44F7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44F75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544F75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622826E3" w14:textId="25E6FC00" w:rsidR="00544F75" w:rsidRPr="00544F75" w:rsidRDefault="00544F75" w:rsidP="00544F7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44F75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544F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544F75">
        <w:rPr>
          <w:rFonts w:ascii="Consolas" w:eastAsia="굴림" w:hAnsi="Consolas" w:cs="굴림"/>
          <w:color w:val="001080"/>
          <w:kern w:val="0"/>
          <w:sz w:val="21"/>
          <w:szCs w:val="21"/>
        </w:rPr>
        <w:t>matrix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544F75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][</w:t>
      </w:r>
      <w:r w:rsidRPr="00544F75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] == </w:t>
      </w:r>
      <w:r w:rsidRPr="00544F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544F75">
        <w:rPr>
          <w:rFonts w:ascii="Consolas" w:eastAsia="굴림" w:hAnsi="Consolas" w:cs="굴림"/>
          <w:color w:val="001080"/>
          <w:kern w:val="0"/>
          <w:sz w:val="21"/>
          <w:szCs w:val="21"/>
        </w:rPr>
        <w:t>currentNumber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3968BC91" w14:textId="295E5B20" w:rsidR="00544F75" w:rsidRPr="00544F75" w:rsidRDefault="00544F75" w:rsidP="00544F7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44F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544F75">
        <w:rPr>
          <w:rFonts w:ascii="Consolas" w:eastAsia="굴림" w:hAnsi="Consolas" w:cs="굴림"/>
          <w:color w:val="001080"/>
          <w:kern w:val="0"/>
          <w:sz w:val="21"/>
          <w:szCs w:val="21"/>
        </w:rPr>
        <w:t>matrix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544F75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][</w:t>
      </w:r>
      <w:r w:rsidRPr="00544F75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544F75">
        <w:rPr>
          <w:rFonts w:ascii="Consolas" w:eastAsia="굴림" w:hAnsi="Consolas" w:cs="굴림"/>
          <w:color w:val="A31515"/>
          <w:kern w:val="0"/>
          <w:sz w:val="21"/>
          <w:szCs w:val="21"/>
        </w:rPr>
        <w:t>""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216CD6A" w14:textId="23DAAD46" w:rsidR="00544F75" w:rsidRPr="00544F75" w:rsidRDefault="00544F75" w:rsidP="00544F7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44F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544F75">
        <w:rPr>
          <w:rFonts w:ascii="Consolas" w:eastAsia="굴림" w:hAnsi="Consolas" w:cs="굴림"/>
          <w:color w:val="001080"/>
          <w:kern w:val="0"/>
          <w:sz w:val="21"/>
          <w:szCs w:val="21"/>
        </w:rPr>
        <w:t>currentNumber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++;</w:t>
      </w:r>
    </w:p>
    <w:p w14:paraId="3FD2FA9A" w14:textId="7BE6A675" w:rsidR="00544F75" w:rsidRPr="00544F75" w:rsidRDefault="00544F75" w:rsidP="00544F7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  }</w:t>
      </w:r>
    </w:p>
    <w:p w14:paraId="1BE4CE66" w14:textId="4CDD28E9" w:rsidR="00544F75" w:rsidRPr="00544F75" w:rsidRDefault="00544F75" w:rsidP="00544F7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2A62CBAB" w14:textId="166E39AA" w:rsidR="00EC4684" w:rsidRDefault="00544F75" w:rsidP="00F728F6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클릭된 칸의 숫가자 </w:t>
      </w:r>
      <w:r>
        <w:t>currentNumber</w:t>
      </w:r>
      <w:r>
        <w:rPr>
          <w:rFonts w:hint="eastAsia"/>
        </w:rPr>
        <w:t>와 같으면,</w:t>
      </w:r>
    </w:p>
    <w:p w14:paraId="1DA6E9F4" w14:textId="72E79B24" w:rsidR="00544F75" w:rsidRDefault="00544F75" w:rsidP="00F728F6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 칸의 숫자를 제거하고,</w:t>
      </w:r>
      <w:r>
        <w:t xml:space="preserve"> currentNumber </w:t>
      </w:r>
      <w:r>
        <w:rPr>
          <w:rFonts w:hint="eastAsia"/>
        </w:rPr>
        <w:t xml:space="preserve">속성을 </w:t>
      </w:r>
      <w:r>
        <w:t xml:space="preserve">1 </w:t>
      </w:r>
      <w:r>
        <w:rPr>
          <w:rFonts w:hint="eastAsia"/>
        </w:rPr>
        <w:t>증가한다.</w:t>
      </w:r>
    </w:p>
    <w:p w14:paraId="3A37B51B" w14:textId="77777777" w:rsidR="00544F75" w:rsidRDefault="00544F75" w:rsidP="00F728F6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A95F26A" w14:textId="6581CEA8" w:rsidR="0070040C" w:rsidRPr="00544F75" w:rsidRDefault="0070040C" w:rsidP="0070040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44F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544F75">
        <w:rPr>
          <w:rFonts w:ascii="Consolas" w:eastAsia="굴림" w:hAnsi="Consolas" w:cs="굴림"/>
          <w:color w:val="001080"/>
          <w:kern w:val="0"/>
          <w:sz w:val="21"/>
          <w:szCs w:val="21"/>
        </w:rPr>
        <w:t>matrix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544F75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][</w:t>
      </w:r>
      <w:r w:rsidRPr="00544F75">
        <w:rPr>
          <w:rFonts w:ascii="Consolas" w:eastAsia="굴림" w:hAnsi="Consolas" w:cs="굴림"/>
          <w:color w:val="001080"/>
          <w:kern w:val="0"/>
          <w:sz w:val="21"/>
          <w:szCs w:val="21"/>
        </w:rPr>
        <w:t>c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544F75">
        <w:rPr>
          <w:rFonts w:ascii="Consolas" w:eastAsia="굴림" w:hAnsi="Consolas" w:cs="굴림"/>
          <w:color w:val="A31515"/>
          <w:kern w:val="0"/>
          <w:sz w:val="21"/>
          <w:szCs w:val="21"/>
        </w:rPr>
        <w:t>""</w:t>
      </w:r>
      <w:r w:rsidRPr="00544F7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2A98974" w14:textId="6BA34E0E" w:rsidR="00544F75" w:rsidRDefault="0070040C" w:rsidP="00F728F6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현재 칸의 값이 </w:t>
      </w:r>
      <w:r>
        <w:t xml:space="preserve">"" </w:t>
      </w:r>
      <w:r>
        <w:rPr>
          <w:rFonts w:hint="eastAsia"/>
        </w:rPr>
        <w:t>로 바뀌면 화면이 즉시 다시 그려질까?</w:t>
      </w:r>
    </w:p>
    <w:p w14:paraId="72F65D14" w14:textId="471862C7" w:rsidR="0070040C" w:rsidRDefault="0070040C" w:rsidP="00F728F6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 xml:space="preserve">차원 배열의 </w:t>
      </w:r>
      <w:r w:rsidR="00DF3F0C">
        <w:rPr>
          <w:rFonts w:hint="eastAsia"/>
        </w:rPr>
        <w:t>원소의 값이 바뀌면 화면이 즉시 다시 그려지나?</w:t>
      </w:r>
    </w:p>
    <w:p w14:paraId="0D92520D" w14:textId="41626376" w:rsidR="00DF3F0C" w:rsidRDefault="00DF3F0C" w:rsidP="00F728F6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68E7C2E" w14:textId="533EFA81" w:rsidR="00DF3F0C" w:rsidRDefault="00DF3F0C" w:rsidP="00F728F6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FEB4404" w14:textId="05778A7D" w:rsidR="00DF3F0C" w:rsidRDefault="00DF3F0C" w:rsidP="00F728F6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그렇지 않다.</w:t>
      </w:r>
    </w:p>
    <w:p w14:paraId="56089DFF" w14:textId="7E3084BE" w:rsidR="00DF3F0C" w:rsidRDefault="00DF3F0C" w:rsidP="00F728F6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엔진은 배열의 원소의 값이 위와 같이 바뀌는 것을 감지하지 못한다.</w:t>
      </w:r>
    </w:p>
    <w:p w14:paraId="26616BF4" w14:textId="02773E18" w:rsidR="00DF3F0C" w:rsidRDefault="00DF3F0C" w:rsidP="00F728F6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395D904" w14:textId="1564B568" w:rsidR="00252FAF" w:rsidRDefault="00252FA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39020F6" w14:textId="03E56376" w:rsidR="00DF3F0C" w:rsidRDefault="00252FAF" w:rsidP="00252FAF">
      <w:pPr>
        <w:pStyle w:val="Heading2"/>
      </w:pPr>
      <w:bookmarkStart w:id="12" w:name="_Toc38767409"/>
      <w:r>
        <w:rPr>
          <w:rFonts w:hint="eastAsia"/>
        </w:rPr>
        <w:lastRenderedPageBreak/>
        <w:t>t</w:t>
      </w:r>
      <w:r>
        <w:t>his.$forceUpdate()</w:t>
      </w:r>
      <w:bookmarkEnd w:id="12"/>
    </w:p>
    <w:p w14:paraId="12255EBE" w14:textId="7815F1D6" w:rsidR="00252FAF" w:rsidRDefault="00252FAF" w:rsidP="00252FAF">
      <w:pPr>
        <w:pStyle w:val="Heading3"/>
      </w:pPr>
      <w:r>
        <w:rPr>
          <w:rFonts w:hint="eastAsia"/>
        </w:rPr>
        <w:t>g</w:t>
      </w:r>
      <w:r>
        <w:t>ame</w:t>
      </w:r>
      <w:r w:rsidR="00471EBE">
        <w:t>4.html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1EBE" w14:paraId="12D6570F" w14:textId="77777777" w:rsidTr="00471EBE">
        <w:tc>
          <w:tcPr>
            <w:tcW w:w="10456" w:type="dxa"/>
          </w:tcPr>
          <w:p w14:paraId="55BF61B6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2A145E75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6A787216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9BDB00D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6D17B870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420B9919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471E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71E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71E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71E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71E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71E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51FD2A06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471E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71E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71E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71E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8420F21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table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471E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border-collapse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71EB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collapse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71E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71E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40px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94B54DC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td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471E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71E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71E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71E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71E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71E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gray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71E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71E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20pt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7A0336BD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471E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71EB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71E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71EB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857E10D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0E619B40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18D8C76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3E527D22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D975B43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&lt;table&gt;</w:t>
            </w:r>
          </w:p>
          <w:p w14:paraId="32951858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"(row, index1) in matrix"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v-bind:key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"index1"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C36D656" w14:textId="77777777" w:rsid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"(value, index2) in row"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v-bind:key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"index2"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</w:p>
          <w:p w14:paraId="1CD3BD51" w14:textId="2375BFCB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</w:t>
            </w:r>
            <w:r w:rsidRPr="00471E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"onClick(index1, index2)"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2127BA2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{{ value }}</w:t>
            </w:r>
          </w:p>
          <w:p w14:paraId="1A1DB9F7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0173F07C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&lt;/tr&gt;</w:t>
            </w:r>
          </w:p>
          <w:p w14:paraId="57DD6E8E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64E72F8D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14182418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D2D6776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1E7034A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26761D9A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C5A701E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548BFA33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size: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90A656D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matrix: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[],</w:t>
            </w:r>
          </w:p>
          <w:p w14:paraId="3EE1B37B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currentNumber: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</w:p>
          <w:p w14:paraId="73AF47F4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2668466A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471EB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created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09622435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lastNumber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513B49D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300496B8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71EB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71E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lastNumber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3B16E6B6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471E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89DB419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71EB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shuffleArray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5131712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71EB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71E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5868EE45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[];</w:t>
            </w:r>
          </w:p>
          <w:p w14:paraId="4C89BA03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471EB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71E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</w:p>
          <w:p w14:paraId="5AB1E2F9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71EB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pop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755D5B25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197EA1D7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2A137146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6ED5ECD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71EB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onClick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B5AA62E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471EB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== 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currentNumber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7FA60607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471EB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""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F423A26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currentNumber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++;</w:t>
            </w:r>
          </w:p>
          <w:p w14:paraId="4ABD842B" w14:textId="77777777" w:rsidR="00471EBE" w:rsidRPr="00471EBE" w:rsidRDefault="00471EBE" w:rsidP="00471EB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71EB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$forceUpdate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63844095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}</w:t>
            </w:r>
          </w:p>
          <w:p w14:paraId="63AE8199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38AEB2E2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        </w:t>
            </w:r>
          </w:p>
          <w:p w14:paraId="21115BF3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32013692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39748D7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shuffleArray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DD25D17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471EB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71EB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5A49EDEE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71EB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71EB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71EB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71EB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71EB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random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*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139B49A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[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71EB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7DD25C6C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>      }  </w:t>
            </w:r>
          </w:p>
          <w:p w14:paraId="0A308B55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    </w:t>
            </w:r>
          </w:p>
          <w:p w14:paraId="035DE52B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442D5952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471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1AC86932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71EB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157864CE" w14:textId="77777777" w:rsidR="00471EBE" w:rsidRPr="00471EBE" w:rsidRDefault="00471EBE" w:rsidP="00471E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517F31C" w14:textId="77777777" w:rsidR="00471EBE" w:rsidRDefault="00471EBE" w:rsidP="00471EBE"/>
        </w:tc>
      </w:tr>
    </w:tbl>
    <w:p w14:paraId="7CEBA17D" w14:textId="77777777" w:rsidR="00471EBE" w:rsidRPr="00F728F6" w:rsidRDefault="00471EBE" w:rsidP="00471EBE"/>
    <w:p w14:paraId="43A23A2E" w14:textId="77777777" w:rsidR="008C37D6" w:rsidRDefault="008C37D6" w:rsidP="008C37D6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클릭된 칸의 값이 </w:t>
      </w:r>
      <w:r>
        <w:t xml:space="preserve">"" </w:t>
      </w:r>
      <w:r>
        <w:rPr>
          <w:rFonts w:hint="eastAsia"/>
        </w:rPr>
        <w:t>이 되면,</w:t>
      </w:r>
      <w:r>
        <w:t xml:space="preserve"> </w:t>
      </w:r>
    </w:p>
    <w:p w14:paraId="1B7FA16F" w14:textId="7CDCF4A4" w:rsidR="00A8315E" w:rsidRPr="008C37D6" w:rsidRDefault="008C37D6" w:rsidP="008C37D6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C37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C37D6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8C37D6">
        <w:rPr>
          <w:rFonts w:ascii="Consolas" w:eastAsia="굴림" w:hAnsi="Consolas" w:cs="굴림"/>
          <w:color w:val="795E26"/>
          <w:kern w:val="0"/>
          <w:sz w:val="21"/>
          <w:szCs w:val="21"/>
        </w:rPr>
        <w:t>$forceUpdate</w:t>
      </w:r>
      <w:r w:rsidRPr="008C37D6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  <w:r w:rsidRPr="008C37D6">
        <w:rPr>
          <w:rFonts w:hint="eastAsia"/>
        </w:rPr>
        <w:t xml:space="preserve"> </w:t>
      </w:r>
      <w:r w:rsidRPr="008C37D6">
        <w:t>메소드가</w:t>
      </w:r>
      <w:r w:rsidRPr="008C37D6">
        <w:rPr>
          <w:rFonts w:hint="eastAsia"/>
        </w:rPr>
        <w:t xml:space="preserve"> </w:t>
      </w:r>
      <w:r w:rsidRPr="008C37D6">
        <w:t>호출되고</w:t>
      </w:r>
      <w:r w:rsidRPr="008C37D6">
        <w:rPr>
          <w:rFonts w:hint="eastAsia"/>
        </w:rPr>
        <w:t>,</w:t>
      </w:r>
    </w:p>
    <w:p w14:paraId="455B36C6" w14:textId="2B72C5C3" w:rsidR="008C37D6" w:rsidRDefault="008C37D6" w:rsidP="00261AA9">
      <w:r>
        <w:rPr>
          <w:rFonts w:hint="eastAsia"/>
        </w:rPr>
        <w:t>그래서 화면이 다시 그려진다.</w:t>
      </w:r>
    </w:p>
    <w:p w14:paraId="11DA4830" w14:textId="7E1015FA" w:rsidR="008C37D6" w:rsidRDefault="008C37D6" w:rsidP="00261AA9"/>
    <w:p w14:paraId="4A280F08" w14:textId="77777777" w:rsidR="008C37D6" w:rsidRPr="00261AA9" w:rsidRDefault="008C37D6" w:rsidP="00261AA9"/>
    <w:p w14:paraId="649E88FF" w14:textId="75BA87E5" w:rsidR="00C35451" w:rsidRDefault="009B4BB5" w:rsidP="007E103F">
      <w:r w:rsidRPr="009B4BB5">
        <w:rPr>
          <w:noProof/>
        </w:rPr>
        <w:drawing>
          <wp:inline distT="0" distB="0" distL="0" distR="0" wp14:anchorId="508F0E50" wp14:editId="1B250196">
            <wp:extent cx="4286848" cy="29341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4312" w14:textId="5BA5CC26" w:rsidR="009B4BB5" w:rsidRDefault="009B4BB5" w:rsidP="007E103F"/>
    <w:p w14:paraId="0295BA01" w14:textId="450D76EE" w:rsidR="009B4BB5" w:rsidRDefault="009B4BB5" w:rsidP="007E103F"/>
    <w:p w14:paraId="309855A4" w14:textId="6388E4D3" w:rsidR="007E5EF3" w:rsidRDefault="007E5EF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5BF5317" w14:textId="6CF45194" w:rsidR="009B4BB5" w:rsidRDefault="007E5EF3" w:rsidP="007E5EF3">
      <w:pPr>
        <w:pStyle w:val="Heading2"/>
      </w:pPr>
      <w:bookmarkStart w:id="13" w:name="_Toc38767410"/>
      <w:r>
        <w:rPr>
          <w:rFonts w:hint="eastAsia"/>
        </w:rPr>
        <w:lastRenderedPageBreak/>
        <w:t>시간 재기</w:t>
      </w:r>
      <w:r w:rsidR="00FD0C56">
        <w:rPr>
          <w:rFonts w:hint="eastAsia"/>
        </w:rPr>
        <w:t xml:space="preserve"> </w:t>
      </w:r>
      <w:r w:rsidR="00FD0C56">
        <w:t xml:space="preserve">&amp; </w:t>
      </w:r>
      <w:r w:rsidR="00FD0C56">
        <w:rPr>
          <w:rFonts w:hint="eastAsia"/>
        </w:rPr>
        <w:t>t</w:t>
      </w:r>
      <w:r w:rsidR="00FD0C56">
        <w:t xml:space="preserve">oFixed </w:t>
      </w:r>
      <w:r w:rsidR="00FD0C56">
        <w:rPr>
          <w:rFonts w:hint="eastAsia"/>
        </w:rPr>
        <w:t>메소드</w:t>
      </w:r>
      <w:bookmarkEnd w:id="13"/>
    </w:p>
    <w:p w14:paraId="37A9D8FC" w14:textId="142FCC4C" w:rsidR="007E5EF3" w:rsidRDefault="007E5EF3" w:rsidP="007E5EF3">
      <w:pPr>
        <w:pStyle w:val="Heading3"/>
      </w:pPr>
      <w:r>
        <w:t>game</w:t>
      </w:r>
      <w:r w:rsidR="00EE1F9B">
        <w:t>5.html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1F9B" w14:paraId="242C0506" w14:textId="77777777" w:rsidTr="00EE1F9B">
        <w:tc>
          <w:tcPr>
            <w:tcW w:w="10456" w:type="dxa"/>
          </w:tcPr>
          <w:p w14:paraId="18076F8D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704F2A2B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2811AB6F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48EA85E2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681F10A8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0ACEE9E8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E1F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E1F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E1F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3EF019D6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E1F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E1F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C1BF532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table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E1F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border-collapse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E1F9B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collapse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E1F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40px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79A3975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td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E1F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E1F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E1F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gray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E1F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20pt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729B237B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E1F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E1F9B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E1F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E1F9B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4AD07C4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3D0FBB33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1F8D7AEE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11B1C96A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C88AFE3" w14:textId="77777777" w:rsidR="00EE1F9B" w:rsidRPr="00EE1F9B" w:rsidRDefault="00EE1F9B" w:rsidP="004C611A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&lt;h2&gt;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sec }} 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초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{{ message }}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&lt;/h2&gt;</w:t>
            </w:r>
          </w:p>
          <w:p w14:paraId="52D08323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&lt;table&gt;</w:t>
            </w:r>
          </w:p>
          <w:p w14:paraId="2443B04E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"(row, index1) in matrix"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v-bind:key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"index1"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CA23B36" w14:textId="77777777" w:rsid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"(value, index2) in row"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v-bind:key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"index2"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</w:p>
          <w:p w14:paraId="53CF6AF7" w14:textId="3D0EF756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</w:t>
            </w:r>
            <w:r w:rsidRPr="00EE1F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"onClick(index1, index2)"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7475C46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{{ value }}</w:t>
            </w:r>
          </w:p>
          <w:p w14:paraId="67ABBB66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42412D51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&lt;/tr&gt;</w:t>
            </w:r>
          </w:p>
          <w:p w14:paraId="59746087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60A80EA8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2A472749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6BAF6B6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D9759C4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425B9024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DB58A0C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87DC773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size: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C595F7F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matrix: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[],</w:t>
            </w:r>
          </w:p>
          <w:p w14:paraId="2BB14103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currentNumber: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A17DA91" w14:textId="77777777" w:rsidR="00EE1F9B" w:rsidRPr="00EE1F9B" w:rsidRDefault="00EE1F9B" w:rsidP="00EE1F9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sec: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028DBA6" w14:textId="77777777" w:rsidR="00EE1F9B" w:rsidRPr="00EE1F9B" w:rsidRDefault="00EE1F9B" w:rsidP="00EE1F9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message: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""</w:t>
            </w:r>
          </w:p>
          <w:p w14:paraId="0A7F2329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4A7483AE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E1F9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created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72EC955B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lastNumber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92ABA84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774260E5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E1F9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lastNumber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488C36A3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618F863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E1F9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shuffleArray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6FDBA64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E1F9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EE472A9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[];</w:t>
            </w:r>
          </w:p>
          <w:p w14:paraId="6D0F792F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E1F9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</w:p>
          <w:p w14:paraId="05A8FE55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pop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3F31B8E7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718F4E55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21BCF99C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9C08A58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E1F9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onClick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A884669" w14:textId="77777777" w:rsidR="00EE1F9B" w:rsidRPr="00EE1F9B" w:rsidRDefault="00EE1F9B" w:rsidP="00F9183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E1F9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currentNumber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initTimer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7901E7F5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E1F9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==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currentNumber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592C9C96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EE1F9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""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F8006A1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currentNumber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++;</w:t>
            </w:r>
          </w:p>
          <w:p w14:paraId="0D8B03B1" w14:textId="77777777" w:rsidR="00EE1F9B" w:rsidRPr="00EE1F9B" w:rsidRDefault="00EE1F9B" w:rsidP="00EE1F9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EE1F9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currentNumber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lastNumber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9194F6E" w14:textId="77777777" w:rsidR="00EE1F9B" w:rsidRPr="00EE1F9B" w:rsidRDefault="00EE1F9B" w:rsidP="00EE1F9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</w:t>
            </w:r>
            <w:r w:rsidRPr="00EE1F9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clearInterval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B08F64B" w14:textId="77777777" w:rsidR="00EE1F9B" w:rsidRPr="00EE1F9B" w:rsidRDefault="00EE1F9B" w:rsidP="00EE1F9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message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E1F9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"(</w:t>
            </w:r>
            <w:r w:rsidRPr="00EE1F9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성공</w:t>
            </w:r>
            <w:r w:rsidRPr="00EE1F9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)"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1DD7217" w14:textId="77777777" w:rsidR="00EE1F9B" w:rsidRPr="00EE1F9B" w:rsidRDefault="00EE1F9B" w:rsidP="00EE1F9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14:paraId="176EA3D7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}</w:t>
            </w:r>
          </w:p>
          <w:p w14:paraId="0A902D86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>        },</w:t>
            </w:r>
          </w:p>
          <w:p w14:paraId="582F2CEB" w14:textId="77777777" w:rsidR="00EE1F9B" w:rsidRPr="00EE1F9B" w:rsidRDefault="00EE1F9B" w:rsidP="00F9183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E1F9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initTimer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24DB18E7" w14:textId="77777777" w:rsidR="00EE1F9B" w:rsidRPr="00EE1F9B" w:rsidRDefault="00EE1F9B" w:rsidP="00F9183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startTime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04570E1E" w14:textId="77777777" w:rsidR="00EE1F9B" w:rsidRPr="00EE1F9B" w:rsidRDefault="00EE1F9B" w:rsidP="00F9183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E1F9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(()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AC55138" w14:textId="77777777" w:rsidR="00EE1F9B" w:rsidRPr="00EE1F9B" w:rsidRDefault="00EE1F9B" w:rsidP="00F9183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sec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((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-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startTime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/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EE1F9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toFixed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EC98D4A" w14:textId="77777777" w:rsidR="00EE1F9B" w:rsidRPr="00EE1F9B" w:rsidRDefault="00EE1F9B" w:rsidP="00F9183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},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53E0F59" w14:textId="77777777" w:rsidR="00EE1F9B" w:rsidRPr="00EE1F9B" w:rsidRDefault="00EE1F9B" w:rsidP="00F9183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28DF9D67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25A64A9E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77894CD6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955ABD8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shuffleArray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6AE7249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E1F9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E1F9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3D6314D0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E1F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E1F9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E1F9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random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*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D22558B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[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EE1F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49387124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  </w:t>
            </w:r>
          </w:p>
          <w:p w14:paraId="15593C09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     </w:t>
            </w:r>
          </w:p>
          <w:p w14:paraId="1B60E376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6F02F690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EE1F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5FB9E434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1F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79747C53" w14:textId="77777777" w:rsidR="00EE1F9B" w:rsidRPr="00EE1F9B" w:rsidRDefault="00EE1F9B" w:rsidP="00EE1F9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F2D33E1" w14:textId="77777777" w:rsidR="00EE1F9B" w:rsidRDefault="00EE1F9B" w:rsidP="00EE1F9B"/>
        </w:tc>
      </w:tr>
    </w:tbl>
    <w:p w14:paraId="08BD4885" w14:textId="7CADE302" w:rsidR="00EE1F9B" w:rsidRDefault="00EE1F9B" w:rsidP="00EE1F9B"/>
    <w:p w14:paraId="35EAB58B" w14:textId="67094235" w:rsidR="004C611A" w:rsidRDefault="004C611A" w:rsidP="00EE1F9B"/>
    <w:p w14:paraId="28A5E33F" w14:textId="1374A9CD" w:rsidR="004C611A" w:rsidRDefault="004C611A" w:rsidP="004C611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611A">
        <w:rPr>
          <w:rFonts w:ascii="Consolas" w:eastAsia="굴림" w:hAnsi="Consolas" w:cs="굴림"/>
          <w:color w:val="001080"/>
          <w:kern w:val="0"/>
          <w:sz w:val="21"/>
          <w:szCs w:val="21"/>
        </w:rPr>
        <w:t>sec:</w:t>
      </w:r>
      <w:r w:rsidRPr="004C611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C611A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4C611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7DA2E015" w14:textId="0E09A009" w:rsidR="004C611A" w:rsidRDefault="004C611A" w:rsidP="004C611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hint="eastAsia"/>
        </w:rPr>
        <w:t>게임 플레이 시간(초)를 기록할 속성이다.</w:t>
      </w:r>
    </w:p>
    <w:p w14:paraId="472938CB" w14:textId="77777777" w:rsidR="004C611A" w:rsidRDefault="004C611A" w:rsidP="004C611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1080"/>
          <w:kern w:val="0"/>
          <w:sz w:val="21"/>
          <w:szCs w:val="21"/>
        </w:rPr>
      </w:pPr>
    </w:p>
    <w:p w14:paraId="7F0BA194" w14:textId="2223816F" w:rsidR="004C611A" w:rsidRPr="004C611A" w:rsidRDefault="004C611A" w:rsidP="004C611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611A">
        <w:rPr>
          <w:rFonts w:ascii="Consolas" w:eastAsia="굴림" w:hAnsi="Consolas" w:cs="굴림"/>
          <w:color w:val="001080"/>
          <w:kern w:val="0"/>
          <w:sz w:val="21"/>
          <w:szCs w:val="21"/>
        </w:rPr>
        <w:t>message:</w:t>
      </w:r>
      <w:r w:rsidRPr="004C611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C611A">
        <w:rPr>
          <w:rFonts w:ascii="Consolas" w:eastAsia="굴림" w:hAnsi="Consolas" w:cs="굴림"/>
          <w:color w:val="A31515"/>
          <w:kern w:val="0"/>
          <w:sz w:val="21"/>
          <w:szCs w:val="21"/>
        </w:rPr>
        <w:t>""</w:t>
      </w:r>
    </w:p>
    <w:p w14:paraId="693DCF5B" w14:textId="2E76BF08" w:rsidR="004C611A" w:rsidRDefault="004C611A" w:rsidP="00EE1F9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게임 성공 메시지를 출력하기 위한 속성이다.</w:t>
      </w:r>
    </w:p>
    <w:p w14:paraId="1C8B5B38" w14:textId="62143557" w:rsidR="004C611A" w:rsidRDefault="004C611A" w:rsidP="00EE1F9B"/>
    <w:p w14:paraId="3C4F2E7C" w14:textId="44B729C2" w:rsidR="00DC2057" w:rsidRDefault="00DC2057" w:rsidP="00EE1F9B"/>
    <w:p w14:paraId="1122041D" w14:textId="77777777" w:rsidR="00DC2057" w:rsidRPr="00DC2057" w:rsidRDefault="00DC2057" w:rsidP="00DC205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C2057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DC2057">
        <w:rPr>
          <w:rFonts w:ascii="Consolas" w:eastAsia="굴림" w:hAnsi="Consolas" w:cs="굴림"/>
          <w:color w:val="000000"/>
          <w:kern w:val="0"/>
          <w:sz w:val="21"/>
          <w:szCs w:val="21"/>
        </w:rPr>
        <w:t>{{ sec }} </w:t>
      </w:r>
      <w:r w:rsidRPr="00DC2057">
        <w:rPr>
          <w:rFonts w:ascii="Consolas" w:eastAsia="굴림" w:hAnsi="Consolas" w:cs="굴림"/>
          <w:color w:val="000000"/>
          <w:kern w:val="0"/>
          <w:sz w:val="21"/>
          <w:szCs w:val="21"/>
        </w:rPr>
        <w:t>초</w:t>
      </w:r>
      <w:r w:rsidRPr="00DC2057">
        <w:rPr>
          <w:rFonts w:ascii="Consolas" w:eastAsia="굴림" w:hAnsi="Consolas" w:cs="굴림"/>
          <w:color w:val="000000"/>
          <w:kern w:val="0"/>
          <w:sz w:val="21"/>
          <w:szCs w:val="21"/>
        </w:rPr>
        <w:t> {{ message }}</w:t>
      </w:r>
      <w:r w:rsidRPr="00DC2057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14:paraId="41C9C1BB" w14:textId="44B27BAA" w:rsidR="00DC2057" w:rsidRDefault="00DC2057" w:rsidP="00EE1F9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게임 플레이 시간(초</w:t>
      </w:r>
      <w:r>
        <w:t>)</w:t>
      </w:r>
      <w:r>
        <w:rPr>
          <w:rFonts w:hint="eastAsia"/>
        </w:rPr>
        <w:t>와 성공 메시지가 여기에 출력된다.</w:t>
      </w:r>
    </w:p>
    <w:p w14:paraId="0E3EF6D6" w14:textId="20902D8F" w:rsidR="00DC2057" w:rsidRDefault="00DC2057" w:rsidP="00EE1F9B"/>
    <w:p w14:paraId="56309B2B" w14:textId="21BDA0C2" w:rsidR="00DC2057" w:rsidRDefault="00DC2057" w:rsidP="00EE1F9B"/>
    <w:p w14:paraId="2EE86933" w14:textId="5B6E3577" w:rsidR="00DC2057" w:rsidRDefault="00DC2057" w:rsidP="00DC205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C2057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DC2057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DC2057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C205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DC2057">
        <w:rPr>
          <w:rFonts w:ascii="Consolas" w:eastAsia="굴림" w:hAnsi="Consolas" w:cs="굴림"/>
          <w:color w:val="001080"/>
          <w:kern w:val="0"/>
          <w:sz w:val="21"/>
          <w:szCs w:val="21"/>
        </w:rPr>
        <w:t>currentNumber</w:t>
      </w:r>
      <w:r w:rsidRPr="00DC2057">
        <w:rPr>
          <w:rFonts w:ascii="Consolas" w:eastAsia="굴림" w:hAnsi="Consolas" w:cs="굴림"/>
          <w:color w:val="000000"/>
          <w:kern w:val="0"/>
          <w:sz w:val="21"/>
          <w:szCs w:val="21"/>
        </w:rPr>
        <w:t> == </w:t>
      </w:r>
      <w:r w:rsidRPr="00DC2057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DC2057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DC2057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C205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DC2057">
        <w:rPr>
          <w:rFonts w:ascii="Consolas" w:eastAsia="굴림" w:hAnsi="Consolas" w:cs="굴림"/>
          <w:color w:val="795E26"/>
          <w:kern w:val="0"/>
          <w:sz w:val="21"/>
          <w:szCs w:val="21"/>
        </w:rPr>
        <w:t>initTimer</w:t>
      </w:r>
      <w:r w:rsidRPr="00DC2057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2E060D4B" w14:textId="3EF82AB6" w:rsidR="00DC2057" w:rsidRDefault="00DC2057" w:rsidP="00DC205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DC2057">
        <w:t xml:space="preserve">  1번</w:t>
      </w:r>
      <w:r>
        <w:rPr>
          <w:rFonts w:hint="eastAsia"/>
        </w:rPr>
        <w:t xml:space="preserve"> 칸을 클릭하면,</w:t>
      </w:r>
      <w:r>
        <w:t xml:space="preserve"> </w:t>
      </w:r>
      <w:r>
        <w:rPr>
          <w:rFonts w:hint="eastAsia"/>
        </w:rPr>
        <w:t>게임 플레이 시간을 계산하기 시작한다.</w:t>
      </w:r>
    </w:p>
    <w:p w14:paraId="518B6208" w14:textId="76595039" w:rsidR="00DC2057" w:rsidRDefault="00DC2057" w:rsidP="00DC205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B678421" w14:textId="77777777" w:rsidR="007D2E9F" w:rsidRDefault="007D2E9F" w:rsidP="00DC205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4848554F" w14:textId="7C87BEE1" w:rsidR="007D2E9F" w:rsidRPr="007D2E9F" w:rsidRDefault="007D2E9F" w:rsidP="007D2E9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2E9F">
        <w:rPr>
          <w:rFonts w:ascii="Consolas" w:eastAsia="굴림" w:hAnsi="Consolas" w:cs="굴림"/>
          <w:color w:val="795E26"/>
          <w:kern w:val="0"/>
          <w:sz w:val="21"/>
          <w:szCs w:val="21"/>
        </w:rPr>
        <w:t>initTimer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() {</w:t>
      </w:r>
    </w:p>
    <w:p w14:paraId="19FDA014" w14:textId="7EB2C0DC" w:rsidR="007D2E9F" w:rsidRPr="007D2E9F" w:rsidRDefault="007D2E9F" w:rsidP="007D2E9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7D2E9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D2E9F">
        <w:rPr>
          <w:rFonts w:ascii="Consolas" w:eastAsia="굴림" w:hAnsi="Consolas" w:cs="굴림"/>
          <w:color w:val="001080"/>
          <w:kern w:val="0"/>
          <w:sz w:val="21"/>
          <w:szCs w:val="21"/>
        </w:rPr>
        <w:t>startTime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D2E9F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D2E9F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31F2D3B7" w14:textId="2A9DB355" w:rsidR="007D2E9F" w:rsidRPr="007D2E9F" w:rsidRDefault="007D2E9F" w:rsidP="007D2E9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7D2E9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D2E9F">
        <w:rPr>
          <w:rFonts w:ascii="Consolas" w:eastAsia="굴림" w:hAnsi="Consolas" w:cs="굴림"/>
          <w:color w:val="001080"/>
          <w:kern w:val="0"/>
          <w:sz w:val="21"/>
          <w:szCs w:val="21"/>
        </w:rPr>
        <w:t>timerId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D2E9F">
        <w:rPr>
          <w:rFonts w:ascii="Consolas" w:eastAsia="굴림" w:hAnsi="Consolas" w:cs="굴림"/>
          <w:color w:val="795E26"/>
          <w:kern w:val="0"/>
          <w:sz w:val="21"/>
          <w:szCs w:val="21"/>
        </w:rPr>
        <w:t>setInterval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(() </w:t>
      </w:r>
      <w:r w:rsidRPr="007D2E9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4BB0F303" w14:textId="7EF57DA5" w:rsidR="007D2E9F" w:rsidRPr="007D2E9F" w:rsidRDefault="007D2E9F" w:rsidP="007D2E9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7D2E9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D2E9F">
        <w:rPr>
          <w:rFonts w:ascii="Consolas" w:eastAsia="굴림" w:hAnsi="Consolas" w:cs="굴림"/>
          <w:color w:val="001080"/>
          <w:kern w:val="0"/>
          <w:sz w:val="21"/>
          <w:szCs w:val="21"/>
        </w:rPr>
        <w:t>sec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 = ((</w:t>
      </w:r>
      <w:r w:rsidRPr="007D2E9F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D2E9F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() - </w:t>
      </w:r>
      <w:r w:rsidRPr="007D2E9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D2E9F">
        <w:rPr>
          <w:rFonts w:ascii="Consolas" w:eastAsia="굴림" w:hAnsi="Consolas" w:cs="굴림"/>
          <w:color w:val="001080"/>
          <w:kern w:val="0"/>
          <w:sz w:val="21"/>
          <w:szCs w:val="21"/>
        </w:rPr>
        <w:t>startTime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) / </w:t>
      </w:r>
      <w:r w:rsidRPr="007D2E9F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r w:rsidRPr="007D2E9F">
        <w:rPr>
          <w:rFonts w:ascii="Consolas" w:eastAsia="굴림" w:hAnsi="Consolas" w:cs="굴림"/>
          <w:color w:val="795E26"/>
          <w:kern w:val="0"/>
          <w:sz w:val="21"/>
          <w:szCs w:val="21"/>
        </w:rPr>
        <w:t>toFixed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D2E9F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E67AAA1" w14:textId="4F48B927" w:rsidR="007D2E9F" w:rsidRPr="007D2E9F" w:rsidRDefault="007D2E9F" w:rsidP="007D2E9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  }, </w:t>
      </w:r>
      <w:r w:rsidRPr="007D2E9F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A09DBF2" w14:textId="791D5BD7" w:rsidR="007D2E9F" w:rsidRPr="007D2E9F" w:rsidRDefault="007D2E9F" w:rsidP="007D2E9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0C4AAEDC" w14:textId="77777777" w:rsidR="007D2E9F" w:rsidRDefault="007D2E9F" w:rsidP="007D2E9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4C753ED" w14:textId="2822D5B6" w:rsidR="007D2E9F" w:rsidRPr="007D2E9F" w:rsidRDefault="007D2E9F" w:rsidP="007D2E9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2E9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D2E9F">
        <w:rPr>
          <w:rFonts w:ascii="Consolas" w:eastAsia="굴림" w:hAnsi="Consolas" w:cs="굴림"/>
          <w:color w:val="001080"/>
          <w:kern w:val="0"/>
          <w:sz w:val="21"/>
          <w:szCs w:val="21"/>
        </w:rPr>
        <w:t>startTime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D2E9F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D2E9F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141A396E" w14:textId="1D43E62D" w:rsidR="00DC2057" w:rsidRDefault="007D2E9F" w:rsidP="00DC205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게임 시작 시각을 기록한다.</w:t>
      </w:r>
    </w:p>
    <w:p w14:paraId="36CF83CC" w14:textId="73EA7E58" w:rsidR="007D2E9F" w:rsidRDefault="007D2E9F" w:rsidP="00DC205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05FDDF3F" w14:textId="5DB082C2" w:rsidR="00FD0C56" w:rsidRPr="00DC2057" w:rsidRDefault="00FD0C56" w:rsidP="00FD0C56">
      <w:pPr>
        <w:pStyle w:val="Heading3"/>
      </w:pPr>
      <w:r>
        <w:rPr>
          <w:rFonts w:hint="eastAsia"/>
        </w:rPr>
        <w:t>t</w:t>
      </w:r>
      <w:r>
        <w:t xml:space="preserve">oFixed </w:t>
      </w:r>
      <w:r>
        <w:rPr>
          <w:rFonts w:hint="eastAsia"/>
        </w:rPr>
        <w:t>메소드</w:t>
      </w:r>
    </w:p>
    <w:p w14:paraId="66586C1E" w14:textId="5B6D6BE6" w:rsidR="007D2E9F" w:rsidRPr="007D2E9F" w:rsidRDefault="007D2E9F" w:rsidP="007D2E9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2E9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D2E9F">
        <w:rPr>
          <w:rFonts w:ascii="Consolas" w:eastAsia="굴림" w:hAnsi="Consolas" w:cs="굴림"/>
          <w:color w:val="001080"/>
          <w:kern w:val="0"/>
          <w:sz w:val="21"/>
          <w:szCs w:val="21"/>
        </w:rPr>
        <w:t>sec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 = ((</w:t>
      </w:r>
      <w:r w:rsidRPr="007D2E9F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D2E9F">
        <w:rPr>
          <w:rFonts w:ascii="Consolas" w:eastAsia="굴림" w:hAnsi="Consolas" w:cs="굴림"/>
          <w:color w:val="267F99"/>
          <w:kern w:val="0"/>
          <w:sz w:val="21"/>
          <w:szCs w:val="21"/>
        </w:rPr>
        <w:t>Date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() - </w:t>
      </w:r>
      <w:r w:rsidRPr="007D2E9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D2E9F">
        <w:rPr>
          <w:rFonts w:ascii="Consolas" w:eastAsia="굴림" w:hAnsi="Consolas" w:cs="굴림"/>
          <w:color w:val="001080"/>
          <w:kern w:val="0"/>
          <w:sz w:val="21"/>
          <w:szCs w:val="21"/>
        </w:rPr>
        <w:t>startTime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) / </w:t>
      </w:r>
      <w:r w:rsidRPr="007D2E9F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.</w:t>
      </w:r>
      <w:r w:rsidRPr="007D2E9F">
        <w:rPr>
          <w:rFonts w:ascii="Consolas" w:eastAsia="굴림" w:hAnsi="Consolas" w:cs="굴림"/>
          <w:color w:val="795E26"/>
          <w:kern w:val="0"/>
          <w:sz w:val="21"/>
          <w:szCs w:val="21"/>
          <w:shd w:val="clear" w:color="auto" w:fill="FFFF99"/>
        </w:rPr>
        <w:t>toFixed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(</w:t>
      </w:r>
      <w:r w:rsidRPr="007D2E9F">
        <w:rPr>
          <w:rFonts w:ascii="Consolas" w:eastAsia="굴림" w:hAnsi="Consolas" w:cs="굴림"/>
          <w:color w:val="098658"/>
          <w:kern w:val="0"/>
          <w:sz w:val="21"/>
          <w:szCs w:val="21"/>
          <w:shd w:val="clear" w:color="auto" w:fill="FFFF99"/>
        </w:rPr>
        <w:t>1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)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2CCE7AE" w14:textId="31DB1AFE" w:rsidR="00DC2057" w:rsidRDefault="007D2E9F" w:rsidP="00EE1F9B">
      <w:r>
        <w:t xml:space="preserve">   </w:t>
      </w:r>
      <w:r>
        <w:rPr>
          <w:rFonts w:hint="eastAsia"/>
        </w:rPr>
        <w:t>현재 시각에서 게임 시작 시간을 빼면,</w:t>
      </w:r>
      <w:r>
        <w:t xml:space="preserve"> </w:t>
      </w:r>
      <w:r>
        <w:rPr>
          <w:rFonts w:hint="eastAsia"/>
        </w:rPr>
        <w:t>그 시간차이 밀리초가 된다.</w:t>
      </w:r>
    </w:p>
    <w:p w14:paraId="0EA69E05" w14:textId="77777777" w:rsidR="007D2E9F" w:rsidRDefault="007D2E9F" w:rsidP="00EE1F9B">
      <w:r>
        <w:t xml:space="preserve">   </w:t>
      </w:r>
      <w:r>
        <w:rPr>
          <w:rFonts w:hint="eastAsia"/>
        </w:rPr>
        <w:t xml:space="preserve">밀리초를 </w:t>
      </w:r>
      <w:r>
        <w:t>1000</w:t>
      </w:r>
      <w:r>
        <w:rPr>
          <w:rFonts w:hint="eastAsia"/>
        </w:rPr>
        <w:t>으로 나누면</w:t>
      </w:r>
      <w:r>
        <w:t xml:space="preserve"> </w:t>
      </w:r>
      <w:r>
        <w:rPr>
          <w:rFonts w:hint="eastAsia"/>
        </w:rPr>
        <w:t>초 값이 된다.</w:t>
      </w:r>
    </w:p>
    <w:p w14:paraId="3DA74A21" w14:textId="59A41198" w:rsidR="007D2E9F" w:rsidRPr="00FD0C56" w:rsidRDefault="007D2E9F" w:rsidP="00EE1F9B">
      <w:pPr>
        <w:rPr>
          <w:shd w:val="clear" w:color="auto" w:fill="FFFF99"/>
        </w:rPr>
      </w:pPr>
      <w:r w:rsidRPr="00FD0C56">
        <w:rPr>
          <w:shd w:val="clear" w:color="auto" w:fill="FFFF99"/>
        </w:rPr>
        <w:t xml:space="preserve">   </w:t>
      </w:r>
      <w:r w:rsidRPr="00FD0C56">
        <w:rPr>
          <w:rFonts w:hint="eastAsia"/>
          <w:shd w:val="clear" w:color="auto" w:fill="FFFF99"/>
        </w:rPr>
        <w:t xml:space="preserve">숫자에 </w:t>
      </w:r>
      <w:r w:rsidRPr="00FD0C56">
        <w:rPr>
          <w:shd w:val="clear" w:color="auto" w:fill="FFFF99"/>
        </w:rPr>
        <w:t>.toFixed(1)</w:t>
      </w:r>
      <w:r w:rsidRPr="00FD0C56">
        <w:rPr>
          <w:rFonts w:hint="eastAsia"/>
          <w:shd w:val="clear" w:color="auto" w:fill="FFFF99"/>
        </w:rPr>
        <w:t xml:space="preserve"> 메소드를 호출하면,</w:t>
      </w:r>
      <w:r w:rsidRPr="00FD0C56">
        <w:rPr>
          <w:shd w:val="clear" w:color="auto" w:fill="FFFF99"/>
        </w:rPr>
        <w:t xml:space="preserve"> </w:t>
      </w:r>
      <w:r w:rsidR="00474B46" w:rsidRPr="00FD0C56">
        <w:rPr>
          <w:rFonts w:hint="eastAsia"/>
          <w:shd w:val="clear" w:color="auto" w:fill="FFFF99"/>
        </w:rPr>
        <w:t xml:space="preserve">그 숫자를 </w:t>
      </w:r>
      <w:r w:rsidRPr="00FD0C56">
        <w:rPr>
          <w:rFonts w:hint="eastAsia"/>
          <w:shd w:val="clear" w:color="auto" w:fill="FFFF99"/>
        </w:rPr>
        <w:t xml:space="preserve">소숫점 </w:t>
      </w:r>
      <w:r w:rsidRPr="00FD0C56">
        <w:rPr>
          <w:shd w:val="clear" w:color="auto" w:fill="FFFF99"/>
        </w:rPr>
        <w:t>1</w:t>
      </w:r>
      <w:r w:rsidRPr="00FD0C56">
        <w:rPr>
          <w:rFonts w:hint="eastAsia"/>
          <w:shd w:val="clear" w:color="auto" w:fill="FFFF99"/>
        </w:rPr>
        <w:t>째 자리로 반올</w:t>
      </w:r>
      <w:r w:rsidR="00474B46" w:rsidRPr="00FD0C56">
        <w:rPr>
          <w:rFonts w:hint="eastAsia"/>
          <w:shd w:val="clear" w:color="auto" w:fill="FFFF99"/>
        </w:rPr>
        <w:t>림한 새 숫자를 리턴한다.</w:t>
      </w:r>
    </w:p>
    <w:p w14:paraId="0643CBD0" w14:textId="049580BA" w:rsidR="00474B46" w:rsidRDefault="00474B46" w:rsidP="00EE1F9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이 숫자를 </w:t>
      </w:r>
      <w:r>
        <w:t xml:space="preserve">this.sec </w:t>
      </w:r>
      <w:r>
        <w:rPr>
          <w:rFonts w:hint="eastAsia"/>
        </w:rPr>
        <w:t>속성에 대입한다.</w:t>
      </w:r>
    </w:p>
    <w:p w14:paraId="76780628" w14:textId="1BDEA145" w:rsidR="00474B46" w:rsidRDefault="00474B46" w:rsidP="00EE1F9B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이 값이 </w:t>
      </w:r>
      <w:r w:rsidRPr="00DC2057">
        <w:rPr>
          <w:rFonts w:ascii="Consolas" w:eastAsia="굴림" w:hAnsi="Consolas" w:cs="굴림"/>
          <w:color w:val="000000"/>
          <w:kern w:val="0"/>
          <w:sz w:val="21"/>
          <w:szCs w:val="21"/>
        </w:rPr>
        <w:t>{{ sec }} </w:t>
      </w:r>
      <w:r w:rsidRPr="00DC2057">
        <w:rPr>
          <w:rFonts w:ascii="Consolas" w:eastAsia="굴림" w:hAnsi="Consolas" w:cs="굴림"/>
          <w:color w:val="000000"/>
          <w:kern w:val="0"/>
          <w:sz w:val="21"/>
          <w:szCs w:val="21"/>
        </w:rPr>
        <w:t>초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부분에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즉시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출력된다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46DD9FF8" w14:textId="3F4EC702" w:rsidR="00474B46" w:rsidRDefault="00474B46" w:rsidP="00EE1F9B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C35705E" w14:textId="6AD40238" w:rsidR="00474B46" w:rsidRDefault="00474B46" w:rsidP="00EE1F9B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F95564C" w14:textId="77777777" w:rsidR="00351503" w:rsidRDefault="00351503" w:rsidP="00351503"/>
    <w:p w14:paraId="1F1C9AD8" w14:textId="77777777" w:rsidR="00351503" w:rsidRDefault="00351503" w:rsidP="00351503">
      <w:r>
        <w:rPr>
          <w:rFonts w:hint="eastAsia"/>
        </w:rPr>
        <w:t>0</w:t>
      </w:r>
      <w:r>
        <w:t xml:space="preserve">.1 </w:t>
      </w:r>
      <w:r>
        <w:rPr>
          <w:rFonts w:hint="eastAsia"/>
        </w:rPr>
        <w:t xml:space="preserve">초 간격으로 </w:t>
      </w:r>
      <w:r>
        <w:t xml:space="preserve">sec </w:t>
      </w:r>
      <w:r>
        <w:rPr>
          <w:rFonts w:hint="eastAsia"/>
        </w:rPr>
        <w:t>속성값이 변경되고,</w:t>
      </w:r>
      <w:r>
        <w:t xml:space="preserve"> </w:t>
      </w:r>
      <w:r>
        <w:rPr>
          <w:rFonts w:hint="eastAsia"/>
        </w:rPr>
        <w:t>이 변경 때문에 화면이 다시 그려지므로,</w:t>
      </w:r>
    </w:p>
    <w:p w14:paraId="276D266A" w14:textId="77777777" w:rsidR="00351503" w:rsidRDefault="00351503" w:rsidP="00351503">
      <w:r>
        <w:rPr>
          <w:rFonts w:hint="eastAsia"/>
        </w:rPr>
        <w:t>t</w:t>
      </w:r>
      <w:r>
        <w:t xml:space="preserve">his.$forceUpdate() </w:t>
      </w:r>
      <w:r>
        <w:rPr>
          <w:rFonts w:hint="eastAsia"/>
        </w:rPr>
        <w:t>메소드 호출은 필요 없어졌다.</w:t>
      </w:r>
    </w:p>
    <w:p w14:paraId="21677119" w14:textId="77777777" w:rsidR="00351503" w:rsidRDefault="00351503" w:rsidP="00351503"/>
    <w:p w14:paraId="51B31062" w14:textId="5D8871B7" w:rsidR="00047E16" w:rsidRDefault="00047E16" w:rsidP="00EE1F9B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67F6BD2" w14:textId="7158382B" w:rsidR="00047E16" w:rsidRDefault="00047E16" w:rsidP="00EE1F9B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AD25E82" w14:textId="77777777" w:rsidR="00047E16" w:rsidRPr="007D2E9F" w:rsidRDefault="00047E16" w:rsidP="00047E1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</w:pP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7D2E9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D2E9F">
        <w:rPr>
          <w:rFonts w:ascii="Consolas" w:eastAsia="굴림" w:hAnsi="Consolas" w:cs="굴림"/>
          <w:color w:val="001080"/>
          <w:kern w:val="0"/>
          <w:sz w:val="21"/>
          <w:szCs w:val="21"/>
        </w:rPr>
        <w:t>timerId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D2E9F">
        <w:rPr>
          <w:rFonts w:ascii="Consolas" w:eastAsia="굴림" w:hAnsi="Consolas" w:cs="굴림"/>
          <w:color w:val="795E26"/>
          <w:kern w:val="0"/>
          <w:sz w:val="21"/>
          <w:szCs w:val="21"/>
        </w:rPr>
        <w:t>setInterval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() </w:t>
      </w:r>
      <w:r w:rsidRPr="007D2E9F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=&gt;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{</w:t>
      </w:r>
    </w:p>
    <w:p w14:paraId="33806C4E" w14:textId="77777777" w:rsidR="00047E16" w:rsidRPr="007D2E9F" w:rsidRDefault="00047E16" w:rsidP="00047E1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</w:pP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   </w:t>
      </w:r>
      <w:r w:rsidRPr="007D2E9F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this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.</w:t>
      </w:r>
      <w:r w:rsidRPr="007D2E9F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sec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= ((</w:t>
      </w:r>
      <w:r w:rsidRPr="007D2E9F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new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</w:t>
      </w:r>
      <w:r w:rsidRPr="007D2E9F">
        <w:rPr>
          <w:rFonts w:ascii="Consolas" w:eastAsia="굴림" w:hAnsi="Consolas" w:cs="굴림"/>
          <w:color w:val="267F99"/>
          <w:kern w:val="0"/>
          <w:sz w:val="21"/>
          <w:szCs w:val="21"/>
          <w:shd w:val="clear" w:color="auto" w:fill="FFFF99"/>
        </w:rPr>
        <w:t>Date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() - </w:t>
      </w:r>
      <w:r w:rsidRPr="007D2E9F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this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.</w:t>
      </w:r>
      <w:r w:rsidRPr="007D2E9F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startTime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) / </w:t>
      </w:r>
      <w:r w:rsidRPr="007D2E9F">
        <w:rPr>
          <w:rFonts w:ascii="Consolas" w:eastAsia="굴림" w:hAnsi="Consolas" w:cs="굴림"/>
          <w:color w:val="098658"/>
          <w:kern w:val="0"/>
          <w:sz w:val="21"/>
          <w:szCs w:val="21"/>
          <w:shd w:val="clear" w:color="auto" w:fill="FFFF99"/>
        </w:rPr>
        <w:t>1000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).</w:t>
      </w:r>
      <w:r w:rsidRPr="007D2E9F">
        <w:rPr>
          <w:rFonts w:ascii="Consolas" w:eastAsia="굴림" w:hAnsi="Consolas" w:cs="굴림"/>
          <w:color w:val="795E26"/>
          <w:kern w:val="0"/>
          <w:sz w:val="21"/>
          <w:szCs w:val="21"/>
          <w:shd w:val="clear" w:color="auto" w:fill="FFFF99"/>
        </w:rPr>
        <w:t>toFixed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(</w:t>
      </w:r>
      <w:r w:rsidRPr="007D2E9F">
        <w:rPr>
          <w:rFonts w:ascii="Consolas" w:eastAsia="굴림" w:hAnsi="Consolas" w:cs="굴림"/>
          <w:color w:val="098658"/>
          <w:kern w:val="0"/>
          <w:sz w:val="21"/>
          <w:szCs w:val="21"/>
          <w:shd w:val="clear" w:color="auto" w:fill="FFFF99"/>
        </w:rPr>
        <w:t>1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);</w:t>
      </w:r>
    </w:p>
    <w:p w14:paraId="60C7C653" w14:textId="77777777" w:rsidR="00047E16" w:rsidRPr="007D2E9F" w:rsidRDefault="00047E16" w:rsidP="00047E1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 }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D2E9F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7D2E9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34233D2" w14:textId="70EF8E3F" w:rsidR="00CD2115" w:rsidRDefault="00CD2115" w:rsidP="00EE1F9B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노란색으로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칠한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부분이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화살표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문법으로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구현된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콜백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함수이다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3130E90B" w14:textId="1037CCCC" w:rsidR="00CD2115" w:rsidRDefault="00CD2115" w:rsidP="00EE1F9B">
      <w:r w:rsidRPr="00CD2115">
        <w:rPr>
          <w:rFonts w:hint="eastAsia"/>
        </w:rPr>
        <w:t xml:space="preserve"> </w:t>
      </w:r>
      <w:r w:rsidRPr="00CD2115">
        <w:t xml:space="preserve"> 이</w:t>
      </w:r>
      <w:r w:rsidRPr="00CD2115">
        <w:rPr>
          <w:rFonts w:hint="eastAsia"/>
        </w:rPr>
        <w:t xml:space="preserve"> </w:t>
      </w:r>
      <w:r w:rsidRPr="00CD2115">
        <w:t>콜백함수가</w:t>
      </w:r>
      <w:r w:rsidRPr="00CD2115">
        <w:rPr>
          <w:rFonts w:hint="eastAsia"/>
        </w:rPr>
        <w:t xml:space="preserve"> </w:t>
      </w:r>
      <w:r w:rsidRPr="00CD2115">
        <w:t>0.1</w:t>
      </w:r>
      <w:r>
        <w:rPr>
          <w:rFonts w:hint="eastAsia"/>
        </w:rPr>
        <w:t>초 간격으로 호출되도록 등록한다.</w:t>
      </w:r>
    </w:p>
    <w:p w14:paraId="47B877B0" w14:textId="69A416BE" w:rsidR="00CD2115" w:rsidRPr="00CD2115" w:rsidRDefault="00CD2115" w:rsidP="00EE1F9B">
      <w:r>
        <w:rPr>
          <w:rFonts w:hint="eastAsia"/>
        </w:rPr>
        <w:t xml:space="preserve"> </w:t>
      </w:r>
      <w:r>
        <w:t xml:space="preserve"> </w:t>
      </w:r>
      <w:r w:rsidR="0097657F">
        <w:rPr>
          <w:rFonts w:hint="eastAsia"/>
        </w:rPr>
        <w:t xml:space="preserve">이 등록 </w:t>
      </w:r>
      <w:r w:rsidR="0097657F">
        <w:t>id</w:t>
      </w:r>
      <w:r w:rsidR="0097657F">
        <w:rPr>
          <w:rFonts w:hint="eastAsia"/>
        </w:rPr>
        <w:t xml:space="preserve">를 </w:t>
      </w:r>
      <w:r w:rsidR="0097657F">
        <w:t xml:space="preserve">timerId </w:t>
      </w:r>
      <w:r w:rsidR="0097657F">
        <w:rPr>
          <w:rFonts w:hint="eastAsia"/>
        </w:rPr>
        <w:t>속성에 대입한다.</w:t>
      </w:r>
    </w:p>
    <w:p w14:paraId="4C6B2678" w14:textId="77777777" w:rsidR="00474B46" w:rsidRDefault="00474B46" w:rsidP="00EE1F9B"/>
    <w:p w14:paraId="5329C1FF" w14:textId="6CB2A6B7" w:rsidR="00912C59" w:rsidRPr="00912C59" w:rsidRDefault="00912C59" w:rsidP="00912C5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2C59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912C59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912C5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12C5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912C59">
        <w:rPr>
          <w:rFonts w:ascii="Consolas" w:eastAsia="굴림" w:hAnsi="Consolas" w:cs="굴림"/>
          <w:color w:val="001080"/>
          <w:kern w:val="0"/>
          <w:sz w:val="21"/>
          <w:szCs w:val="21"/>
        </w:rPr>
        <w:t>currentNumber</w:t>
      </w:r>
      <w:r w:rsidRPr="00912C59">
        <w:rPr>
          <w:rFonts w:ascii="Consolas" w:eastAsia="굴림" w:hAnsi="Consolas" w:cs="굴림"/>
          <w:color w:val="000000"/>
          <w:kern w:val="0"/>
          <w:sz w:val="21"/>
          <w:szCs w:val="21"/>
        </w:rPr>
        <w:t> &gt; </w:t>
      </w:r>
      <w:r w:rsidRPr="00912C5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12C5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912C59">
        <w:rPr>
          <w:rFonts w:ascii="Consolas" w:eastAsia="굴림" w:hAnsi="Consolas" w:cs="굴림"/>
          <w:color w:val="001080"/>
          <w:kern w:val="0"/>
          <w:sz w:val="21"/>
          <w:szCs w:val="21"/>
        </w:rPr>
        <w:t>lastNumber</w:t>
      </w:r>
      <w:r w:rsidRPr="00912C59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04043413" w14:textId="1CB2A6C1" w:rsidR="00912C59" w:rsidRPr="00912C59" w:rsidRDefault="00912C59" w:rsidP="00912C5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2C59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912C59">
        <w:rPr>
          <w:rFonts w:ascii="Consolas" w:eastAsia="굴림" w:hAnsi="Consolas" w:cs="굴림"/>
          <w:color w:val="795E26"/>
          <w:kern w:val="0"/>
          <w:sz w:val="21"/>
          <w:szCs w:val="21"/>
        </w:rPr>
        <w:t>clearInterval</w:t>
      </w:r>
      <w:r w:rsidRPr="00912C5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12C5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12C5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912C59">
        <w:rPr>
          <w:rFonts w:ascii="Consolas" w:eastAsia="굴림" w:hAnsi="Consolas" w:cs="굴림"/>
          <w:color w:val="001080"/>
          <w:kern w:val="0"/>
          <w:sz w:val="21"/>
          <w:szCs w:val="21"/>
        </w:rPr>
        <w:t>timerId</w:t>
      </w:r>
      <w:r w:rsidRPr="00912C59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04E679D" w14:textId="0CB3FFBA" w:rsidR="00912C59" w:rsidRPr="00912C59" w:rsidRDefault="00912C59" w:rsidP="00912C5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2C59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912C5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12C5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912C59">
        <w:rPr>
          <w:rFonts w:ascii="Consolas" w:eastAsia="굴림" w:hAnsi="Consolas" w:cs="굴림"/>
          <w:color w:val="001080"/>
          <w:kern w:val="0"/>
          <w:sz w:val="21"/>
          <w:szCs w:val="21"/>
        </w:rPr>
        <w:t>message</w:t>
      </w:r>
      <w:r w:rsidRPr="00912C59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12C59">
        <w:rPr>
          <w:rFonts w:ascii="Consolas" w:eastAsia="굴림" w:hAnsi="Consolas" w:cs="굴림"/>
          <w:color w:val="A31515"/>
          <w:kern w:val="0"/>
          <w:sz w:val="21"/>
          <w:szCs w:val="21"/>
        </w:rPr>
        <w:t>"(</w:t>
      </w:r>
      <w:r w:rsidRPr="00912C59">
        <w:rPr>
          <w:rFonts w:ascii="Consolas" w:eastAsia="굴림" w:hAnsi="Consolas" w:cs="굴림"/>
          <w:color w:val="A31515"/>
          <w:kern w:val="0"/>
          <w:sz w:val="21"/>
          <w:szCs w:val="21"/>
        </w:rPr>
        <w:t>성공</w:t>
      </w:r>
      <w:r w:rsidRPr="00912C59">
        <w:rPr>
          <w:rFonts w:ascii="Consolas" w:eastAsia="굴림" w:hAnsi="Consolas" w:cs="굴림"/>
          <w:color w:val="A31515"/>
          <w:kern w:val="0"/>
          <w:sz w:val="21"/>
          <w:szCs w:val="21"/>
        </w:rPr>
        <w:t>)"</w:t>
      </w:r>
      <w:r w:rsidRPr="00912C5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AE9BA0A" w14:textId="2CE7A8B2" w:rsidR="00912C59" w:rsidRPr="00912C59" w:rsidRDefault="00912C59" w:rsidP="00912C5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2C59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4A96D44A" w14:textId="77777777" w:rsidR="00912C59" w:rsidRDefault="00912C59" w:rsidP="00EE1F9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클릭해야할 숫자에 해당하는 c</w:t>
      </w:r>
      <w:r>
        <w:t xml:space="preserve">urrentNumber </w:t>
      </w:r>
      <w:r>
        <w:rPr>
          <w:rFonts w:hint="eastAsia"/>
        </w:rPr>
        <w:t>값이,</w:t>
      </w:r>
    </w:p>
    <w:p w14:paraId="00080A81" w14:textId="6B79CA27" w:rsidR="00912C59" w:rsidRDefault="00912C59" w:rsidP="00EE1F9B">
      <w:r>
        <w:t xml:space="preserve">  </w:t>
      </w:r>
      <w:r>
        <w:rPr>
          <w:rFonts w:hint="eastAsia"/>
        </w:rPr>
        <w:t xml:space="preserve">최대 숫자 </w:t>
      </w:r>
      <w:r>
        <w:t xml:space="preserve">lastNumber </w:t>
      </w:r>
      <w:r>
        <w:rPr>
          <w:rFonts w:hint="eastAsia"/>
        </w:rPr>
        <w:t>보다 크면,</w:t>
      </w:r>
      <w:r>
        <w:t xml:space="preserve"> </w:t>
      </w:r>
      <w:r>
        <w:rPr>
          <w:rFonts w:hint="eastAsia"/>
        </w:rPr>
        <w:t>모든 숫자를 끌릭한 것이고,</w:t>
      </w:r>
      <w:r>
        <w:t xml:space="preserve"> </w:t>
      </w:r>
      <w:r>
        <w:rPr>
          <w:rFonts w:hint="eastAsia"/>
        </w:rPr>
        <w:t>게임 끝이다.</w:t>
      </w:r>
    </w:p>
    <w:p w14:paraId="3A4D24A4" w14:textId="569EEE6A" w:rsidR="00047E16" w:rsidRDefault="00047E16" w:rsidP="00EE1F9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</w:t>
      </w:r>
      <w:r>
        <w:t>etInterval</w:t>
      </w:r>
      <w:r>
        <w:rPr>
          <w:rFonts w:hint="eastAsia"/>
        </w:rPr>
        <w:t xml:space="preserve"> </w:t>
      </w:r>
      <w:r w:rsidR="0097657F">
        <w:rPr>
          <w:rFonts w:hint="eastAsia"/>
        </w:rPr>
        <w:t>등록을 취소한다.</w:t>
      </w:r>
      <w:r w:rsidR="002609F5">
        <w:t xml:space="preserve"> </w:t>
      </w:r>
      <w:r w:rsidR="002609F5">
        <w:rPr>
          <w:rFonts w:hint="eastAsia"/>
        </w:rPr>
        <w:t>이제 콜백함수는 호출되지 않게 된다.</w:t>
      </w:r>
    </w:p>
    <w:p w14:paraId="1F3E8EFA" w14:textId="52220074" w:rsidR="002609F5" w:rsidRDefault="002609F5" w:rsidP="00EE1F9B">
      <w:r>
        <w:rPr>
          <w:rFonts w:hint="eastAsia"/>
        </w:rPr>
        <w:t xml:space="preserve"> </w:t>
      </w:r>
      <w:r>
        <w:t xml:space="preserve"> messa</w:t>
      </w:r>
      <w:r>
        <w:rPr>
          <w:rFonts w:hint="eastAsia"/>
        </w:rPr>
        <w:t>a</w:t>
      </w:r>
      <w:r>
        <w:t xml:space="preserve">ge </w:t>
      </w:r>
      <w:r>
        <w:rPr>
          <w:rFonts w:hint="eastAsia"/>
        </w:rPr>
        <w:t xml:space="preserve">속성에 </w:t>
      </w:r>
      <w:r>
        <w:t>"(</w:t>
      </w:r>
      <w:r>
        <w:rPr>
          <w:rFonts w:hint="eastAsia"/>
        </w:rPr>
        <w:t>성공</w:t>
      </w:r>
      <w:r>
        <w:t xml:space="preserve">)" </w:t>
      </w:r>
      <w:r>
        <w:rPr>
          <w:rFonts w:hint="eastAsia"/>
        </w:rPr>
        <w:t>문자열을 대입한다.</w:t>
      </w:r>
      <w:r>
        <w:t xml:space="preserve"> </w:t>
      </w:r>
    </w:p>
    <w:p w14:paraId="7D783D1A" w14:textId="3DC30446" w:rsidR="002609F5" w:rsidRPr="002609F5" w:rsidRDefault="002609F5" w:rsidP="00EE1F9B">
      <w:r w:rsidRPr="002609F5">
        <w:rPr>
          <w:rFonts w:hint="eastAsia"/>
        </w:rPr>
        <w:t xml:space="preserve"> </w:t>
      </w:r>
      <w:r w:rsidRPr="002609F5">
        <w:t xml:space="preserve"> 이</w:t>
      </w:r>
      <w:r w:rsidRPr="002609F5">
        <w:rPr>
          <w:rFonts w:hint="eastAsia"/>
        </w:rPr>
        <w:t xml:space="preserve"> </w:t>
      </w:r>
      <w:r w:rsidRPr="002609F5">
        <w:t>값이</w:t>
      </w:r>
      <w:r w:rsidRPr="002609F5">
        <w:rPr>
          <w:rFonts w:hint="eastAsia"/>
        </w:rPr>
        <w:t xml:space="preserve"> </w:t>
      </w:r>
      <w:r w:rsidRPr="00DC2057">
        <w:t>{{</w:t>
      </w:r>
      <w:r w:rsidRPr="00DC2057">
        <w:t> </w:t>
      </w:r>
      <w:r w:rsidRPr="00DC2057">
        <w:t>message</w:t>
      </w:r>
      <w:r w:rsidRPr="00DC2057">
        <w:t> </w:t>
      </w:r>
      <w:r w:rsidRPr="00DC2057">
        <w:t>}}</w:t>
      </w:r>
      <w:r w:rsidRPr="002609F5">
        <w:t xml:space="preserve"> 부분에</w:t>
      </w:r>
      <w:r w:rsidRPr="002609F5">
        <w:rPr>
          <w:rFonts w:hint="eastAsia"/>
        </w:rPr>
        <w:t xml:space="preserve"> </w:t>
      </w:r>
      <w:r w:rsidRPr="002609F5">
        <w:t>즉시</w:t>
      </w:r>
      <w:r w:rsidRPr="002609F5">
        <w:rPr>
          <w:rFonts w:hint="eastAsia"/>
        </w:rPr>
        <w:t xml:space="preserve"> </w:t>
      </w:r>
      <w:r w:rsidRPr="002609F5">
        <w:t>출력된다</w:t>
      </w:r>
      <w:r w:rsidRPr="002609F5">
        <w:rPr>
          <w:rFonts w:hint="eastAsia"/>
        </w:rPr>
        <w:t>.</w:t>
      </w:r>
    </w:p>
    <w:p w14:paraId="7D87C785" w14:textId="77777777" w:rsidR="002609F5" w:rsidRPr="002609F5" w:rsidRDefault="002609F5" w:rsidP="00EE1F9B"/>
    <w:p w14:paraId="1BF06233" w14:textId="6FF4075B" w:rsidR="002609F5" w:rsidRDefault="002609F5" w:rsidP="00EE1F9B"/>
    <w:p w14:paraId="0B145C1C" w14:textId="1A94BB75" w:rsidR="0097657F" w:rsidRDefault="003C0B32" w:rsidP="00EE1F9B">
      <w:r w:rsidRPr="003C0B32">
        <w:rPr>
          <w:noProof/>
        </w:rPr>
        <w:drawing>
          <wp:inline distT="0" distB="0" distL="0" distR="0" wp14:anchorId="56E839D0" wp14:editId="45261B85">
            <wp:extent cx="3816867" cy="29578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1719" cy="297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F9BB" w14:textId="77777777" w:rsidR="0097657F" w:rsidRPr="007D2E9F" w:rsidRDefault="0097657F" w:rsidP="00EE1F9B"/>
    <w:p w14:paraId="1D948D9B" w14:textId="0E6C472E" w:rsidR="004C611A" w:rsidRDefault="004C611A" w:rsidP="00EE1F9B"/>
    <w:p w14:paraId="6AF3673B" w14:textId="4514967D" w:rsidR="008D2A00" w:rsidRDefault="008D2A00" w:rsidP="00EE1F9B"/>
    <w:p w14:paraId="41DE06D0" w14:textId="58D19A44" w:rsidR="008D2A00" w:rsidRDefault="008D2A0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C17FE90" w14:textId="32253F77" w:rsidR="008D2A00" w:rsidRDefault="008D2A00" w:rsidP="008D2A00">
      <w:pPr>
        <w:pStyle w:val="Heading2"/>
      </w:pPr>
      <w:bookmarkStart w:id="14" w:name="_Toc38767411"/>
      <w:r>
        <w:rPr>
          <w:rFonts w:hint="eastAsia"/>
        </w:rPr>
        <w:lastRenderedPageBreak/>
        <w:t>칸의 서식</w:t>
      </w:r>
      <w:bookmarkEnd w:id="14"/>
    </w:p>
    <w:p w14:paraId="5A008DF2" w14:textId="0A9D4A1C" w:rsidR="008D2A00" w:rsidRDefault="008D2A00" w:rsidP="008D2A00">
      <w:pPr>
        <w:pStyle w:val="Heading3"/>
      </w:pPr>
      <w:r>
        <w:rPr>
          <w:rFonts w:hint="eastAsia"/>
        </w:rPr>
        <w:t>g</w:t>
      </w:r>
      <w:r>
        <w:t>ame6.html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D2A00" w14:paraId="111DDCE7" w14:textId="77777777" w:rsidTr="008D2A00">
        <w:tc>
          <w:tcPr>
            <w:tcW w:w="10456" w:type="dxa"/>
          </w:tcPr>
          <w:p w14:paraId="2ADBF9FD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54121F33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5643BB85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7F7DCEE7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18778236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3BCB02B2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76333F87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7190838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table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border-collapse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D2A0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collapse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40px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65D0EA9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td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gray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20pt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3B08135B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D2A0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D2A0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FDB591C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CF652D9" w14:textId="77777777" w:rsidR="008D2A00" w:rsidRPr="008D2A00" w:rsidRDefault="008D2A00" w:rsidP="008D2A0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td.yellow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D2A0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#ffa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0D53A34" w14:textId="77777777" w:rsidR="008D2A00" w:rsidRPr="008D2A00" w:rsidRDefault="008D2A00" w:rsidP="008D2A0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td.green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D2A0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#bfb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F26C1E5" w14:textId="77777777" w:rsidR="008D2A00" w:rsidRPr="008D2A00" w:rsidRDefault="008D2A00" w:rsidP="008D2A0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td.blue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D2A0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#8df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CE94256" w14:textId="77777777" w:rsidR="008D2A00" w:rsidRPr="008D2A00" w:rsidRDefault="008D2A00" w:rsidP="008D2A0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td.red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D2A0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#fbb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      </w:t>
            </w:r>
          </w:p>
          <w:p w14:paraId="2BA2B669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1C3C9378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AF21458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14036530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14DA785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&lt;h2&gt;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sec }} 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초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{{ message }}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&lt;/h2&gt;</w:t>
            </w:r>
          </w:p>
          <w:p w14:paraId="7B208549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&lt;table&gt;</w:t>
            </w:r>
          </w:p>
          <w:p w14:paraId="29A637E8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"(row, index1) in matrix"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v-bind:key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"index1"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69A881F" w14:textId="77777777" w:rsid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"(value, index2) in row"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v-bind:key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"index2"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</w:p>
          <w:p w14:paraId="68BB98D2" w14:textId="24651C35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"onClick(index1, index2)"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</w:p>
          <w:p w14:paraId="7FE28C73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v-bind:class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"cssClass(value)"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13301A7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{{ value }}</w:t>
            </w:r>
          </w:p>
          <w:p w14:paraId="0CD33079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1CF74C67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&lt;/tr&gt;</w:t>
            </w:r>
          </w:p>
          <w:p w14:paraId="563AD8F8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2AA27BDC" w14:textId="77777777" w:rsidR="008D2A00" w:rsidRPr="008D2A00" w:rsidRDefault="008D2A00" w:rsidP="00917A8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onclick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location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reload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()"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v-show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"message"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재도전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367671A0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78F1E4A2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2DD0F10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597CE87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4BDAD24E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24C2DC32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286262E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size: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F739F82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matrix: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[],</w:t>
            </w:r>
          </w:p>
          <w:p w14:paraId="21BB0E2D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currentNumber: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201BA6EC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sec: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5FDF65A7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message: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""</w:t>
            </w:r>
          </w:p>
          <w:p w14:paraId="184BA12B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2872BEDF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D2A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created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55113917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lastNumber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0C81D85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68213BF3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D2A0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lastNumber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E05C1CD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DE8BE3A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D2A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shuffleArray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4D66801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D2A0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306092EE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[];</w:t>
            </w:r>
          </w:p>
          <w:p w14:paraId="03F18084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D2A0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</w:p>
          <w:p w14:paraId="62DC0970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pop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2E630473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27AE85CC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6D4FAAAA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24532782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D2A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onClick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51F617F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D2A0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currentNumber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initTimer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3FEC129D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D2A0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==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currentNumber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5E92E3D4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>           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8D2A0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""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43B3134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currentNumber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++;</w:t>
            </w:r>
          </w:p>
          <w:p w14:paraId="2DDB7507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D2A0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currentNumber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lastNumber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57255EEA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</w:t>
            </w:r>
            <w:r w:rsidRPr="008D2A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clearInterval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FB71AE3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message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D2A0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"(</w:t>
            </w:r>
            <w:r w:rsidRPr="008D2A0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성공</w:t>
            </w:r>
            <w:r w:rsidRPr="008D2A0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)"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E8F552D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14:paraId="1BC3699B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}</w:t>
            </w:r>
          </w:p>
          <w:p w14:paraId="32B71303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},</w:t>
            </w:r>
          </w:p>
          <w:p w14:paraId="34611A4E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D2A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initTimer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0C3AEF5E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startTime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4BFD9222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D2A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(()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59DC09E7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sec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((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-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startTime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/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8D2A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toFixed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974BDCE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},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EA26E57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},</w:t>
            </w:r>
          </w:p>
          <w:p w14:paraId="786FC5A9" w14:textId="77777777" w:rsidR="008D2A00" w:rsidRPr="008D2A00" w:rsidRDefault="008D2A00" w:rsidP="00DF221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D2A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cssClass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72FEDE3A" w14:textId="77777777" w:rsidR="008D2A00" w:rsidRPr="008D2A00" w:rsidRDefault="008D2A00" w:rsidP="00DF221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digit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D2A0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6A03E66" w14:textId="121DE5DE" w:rsidR="008D2A00" w:rsidRPr="008D2A00" w:rsidRDefault="008D2A00" w:rsidP="00DF221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D2A0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yellow: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digit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==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green: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digit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==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blue: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digit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==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red: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digit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==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3C86951D" w14:textId="77777777" w:rsidR="008D2A00" w:rsidRPr="008D2A00" w:rsidRDefault="008D2A00" w:rsidP="00DF221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12134D02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097E068B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42CDBA8B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97A3B3D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shuffleArray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13F7DB6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D2A0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D2A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4BC66DD5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D2A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D2A0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D2A0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random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*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6705F7F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[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8D2A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700C39D0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  </w:t>
            </w:r>
          </w:p>
          <w:p w14:paraId="2012E6FC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     </w:t>
            </w:r>
          </w:p>
          <w:p w14:paraId="1034264B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3BADCF6E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8D2A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15FB940B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2A0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6F6B1EBE" w14:textId="77777777" w:rsidR="008D2A00" w:rsidRPr="008D2A00" w:rsidRDefault="008D2A00" w:rsidP="008D2A0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AEC9505" w14:textId="77777777" w:rsidR="008D2A00" w:rsidRDefault="008D2A00" w:rsidP="008D2A00"/>
        </w:tc>
      </w:tr>
    </w:tbl>
    <w:p w14:paraId="049E2426" w14:textId="77777777" w:rsidR="008D2A00" w:rsidRPr="008D2A00" w:rsidRDefault="008D2A00" w:rsidP="008D2A00"/>
    <w:p w14:paraId="70BAB8A7" w14:textId="68387EB9" w:rsidR="008D2A00" w:rsidRDefault="008D2A00" w:rsidP="008D2A00"/>
    <w:p w14:paraId="479A7E92" w14:textId="65009F38" w:rsidR="000F0CE5" w:rsidRPr="000F0CE5" w:rsidRDefault="000F0CE5" w:rsidP="000F0CE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F0CE5">
        <w:rPr>
          <w:rFonts w:ascii="Consolas" w:eastAsia="굴림" w:hAnsi="Consolas" w:cs="굴림"/>
          <w:color w:val="800000"/>
          <w:kern w:val="0"/>
          <w:sz w:val="21"/>
          <w:szCs w:val="21"/>
        </w:rPr>
        <w:t>td.yellow</w:t>
      </w:r>
      <w:r w:rsidRPr="000F0CE5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0F0CE5">
        <w:rPr>
          <w:rFonts w:ascii="Consolas" w:eastAsia="굴림" w:hAnsi="Consolas" w:cs="굴림"/>
          <w:color w:val="FF0000"/>
          <w:kern w:val="0"/>
          <w:sz w:val="21"/>
          <w:szCs w:val="21"/>
        </w:rPr>
        <w:t>background-color</w:t>
      </w:r>
      <w:r w:rsidRPr="000F0CE5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0F0CE5">
        <w:rPr>
          <w:rFonts w:ascii="Consolas" w:eastAsia="굴림" w:hAnsi="Consolas" w:cs="굴림"/>
          <w:color w:val="0451A5"/>
          <w:kern w:val="0"/>
          <w:sz w:val="21"/>
          <w:szCs w:val="21"/>
        </w:rPr>
        <w:t>#ffa</w:t>
      </w:r>
      <w:r w:rsidRPr="000F0CE5">
        <w:rPr>
          <w:rFonts w:ascii="Consolas" w:eastAsia="굴림" w:hAnsi="Consolas" w:cs="굴림"/>
          <w:color w:val="000000"/>
          <w:kern w:val="0"/>
          <w:sz w:val="21"/>
          <w:szCs w:val="21"/>
        </w:rPr>
        <w:t>; }</w:t>
      </w:r>
    </w:p>
    <w:p w14:paraId="0CF6768B" w14:textId="55EFA102" w:rsidR="000F0CE5" w:rsidRPr="000F0CE5" w:rsidRDefault="000F0CE5" w:rsidP="000F0CE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F0CE5">
        <w:rPr>
          <w:rFonts w:ascii="Consolas" w:eastAsia="굴림" w:hAnsi="Consolas" w:cs="굴림"/>
          <w:color w:val="800000"/>
          <w:kern w:val="0"/>
          <w:sz w:val="21"/>
          <w:szCs w:val="21"/>
        </w:rPr>
        <w:t>td.green</w:t>
      </w:r>
      <w:r w:rsidRPr="000F0CE5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0F0CE5">
        <w:rPr>
          <w:rFonts w:ascii="Consolas" w:eastAsia="굴림" w:hAnsi="Consolas" w:cs="굴림"/>
          <w:color w:val="FF0000"/>
          <w:kern w:val="0"/>
          <w:sz w:val="21"/>
          <w:szCs w:val="21"/>
        </w:rPr>
        <w:t>background-color</w:t>
      </w:r>
      <w:r w:rsidRPr="000F0CE5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0F0CE5">
        <w:rPr>
          <w:rFonts w:ascii="Consolas" w:eastAsia="굴림" w:hAnsi="Consolas" w:cs="굴림"/>
          <w:color w:val="0451A5"/>
          <w:kern w:val="0"/>
          <w:sz w:val="21"/>
          <w:szCs w:val="21"/>
        </w:rPr>
        <w:t>#bfb</w:t>
      </w:r>
      <w:r w:rsidRPr="000F0CE5">
        <w:rPr>
          <w:rFonts w:ascii="Consolas" w:eastAsia="굴림" w:hAnsi="Consolas" w:cs="굴림"/>
          <w:color w:val="000000"/>
          <w:kern w:val="0"/>
          <w:sz w:val="21"/>
          <w:szCs w:val="21"/>
        </w:rPr>
        <w:t>; }</w:t>
      </w:r>
    </w:p>
    <w:p w14:paraId="662E5B41" w14:textId="7CF4C9D3" w:rsidR="000F0CE5" w:rsidRPr="000F0CE5" w:rsidRDefault="000F0CE5" w:rsidP="000F0CE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F0CE5">
        <w:rPr>
          <w:rFonts w:ascii="Consolas" w:eastAsia="굴림" w:hAnsi="Consolas" w:cs="굴림"/>
          <w:color w:val="800000"/>
          <w:kern w:val="0"/>
          <w:sz w:val="21"/>
          <w:szCs w:val="21"/>
        </w:rPr>
        <w:t>td.blue</w:t>
      </w:r>
      <w:r w:rsidRPr="000F0CE5">
        <w:rPr>
          <w:rFonts w:ascii="Consolas" w:eastAsia="굴림" w:hAnsi="Consolas" w:cs="굴림"/>
          <w:color w:val="000000"/>
          <w:kern w:val="0"/>
          <w:sz w:val="21"/>
          <w:szCs w:val="21"/>
        </w:rPr>
        <w:t>  { </w:t>
      </w:r>
      <w:r w:rsidRPr="000F0CE5">
        <w:rPr>
          <w:rFonts w:ascii="Consolas" w:eastAsia="굴림" w:hAnsi="Consolas" w:cs="굴림"/>
          <w:color w:val="FF0000"/>
          <w:kern w:val="0"/>
          <w:sz w:val="21"/>
          <w:szCs w:val="21"/>
        </w:rPr>
        <w:t>background-color</w:t>
      </w:r>
      <w:r w:rsidRPr="000F0CE5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0F0CE5">
        <w:rPr>
          <w:rFonts w:ascii="Consolas" w:eastAsia="굴림" w:hAnsi="Consolas" w:cs="굴림"/>
          <w:color w:val="0451A5"/>
          <w:kern w:val="0"/>
          <w:sz w:val="21"/>
          <w:szCs w:val="21"/>
        </w:rPr>
        <w:t>#8df</w:t>
      </w:r>
      <w:r w:rsidRPr="000F0CE5">
        <w:rPr>
          <w:rFonts w:ascii="Consolas" w:eastAsia="굴림" w:hAnsi="Consolas" w:cs="굴림"/>
          <w:color w:val="000000"/>
          <w:kern w:val="0"/>
          <w:sz w:val="21"/>
          <w:szCs w:val="21"/>
        </w:rPr>
        <w:t>; }</w:t>
      </w:r>
    </w:p>
    <w:p w14:paraId="1B6FC5A0" w14:textId="7EFAF779" w:rsidR="000F0CE5" w:rsidRPr="000F0CE5" w:rsidRDefault="000F0CE5" w:rsidP="000F0CE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F0CE5">
        <w:rPr>
          <w:rFonts w:ascii="Consolas" w:eastAsia="굴림" w:hAnsi="Consolas" w:cs="굴림"/>
          <w:color w:val="800000"/>
          <w:kern w:val="0"/>
          <w:sz w:val="21"/>
          <w:szCs w:val="21"/>
        </w:rPr>
        <w:t>td.red</w:t>
      </w:r>
      <w:r w:rsidRPr="000F0CE5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0F0CE5">
        <w:rPr>
          <w:rFonts w:ascii="Consolas" w:eastAsia="굴림" w:hAnsi="Consolas" w:cs="굴림"/>
          <w:color w:val="FF0000"/>
          <w:kern w:val="0"/>
          <w:sz w:val="21"/>
          <w:szCs w:val="21"/>
        </w:rPr>
        <w:t>background-color</w:t>
      </w:r>
      <w:r w:rsidRPr="000F0CE5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0F0CE5">
        <w:rPr>
          <w:rFonts w:ascii="Consolas" w:eastAsia="굴림" w:hAnsi="Consolas" w:cs="굴림"/>
          <w:color w:val="0451A5"/>
          <w:kern w:val="0"/>
          <w:sz w:val="21"/>
          <w:szCs w:val="21"/>
        </w:rPr>
        <w:t>#fbb</w:t>
      </w:r>
      <w:r w:rsidRPr="000F0CE5">
        <w:rPr>
          <w:rFonts w:ascii="Consolas" w:eastAsia="굴림" w:hAnsi="Consolas" w:cs="굴림"/>
          <w:color w:val="000000"/>
          <w:kern w:val="0"/>
          <w:sz w:val="21"/>
          <w:szCs w:val="21"/>
        </w:rPr>
        <w:t>; }      </w:t>
      </w:r>
    </w:p>
    <w:p w14:paraId="5A6262C9" w14:textId="62CA78E9" w:rsidR="000F0CE5" w:rsidRDefault="000F0CE5" w:rsidP="008D2A0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</w:t>
      </w:r>
      <w:r>
        <w:t xml:space="preserve">d </w:t>
      </w:r>
      <w:r>
        <w:rPr>
          <w:rFonts w:hint="eastAsia"/>
        </w:rPr>
        <w:t xml:space="preserve">태그의 </w:t>
      </w:r>
      <w:r>
        <w:t xml:space="preserve">class </w:t>
      </w:r>
      <w:r>
        <w:rPr>
          <w:rFonts w:hint="eastAsia"/>
        </w:rPr>
        <w:t>속성값에 따라 배경색을 적용하가 위한 서식이다.</w:t>
      </w:r>
    </w:p>
    <w:p w14:paraId="2051D8E8" w14:textId="29780FDF" w:rsidR="000F0CE5" w:rsidRDefault="000F0CE5" w:rsidP="008D2A00"/>
    <w:p w14:paraId="7E0597A1" w14:textId="77777777" w:rsidR="00E461E4" w:rsidRPr="000F0CE5" w:rsidRDefault="00E461E4" w:rsidP="008D2A00"/>
    <w:p w14:paraId="1B0863E5" w14:textId="77777777" w:rsidR="00DF2218" w:rsidRPr="00DF2218" w:rsidRDefault="00DF2218" w:rsidP="00DF221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F2218">
        <w:rPr>
          <w:rFonts w:ascii="Consolas" w:eastAsia="굴림" w:hAnsi="Consolas" w:cs="굴림"/>
          <w:color w:val="FF0000"/>
          <w:kern w:val="0"/>
          <w:sz w:val="21"/>
          <w:szCs w:val="21"/>
        </w:rPr>
        <w:t>v-bind:class</w:t>
      </w:r>
      <w:r w:rsidRPr="00DF221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F2218">
        <w:rPr>
          <w:rFonts w:ascii="Consolas" w:eastAsia="굴림" w:hAnsi="Consolas" w:cs="굴림"/>
          <w:color w:val="0000FF"/>
          <w:kern w:val="0"/>
          <w:sz w:val="21"/>
          <w:szCs w:val="21"/>
        </w:rPr>
        <w:t>"cssClass(value)"</w:t>
      </w:r>
    </w:p>
    <w:p w14:paraId="294F57EE" w14:textId="47AF2616" w:rsidR="00DF2218" w:rsidRDefault="00DF2218" w:rsidP="008D2A00">
      <w:r w:rsidRPr="00DF2218">
        <w:t xml:space="preserve">  </w:t>
      </w:r>
      <w:r>
        <w:t xml:space="preserve">cssClass(value) </w:t>
      </w:r>
      <w:r>
        <w:rPr>
          <w:rFonts w:hint="eastAsia"/>
        </w:rPr>
        <w:t xml:space="preserve">메소드 호출의 리턴 값에 의해서, </w:t>
      </w:r>
      <w:r w:rsidRPr="00DF2218">
        <w:t>td 태그</w:t>
      </w:r>
      <w:r>
        <w:rPr>
          <w:rFonts w:hint="eastAsia"/>
        </w:rPr>
        <w:t xml:space="preserve">의 </w:t>
      </w:r>
      <w:r w:rsidR="000F0CE5">
        <w:t>class</w:t>
      </w:r>
      <w:r w:rsidR="00E461E4">
        <w:t xml:space="preserve"> </w:t>
      </w:r>
      <w:r w:rsidR="00E461E4">
        <w:rPr>
          <w:rFonts w:hint="eastAsia"/>
        </w:rPr>
        <w:t>속성값이</w:t>
      </w:r>
      <w:r>
        <w:rPr>
          <w:rFonts w:hint="eastAsia"/>
        </w:rPr>
        <w:t xml:space="preserve"> 결정된다.</w:t>
      </w:r>
    </w:p>
    <w:p w14:paraId="2554E8E5" w14:textId="6B7FB4C7" w:rsidR="008B2E74" w:rsidRDefault="008B2E74" w:rsidP="008D2A0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 xml:space="preserve">ssClass </w:t>
      </w:r>
      <w:r>
        <w:rPr>
          <w:rFonts w:hint="eastAsia"/>
        </w:rPr>
        <w:t>메소드의 파라미터 값으로 전달되는 것은</w:t>
      </w:r>
      <w:r>
        <w:t xml:space="preserve">, </w:t>
      </w:r>
      <w:r>
        <w:rPr>
          <w:rFonts w:hint="eastAsia"/>
        </w:rPr>
        <w:t>그 칸(t</w:t>
      </w:r>
      <w:r>
        <w:t>d)</w:t>
      </w:r>
      <w:r>
        <w:rPr>
          <w:rFonts w:hint="eastAsia"/>
        </w:rPr>
        <w:t>의 숫자이다.</w:t>
      </w:r>
    </w:p>
    <w:p w14:paraId="1EBEF1B7" w14:textId="3796EF7A" w:rsidR="00DF2218" w:rsidRDefault="00DF2218" w:rsidP="008D2A00"/>
    <w:p w14:paraId="346DFC0E" w14:textId="28520D48" w:rsidR="00E461E4" w:rsidRDefault="00E461E4" w:rsidP="008D2A00"/>
    <w:p w14:paraId="6ED4422B" w14:textId="5FFB629B" w:rsidR="005A3584" w:rsidRDefault="005A358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2E85BF0" w14:textId="762F48E7" w:rsidR="00E461E4" w:rsidRPr="00E461E4" w:rsidRDefault="00E461E4" w:rsidP="00E461E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461E4">
        <w:rPr>
          <w:rFonts w:ascii="Consolas" w:eastAsia="굴림" w:hAnsi="Consolas" w:cs="굴림"/>
          <w:color w:val="795E26"/>
          <w:kern w:val="0"/>
          <w:sz w:val="21"/>
          <w:szCs w:val="21"/>
        </w:rPr>
        <w:lastRenderedPageBreak/>
        <w:t>cssClass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461E4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171BCC79" w14:textId="0F0CB09F" w:rsidR="00E461E4" w:rsidRPr="00E461E4" w:rsidRDefault="00E461E4" w:rsidP="00E461E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E461E4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461E4">
        <w:rPr>
          <w:rFonts w:ascii="Consolas" w:eastAsia="굴림" w:hAnsi="Consolas" w:cs="굴림"/>
          <w:color w:val="001080"/>
          <w:kern w:val="0"/>
          <w:sz w:val="21"/>
          <w:szCs w:val="21"/>
        </w:rPr>
        <w:t>digit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E461E4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E461E4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461E4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E461E4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07FFFF9" w14:textId="74E06A0C" w:rsidR="00E461E4" w:rsidRPr="00E461E4" w:rsidRDefault="00E461E4" w:rsidP="00E461E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E461E4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E461E4">
        <w:rPr>
          <w:rFonts w:ascii="Consolas" w:eastAsia="굴림" w:hAnsi="Consolas" w:cs="굴림"/>
          <w:color w:val="001080"/>
          <w:kern w:val="0"/>
          <w:sz w:val="21"/>
          <w:szCs w:val="21"/>
        </w:rPr>
        <w:t>yellow: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461E4">
        <w:rPr>
          <w:rFonts w:ascii="Consolas" w:eastAsia="굴림" w:hAnsi="Consolas" w:cs="굴림"/>
          <w:color w:val="001080"/>
          <w:kern w:val="0"/>
          <w:sz w:val="21"/>
          <w:szCs w:val="21"/>
        </w:rPr>
        <w:t>digit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==</w:t>
      </w:r>
      <w:r w:rsidRPr="00E461E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E461E4">
        <w:rPr>
          <w:rFonts w:ascii="Consolas" w:eastAsia="굴림" w:hAnsi="Consolas" w:cs="굴림"/>
          <w:color w:val="001080"/>
          <w:kern w:val="0"/>
          <w:sz w:val="21"/>
          <w:szCs w:val="21"/>
        </w:rPr>
        <w:t>green: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461E4">
        <w:rPr>
          <w:rFonts w:ascii="Consolas" w:eastAsia="굴림" w:hAnsi="Consolas" w:cs="굴림"/>
          <w:color w:val="001080"/>
          <w:kern w:val="0"/>
          <w:sz w:val="21"/>
          <w:szCs w:val="21"/>
        </w:rPr>
        <w:t>digit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==</w:t>
      </w:r>
      <w:r w:rsidRPr="00E461E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E461E4">
        <w:rPr>
          <w:rFonts w:ascii="Consolas" w:eastAsia="굴림" w:hAnsi="Consolas" w:cs="굴림"/>
          <w:color w:val="001080"/>
          <w:kern w:val="0"/>
          <w:sz w:val="21"/>
          <w:szCs w:val="21"/>
        </w:rPr>
        <w:t>blue: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461E4">
        <w:rPr>
          <w:rFonts w:ascii="Consolas" w:eastAsia="굴림" w:hAnsi="Consolas" w:cs="굴림"/>
          <w:color w:val="001080"/>
          <w:kern w:val="0"/>
          <w:sz w:val="21"/>
          <w:szCs w:val="21"/>
        </w:rPr>
        <w:t>digit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== </w:t>
      </w:r>
      <w:r w:rsidRPr="00E461E4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E461E4">
        <w:rPr>
          <w:rFonts w:ascii="Consolas" w:eastAsia="굴림" w:hAnsi="Consolas" w:cs="굴림"/>
          <w:color w:val="001080"/>
          <w:kern w:val="0"/>
          <w:sz w:val="21"/>
          <w:szCs w:val="21"/>
        </w:rPr>
        <w:t>red: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461E4">
        <w:rPr>
          <w:rFonts w:ascii="Consolas" w:eastAsia="굴림" w:hAnsi="Consolas" w:cs="굴림"/>
          <w:color w:val="001080"/>
          <w:kern w:val="0"/>
          <w:sz w:val="21"/>
          <w:szCs w:val="21"/>
        </w:rPr>
        <w:t>digit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== </w:t>
      </w:r>
      <w:r w:rsidRPr="00E461E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};</w:t>
      </w:r>
    </w:p>
    <w:p w14:paraId="698BA7E8" w14:textId="44FDD9B8" w:rsidR="00E461E4" w:rsidRDefault="00E461E4" w:rsidP="00E461E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5F76A518" w14:textId="77777777" w:rsidR="005A3584" w:rsidRDefault="005A3584" w:rsidP="005A35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</w:p>
    <w:p w14:paraId="78B4B957" w14:textId="34348F9F" w:rsidR="005A3584" w:rsidRPr="00E461E4" w:rsidRDefault="005A3584" w:rsidP="005A35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461E4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461E4">
        <w:rPr>
          <w:rFonts w:ascii="Consolas" w:eastAsia="굴림" w:hAnsi="Consolas" w:cs="굴림"/>
          <w:color w:val="001080"/>
          <w:kern w:val="0"/>
          <w:sz w:val="21"/>
          <w:szCs w:val="21"/>
        </w:rPr>
        <w:t>digit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E461E4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E461E4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461E4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E461E4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60E5D03" w14:textId="154E762A" w:rsidR="00E461E4" w:rsidRDefault="0034354D" w:rsidP="0034354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 w:rsidR="008B2E74">
        <w:rPr>
          <w:rFonts w:hint="eastAsia"/>
        </w:rPr>
        <w:t>칸의 숫자(</w:t>
      </w:r>
      <w:r w:rsidR="008B2E74">
        <w:t>value)</w:t>
      </w:r>
      <w:r>
        <w:rPr>
          <w:rFonts w:hint="eastAsia"/>
        </w:rPr>
        <w:t xml:space="preserve">를 </w:t>
      </w:r>
      <w:r>
        <w:t>10</w:t>
      </w:r>
      <w:r>
        <w:rPr>
          <w:rFonts w:hint="eastAsia"/>
        </w:rPr>
        <w:t xml:space="preserve">으로 나눈 몫에서 소수점 아래를 버린 정수를 </w:t>
      </w:r>
      <w:r>
        <w:t xml:space="preserve">digit </w:t>
      </w:r>
      <w:r>
        <w:rPr>
          <w:rFonts w:hint="eastAsia"/>
        </w:rPr>
        <w:t>변수에 대입한다.</w:t>
      </w:r>
    </w:p>
    <w:p w14:paraId="31335D4E" w14:textId="0194A938" w:rsidR="0034354D" w:rsidRDefault="0034354D" w:rsidP="0034354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</w:t>
      </w:r>
      <w:r>
        <w:rPr>
          <w:rFonts w:hint="eastAsia"/>
        </w:rPr>
        <w:t xml:space="preserve">이 값은 </w:t>
      </w:r>
      <w:r>
        <w:t xml:space="preserve">0, 1, 2, 3 </w:t>
      </w:r>
      <w:r>
        <w:rPr>
          <w:rFonts w:hint="eastAsia"/>
        </w:rPr>
        <w:t>중에 하나이다.</w:t>
      </w:r>
    </w:p>
    <w:p w14:paraId="3F2C89EF" w14:textId="2AB45F55" w:rsidR="0034354D" w:rsidRDefault="0034354D" w:rsidP="0034354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0BF1293B" w14:textId="3DC77AC6" w:rsidR="005A3584" w:rsidRPr="00E461E4" w:rsidRDefault="005A3584" w:rsidP="005A35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461E4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E461E4">
        <w:rPr>
          <w:rFonts w:ascii="Consolas" w:eastAsia="굴림" w:hAnsi="Consolas" w:cs="굴림"/>
          <w:color w:val="001080"/>
          <w:kern w:val="0"/>
          <w:sz w:val="21"/>
          <w:szCs w:val="21"/>
        </w:rPr>
        <w:t>yellow: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461E4">
        <w:rPr>
          <w:rFonts w:ascii="Consolas" w:eastAsia="굴림" w:hAnsi="Consolas" w:cs="굴림"/>
          <w:color w:val="001080"/>
          <w:kern w:val="0"/>
          <w:sz w:val="21"/>
          <w:szCs w:val="21"/>
        </w:rPr>
        <w:t>digit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==</w:t>
      </w:r>
      <w:r w:rsidRPr="00E461E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E461E4">
        <w:rPr>
          <w:rFonts w:ascii="Consolas" w:eastAsia="굴림" w:hAnsi="Consolas" w:cs="굴림"/>
          <w:color w:val="001080"/>
          <w:kern w:val="0"/>
          <w:sz w:val="21"/>
          <w:szCs w:val="21"/>
        </w:rPr>
        <w:t>green: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461E4">
        <w:rPr>
          <w:rFonts w:ascii="Consolas" w:eastAsia="굴림" w:hAnsi="Consolas" w:cs="굴림"/>
          <w:color w:val="001080"/>
          <w:kern w:val="0"/>
          <w:sz w:val="21"/>
          <w:szCs w:val="21"/>
        </w:rPr>
        <w:t>digit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==</w:t>
      </w:r>
      <w:r w:rsidRPr="00E461E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E461E4">
        <w:rPr>
          <w:rFonts w:ascii="Consolas" w:eastAsia="굴림" w:hAnsi="Consolas" w:cs="굴림"/>
          <w:color w:val="001080"/>
          <w:kern w:val="0"/>
          <w:sz w:val="21"/>
          <w:szCs w:val="21"/>
        </w:rPr>
        <w:t>blue: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461E4">
        <w:rPr>
          <w:rFonts w:ascii="Consolas" w:eastAsia="굴림" w:hAnsi="Consolas" w:cs="굴림"/>
          <w:color w:val="001080"/>
          <w:kern w:val="0"/>
          <w:sz w:val="21"/>
          <w:szCs w:val="21"/>
        </w:rPr>
        <w:t>digit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== </w:t>
      </w:r>
      <w:r w:rsidRPr="00E461E4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E461E4">
        <w:rPr>
          <w:rFonts w:ascii="Consolas" w:eastAsia="굴림" w:hAnsi="Consolas" w:cs="굴림"/>
          <w:color w:val="001080"/>
          <w:kern w:val="0"/>
          <w:sz w:val="21"/>
          <w:szCs w:val="21"/>
        </w:rPr>
        <w:t>red: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461E4">
        <w:rPr>
          <w:rFonts w:ascii="Consolas" w:eastAsia="굴림" w:hAnsi="Consolas" w:cs="굴림"/>
          <w:color w:val="001080"/>
          <w:kern w:val="0"/>
          <w:sz w:val="21"/>
          <w:szCs w:val="21"/>
        </w:rPr>
        <w:t>digit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== </w:t>
      </w:r>
      <w:r w:rsidRPr="00E461E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E461E4">
        <w:rPr>
          <w:rFonts w:ascii="Consolas" w:eastAsia="굴림" w:hAnsi="Consolas" w:cs="굴림"/>
          <w:color w:val="000000"/>
          <w:kern w:val="0"/>
          <w:sz w:val="21"/>
          <w:szCs w:val="21"/>
        </w:rPr>
        <w:t> };</w:t>
      </w:r>
    </w:p>
    <w:p w14:paraId="64BA0616" w14:textId="422F13EC" w:rsidR="0034354D" w:rsidRDefault="005A3584" w:rsidP="0034354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digit </w:t>
      </w:r>
      <w:r>
        <w:rPr>
          <w:rFonts w:hint="eastAsia"/>
        </w:rPr>
        <w:t xml:space="preserve">값이 </w:t>
      </w:r>
      <w:r>
        <w:t xml:space="preserve">0 </w:t>
      </w:r>
      <w:r>
        <w:rPr>
          <w:rFonts w:hint="eastAsia"/>
        </w:rPr>
        <w:t>이면,</w:t>
      </w:r>
      <w:r>
        <w:t xml:space="preserve"> { yellow: </w:t>
      </w:r>
      <w:r w:rsidRPr="005A3584">
        <w:rPr>
          <w:b/>
          <w:bCs/>
        </w:rPr>
        <w:t>true</w:t>
      </w:r>
      <w:r>
        <w:t xml:space="preserve">, green: false, blue: false, red: false } </w:t>
      </w:r>
      <w:r>
        <w:rPr>
          <w:rFonts w:hint="eastAsia"/>
        </w:rPr>
        <w:t>객체가 리턴된다.</w:t>
      </w:r>
    </w:p>
    <w:p w14:paraId="53FCF5D8" w14:textId="62457EED" w:rsidR="005A3584" w:rsidRDefault="005A3584" w:rsidP="005A358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digit </w:t>
      </w:r>
      <w:r>
        <w:rPr>
          <w:rFonts w:hint="eastAsia"/>
        </w:rPr>
        <w:t xml:space="preserve">값이 </w:t>
      </w:r>
      <w:r>
        <w:t xml:space="preserve">1 </w:t>
      </w:r>
      <w:r>
        <w:rPr>
          <w:rFonts w:hint="eastAsia"/>
        </w:rPr>
        <w:t>이면,</w:t>
      </w:r>
      <w:r>
        <w:t xml:space="preserve"> { yellow: false, green: </w:t>
      </w:r>
      <w:r w:rsidRPr="005A3584">
        <w:rPr>
          <w:b/>
          <w:bCs/>
        </w:rPr>
        <w:t>true</w:t>
      </w:r>
      <w:r>
        <w:t xml:space="preserve">, blue: false, red: false } </w:t>
      </w:r>
      <w:r>
        <w:rPr>
          <w:rFonts w:hint="eastAsia"/>
        </w:rPr>
        <w:t>객체가 리턴된다.</w:t>
      </w:r>
    </w:p>
    <w:p w14:paraId="22ECD6F0" w14:textId="7D5E61A4" w:rsidR="005A3584" w:rsidRDefault="005A3584" w:rsidP="005A358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digit </w:t>
      </w:r>
      <w:r>
        <w:rPr>
          <w:rFonts w:hint="eastAsia"/>
        </w:rPr>
        <w:t xml:space="preserve">값이 </w:t>
      </w:r>
      <w:r>
        <w:t xml:space="preserve">3 </w:t>
      </w:r>
      <w:r>
        <w:rPr>
          <w:rFonts w:hint="eastAsia"/>
        </w:rPr>
        <w:t>이면,</w:t>
      </w:r>
      <w:r>
        <w:t xml:space="preserve"> { yellow: false, green: false, blue: </w:t>
      </w:r>
      <w:r w:rsidRPr="005A3584">
        <w:rPr>
          <w:b/>
          <w:bCs/>
        </w:rPr>
        <w:t>true</w:t>
      </w:r>
      <w:r>
        <w:t xml:space="preserve">, red: false } </w:t>
      </w:r>
      <w:r>
        <w:rPr>
          <w:rFonts w:hint="eastAsia"/>
        </w:rPr>
        <w:t>객체가 리턴된다.</w:t>
      </w:r>
    </w:p>
    <w:p w14:paraId="72FE7EC4" w14:textId="03FDEF8A" w:rsidR="005A3584" w:rsidRDefault="005A3584" w:rsidP="005A358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digit </w:t>
      </w:r>
      <w:r>
        <w:rPr>
          <w:rFonts w:hint="eastAsia"/>
        </w:rPr>
        <w:t xml:space="preserve">값이 </w:t>
      </w:r>
      <w:r>
        <w:t xml:space="preserve">4 </w:t>
      </w:r>
      <w:r>
        <w:rPr>
          <w:rFonts w:hint="eastAsia"/>
        </w:rPr>
        <w:t>이면,</w:t>
      </w:r>
      <w:r>
        <w:t xml:space="preserve"> { yellow: false, green: false, blue: false, red: </w:t>
      </w:r>
      <w:r w:rsidRPr="005A3584">
        <w:rPr>
          <w:b/>
          <w:bCs/>
        </w:rPr>
        <w:t>true</w:t>
      </w:r>
      <w:r>
        <w:t xml:space="preserve"> } </w:t>
      </w:r>
      <w:r>
        <w:rPr>
          <w:rFonts w:hint="eastAsia"/>
        </w:rPr>
        <w:t>객체가 리턴된다.</w:t>
      </w:r>
    </w:p>
    <w:p w14:paraId="1F23291C" w14:textId="219B761F" w:rsidR="005A3584" w:rsidRDefault="005A3584" w:rsidP="005A358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40F5768" w14:textId="77777777" w:rsidR="006275C1" w:rsidRDefault="006275C1" w:rsidP="005A358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A926ACC" w14:textId="7BEBD6C6" w:rsidR="006275C1" w:rsidRPr="006275C1" w:rsidRDefault="006275C1" w:rsidP="006275C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275C1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6275C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275C1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6275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275C1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6275C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275C1">
        <w:rPr>
          <w:rFonts w:ascii="Consolas" w:eastAsia="굴림" w:hAnsi="Consolas" w:cs="굴림"/>
          <w:color w:val="FF0000"/>
          <w:kern w:val="0"/>
          <w:sz w:val="21"/>
          <w:szCs w:val="21"/>
        </w:rPr>
        <w:t>onclick</w:t>
      </w:r>
      <w:r w:rsidRPr="006275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275C1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6275C1">
        <w:rPr>
          <w:rFonts w:ascii="Consolas" w:eastAsia="굴림" w:hAnsi="Consolas" w:cs="굴림"/>
          <w:color w:val="001080"/>
          <w:kern w:val="0"/>
          <w:sz w:val="21"/>
          <w:szCs w:val="21"/>
        </w:rPr>
        <w:t>location</w:t>
      </w:r>
      <w:r w:rsidRPr="006275C1">
        <w:rPr>
          <w:rFonts w:ascii="Consolas" w:eastAsia="굴림" w:hAnsi="Consolas" w:cs="굴림"/>
          <w:color w:val="0000FF"/>
          <w:kern w:val="0"/>
          <w:sz w:val="21"/>
          <w:szCs w:val="21"/>
        </w:rPr>
        <w:t>.</w:t>
      </w:r>
      <w:r w:rsidRPr="006275C1">
        <w:rPr>
          <w:rFonts w:ascii="Consolas" w:eastAsia="굴림" w:hAnsi="Consolas" w:cs="굴림"/>
          <w:color w:val="795E26"/>
          <w:kern w:val="0"/>
          <w:sz w:val="21"/>
          <w:szCs w:val="21"/>
        </w:rPr>
        <w:t>reload</w:t>
      </w:r>
      <w:r w:rsidRPr="006275C1">
        <w:rPr>
          <w:rFonts w:ascii="Consolas" w:eastAsia="굴림" w:hAnsi="Consolas" w:cs="굴림"/>
          <w:color w:val="0000FF"/>
          <w:kern w:val="0"/>
          <w:sz w:val="21"/>
          <w:szCs w:val="21"/>
        </w:rPr>
        <w:t>()"</w:t>
      </w:r>
      <w:r w:rsidRPr="006275C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275C1">
        <w:rPr>
          <w:rFonts w:ascii="Consolas" w:eastAsia="굴림" w:hAnsi="Consolas" w:cs="굴림"/>
          <w:color w:val="FF0000"/>
          <w:kern w:val="0"/>
          <w:sz w:val="21"/>
          <w:szCs w:val="21"/>
        </w:rPr>
        <w:t>v-show</w:t>
      </w:r>
      <w:r w:rsidRPr="006275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275C1">
        <w:rPr>
          <w:rFonts w:ascii="Consolas" w:eastAsia="굴림" w:hAnsi="Consolas" w:cs="굴림"/>
          <w:color w:val="0000FF"/>
          <w:kern w:val="0"/>
          <w:sz w:val="21"/>
          <w:szCs w:val="21"/>
        </w:rPr>
        <w:t>"message"</w:t>
      </w:r>
      <w:r w:rsidRPr="006275C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6275C1">
        <w:rPr>
          <w:rFonts w:ascii="Consolas" w:eastAsia="굴림" w:hAnsi="Consolas" w:cs="굴림"/>
          <w:color w:val="000000"/>
          <w:kern w:val="0"/>
          <w:sz w:val="21"/>
          <w:szCs w:val="21"/>
        </w:rPr>
        <w:t>재도전</w:t>
      </w:r>
      <w:r w:rsidRPr="006275C1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14:paraId="538AA654" w14:textId="7951340B" w:rsidR="006275C1" w:rsidRDefault="006275C1" w:rsidP="005A358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 w:rsidRPr="006275C1">
        <w:rPr>
          <w:rFonts w:ascii="Consolas" w:eastAsia="굴림" w:hAnsi="Consolas" w:cs="굴림"/>
          <w:color w:val="FF0000"/>
          <w:kern w:val="0"/>
          <w:sz w:val="21"/>
          <w:szCs w:val="21"/>
        </w:rPr>
        <w:t>v-show</w:t>
      </w:r>
      <w:r w:rsidRPr="006275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275C1">
        <w:rPr>
          <w:rFonts w:ascii="Consolas" w:eastAsia="굴림" w:hAnsi="Consolas" w:cs="굴림"/>
          <w:color w:val="0000FF"/>
          <w:kern w:val="0"/>
          <w:sz w:val="21"/>
          <w:szCs w:val="21"/>
        </w:rPr>
        <w:t>"message"</w:t>
      </w: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</w:t>
      </w:r>
    </w:p>
    <w:p w14:paraId="3B468062" w14:textId="0A5F0706" w:rsidR="006275C1" w:rsidRDefault="006275C1" w:rsidP="005A358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m</w:t>
      </w:r>
      <w:r>
        <w:t xml:space="preserve">essage </w:t>
      </w:r>
      <w:r>
        <w:rPr>
          <w:rFonts w:hint="eastAsia"/>
        </w:rPr>
        <w:t xml:space="preserve">속성값이 빈 문자열인 경우에는 </w:t>
      </w:r>
      <w:r w:rsidR="00E05525">
        <w:rPr>
          <w:rFonts w:hint="eastAsia"/>
        </w:rPr>
        <w:t>이 버튼이 보이지 않는다.</w:t>
      </w:r>
    </w:p>
    <w:p w14:paraId="7A9D3A3B" w14:textId="7571B165" w:rsidR="00B17EF3" w:rsidRPr="00B17EF3" w:rsidRDefault="00B17EF3" w:rsidP="005A35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shd w:val="clear" w:color="auto" w:fill="FFFF99"/>
        </w:rPr>
      </w:pPr>
      <w:r w:rsidRPr="00B17EF3">
        <w:rPr>
          <w:rFonts w:hint="eastAsia"/>
          <w:shd w:val="clear" w:color="auto" w:fill="FFFF99"/>
        </w:rPr>
        <w:t xml:space="preserve"> </w:t>
      </w:r>
      <w:r w:rsidRPr="00B17EF3">
        <w:rPr>
          <w:shd w:val="clear" w:color="auto" w:fill="FFFF99"/>
        </w:rPr>
        <w:t xml:space="preserve">   v-show </w:t>
      </w:r>
      <w:r w:rsidRPr="00B17EF3">
        <w:rPr>
          <w:rFonts w:hint="eastAsia"/>
          <w:shd w:val="clear" w:color="auto" w:fill="FFFF99"/>
        </w:rPr>
        <w:t xml:space="preserve">지시자의 값은 </w:t>
      </w:r>
      <w:r w:rsidRPr="00B17EF3">
        <w:rPr>
          <w:shd w:val="clear" w:color="auto" w:fill="FFFF99"/>
        </w:rPr>
        <w:t xml:space="preserve">boolean </w:t>
      </w:r>
      <w:r w:rsidRPr="00B17EF3">
        <w:rPr>
          <w:rFonts w:hint="eastAsia"/>
          <w:shd w:val="clear" w:color="auto" w:fill="FFFF99"/>
        </w:rPr>
        <w:t xml:space="preserve">타입의 </w:t>
      </w:r>
      <w:r w:rsidRPr="00B17EF3">
        <w:rPr>
          <w:shd w:val="clear" w:color="auto" w:fill="FFFF99"/>
        </w:rPr>
        <w:t xml:space="preserve">javascrpt </w:t>
      </w:r>
      <w:r w:rsidRPr="00B17EF3">
        <w:rPr>
          <w:rFonts w:hint="eastAsia"/>
          <w:shd w:val="clear" w:color="auto" w:fill="FFFF99"/>
        </w:rPr>
        <w:t>표현식으로 해석된다.</w:t>
      </w:r>
    </w:p>
    <w:p w14:paraId="084C4BE8" w14:textId="3B50481E" w:rsidR="00E05525" w:rsidRPr="00B17EF3" w:rsidRDefault="00E05525" w:rsidP="005A35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shd w:val="clear" w:color="auto" w:fill="FFFF99"/>
        </w:rPr>
      </w:pPr>
      <w:r w:rsidRPr="00B17EF3">
        <w:rPr>
          <w:rFonts w:hint="eastAsia"/>
          <w:shd w:val="clear" w:color="auto" w:fill="FFFF99"/>
        </w:rPr>
        <w:t xml:space="preserve"> </w:t>
      </w:r>
      <w:r w:rsidRPr="00B17EF3">
        <w:rPr>
          <w:shd w:val="clear" w:color="auto" w:fill="FFFF99"/>
        </w:rPr>
        <w:t xml:space="preserve">   javascript </w:t>
      </w:r>
      <w:r w:rsidRPr="00B17EF3">
        <w:rPr>
          <w:rFonts w:hint="eastAsia"/>
          <w:shd w:val="clear" w:color="auto" w:fill="FFFF99"/>
        </w:rPr>
        <w:t>언어에서</w:t>
      </w:r>
      <w:r w:rsidRPr="00B17EF3">
        <w:rPr>
          <w:shd w:val="clear" w:color="auto" w:fill="FFFF99"/>
        </w:rPr>
        <w:t xml:space="preserve"> 0, "", </w:t>
      </w:r>
      <w:r w:rsidRPr="00B17EF3">
        <w:rPr>
          <w:rFonts w:hint="eastAsia"/>
          <w:shd w:val="clear" w:color="auto" w:fill="FFFF99"/>
        </w:rPr>
        <w:t>n</w:t>
      </w:r>
      <w:r w:rsidRPr="00B17EF3">
        <w:rPr>
          <w:shd w:val="clear" w:color="auto" w:fill="FFFF99"/>
        </w:rPr>
        <w:t xml:space="preserve">ull, undefined, NaN  </w:t>
      </w:r>
      <w:r w:rsidRPr="00B17EF3">
        <w:rPr>
          <w:rFonts w:hint="eastAsia"/>
          <w:shd w:val="clear" w:color="auto" w:fill="FFFF99"/>
        </w:rPr>
        <w:t>값들은</w:t>
      </w:r>
      <w:r w:rsidRPr="00B17EF3">
        <w:rPr>
          <w:shd w:val="clear" w:color="auto" w:fill="FFFF99"/>
        </w:rPr>
        <w:t xml:space="preserve">, </w:t>
      </w:r>
      <w:r w:rsidRPr="00B17EF3">
        <w:rPr>
          <w:rFonts w:hint="eastAsia"/>
          <w:shd w:val="clear" w:color="auto" w:fill="FFFF99"/>
        </w:rPr>
        <w:t xml:space="preserve">조건식에서 </w:t>
      </w:r>
      <w:r w:rsidRPr="00B17EF3">
        <w:rPr>
          <w:shd w:val="clear" w:color="auto" w:fill="FFFF99"/>
        </w:rPr>
        <w:t xml:space="preserve">false </w:t>
      </w:r>
      <w:r w:rsidRPr="00B17EF3">
        <w:rPr>
          <w:rFonts w:hint="eastAsia"/>
          <w:shd w:val="clear" w:color="auto" w:fill="FFFF99"/>
        </w:rPr>
        <w:t>취급된다.</w:t>
      </w:r>
    </w:p>
    <w:p w14:paraId="093A1109" w14:textId="13AC3720" w:rsidR="006275C1" w:rsidRDefault="006275C1" w:rsidP="005A358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0CB8A96" w14:textId="597305E8" w:rsidR="006275C1" w:rsidRDefault="00B17EF3" w:rsidP="005A35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  <w:r w:rsidRPr="006275C1">
        <w:rPr>
          <w:rFonts w:ascii="Consolas" w:eastAsia="굴림" w:hAnsi="Consolas" w:cs="굴림"/>
          <w:color w:val="FF0000"/>
          <w:kern w:val="0"/>
          <w:sz w:val="21"/>
          <w:szCs w:val="21"/>
        </w:rPr>
        <w:t>onclick</w:t>
      </w:r>
      <w:r w:rsidRPr="006275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275C1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6275C1">
        <w:rPr>
          <w:rFonts w:ascii="Consolas" w:eastAsia="굴림" w:hAnsi="Consolas" w:cs="굴림"/>
          <w:color w:val="001080"/>
          <w:kern w:val="0"/>
          <w:sz w:val="21"/>
          <w:szCs w:val="21"/>
        </w:rPr>
        <w:t>location</w:t>
      </w:r>
      <w:r w:rsidRPr="006275C1">
        <w:rPr>
          <w:rFonts w:ascii="Consolas" w:eastAsia="굴림" w:hAnsi="Consolas" w:cs="굴림"/>
          <w:color w:val="0000FF"/>
          <w:kern w:val="0"/>
          <w:sz w:val="21"/>
          <w:szCs w:val="21"/>
        </w:rPr>
        <w:t>.</w:t>
      </w:r>
      <w:r w:rsidRPr="006275C1">
        <w:rPr>
          <w:rFonts w:ascii="Consolas" w:eastAsia="굴림" w:hAnsi="Consolas" w:cs="굴림"/>
          <w:color w:val="795E26"/>
          <w:kern w:val="0"/>
          <w:sz w:val="21"/>
          <w:szCs w:val="21"/>
        </w:rPr>
        <w:t>reload</w:t>
      </w:r>
      <w:r w:rsidRPr="006275C1">
        <w:rPr>
          <w:rFonts w:ascii="Consolas" w:eastAsia="굴림" w:hAnsi="Consolas" w:cs="굴림"/>
          <w:color w:val="0000FF"/>
          <w:kern w:val="0"/>
          <w:sz w:val="21"/>
          <w:szCs w:val="21"/>
        </w:rPr>
        <w:t>()"</w:t>
      </w:r>
    </w:p>
    <w:p w14:paraId="2CB67677" w14:textId="2EBD6D83" w:rsidR="00B17EF3" w:rsidRDefault="00B17EF3" w:rsidP="005A358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B17EF3">
        <w:rPr>
          <w:rFonts w:hint="eastAsia"/>
        </w:rPr>
        <w:t xml:space="preserve"> </w:t>
      </w:r>
      <w:r w:rsidRPr="00B17EF3">
        <w:t>이</w:t>
      </w:r>
      <w:r w:rsidRPr="00B17EF3">
        <w:rPr>
          <w:rFonts w:hint="eastAsia"/>
        </w:rPr>
        <w:t xml:space="preserve"> </w:t>
      </w:r>
      <w:r w:rsidRPr="00B17EF3">
        <w:t>태그가</w:t>
      </w:r>
      <w:r w:rsidRPr="00B17EF3">
        <w:rPr>
          <w:rFonts w:hint="eastAsia"/>
        </w:rPr>
        <w:t xml:space="preserve"> </w:t>
      </w:r>
      <w:r>
        <w:rPr>
          <w:rFonts w:hint="eastAsia"/>
        </w:rPr>
        <w:t>클랙되면 웹브라우저 창</w:t>
      </w:r>
      <w:r w:rsidR="00A22CCD">
        <w:rPr>
          <w:rFonts w:hint="eastAsia"/>
        </w:rPr>
        <w:t>이</w:t>
      </w:r>
      <w:r>
        <w:rPr>
          <w:rFonts w:hint="eastAsia"/>
        </w:rPr>
        <w:t xml:space="preserve"> 새로고침</w:t>
      </w:r>
      <w:r w:rsidR="00A22CCD">
        <w:rPr>
          <w:rFonts w:hint="eastAsia"/>
        </w:rPr>
        <w:t xml:space="preserve"> 된다.</w:t>
      </w:r>
    </w:p>
    <w:p w14:paraId="6C3E30FD" w14:textId="797D44A7" w:rsidR="00B17EF3" w:rsidRDefault="00A22CCD" w:rsidP="005A358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이 부분은 V</w:t>
      </w:r>
      <w:r>
        <w:t xml:space="preserve">ue </w:t>
      </w:r>
      <w:r>
        <w:rPr>
          <w:rFonts w:hint="eastAsia"/>
        </w:rPr>
        <w:t>기능이 아니고,</w:t>
      </w:r>
      <w:r>
        <w:t xml:space="preserve"> javascript </w:t>
      </w:r>
      <w:r>
        <w:rPr>
          <w:rFonts w:hint="eastAsia"/>
        </w:rPr>
        <w:t>기능이다.</w:t>
      </w:r>
    </w:p>
    <w:p w14:paraId="233241BE" w14:textId="55BFADAF" w:rsidR="00A22CCD" w:rsidRDefault="00A22CCD" w:rsidP="005A358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576E585" w14:textId="77777777" w:rsidR="00004685" w:rsidRPr="00004685" w:rsidRDefault="00004685" w:rsidP="005A358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31C27CB" w14:textId="5CD47A23" w:rsidR="005A3584" w:rsidRDefault="008B4A6A" w:rsidP="0034354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8B4A6A">
        <w:rPr>
          <w:noProof/>
        </w:rPr>
        <w:drawing>
          <wp:inline distT="0" distB="0" distL="0" distR="0" wp14:anchorId="030D70A3" wp14:editId="6DAEA386">
            <wp:extent cx="4301655" cy="3291482"/>
            <wp:effectExtent l="0" t="0" r="381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593" cy="33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6E26" w14:textId="67B4950C" w:rsidR="008B4A6A" w:rsidRDefault="008B4A6A" w:rsidP="0034354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5C6E71F" w14:textId="77777777" w:rsidR="008B4A6A" w:rsidRDefault="008B4A6A" w:rsidP="0034354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935E28E" w14:textId="77777777" w:rsidR="005A3584" w:rsidRPr="005A3584" w:rsidRDefault="005A3584" w:rsidP="0034354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BD49B08" w14:textId="77777777" w:rsidR="00DF2218" w:rsidRPr="00DF2218" w:rsidRDefault="00DF2218" w:rsidP="008D2A00"/>
    <w:p w14:paraId="3E3006F8" w14:textId="4F30D057" w:rsidR="008B4A6A" w:rsidRDefault="008B4A6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EB56DFA" w14:textId="60201C87" w:rsidR="008D2A00" w:rsidRDefault="008B4A6A" w:rsidP="008B4A6A">
      <w:pPr>
        <w:pStyle w:val="Heading3"/>
      </w:pPr>
      <w:r>
        <w:rPr>
          <w:rFonts w:hint="eastAsia"/>
        </w:rPr>
        <w:lastRenderedPageBreak/>
        <w:t>g</w:t>
      </w:r>
      <w:r>
        <w:t>ame7.html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4A6A" w14:paraId="7A36685D" w14:textId="77777777" w:rsidTr="008B4A6A">
        <w:tc>
          <w:tcPr>
            <w:tcW w:w="10456" w:type="dxa"/>
          </w:tcPr>
          <w:p w14:paraId="2429D456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73C3B7DD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36718435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3BE9C6E3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127FBFF2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49F35359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6D14C29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66377AA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table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border-collapse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C274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collapse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40px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0F2AC7E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td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gray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20pt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58D041CD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C274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C274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879421E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EEA6145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30A2953E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8444B0E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1F0048A1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8EF1B95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&lt;h2&gt;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sec }} 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초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{{ message }}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&lt;/h2&gt;</w:t>
            </w:r>
          </w:p>
          <w:p w14:paraId="38020DD4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&lt;table&gt;</w:t>
            </w:r>
          </w:p>
          <w:p w14:paraId="41D94AAB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"(row, index1) in matrix"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v-bind:key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"index1"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5A30394" w14:textId="77777777" w:rsid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"(value, index2) in row"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v-bind:key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"index2"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</w:p>
          <w:p w14:paraId="481254FE" w14:textId="486FE35F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"onClick(index1, index2)"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</w:p>
          <w:p w14:paraId="02536A12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v-bind:style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"{ backgroundColor: color(value) }"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518E731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{{ value }}</w:t>
            </w:r>
          </w:p>
          <w:p w14:paraId="376A148D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7BA33638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&lt;/tr&gt;</w:t>
            </w:r>
          </w:p>
          <w:p w14:paraId="3F63E9BF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770B1156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onclick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location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reload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()"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v-show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"message"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재도전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7EA4FEFC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1AD6F55F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38FFFAC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650523D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526F9F16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F370049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C12BC93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size: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5D914E4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matrix: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[],</w:t>
            </w:r>
          </w:p>
          <w:p w14:paraId="44033F3A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currentNumber: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B9D6A16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sec: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70FBBBE9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message: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""</w:t>
            </w:r>
          </w:p>
          <w:p w14:paraId="0464C565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28F56EF6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C274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created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6AAEA0D7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lastNumber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85D5144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3F036C87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274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lastNumber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167542F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4153A15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274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shuffleArray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D621B82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274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7C6348C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[];</w:t>
            </w:r>
          </w:p>
          <w:p w14:paraId="39DAD579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C274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size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</w:p>
          <w:p w14:paraId="1B3C4B0A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pop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73178E6E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69BFFCF5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05582B88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228AC2CB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274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onClick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405FBD0A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C274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currentNumber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initTimer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33E3F390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C274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==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currentNumber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4B03A75D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matrix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9C274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""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63882A2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currentNumber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++;</w:t>
            </w:r>
          </w:p>
          <w:p w14:paraId="20F8779D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9C274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currentNumber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lastNumber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7711980D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</w:t>
            </w:r>
            <w:r w:rsidRPr="009C274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clearInterval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90318A4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message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C274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"(</w:t>
            </w:r>
            <w:r w:rsidRPr="009C274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성공</w:t>
            </w:r>
            <w:r w:rsidRPr="009C274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)"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6D53767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14:paraId="3CBB2C95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>          }</w:t>
            </w:r>
          </w:p>
          <w:p w14:paraId="73AA1283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},</w:t>
            </w:r>
          </w:p>
          <w:p w14:paraId="5E95293E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274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initTimer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1B5C20E4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startTime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38669DD9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timerId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C274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(()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53C27190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sec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((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-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startTime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/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9C274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toFixed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58B7215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},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1A4887D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},</w:t>
            </w:r>
          </w:p>
          <w:p w14:paraId="1014FCBA" w14:textId="77777777" w:rsidR="009C274E" w:rsidRPr="009C274E" w:rsidRDefault="009C274E" w:rsidP="00E1555F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274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color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03032D5" w14:textId="77777777" w:rsidR="009C274E" w:rsidRPr="009C274E" w:rsidRDefault="009C274E" w:rsidP="00E1555F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9C274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"#ffa"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C274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"#bfb"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C274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"#8df"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C274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"#fbb"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41ABEE4" w14:textId="77777777" w:rsidR="009C274E" w:rsidRPr="009C274E" w:rsidRDefault="009C274E" w:rsidP="00E1555F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C274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C274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)];</w:t>
            </w:r>
          </w:p>
          <w:p w14:paraId="3119FC6F" w14:textId="77777777" w:rsidR="009C274E" w:rsidRPr="009C274E" w:rsidRDefault="009C274E" w:rsidP="00E1555F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},</w:t>
            </w:r>
          </w:p>
          <w:p w14:paraId="4CF5EC5D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117994EA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0052826B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861F931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shuffleArray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1A1C117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C274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C274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57973FD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C274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C274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C274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random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*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F636236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[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C274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52BB9F63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  </w:t>
            </w:r>
          </w:p>
          <w:p w14:paraId="02DE76DB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     </w:t>
            </w:r>
          </w:p>
          <w:p w14:paraId="2B825387" w14:textId="77777777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41CB1CB7" w14:textId="54B1A306" w:rsidR="009C274E" w:rsidRPr="009C274E" w:rsidRDefault="009C274E" w:rsidP="009C27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5113A88F" w14:textId="167F9D8B" w:rsidR="008B4A6A" w:rsidRDefault="009C274E" w:rsidP="00311216">
            <w:pPr>
              <w:widowControl/>
              <w:shd w:val="clear" w:color="auto" w:fill="FFFFFF"/>
              <w:wordWrap/>
              <w:autoSpaceDE/>
              <w:autoSpaceDN/>
              <w:jc w:val="left"/>
            </w:pPr>
            <w:r w:rsidRPr="009C274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4AF34FCB" w14:textId="59F3CAE2" w:rsidR="008B4A6A" w:rsidRDefault="008B4A6A" w:rsidP="008B4A6A"/>
    <w:p w14:paraId="1A7E29D4" w14:textId="77777777" w:rsidR="00A42B03" w:rsidRPr="00A42B03" w:rsidRDefault="00A42B03" w:rsidP="00A42B0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2B03">
        <w:rPr>
          <w:rFonts w:ascii="Consolas" w:eastAsia="굴림" w:hAnsi="Consolas" w:cs="굴림"/>
          <w:color w:val="FF0000"/>
          <w:kern w:val="0"/>
          <w:sz w:val="21"/>
          <w:szCs w:val="21"/>
        </w:rPr>
        <w:t>v-bind:style</w:t>
      </w:r>
      <w:r w:rsidRPr="00A42B0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42B03">
        <w:rPr>
          <w:rFonts w:ascii="Consolas" w:eastAsia="굴림" w:hAnsi="Consolas" w:cs="굴림"/>
          <w:color w:val="0000FF"/>
          <w:kern w:val="0"/>
          <w:sz w:val="21"/>
          <w:szCs w:val="21"/>
        </w:rPr>
        <w:t>"{ backgroundColor: color(value) }"</w:t>
      </w:r>
    </w:p>
    <w:p w14:paraId="78BB37C2" w14:textId="49B864D6" w:rsidR="00A42B03" w:rsidRDefault="00A42B03" w:rsidP="008B4A6A">
      <w:r>
        <w:t xml:space="preserve">  td </w:t>
      </w:r>
      <w:r>
        <w:rPr>
          <w:rFonts w:hint="eastAsia"/>
        </w:rPr>
        <w:t xml:space="preserve">태그의 </w:t>
      </w:r>
      <w:r>
        <w:t xml:space="preserve">background-color </w:t>
      </w:r>
      <w:r>
        <w:rPr>
          <w:rFonts w:hint="eastAsia"/>
        </w:rPr>
        <w:t xml:space="preserve">값은 </w:t>
      </w:r>
      <w:r>
        <w:t xml:space="preserve">color(value) </w:t>
      </w:r>
      <w:r>
        <w:rPr>
          <w:rFonts w:hint="eastAsia"/>
        </w:rPr>
        <w:t>메소드의 리턴값이된다.</w:t>
      </w:r>
    </w:p>
    <w:p w14:paraId="3FAB681C" w14:textId="2DC5BF68" w:rsidR="00311216" w:rsidRDefault="00311216" w:rsidP="008B4A6A"/>
    <w:p w14:paraId="101B4854" w14:textId="6B6C83D9" w:rsidR="00311216" w:rsidRPr="00311216" w:rsidRDefault="00311216" w:rsidP="0031121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1216">
        <w:rPr>
          <w:rFonts w:ascii="Consolas" w:eastAsia="굴림" w:hAnsi="Consolas" w:cs="굴림"/>
          <w:color w:val="795E26"/>
          <w:kern w:val="0"/>
          <w:sz w:val="21"/>
          <w:szCs w:val="21"/>
        </w:rPr>
        <w:t>color</w:t>
      </w:r>
      <w:r w:rsidRPr="0031121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11216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r w:rsidRPr="00311216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01B28434" w14:textId="3D0B1DD5" w:rsidR="00311216" w:rsidRPr="00311216" w:rsidRDefault="00311216" w:rsidP="0031121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1216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311216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311216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11216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311216">
        <w:rPr>
          <w:rFonts w:ascii="Consolas" w:eastAsia="굴림" w:hAnsi="Consolas" w:cs="굴림"/>
          <w:color w:val="000000"/>
          <w:kern w:val="0"/>
          <w:sz w:val="21"/>
          <w:szCs w:val="21"/>
        </w:rPr>
        <w:t> = [</w:t>
      </w:r>
      <w:r w:rsidRPr="00311216">
        <w:rPr>
          <w:rFonts w:ascii="Consolas" w:eastAsia="굴림" w:hAnsi="Consolas" w:cs="굴림"/>
          <w:color w:val="A31515"/>
          <w:kern w:val="0"/>
          <w:sz w:val="21"/>
          <w:szCs w:val="21"/>
        </w:rPr>
        <w:t>"#ffa"</w:t>
      </w:r>
      <w:r w:rsidRPr="00311216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311216">
        <w:rPr>
          <w:rFonts w:ascii="Consolas" w:eastAsia="굴림" w:hAnsi="Consolas" w:cs="굴림"/>
          <w:color w:val="A31515"/>
          <w:kern w:val="0"/>
          <w:sz w:val="21"/>
          <w:szCs w:val="21"/>
        </w:rPr>
        <w:t>"#bfb"</w:t>
      </w:r>
      <w:r w:rsidRPr="00311216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311216">
        <w:rPr>
          <w:rFonts w:ascii="Consolas" w:eastAsia="굴림" w:hAnsi="Consolas" w:cs="굴림"/>
          <w:color w:val="A31515"/>
          <w:kern w:val="0"/>
          <w:sz w:val="21"/>
          <w:szCs w:val="21"/>
        </w:rPr>
        <w:t>"#8df"</w:t>
      </w:r>
      <w:r w:rsidRPr="00311216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311216">
        <w:rPr>
          <w:rFonts w:ascii="Consolas" w:eastAsia="굴림" w:hAnsi="Consolas" w:cs="굴림"/>
          <w:color w:val="A31515"/>
          <w:kern w:val="0"/>
          <w:sz w:val="21"/>
          <w:szCs w:val="21"/>
        </w:rPr>
        <w:t>"#fbb"</w:t>
      </w:r>
      <w:r w:rsidRPr="00311216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38866F85" w14:textId="6E8453E9" w:rsidR="00311216" w:rsidRPr="00311216" w:rsidRDefault="00311216" w:rsidP="0031121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1216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311216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311216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11216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311216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311216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311216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11216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r w:rsidRPr="0031121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11216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r w:rsidRPr="00311216">
        <w:rPr>
          <w:rFonts w:ascii="Consolas" w:eastAsia="굴림" w:hAnsi="Consolas" w:cs="굴림"/>
          <w:color w:val="000000"/>
          <w:kern w:val="0"/>
          <w:sz w:val="21"/>
          <w:szCs w:val="21"/>
        </w:rPr>
        <w:t> / </w:t>
      </w:r>
      <w:r w:rsidRPr="00311216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311216">
        <w:rPr>
          <w:rFonts w:ascii="Consolas" w:eastAsia="굴림" w:hAnsi="Consolas" w:cs="굴림"/>
          <w:color w:val="000000"/>
          <w:kern w:val="0"/>
          <w:sz w:val="21"/>
          <w:szCs w:val="21"/>
        </w:rPr>
        <w:t>)];</w:t>
      </w:r>
    </w:p>
    <w:p w14:paraId="187116BD" w14:textId="4D02ED87" w:rsidR="00311216" w:rsidRDefault="00311216" w:rsidP="0031121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121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14:paraId="4A040781" w14:textId="77777777" w:rsidR="00EC6BBD" w:rsidRDefault="00EC6BBD" w:rsidP="00EC6BB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칸의 숫자(</w:t>
      </w:r>
      <w:r>
        <w:t>value)</w:t>
      </w:r>
      <w:r>
        <w:rPr>
          <w:rFonts w:hint="eastAsia"/>
        </w:rPr>
        <w:t xml:space="preserve">의 </w:t>
      </w:r>
      <w:r>
        <w:t>10</w:t>
      </w:r>
      <w:r>
        <w:rPr>
          <w:rFonts w:hint="eastAsia"/>
        </w:rPr>
        <w:t xml:space="preserve">의 자리가 </w:t>
      </w:r>
      <w:r>
        <w:t>0</w:t>
      </w:r>
      <w:r>
        <w:rPr>
          <w:rFonts w:hint="eastAsia"/>
        </w:rPr>
        <w:t>이면</w:t>
      </w:r>
      <w:r>
        <w:t xml:space="preserve"> </w:t>
      </w:r>
      <w:r w:rsidRPr="00311216">
        <w:rPr>
          <w:rFonts w:ascii="Consolas" w:eastAsia="굴림" w:hAnsi="Consolas" w:cs="굴림"/>
          <w:color w:val="A31515"/>
          <w:kern w:val="0"/>
          <w:sz w:val="21"/>
          <w:szCs w:val="21"/>
        </w:rPr>
        <w:t>"#ffa"</w:t>
      </w:r>
      <w:r>
        <w:t xml:space="preserve"> </w:t>
      </w:r>
      <w:r>
        <w:rPr>
          <w:rFonts w:hint="eastAsia"/>
        </w:rPr>
        <w:t>를 리턴하고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11216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</w:p>
    <w:p w14:paraId="1668A4C3" w14:textId="36C1E043" w:rsidR="00EC6BBD" w:rsidRDefault="00EC6BBD" w:rsidP="00EC6BB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EC6BBD">
        <w:t xml:space="preserve">  1 이면</w:t>
      </w:r>
      <w:r w:rsidRPr="00EC6BBD">
        <w:rPr>
          <w:rFonts w:hint="eastAsia"/>
        </w:rPr>
        <w:t xml:space="preserve"> </w:t>
      </w:r>
      <w:r w:rsidRPr="00311216">
        <w:rPr>
          <w:rFonts w:ascii="Consolas" w:eastAsia="굴림" w:hAnsi="Consolas" w:cs="굴림"/>
          <w:color w:val="A31515"/>
          <w:kern w:val="0"/>
          <w:sz w:val="21"/>
          <w:szCs w:val="21"/>
        </w:rPr>
        <w:t>"#bfb"</w:t>
      </w:r>
      <w:r w:rsidRPr="00EC6BBD">
        <w:t>를</w:t>
      </w:r>
      <w:r w:rsidRPr="00311216">
        <w:t>,</w:t>
      </w:r>
      <w:r w:rsidRPr="00311216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="00D371C7" w:rsidRPr="00D371C7">
        <w:t>2</w:t>
      </w:r>
      <w:r w:rsidR="00D371C7">
        <w:t xml:space="preserve"> </w:t>
      </w:r>
      <w:r w:rsidR="00D371C7">
        <w:rPr>
          <w:rFonts w:hint="eastAsia"/>
        </w:rPr>
        <w:t>이</w:t>
      </w:r>
      <w:r w:rsidRPr="00EC6BBD">
        <w:t>면</w:t>
      </w:r>
      <w:r w:rsidRPr="00EC6BBD">
        <w:rPr>
          <w:rFonts w:hint="eastAsia"/>
        </w:rPr>
        <w:t xml:space="preserve"> </w:t>
      </w:r>
      <w:r w:rsidRPr="00311216">
        <w:rPr>
          <w:rFonts w:ascii="Consolas" w:eastAsia="굴림" w:hAnsi="Consolas" w:cs="굴림"/>
          <w:color w:val="A31515"/>
          <w:kern w:val="0"/>
          <w:sz w:val="21"/>
          <w:szCs w:val="21"/>
        </w:rPr>
        <w:t>"#8df"</w:t>
      </w:r>
      <w:r w:rsidRPr="00EC6BBD">
        <w:t>를</w:t>
      </w:r>
      <w:r w:rsidRPr="00311216">
        <w:t>,</w:t>
      </w:r>
      <w:r w:rsidRPr="00311216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="00D371C7" w:rsidRPr="00D371C7">
        <w:t>3</w:t>
      </w:r>
      <w:r w:rsidRPr="00D371C7">
        <w:t xml:space="preserve"> 이면</w:t>
      </w:r>
      <w:r w:rsidRPr="00EC6BBD">
        <w:rPr>
          <w:rFonts w:hint="eastAsia"/>
        </w:rPr>
        <w:t xml:space="preserve"> </w:t>
      </w:r>
      <w:r w:rsidRPr="00311216">
        <w:rPr>
          <w:rFonts w:ascii="Consolas" w:eastAsia="굴림" w:hAnsi="Consolas" w:cs="굴림"/>
          <w:color w:val="A31515"/>
          <w:kern w:val="0"/>
          <w:sz w:val="21"/>
          <w:szCs w:val="21"/>
        </w:rPr>
        <w:t>"#fbb"</w:t>
      </w:r>
      <w:r w:rsidR="00D371C7">
        <w:rPr>
          <w:rFonts w:hint="eastAsia"/>
        </w:rPr>
        <w:t>를 리턴한다.</w:t>
      </w:r>
    </w:p>
    <w:p w14:paraId="0DC09ADE" w14:textId="3101F0B8" w:rsidR="00A42B03" w:rsidRDefault="00A42B03" w:rsidP="008B4A6A"/>
    <w:p w14:paraId="327C93EB" w14:textId="24522A61" w:rsidR="00A42B03" w:rsidRDefault="00A42B03" w:rsidP="008B4A6A">
      <w:r w:rsidRPr="00A42B03">
        <w:rPr>
          <w:noProof/>
        </w:rPr>
        <w:drawing>
          <wp:inline distT="0" distB="0" distL="0" distR="0" wp14:anchorId="02D900C3" wp14:editId="73FB08A4">
            <wp:extent cx="4205829" cy="3212327"/>
            <wp:effectExtent l="0" t="0" r="444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8143" cy="322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57D2" w14:textId="77777777" w:rsidR="00A42B03" w:rsidRDefault="00A42B03" w:rsidP="008B4A6A"/>
    <w:p w14:paraId="751775DC" w14:textId="5E7D4703" w:rsidR="00E1555F" w:rsidRDefault="00E1555F" w:rsidP="008B4A6A"/>
    <w:p w14:paraId="071A35AE" w14:textId="138A03CB" w:rsidR="008E5169" w:rsidRDefault="008E5169" w:rsidP="008B4A6A"/>
    <w:p w14:paraId="30C04356" w14:textId="5AE403BF" w:rsidR="008E5169" w:rsidRDefault="008E516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870977E" w14:textId="5CB6D238" w:rsidR="008E5169" w:rsidRDefault="008E5169" w:rsidP="008E5169">
      <w:pPr>
        <w:pStyle w:val="Heading1"/>
      </w:pPr>
      <w:bookmarkStart w:id="15" w:name="_Toc38767412"/>
      <w:r>
        <w:rPr>
          <w:rFonts w:hint="eastAsia"/>
        </w:rPr>
        <w:lastRenderedPageBreak/>
        <w:t>과제</w:t>
      </w:r>
      <w:bookmarkEnd w:id="15"/>
    </w:p>
    <w:p w14:paraId="6CAB8A94" w14:textId="0BF0409C" w:rsidR="00D85005" w:rsidRDefault="00D85005" w:rsidP="00D85005"/>
    <w:p w14:paraId="1AEB696E" w14:textId="1B9D55FB" w:rsidR="00D85005" w:rsidRPr="00D85005" w:rsidRDefault="00D85005" w:rsidP="00D85005">
      <w:pPr>
        <w:pStyle w:val="Heading2"/>
      </w:pPr>
      <w:bookmarkStart w:id="16" w:name="_Toc38767413"/>
      <w:r>
        <w:rPr>
          <w:rFonts w:hint="eastAsia"/>
        </w:rPr>
        <w:t>c</w:t>
      </w:r>
      <w:r>
        <w:t>olor1.html</w:t>
      </w:r>
      <w:bookmarkEnd w:id="16"/>
    </w:p>
    <w:p w14:paraId="33A41492" w14:textId="1DB5133A" w:rsidR="008E5169" w:rsidRDefault="00D85005" w:rsidP="008E5169">
      <w:r w:rsidRPr="00D85005">
        <w:rPr>
          <w:noProof/>
        </w:rPr>
        <w:drawing>
          <wp:inline distT="0" distB="0" distL="0" distR="0" wp14:anchorId="4BAD3740" wp14:editId="4F2D7382">
            <wp:extent cx="3448531" cy="222916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591C" w14:textId="31712575" w:rsidR="00D85005" w:rsidRDefault="00D85005" w:rsidP="008E5169"/>
    <w:p w14:paraId="74463669" w14:textId="4F20393C" w:rsidR="00612475" w:rsidRDefault="00D85005" w:rsidP="008E5169">
      <w:r>
        <w:rPr>
          <w:rFonts w:hint="eastAsia"/>
        </w:rPr>
        <w:t>실행하면 위와 같이 출력되어야 한다.</w:t>
      </w:r>
    </w:p>
    <w:p w14:paraId="22408B37" w14:textId="3DA669C8" w:rsidR="00D85005" w:rsidRDefault="00D85005" w:rsidP="008E5169">
      <w:r>
        <w:rPr>
          <w:rFonts w:hint="eastAsia"/>
        </w:rPr>
        <w:t>구현 방법은 자유이다.</w:t>
      </w:r>
    </w:p>
    <w:p w14:paraId="3434F147" w14:textId="7D6873C0" w:rsidR="00D85005" w:rsidRDefault="00D85005" w:rsidP="008E5169">
      <w:r>
        <w:rPr>
          <w:rFonts w:hint="eastAsia"/>
        </w:rPr>
        <w:t>2차원 배열을 만들어서 출력해도 좋고,</w:t>
      </w:r>
      <w:r>
        <w:t xml:space="preserve"> </w:t>
      </w:r>
      <w:r>
        <w:rPr>
          <w:rFonts w:hint="eastAsia"/>
        </w:rPr>
        <w:t xml:space="preserve">그냥 </w:t>
      </w:r>
      <w:r>
        <w:t xml:space="preserve">table, tr, td </w:t>
      </w:r>
      <w:r>
        <w:rPr>
          <w:rFonts w:hint="eastAsia"/>
        </w:rPr>
        <w:t>태그를 전부 만들어</w:t>
      </w:r>
      <w:r w:rsidR="0057789D">
        <w:rPr>
          <w:rFonts w:hint="eastAsia"/>
        </w:rPr>
        <w:t>도 좋다.</w:t>
      </w:r>
    </w:p>
    <w:p w14:paraId="2B2D99EB" w14:textId="3BDB59F2" w:rsidR="0057789D" w:rsidRDefault="0057789D" w:rsidP="008E5169"/>
    <w:p w14:paraId="69165E98" w14:textId="77777777" w:rsidR="0057789D" w:rsidRDefault="0057789D" w:rsidP="008E5169"/>
    <w:p w14:paraId="5149EB89" w14:textId="6261599D" w:rsidR="0057789D" w:rsidRDefault="0057789D" w:rsidP="008E5169">
      <w:r w:rsidRPr="0057789D">
        <w:rPr>
          <w:noProof/>
        </w:rPr>
        <w:drawing>
          <wp:inline distT="0" distB="0" distL="0" distR="0" wp14:anchorId="3842B868" wp14:editId="72A9424C">
            <wp:extent cx="3429479" cy="223868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CD8D" w14:textId="33699022" w:rsidR="0057789D" w:rsidRDefault="0057789D" w:rsidP="008E5169">
      <w:r>
        <w:rPr>
          <w:rFonts w:hint="eastAsia"/>
        </w:rPr>
        <w:t>칸을 클릭하면,</w:t>
      </w:r>
      <w:r>
        <w:t xml:space="preserve"> </w:t>
      </w:r>
      <w:r>
        <w:rPr>
          <w:rFonts w:hint="eastAsia"/>
        </w:rPr>
        <w:t>클릭된 칸의 배경색이 노란색으로 바뀌어야 한다.</w:t>
      </w:r>
    </w:p>
    <w:p w14:paraId="73CB2D95" w14:textId="6E2DAE7D" w:rsidR="0057789D" w:rsidRDefault="0057789D" w:rsidP="008E5169">
      <w:r>
        <w:rPr>
          <w:rFonts w:hint="eastAsia"/>
        </w:rPr>
        <w:t>어떤 방법으로 구현해도 좋다.</w:t>
      </w:r>
    </w:p>
    <w:p w14:paraId="698BEB3E" w14:textId="52397027" w:rsidR="0057789D" w:rsidRDefault="0057789D" w:rsidP="008E5169">
      <w:r>
        <w:rPr>
          <w:rFonts w:hint="eastAsia"/>
        </w:rPr>
        <w:t>색만 바뀌면 된다.</w:t>
      </w:r>
    </w:p>
    <w:p w14:paraId="00907BC9" w14:textId="41E98BE9" w:rsidR="0057789D" w:rsidRDefault="0057789D" w:rsidP="008E5169"/>
    <w:p w14:paraId="37A944D6" w14:textId="73C286DA" w:rsidR="0057789D" w:rsidRDefault="0057789D" w:rsidP="008E5169"/>
    <w:p w14:paraId="08BC537B" w14:textId="77777777" w:rsidR="0057789D" w:rsidRDefault="0057789D" w:rsidP="008E5169"/>
    <w:p w14:paraId="276C18BD" w14:textId="77777777" w:rsidR="0057789D" w:rsidRPr="008E5169" w:rsidRDefault="0057789D" w:rsidP="008E5169"/>
    <w:sectPr w:rsidR="0057789D" w:rsidRPr="008E5169" w:rsidSect="00B12C18">
      <w:footerReference w:type="default" r:id="rId2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ED52B" w14:textId="77777777" w:rsidR="00A37426" w:rsidRDefault="00A37426" w:rsidP="00B12C18">
      <w:r>
        <w:separator/>
      </w:r>
    </w:p>
  </w:endnote>
  <w:endnote w:type="continuationSeparator" w:id="0">
    <w:p w14:paraId="5960A98B" w14:textId="77777777" w:rsidR="00A37426" w:rsidRDefault="00A37426" w:rsidP="00B12C18">
      <w:r>
        <w:continuationSeparator/>
      </w:r>
    </w:p>
  </w:endnote>
  <w:endnote w:type="continuationNotice" w:id="1">
    <w:p w14:paraId="18FB8316" w14:textId="77777777" w:rsidR="00A37426" w:rsidRDefault="00A374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1E10C" w14:textId="77777777" w:rsidR="00A37426" w:rsidRDefault="00A37426" w:rsidP="00B12C18">
      <w:r>
        <w:separator/>
      </w:r>
    </w:p>
  </w:footnote>
  <w:footnote w:type="continuationSeparator" w:id="0">
    <w:p w14:paraId="3EF5269F" w14:textId="77777777" w:rsidR="00A37426" w:rsidRDefault="00A37426" w:rsidP="00B12C18">
      <w:r>
        <w:continuationSeparator/>
      </w:r>
    </w:p>
  </w:footnote>
  <w:footnote w:type="continuationNotice" w:id="1">
    <w:p w14:paraId="2CE1A950" w14:textId="77777777" w:rsidR="00A37426" w:rsidRDefault="00A374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4685"/>
    <w:rsid w:val="00006BD2"/>
    <w:rsid w:val="000079F4"/>
    <w:rsid w:val="00010B6F"/>
    <w:rsid w:val="00016A5C"/>
    <w:rsid w:val="00021966"/>
    <w:rsid w:val="000223F0"/>
    <w:rsid w:val="000237E9"/>
    <w:rsid w:val="00025722"/>
    <w:rsid w:val="000318C0"/>
    <w:rsid w:val="00034572"/>
    <w:rsid w:val="00034866"/>
    <w:rsid w:val="00036CAF"/>
    <w:rsid w:val="00036D2F"/>
    <w:rsid w:val="000377BB"/>
    <w:rsid w:val="00040375"/>
    <w:rsid w:val="000428D2"/>
    <w:rsid w:val="00045244"/>
    <w:rsid w:val="00047E16"/>
    <w:rsid w:val="000518B0"/>
    <w:rsid w:val="0005304F"/>
    <w:rsid w:val="00056E09"/>
    <w:rsid w:val="00060E9D"/>
    <w:rsid w:val="000639B9"/>
    <w:rsid w:val="00063FFE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B5A24"/>
    <w:rsid w:val="000B6F95"/>
    <w:rsid w:val="000C3BB4"/>
    <w:rsid w:val="000C5328"/>
    <w:rsid w:val="000C5565"/>
    <w:rsid w:val="000C741E"/>
    <w:rsid w:val="000D2A8B"/>
    <w:rsid w:val="000D2A98"/>
    <w:rsid w:val="000D5B3C"/>
    <w:rsid w:val="000E43BF"/>
    <w:rsid w:val="000F0CE5"/>
    <w:rsid w:val="000F25E2"/>
    <w:rsid w:val="000F404B"/>
    <w:rsid w:val="001042BC"/>
    <w:rsid w:val="00106C5C"/>
    <w:rsid w:val="00110876"/>
    <w:rsid w:val="00114DCD"/>
    <w:rsid w:val="00120C14"/>
    <w:rsid w:val="00121FDE"/>
    <w:rsid w:val="001233DA"/>
    <w:rsid w:val="00123E4D"/>
    <w:rsid w:val="00127DE4"/>
    <w:rsid w:val="00134DC4"/>
    <w:rsid w:val="0014047A"/>
    <w:rsid w:val="00142722"/>
    <w:rsid w:val="00144F24"/>
    <w:rsid w:val="00146C46"/>
    <w:rsid w:val="0015159E"/>
    <w:rsid w:val="00155998"/>
    <w:rsid w:val="00160417"/>
    <w:rsid w:val="0016160C"/>
    <w:rsid w:val="0016412E"/>
    <w:rsid w:val="001657E8"/>
    <w:rsid w:val="001659A3"/>
    <w:rsid w:val="00172F2A"/>
    <w:rsid w:val="00175A14"/>
    <w:rsid w:val="001762D3"/>
    <w:rsid w:val="00176DCA"/>
    <w:rsid w:val="00181F04"/>
    <w:rsid w:val="001827CA"/>
    <w:rsid w:val="001844F3"/>
    <w:rsid w:val="0018771A"/>
    <w:rsid w:val="001910CE"/>
    <w:rsid w:val="00191B0A"/>
    <w:rsid w:val="00191F40"/>
    <w:rsid w:val="00194CA8"/>
    <w:rsid w:val="00197C97"/>
    <w:rsid w:val="001A121C"/>
    <w:rsid w:val="001A18B7"/>
    <w:rsid w:val="001A4521"/>
    <w:rsid w:val="001A4C2B"/>
    <w:rsid w:val="001A4DF7"/>
    <w:rsid w:val="001A5082"/>
    <w:rsid w:val="001B01A5"/>
    <w:rsid w:val="001B7D20"/>
    <w:rsid w:val="001C1AE9"/>
    <w:rsid w:val="001C696E"/>
    <w:rsid w:val="001D50A4"/>
    <w:rsid w:val="001D6AD5"/>
    <w:rsid w:val="001E0593"/>
    <w:rsid w:val="001E34EE"/>
    <w:rsid w:val="001E52F5"/>
    <w:rsid w:val="001E70EF"/>
    <w:rsid w:val="001F2195"/>
    <w:rsid w:val="001F3383"/>
    <w:rsid w:val="001F6C9A"/>
    <w:rsid w:val="00206AE2"/>
    <w:rsid w:val="0020772B"/>
    <w:rsid w:val="00215C4B"/>
    <w:rsid w:val="002161B8"/>
    <w:rsid w:val="002162CC"/>
    <w:rsid w:val="00222B43"/>
    <w:rsid w:val="00224B5D"/>
    <w:rsid w:val="0023024A"/>
    <w:rsid w:val="00230789"/>
    <w:rsid w:val="00231304"/>
    <w:rsid w:val="00232EFE"/>
    <w:rsid w:val="00236695"/>
    <w:rsid w:val="00241876"/>
    <w:rsid w:val="00242520"/>
    <w:rsid w:val="00242B3A"/>
    <w:rsid w:val="00245774"/>
    <w:rsid w:val="0025173A"/>
    <w:rsid w:val="00252FAF"/>
    <w:rsid w:val="002609F5"/>
    <w:rsid w:val="00261AA9"/>
    <w:rsid w:val="00266991"/>
    <w:rsid w:val="00271942"/>
    <w:rsid w:val="002741AC"/>
    <w:rsid w:val="00275589"/>
    <w:rsid w:val="00281FEC"/>
    <w:rsid w:val="002836CF"/>
    <w:rsid w:val="0028547E"/>
    <w:rsid w:val="00290C13"/>
    <w:rsid w:val="002926E2"/>
    <w:rsid w:val="00294997"/>
    <w:rsid w:val="00295903"/>
    <w:rsid w:val="002968E9"/>
    <w:rsid w:val="002A33A0"/>
    <w:rsid w:val="002B099B"/>
    <w:rsid w:val="002B1153"/>
    <w:rsid w:val="002B7CDB"/>
    <w:rsid w:val="002C4D8F"/>
    <w:rsid w:val="002C78D5"/>
    <w:rsid w:val="002E17CE"/>
    <w:rsid w:val="002E5C4A"/>
    <w:rsid w:val="002F238A"/>
    <w:rsid w:val="002F28AF"/>
    <w:rsid w:val="002F2DB2"/>
    <w:rsid w:val="002F5D4E"/>
    <w:rsid w:val="002F6FB8"/>
    <w:rsid w:val="00302508"/>
    <w:rsid w:val="0030255D"/>
    <w:rsid w:val="00303E33"/>
    <w:rsid w:val="00311216"/>
    <w:rsid w:val="00314A13"/>
    <w:rsid w:val="003173A7"/>
    <w:rsid w:val="0032434B"/>
    <w:rsid w:val="00327BA2"/>
    <w:rsid w:val="00341A87"/>
    <w:rsid w:val="0034354D"/>
    <w:rsid w:val="00346B90"/>
    <w:rsid w:val="00351503"/>
    <w:rsid w:val="003601EA"/>
    <w:rsid w:val="00374A83"/>
    <w:rsid w:val="003769DF"/>
    <w:rsid w:val="00390C52"/>
    <w:rsid w:val="00390CAC"/>
    <w:rsid w:val="0039576C"/>
    <w:rsid w:val="003A0BC6"/>
    <w:rsid w:val="003B01A6"/>
    <w:rsid w:val="003B2C95"/>
    <w:rsid w:val="003B3304"/>
    <w:rsid w:val="003B479C"/>
    <w:rsid w:val="003B5B12"/>
    <w:rsid w:val="003B64A6"/>
    <w:rsid w:val="003B677C"/>
    <w:rsid w:val="003C0A11"/>
    <w:rsid w:val="003C0B32"/>
    <w:rsid w:val="003C0DA0"/>
    <w:rsid w:val="003C3630"/>
    <w:rsid w:val="003C3908"/>
    <w:rsid w:val="003C512B"/>
    <w:rsid w:val="003D0249"/>
    <w:rsid w:val="003D37FF"/>
    <w:rsid w:val="003D3D77"/>
    <w:rsid w:val="003E11B8"/>
    <w:rsid w:val="003E4A9E"/>
    <w:rsid w:val="003E4C62"/>
    <w:rsid w:val="003F137C"/>
    <w:rsid w:val="003F2BD5"/>
    <w:rsid w:val="003F695B"/>
    <w:rsid w:val="004009AB"/>
    <w:rsid w:val="0040136E"/>
    <w:rsid w:val="00403F00"/>
    <w:rsid w:val="004118FD"/>
    <w:rsid w:val="00423D78"/>
    <w:rsid w:val="004310DB"/>
    <w:rsid w:val="004330FD"/>
    <w:rsid w:val="00456091"/>
    <w:rsid w:val="00463030"/>
    <w:rsid w:val="004630D9"/>
    <w:rsid w:val="00465F2A"/>
    <w:rsid w:val="00466827"/>
    <w:rsid w:val="0046699F"/>
    <w:rsid w:val="00471EBE"/>
    <w:rsid w:val="00472308"/>
    <w:rsid w:val="004738E4"/>
    <w:rsid w:val="00474B46"/>
    <w:rsid w:val="00474C4F"/>
    <w:rsid w:val="0048569E"/>
    <w:rsid w:val="00485F8D"/>
    <w:rsid w:val="00486F9D"/>
    <w:rsid w:val="004878FD"/>
    <w:rsid w:val="00487F11"/>
    <w:rsid w:val="0049153F"/>
    <w:rsid w:val="00494859"/>
    <w:rsid w:val="00495339"/>
    <w:rsid w:val="004A0348"/>
    <w:rsid w:val="004A0698"/>
    <w:rsid w:val="004A5C2E"/>
    <w:rsid w:val="004A5FC0"/>
    <w:rsid w:val="004B33FB"/>
    <w:rsid w:val="004B7EEF"/>
    <w:rsid w:val="004C32F4"/>
    <w:rsid w:val="004C4953"/>
    <w:rsid w:val="004C5012"/>
    <w:rsid w:val="004C611A"/>
    <w:rsid w:val="004D08A8"/>
    <w:rsid w:val="004E4CD1"/>
    <w:rsid w:val="004F0083"/>
    <w:rsid w:val="004F13C5"/>
    <w:rsid w:val="004F2B36"/>
    <w:rsid w:val="004F562E"/>
    <w:rsid w:val="004F6028"/>
    <w:rsid w:val="005028DC"/>
    <w:rsid w:val="00504032"/>
    <w:rsid w:val="00511358"/>
    <w:rsid w:val="005113EB"/>
    <w:rsid w:val="005115FE"/>
    <w:rsid w:val="00511A5D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3D27"/>
    <w:rsid w:val="00544F75"/>
    <w:rsid w:val="00545128"/>
    <w:rsid w:val="0054601F"/>
    <w:rsid w:val="005502F4"/>
    <w:rsid w:val="00552088"/>
    <w:rsid w:val="00553E7B"/>
    <w:rsid w:val="00555C5A"/>
    <w:rsid w:val="00567EA1"/>
    <w:rsid w:val="005714C7"/>
    <w:rsid w:val="00574501"/>
    <w:rsid w:val="0057789D"/>
    <w:rsid w:val="005874F3"/>
    <w:rsid w:val="005876C6"/>
    <w:rsid w:val="00594071"/>
    <w:rsid w:val="0059675C"/>
    <w:rsid w:val="005A3584"/>
    <w:rsid w:val="005A37A4"/>
    <w:rsid w:val="005A5EC7"/>
    <w:rsid w:val="005C3C39"/>
    <w:rsid w:val="005D3A15"/>
    <w:rsid w:val="005D5CD0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07A36"/>
    <w:rsid w:val="00612475"/>
    <w:rsid w:val="006129CC"/>
    <w:rsid w:val="006135F3"/>
    <w:rsid w:val="00613F05"/>
    <w:rsid w:val="006220F9"/>
    <w:rsid w:val="00626DEA"/>
    <w:rsid w:val="006275C1"/>
    <w:rsid w:val="00632B8E"/>
    <w:rsid w:val="00632DEE"/>
    <w:rsid w:val="0063465C"/>
    <w:rsid w:val="0064292A"/>
    <w:rsid w:val="00646CDF"/>
    <w:rsid w:val="00651D7B"/>
    <w:rsid w:val="00654C8A"/>
    <w:rsid w:val="006605CC"/>
    <w:rsid w:val="00660709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2B47"/>
    <w:rsid w:val="006A44B3"/>
    <w:rsid w:val="006A564B"/>
    <w:rsid w:val="006A58F1"/>
    <w:rsid w:val="006A642D"/>
    <w:rsid w:val="006A7B92"/>
    <w:rsid w:val="006B3C2E"/>
    <w:rsid w:val="006C0D66"/>
    <w:rsid w:val="006C2D55"/>
    <w:rsid w:val="006C3413"/>
    <w:rsid w:val="006D73C5"/>
    <w:rsid w:val="006E0B71"/>
    <w:rsid w:val="006E570E"/>
    <w:rsid w:val="006E7642"/>
    <w:rsid w:val="006F125E"/>
    <w:rsid w:val="006F1AB8"/>
    <w:rsid w:val="006F306A"/>
    <w:rsid w:val="0070040C"/>
    <w:rsid w:val="00700847"/>
    <w:rsid w:val="00701598"/>
    <w:rsid w:val="007103AA"/>
    <w:rsid w:val="00712EEB"/>
    <w:rsid w:val="00714E44"/>
    <w:rsid w:val="0071724B"/>
    <w:rsid w:val="00720B4B"/>
    <w:rsid w:val="00723C11"/>
    <w:rsid w:val="00726C84"/>
    <w:rsid w:val="00730FAE"/>
    <w:rsid w:val="00734C2F"/>
    <w:rsid w:val="007352F3"/>
    <w:rsid w:val="00746D61"/>
    <w:rsid w:val="00753A16"/>
    <w:rsid w:val="00753C76"/>
    <w:rsid w:val="0077221F"/>
    <w:rsid w:val="0078074B"/>
    <w:rsid w:val="007845DB"/>
    <w:rsid w:val="00785E43"/>
    <w:rsid w:val="00794BCB"/>
    <w:rsid w:val="007954DA"/>
    <w:rsid w:val="00795CB8"/>
    <w:rsid w:val="007A3960"/>
    <w:rsid w:val="007A41B0"/>
    <w:rsid w:val="007A7054"/>
    <w:rsid w:val="007B0E1D"/>
    <w:rsid w:val="007B0EA3"/>
    <w:rsid w:val="007B191F"/>
    <w:rsid w:val="007B749A"/>
    <w:rsid w:val="007C2995"/>
    <w:rsid w:val="007C54A4"/>
    <w:rsid w:val="007C55C7"/>
    <w:rsid w:val="007D2E9F"/>
    <w:rsid w:val="007D4019"/>
    <w:rsid w:val="007D463C"/>
    <w:rsid w:val="007D53DC"/>
    <w:rsid w:val="007D690A"/>
    <w:rsid w:val="007E0A12"/>
    <w:rsid w:val="007E103F"/>
    <w:rsid w:val="007E2E65"/>
    <w:rsid w:val="007E5EF3"/>
    <w:rsid w:val="007E787E"/>
    <w:rsid w:val="008023C8"/>
    <w:rsid w:val="00806D63"/>
    <w:rsid w:val="0080790E"/>
    <w:rsid w:val="008234F6"/>
    <w:rsid w:val="008257B6"/>
    <w:rsid w:val="008272BD"/>
    <w:rsid w:val="00832817"/>
    <w:rsid w:val="00833F05"/>
    <w:rsid w:val="0083686F"/>
    <w:rsid w:val="008469F4"/>
    <w:rsid w:val="008503D8"/>
    <w:rsid w:val="008539AF"/>
    <w:rsid w:val="00855F0E"/>
    <w:rsid w:val="00856FD5"/>
    <w:rsid w:val="00865A9F"/>
    <w:rsid w:val="00872C10"/>
    <w:rsid w:val="00875976"/>
    <w:rsid w:val="00890732"/>
    <w:rsid w:val="008915E0"/>
    <w:rsid w:val="00895AC2"/>
    <w:rsid w:val="00896288"/>
    <w:rsid w:val="008A3FB6"/>
    <w:rsid w:val="008B0849"/>
    <w:rsid w:val="008B1D06"/>
    <w:rsid w:val="008B1DAE"/>
    <w:rsid w:val="008B2E74"/>
    <w:rsid w:val="008B408D"/>
    <w:rsid w:val="008B4A6A"/>
    <w:rsid w:val="008C37D6"/>
    <w:rsid w:val="008C7901"/>
    <w:rsid w:val="008D2A00"/>
    <w:rsid w:val="008D52E8"/>
    <w:rsid w:val="008D7EE4"/>
    <w:rsid w:val="008E5169"/>
    <w:rsid w:val="008F0F81"/>
    <w:rsid w:val="008F1AAE"/>
    <w:rsid w:val="008F2599"/>
    <w:rsid w:val="008F2A44"/>
    <w:rsid w:val="008F4A90"/>
    <w:rsid w:val="008F6D31"/>
    <w:rsid w:val="009032DC"/>
    <w:rsid w:val="00903BDC"/>
    <w:rsid w:val="00905752"/>
    <w:rsid w:val="00912C59"/>
    <w:rsid w:val="00914145"/>
    <w:rsid w:val="0091538E"/>
    <w:rsid w:val="009172CD"/>
    <w:rsid w:val="00917A89"/>
    <w:rsid w:val="0092459C"/>
    <w:rsid w:val="00925615"/>
    <w:rsid w:val="0092757D"/>
    <w:rsid w:val="00930E7E"/>
    <w:rsid w:val="00931C94"/>
    <w:rsid w:val="0093428F"/>
    <w:rsid w:val="00934C62"/>
    <w:rsid w:val="00934F1E"/>
    <w:rsid w:val="00936055"/>
    <w:rsid w:val="00936316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63871"/>
    <w:rsid w:val="009662B5"/>
    <w:rsid w:val="00966A53"/>
    <w:rsid w:val="0097608C"/>
    <w:rsid w:val="0097657F"/>
    <w:rsid w:val="009810C8"/>
    <w:rsid w:val="00985271"/>
    <w:rsid w:val="009879A8"/>
    <w:rsid w:val="0099206C"/>
    <w:rsid w:val="009A2504"/>
    <w:rsid w:val="009A30A4"/>
    <w:rsid w:val="009A492F"/>
    <w:rsid w:val="009A538A"/>
    <w:rsid w:val="009B0A07"/>
    <w:rsid w:val="009B47F6"/>
    <w:rsid w:val="009B4BB5"/>
    <w:rsid w:val="009B507C"/>
    <w:rsid w:val="009C0629"/>
    <w:rsid w:val="009C0687"/>
    <w:rsid w:val="009C274E"/>
    <w:rsid w:val="009C65E5"/>
    <w:rsid w:val="009D133E"/>
    <w:rsid w:val="009D30A6"/>
    <w:rsid w:val="009E401B"/>
    <w:rsid w:val="009E5853"/>
    <w:rsid w:val="009F0C5C"/>
    <w:rsid w:val="009F1A85"/>
    <w:rsid w:val="009F2902"/>
    <w:rsid w:val="009F6231"/>
    <w:rsid w:val="00A017DD"/>
    <w:rsid w:val="00A0422A"/>
    <w:rsid w:val="00A166C1"/>
    <w:rsid w:val="00A204E1"/>
    <w:rsid w:val="00A21E51"/>
    <w:rsid w:val="00A22275"/>
    <w:rsid w:val="00A22CCD"/>
    <w:rsid w:val="00A259E6"/>
    <w:rsid w:val="00A26ED4"/>
    <w:rsid w:val="00A2765E"/>
    <w:rsid w:val="00A308D4"/>
    <w:rsid w:val="00A37426"/>
    <w:rsid w:val="00A42B03"/>
    <w:rsid w:val="00A515A7"/>
    <w:rsid w:val="00A52C88"/>
    <w:rsid w:val="00A52E39"/>
    <w:rsid w:val="00A53ADD"/>
    <w:rsid w:val="00A60B6F"/>
    <w:rsid w:val="00A652DF"/>
    <w:rsid w:val="00A7169A"/>
    <w:rsid w:val="00A76AEC"/>
    <w:rsid w:val="00A80B55"/>
    <w:rsid w:val="00A82952"/>
    <w:rsid w:val="00A8315E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202C"/>
    <w:rsid w:val="00AB5B8D"/>
    <w:rsid w:val="00AC0ABC"/>
    <w:rsid w:val="00AC3E43"/>
    <w:rsid w:val="00AC43EC"/>
    <w:rsid w:val="00AC4B1F"/>
    <w:rsid w:val="00AC7DF6"/>
    <w:rsid w:val="00AD23B8"/>
    <w:rsid w:val="00AD28FA"/>
    <w:rsid w:val="00AD2A1F"/>
    <w:rsid w:val="00AD391E"/>
    <w:rsid w:val="00AD7245"/>
    <w:rsid w:val="00AE2DAD"/>
    <w:rsid w:val="00AF21A0"/>
    <w:rsid w:val="00AF3578"/>
    <w:rsid w:val="00AF3F5B"/>
    <w:rsid w:val="00AF461F"/>
    <w:rsid w:val="00AF5142"/>
    <w:rsid w:val="00B02303"/>
    <w:rsid w:val="00B05713"/>
    <w:rsid w:val="00B05C61"/>
    <w:rsid w:val="00B06D3F"/>
    <w:rsid w:val="00B07DCC"/>
    <w:rsid w:val="00B12C18"/>
    <w:rsid w:val="00B14A52"/>
    <w:rsid w:val="00B14F3D"/>
    <w:rsid w:val="00B14FAC"/>
    <w:rsid w:val="00B15839"/>
    <w:rsid w:val="00B16E53"/>
    <w:rsid w:val="00B17EF3"/>
    <w:rsid w:val="00B24A08"/>
    <w:rsid w:val="00B304DA"/>
    <w:rsid w:val="00B33CA9"/>
    <w:rsid w:val="00B3736F"/>
    <w:rsid w:val="00B37F0E"/>
    <w:rsid w:val="00B4280B"/>
    <w:rsid w:val="00B51508"/>
    <w:rsid w:val="00B60293"/>
    <w:rsid w:val="00B640AD"/>
    <w:rsid w:val="00B66AE8"/>
    <w:rsid w:val="00B7026E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A7F00"/>
    <w:rsid w:val="00BB1670"/>
    <w:rsid w:val="00BB2C32"/>
    <w:rsid w:val="00BB4923"/>
    <w:rsid w:val="00BC565B"/>
    <w:rsid w:val="00BC6DA7"/>
    <w:rsid w:val="00BC71D0"/>
    <w:rsid w:val="00BD0079"/>
    <w:rsid w:val="00BD2A13"/>
    <w:rsid w:val="00BD379C"/>
    <w:rsid w:val="00BE0A7B"/>
    <w:rsid w:val="00BE113C"/>
    <w:rsid w:val="00BE3660"/>
    <w:rsid w:val="00BF11A4"/>
    <w:rsid w:val="00BF34CE"/>
    <w:rsid w:val="00BF5CCA"/>
    <w:rsid w:val="00C0361F"/>
    <w:rsid w:val="00C1234B"/>
    <w:rsid w:val="00C20074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35451"/>
    <w:rsid w:val="00C41DD2"/>
    <w:rsid w:val="00C45D29"/>
    <w:rsid w:val="00C55BDE"/>
    <w:rsid w:val="00C57B80"/>
    <w:rsid w:val="00C63758"/>
    <w:rsid w:val="00C66CA3"/>
    <w:rsid w:val="00C73FE2"/>
    <w:rsid w:val="00C7766E"/>
    <w:rsid w:val="00C77795"/>
    <w:rsid w:val="00C81961"/>
    <w:rsid w:val="00C8273B"/>
    <w:rsid w:val="00C84036"/>
    <w:rsid w:val="00C866CC"/>
    <w:rsid w:val="00C87C8E"/>
    <w:rsid w:val="00C94166"/>
    <w:rsid w:val="00CA2500"/>
    <w:rsid w:val="00CB354B"/>
    <w:rsid w:val="00CB6640"/>
    <w:rsid w:val="00CC0E71"/>
    <w:rsid w:val="00CC485A"/>
    <w:rsid w:val="00CC6834"/>
    <w:rsid w:val="00CC6DF0"/>
    <w:rsid w:val="00CD09DD"/>
    <w:rsid w:val="00CD2115"/>
    <w:rsid w:val="00CD799D"/>
    <w:rsid w:val="00CE130B"/>
    <w:rsid w:val="00CE7ADF"/>
    <w:rsid w:val="00CF3BCD"/>
    <w:rsid w:val="00CF5943"/>
    <w:rsid w:val="00D03D69"/>
    <w:rsid w:val="00D05FC0"/>
    <w:rsid w:val="00D0635C"/>
    <w:rsid w:val="00D14066"/>
    <w:rsid w:val="00D1473E"/>
    <w:rsid w:val="00D147F9"/>
    <w:rsid w:val="00D21573"/>
    <w:rsid w:val="00D21A73"/>
    <w:rsid w:val="00D248BD"/>
    <w:rsid w:val="00D27B74"/>
    <w:rsid w:val="00D31EBB"/>
    <w:rsid w:val="00D35F46"/>
    <w:rsid w:val="00D36027"/>
    <w:rsid w:val="00D36F89"/>
    <w:rsid w:val="00D371C7"/>
    <w:rsid w:val="00D44757"/>
    <w:rsid w:val="00D457A9"/>
    <w:rsid w:val="00D542F4"/>
    <w:rsid w:val="00D55CF5"/>
    <w:rsid w:val="00D64B8C"/>
    <w:rsid w:val="00D64EC7"/>
    <w:rsid w:val="00D65514"/>
    <w:rsid w:val="00D72F52"/>
    <w:rsid w:val="00D735FD"/>
    <w:rsid w:val="00D74A5F"/>
    <w:rsid w:val="00D85005"/>
    <w:rsid w:val="00D86D33"/>
    <w:rsid w:val="00D870D1"/>
    <w:rsid w:val="00D873E4"/>
    <w:rsid w:val="00D97399"/>
    <w:rsid w:val="00D976D9"/>
    <w:rsid w:val="00DA032C"/>
    <w:rsid w:val="00DA0928"/>
    <w:rsid w:val="00DA2C72"/>
    <w:rsid w:val="00DB02F1"/>
    <w:rsid w:val="00DB03E1"/>
    <w:rsid w:val="00DB143C"/>
    <w:rsid w:val="00DB19A9"/>
    <w:rsid w:val="00DB2F87"/>
    <w:rsid w:val="00DB30C3"/>
    <w:rsid w:val="00DB4DFC"/>
    <w:rsid w:val="00DB6D62"/>
    <w:rsid w:val="00DC1275"/>
    <w:rsid w:val="00DC2057"/>
    <w:rsid w:val="00DC4122"/>
    <w:rsid w:val="00DC7642"/>
    <w:rsid w:val="00DD61BE"/>
    <w:rsid w:val="00DD7926"/>
    <w:rsid w:val="00DE30DA"/>
    <w:rsid w:val="00DE4629"/>
    <w:rsid w:val="00DE5949"/>
    <w:rsid w:val="00DE660F"/>
    <w:rsid w:val="00DE792B"/>
    <w:rsid w:val="00DF046E"/>
    <w:rsid w:val="00DF207C"/>
    <w:rsid w:val="00DF2218"/>
    <w:rsid w:val="00DF3F0C"/>
    <w:rsid w:val="00DF5DB4"/>
    <w:rsid w:val="00E01AEB"/>
    <w:rsid w:val="00E02111"/>
    <w:rsid w:val="00E053D6"/>
    <w:rsid w:val="00E05525"/>
    <w:rsid w:val="00E06ECD"/>
    <w:rsid w:val="00E07BE7"/>
    <w:rsid w:val="00E1526F"/>
    <w:rsid w:val="00E1555F"/>
    <w:rsid w:val="00E1594D"/>
    <w:rsid w:val="00E237B0"/>
    <w:rsid w:val="00E35E02"/>
    <w:rsid w:val="00E370C0"/>
    <w:rsid w:val="00E37306"/>
    <w:rsid w:val="00E422CC"/>
    <w:rsid w:val="00E461E4"/>
    <w:rsid w:val="00E47FC8"/>
    <w:rsid w:val="00E50655"/>
    <w:rsid w:val="00E61253"/>
    <w:rsid w:val="00E612F9"/>
    <w:rsid w:val="00E618D3"/>
    <w:rsid w:val="00E64F4F"/>
    <w:rsid w:val="00E66E4B"/>
    <w:rsid w:val="00E71424"/>
    <w:rsid w:val="00E77F6F"/>
    <w:rsid w:val="00E82B65"/>
    <w:rsid w:val="00E82FFB"/>
    <w:rsid w:val="00E85D1D"/>
    <w:rsid w:val="00E87D4B"/>
    <w:rsid w:val="00E91E92"/>
    <w:rsid w:val="00E92155"/>
    <w:rsid w:val="00E94053"/>
    <w:rsid w:val="00E97723"/>
    <w:rsid w:val="00EA262E"/>
    <w:rsid w:val="00EA44FC"/>
    <w:rsid w:val="00EA6F4C"/>
    <w:rsid w:val="00EB358A"/>
    <w:rsid w:val="00EB3A29"/>
    <w:rsid w:val="00EB45A2"/>
    <w:rsid w:val="00EB5BD1"/>
    <w:rsid w:val="00EB6052"/>
    <w:rsid w:val="00EB790E"/>
    <w:rsid w:val="00EC259C"/>
    <w:rsid w:val="00EC4547"/>
    <w:rsid w:val="00EC4684"/>
    <w:rsid w:val="00EC5160"/>
    <w:rsid w:val="00EC6BBD"/>
    <w:rsid w:val="00ED0EDF"/>
    <w:rsid w:val="00EE047E"/>
    <w:rsid w:val="00EE1F9B"/>
    <w:rsid w:val="00EF00BC"/>
    <w:rsid w:val="00EF11A7"/>
    <w:rsid w:val="00EF137D"/>
    <w:rsid w:val="00EF37B7"/>
    <w:rsid w:val="00F01150"/>
    <w:rsid w:val="00F1039E"/>
    <w:rsid w:val="00F12F8A"/>
    <w:rsid w:val="00F14E1B"/>
    <w:rsid w:val="00F162A3"/>
    <w:rsid w:val="00F16DD6"/>
    <w:rsid w:val="00F17127"/>
    <w:rsid w:val="00F20D0F"/>
    <w:rsid w:val="00F255F3"/>
    <w:rsid w:val="00F27942"/>
    <w:rsid w:val="00F3543F"/>
    <w:rsid w:val="00F3626D"/>
    <w:rsid w:val="00F56E2D"/>
    <w:rsid w:val="00F579D5"/>
    <w:rsid w:val="00F57BA4"/>
    <w:rsid w:val="00F60D28"/>
    <w:rsid w:val="00F640D1"/>
    <w:rsid w:val="00F65552"/>
    <w:rsid w:val="00F720F8"/>
    <w:rsid w:val="00F728F6"/>
    <w:rsid w:val="00F73468"/>
    <w:rsid w:val="00F76341"/>
    <w:rsid w:val="00F77AC0"/>
    <w:rsid w:val="00F80A28"/>
    <w:rsid w:val="00F81C82"/>
    <w:rsid w:val="00F84D5E"/>
    <w:rsid w:val="00F91833"/>
    <w:rsid w:val="00F91E77"/>
    <w:rsid w:val="00F933F2"/>
    <w:rsid w:val="00F93C1D"/>
    <w:rsid w:val="00F96E6B"/>
    <w:rsid w:val="00FA4360"/>
    <w:rsid w:val="00FA714C"/>
    <w:rsid w:val="00FB0BC8"/>
    <w:rsid w:val="00FB20CE"/>
    <w:rsid w:val="00FC2BB9"/>
    <w:rsid w:val="00FC2F76"/>
    <w:rsid w:val="00FD0C56"/>
    <w:rsid w:val="00FD2401"/>
    <w:rsid w:val="00FD334A"/>
    <w:rsid w:val="00FD4E77"/>
    <w:rsid w:val="00FD791C"/>
    <w:rsid w:val="00FE0346"/>
    <w:rsid w:val="00FE3E61"/>
    <w:rsid w:val="00FE49AF"/>
    <w:rsid w:val="00FE5D86"/>
    <w:rsid w:val="00FF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A52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A52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A52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A52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14A52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  <w:rsid w:val="00B14A5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14A52"/>
  </w:style>
  <w:style w:type="character" w:customStyle="1" w:styleId="Heading1Char">
    <w:name w:val="Heading 1 Char"/>
    <w:basedOn w:val="DefaultParagraphFont"/>
    <w:link w:val="Heading1"/>
    <w:uiPriority w:val="9"/>
    <w:rsid w:val="00B14A52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4A52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4A52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B14A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B14A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B14A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4A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B14A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4A52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4A5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4A52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B14A52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B14A52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B14A52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B14A52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B14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4A52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14A52"/>
  </w:style>
  <w:style w:type="character" w:customStyle="1" w:styleId="DateChar">
    <w:name w:val="Date Char"/>
    <w:basedOn w:val="DefaultParagraphFont"/>
    <w:link w:val="Date"/>
    <w:uiPriority w:val="99"/>
    <w:semiHidden/>
    <w:rsid w:val="00B14A52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B14A52"/>
  </w:style>
  <w:style w:type="paragraph" w:styleId="TOC2">
    <w:name w:val="toc 2"/>
    <w:basedOn w:val="Normal"/>
    <w:next w:val="Normal"/>
    <w:autoRedefine/>
    <w:uiPriority w:val="39"/>
    <w:unhideWhenUsed/>
    <w:rsid w:val="00B14A52"/>
    <w:pPr>
      <w:ind w:leftChars="200" w:left="425"/>
    </w:pPr>
  </w:style>
  <w:style w:type="character" w:customStyle="1" w:styleId="ng-binding">
    <w:name w:val="ng-binding"/>
    <w:basedOn w:val="DefaultParagraphFont"/>
    <w:rsid w:val="00B14A52"/>
  </w:style>
  <w:style w:type="paragraph" w:styleId="NormalWeb">
    <w:name w:val="Normal (Web)"/>
    <w:basedOn w:val="Normal"/>
    <w:uiPriority w:val="99"/>
    <w:unhideWhenUsed/>
    <w:rsid w:val="00B14A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B14A52"/>
  </w:style>
  <w:style w:type="paragraph" w:customStyle="1" w:styleId="a1">
    <w:name w:val="코드표"/>
    <w:basedOn w:val="Normal"/>
    <w:link w:val="Char1"/>
    <w:qFormat/>
    <w:rsid w:val="00B14A52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B14A52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B14A52"/>
  </w:style>
  <w:style w:type="character" w:customStyle="1" w:styleId="im">
    <w:name w:val="im"/>
    <w:basedOn w:val="DefaultParagraphFont"/>
    <w:rsid w:val="00B14A52"/>
  </w:style>
  <w:style w:type="paragraph" w:customStyle="1" w:styleId="a2">
    <w:name w:val="바탕글"/>
    <w:basedOn w:val="Normal"/>
    <w:rsid w:val="00B14A5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B14A52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B14A52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B14A52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B14A52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B14A52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B14A52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B14A52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B14A52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B14A52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B14A52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B14A52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B14A52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2AC08-D545-4682-88C9-A1DE19591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1535</TotalTime>
  <Pages>39</Pages>
  <Words>5867</Words>
  <Characters>33445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724</cp:revision>
  <dcterms:created xsi:type="dcterms:W3CDTF">2016-08-29T22:19:00Z</dcterms:created>
  <dcterms:modified xsi:type="dcterms:W3CDTF">2020-04-26T19:34:00Z</dcterms:modified>
</cp:coreProperties>
</file>