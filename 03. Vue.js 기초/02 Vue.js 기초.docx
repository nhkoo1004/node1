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5851F" w14:textId="3A88D864" w:rsidR="003601EA" w:rsidRPr="00D64B8C" w:rsidRDefault="0075307D" w:rsidP="00F579D5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V</w:t>
      </w:r>
      <w:r>
        <w:rPr>
          <w:sz w:val="48"/>
          <w:szCs w:val="52"/>
        </w:rPr>
        <w:t xml:space="preserve">ue.js </w:t>
      </w:r>
      <w:r>
        <w:rPr>
          <w:rFonts w:hint="eastAsia"/>
          <w:sz w:val="48"/>
          <w:szCs w:val="52"/>
        </w:rPr>
        <w:t>기초</w:t>
      </w:r>
    </w:p>
    <w:p w14:paraId="139A3EA0" w14:textId="74BA700D" w:rsidR="00D64B8C" w:rsidRDefault="0075307D" w:rsidP="00F579D5">
      <w:r>
        <w:t>2020-04-10</w:t>
      </w:r>
    </w:p>
    <w:p w14:paraId="3414B667" w14:textId="7A31221E" w:rsidR="00D64B8C" w:rsidRDefault="00D64B8C" w:rsidP="00F579D5">
      <w:r>
        <w:rPr>
          <w:rFonts w:hint="eastAsia"/>
        </w:rPr>
        <w:t>이승진</w:t>
      </w:r>
    </w:p>
    <w:p w14:paraId="49F6DECC" w14:textId="77777777" w:rsidR="00D64B8C" w:rsidRDefault="00D64B8C" w:rsidP="00F579D5"/>
    <w:p w14:paraId="02FBD758" w14:textId="1C165453" w:rsidR="003601EA" w:rsidRDefault="003601EA" w:rsidP="00F579D5"/>
    <w:p w14:paraId="1FADBC03" w14:textId="671279FB" w:rsidR="00BF5CCA" w:rsidRDefault="00BF5CCA" w:rsidP="00F579D5"/>
    <w:p w14:paraId="4ADE898B" w14:textId="1A9CBF64" w:rsidR="00BF5CCA" w:rsidRDefault="00BF5CCA" w:rsidP="00F579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학습목표</w:t>
      </w:r>
    </w:p>
    <w:p w14:paraId="09D620CE" w14:textId="0C657928" w:rsidR="00BF5CCA" w:rsidRDefault="00EC5C41" w:rsidP="00F579D5">
      <w:r>
        <w:rPr>
          <w:rFonts w:hint="eastAsia"/>
        </w:rPr>
        <w:t>v</w:t>
      </w:r>
      <w:r>
        <w:t xml:space="preserve">-model </w:t>
      </w:r>
      <w:r>
        <w:rPr>
          <w:rFonts w:hint="eastAsia"/>
        </w:rPr>
        <w:t>속성</w:t>
      </w:r>
    </w:p>
    <w:p w14:paraId="1F6F2007" w14:textId="172530B4" w:rsidR="00EC5C41" w:rsidRDefault="00EC5C41" w:rsidP="00F579D5">
      <w:r>
        <w:rPr>
          <w:rFonts w:hint="eastAsia"/>
        </w:rPr>
        <w:t>v</w:t>
      </w:r>
      <w:r>
        <w:t xml:space="preserve">-on:click </w:t>
      </w:r>
      <w:r>
        <w:rPr>
          <w:rFonts w:hint="eastAsia"/>
        </w:rPr>
        <w:t>속성</w:t>
      </w:r>
    </w:p>
    <w:p w14:paraId="20C93AF7" w14:textId="08CA38D1" w:rsidR="00EC5C41" w:rsidRDefault="00EC5C41" w:rsidP="00F579D5">
      <w:r>
        <w:t xml:space="preserve">v-show </w:t>
      </w:r>
      <w:r>
        <w:rPr>
          <w:rFonts w:hint="eastAsia"/>
        </w:rPr>
        <w:t>속성</w:t>
      </w:r>
    </w:p>
    <w:p w14:paraId="44659373" w14:textId="447C1843" w:rsidR="00EC5C41" w:rsidRDefault="00EC5C41" w:rsidP="00F579D5">
      <w:r>
        <w:rPr>
          <w:rFonts w:hint="eastAsia"/>
        </w:rPr>
        <w:t>v</w:t>
      </w:r>
      <w:r>
        <w:t xml:space="preserve">-bind </w:t>
      </w:r>
      <w:r>
        <w:rPr>
          <w:rFonts w:hint="eastAsia"/>
        </w:rPr>
        <w:t>속성</w:t>
      </w:r>
    </w:p>
    <w:p w14:paraId="67BB9B21" w14:textId="4285AF6E" w:rsidR="00BE1BAA" w:rsidRDefault="00BE1BAA" w:rsidP="00F579D5">
      <w:r>
        <w:rPr>
          <w:rFonts w:hint="eastAsia"/>
        </w:rPr>
        <w:t>c</w:t>
      </w:r>
      <w:r>
        <w:t xml:space="preserve">heckbox </w:t>
      </w:r>
      <w:r>
        <w:rPr>
          <w:rFonts w:hint="eastAsia"/>
        </w:rPr>
        <w:t>구현 방법</w:t>
      </w:r>
    </w:p>
    <w:p w14:paraId="0149286C" w14:textId="5985F906" w:rsidR="00EC5C41" w:rsidRDefault="00EC5C41" w:rsidP="00F579D5">
      <w:r>
        <w:rPr>
          <w:rFonts w:hint="eastAsia"/>
        </w:rPr>
        <w:t>r</w:t>
      </w:r>
      <w:r>
        <w:t xml:space="preserve">adio </w:t>
      </w:r>
      <w:r>
        <w:rPr>
          <w:rFonts w:hint="eastAsia"/>
        </w:rPr>
        <w:t>버튼 구현 방법</w:t>
      </w:r>
    </w:p>
    <w:p w14:paraId="3E951B25" w14:textId="793F31BB" w:rsidR="00BF5CCA" w:rsidRDefault="00BF5CCA" w:rsidP="00F579D5"/>
    <w:p w14:paraId="0863C43B" w14:textId="77777777" w:rsidR="00BF5CCA" w:rsidRDefault="00BF5CCA" w:rsidP="00F579D5"/>
    <w:p w14:paraId="422F11FF" w14:textId="6F3F7FB8" w:rsidR="00D64B8C" w:rsidRPr="00D64B8C" w:rsidRDefault="00D64B8C" w:rsidP="00F579D5">
      <w:pPr>
        <w:rPr>
          <w:b/>
          <w:bCs/>
          <w:sz w:val="28"/>
          <w:szCs w:val="32"/>
        </w:rPr>
      </w:pPr>
      <w:r w:rsidRPr="00D64B8C">
        <w:rPr>
          <w:rFonts w:hint="eastAsia"/>
          <w:b/>
          <w:bCs/>
          <w:sz w:val="28"/>
          <w:szCs w:val="32"/>
        </w:rPr>
        <w:t>목차</w:t>
      </w:r>
    </w:p>
    <w:p w14:paraId="1362C186" w14:textId="5200BD62" w:rsidR="00203FE9" w:rsidRDefault="00D64B8C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7784678" w:history="1">
        <w:r w:rsidR="00203FE9" w:rsidRPr="00EE037E">
          <w:rPr>
            <w:rStyle w:val="Hyperlink"/>
            <w:rFonts w:hAnsi="굴림체"/>
            <w:noProof/>
          </w:rPr>
          <w:t>1.</w:t>
        </w:r>
        <w:r w:rsidR="00203FE9" w:rsidRPr="00EE037E">
          <w:rPr>
            <w:rStyle w:val="Hyperlink"/>
            <w:noProof/>
          </w:rPr>
          <w:t xml:space="preserve"> hello2</w:t>
        </w:r>
        <w:r w:rsidR="00203FE9">
          <w:rPr>
            <w:noProof/>
            <w:webHidden/>
          </w:rPr>
          <w:tab/>
        </w:r>
        <w:r w:rsidR="00203FE9">
          <w:rPr>
            <w:noProof/>
            <w:webHidden/>
          </w:rPr>
          <w:fldChar w:fldCharType="begin"/>
        </w:r>
        <w:r w:rsidR="00203FE9">
          <w:rPr>
            <w:noProof/>
            <w:webHidden/>
          </w:rPr>
          <w:instrText xml:space="preserve"> PAGEREF _Toc37784678 \h </w:instrText>
        </w:r>
        <w:r w:rsidR="00203FE9">
          <w:rPr>
            <w:noProof/>
            <w:webHidden/>
          </w:rPr>
        </w:r>
        <w:r w:rsidR="00203FE9">
          <w:rPr>
            <w:noProof/>
            <w:webHidden/>
          </w:rPr>
          <w:fldChar w:fldCharType="separate"/>
        </w:r>
        <w:r w:rsidR="00203FE9">
          <w:rPr>
            <w:noProof/>
            <w:webHidden/>
          </w:rPr>
          <w:t>2</w:t>
        </w:r>
        <w:r w:rsidR="00203FE9">
          <w:rPr>
            <w:noProof/>
            <w:webHidden/>
          </w:rPr>
          <w:fldChar w:fldCharType="end"/>
        </w:r>
      </w:hyperlink>
    </w:p>
    <w:p w14:paraId="4EA6FF3B" w14:textId="7AAA776E" w:rsidR="00203FE9" w:rsidRDefault="00203FE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784679" w:history="1">
        <w:r w:rsidRPr="00EE037E">
          <w:rPr>
            <w:rStyle w:val="Hyperlink"/>
            <w:noProof/>
          </w:rPr>
          <w:t>1) hello2.html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_Toc37784679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9A5432" w14:textId="1B0FD60E" w:rsidR="00203FE9" w:rsidRDefault="00203FE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784680" w:history="1">
        <w:r w:rsidRPr="00EE037E">
          <w:rPr>
            <w:rStyle w:val="Hyperlink"/>
            <w:noProof/>
          </w:rPr>
          <w:t>2) v-model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_Toc37784680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9CF33A" w14:textId="1FD7830E" w:rsidR="00203FE9" w:rsidRDefault="00203FE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784681" w:history="1">
        <w:r w:rsidRPr="00EE037E">
          <w:rPr>
            <w:rStyle w:val="Hyperlink"/>
            <w:noProof/>
          </w:rPr>
          <w:t>3) v-on:click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_Toc37784681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2BFC04" w14:textId="3BDF635C" w:rsidR="00203FE9" w:rsidRDefault="00203FE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784682" w:history="1">
        <w:r w:rsidRPr="00EE037E">
          <w:rPr>
            <w:rStyle w:val="Hyperlink"/>
            <w:noProof/>
          </w:rPr>
          <w:t>4) v-show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_Toc37784682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7020B5" w14:textId="508D0748" w:rsidR="00203FE9" w:rsidRDefault="00203FE9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7784683" w:history="1">
        <w:r w:rsidRPr="00EE037E">
          <w:rPr>
            <w:rStyle w:val="Hyperlink"/>
            <w:rFonts w:hAnsi="굴림체"/>
            <w:noProof/>
          </w:rPr>
          <w:t>2.</w:t>
        </w:r>
        <w:r w:rsidRPr="00EE037E">
          <w:rPr>
            <w:rStyle w:val="Hyperlink"/>
            <w:noProof/>
          </w:rPr>
          <w:t xml:space="preserve"> toggle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_Toc37784683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0A3B851" w14:textId="24C6C500" w:rsidR="00203FE9" w:rsidRDefault="00203FE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784684" w:history="1">
        <w:r w:rsidRPr="00EE037E">
          <w:rPr>
            <w:rStyle w:val="Hyperlink"/>
            <w:noProof/>
          </w:rPr>
          <w:t>1) v-model, checkbox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_Toc37784684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3E2B8F2" w14:textId="3ADB6A23" w:rsidR="00203FE9" w:rsidRDefault="00203FE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784685" w:history="1">
        <w:r w:rsidRPr="00EE037E">
          <w:rPr>
            <w:rStyle w:val="Hyperlink"/>
            <w:noProof/>
          </w:rPr>
          <w:t>2) v-show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_Toc37784685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BDDD443" w14:textId="421EEEE7" w:rsidR="00203FE9" w:rsidRDefault="00203FE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784686" w:history="1">
        <w:r w:rsidRPr="00EE037E">
          <w:rPr>
            <w:rStyle w:val="Hyperlink"/>
            <w:noProof/>
          </w:rPr>
          <w:t>3) v-if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_Toc37784686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824E419" w14:textId="00AA3B43" w:rsidR="00203FE9" w:rsidRDefault="00203FE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784687" w:history="1">
        <w:r w:rsidRPr="00EE037E">
          <w:rPr>
            <w:rStyle w:val="Hyperlink"/>
            <w:noProof/>
          </w:rPr>
          <w:t>4) radio 버튼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_Toc37784687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A4F5578" w14:textId="55647645" w:rsidR="00203FE9" w:rsidRDefault="00203FE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784688" w:history="1">
        <w:r w:rsidRPr="00EE037E">
          <w:rPr>
            <w:rStyle w:val="Hyperlink"/>
            <w:noProof/>
          </w:rPr>
          <w:t>5) v-bind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_Toc37784688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08EB3E3" w14:textId="4E67380D" w:rsidR="00203FE9" w:rsidRDefault="00203FE9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7784689" w:history="1">
        <w:r w:rsidRPr="00EE037E">
          <w:rPr>
            <w:rStyle w:val="Hyperlink"/>
            <w:rFonts w:hAnsi="굴림체"/>
            <w:noProof/>
          </w:rPr>
          <w:t>3.</w:t>
        </w:r>
        <w:r w:rsidRPr="00EE037E">
          <w:rPr>
            <w:rStyle w:val="Hyperlink"/>
            <w:noProof/>
          </w:rPr>
          <w:t xml:space="preserve"> 과제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_Toc37784689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D97D664" w14:textId="72A6D7B1" w:rsidR="00203FE9" w:rsidRDefault="00203FE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784690" w:history="1">
        <w:r w:rsidRPr="00EE037E">
          <w:rPr>
            <w:rStyle w:val="Hyperlink"/>
            <w:noProof/>
          </w:rPr>
          <w:t>1) empty1.html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_Toc37784690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508ACBE" w14:textId="7584D9DC" w:rsidR="00203FE9" w:rsidRDefault="00203FE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784691" w:history="1">
        <w:r w:rsidRPr="00EE037E">
          <w:rPr>
            <w:rStyle w:val="Hyperlink"/>
            <w:noProof/>
          </w:rPr>
          <w:t>2) empty2.html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_Toc37784691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2139BF8" w14:textId="68D7DCF2" w:rsidR="00D64B8C" w:rsidRDefault="00D64B8C" w:rsidP="00F579D5">
      <w:r>
        <w:fldChar w:fldCharType="end"/>
      </w:r>
    </w:p>
    <w:p w14:paraId="1BF4464B" w14:textId="1057E10D" w:rsidR="00D64B8C" w:rsidRDefault="00D64B8C" w:rsidP="00F579D5"/>
    <w:p w14:paraId="166175A2" w14:textId="77777777" w:rsidR="00134DC4" w:rsidRDefault="00134DC4" w:rsidP="00F579D5"/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B8369D" w14:textId="2B2531E3" w:rsidR="00F80A28" w:rsidRDefault="00694F56" w:rsidP="00F80A28">
      <w:pPr>
        <w:pStyle w:val="Heading1"/>
      </w:pPr>
      <w:bookmarkStart w:id="0" w:name="_Toc37784678"/>
      <w:r>
        <w:rPr>
          <w:rFonts w:hint="eastAsia"/>
        </w:rPr>
        <w:lastRenderedPageBreak/>
        <w:t>h</w:t>
      </w:r>
      <w:r>
        <w:t>ello2</w:t>
      </w:r>
      <w:bookmarkEnd w:id="0"/>
    </w:p>
    <w:p w14:paraId="4CF79786" w14:textId="2DCEC8CC" w:rsidR="00266774" w:rsidRPr="00266774" w:rsidRDefault="00266774" w:rsidP="00266774">
      <w:r>
        <w:rPr>
          <w:rFonts w:hint="eastAsia"/>
        </w:rPr>
        <w:t xml:space="preserve">이 강의노트의 예제 파일들을 </w:t>
      </w:r>
      <w:r>
        <w:t xml:space="preserve">public/ex01 </w:t>
      </w:r>
      <w:r>
        <w:rPr>
          <w:rFonts w:hint="eastAsia"/>
        </w:rPr>
        <w:t>폴더에 만들자.</w:t>
      </w:r>
      <w:r w:rsidR="00297A2F">
        <w:t xml:space="preserve"> (</w:t>
      </w:r>
      <w:r w:rsidR="00297A2F">
        <w:rPr>
          <w:rFonts w:hint="eastAsia"/>
        </w:rPr>
        <w:t>필수는 아님)</w:t>
      </w:r>
    </w:p>
    <w:p w14:paraId="72456336" w14:textId="77777777" w:rsidR="00694F56" w:rsidRPr="00694F56" w:rsidRDefault="00694F56" w:rsidP="00694F56"/>
    <w:p w14:paraId="3C13F728" w14:textId="50F7511C" w:rsidR="00F80A28" w:rsidRDefault="00985C2E" w:rsidP="00985C2E">
      <w:pPr>
        <w:pStyle w:val="Heading2"/>
      </w:pPr>
      <w:bookmarkStart w:id="1" w:name="_Toc37784679"/>
      <w:r>
        <w:rPr>
          <w:rFonts w:hint="eastAsia"/>
        </w:rPr>
        <w:t>h</w:t>
      </w:r>
      <w:r>
        <w:t>ello2.html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5C2E" w14:paraId="3FEDB4C0" w14:textId="77777777" w:rsidTr="00985C2E">
        <w:tc>
          <w:tcPr>
            <w:tcW w:w="10456" w:type="dxa"/>
          </w:tcPr>
          <w:p w14:paraId="60760CEC" w14:textId="77777777" w:rsidR="00985C2E" w:rsidRPr="00985C2E" w:rsidRDefault="00985C2E" w:rsidP="00985C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2BDA9A78" w14:textId="77777777" w:rsidR="00985C2E" w:rsidRPr="00985C2E" w:rsidRDefault="00985C2E" w:rsidP="00985C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7C64B42C" w14:textId="77777777" w:rsidR="00985C2E" w:rsidRPr="00985C2E" w:rsidRDefault="00985C2E" w:rsidP="00985C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85C2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85C2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85C2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85C2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3E61003C" w14:textId="77777777" w:rsidR="00985C2E" w:rsidRPr="00985C2E" w:rsidRDefault="00985C2E" w:rsidP="00985C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85C2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85C2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85C2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985C2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2A52C834" w14:textId="77777777" w:rsidR="00985C2E" w:rsidRPr="00985C2E" w:rsidRDefault="00985C2E" w:rsidP="00985C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85C2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85C2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defer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85C2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85C2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"/__/firebase/7.13.1/firebase-app.js"</w:t>
            </w:r>
            <w:r w:rsidRPr="00985C2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44D73487" w14:textId="77777777" w:rsidR="00985C2E" w:rsidRPr="00985C2E" w:rsidRDefault="00985C2E" w:rsidP="00985C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85C2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85C2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defer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85C2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85C2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"/__/firebase/7.13.1/firebase-database.js"</w:t>
            </w:r>
            <w:r w:rsidRPr="00985C2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0F06FD62" w14:textId="77777777" w:rsidR="00985C2E" w:rsidRPr="00985C2E" w:rsidRDefault="00985C2E" w:rsidP="00985C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85C2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85C2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defer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85C2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85C2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"/__/firebase/init.js"</w:t>
            </w:r>
            <w:r w:rsidRPr="00985C2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1A334004" w14:textId="77777777" w:rsidR="00985C2E" w:rsidRPr="00985C2E" w:rsidRDefault="00985C2E" w:rsidP="00985C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3B2BA1C2" w14:textId="77777777" w:rsidR="00985C2E" w:rsidRPr="00985C2E" w:rsidRDefault="00985C2E" w:rsidP="00985C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13E9742F" w14:textId="77777777" w:rsidR="00985C2E" w:rsidRPr="00985C2E" w:rsidRDefault="00985C2E" w:rsidP="00985C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85C2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85C2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85C2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985C2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E1AE758" w14:textId="77777777" w:rsidR="00985C2E" w:rsidRPr="00985C2E" w:rsidRDefault="00985C2E" w:rsidP="00985C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85C2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{{ title }}</w:t>
            </w:r>
            <w:r w:rsidRPr="00985C2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692A049E" w14:textId="77777777" w:rsidR="00985C2E" w:rsidRPr="00985C2E" w:rsidRDefault="00985C2E" w:rsidP="00985C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85C2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&lt;p&gt;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{{ body }}</w:t>
            </w:r>
            <w:r w:rsidRPr="00985C2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&lt;/p&gt;</w:t>
            </w:r>
          </w:p>
          <w:p w14:paraId="0BFFFFBD" w14:textId="77777777" w:rsidR="00985C2E" w:rsidRPr="00985C2E" w:rsidRDefault="00985C2E" w:rsidP="00985C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85C2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77029D12" w14:textId="77777777" w:rsidR="00985C2E" w:rsidRPr="00985C2E" w:rsidRDefault="00985C2E" w:rsidP="00985C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85C2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85C2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85C2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985C2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A50AA35" w14:textId="77777777" w:rsidR="00985C2E" w:rsidRPr="00985C2E" w:rsidRDefault="00985C2E" w:rsidP="00985C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85C2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85C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85C2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85C2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439E9808" w14:textId="77777777" w:rsidR="00985C2E" w:rsidRPr="00985C2E" w:rsidRDefault="00985C2E" w:rsidP="00985C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85C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85C2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363B5083" w14:textId="77777777" w:rsidR="00985C2E" w:rsidRPr="00985C2E" w:rsidRDefault="00985C2E" w:rsidP="00985C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85C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1C8C70C2" w14:textId="77777777" w:rsidR="00985C2E" w:rsidRPr="00985C2E" w:rsidRDefault="00985C2E" w:rsidP="0014379C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85C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title: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85C2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'hello world'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52CE7AAC" w14:textId="77777777" w:rsidR="00985C2E" w:rsidRPr="00985C2E" w:rsidRDefault="00985C2E" w:rsidP="0014379C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85C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body: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85C2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'good morning'</w:t>
            </w:r>
          </w:p>
          <w:p w14:paraId="5644FB2A" w14:textId="77777777" w:rsidR="00985C2E" w:rsidRPr="00985C2E" w:rsidRDefault="00985C2E" w:rsidP="00985C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2F645C91" w14:textId="77777777" w:rsidR="00985C2E" w:rsidRPr="00985C2E" w:rsidRDefault="00985C2E" w:rsidP="00985C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383FE624" w14:textId="77777777" w:rsidR="00985C2E" w:rsidRPr="00985C2E" w:rsidRDefault="00985C2E" w:rsidP="00985C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66CC727" w14:textId="77777777" w:rsidR="00985C2E" w:rsidRPr="00985C2E" w:rsidRDefault="00985C2E" w:rsidP="00985C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85C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window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85C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onload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85C2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1620CF01" w14:textId="77777777" w:rsidR="00985C2E" w:rsidRPr="00985C2E" w:rsidRDefault="00985C2E" w:rsidP="00985C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85C2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85C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helloRef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85C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firebase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85C2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database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().</w:t>
            </w:r>
            <w:r w:rsidRPr="00985C2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ref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85C2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"hello"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3B216CF" w14:textId="77777777" w:rsidR="00985C2E" w:rsidRPr="00985C2E" w:rsidRDefault="00985C2E" w:rsidP="00985C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85C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helloRef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85C2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on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85C2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'value'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(</w:t>
            </w:r>
            <w:r w:rsidRPr="00985C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snapshot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985C2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6221B493" w14:textId="77777777" w:rsidR="00985C2E" w:rsidRPr="00985C2E" w:rsidRDefault="00985C2E" w:rsidP="00985C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85C2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85C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85C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snapshot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85C2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val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42196024" w14:textId="77777777" w:rsidR="00985C2E" w:rsidRPr="00985C2E" w:rsidRDefault="00985C2E" w:rsidP="00F47465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85C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85C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85C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85C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28A1EC4" w14:textId="77777777" w:rsidR="00985C2E" w:rsidRPr="00985C2E" w:rsidRDefault="00985C2E" w:rsidP="00F47465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85C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85C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85C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85C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</w:t>
            </w: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7CB2F4D" w14:textId="77777777" w:rsidR="00985C2E" w:rsidRPr="00985C2E" w:rsidRDefault="00985C2E" w:rsidP="00985C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});</w:t>
            </w:r>
          </w:p>
          <w:p w14:paraId="78E27E9A" w14:textId="77777777" w:rsidR="00985C2E" w:rsidRPr="00985C2E" w:rsidRDefault="00985C2E" w:rsidP="00985C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};</w:t>
            </w:r>
          </w:p>
          <w:p w14:paraId="241FCDC9" w14:textId="77777777" w:rsidR="00985C2E" w:rsidRPr="00985C2E" w:rsidRDefault="00985C2E" w:rsidP="00985C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985C2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73266AF6" w14:textId="77777777" w:rsidR="00985C2E" w:rsidRPr="00985C2E" w:rsidRDefault="00985C2E" w:rsidP="00985C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EE950D1" w14:textId="53681E9C" w:rsidR="00985C2E" w:rsidRPr="00985C2E" w:rsidRDefault="00985C2E" w:rsidP="00985C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5C2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6D6467C4" w14:textId="77777777" w:rsidR="00985C2E" w:rsidRDefault="00985C2E" w:rsidP="00985C2E"/>
        </w:tc>
      </w:tr>
    </w:tbl>
    <w:p w14:paraId="3AEF8659" w14:textId="349A44E3" w:rsidR="00985C2E" w:rsidRDefault="00985C2E" w:rsidP="00985C2E">
      <w:r>
        <w:rPr>
          <w:rFonts w:hint="eastAsia"/>
        </w:rPr>
        <w:t>지난 시간</w:t>
      </w:r>
      <w:r w:rsidR="001F7C9E">
        <w:rPr>
          <w:rFonts w:hint="eastAsia"/>
        </w:rPr>
        <w:t xml:space="preserve">의 예제 </w:t>
      </w:r>
      <w:r w:rsidR="001F7C9E">
        <w:t>hello2.html</w:t>
      </w:r>
    </w:p>
    <w:p w14:paraId="1D517DED" w14:textId="77777777" w:rsidR="001F7C9E" w:rsidRDefault="001F7C9E" w:rsidP="00985C2E"/>
    <w:p w14:paraId="16ED3AB1" w14:textId="2790EA66" w:rsidR="00985C2E" w:rsidRDefault="00985C2E" w:rsidP="00985C2E"/>
    <w:p w14:paraId="7D7D0C3D" w14:textId="77777777" w:rsidR="00D77C45" w:rsidRDefault="00D77C45" w:rsidP="00985C2E"/>
    <w:p w14:paraId="3847BCAF" w14:textId="0FBAEE50" w:rsidR="00F47465" w:rsidRDefault="00F4746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9E94306" w14:textId="5AE70B23" w:rsidR="00D233BA" w:rsidRDefault="00D233BA" w:rsidP="00F80A28">
      <w:pPr>
        <w:pStyle w:val="Heading2"/>
      </w:pPr>
      <w:bookmarkStart w:id="2" w:name="_Toc37784680"/>
      <w:r>
        <w:rPr>
          <w:rFonts w:hint="eastAsia"/>
        </w:rPr>
        <w:lastRenderedPageBreak/>
        <w:t>v</w:t>
      </w:r>
      <w:r>
        <w:t>-model</w:t>
      </w:r>
      <w:bookmarkEnd w:id="2"/>
    </w:p>
    <w:p w14:paraId="64FD965E" w14:textId="2B57FF48" w:rsidR="00F80A28" w:rsidRDefault="00566474" w:rsidP="00D233BA">
      <w:pPr>
        <w:pStyle w:val="Heading3"/>
      </w:pPr>
      <w:r>
        <w:rPr>
          <w:rFonts w:hint="eastAsia"/>
        </w:rPr>
        <w:t>h</w:t>
      </w:r>
      <w:r>
        <w:t>ello2a.html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92DB9" w14:paraId="72DD9E34" w14:textId="77777777" w:rsidTr="00592DB9">
        <w:tc>
          <w:tcPr>
            <w:tcW w:w="10456" w:type="dxa"/>
          </w:tcPr>
          <w:p w14:paraId="150E7E89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68190284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22827D5D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7376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737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0310127C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7376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737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1AA1CD48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7376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defer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7376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737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"/__/firebase/7.13.1/firebase-app.js"</w:t>
            </w: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4C4CF968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7376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defer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7376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737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"/__/firebase/7.13.1/firebase-database.js"</w:t>
            </w: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4008E8BE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7376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defer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7376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737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"/__/firebase/init.js"</w:t>
            </w: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30D59252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0C5B30B4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216825DC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7376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737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38132CD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{{ title }}</w:t>
            </w: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7E86C00E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&lt;p&gt;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{{ body }}</w:t>
            </w: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&lt;/p&gt;</w:t>
            </w:r>
          </w:p>
          <w:p w14:paraId="1282D445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&lt;hr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40162638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7376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737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"text"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7376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v-model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5737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"title"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&lt;br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2CC5134D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7376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737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"text"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7376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v-model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5737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"body"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1F824C76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64BC1C63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7376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737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F99F3C9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737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7376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737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7376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702A161F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7376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7376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99F94A2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7376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1A15B796" w14:textId="77777777" w:rsidR="00573762" w:rsidRPr="00573762" w:rsidRDefault="00573762" w:rsidP="00E6641F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57376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title: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7376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'hello world'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4E30B9D4" w14:textId="77777777" w:rsidR="00573762" w:rsidRPr="00573762" w:rsidRDefault="00573762" w:rsidP="00E6641F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57376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body: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7376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'good morning'</w:t>
            </w:r>
          </w:p>
          <w:p w14:paraId="3E55C6AB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7BB360FD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2B9CC611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8675344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7376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window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7376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onload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737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6EF2306A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737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7376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helloRef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7376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firebase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7376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database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().</w:t>
            </w:r>
            <w:r w:rsidRPr="0057376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ref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7376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"hello"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C38551B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7376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helloRef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7376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on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7376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'value'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(</w:t>
            </w:r>
            <w:r w:rsidRPr="0057376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snapshot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5737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7825DDB9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5737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7376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7376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snapshot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7376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val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5FB7F824" w14:textId="77777777" w:rsidR="00573762" w:rsidRPr="00573762" w:rsidRDefault="00573762" w:rsidP="00E6641F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57376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7376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7376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7376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FB779AF" w14:textId="77777777" w:rsidR="00573762" w:rsidRPr="00573762" w:rsidRDefault="00573762" w:rsidP="00E6641F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57376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7376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7376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7376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</w:t>
            </w: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CC40B0A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});</w:t>
            </w:r>
          </w:p>
          <w:p w14:paraId="77E837A6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};</w:t>
            </w:r>
          </w:p>
          <w:p w14:paraId="22ABE447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37612CC5" w14:textId="77777777" w:rsidR="00573762" w:rsidRPr="00573762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5678C9AC" w14:textId="4ACBBC7C" w:rsidR="00592DB9" w:rsidRDefault="00573762" w:rsidP="00573762">
            <w:pPr>
              <w:widowControl/>
              <w:shd w:val="clear" w:color="auto" w:fill="FFFFFF"/>
              <w:wordWrap/>
              <w:autoSpaceDE/>
              <w:autoSpaceDN/>
              <w:jc w:val="left"/>
            </w:pPr>
            <w:r w:rsidRPr="0057376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1BFE0677" w14:textId="1C37D219" w:rsidR="00566474" w:rsidRDefault="00566474" w:rsidP="00566474"/>
    <w:p w14:paraId="2483C3C1" w14:textId="591B6408" w:rsidR="00062326" w:rsidRPr="0081019A" w:rsidRDefault="00062326" w:rsidP="00062326">
      <w:pPr>
        <w:pStyle w:val="Heading4"/>
        <w:ind w:left="400" w:hanging="400"/>
      </w:pPr>
      <w:r w:rsidRPr="0081019A">
        <w:rPr>
          <w:rFonts w:hint="eastAsia"/>
        </w:rPr>
        <w:t>v</w:t>
      </w:r>
      <w:r w:rsidRPr="0081019A">
        <w:t>-model</w:t>
      </w:r>
    </w:p>
    <w:p w14:paraId="29ECF837" w14:textId="63B12476" w:rsidR="00FD78F3" w:rsidRPr="00FD78F3" w:rsidRDefault="00FD78F3" w:rsidP="00FD78F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D78F3">
        <w:rPr>
          <w:rFonts w:ascii="Consolas" w:eastAsia="굴림" w:hAnsi="Consolas" w:cs="굴림"/>
          <w:color w:val="001080"/>
          <w:kern w:val="0"/>
          <w:sz w:val="21"/>
          <w:szCs w:val="21"/>
        </w:rPr>
        <w:t>data:</w:t>
      </w:r>
      <w:r w:rsidRPr="00FD78F3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02FB2183" w14:textId="48A8FEFC" w:rsidR="00FD78F3" w:rsidRPr="00FD78F3" w:rsidRDefault="00FD78F3" w:rsidP="00FD78F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D78F3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062326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66FFFF"/>
        </w:rPr>
        <w:t>title</w:t>
      </w:r>
      <w:r w:rsidRPr="00FD78F3">
        <w:rPr>
          <w:rFonts w:ascii="Consolas" w:eastAsia="굴림" w:hAnsi="Consolas" w:cs="굴림"/>
          <w:color w:val="001080"/>
          <w:kern w:val="0"/>
          <w:sz w:val="21"/>
          <w:szCs w:val="21"/>
        </w:rPr>
        <w:t>:</w:t>
      </w:r>
      <w:r w:rsidRPr="00FD78F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D78F3">
        <w:rPr>
          <w:rFonts w:ascii="Consolas" w:eastAsia="굴림" w:hAnsi="Consolas" w:cs="굴림"/>
          <w:color w:val="A31515"/>
          <w:kern w:val="0"/>
          <w:sz w:val="21"/>
          <w:szCs w:val="21"/>
        </w:rPr>
        <w:t>'hello world'</w:t>
      </w:r>
      <w:r w:rsidRPr="00FD78F3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774155A9" w14:textId="3A18134B" w:rsidR="00FD78F3" w:rsidRPr="00FD78F3" w:rsidRDefault="00FD78F3" w:rsidP="00FD78F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FD78F3">
        <w:rPr>
          <w:rFonts w:ascii="Consolas" w:eastAsia="굴림" w:hAnsi="Consolas" w:cs="굴림"/>
          <w:color w:val="001080"/>
          <w:kern w:val="0"/>
          <w:sz w:val="21"/>
          <w:szCs w:val="21"/>
        </w:rPr>
        <w:t>body:</w:t>
      </w:r>
      <w:r w:rsidRPr="00FD78F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D78F3">
        <w:rPr>
          <w:rFonts w:ascii="Consolas" w:eastAsia="굴림" w:hAnsi="Consolas" w:cs="굴림"/>
          <w:color w:val="A31515"/>
          <w:kern w:val="0"/>
          <w:sz w:val="21"/>
          <w:szCs w:val="21"/>
        </w:rPr>
        <w:t>'good morning'</w:t>
      </w:r>
    </w:p>
    <w:p w14:paraId="208021A5" w14:textId="1DD0B117" w:rsidR="00FD78F3" w:rsidRDefault="00FD78F3" w:rsidP="00FD78F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D78F3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6A267A3F" w14:textId="422C77A5" w:rsidR="00FD78F3" w:rsidRDefault="00FD78F3" w:rsidP="00FD78F3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FD78F3">
        <w:rPr>
          <w:rFonts w:hint="eastAsia"/>
        </w:rPr>
        <w:t xml:space="preserve"> </w:t>
      </w:r>
      <w:r w:rsidRPr="00FD78F3">
        <w:t xml:space="preserve"> V</w:t>
      </w:r>
      <w:r>
        <w:t xml:space="preserve">ue </w:t>
      </w:r>
      <w:r>
        <w:rPr>
          <w:rFonts w:hint="eastAsia"/>
        </w:rPr>
        <w:t xml:space="preserve">앱에 </w:t>
      </w:r>
      <w:r>
        <w:t xml:space="preserve">title </w:t>
      </w:r>
      <w:r>
        <w:rPr>
          <w:rFonts w:hint="eastAsia"/>
        </w:rPr>
        <w:t xml:space="preserve">속성과 </w:t>
      </w:r>
      <w:r>
        <w:t xml:space="preserve">body </w:t>
      </w:r>
      <w:r>
        <w:rPr>
          <w:rFonts w:hint="eastAsia"/>
        </w:rPr>
        <w:t>속성을 만든다.</w:t>
      </w:r>
    </w:p>
    <w:p w14:paraId="24FFAA2A" w14:textId="77777777" w:rsidR="00FD78F3" w:rsidRPr="00566474" w:rsidRDefault="00FD78F3" w:rsidP="00566474"/>
    <w:p w14:paraId="6B08011F" w14:textId="77777777" w:rsidR="000A03BC" w:rsidRPr="000A03BC" w:rsidRDefault="000A03BC" w:rsidP="000A03B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A03BC">
        <w:rPr>
          <w:rFonts w:ascii="Consolas" w:eastAsia="굴림" w:hAnsi="Consolas" w:cs="굴림"/>
          <w:color w:val="000000"/>
          <w:kern w:val="0"/>
          <w:sz w:val="21"/>
          <w:szCs w:val="21"/>
        </w:rPr>
        <w:t>{{ </w:t>
      </w:r>
      <w:r w:rsidRPr="00062326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66FFFF"/>
        </w:rPr>
        <w:t>title</w:t>
      </w:r>
      <w:r w:rsidRPr="000A03BC">
        <w:rPr>
          <w:rFonts w:ascii="Consolas" w:eastAsia="굴림" w:hAnsi="Consolas" w:cs="굴림"/>
          <w:color w:val="000000"/>
          <w:kern w:val="0"/>
          <w:sz w:val="21"/>
          <w:szCs w:val="21"/>
        </w:rPr>
        <w:t> }}</w:t>
      </w:r>
    </w:p>
    <w:p w14:paraId="12141F2F" w14:textId="5F00E406" w:rsidR="00127DE4" w:rsidRDefault="000A03BC" w:rsidP="005502F4">
      <w:r>
        <w:rPr>
          <w:rFonts w:hint="eastAsia"/>
        </w:rPr>
        <w:t xml:space="preserve"> </w:t>
      </w:r>
      <w:r>
        <w:t xml:space="preserve"> Vue </w:t>
      </w:r>
      <w:r>
        <w:rPr>
          <w:rFonts w:hint="eastAsia"/>
        </w:rPr>
        <w:t xml:space="preserve">앱의 </w:t>
      </w:r>
      <w:r>
        <w:t xml:space="preserve">title </w:t>
      </w:r>
      <w:r>
        <w:rPr>
          <w:rFonts w:hint="eastAsia"/>
        </w:rPr>
        <w:t xml:space="preserve">속성 값을 </w:t>
      </w:r>
      <w:r w:rsidR="009D1433">
        <w:rPr>
          <w:rFonts w:hint="eastAsia"/>
        </w:rPr>
        <w:t>출력한다.</w:t>
      </w:r>
    </w:p>
    <w:p w14:paraId="4038B164" w14:textId="670907AC" w:rsidR="009D1433" w:rsidRDefault="009D1433" w:rsidP="005502F4">
      <w:r>
        <w:rPr>
          <w:rFonts w:hint="eastAsia"/>
        </w:rPr>
        <w:t xml:space="preserve"> </w:t>
      </w:r>
      <w:r>
        <w:t xml:space="preserve"> title </w:t>
      </w:r>
      <w:r>
        <w:rPr>
          <w:rFonts w:hint="eastAsia"/>
        </w:rPr>
        <w:t>속성값이 변경되면,</w:t>
      </w:r>
      <w:r>
        <w:t xml:space="preserve"> </w:t>
      </w:r>
      <w:r>
        <w:rPr>
          <w:rFonts w:hint="eastAsia"/>
        </w:rPr>
        <w:t>그 변경된 값이 즉시 다시</w:t>
      </w:r>
      <w:r>
        <w:t xml:space="preserve"> </w:t>
      </w:r>
      <w:r>
        <w:rPr>
          <w:rFonts w:hint="eastAsia"/>
        </w:rPr>
        <w:t>출력된다.</w:t>
      </w:r>
    </w:p>
    <w:p w14:paraId="60782E78" w14:textId="7D9BA6DA" w:rsidR="009D1433" w:rsidRDefault="009D1433" w:rsidP="005502F4"/>
    <w:p w14:paraId="3E0C49AB" w14:textId="77777777" w:rsidR="00570D1D" w:rsidRPr="00570D1D" w:rsidRDefault="00570D1D" w:rsidP="00570D1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70D1D">
        <w:rPr>
          <w:rFonts w:ascii="Consolas" w:eastAsia="굴림" w:hAnsi="Consolas" w:cs="굴림"/>
          <w:color w:val="FF0000"/>
          <w:kern w:val="0"/>
          <w:sz w:val="21"/>
          <w:szCs w:val="21"/>
        </w:rPr>
        <w:t>v-model</w:t>
      </w:r>
      <w:r w:rsidRPr="00570D1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70D1D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062326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66FFFF"/>
        </w:rPr>
        <w:t>title</w:t>
      </w:r>
      <w:r w:rsidRPr="00570D1D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</w:p>
    <w:p w14:paraId="575D03A9" w14:textId="2BC0D1B3" w:rsidR="009D1433" w:rsidRDefault="00570D1D" w:rsidP="005502F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입력 </w:t>
      </w:r>
      <w:r w:rsidR="00FF785E">
        <w:rPr>
          <w:rFonts w:hint="eastAsia"/>
        </w:rPr>
        <w:t>태그</w:t>
      </w:r>
      <w:r>
        <w:rPr>
          <w:rFonts w:hint="eastAsia"/>
        </w:rPr>
        <w:t>에 입력된 값을</w:t>
      </w:r>
      <w:r w:rsidR="007F44A9">
        <w:rPr>
          <w:rFonts w:hint="eastAsia"/>
        </w:rPr>
        <w:t xml:space="preserve"> </w:t>
      </w:r>
      <w:r w:rsidR="007F44A9">
        <w:t xml:space="preserve">Vue </w:t>
      </w:r>
      <w:r w:rsidR="007F44A9">
        <w:rPr>
          <w:rFonts w:hint="eastAsia"/>
        </w:rPr>
        <w:t xml:space="preserve">앱의 </w:t>
      </w:r>
      <w:r w:rsidR="00FF785E">
        <w:t xml:space="preserve">title </w:t>
      </w:r>
      <w:r w:rsidR="00FF785E">
        <w:rPr>
          <w:rFonts w:hint="eastAsia"/>
        </w:rPr>
        <w:t xml:space="preserve">속성에 </w:t>
      </w:r>
      <w:r w:rsidR="00C155F0">
        <w:rPr>
          <w:rFonts w:hint="eastAsia"/>
        </w:rPr>
        <w:t xml:space="preserve">즉시 </w:t>
      </w:r>
      <w:r w:rsidR="00FF785E">
        <w:rPr>
          <w:rFonts w:hint="eastAsia"/>
        </w:rPr>
        <w:t>대입한다.</w:t>
      </w:r>
    </w:p>
    <w:p w14:paraId="1F3995AC" w14:textId="082F0F3F" w:rsidR="00C155F0" w:rsidRDefault="00C155F0" w:rsidP="005502F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문자 하나가 입력되자 마자 즉시 </w:t>
      </w:r>
      <w:r>
        <w:t xml:space="preserve">title </w:t>
      </w:r>
      <w:r>
        <w:rPr>
          <w:rFonts w:hint="eastAsia"/>
        </w:rPr>
        <w:t>속성에 대입된다.</w:t>
      </w:r>
    </w:p>
    <w:p w14:paraId="1068A54D" w14:textId="199A4468" w:rsidR="00C155F0" w:rsidRDefault="00C155F0" w:rsidP="005502F4"/>
    <w:p w14:paraId="65FA0089" w14:textId="3FA59F76" w:rsidR="00181CD0" w:rsidRPr="00570D1D" w:rsidRDefault="005D32F1" w:rsidP="005502F4">
      <w:r>
        <w:rPr>
          <w:rFonts w:hint="eastAsia"/>
        </w:rPr>
        <w:t>t</w:t>
      </w:r>
      <w:r>
        <w:t xml:space="preserve">itle </w:t>
      </w:r>
      <w:r>
        <w:rPr>
          <w:rFonts w:hint="eastAsia"/>
        </w:rPr>
        <w:t>속성</w:t>
      </w:r>
      <w:r w:rsidR="00181CD0">
        <w:rPr>
          <w:rFonts w:hint="eastAsia"/>
        </w:rPr>
        <w:t>값</w:t>
      </w:r>
      <w:r>
        <w:rPr>
          <w:rFonts w:hint="eastAsia"/>
        </w:rPr>
        <w:t>이 변경되</w:t>
      </w:r>
      <w:r w:rsidR="00181CD0">
        <w:rPr>
          <w:rFonts w:hint="eastAsia"/>
        </w:rPr>
        <w:t xml:space="preserve">자마자 그 변경된 값이 </w:t>
      </w:r>
      <w:r>
        <w:t xml:space="preserve">{{ title }} </w:t>
      </w:r>
      <w:r>
        <w:rPr>
          <w:rFonts w:hint="eastAsia"/>
        </w:rPr>
        <w:t xml:space="preserve">부분에 즉시 </w:t>
      </w:r>
      <w:r w:rsidR="00181CD0">
        <w:rPr>
          <w:rFonts w:hint="eastAsia"/>
        </w:rPr>
        <w:t>출력된다.</w:t>
      </w:r>
    </w:p>
    <w:p w14:paraId="26BD56FC" w14:textId="0A9F34DD" w:rsidR="009D1433" w:rsidRDefault="009D1433" w:rsidP="005502F4"/>
    <w:p w14:paraId="18BBAB33" w14:textId="0A9CE82D" w:rsidR="00AF58CA" w:rsidRDefault="00AF58CA" w:rsidP="005502F4">
      <w:r>
        <w:rPr>
          <w:rFonts w:hint="eastAsia"/>
        </w:rPr>
        <w:t>그런데 h</w:t>
      </w:r>
      <w:r>
        <w:t xml:space="preserve">ello2a.html </w:t>
      </w:r>
      <w:r>
        <w:rPr>
          <w:rFonts w:hint="eastAsia"/>
        </w:rPr>
        <w:t>소스 코드에,</w:t>
      </w:r>
      <w:r>
        <w:t xml:space="preserve"> </w:t>
      </w:r>
      <w:r>
        <w:rPr>
          <w:rFonts w:hint="eastAsia"/>
        </w:rPr>
        <w:t>변경된 t</w:t>
      </w:r>
      <w:r>
        <w:t xml:space="preserve">itle </w:t>
      </w:r>
      <w:r>
        <w:rPr>
          <w:rFonts w:hint="eastAsia"/>
        </w:rPr>
        <w:t xml:space="preserve">값을 </w:t>
      </w:r>
      <w:r>
        <w:t>DB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저장하는 코드는 없다.</w:t>
      </w:r>
    </w:p>
    <w:p w14:paraId="4083C9EF" w14:textId="659B74A2" w:rsidR="00AF58CA" w:rsidRDefault="00AF58CA" w:rsidP="005502F4"/>
    <w:p w14:paraId="17D66403" w14:textId="16C795EB" w:rsidR="003136DC" w:rsidRDefault="003136DC" w:rsidP="005502F4"/>
    <w:p w14:paraId="01CF0F26" w14:textId="427DB57C" w:rsidR="003136DC" w:rsidRPr="00181CD0" w:rsidRDefault="003136DC" w:rsidP="005502F4">
      <w:r w:rsidRPr="003136DC">
        <w:rPr>
          <w:noProof/>
        </w:rPr>
        <w:lastRenderedPageBreak/>
        <w:drawing>
          <wp:inline distT="0" distB="0" distL="0" distR="0" wp14:anchorId="6BA81C1A" wp14:editId="0A447A6F">
            <wp:extent cx="3042805" cy="1753196"/>
            <wp:effectExtent l="19050" t="19050" r="247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6410" cy="1761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371E78" w14:textId="32E89F6D" w:rsidR="00127DE4" w:rsidRDefault="00127DE4" w:rsidP="005502F4"/>
    <w:p w14:paraId="2138DD16" w14:textId="0145E2DC" w:rsidR="00302CE6" w:rsidRDefault="00302CE6" w:rsidP="005502F4">
      <w:r>
        <w:t xml:space="preserve">input </w:t>
      </w:r>
      <w:r>
        <w:rPr>
          <w:rFonts w:hint="eastAsia"/>
        </w:rPr>
        <w:t>태그의 내용을 수정하면,</w:t>
      </w:r>
      <w:r>
        <w:t xml:space="preserve"> </w:t>
      </w:r>
      <w:r w:rsidR="004D0A9B">
        <w:rPr>
          <w:rFonts w:hint="eastAsia"/>
        </w:rPr>
        <w:t>화면 위쪽에 출력된 내용도 즉시 수정된다.</w:t>
      </w:r>
    </w:p>
    <w:p w14:paraId="711CBC1B" w14:textId="76693BC3" w:rsidR="004D0A9B" w:rsidRDefault="004D0A9B" w:rsidP="005502F4"/>
    <w:p w14:paraId="3E26990F" w14:textId="6095A17B" w:rsidR="004D0A9B" w:rsidRDefault="004D0A9B" w:rsidP="005502F4">
      <w:r>
        <w:rPr>
          <w:rFonts w:hint="eastAsia"/>
        </w:rPr>
        <w:t xml:space="preserve">수정된 내용은 </w:t>
      </w:r>
      <w:r>
        <w:t>DB</w:t>
      </w:r>
      <w:r>
        <w:rPr>
          <w:rFonts w:hint="eastAsia"/>
        </w:rPr>
        <w:t>에 저장되지 않기 때문에,</w:t>
      </w:r>
      <w:r>
        <w:t xml:space="preserve"> </w:t>
      </w:r>
      <w:r>
        <w:rPr>
          <w:rFonts w:hint="eastAsia"/>
        </w:rPr>
        <w:t xml:space="preserve">새로고침 하면 </w:t>
      </w:r>
      <w:r w:rsidR="00BE1ACB">
        <w:rPr>
          <w:rFonts w:hint="eastAsia"/>
        </w:rPr>
        <w:t>원래 내용</w:t>
      </w:r>
      <w:r w:rsidR="00B566E4">
        <w:rPr>
          <w:rFonts w:hint="eastAsia"/>
        </w:rPr>
        <w:t>으로 되돌아 간다.</w:t>
      </w:r>
    </w:p>
    <w:p w14:paraId="6760D40E" w14:textId="4D14F0E7" w:rsidR="00BE1ACB" w:rsidRDefault="00BE1ACB" w:rsidP="005502F4">
      <w:r>
        <w:t>DB</w:t>
      </w:r>
      <w:r>
        <w:rPr>
          <w:rFonts w:hint="eastAsia"/>
        </w:rPr>
        <w:t>의 데이터가 다시 전달되어 출력되기 때문이다.</w:t>
      </w:r>
    </w:p>
    <w:p w14:paraId="70822DA9" w14:textId="4D1EA7A7" w:rsidR="00BE1ACB" w:rsidRPr="00BE1ACB" w:rsidRDefault="00BE1ACB" w:rsidP="005502F4"/>
    <w:p w14:paraId="752A1F6A" w14:textId="6C042376" w:rsidR="003136DC" w:rsidRDefault="003136DC" w:rsidP="005502F4"/>
    <w:p w14:paraId="75D15A61" w14:textId="7B852675" w:rsidR="003136DC" w:rsidRDefault="003136DC" w:rsidP="005502F4"/>
    <w:p w14:paraId="3E215402" w14:textId="63DD2007" w:rsidR="00FF0D46" w:rsidRDefault="00FF0D4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BEA64CB" w14:textId="7880ECE0" w:rsidR="00D233BA" w:rsidRDefault="00D233BA" w:rsidP="00FF0D46">
      <w:pPr>
        <w:pStyle w:val="Heading2"/>
      </w:pPr>
      <w:bookmarkStart w:id="3" w:name="_Toc37784681"/>
      <w:r>
        <w:rPr>
          <w:rFonts w:hint="eastAsia"/>
        </w:rPr>
        <w:lastRenderedPageBreak/>
        <w:t>v</w:t>
      </w:r>
      <w:r>
        <w:t>-on:click</w:t>
      </w:r>
      <w:bookmarkEnd w:id="3"/>
    </w:p>
    <w:p w14:paraId="35229CF0" w14:textId="6CA3330D" w:rsidR="003136DC" w:rsidRDefault="00FF0D46" w:rsidP="00D233BA">
      <w:pPr>
        <w:pStyle w:val="Heading3"/>
      </w:pPr>
      <w:r>
        <w:rPr>
          <w:rFonts w:hint="eastAsia"/>
        </w:rPr>
        <w:t>h</w:t>
      </w:r>
      <w:r>
        <w:t>ello2b.html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0D46" w14:paraId="716A416E" w14:textId="77777777" w:rsidTr="00FF0D46">
        <w:tc>
          <w:tcPr>
            <w:tcW w:w="10456" w:type="dxa"/>
          </w:tcPr>
          <w:p w14:paraId="50F60D96" w14:textId="60D1FCEC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0A7417E6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22C59551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30D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10FE1833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30D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7EF312D9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defer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30D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"/__/firebase/7.13.1/firebase-app.js"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4E27031F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defer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30D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"/__/firebase/7.13.1/firebase-database.js"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49AF9281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defer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30D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"/__/firebase/init.js"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6F943B52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24B4BE8A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body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C30D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30D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44FE7073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input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C30D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30D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C30D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30D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702CCE15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01EAE176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2AD819A6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3F5CCE79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30D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669C847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title }}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03354136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&lt;p&gt;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body }}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&lt;/p&gt;</w:t>
            </w:r>
          </w:p>
          <w:p w14:paraId="2D1359EF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&lt;hr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5A6DEAD6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30D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"text"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30D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"title"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&lt;br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45D6E963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30D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"text"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30D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"body"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&lt;br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60C4460B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30D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v-on:click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C30D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"save"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저장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64BFEDFC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3219BC28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30D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0541BAE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30D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C30D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55B6B12F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C30D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5CB84325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C30D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23F4D1F0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C30D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title: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'hello world'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0226A275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C30D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body: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'good morning'</w:t>
            </w:r>
          </w:p>
          <w:p w14:paraId="1F3313CF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058BB39D" w14:textId="77777777" w:rsidR="00C30D5E" w:rsidRPr="00C30D5E" w:rsidRDefault="00C30D5E" w:rsidP="00DA3AF8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C30D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5B76361F" w14:textId="77777777" w:rsidR="00C30D5E" w:rsidRPr="00C30D5E" w:rsidRDefault="00C30D5E" w:rsidP="00DA3AF8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C30D5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save</w:t>
            </w:r>
            <w:r w:rsidRPr="00C30D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() {</w:t>
            </w:r>
          </w:p>
          <w:p w14:paraId="079B7D5F" w14:textId="77777777" w:rsidR="00DA3AF8" w:rsidRPr="00DA3AF8" w:rsidRDefault="00DA3AF8" w:rsidP="00DA3AF8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A3A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DA3AF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A3A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A3AF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helloRef</w:t>
            </w:r>
            <w:r w:rsidRPr="00DA3A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A3AF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firebase</w:t>
            </w:r>
            <w:r w:rsidRPr="00DA3A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A3AF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database</w:t>
            </w:r>
            <w:r w:rsidRPr="00DA3A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().</w:t>
            </w:r>
            <w:r w:rsidRPr="00DA3AF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ref</w:t>
            </w:r>
            <w:r w:rsidRPr="00DA3A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A3AF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"hello"</w:t>
            </w:r>
            <w:r w:rsidRPr="00DA3A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9F9D459" w14:textId="77777777" w:rsidR="00C30D5E" w:rsidRPr="00C30D5E" w:rsidRDefault="00C30D5E" w:rsidP="00DA3AF8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C30D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helloRef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30D5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 </w:t>
            </w:r>
            <w:r w:rsidRPr="00C30D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title: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30D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30D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body: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30D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});</w:t>
            </w:r>
          </w:p>
          <w:p w14:paraId="30543C57" w14:textId="77777777" w:rsidR="00C30D5E" w:rsidRPr="00C30D5E" w:rsidRDefault="00C30D5E" w:rsidP="00DA3AF8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2A9B9F90" w14:textId="77777777" w:rsidR="00C30D5E" w:rsidRPr="00C30D5E" w:rsidRDefault="00C30D5E" w:rsidP="00DA3AF8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2F451581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0856C691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40C4DD8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30D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window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30D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onload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C30D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67130E8A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C30D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helloRef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C30D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firebase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30D5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database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().</w:t>
            </w:r>
            <w:r w:rsidRPr="00C30D5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ref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30D5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"hello"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121B160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C30D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helloRef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30D5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on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30D5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'value'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(</w:t>
            </w:r>
            <w:r w:rsidRPr="00C30D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snapshot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C30D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649EA9A2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C30D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30D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C30D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snapshot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30D5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val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35DE8C0F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C30D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30D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C30D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30D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5AFFDFB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C30D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30D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C30D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30D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</w:t>
            </w: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BAF5A8E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});</w:t>
            </w:r>
          </w:p>
          <w:p w14:paraId="5131C14B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};</w:t>
            </w:r>
          </w:p>
          <w:p w14:paraId="7CD12D90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7FCDECE9" w14:textId="77777777" w:rsidR="00C30D5E" w:rsidRPr="00C30D5E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2361FB0" w14:textId="62D86414" w:rsidR="00FF0D46" w:rsidRDefault="00C30D5E" w:rsidP="00C30D5E">
            <w:pPr>
              <w:widowControl/>
              <w:shd w:val="clear" w:color="auto" w:fill="FFFFFF"/>
              <w:wordWrap/>
              <w:autoSpaceDE/>
              <w:autoSpaceDN/>
              <w:jc w:val="left"/>
            </w:pPr>
            <w:r w:rsidRPr="00C30D5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56DF251B" w14:textId="5AAEE6C0" w:rsidR="00FF0D46" w:rsidRDefault="00FF0D46" w:rsidP="00FF0D46"/>
    <w:p w14:paraId="13F64BFE" w14:textId="29F3ABAE" w:rsidR="00F5651B" w:rsidRDefault="00F5651B" w:rsidP="00FF0D46">
      <w:r w:rsidRPr="00F5651B">
        <w:rPr>
          <w:noProof/>
        </w:rPr>
        <w:lastRenderedPageBreak/>
        <w:drawing>
          <wp:inline distT="0" distB="0" distL="0" distR="0" wp14:anchorId="18F33044" wp14:editId="34258361">
            <wp:extent cx="2569372" cy="213549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9186" cy="220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FDAB" w14:textId="16B42755" w:rsidR="00A3426A" w:rsidRDefault="00A3426A" w:rsidP="00FF0D46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태그의 내용을 수정하고 저장 버튼을 클릭하면,</w:t>
      </w:r>
      <w:r>
        <w:t xml:space="preserve"> </w:t>
      </w:r>
      <w:r>
        <w:rPr>
          <w:rFonts w:hint="eastAsia"/>
        </w:rPr>
        <w:t>그 내용이 D</w:t>
      </w:r>
      <w:r>
        <w:t>B</w:t>
      </w:r>
      <w:r>
        <w:rPr>
          <w:rFonts w:hint="eastAsia"/>
        </w:rPr>
        <w:t>에 저장된다.</w:t>
      </w:r>
    </w:p>
    <w:p w14:paraId="18559FDA" w14:textId="77777777" w:rsidR="00A3426A" w:rsidRDefault="00A3426A" w:rsidP="00FF0D46"/>
    <w:p w14:paraId="60313443" w14:textId="77777777" w:rsidR="00F5651B" w:rsidRDefault="00F5651B" w:rsidP="00FF0D46"/>
    <w:p w14:paraId="7E074EE6" w14:textId="77777777" w:rsidR="002A2B53" w:rsidRDefault="002A2B53" w:rsidP="002A2B5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39ED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2039ED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039ED">
        <w:rPr>
          <w:rFonts w:ascii="Consolas" w:eastAsia="굴림" w:hAnsi="Consolas" w:cs="굴림"/>
          <w:color w:val="001080"/>
          <w:kern w:val="0"/>
          <w:sz w:val="21"/>
          <w:szCs w:val="21"/>
        </w:rPr>
        <w:t>app</w:t>
      </w:r>
      <w:r w:rsidRPr="002039ED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039ED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2039ED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039ED">
        <w:rPr>
          <w:rFonts w:ascii="Consolas" w:eastAsia="굴림" w:hAnsi="Consolas" w:cs="굴림"/>
          <w:color w:val="267F99"/>
          <w:kern w:val="0"/>
          <w:sz w:val="21"/>
          <w:szCs w:val="21"/>
        </w:rPr>
        <w:t>Vue</w:t>
      </w:r>
      <w:r w:rsidRPr="002039E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E3425">
        <w:rPr>
          <w:rFonts w:ascii="Consolas" w:eastAsia="굴림" w:hAnsi="Consolas" w:cs="굴림"/>
          <w:color w:val="000000"/>
          <w:kern w:val="0"/>
          <w:sz w:val="21"/>
          <w:szCs w:val="21"/>
          <w:highlight w:val="yellow"/>
        </w:rPr>
        <w:t xml:space="preserve">{ </w:t>
      </w:r>
      <w:r w:rsidRPr="000E3425">
        <w:rPr>
          <w:rFonts w:ascii="Consolas" w:eastAsia="굴림" w:hAnsi="Consolas" w:cs="굴림" w:hint="eastAsia"/>
          <w:color w:val="000000"/>
          <w:kern w:val="0"/>
          <w:sz w:val="21"/>
          <w:szCs w:val="21"/>
          <w:highlight w:val="yellow"/>
        </w:rPr>
        <w:t>생략</w:t>
      </w:r>
      <w:r w:rsidRPr="000E3425">
        <w:rPr>
          <w:rFonts w:ascii="Consolas" w:eastAsia="굴림" w:hAnsi="Consolas" w:cs="굴림"/>
          <w:color w:val="000000"/>
          <w:kern w:val="0"/>
          <w:sz w:val="21"/>
          <w:szCs w:val="21"/>
          <w:highlight w:val="yellow"/>
        </w:rPr>
        <w:t> }</w:t>
      </w:r>
      <w:r w:rsidRPr="002039ED">
        <w:rPr>
          <w:rFonts w:ascii="Consolas" w:eastAsia="굴림" w:hAnsi="Consolas" w:cs="굴림"/>
          <w:color w:val="000000"/>
          <w:kern w:val="0"/>
          <w:sz w:val="21"/>
          <w:szCs w:val="21"/>
        </w:rPr>
        <w:t>)    </w:t>
      </w:r>
    </w:p>
    <w:p w14:paraId="796AB9A2" w14:textId="505FC12F" w:rsidR="002A2B53" w:rsidRDefault="002A2B53" w:rsidP="002A2B53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</w:t>
      </w:r>
      <w:r w:rsidRPr="00BC3B24">
        <w:rPr>
          <w:rFonts w:hint="eastAsia"/>
        </w:rPr>
        <w:t>V</w:t>
      </w:r>
      <w:r w:rsidRPr="00BC3B24">
        <w:t xml:space="preserve">ue </w:t>
      </w:r>
      <w:r w:rsidR="006047E8">
        <w:rPr>
          <w:rFonts w:hint="eastAsia"/>
        </w:rPr>
        <w:t xml:space="preserve">앱 </w:t>
      </w:r>
      <w:r w:rsidRPr="00BC3B24">
        <w:t>객체를</w:t>
      </w:r>
      <w:r w:rsidRPr="00BC3B24">
        <w:rPr>
          <w:rFonts w:hint="eastAsia"/>
        </w:rPr>
        <w:t xml:space="preserve"> </w:t>
      </w:r>
      <w:r w:rsidRPr="00BC3B24">
        <w:t>생성하여</w:t>
      </w:r>
      <w:r w:rsidRPr="00BC3B24">
        <w:rPr>
          <w:rFonts w:hint="eastAsia"/>
        </w:rPr>
        <w:t xml:space="preserve"> </w:t>
      </w:r>
      <w:r w:rsidRPr="00BC3B24">
        <w:t>전역</w:t>
      </w:r>
      <w:r w:rsidRPr="00BC3B24">
        <w:rPr>
          <w:rFonts w:hint="eastAsia"/>
        </w:rPr>
        <w:t xml:space="preserve"> </w:t>
      </w:r>
      <w:r w:rsidRPr="00BC3B24">
        <w:t>변수</w:t>
      </w:r>
      <w:r w:rsidRPr="00BC3B24">
        <w:rPr>
          <w:rFonts w:hint="eastAsia"/>
        </w:rPr>
        <w:t xml:space="preserve"> </w:t>
      </w:r>
      <w:r w:rsidRPr="00BC3B24">
        <w:t>app에</w:t>
      </w:r>
      <w:r w:rsidRPr="00BC3B24">
        <w:rPr>
          <w:rFonts w:hint="eastAsia"/>
        </w:rPr>
        <w:t xml:space="preserve"> </w:t>
      </w:r>
      <w:r w:rsidRPr="00BC3B24">
        <w:t>대입한다</w:t>
      </w:r>
      <w:r w:rsidRPr="00BC3B24">
        <w:rPr>
          <w:rFonts w:hint="eastAsia"/>
        </w:rPr>
        <w:t>.</w:t>
      </w:r>
    </w:p>
    <w:p w14:paraId="229BA3D7" w14:textId="77777777" w:rsidR="002A2B53" w:rsidRDefault="002A2B53" w:rsidP="002A2B53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Vue </w:t>
      </w:r>
      <w:r>
        <w:rPr>
          <w:rFonts w:hint="eastAsia"/>
        </w:rPr>
        <w:t xml:space="preserve">생성자 파라미터는 </w:t>
      </w:r>
      <w:r>
        <w:t xml:space="preserve">javascript </w:t>
      </w:r>
      <w:r>
        <w:rPr>
          <w:rFonts w:hint="eastAsia"/>
        </w:rPr>
        <w:t>객체이다.</w:t>
      </w:r>
      <w:r>
        <w:t xml:space="preserve"> (</w:t>
      </w:r>
      <w:r>
        <w:rPr>
          <w:rFonts w:hint="eastAsia"/>
        </w:rPr>
        <w:t>노란색으로 칠한 부분)</w:t>
      </w:r>
    </w:p>
    <w:p w14:paraId="47E937C9" w14:textId="77777777" w:rsidR="002A2B53" w:rsidRPr="001E66B1" w:rsidRDefault="002A2B53" w:rsidP="002A2B53">
      <w:r>
        <w:t xml:space="preserve">  </w:t>
      </w:r>
      <w:r>
        <w:rPr>
          <w:rFonts w:hint="eastAsia"/>
        </w:rPr>
        <w:t>이 객체에,</w:t>
      </w:r>
      <w:r>
        <w:t xml:space="preserve"> Vue </w:t>
      </w:r>
      <w:r>
        <w:rPr>
          <w:rFonts w:hint="eastAsia"/>
        </w:rPr>
        <w:t>앱의 기능을 구현해야 한다.</w:t>
      </w:r>
    </w:p>
    <w:p w14:paraId="05894421" w14:textId="02EAF9E6" w:rsidR="002A2B53" w:rsidRDefault="002A2B53" w:rsidP="00FF0D46"/>
    <w:p w14:paraId="0B8192C6" w14:textId="31B9FCC3" w:rsidR="002A2B53" w:rsidRDefault="00D259FB" w:rsidP="00FF0D46"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앱의 기능을 구현한 이 객체를 요약하면 다음과 같다.</w:t>
      </w:r>
    </w:p>
    <w:p w14:paraId="4AF24F3D" w14:textId="77777777" w:rsidR="00D259FB" w:rsidRPr="00D259FB" w:rsidRDefault="00D259FB" w:rsidP="00D259F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259FB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14:paraId="4CD6B86B" w14:textId="507CCE60" w:rsidR="00D259FB" w:rsidRPr="00D259FB" w:rsidRDefault="00D259FB" w:rsidP="00D259F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259FB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D259FB">
        <w:rPr>
          <w:rFonts w:ascii="Consolas" w:eastAsia="굴림" w:hAnsi="Consolas" w:cs="굴림"/>
          <w:color w:val="001080"/>
          <w:kern w:val="0"/>
          <w:sz w:val="21"/>
          <w:szCs w:val="21"/>
        </w:rPr>
        <w:t>el:</w:t>
      </w:r>
      <w:r w:rsidRPr="00D259F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259FB">
        <w:rPr>
          <w:rFonts w:ascii="Consolas" w:eastAsia="굴림" w:hAnsi="Consolas" w:cs="굴림"/>
          <w:color w:val="A31515"/>
          <w:kern w:val="0"/>
          <w:sz w:val="21"/>
          <w:szCs w:val="21"/>
        </w:rPr>
        <w:t>'#app'</w:t>
      </w:r>
      <w:r w:rsidRPr="00D259FB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6D05193A" w14:textId="33ADA57E" w:rsidR="00D259FB" w:rsidRPr="00D259FB" w:rsidRDefault="00D259FB" w:rsidP="00D259F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259FB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D259FB">
        <w:rPr>
          <w:rFonts w:ascii="Consolas" w:eastAsia="굴림" w:hAnsi="Consolas" w:cs="굴림"/>
          <w:color w:val="001080"/>
          <w:kern w:val="0"/>
          <w:sz w:val="21"/>
          <w:szCs w:val="21"/>
        </w:rPr>
        <w:t>data:</w:t>
      </w:r>
      <w:r w:rsidRPr="00D259FB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생략</w:t>
      </w:r>
      <w:r w:rsidRPr="00D259FB">
        <w:rPr>
          <w:rFonts w:ascii="Consolas" w:eastAsia="굴림" w:hAnsi="Consolas" w:cs="굴림"/>
          <w:color w:val="000000"/>
          <w:kern w:val="0"/>
          <w:sz w:val="21"/>
          <w:szCs w:val="21"/>
        </w:rPr>
        <w:t> },</w:t>
      </w:r>
    </w:p>
    <w:p w14:paraId="77A5B1BD" w14:textId="15D1F259" w:rsidR="00D259FB" w:rsidRDefault="00D259FB" w:rsidP="00D259F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259FB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D259FB">
        <w:rPr>
          <w:rFonts w:ascii="Consolas" w:eastAsia="굴림" w:hAnsi="Consolas" w:cs="굴림"/>
          <w:color w:val="001080"/>
          <w:kern w:val="0"/>
          <w:sz w:val="21"/>
          <w:szCs w:val="21"/>
        </w:rPr>
        <w:t>methods:</w:t>
      </w:r>
      <w:r w:rsidRPr="00D259FB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생략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694BB509" w14:textId="75A7C57D" w:rsidR="00D259FB" w:rsidRDefault="00D259FB" w:rsidP="00D259F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259FB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4050469E" w14:textId="47312907" w:rsidR="00766BE5" w:rsidRDefault="00766BE5" w:rsidP="00D259F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766BE5">
        <w:rPr>
          <w:rFonts w:hint="eastAsia"/>
        </w:rPr>
        <w:t xml:space="preserve"> 이 </w:t>
      </w:r>
      <w:r w:rsidRPr="00766BE5">
        <w:t>객체</w:t>
      </w:r>
      <w:r w:rsidRPr="00766BE5">
        <w:rPr>
          <w:rFonts w:hint="eastAsia"/>
        </w:rPr>
        <w:t xml:space="preserve">에는 </w:t>
      </w:r>
      <w:r w:rsidRPr="00766BE5">
        <w:t>el, data, methods 세</w:t>
      </w:r>
      <w:r w:rsidRPr="00766BE5">
        <w:rPr>
          <w:rFonts w:hint="eastAsia"/>
        </w:rPr>
        <w:t xml:space="preserve"> </w:t>
      </w:r>
      <w:r w:rsidRPr="00766BE5">
        <w:t>속성이</w:t>
      </w:r>
      <w:r w:rsidRPr="00766BE5">
        <w:rPr>
          <w:rFonts w:hint="eastAsia"/>
        </w:rPr>
        <w:t xml:space="preserve"> </w:t>
      </w:r>
      <w:r w:rsidRPr="00766BE5">
        <w:t>있다</w:t>
      </w:r>
      <w:r w:rsidRPr="00766BE5">
        <w:rPr>
          <w:rFonts w:hint="eastAsia"/>
        </w:rPr>
        <w:t>.</w:t>
      </w:r>
    </w:p>
    <w:p w14:paraId="43FFBC65" w14:textId="32BC9753" w:rsidR="00766BE5" w:rsidRDefault="006C7BE5" w:rsidP="00D259F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</w:t>
      </w:r>
      <w:r>
        <w:rPr>
          <w:rFonts w:hint="eastAsia"/>
        </w:rPr>
        <w:t>e</w:t>
      </w:r>
      <w:r>
        <w:t xml:space="preserve">l </w:t>
      </w:r>
      <w:r>
        <w:rPr>
          <w:rFonts w:hint="eastAsia"/>
        </w:rPr>
        <w:t>속성의 값은 문자열이다.</w:t>
      </w:r>
    </w:p>
    <w:p w14:paraId="080624B2" w14:textId="53414645" w:rsidR="006C7BE5" w:rsidRDefault="006C7BE5" w:rsidP="00D259F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data </w:t>
      </w:r>
      <w:r>
        <w:rPr>
          <w:rFonts w:hint="eastAsia"/>
        </w:rPr>
        <w:t xml:space="preserve">속성과 </w:t>
      </w:r>
      <w:r>
        <w:t xml:space="preserve">methods </w:t>
      </w:r>
      <w:r>
        <w:rPr>
          <w:rFonts w:hint="eastAsia"/>
        </w:rPr>
        <w:t xml:space="preserve">속성의 값은 </w:t>
      </w:r>
      <w:r>
        <w:t xml:space="preserve">javascript </w:t>
      </w:r>
      <w:r>
        <w:rPr>
          <w:rFonts w:hint="eastAsia"/>
        </w:rPr>
        <w:t>객체이다.</w:t>
      </w:r>
    </w:p>
    <w:p w14:paraId="0A31B84F" w14:textId="3078701D" w:rsidR="006C7BE5" w:rsidRDefault="006C7BE5" w:rsidP="00D259F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1771D1F8" w14:textId="6FE1AAFE" w:rsidR="006C7BE5" w:rsidRDefault="006A5AB3" w:rsidP="00D259F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속성의 값은 다음과 같다.</w:t>
      </w:r>
    </w:p>
    <w:p w14:paraId="62F27F63" w14:textId="77777777" w:rsidR="006A5AB3" w:rsidRPr="006A5AB3" w:rsidRDefault="006A5AB3" w:rsidP="006A5AB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5AB3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14:paraId="0C0DF35D" w14:textId="68B0A950" w:rsidR="006A5AB3" w:rsidRPr="006A5AB3" w:rsidRDefault="006A5AB3" w:rsidP="006A5AB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 </w:t>
      </w:r>
      <w:r w:rsidRPr="006A5AB3">
        <w:rPr>
          <w:rFonts w:ascii="Consolas" w:eastAsia="굴림" w:hAnsi="Consolas" w:cs="굴림"/>
          <w:color w:val="001080"/>
          <w:kern w:val="0"/>
          <w:sz w:val="21"/>
          <w:szCs w:val="21"/>
        </w:rPr>
        <w:t>title:</w:t>
      </w:r>
      <w:r w:rsidRPr="006A5AB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A5AB3">
        <w:rPr>
          <w:rFonts w:ascii="Consolas" w:eastAsia="굴림" w:hAnsi="Consolas" w:cs="굴림"/>
          <w:color w:val="A31515"/>
          <w:kern w:val="0"/>
          <w:sz w:val="21"/>
          <w:szCs w:val="21"/>
        </w:rPr>
        <w:t>'hello world'</w:t>
      </w:r>
      <w:r w:rsidRPr="006A5AB3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0E3DF248" w14:textId="5C5C58AC" w:rsidR="006A5AB3" w:rsidRPr="006A5AB3" w:rsidRDefault="006A5AB3" w:rsidP="006A5AB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5AB3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6A5AB3">
        <w:rPr>
          <w:rFonts w:ascii="Consolas" w:eastAsia="굴림" w:hAnsi="Consolas" w:cs="굴림"/>
          <w:color w:val="001080"/>
          <w:kern w:val="0"/>
          <w:sz w:val="21"/>
          <w:szCs w:val="21"/>
        </w:rPr>
        <w:t>body:</w:t>
      </w:r>
      <w:r w:rsidRPr="006A5AB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A5AB3">
        <w:rPr>
          <w:rFonts w:ascii="Consolas" w:eastAsia="굴림" w:hAnsi="Consolas" w:cs="굴림"/>
          <w:color w:val="A31515"/>
          <w:kern w:val="0"/>
          <w:sz w:val="21"/>
          <w:szCs w:val="21"/>
        </w:rPr>
        <w:t>'good morning'</w:t>
      </w:r>
    </w:p>
    <w:p w14:paraId="7984702C" w14:textId="1070F643" w:rsidR="006A5AB3" w:rsidRDefault="006A5AB3" w:rsidP="006A5AB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5AB3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58A42CF9" w14:textId="29FA4F33" w:rsidR="006A5AB3" w:rsidRPr="00535AB8" w:rsidRDefault="00B83B1C" w:rsidP="006A5AB3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535AB8">
        <w:t>data 속성의</w:t>
      </w:r>
      <w:r w:rsidRPr="00535AB8">
        <w:rPr>
          <w:rFonts w:hint="eastAsia"/>
        </w:rPr>
        <w:t xml:space="preserve"> 값은 </w:t>
      </w:r>
      <w:r w:rsidRPr="00535AB8">
        <w:t>Vue 앱</w:t>
      </w:r>
      <w:r w:rsidRPr="00535AB8">
        <w:rPr>
          <w:rFonts w:hint="eastAsia"/>
        </w:rPr>
        <w:t xml:space="preserve"> </w:t>
      </w:r>
      <w:r w:rsidRPr="00535AB8">
        <w:t>객체의</w:t>
      </w:r>
      <w:r w:rsidRPr="00535AB8">
        <w:rPr>
          <w:rFonts w:hint="eastAsia"/>
        </w:rPr>
        <w:t xml:space="preserve"> </w:t>
      </w:r>
      <w:r w:rsidRPr="00535AB8">
        <w:t>속성을</w:t>
      </w:r>
      <w:r w:rsidRPr="00535AB8">
        <w:rPr>
          <w:rFonts w:hint="eastAsia"/>
        </w:rPr>
        <w:t xml:space="preserve"> </w:t>
      </w:r>
      <w:r w:rsidRPr="00535AB8">
        <w:t>정의한다</w:t>
      </w:r>
      <w:r w:rsidRPr="00535AB8">
        <w:rPr>
          <w:rFonts w:hint="eastAsia"/>
        </w:rPr>
        <w:t>.</w:t>
      </w:r>
    </w:p>
    <w:p w14:paraId="101A0674" w14:textId="02BD1D37" w:rsidR="00B83B1C" w:rsidRDefault="00B83B1C" w:rsidP="006A5AB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C16779C" w14:textId="16ED874F" w:rsidR="00C70ECD" w:rsidRPr="00C70ECD" w:rsidRDefault="00C70ECD" w:rsidP="006A5AB3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C70ECD">
        <w:rPr>
          <w:rFonts w:hint="eastAsia"/>
        </w:rPr>
        <w:t>m</w:t>
      </w:r>
      <w:r w:rsidRPr="00C70ECD">
        <w:t>ethods 속</w:t>
      </w:r>
      <w:r w:rsidRPr="00C70ECD">
        <w:rPr>
          <w:rFonts w:hint="eastAsia"/>
        </w:rPr>
        <w:t xml:space="preserve">성의 </w:t>
      </w:r>
      <w:r w:rsidRPr="00C70ECD">
        <w:t>값은</w:t>
      </w:r>
      <w:r w:rsidRPr="00C70ECD">
        <w:rPr>
          <w:rFonts w:hint="eastAsia"/>
        </w:rPr>
        <w:t xml:space="preserve"> </w:t>
      </w:r>
      <w:r w:rsidRPr="00C70ECD">
        <w:t>다음과</w:t>
      </w:r>
      <w:r w:rsidRPr="00C70ECD">
        <w:rPr>
          <w:rFonts w:hint="eastAsia"/>
        </w:rPr>
        <w:t xml:space="preserve"> </w:t>
      </w:r>
      <w:r w:rsidRPr="00C70ECD">
        <w:t>같다</w:t>
      </w:r>
      <w:r w:rsidRPr="00C70ECD">
        <w:rPr>
          <w:rFonts w:hint="eastAsia"/>
        </w:rPr>
        <w:t>.</w:t>
      </w:r>
    </w:p>
    <w:p w14:paraId="7CCAC59F" w14:textId="77777777" w:rsidR="00B83B1C" w:rsidRPr="00B83B1C" w:rsidRDefault="00B83B1C" w:rsidP="00B83B1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83B1C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14:paraId="0A0C54C8" w14:textId="7B344BB9" w:rsidR="00B83B1C" w:rsidRPr="00B83B1C" w:rsidRDefault="00B83B1C" w:rsidP="00B83B1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B83B1C">
        <w:rPr>
          <w:rFonts w:ascii="Consolas" w:eastAsia="굴림" w:hAnsi="Consolas" w:cs="굴림"/>
          <w:color w:val="795E26"/>
          <w:kern w:val="0"/>
          <w:sz w:val="21"/>
          <w:szCs w:val="21"/>
        </w:rPr>
        <w:t>save</w:t>
      </w:r>
      <w:r w:rsidRPr="00B83B1C">
        <w:rPr>
          <w:rFonts w:ascii="Consolas" w:eastAsia="굴림" w:hAnsi="Consolas" w:cs="굴림"/>
          <w:color w:val="001080"/>
          <w:kern w:val="0"/>
          <w:sz w:val="21"/>
          <w:szCs w:val="21"/>
        </w:rPr>
        <w:t>:</w:t>
      </w:r>
      <w:r w:rsidRPr="00B83B1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83B1C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B83B1C">
        <w:rPr>
          <w:rFonts w:ascii="Consolas" w:eastAsia="굴림" w:hAnsi="Consolas" w:cs="굴림"/>
          <w:color w:val="000000"/>
          <w:kern w:val="0"/>
          <w:sz w:val="21"/>
          <w:szCs w:val="21"/>
        </w:rPr>
        <w:t> () {</w:t>
      </w:r>
    </w:p>
    <w:p w14:paraId="161D456A" w14:textId="622B17FC" w:rsidR="00B83B1C" w:rsidRPr="00B83B1C" w:rsidRDefault="00B83B1C" w:rsidP="00ED2515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83B1C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="00ED2515" w:rsidRPr="00ED2515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="00ED251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Pr="00B83B1C">
        <w:rPr>
          <w:rFonts w:ascii="Consolas" w:eastAsia="굴림" w:hAnsi="Consolas" w:cs="굴림"/>
          <w:color w:val="001080"/>
          <w:kern w:val="0"/>
          <w:sz w:val="21"/>
          <w:szCs w:val="21"/>
        </w:rPr>
        <w:t>helloRef</w:t>
      </w:r>
      <w:r w:rsidRPr="00B83B1C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B83B1C">
        <w:rPr>
          <w:rFonts w:ascii="Consolas" w:eastAsia="굴림" w:hAnsi="Consolas" w:cs="굴림"/>
          <w:color w:val="001080"/>
          <w:kern w:val="0"/>
          <w:sz w:val="21"/>
          <w:szCs w:val="21"/>
        </w:rPr>
        <w:t>firebase</w:t>
      </w:r>
      <w:r w:rsidRPr="00B83B1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83B1C">
        <w:rPr>
          <w:rFonts w:ascii="Consolas" w:eastAsia="굴림" w:hAnsi="Consolas" w:cs="굴림"/>
          <w:color w:val="795E26"/>
          <w:kern w:val="0"/>
          <w:sz w:val="21"/>
          <w:szCs w:val="21"/>
        </w:rPr>
        <w:t>database</w:t>
      </w:r>
      <w:r w:rsidRPr="00B83B1C">
        <w:rPr>
          <w:rFonts w:ascii="Consolas" w:eastAsia="굴림" w:hAnsi="Consolas" w:cs="굴림"/>
          <w:color w:val="000000"/>
          <w:kern w:val="0"/>
          <w:sz w:val="21"/>
          <w:szCs w:val="21"/>
        </w:rPr>
        <w:t>().</w:t>
      </w:r>
      <w:r w:rsidRPr="00B83B1C">
        <w:rPr>
          <w:rFonts w:ascii="Consolas" w:eastAsia="굴림" w:hAnsi="Consolas" w:cs="굴림"/>
          <w:color w:val="795E26"/>
          <w:kern w:val="0"/>
          <w:sz w:val="21"/>
          <w:szCs w:val="21"/>
        </w:rPr>
        <w:t>ref</w:t>
      </w:r>
      <w:r w:rsidRPr="00B83B1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83B1C">
        <w:rPr>
          <w:rFonts w:ascii="Consolas" w:eastAsia="굴림" w:hAnsi="Consolas" w:cs="굴림"/>
          <w:color w:val="A31515"/>
          <w:kern w:val="0"/>
          <w:sz w:val="21"/>
          <w:szCs w:val="21"/>
        </w:rPr>
        <w:t>"hello"</w:t>
      </w:r>
      <w:r w:rsidRPr="00B83B1C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7BFCB54B" w14:textId="2B114A2B" w:rsidR="00B83B1C" w:rsidRPr="00B83B1C" w:rsidRDefault="00B83B1C" w:rsidP="00B83B1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83B1C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B83B1C">
        <w:rPr>
          <w:rFonts w:ascii="Consolas" w:eastAsia="굴림" w:hAnsi="Consolas" w:cs="굴림"/>
          <w:color w:val="001080"/>
          <w:kern w:val="0"/>
          <w:sz w:val="21"/>
          <w:szCs w:val="21"/>
        </w:rPr>
        <w:t>helloRef</w:t>
      </w:r>
      <w:r w:rsidRPr="00B83B1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83B1C">
        <w:rPr>
          <w:rFonts w:ascii="Consolas" w:eastAsia="굴림" w:hAnsi="Consolas" w:cs="굴림"/>
          <w:color w:val="795E26"/>
          <w:kern w:val="0"/>
          <w:sz w:val="21"/>
          <w:szCs w:val="21"/>
        </w:rPr>
        <w:t>set</w:t>
      </w:r>
      <w:r w:rsidRPr="00B83B1C">
        <w:rPr>
          <w:rFonts w:ascii="Consolas" w:eastAsia="굴림" w:hAnsi="Consolas" w:cs="굴림"/>
          <w:color w:val="000000"/>
          <w:kern w:val="0"/>
          <w:sz w:val="21"/>
          <w:szCs w:val="21"/>
        </w:rPr>
        <w:t>({ </w:t>
      </w:r>
      <w:r w:rsidRPr="00B83B1C">
        <w:rPr>
          <w:rFonts w:ascii="Consolas" w:eastAsia="굴림" w:hAnsi="Consolas" w:cs="굴림"/>
          <w:color w:val="001080"/>
          <w:kern w:val="0"/>
          <w:sz w:val="21"/>
          <w:szCs w:val="21"/>
        </w:rPr>
        <w:t>title:</w:t>
      </w:r>
      <w:r w:rsidRPr="00B83B1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83B1C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83B1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83B1C">
        <w:rPr>
          <w:rFonts w:ascii="Consolas" w:eastAsia="굴림" w:hAnsi="Consolas" w:cs="굴림"/>
          <w:color w:val="001080"/>
          <w:kern w:val="0"/>
          <w:sz w:val="21"/>
          <w:szCs w:val="21"/>
        </w:rPr>
        <w:t>title</w:t>
      </w:r>
      <w:r w:rsidRPr="00B83B1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83B1C">
        <w:rPr>
          <w:rFonts w:ascii="Consolas" w:eastAsia="굴림" w:hAnsi="Consolas" w:cs="굴림"/>
          <w:color w:val="001080"/>
          <w:kern w:val="0"/>
          <w:sz w:val="21"/>
          <w:szCs w:val="21"/>
        </w:rPr>
        <w:t>body:</w:t>
      </w:r>
      <w:r w:rsidRPr="00B83B1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83B1C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83B1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83B1C">
        <w:rPr>
          <w:rFonts w:ascii="Consolas" w:eastAsia="굴림" w:hAnsi="Consolas" w:cs="굴림"/>
          <w:color w:val="001080"/>
          <w:kern w:val="0"/>
          <w:sz w:val="21"/>
          <w:szCs w:val="21"/>
        </w:rPr>
        <w:t>body</w:t>
      </w:r>
      <w:r w:rsidRPr="00B83B1C">
        <w:rPr>
          <w:rFonts w:ascii="Consolas" w:eastAsia="굴림" w:hAnsi="Consolas" w:cs="굴림"/>
          <w:color w:val="000000"/>
          <w:kern w:val="0"/>
          <w:sz w:val="21"/>
          <w:szCs w:val="21"/>
        </w:rPr>
        <w:t> });</w:t>
      </w:r>
    </w:p>
    <w:p w14:paraId="28C3EA85" w14:textId="043F3F79" w:rsidR="00B83B1C" w:rsidRPr="00B83B1C" w:rsidRDefault="00B83B1C" w:rsidP="00B83B1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83B1C">
        <w:rPr>
          <w:rFonts w:ascii="Consolas" w:eastAsia="굴림" w:hAnsi="Consolas" w:cs="굴림"/>
          <w:color w:val="000000"/>
          <w:kern w:val="0"/>
          <w:sz w:val="21"/>
          <w:szCs w:val="21"/>
        </w:rPr>
        <w:t>  }</w:t>
      </w:r>
    </w:p>
    <w:p w14:paraId="42CD41E5" w14:textId="46440D2E" w:rsidR="00B83B1C" w:rsidRDefault="00C70ECD" w:rsidP="006A5AB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83B1C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3BBA6DE3" w14:textId="1C4C602F" w:rsidR="00C70ECD" w:rsidRPr="00535AB8" w:rsidRDefault="00535AB8" w:rsidP="006A5AB3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535AB8">
        <w:rPr>
          <w:rFonts w:hint="eastAsia"/>
        </w:rPr>
        <w:t>m</w:t>
      </w:r>
      <w:r w:rsidRPr="00535AB8">
        <w:t>ethods 속성의</w:t>
      </w:r>
      <w:r w:rsidRPr="00535AB8">
        <w:rPr>
          <w:rFonts w:hint="eastAsia"/>
        </w:rPr>
        <w:t xml:space="preserve"> </w:t>
      </w:r>
      <w:r w:rsidRPr="00535AB8">
        <w:t>값은</w:t>
      </w:r>
      <w:r w:rsidRPr="00535AB8">
        <w:rPr>
          <w:rFonts w:hint="eastAsia"/>
        </w:rPr>
        <w:t xml:space="preserve"> </w:t>
      </w:r>
      <w:r w:rsidRPr="00535AB8">
        <w:t>Vue 앱</w:t>
      </w:r>
      <w:r w:rsidRPr="00535AB8">
        <w:rPr>
          <w:rFonts w:hint="eastAsia"/>
        </w:rPr>
        <w:t xml:space="preserve"> </w:t>
      </w:r>
      <w:r w:rsidRPr="00535AB8">
        <w:t>객체의</w:t>
      </w:r>
      <w:r w:rsidRPr="00535AB8">
        <w:rPr>
          <w:rFonts w:hint="eastAsia"/>
        </w:rPr>
        <w:t xml:space="preserve"> </w:t>
      </w:r>
      <w:r w:rsidRPr="00535AB8">
        <w:t>메소드를</w:t>
      </w:r>
      <w:r w:rsidRPr="00535AB8">
        <w:rPr>
          <w:rFonts w:hint="eastAsia"/>
        </w:rPr>
        <w:t xml:space="preserve"> </w:t>
      </w:r>
      <w:r w:rsidRPr="00535AB8">
        <w:t>정의한다</w:t>
      </w:r>
      <w:r w:rsidRPr="00535AB8">
        <w:rPr>
          <w:rFonts w:hint="eastAsia"/>
        </w:rPr>
        <w:t>.</w:t>
      </w:r>
    </w:p>
    <w:p w14:paraId="473727AF" w14:textId="3B7D1EC4" w:rsidR="00C70ECD" w:rsidRDefault="00C70ECD" w:rsidP="006A5AB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A121A8C" w14:textId="6A38FC0D" w:rsidR="00FD6BC4" w:rsidRPr="00FD6BC4" w:rsidRDefault="00FD6BC4" w:rsidP="006A5AB3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FD6BC4">
        <w:rPr>
          <w:rFonts w:hint="eastAsia"/>
        </w:rPr>
        <w:t>s</w:t>
      </w:r>
      <w:r w:rsidRPr="00FD6BC4">
        <w:t>ave 메소드의</w:t>
      </w:r>
      <w:r w:rsidRPr="00FD6BC4">
        <w:rPr>
          <w:rFonts w:hint="eastAsia"/>
        </w:rPr>
        <w:t xml:space="preserve"> </w:t>
      </w:r>
      <w:r w:rsidRPr="00FD6BC4">
        <w:t>본문을</w:t>
      </w:r>
      <w:r w:rsidRPr="00FD6BC4">
        <w:rPr>
          <w:rFonts w:hint="eastAsia"/>
        </w:rPr>
        <w:t xml:space="preserve"> </w:t>
      </w:r>
      <w:r w:rsidRPr="00FD6BC4">
        <w:t>살펴보자</w:t>
      </w:r>
    </w:p>
    <w:p w14:paraId="478311B9" w14:textId="306F4C4D" w:rsidR="00FD6BC4" w:rsidRDefault="00FD6BC4" w:rsidP="00FD6BC4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D2515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Pr="00B83B1C">
        <w:rPr>
          <w:rFonts w:ascii="Consolas" w:eastAsia="굴림" w:hAnsi="Consolas" w:cs="굴림"/>
          <w:color w:val="001080"/>
          <w:kern w:val="0"/>
          <w:sz w:val="21"/>
          <w:szCs w:val="21"/>
        </w:rPr>
        <w:t>helloRef</w:t>
      </w:r>
      <w:r w:rsidRPr="00B83B1C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B83B1C">
        <w:rPr>
          <w:rFonts w:ascii="Consolas" w:eastAsia="굴림" w:hAnsi="Consolas" w:cs="굴림"/>
          <w:color w:val="001080"/>
          <w:kern w:val="0"/>
          <w:sz w:val="21"/>
          <w:szCs w:val="21"/>
        </w:rPr>
        <w:t>firebase</w:t>
      </w:r>
      <w:r w:rsidRPr="00B83B1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83B1C">
        <w:rPr>
          <w:rFonts w:ascii="Consolas" w:eastAsia="굴림" w:hAnsi="Consolas" w:cs="굴림"/>
          <w:color w:val="795E26"/>
          <w:kern w:val="0"/>
          <w:sz w:val="21"/>
          <w:szCs w:val="21"/>
        </w:rPr>
        <w:t>database</w:t>
      </w:r>
      <w:r w:rsidRPr="00B83B1C">
        <w:rPr>
          <w:rFonts w:ascii="Consolas" w:eastAsia="굴림" w:hAnsi="Consolas" w:cs="굴림"/>
          <w:color w:val="000000"/>
          <w:kern w:val="0"/>
          <w:sz w:val="21"/>
          <w:szCs w:val="21"/>
        </w:rPr>
        <w:t>().</w:t>
      </w:r>
      <w:r w:rsidRPr="00B83B1C">
        <w:rPr>
          <w:rFonts w:ascii="Consolas" w:eastAsia="굴림" w:hAnsi="Consolas" w:cs="굴림"/>
          <w:color w:val="795E26"/>
          <w:kern w:val="0"/>
          <w:sz w:val="21"/>
          <w:szCs w:val="21"/>
        </w:rPr>
        <w:t>ref</w:t>
      </w:r>
      <w:r w:rsidRPr="00B83B1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83B1C">
        <w:rPr>
          <w:rFonts w:ascii="Consolas" w:eastAsia="굴림" w:hAnsi="Consolas" w:cs="굴림"/>
          <w:color w:val="A31515"/>
          <w:kern w:val="0"/>
          <w:sz w:val="21"/>
          <w:szCs w:val="21"/>
        </w:rPr>
        <w:t>"hello"</w:t>
      </w:r>
      <w:r w:rsidRPr="00B83B1C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8CEF9F8" w14:textId="159F8DC6" w:rsidR="00FD6BC4" w:rsidRPr="00A44D2C" w:rsidRDefault="00FD6BC4" w:rsidP="00FD6BC4">
      <w:pPr>
        <w:widowControl/>
        <w:shd w:val="clear" w:color="auto" w:fill="FFFFFF"/>
        <w:wordWrap/>
        <w:autoSpaceDE/>
        <w:autoSpaceDN/>
        <w:spacing w:line="285" w:lineRule="atLeast"/>
      </w:pPr>
      <w:r w:rsidRPr="00A44D2C">
        <w:t xml:space="preserve">  firebase </w:t>
      </w:r>
      <w:r w:rsidRPr="00A44D2C">
        <w:rPr>
          <w:rFonts w:hint="eastAsia"/>
        </w:rPr>
        <w:t>r</w:t>
      </w:r>
      <w:r w:rsidRPr="00A44D2C">
        <w:t>ealtime database의</w:t>
      </w:r>
      <w:r w:rsidRPr="00A44D2C">
        <w:rPr>
          <w:rFonts w:hint="eastAsia"/>
        </w:rPr>
        <w:t xml:space="preserve"> </w:t>
      </w:r>
      <w:r w:rsidRPr="00A44D2C">
        <w:t>hello 항목에</w:t>
      </w:r>
      <w:r w:rsidRPr="00A44D2C">
        <w:rPr>
          <w:rFonts w:hint="eastAsia"/>
        </w:rPr>
        <w:t xml:space="preserve"> </w:t>
      </w:r>
      <w:r w:rsidRPr="00A44D2C">
        <w:t>대한</w:t>
      </w:r>
      <w:r w:rsidRPr="00A44D2C">
        <w:rPr>
          <w:rFonts w:hint="eastAsia"/>
        </w:rPr>
        <w:t xml:space="preserve"> </w:t>
      </w:r>
      <w:r w:rsidRPr="00A44D2C">
        <w:t>원격</w:t>
      </w:r>
      <w:r w:rsidRPr="00A44D2C">
        <w:rPr>
          <w:rFonts w:hint="eastAsia"/>
        </w:rPr>
        <w:t xml:space="preserve"> </w:t>
      </w:r>
      <w:r w:rsidRPr="00A44D2C">
        <w:t>참조</w:t>
      </w:r>
      <w:r w:rsidRPr="00A44D2C">
        <w:rPr>
          <w:rFonts w:hint="eastAsia"/>
        </w:rPr>
        <w:t xml:space="preserve"> </w:t>
      </w:r>
      <w:r w:rsidRPr="00A44D2C">
        <w:t>객체를</w:t>
      </w:r>
      <w:r w:rsidRPr="00A44D2C">
        <w:rPr>
          <w:rFonts w:hint="eastAsia"/>
        </w:rPr>
        <w:t xml:space="preserve"> 구하여</w:t>
      </w:r>
    </w:p>
    <w:p w14:paraId="250EAA64" w14:textId="4785CB09" w:rsidR="00FD6BC4" w:rsidRPr="00A44D2C" w:rsidRDefault="00FD6BC4" w:rsidP="00FD6BC4">
      <w:pPr>
        <w:widowControl/>
        <w:shd w:val="clear" w:color="auto" w:fill="FFFFFF"/>
        <w:wordWrap/>
        <w:autoSpaceDE/>
        <w:autoSpaceDN/>
        <w:spacing w:line="285" w:lineRule="atLeast"/>
      </w:pPr>
      <w:r w:rsidRPr="00A44D2C">
        <w:rPr>
          <w:rFonts w:hint="eastAsia"/>
        </w:rPr>
        <w:t xml:space="preserve"> </w:t>
      </w:r>
      <w:r w:rsidRPr="00A44D2C">
        <w:t xml:space="preserve"> helloRef 지역</w:t>
      </w:r>
      <w:r w:rsidRPr="00A44D2C">
        <w:rPr>
          <w:rFonts w:hint="eastAsia"/>
        </w:rPr>
        <w:t xml:space="preserve"> </w:t>
      </w:r>
      <w:r w:rsidRPr="00A44D2C">
        <w:t>변수에</w:t>
      </w:r>
      <w:r w:rsidRPr="00A44D2C">
        <w:rPr>
          <w:rFonts w:hint="eastAsia"/>
        </w:rPr>
        <w:t xml:space="preserve"> </w:t>
      </w:r>
      <w:r w:rsidRPr="00A44D2C">
        <w:t>대입한다</w:t>
      </w:r>
      <w:r w:rsidRPr="00A44D2C">
        <w:rPr>
          <w:rFonts w:hint="eastAsia"/>
        </w:rPr>
        <w:t>.</w:t>
      </w:r>
    </w:p>
    <w:p w14:paraId="72CAEBD0" w14:textId="6DC578B4" w:rsidR="00FD6BC4" w:rsidRDefault="00FD6BC4" w:rsidP="00FD6BC4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4778AA0" w14:textId="34C74D7B" w:rsidR="00A44D2C" w:rsidRDefault="00A44D2C" w:rsidP="00A44D2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44D2C">
        <w:rPr>
          <w:rFonts w:ascii="Consolas" w:eastAsia="굴림" w:hAnsi="Consolas" w:cs="굴림"/>
          <w:color w:val="001080"/>
          <w:kern w:val="0"/>
          <w:sz w:val="21"/>
          <w:szCs w:val="21"/>
        </w:rPr>
        <w:t>helloRef</w:t>
      </w:r>
      <w:r w:rsidRPr="00A44D2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44D2C">
        <w:rPr>
          <w:rFonts w:ascii="Consolas" w:eastAsia="굴림" w:hAnsi="Consolas" w:cs="굴림"/>
          <w:color w:val="795E26"/>
          <w:kern w:val="0"/>
          <w:sz w:val="21"/>
          <w:szCs w:val="21"/>
        </w:rPr>
        <w:t>set</w:t>
      </w:r>
      <w:r w:rsidRPr="00A44D2C">
        <w:rPr>
          <w:rFonts w:ascii="Consolas" w:eastAsia="굴림" w:hAnsi="Consolas" w:cs="굴림"/>
          <w:color w:val="000000"/>
          <w:kern w:val="0"/>
          <w:sz w:val="21"/>
          <w:szCs w:val="21"/>
        </w:rPr>
        <w:t>({ </w:t>
      </w:r>
      <w:r w:rsidRPr="00A44D2C">
        <w:rPr>
          <w:rFonts w:ascii="Consolas" w:eastAsia="굴림" w:hAnsi="Consolas" w:cs="굴림"/>
          <w:color w:val="001080"/>
          <w:kern w:val="0"/>
          <w:sz w:val="21"/>
          <w:szCs w:val="21"/>
        </w:rPr>
        <w:t>title:</w:t>
      </w:r>
      <w:r w:rsidRPr="00A44D2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44D2C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44D2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44D2C">
        <w:rPr>
          <w:rFonts w:ascii="Consolas" w:eastAsia="굴림" w:hAnsi="Consolas" w:cs="굴림"/>
          <w:color w:val="001080"/>
          <w:kern w:val="0"/>
          <w:sz w:val="21"/>
          <w:szCs w:val="21"/>
        </w:rPr>
        <w:t>title</w:t>
      </w:r>
      <w:r w:rsidRPr="00A44D2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A44D2C">
        <w:rPr>
          <w:rFonts w:ascii="Consolas" w:eastAsia="굴림" w:hAnsi="Consolas" w:cs="굴림"/>
          <w:color w:val="001080"/>
          <w:kern w:val="0"/>
          <w:sz w:val="21"/>
          <w:szCs w:val="21"/>
        </w:rPr>
        <w:t>body:</w:t>
      </w:r>
      <w:r w:rsidRPr="00A44D2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44D2C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44D2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44D2C">
        <w:rPr>
          <w:rFonts w:ascii="Consolas" w:eastAsia="굴림" w:hAnsi="Consolas" w:cs="굴림"/>
          <w:color w:val="001080"/>
          <w:kern w:val="0"/>
          <w:sz w:val="21"/>
          <w:szCs w:val="21"/>
        </w:rPr>
        <w:t>body</w:t>
      </w:r>
      <w:r w:rsidRPr="00A44D2C">
        <w:rPr>
          <w:rFonts w:ascii="Consolas" w:eastAsia="굴림" w:hAnsi="Consolas" w:cs="굴림"/>
          <w:color w:val="000000"/>
          <w:kern w:val="0"/>
          <w:sz w:val="21"/>
          <w:szCs w:val="21"/>
        </w:rPr>
        <w:t> });</w:t>
      </w:r>
    </w:p>
    <w:p w14:paraId="5CF43396" w14:textId="2DC6985A" w:rsidR="00A44D2C" w:rsidRDefault="00A44D2C" w:rsidP="00A44D2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1B3113">
        <w:rPr>
          <w:rFonts w:hint="eastAsia"/>
        </w:rPr>
        <w:t xml:space="preserve">메소드에서 </w:t>
      </w:r>
      <w:r w:rsidR="001B3113">
        <w:t>this</w:t>
      </w:r>
      <w:r w:rsidR="001B3113">
        <w:rPr>
          <w:rFonts w:hint="eastAsia"/>
        </w:rPr>
        <w:t>는 자기 자신을 참조한다.</w:t>
      </w:r>
    </w:p>
    <w:p w14:paraId="36CF8458" w14:textId="1CF7F2A7" w:rsidR="001B3113" w:rsidRDefault="001B3113" w:rsidP="00A44D2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t</w:t>
      </w:r>
      <w:r>
        <w:t>his.title</w:t>
      </w:r>
      <w:r>
        <w:rPr>
          <w:rFonts w:hint="eastAsia"/>
        </w:rPr>
        <w:t xml:space="preserve">은 </w:t>
      </w:r>
      <w:r>
        <w:t xml:space="preserve">Vue </w:t>
      </w:r>
      <w:r>
        <w:rPr>
          <w:rFonts w:hint="eastAsia"/>
        </w:rPr>
        <w:t xml:space="preserve">앱 객체의 </w:t>
      </w:r>
      <w:r>
        <w:t xml:space="preserve">title </w:t>
      </w:r>
      <w:r>
        <w:rPr>
          <w:rFonts w:hint="eastAsia"/>
        </w:rPr>
        <w:t>속성이다.</w:t>
      </w:r>
    </w:p>
    <w:p w14:paraId="6F24A830" w14:textId="77777777" w:rsidR="001B3113" w:rsidRPr="00A44D2C" w:rsidRDefault="001B3113" w:rsidP="00A44D2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4BB49231" w14:textId="46764F37" w:rsidR="00FD6BC4" w:rsidRDefault="00D1761D" w:rsidP="00FD6BC4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44D2C">
        <w:rPr>
          <w:rFonts w:ascii="Consolas" w:eastAsia="굴림" w:hAnsi="Consolas" w:cs="굴림"/>
          <w:color w:val="000000"/>
          <w:kern w:val="0"/>
          <w:sz w:val="21"/>
          <w:szCs w:val="21"/>
        </w:rPr>
        <w:t>{ </w:t>
      </w:r>
      <w:r w:rsidRPr="00A44D2C">
        <w:rPr>
          <w:rFonts w:ascii="Consolas" w:eastAsia="굴림" w:hAnsi="Consolas" w:cs="굴림"/>
          <w:color w:val="001080"/>
          <w:kern w:val="0"/>
          <w:sz w:val="21"/>
          <w:szCs w:val="21"/>
        </w:rPr>
        <w:t>title:</w:t>
      </w:r>
      <w:r w:rsidRPr="00A44D2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44D2C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44D2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44D2C">
        <w:rPr>
          <w:rFonts w:ascii="Consolas" w:eastAsia="굴림" w:hAnsi="Consolas" w:cs="굴림"/>
          <w:color w:val="001080"/>
          <w:kern w:val="0"/>
          <w:sz w:val="21"/>
          <w:szCs w:val="21"/>
        </w:rPr>
        <w:t>title</w:t>
      </w:r>
      <w:r w:rsidRPr="00A44D2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A44D2C">
        <w:rPr>
          <w:rFonts w:ascii="Consolas" w:eastAsia="굴림" w:hAnsi="Consolas" w:cs="굴림"/>
          <w:color w:val="001080"/>
          <w:kern w:val="0"/>
          <w:sz w:val="21"/>
          <w:szCs w:val="21"/>
        </w:rPr>
        <w:t>body:</w:t>
      </w:r>
      <w:r w:rsidRPr="00A44D2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44D2C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44D2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44D2C">
        <w:rPr>
          <w:rFonts w:ascii="Consolas" w:eastAsia="굴림" w:hAnsi="Consolas" w:cs="굴림"/>
          <w:color w:val="001080"/>
          <w:kern w:val="0"/>
          <w:sz w:val="21"/>
          <w:szCs w:val="21"/>
        </w:rPr>
        <w:t>body</w:t>
      </w:r>
      <w:r w:rsidRPr="00A44D2C">
        <w:rPr>
          <w:rFonts w:ascii="Consolas" w:eastAsia="굴림" w:hAnsi="Consolas" w:cs="굴림"/>
          <w:color w:val="000000"/>
          <w:kern w:val="0"/>
          <w:sz w:val="21"/>
          <w:szCs w:val="21"/>
        </w:rPr>
        <w:t> }</w:t>
      </w:r>
    </w:p>
    <w:p w14:paraId="43C9B863" w14:textId="0E75613D" w:rsidR="00D1761D" w:rsidRDefault="00D1761D" w:rsidP="00FD6BC4">
      <w:pPr>
        <w:widowControl/>
        <w:shd w:val="clear" w:color="auto" w:fill="FFFFFF"/>
        <w:wordWrap/>
        <w:autoSpaceDE/>
        <w:autoSpaceDN/>
        <w:spacing w:line="285" w:lineRule="atLeast"/>
      </w:pPr>
      <w:r w:rsidRPr="00D1761D">
        <w:rPr>
          <w:rFonts w:hint="eastAsia"/>
        </w:rPr>
        <w:t xml:space="preserve"> </w:t>
      </w:r>
      <w:r w:rsidRPr="00D1761D">
        <w:t xml:space="preserve"> javascript 객체를</w:t>
      </w:r>
      <w:r w:rsidRPr="00D1761D">
        <w:rPr>
          <w:rFonts w:hint="eastAsia"/>
        </w:rPr>
        <w:t xml:space="preserve"> </w:t>
      </w:r>
      <w:r>
        <w:rPr>
          <w:rFonts w:hint="eastAsia"/>
        </w:rPr>
        <w:t>새로 생성한다.</w:t>
      </w:r>
    </w:p>
    <w:p w14:paraId="482026D8" w14:textId="46F0C0AF" w:rsidR="00D1761D" w:rsidRDefault="00D1761D" w:rsidP="00FD6BC4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객체에는 </w:t>
      </w:r>
      <w:r>
        <w:t xml:space="preserve">title, </w:t>
      </w:r>
      <w:r>
        <w:rPr>
          <w:rFonts w:hint="eastAsia"/>
        </w:rPr>
        <w:t xml:space="preserve">속성과 </w:t>
      </w:r>
      <w:r>
        <w:t xml:space="preserve">body </w:t>
      </w:r>
      <w:r>
        <w:rPr>
          <w:rFonts w:hint="eastAsia"/>
        </w:rPr>
        <w:t xml:space="preserve">속성이 </w:t>
      </w:r>
      <w:r w:rsidR="00185764">
        <w:rPr>
          <w:rFonts w:hint="eastAsia"/>
        </w:rPr>
        <w:t>만들어진다.</w:t>
      </w:r>
    </w:p>
    <w:p w14:paraId="1D1CDC42" w14:textId="5ABB0123" w:rsidR="00185764" w:rsidRDefault="00185764" w:rsidP="00FD6BC4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속성들의 값은 각각 </w:t>
      </w:r>
      <w:r>
        <w:t xml:space="preserve">this.title, this.body </w:t>
      </w:r>
      <w:r>
        <w:rPr>
          <w:rFonts w:hint="eastAsia"/>
        </w:rPr>
        <w:t>값이다.</w:t>
      </w:r>
    </w:p>
    <w:p w14:paraId="53278FC7" w14:textId="79727449" w:rsidR="00185764" w:rsidRDefault="00185764" w:rsidP="00FD6BC4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 xml:space="preserve"> </w:t>
      </w:r>
      <w:r>
        <w:t xml:space="preserve"> this.title, this.body</w:t>
      </w:r>
      <w:r>
        <w:rPr>
          <w:rFonts w:hint="eastAsia"/>
        </w:rPr>
        <w:t xml:space="preserve">는 </w:t>
      </w:r>
      <w:r>
        <w:t xml:space="preserve">Vue </w:t>
      </w:r>
      <w:r>
        <w:rPr>
          <w:rFonts w:hint="eastAsia"/>
        </w:rPr>
        <w:t>앱의 속성이다.</w:t>
      </w:r>
    </w:p>
    <w:p w14:paraId="36E416AC" w14:textId="0EEE7D27" w:rsidR="00185764" w:rsidRDefault="005766ED" w:rsidP="00FD6BC4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즉 </w:t>
      </w:r>
      <w:r>
        <w:t xml:space="preserve">Vue </w:t>
      </w:r>
      <w:r>
        <w:rPr>
          <w:rFonts w:hint="eastAsia"/>
        </w:rPr>
        <w:t>앱의 t</w:t>
      </w:r>
      <w:r>
        <w:t xml:space="preserve">itle, body </w:t>
      </w:r>
      <w:r>
        <w:rPr>
          <w:rFonts w:hint="eastAsia"/>
        </w:rPr>
        <w:t xml:space="preserve">속성값으로 새 객체를 </w:t>
      </w:r>
      <w:r w:rsidR="00012B34">
        <w:rPr>
          <w:rFonts w:hint="eastAsia"/>
        </w:rPr>
        <w:t>생성한다.</w:t>
      </w:r>
    </w:p>
    <w:p w14:paraId="6E43FB3C" w14:textId="410A243C" w:rsidR="00012B34" w:rsidRDefault="00012B34" w:rsidP="00FD6BC4">
      <w:pPr>
        <w:widowControl/>
        <w:shd w:val="clear" w:color="auto" w:fill="FFFFFF"/>
        <w:wordWrap/>
        <w:autoSpaceDE/>
        <w:autoSpaceDN/>
        <w:spacing w:line="285" w:lineRule="atLeast"/>
      </w:pPr>
    </w:p>
    <w:p w14:paraId="003448A9" w14:textId="77777777" w:rsidR="00012B34" w:rsidRDefault="00012B34" w:rsidP="00012B3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44D2C">
        <w:rPr>
          <w:rFonts w:ascii="Consolas" w:eastAsia="굴림" w:hAnsi="Consolas" w:cs="굴림"/>
          <w:color w:val="001080"/>
          <w:kern w:val="0"/>
          <w:sz w:val="21"/>
          <w:szCs w:val="21"/>
        </w:rPr>
        <w:t>helloRef</w:t>
      </w:r>
      <w:r w:rsidRPr="00A44D2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44D2C">
        <w:rPr>
          <w:rFonts w:ascii="Consolas" w:eastAsia="굴림" w:hAnsi="Consolas" w:cs="굴림"/>
          <w:color w:val="795E26"/>
          <w:kern w:val="0"/>
          <w:sz w:val="21"/>
          <w:szCs w:val="21"/>
        </w:rPr>
        <w:t>set</w:t>
      </w:r>
      <w:r w:rsidRPr="00A44D2C">
        <w:rPr>
          <w:rFonts w:ascii="Consolas" w:eastAsia="굴림" w:hAnsi="Consolas" w:cs="굴림"/>
          <w:color w:val="000000"/>
          <w:kern w:val="0"/>
          <w:sz w:val="21"/>
          <w:szCs w:val="21"/>
        </w:rPr>
        <w:t>({ </w:t>
      </w:r>
      <w:r w:rsidRPr="00A44D2C">
        <w:rPr>
          <w:rFonts w:ascii="Consolas" w:eastAsia="굴림" w:hAnsi="Consolas" w:cs="굴림"/>
          <w:color w:val="001080"/>
          <w:kern w:val="0"/>
          <w:sz w:val="21"/>
          <w:szCs w:val="21"/>
        </w:rPr>
        <w:t>title:</w:t>
      </w:r>
      <w:r w:rsidRPr="00A44D2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44D2C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44D2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44D2C">
        <w:rPr>
          <w:rFonts w:ascii="Consolas" w:eastAsia="굴림" w:hAnsi="Consolas" w:cs="굴림"/>
          <w:color w:val="001080"/>
          <w:kern w:val="0"/>
          <w:sz w:val="21"/>
          <w:szCs w:val="21"/>
        </w:rPr>
        <w:t>title</w:t>
      </w:r>
      <w:r w:rsidRPr="00A44D2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A44D2C">
        <w:rPr>
          <w:rFonts w:ascii="Consolas" w:eastAsia="굴림" w:hAnsi="Consolas" w:cs="굴림"/>
          <w:color w:val="001080"/>
          <w:kern w:val="0"/>
          <w:sz w:val="21"/>
          <w:szCs w:val="21"/>
        </w:rPr>
        <w:t>body:</w:t>
      </w:r>
      <w:r w:rsidRPr="00A44D2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44D2C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44D2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44D2C">
        <w:rPr>
          <w:rFonts w:ascii="Consolas" w:eastAsia="굴림" w:hAnsi="Consolas" w:cs="굴림"/>
          <w:color w:val="001080"/>
          <w:kern w:val="0"/>
          <w:sz w:val="21"/>
          <w:szCs w:val="21"/>
        </w:rPr>
        <w:t>body</w:t>
      </w:r>
      <w:r w:rsidRPr="00A44D2C">
        <w:rPr>
          <w:rFonts w:ascii="Consolas" w:eastAsia="굴림" w:hAnsi="Consolas" w:cs="굴림"/>
          <w:color w:val="000000"/>
          <w:kern w:val="0"/>
          <w:sz w:val="21"/>
          <w:szCs w:val="21"/>
        </w:rPr>
        <w:t> });</w:t>
      </w:r>
    </w:p>
    <w:p w14:paraId="3D1CD9F4" w14:textId="5C50546B" w:rsidR="00012B34" w:rsidRDefault="00012B34" w:rsidP="00FD6BC4">
      <w:pPr>
        <w:widowControl/>
        <w:shd w:val="clear" w:color="auto" w:fill="FFFFFF"/>
        <w:wordWrap/>
        <w:autoSpaceDE/>
        <w:autoSpaceDN/>
        <w:spacing w:line="285" w:lineRule="atLeast"/>
      </w:pPr>
      <w:r>
        <w:t xml:space="preserve">  </w:t>
      </w:r>
      <w:r>
        <w:rPr>
          <w:rFonts w:hint="eastAsia"/>
        </w:rPr>
        <w:t>그렇게 생성된 객체를,</w:t>
      </w:r>
      <w:r>
        <w:t xml:space="preserve"> </w:t>
      </w:r>
      <w:r w:rsidR="00B9027D">
        <w:t>firebase</w:t>
      </w:r>
      <w:r w:rsidR="00B9027D">
        <w:rPr>
          <w:rFonts w:hint="eastAsia"/>
        </w:rPr>
        <w:t xml:space="preserve"> </w:t>
      </w:r>
      <w:r w:rsidR="00B9027D">
        <w:t>DB</w:t>
      </w:r>
      <w:r w:rsidR="00B9027D">
        <w:rPr>
          <w:rFonts w:hint="eastAsia"/>
        </w:rPr>
        <w:t xml:space="preserve">의 </w:t>
      </w:r>
      <w:r w:rsidR="00B9027D">
        <w:t xml:space="preserve">hello </w:t>
      </w:r>
      <w:r w:rsidR="00B9027D">
        <w:rPr>
          <w:rFonts w:hint="eastAsia"/>
        </w:rPr>
        <w:t>항목에 저장한다.</w:t>
      </w:r>
    </w:p>
    <w:p w14:paraId="10C365E4" w14:textId="20719DD4" w:rsidR="00B9027D" w:rsidRDefault="00B9027D" w:rsidP="00FD6BC4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즉 </w:t>
      </w:r>
      <w:r>
        <w:t xml:space="preserve">Vue </w:t>
      </w:r>
      <w:r>
        <w:rPr>
          <w:rFonts w:hint="eastAsia"/>
        </w:rPr>
        <w:t xml:space="preserve">앱 객체의 </w:t>
      </w:r>
      <w:r>
        <w:t xml:space="preserve">title </w:t>
      </w:r>
      <w:r>
        <w:rPr>
          <w:rFonts w:hint="eastAsia"/>
        </w:rPr>
        <w:t xml:space="preserve">속성과 </w:t>
      </w:r>
      <w:r>
        <w:t xml:space="preserve">body </w:t>
      </w:r>
      <w:r>
        <w:rPr>
          <w:rFonts w:hint="eastAsia"/>
        </w:rPr>
        <w:t>속성값이,</w:t>
      </w:r>
      <w:r>
        <w:t xml:space="preserve"> firebase DB</w:t>
      </w:r>
      <w:r>
        <w:rPr>
          <w:rFonts w:hint="eastAsia"/>
        </w:rPr>
        <w:t xml:space="preserve">의 </w:t>
      </w:r>
      <w:r>
        <w:t xml:space="preserve">hello </w:t>
      </w:r>
      <w:r>
        <w:rPr>
          <w:rFonts w:hint="eastAsia"/>
        </w:rPr>
        <w:t>항목에 저장된다.</w:t>
      </w:r>
    </w:p>
    <w:p w14:paraId="41C0A276" w14:textId="0B17480B" w:rsidR="00B9027D" w:rsidRDefault="00B9027D" w:rsidP="00FD6BC4">
      <w:pPr>
        <w:widowControl/>
        <w:shd w:val="clear" w:color="auto" w:fill="FFFFFF"/>
        <w:wordWrap/>
        <w:autoSpaceDE/>
        <w:autoSpaceDN/>
        <w:spacing w:line="285" w:lineRule="atLeast"/>
      </w:pPr>
    </w:p>
    <w:p w14:paraId="17337EC7" w14:textId="77777777" w:rsidR="0017612C" w:rsidRDefault="0017612C" w:rsidP="00FD6BC4">
      <w:pPr>
        <w:widowControl/>
        <w:shd w:val="clear" w:color="auto" w:fill="FFFFFF"/>
        <w:wordWrap/>
        <w:autoSpaceDE/>
        <w:autoSpaceDN/>
        <w:spacing w:line="285" w:lineRule="atLeast"/>
      </w:pPr>
    </w:p>
    <w:p w14:paraId="319C3EB2" w14:textId="25E631F5" w:rsidR="00B9027D" w:rsidRDefault="0017612C" w:rsidP="0017612C">
      <w:pPr>
        <w:pStyle w:val="Heading4"/>
        <w:ind w:left="400" w:hanging="400"/>
      </w:pPr>
      <w:r>
        <w:rPr>
          <w:rFonts w:hint="eastAsia"/>
        </w:rPr>
        <w:t>v</w:t>
      </w:r>
      <w:r>
        <w:t>-on:click</w:t>
      </w:r>
    </w:p>
    <w:p w14:paraId="165B0D97" w14:textId="02616ADA" w:rsidR="00B4282F" w:rsidRDefault="00B4282F" w:rsidP="00FD6BC4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C30D5E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C30D5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30D5E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C30D5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30D5E">
        <w:rPr>
          <w:rFonts w:ascii="Consolas" w:eastAsia="굴림" w:hAnsi="Consolas" w:cs="굴림"/>
          <w:color w:val="0000FF"/>
          <w:kern w:val="0"/>
          <w:sz w:val="21"/>
          <w:szCs w:val="21"/>
        </w:rPr>
        <w:t>"button"</w:t>
      </w:r>
      <w:r w:rsidRPr="00C30D5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30D5E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FFF99"/>
        </w:rPr>
        <w:t>v-on:click</w:t>
      </w:r>
      <w:r w:rsidRPr="00C30D5E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=</w:t>
      </w:r>
      <w:r w:rsidRPr="00C30D5E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"save"</w:t>
      </w:r>
      <w:r w:rsidRPr="00C30D5E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6E4CD0EF" w14:textId="3C98CF92" w:rsidR="00B4282F" w:rsidRDefault="00B4282F" w:rsidP="00FD6BC4">
      <w:pPr>
        <w:widowControl/>
        <w:shd w:val="clear" w:color="auto" w:fill="FFFFFF"/>
        <w:wordWrap/>
        <w:autoSpaceDE/>
        <w:autoSpaceDN/>
        <w:spacing w:line="285" w:lineRule="atLeast"/>
      </w:pPr>
      <w:r>
        <w:t xml:space="preserve"> </w:t>
      </w:r>
      <w:r w:rsidRPr="00B4282F">
        <w:t xml:space="preserve"> 이</w:t>
      </w:r>
      <w:r w:rsidRPr="00B4282F">
        <w:rPr>
          <w:rFonts w:hint="eastAsia"/>
        </w:rPr>
        <w:t xml:space="preserve"> </w:t>
      </w:r>
      <w:r w:rsidRPr="00B4282F">
        <w:t>버튼</w:t>
      </w:r>
      <w:r w:rsidRPr="00B4282F">
        <w:rPr>
          <w:rFonts w:hint="eastAsia"/>
        </w:rPr>
        <w:t xml:space="preserve">을 </w:t>
      </w:r>
      <w:r w:rsidRPr="00B4282F">
        <w:t>클릭하면</w:t>
      </w:r>
      <w:r w:rsidRPr="00B4282F">
        <w:rPr>
          <w:rFonts w:hint="eastAsia"/>
        </w:rPr>
        <w:t>,</w:t>
      </w:r>
      <w:r>
        <w:t xml:space="preserve"> Vue </w:t>
      </w:r>
      <w:r>
        <w:rPr>
          <w:rFonts w:hint="eastAsia"/>
        </w:rPr>
        <w:t xml:space="preserve">앱의 </w:t>
      </w:r>
      <w:r>
        <w:t xml:space="preserve">save </w:t>
      </w:r>
      <w:r>
        <w:rPr>
          <w:rFonts w:hint="eastAsia"/>
        </w:rPr>
        <w:t xml:space="preserve">메소드가 </w:t>
      </w:r>
      <w:r w:rsidR="00541F7A">
        <w:rPr>
          <w:rFonts w:hint="eastAsia"/>
        </w:rPr>
        <w:t xml:space="preserve">즉시 </w:t>
      </w:r>
      <w:r>
        <w:rPr>
          <w:rFonts w:hint="eastAsia"/>
        </w:rPr>
        <w:t>호출된다.</w:t>
      </w:r>
    </w:p>
    <w:p w14:paraId="34CA137E" w14:textId="475A9D4B" w:rsidR="00B4282F" w:rsidRDefault="00B4282F" w:rsidP="00FD6BC4">
      <w:pPr>
        <w:widowControl/>
        <w:shd w:val="clear" w:color="auto" w:fill="FFFFFF"/>
        <w:wordWrap/>
        <w:autoSpaceDE/>
        <w:autoSpaceDN/>
        <w:spacing w:line="285" w:lineRule="atLeast"/>
      </w:pPr>
    </w:p>
    <w:p w14:paraId="7A511BE3" w14:textId="4D3D553E" w:rsidR="00B4282F" w:rsidRDefault="00B4282F" w:rsidP="00FD6BC4">
      <w:pPr>
        <w:widowControl/>
        <w:shd w:val="clear" w:color="auto" w:fill="FFFFFF"/>
        <w:wordWrap/>
        <w:autoSpaceDE/>
        <w:autoSpaceDN/>
        <w:spacing w:line="285" w:lineRule="atLeast"/>
      </w:pPr>
    </w:p>
    <w:p w14:paraId="6109FB80" w14:textId="77777777" w:rsidR="002A2B53" w:rsidRPr="002A2B53" w:rsidRDefault="002A2B53" w:rsidP="00FF0D46"/>
    <w:p w14:paraId="5FBDF60C" w14:textId="367F16EF" w:rsidR="00C30D5E" w:rsidRDefault="00C30D5E" w:rsidP="00FF0D46"/>
    <w:p w14:paraId="449FA0CC" w14:textId="3AE88102" w:rsidR="004259D8" w:rsidRDefault="004259D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4AA0DD6" w14:textId="2FF116A1" w:rsidR="004259D8" w:rsidRDefault="004259D8" w:rsidP="004259D8">
      <w:pPr>
        <w:pStyle w:val="Heading3"/>
      </w:pPr>
      <w:r>
        <w:rPr>
          <w:rFonts w:hint="eastAsia"/>
        </w:rPr>
        <w:lastRenderedPageBreak/>
        <w:t>h</w:t>
      </w:r>
      <w:r>
        <w:t>ello2c.html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59D8" w14:paraId="03B9E01A" w14:textId="77777777" w:rsidTr="004259D8">
        <w:tc>
          <w:tcPr>
            <w:tcW w:w="10456" w:type="dxa"/>
          </w:tcPr>
          <w:p w14:paraId="4C03F1B1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4E5BE3D9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3640DFCA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25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71D607B2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25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3AF22429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defer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25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"/__/firebase/7.13.1/firebase-app.js"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76621354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defer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25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"/__/firebase/7.13.1/firebase-database.js"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2B8C86F0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defer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25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"/__/firebase/init.js"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49215DC2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2016BAA3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body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4259D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259D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302CCEB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input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4259D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259D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4259D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4259D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3D7C14B6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5C334C94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370DA807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21F3DB5A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25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332D820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title }}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709A0197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&lt;p&gt;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body }}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&lt;/p&gt;</w:t>
            </w:r>
          </w:p>
          <w:p w14:paraId="5F3BE003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&lt;hr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170DAB22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25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"text"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v-model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425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"title_edit"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&lt;br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026AFB3E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25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"text"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v-model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425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"body_edit"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&lt;br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5D351C5D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25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25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"save"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저장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598E0762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38BE2526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425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1A407E1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25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25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3CCF4437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7678C705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1278113E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title: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'hello world'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233A25E8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body: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'good morning'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08CCF978" w14:textId="77777777" w:rsidR="004259D8" w:rsidRPr="004259D8" w:rsidRDefault="004259D8" w:rsidP="004259D8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title_edit: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''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3A8B2F4F" w14:textId="77777777" w:rsidR="004259D8" w:rsidRPr="004259D8" w:rsidRDefault="004259D8" w:rsidP="004259D8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body_edit: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''</w:t>
            </w:r>
          </w:p>
          <w:p w14:paraId="08A2C4D1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6765349B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309FFE5E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4259D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save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() {</w:t>
            </w:r>
          </w:p>
          <w:p w14:paraId="04EE30BF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425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helloRef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firebase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259D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database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().</w:t>
            </w:r>
            <w:r w:rsidRPr="004259D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ref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259D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"hello"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0D0C5A3" w14:textId="77777777" w:rsidR="004259D8" w:rsidRPr="004259D8" w:rsidRDefault="004259D8" w:rsidP="004259D8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helloRef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259D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 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title: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title_edit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body: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body_edit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});</w:t>
            </w:r>
          </w:p>
          <w:p w14:paraId="243AC52D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7DAB0358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24AC496C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008970DB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3BB3303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window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onload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25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2FA0CF70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425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helloRef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firebase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259D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database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().</w:t>
            </w:r>
            <w:r w:rsidRPr="004259D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ref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259D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"hello"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742B665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helloRef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259D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on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259D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'value'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(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snapshot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425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655C1373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425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snapshot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259D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val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18630157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93722ED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25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</w:t>
            </w: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3439A0A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});</w:t>
            </w:r>
          </w:p>
          <w:p w14:paraId="13795777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};</w:t>
            </w:r>
          </w:p>
          <w:p w14:paraId="311D1DF0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45125262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6AEF5D67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259D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7BDF3685" w14:textId="77777777" w:rsidR="004259D8" w:rsidRPr="004259D8" w:rsidRDefault="004259D8" w:rsidP="004259D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2737E1C" w14:textId="77777777" w:rsidR="004259D8" w:rsidRDefault="004259D8" w:rsidP="004259D8"/>
        </w:tc>
      </w:tr>
    </w:tbl>
    <w:p w14:paraId="4EFDDEC7" w14:textId="4FDA2ACA" w:rsidR="004259D8" w:rsidRDefault="004259D8" w:rsidP="004259D8"/>
    <w:p w14:paraId="7FA86F74" w14:textId="7BC8C0CE" w:rsidR="002847EF" w:rsidRDefault="002847EF" w:rsidP="004259D8"/>
    <w:p w14:paraId="5F998EDA" w14:textId="7F20121B" w:rsidR="002847EF" w:rsidRDefault="002847E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C6388AD" w14:textId="77777777" w:rsidR="002847EF" w:rsidRDefault="002847EF" w:rsidP="004259D8"/>
    <w:p w14:paraId="554D2F3B" w14:textId="4FCF913A" w:rsidR="002847EF" w:rsidRPr="004259D8" w:rsidRDefault="002847EF" w:rsidP="002847E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259D8">
        <w:rPr>
          <w:rFonts w:ascii="Consolas" w:eastAsia="굴림" w:hAnsi="Consolas" w:cs="굴림"/>
          <w:color w:val="001080"/>
          <w:kern w:val="0"/>
          <w:sz w:val="21"/>
          <w:szCs w:val="21"/>
        </w:rPr>
        <w:t>data: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0D19D4C3" w14:textId="7533BAE5" w:rsidR="002847EF" w:rsidRPr="004259D8" w:rsidRDefault="002847EF" w:rsidP="002847E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4259D8">
        <w:rPr>
          <w:rFonts w:ascii="Consolas" w:eastAsia="굴림" w:hAnsi="Consolas" w:cs="굴림"/>
          <w:color w:val="001080"/>
          <w:kern w:val="0"/>
          <w:sz w:val="21"/>
          <w:szCs w:val="21"/>
        </w:rPr>
        <w:t>title: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259D8">
        <w:rPr>
          <w:rFonts w:ascii="Consolas" w:eastAsia="굴림" w:hAnsi="Consolas" w:cs="굴림"/>
          <w:color w:val="A31515"/>
          <w:kern w:val="0"/>
          <w:sz w:val="21"/>
          <w:szCs w:val="21"/>
        </w:rPr>
        <w:t>'hello world'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3303E6A7" w14:textId="5C95E544" w:rsidR="002847EF" w:rsidRPr="004259D8" w:rsidRDefault="002847EF" w:rsidP="002847E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4259D8">
        <w:rPr>
          <w:rFonts w:ascii="Consolas" w:eastAsia="굴림" w:hAnsi="Consolas" w:cs="굴림"/>
          <w:color w:val="001080"/>
          <w:kern w:val="0"/>
          <w:sz w:val="21"/>
          <w:szCs w:val="21"/>
        </w:rPr>
        <w:t>body: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259D8">
        <w:rPr>
          <w:rFonts w:ascii="Consolas" w:eastAsia="굴림" w:hAnsi="Consolas" w:cs="굴림"/>
          <w:color w:val="A31515"/>
          <w:kern w:val="0"/>
          <w:sz w:val="21"/>
          <w:szCs w:val="21"/>
        </w:rPr>
        <w:t>'good morning'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37B455C8" w14:textId="7D894820" w:rsidR="002847EF" w:rsidRPr="004259D8" w:rsidRDefault="002847EF" w:rsidP="002847EF">
      <w:pPr>
        <w:widowControl/>
        <w:shd w:val="clear" w:color="auto" w:fill="FFFF99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4259D8">
        <w:rPr>
          <w:rFonts w:ascii="Consolas" w:eastAsia="굴림" w:hAnsi="Consolas" w:cs="굴림"/>
          <w:color w:val="001080"/>
          <w:kern w:val="0"/>
          <w:sz w:val="21"/>
          <w:szCs w:val="21"/>
        </w:rPr>
        <w:t>title_edit: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259D8">
        <w:rPr>
          <w:rFonts w:ascii="Consolas" w:eastAsia="굴림" w:hAnsi="Consolas" w:cs="굴림"/>
          <w:color w:val="A31515"/>
          <w:kern w:val="0"/>
          <w:sz w:val="21"/>
          <w:szCs w:val="21"/>
        </w:rPr>
        <w:t>''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1C4BAD94" w14:textId="16A0FF72" w:rsidR="002847EF" w:rsidRPr="004259D8" w:rsidRDefault="002847EF" w:rsidP="002847EF">
      <w:pPr>
        <w:widowControl/>
        <w:shd w:val="clear" w:color="auto" w:fill="FFFF99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4259D8">
        <w:rPr>
          <w:rFonts w:ascii="Consolas" w:eastAsia="굴림" w:hAnsi="Consolas" w:cs="굴림"/>
          <w:color w:val="001080"/>
          <w:kern w:val="0"/>
          <w:sz w:val="21"/>
          <w:szCs w:val="21"/>
        </w:rPr>
        <w:t>body_edit: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259D8">
        <w:rPr>
          <w:rFonts w:ascii="Consolas" w:eastAsia="굴림" w:hAnsi="Consolas" w:cs="굴림"/>
          <w:color w:val="A31515"/>
          <w:kern w:val="0"/>
          <w:sz w:val="21"/>
          <w:szCs w:val="21"/>
        </w:rPr>
        <w:t>''</w:t>
      </w:r>
    </w:p>
    <w:p w14:paraId="2A50B161" w14:textId="77777777" w:rsidR="002847EF" w:rsidRDefault="002847EF" w:rsidP="002847EF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  <w:r w:rsidRPr="002847EF">
        <w:rPr>
          <w:rFonts w:hint="eastAsia"/>
        </w:rPr>
        <w:t xml:space="preserve"> </w:t>
      </w:r>
      <w:r w:rsidRPr="002847EF">
        <w:t xml:space="preserve"> </w:t>
      </w:r>
    </w:p>
    <w:p w14:paraId="09DBD952" w14:textId="3EF99EE3" w:rsidR="002847EF" w:rsidRDefault="002847EF" w:rsidP="002847EF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2847EF">
        <w:rPr>
          <w:rFonts w:hint="eastAsia"/>
        </w:rPr>
        <w:t>V</w:t>
      </w:r>
      <w:r w:rsidRPr="002847EF">
        <w:t>ue</w:t>
      </w:r>
      <w:r>
        <w:t xml:space="preserve"> </w:t>
      </w:r>
      <w:r>
        <w:rPr>
          <w:rFonts w:hint="eastAsia"/>
        </w:rPr>
        <w:t>앱 객체</w:t>
      </w:r>
      <w:r w:rsidR="0048180F">
        <w:rPr>
          <w:rFonts w:hint="eastAsia"/>
        </w:rPr>
        <w:t>에,</w:t>
      </w:r>
      <w:r w:rsidR="0048180F">
        <w:t xml:space="preserve"> title_edit </w:t>
      </w:r>
      <w:r w:rsidR="0048180F">
        <w:rPr>
          <w:rFonts w:hint="eastAsia"/>
        </w:rPr>
        <w:t xml:space="preserve">속성과 </w:t>
      </w:r>
      <w:r w:rsidR="0048180F">
        <w:t xml:space="preserve">body_edit </w:t>
      </w:r>
      <w:r w:rsidR="0048180F">
        <w:rPr>
          <w:rFonts w:hint="eastAsia"/>
        </w:rPr>
        <w:t>속성을 추가한다.</w:t>
      </w:r>
    </w:p>
    <w:p w14:paraId="095148E1" w14:textId="0E658E1F" w:rsidR="0048180F" w:rsidRDefault="0048180F" w:rsidP="002847EF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5E7BC371" w14:textId="6EDEBC73" w:rsidR="0048180F" w:rsidRPr="004259D8" w:rsidRDefault="0048180F" w:rsidP="0048180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259D8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259D8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4259D8">
        <w:rPr>
          <w:rFonts w:ascii="Consolas" w:eastAsia="굴림" w:hAnsi="Consolas" w:cs="굴림"/>
          <w:color w:val="0000FF"/>
          <w:kern w:val="0"/>
          <w:sz w:val="21"/>
          <w:szCs w:val="21"/>
        </w:rPr>
        <w:t>"text"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259D8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FFF99"/>
        </w:rPr>
        <w:t>v-model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=</w:t>
      </w:r>
      <w:r w:rsidRPr="004259D8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"title_edit"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259D8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259D8">
        <w:rPr>
          <w:rFonts w:ascii="Consolas" w:eastAsia="굴림" w:hAnsi="Consolas" w:cs="굴림"/>
          <w:color w:val="800000"/>
          <w:kern w:val="0"/>
          <w:sz w:val="21"/>
          <w:szCs w:val="21"/>
        </w:rPr>
        <w:t>&lt;br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259D8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14:paraId="396B251E" w14:textId="20B8E467" w:rsidR="0048180F" w:rsidRDefault="0048180F" w:rsidP="0048180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259D8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259D8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4259D8">
        <w:rPr>
          <w:rFonts w:ascii="Consolas" w:eastAsia="굴림" w:hAnsi="Consolas" w:cs="굴림"/>
          <w:color w:val="0000FF"/>
          <w:kern w:val="0"/>
          <w:sz w:val="21"/>
          <w:szCs w:val="21"/>
        </w:rPr>
        <w:t>"text"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259D8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FFF99"/>
        </w:rPr>
        <w:t>v-model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=</w:t>
      </w:r>
      <w:r w:rsidRPr="004259D8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"body_edit"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259D8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259D8">
        <w:rPr>
          <w:rFonts w:ascii="Consolas" w:eastAsia="굴림" w:hAnsi="Consolas" w:cs="굴림"/>
          <w:color w:val="800000"/>
          <w:kern w:val="0"/>
          <w:sz w:val="21"/>
          <w:szCs w:val="21"/>
        </w:rPr>
        <w:t>&lt;br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259D8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14:paraId="701EF70A" w14:textId="07C1F8EB" w:rsidR="0048180F" w:rsidRDefault="0048180F" w:rsidP="0048180F">
      <w:pPr>
        <w:widowControl/>
        <w:shd w:val="clear" w:color="auto" w:fill="FFFFFF"/>
        <w:wordWrap/>
        <w:autoSpaceDE/>
        <w:autoSpaceDN/>
        <w:jc w:val="left"/>
      </w:pPr>
      <w:r w:rsidRPr="0048180F">
        <w:rPr>
          <w:rFonts w:hint="eastAsia"/>
        </w:rPr>
        <w:t>i</w:t>
      </w:r>
      <w:r w:rsidRPr="0048180F">
        <w:t>nput</w:t>
      </w:r>
      <w:r>
        <w:t xml:space="preserve"> </w:t>
      </w:r>
      <w:r>
        <w:rPr>
          <w:rFonts w:hint="eastAsia"/>
        </w:rPr>
        <w:t xml:space="preserve">태그에 입력되는 값은 </w:t>
      </w:r>
      <w:r>
        <w:t xml:space="preserve">title_edit, body_edit </w:t>
      </w:r>
      <w:r>
        <w:rPr>
          <w:rFonts w:hint="eastAsia"/>
        </w:rPr>
        <w:t>속성에 저장된다.</w:t>
      </w:r>
    </w:p>
    <w:p w14:paraId="3776F416" w14:textId="0E9EC254" w:rsidR="002B4771" w:rsidRDefault="002B4771" w:rsidP="0048180F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>t</w:t>
      </w:r>
      <w:r>
        <w:t xml:space="preserve">itle </w:t>
      </w:r>
      <w:r>
        <w:rPr>
          <w:rFonts w:hint="eastAsia"/>
        </w:rPr>
        <w:t xml:space="preserve">속성과 </w:t>
      </w:r>
      <w:r>
        <w:t xml:space="preserve">body </w:t>
      </w:r>
      <w:r>
        <w:rPr>
          <w:rFonts w:hint="eastAsia"/>
        </w:rPr>
        <w:t>속성값은 변하지 않는다.</w:t>
      </w:r>
    </w:p>
    <w:p w14:paraId="3965C779" w14:textId="10A22F1F" w:rsidR="0048180F" w:rsidRDefault="0048180F" w:rsidP="0048180F">
      <w:pPr>
        <w:widowControl/>
        <w:shd w:val="clear" w:color="auto" w:fill="FFFFFF"/>
        <w:wordWrap/>
        <w:autoSpaceDE/>
        <w:autoSpaceDN/>
        <w:jc w:val="left"/>
      </w:pPr>
    </w:p>
    <w:p w14:paraId="38F67AA6" w14:textId="62CC0998" w:rsidR="0048180F" w:rsidRDefault="0048180F" w:rsidP="0048180F">
      <w:pPr>
        <w:widowControl/>
        <w:shd w:val="clear" w:color="auto" w:fill="FFFFFF"/>
        <w:wordWrap/>
        <w:autoSpaceDE/>
        <w:autoSpaceDN/>
        <w:jc w:val="left"/>
      </w:pPr>
    </w:p>
    <w:p w14:paraId="4898FD83" w14:textId="1ECF7249" w:rsidR="0048180F" w:rsidRDefault="00AF0324" w:rsidP="0048180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259D8">
        <w:rPr>
          <w:rFonts w:ascii="Consolas" w:eastAsia="굴림" w:hAnsi="Consolas" w:cs="굴림"/>
          <w:color w:val="001080"/>
          <w:kern w:val="0"/>
          <w:sz w:val="21"/>
          <w:szCs w:val="21"/>
        </w:rPr>
        <w:t>helloRef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4259D8">
        <w:rPr>
          <w:rFonts w:ascii="Consolas" w:eastAsia="굴림" w:hAnsi="Consolas" w:cs="굴림"/>
          <w:color w:val="795E26"/>
          <w:kern w:val="0"/>
          <w:sz w:val="21"/>
          <w:szCs w:val="21"/>
        </w:rPr>
        <w:t>set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({ </w:t>
      </w:r>
      <w:r w:rsidRPr="004259D8">
        <w:rPr>
          <w:rFonts w:ascii="Consolas" w:eastAsia="굴림" w:hAnsi="Consolas" w:cs="굴림"/>
          <w:color w:val="001080"/>
          <w:kern w:val="0"/>
          <w:sz w:val="21"/>
          <w:szCs w:val="21"/>
        </w:rPr>
        <w:t>title: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259D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4259D8">
        <w:rPr>
          <w:rFonts w:ascii="Consolas" w:eastAsia="굴림" w:hAnsi="Consolas" w:cs="굴림"/>
          <w:color w:val="001080"/>
          <w:kern w:val="0"/>
          <w:sz w:val="21"/>
          <w:szCs w:val="21"/>
        </w:rPr>
        <w:t>title_edit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4259D8">
        <w:rPr>
          <w:rFonts w:ascii="Consolas" w:eastAsia="굴림" w:hAnsi="Consolas" w:cs="굴림"/>
          <w:color w:val="001080"/>
          <w:kern w:val="0"/>
          <w:sz w:val="21"/>
          <w:szCs w:val="21"/>
        </w:rPr>
        <w:t>body: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259D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4259D8">
        <w:rPr>
          <w:rFonts w:ascii="Consolas" w:eastAsia="굴림" w:hAnsi="Consolas" w:cs="굴림"/>
          <w:color w:val="001080"/>
          <w:kern w:val="0"/>
          <w:sz w:val="21"/>
          <w:szCs w:val="21"/>
        </w:rPr>
        <w:t>body_edit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 });</w:t>
      </w:r>
    </w:p>
    <w:p w14:paraId="17600ADA" w14:textId="5668DF00" w:rsidR="00AF0324" w:rsidRPr="00AF0324" w:rsidRDefault="00AF0324" w:rsidP="0048180F">
      <w:pPr>
        <w:widowControl/>
        <w:shd w:val="clear" w:color="auto" w:fill="FFFFFF"/>
        <w:wordWrap/>
        <w:autoSpaceDE/>
        <w:autoSpaceDN/>
        <w:jc w:val="left"/>
      </w:pPr>
      <w:r w:rsidRPr="00AF0324">
        <w:rPr>
          <w:rFonts w:hint="eastAsia"/>
        </w:rPr>
        <w:t xml:space="preserve">저장 </w:t>
      </w:r>
      <w:r w:rsidRPr="00AF0324">
        <w:t>버튼을</w:t>
      </w:r>
      <w:r w:rsidRPr="00AF0324">
        <w:rPr>
          <w:rFonts w:hint="eastAsia"/>
        </w:rPr>
        <w:t xml:space="preserve"> </w:t>
      </w:r>
      <w:r w:rsidRPr="00AF0324">
        <w:t>누르면</w:t>
      </w:r>
      <w:r w:rsidRPr="00AF0324">
        <w:rPr>
          <w:rFonts w:hint="eastAsia"/>
        </w:rPr>
        <w:t>,</w:t>
      </w:r>
      <w:r w:rsidRPr="00AF0324">
        <w:t xml:space="preserve"> title_edit 속성과</w:t>
      </w:r>
      <w:r w:rsidRPr="00AF0324">
        <w:rPr>
          <w:rFonts w:hint="eastAsia"/>
        </w:rPr>
        <w:t xml:space="preserve"> </w:t>
      </w:r>
      <w:r w:rsidRPr="00AF0324">
        <w:t>body_edit 속성의</w:t>
      </w:r>
      <w:r w:rsidRPr="00AF0324">
        <w:rPr>
          <w:rFonts w:hint="eastAsia"/>
        </w:rPr>
        <w:t xml:space="preserve"> </w:t>
      </w:r>
      <w:r w:rsidRPr="00AF0324">
        <w:t>값이</w:t>
      </w:r>
      <w:r w:rsidRPr="00AF0324">
        <w:rPr>
          <w:rFonts w:hint="eastAsia"/>
        </w:rPr>
        <w:t xml:space="preserve"> </w:t>
      </w:r>
      <w:r w:rsidRPr="00AF0324">
        <w:t>DB</w:t>
      </w:r>
      <w:r w:rsidR="002B4771">
        <w:rPr>
          <w:rFonts w:hint="eastAsia"/>
        </w:rPr>
        <w:t xml:space="preserve">의 </w:t>
      </w:r>
      <w:r w:rsidR="002B4771">
        <w:t xml:space="preserve">hello </w:t>
      </w:r>
      <w:r w:rsidR="002B4771">
        <w:rPr>
          <w:rFonts w:hint="eastAsia"/>
        </w:rPr>
        <w:t>항목</w:t>
      </w:r>
      <w:r w:rsidRPr="00AF0324">
        <w:t>에</w:t>
      </w:r>
      <w:r w:rsidRPr="00AF0324">
        <w:rPr>
          <w:rFonts w:hint="eastAsia"/>
        </w:rPr>
        <w:t xml:space="preserve"> </w:t>
      </w:r>
      <w:r w:rsidRPr="00AF0324">
        <w:t>저장된다</w:t>
      </w:r>
      <w:r w:rsidRPr="00AF0324">
        <w:rPr>
          <w:rFonts w:hint="eastAsia"/>
        </w:rPr>
        <w:t>.</w:t>
      </w:r>
    </w:p>
    <w:p w14:paraId="5B65B6F4" w14:textId="68289D88" w:rsidR="00AF0324" w:rsidRDefault="00AF0324" w:rsidP="0048180F">
      <w:pPr>
        <w:widowControl/>
        <w:shd w:val="clear" w:color="auto" w:fill="FFFFFF"/>
        <w:wordWrap/>
        <w:autoSpaceDE/>
        <w:autoSpaceDN/>
        <w:jc w:val="left"/>
      </w:pPr>
    </w:p>
    <w:p w14:paraId="4AC2B137" w14:textId="46ECDF91" w:rsidR="002B4771" w:rsidRPr="004259D8" w:rsidRDefault="002B4771" w:rsidP="002B477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</w:pPr>
      <w:r w:rsidRPr="004259D8">
        <w:rPr>
          <w:rFonts w:ascii="Consolas" w:eastAsia="굴림" w:hAnsi="Consolas" w:cs="굴림"/>
          <w:color w:val="001080"/>
          <w:kern w:val="0"/>
          <w:sz w:val="21"/>
          <w:szCs w:val="21"/>
        </w:rPr>
        <w:t>helloRef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4259D8">
        <w:rPr>
          <w:rFonts w:ascii="Consolas" w:eastAsia="굴림" w:hAnsi="Consolas" w:cs="굴림"/>
          <w:color w:val="795E26"/>
          <w:kern w:val="0"/>
          <w:sz w:val="21"/>
          <w:szCs w:val="21"/>
        </w:rPr>
        <w:t>on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4259D8">
        <w:rPr>
          <w:rFonts w:ascii="Consolas" w:eastAsia="굴림" w:hAnsi="Consolas" w:cs="굴림"/>
          <w:color w:val="A31515"/>
          <w:kern w:val="0"/>
          <w:sz w:val="21"/>
          <w:szCs w:val="21"/>
        </w:rPr>
        <w:t>'value'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(</w:t>
      </w:r>
      <w:r w:rsidRPr="004259D8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snapshot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) </w:t>
      </w:r>
      <w:r w:rsidRPr="004259D8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=&gt;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 {</w:t>
      </w:r>
    </w:p>
    <w:p w14:paraId="2A156C04" w14:textId="18AF1941" w:rsidR="002B4771" w:rsidRPr="004259D8" w:rsidRDefault="002B4771" w:rsidP="002B477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</w:pPr>
      <w:r w:rsidRPr="002B4771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 xml:space="preserve">  </w:t>
      </w:r>
      <w:r w:rsidRPr="004259D8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let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 </w:t>
      </w:r>
      <w:r w:rsidRPr="004259D8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hello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 = </w:t>
      </w:r>
      <w:r w:rsidRPr="004259D8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snapshot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.</w:t>
      </w:r>
      <w:r w:rsidRPr="004259D8">
        <w:rPr>
          <w:rFonts w:ascii="Consolas" w:eastAsia="굴림" w:hAnsi="Consolas" w:cs="굴림"/>
          <w:color w:val="795E26"/>
          <w:kern w:val="0"/>
          <w:sz w:val="21"/>
          <w:szCs w:val="21"/>
          <w:shd w:val="clear" w:color="auto" w:fill="FFFF99"/>
        </w:rPr>
        <w:t>val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();</w:t>
      </w:r>
    </w:p>
    <w:p w14:paraId="12DD918C" w14:textId="1C0E5B90" w:rsidR="002B4771" w:rsidRPr="004259D8" w:rsidRDefault="002B4771" w:rsidP="002B477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</w:pPr>
      <w:r w:rsidRPr="002B4771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 xml:space="preserve">  </w:t>
      </w:r>
      <w:r w:rsidRPr="004259D8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app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.</w:t>
      </w:r>
      <w:r w:rsidRPr="004259D8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title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 = </w:t>
      </w:r>
      <w:r w:rsidRPr="004259D8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hello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.</w:t>
      </w:r>
      <w:r w:rsidRPr="004259D8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title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;</w:t>
      </w:r>
    </w:p>
    <w:p w14:paraId="59257542" w14:textId="6DDB5A28" w:rsidR="002B4771" w:rsidRPr="004259D8" w:rsidRDefault="002B4771" w:rsidP="002B477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</w:pP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  </w:t>
      </w:r>
      <w:r w:rsidRPr="004259D8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app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.</w:t>
      </w:r>
      <w:r w:rsidRPr="004259D8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body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 = </w:t>
      </w:r>
      <w:r w:rsidRPr="004259D8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hello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.</w:t>
      </w:r>
      <w:r w:rsidRPr="004259D8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body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;</w:t>
      </w:r>
    </w:p>
    <w:p w14:paraId="0D10572C" w14:textId="131EAF3D" w:rsidR="002B4771" w:rsidRPr="004259D8" w:rsidRDefault="002B4771" w:rsidP="002B477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}</w:t>
      </w:r>
      <w:r w:rsidRPr="004259D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2DE4BEFB" w14:textId="25E3FA08" w:rsidR="00C944BC" w:rsidRDefault="002B4771" w:rsidP="0048180F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의 </w:t>
      </w:r>
      <w:r>
        <w:t xml:space="preserve">hello </w:t>
      </w:r>
      <w:r>
        <w:rPr>
          <w:rFonts w:hint="eastAsia"/>
        </w:rPr>
        <w:t>항목의 값이 변경되면,</w:t>
      </w:r>
      <w:r>
        <w:t xml:space="preserve"> </w:t>
      </w:r>
      <w:r w:rsidR="00757BD4">
        <w:t>(</w:t>
      </w:r>
      <w:r w:rsidR="00C944BC">
        <w:rPr>
          <w:rFonts w:hint="eastAsia"/>
        </w:rPr>
        <w:t>노란색으로 칠한</w:t>
      </w:r>
      <w:r w:rsidR="00757BD4">
        <w:rPr>
          <w:rFonts w:hint="eastAsia"/>
        </w:rPr>
        <w:t>)</w:t>
      </w:r>
      <w:r w:rsidR="00C944BC">
        <w:rPr>
          <w:rFonts w:hint="eastAsia"/>
        </w:rPr>
        <w:t xml:space="preserve"> 콜백 함수가 즉시 호출</w:t>
      </w:r>
      <w:r w:rsidR="00ED145F">
        <w:rPr>
          <w:rFonts w:hint="eastAsia"/>
        </w:rPr>
        <w:t>된다.</w:t>
      </w:r>
    </w:p>
    <w:p w14:paraId="0648B6A2" w14:textId="32B84078" w:rsidR="00757BD4" w:rsidRDefault="00757BD4" w:rsidP="0048180F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이 콜백 함수의 파라미터 </w:t>
      </w:r>
      <w:r>
        <w:t>snapshot</w:t>
      </w:r>
      <w:r w:rsidR="00ED145F">
        <w:rPr>
          <w:rFonts w:hint="eastAsia"/>
        </w:rPr>
        <w:t>에,</w:t>
      </w:r>
      <w:r w:rsidR="00ED145F">
        <w:t xml:space="preserve"> DB</w:t>
      </w:r>
      <w:r w:rsidR="00ED145F">
        <w:rPr>
          <w:rFonts w:hint="eastAsia"/>
        </w:rPr>
        <w:t>의 h</w:t>
      </w:r>
      <w:r w:rsidR="00ED145F">
        <w:t xml:space="preserve">ello </w:t>
      </w:r>
      <w:r w:rsidR="00ED145F">
        <w:rPr>
          <w:rFonts w:hint="eastAsia"/>
        </w:rPr>
        <w:t>항목의 새 값이 담겨져 전달된다.</w:t>
      </w:r>
    </w:p>
    <w:p w14:paraId="618DF73C" w14:textId="7EBCF7A1" w:rsidR="00ED145F" w:rsidRDefault="00F26336" w:rsidP="0048180F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이렇게 전달된 </w:t>
      </w:r>
      <w:r>
        <w:t xml:space="preserve">hello </w:t>
      </w:r>
      <w:r>
        <w:rPr>
          <w:rFonts w:hint="eastAsia"/>
        </w:rPr>
        <w:t xml:space="preserve">항목의 </w:t>
      </w:r>
      <w:r>
        <w:t xml:space="preserve">title </w:t>
      </w:r>
      <w:r>
        <w:rPr>
          <w:rFonts w:hint="eastAsia"/>
        </w:rPr>
        <w:t xml:space="preserve">속성과 </w:t>
      </w:r>
      <w:r>
        <w:t xml:space="preserve">body </w:t>
      </w:r>
      <w:r>
        <w:rPr>
          <w:rFonts w:hint="eastAsia"/>
        </w:rPr>
        <w:t>속성을 각각</w:t>
      </w:r>
      <w:r>
        <w:t xml:space="preserve"> Vue </w:t>
      </w:r>
      <w:r>
        <w:rPr>
          <w:rFonts w:hint="eastAsia"/>
        </w:rPr>
        <w:t xml:space="preserve">앱의 </w:t>
      </w:r>
      <w:r>
        <w:t xml:space="preserve">title </w:t>
      </w:r>
      <w:r>
        <w:rPr>
          <w:rFonts w:hint="eastAsia"/>
        </w:rPr>
        <w:t xml:space="preserve">속성과 </w:t>
      </w:r>
      <w:r>
        <w:t xml:space="preserve">body </w:t>
      </w:r>
      <w:r>
        <w:rPr>
          <w:rFonts w:hint="eastAsia"/>
        </w:rPr>
        <w:t>속성에 대입한다.</w:t>
      </w:r>
    </w:p>
    <w:p w14:paraId="3274D5B3" w14:textId="4736F165" w:rsidR="00F26336" w:rsidRDefault="00F26336" w:rsidP="0048180F">
      <w:pPr>
        <w:widowControl/>
        <w:shd w:val="clear" w:color="auto" w:fill="FFFFFF"/>
        <w:wordWrap/>
        <w:autoSpaceDE/>
        <w:autoSpaceDN/>
        <w:jc w:val="left"/>
      </w:pPr>
    </w:p>
    <w:p w14:paraId="118D55E2" w14:textId="39C0BC37" w:rsidR="000408A3" w:rsidRPr="000408A3" w:rsidRDefault="000408A3" w:rsidP="000408A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408A3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0408A3">
        <w:rPr>
          <w:rFonts w:ascii="Consolas" w:eastAsia="굴림" w:hAnsi="Consolas" w:cs="굴림"/>
          <w:color w:val="000000"/>
          <w:kern w:val="0"/>
          <w:sz w:val="21"/>
          <w:szCs w:val="21"/>
        </w:rPr>
        <w:t>{{ title }}</w:t>
      </w:r>
      <w:r w:rsidRPr="000408A3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14:paraId="762473EC" w14:textId="32016A0A" w:rsidR="000408A3" w:rsidRPr="000408A3" w:rsidRDefault="000408A3" w:rsidP="000408A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408A3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  <w:r w:rsidRPr="000408A3">
        <w:rPr>
          <w:rFonts w:ascii="Consolas" w:eastAsia="굴림" w:hAnsi="Consolas" w:cs="굴림"/>
          <w:color w:val="000000"/>
          <w:kern w:val="0"/>
          <w:sz w:val="21"/>
          <w:szCs w:val="21"/>
        </w:rPr>
        <w:t>{{ body }}</w:t>
      </w:r>
      <w:r w:rsidRPr="000408A3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14:paraId="596D45AD" w14:textId="77D05EEA" w:rsidR="000408A3" w:rsidRDefault="000408A3" w:rsidP="0048180F">
      <w:pPr>
        <w:widowControl/>
        <w:shd w:val="clear" w:color="auto" w:fill="FFFFFF"/>
        <w:wordWrap/>
        <w:autoSpaceDE/>
        <w:autoSpaceDN/>
        <w:jc w:val="left"/>
      </w:pPr>
      <w:r>
        <w:t xml:space="preserve">Vue </w:t>
      </w:r>
      <w:r>
        <w:rPr>
          <w:rFonts w:hint="eastAsia"/>
        </w:rPr>
        <w:t xml:space="preserve">앱의 </w:t>
      </w:r>
      <w:r>
        <w:t xml:space="preserve">title </w:t>
      </w:r>
      <w:r>
        <w:rPr>
          <w:rFonts w:hint="eastAsia"/>
        </w:rPr>
        <w:t xml:space="preserve">속성과 </w:t>
      </w:r>
      <w:r>
        <w:t xml:space="preserve">body </w:t>
      </w:r>
      <w:r>
        <w:rPr>
          <w:rFonts w:hint="eastAsia"/>
        </w:rPr>
        <w:t>속성의 값이 변경되면,</w:t>
      </w:r>
      <w:r w:rsidR="008D23CD">
        <w:t xml:space="preserve"> </w:t>
      </w:r>
      <w:r w:rsidR="008D23CD">
        <w:rPr>
          <w:rFonts w:hint="eastAsia"/>
        </w:rPr>
        <w:t>그 값이 즉시 출력된다.</w:t>
      </w:r>
    </w:p>
    <w:p w14:paraId="0FD6375D" w14:textId="2816A41B" w:rsidR="008D23CD" w:rsidRDefault="008D23CD" w:rsidP="0048180F">
      <w:pPr>
        <w:widowControl/>
        <w:shd w:val="clear" w:color="auto" w:fill="FFFFFF"/>
        <w:wordWrap/>
        <w:autoSpaceDE/>
        <w:autoSpaceDN/>
        <w:jc w:val="left"/>
      </w:pPr>
    </w:p>
    <w:p w14:paraId="69BD0721" w14:textId="49229EE1" w:rsidR="00AF0324" w:rsidRDefault="00AF0324" w:rsidP="0048180F">
      <w:pPr>
        <w:widowControl/>
        <w:shd w:val="clear" w:color="auto" w:fill="FFFFFF"/>
        <w:wordWrap/>
        <w:autoSpaceDE/>
        <w:autoSpaceDN/>
        <w:jc w:val="left"/>
      </w:pPr>
    </w:p>
    <w:p w14:paraId="5035E957" w14:textId="5DD7FBD3" w:rsidR="00FC3173" w:rsidRDefault="00FC3173" w:rsidP="0048180F">
      <w:pPr>
        <w:widowControl/>
        <w:shd w:val="clear" w:color="auto" w:fill="FFFFFF"/>
        <w:wordWrap/>
        <w:autoSpaceDE/>
        <w:autoSpaceDN/>
        <w:jc w:val="left"/>
      </w:pPr>
    </w:p>
    <w:p w14:paraId="41E4BCFF" w14:textId="69E6DB41" w:rsidR="0022401A" w:rsidRDefault="0022401A" w:rsidP="0048180F">
      <w:pPr>
        <w:widowControl/>
        <w:shd w:val="clear" w:color="auto" w:fill="FFFFFF"/>
        <w:wordWrap/>
        <w:autoSpaceDE/>
        <w:autoSpaceDN/>
        <w:jc w:val="left"/>
      </w:pPr>
    </w:p>
    <w:p w14:paraId="5876318A" w14:textId="49576EAC" w:rsidR="0022401A" w:rsidRDefault="0022401A" w:rsidP="0048180F">
      <w:pPr>
        <w:widowControl/>
        <w:shd w:val="clear" w:color="auto" w:fill="FFFFFF"/>
        <w:wordWrap/>
        <w:autoSpaceDE/>
        <w:autoSpaceDN/>
        <w:jc w:val="left"/>
      </w:pPr>
    </w:p>
    <w:p w14:paraId="1BF50652" w14:textId="77777777" w:rsidR="0022401A" w:rsidRPr="0022401A" w:rsidRDefault="0022401A" w:rsidP="0022401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401A">
        <w:rPr>
          <w:rFonts w:ascii="Consolas" w:eastAsia="굴림" w:hAnsi="Consolas" w:cs="굴림"/>
          <w:color w:val="001080"/>
          <w:kern w:val="0"/>
          <w:sz w:val="21"/>
          <w:szCs w:val="21"/>
        </w:rPr>
        <w:t>helloRef</w:t>
      </w:r>
      <w:r w:rsidRPr="0022401A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2401A">
        <w:rPr>
          <w:rFonts w:ascii="Consolas" w:eastAsia="굴림" w:hAnsi="Consolas" w:cs="굴림"/>
          <w:color w:val="795E26"/>
          <w:kern w:val="0"/>
          <w:sz w:val="21"/>
          <w:szCs w:val="21"/>
        </w:rPr>
        <w:t>on</w:t>
      </w:r>
      <w:r w:rsidRPr="0022401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2401A">
        <w:rPr>
          <w:rFonts w:ascii="Consolas" w:eastAsia="굴림" w:hAnsi="Consolas" w:cs="굴림"/>
          <w:color w:val="A31515"/>
          <w:kern w:val="0"/>
          <w:sz w:val="21"/>
          <w:szCs w:val="21"/>
        </w:rPr>
        <w:t>'value'</w:t>
      </w:r>
      <w:r w:rsidRPr="0022401A">
        <w:rPr>
          <w:rFonts w:ascii="Consolas" w:eastAsia="굴림" w:hAnsi="Consolas" w:cs="굴림"/>
          <w:color w:val="000000"/>
          <w:kern w:val="0"/>
          <w:sz w:val="21"/>
          <w:szCs w:val="21"/>
        </w:rPr>
        <w:t>, (</w:t>
      </w:r>
      <w:r w:rsidRPr="0022401A">
        <w:rPr>
          <w:rFonts w:ascii="Consolas" w:eastAsia="굴림" w:hAnsi="Consolas" w:cs="굴림"/>
          <w:color w:val="001080"/>
          <w:kern w:val="0"/>
          <w:sz w:val="21"/>
          <w:szCs w:val="21"/>
        </w:rPr>
        <w:t>snapshot</w:t>
      </w:r>
      <w:r w:rsidRPr="0022401A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r w:rsidRPr="0022401A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2401A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220036CE" w14:textId="322C7A5E" w:rsidR="0022401A" w:rsidRPr="0022401A" w:rsidRDefault="0022401A" w:rsidP="0022401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22401A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22401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2401A">
        <w:rPr>
          <w:rFonts w:ascii="Consolas" w:eastAsia="굴림" w:hAnsi="Consolas" w:cs="굴림"/>
          <w:color w:val="001080"/>
          <w:kern w:val="0"/>
          <w:sz w:val="21"/>
          <w:szCs w:val="21"/>
        </w:rPr>
        <w:t>hello</w:t>
      </w:r>
      <w:r w:rsidRPr="0022401A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2401A">
        <w:rPr>
          <w:rFonts w:ascii="Consolas" w:eastAsia="굴림" w:hAnsi="Consolas" w:cs="굴림"/>
          <w:color w:val="001080"/>
          <w:kern w:val="0"/>
          <w:sz w:val="21"/>
          <w:szCs w:val="21"/>
        </w:rPr>
        <w:t>snapshot</w:t>
      </w:r>
      <w:r w:rsidRPr="0022401A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2401A">
        <w:rPr>
          <w:rFonts w:ascii="Consolas" w:eastAsia="굴림" w:hAnsi="Consolas" w:cs="굴림"/>
          <w:color w:val="795E26"/>
          <w:kern w:val="0"/>
          <w:sz w:val="21"/>
          <w:szCs w:val="21"/>
        </w:rPr>
        <w:t>val</w:t>
      </w:r>
      <w:r w:rsidRPr="0022401A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14:paraId="7D434D75" w14:textId="6F5F44FB" w:rsidR="0022401A" w:rsidRPr="0022401A" w:rsidRDefault="0022401A" w:rsidP="0022401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401A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22401A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app</w:t>
      </w:r>
      <w:r w:rsidRPr="0022401A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2401A">
        <w:rPr>
          <w:rFonts w:ascii="Consolas" w:eastAsia="굴림" w:hAnsi="Consolas" w:cs="굴림"/>
          <w:color w:val="001080"/>
          <w:kern w:val="0"/>
          <w:sz w:val="21"/>
          <w:szCs w:val="21"/>
        </w:rPr>
        <w:t>title</w:t>
      </w:r>
      <w:r w:rsidRPr="0022401A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2401A">
        <w:rPr>
          <w:rFonts w:ascii="Consolas" w:eastAsia="굴림" w:hAnsi="Consolas" w:cs="굴림"/>
          <w:color w:val="001080"/>
          <w:kern w:val="0"/>
          <w:sz w:val="21"/>
          <w:szCs w:val="21"/>
        </w:rPr>
        <w:t>hello</w:t>
      </w:r>
      <w:r w:rsidRPr="0022401A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2401A">
        <w:rPr>
          <w:rFonts w:ascii="Consolas" w:eastAsia="굴림" w:hAnsi="Consolas" w:cs="굴림"/>
          <w:color w:val="001080"/>
          <w:kern w:val="0"/>
          <w:sz w:val="21"/>
          <w:szCs w:val="21"/>
        </w:rPr>
        <w:t>title</w:t>
      </w:r>
      <w:r w:rsidRPr="0022401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9FF6C6E" w14:textId="34E65369" w:rsidR="0022401A" w:rsidRPr="0022401A" w:rsidRDefault="0022401A" w:rsidP="0022401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401A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22401A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app</w:t>
      </w:r>
      <w:r w:rsidRPr="0022401A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2401A">
        <w:rPr>
          <w:rFonts w:ascii="Consolas" w:eastAsia="굴림" w:hAnsi="Consolas" w:cs="굴림"/>
          <w:color w:val="001080"/>
          <w:kern w:val="0"/>
          <w:sz w:val="21"/>
          <w:szCs w:val="21"/>
        </w:rPr>
        <w:t>body</w:t>
      </w:r>
      <w:r w:rsidRPr="0022401A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2401A">
        <w:rPr>
          <w:rFonts w:ascii="Consolas" w:eastAsia="굴림" w:hAnsi="Consolas" w:cs="굴림"/>
          <w:color w:val="001080"/>
          <w:kern w:val="0"/>
          <w:sz w:val="21"/>
          <w:szCs w:val="21"/>
        </w:rPr>
        <w:t>hello</w:t>
      </w:r>
      <w:r w:rsidRPr="0022401A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2401A">
        <w:rPr>
          <w:rFonts w:ascii="Consolas" w:eastAsia="굴림" w:hAnsi="Consolas" w:cs="굴림"/>
          <w:color w:val="001080"/>
          <w:kern w:val="0"/>
          <w:sz w:val="21"/>
          <w:szCs w:val="21"/>
        </w:rPr>
        <w:t>body</w:t>
      </w:r>
      <w:r w:rsidRPr="0022401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6EF733A" w14:textId="32107565" w:rsidR="0022401A" w:rsidRDefault="0022401A" w:rsidP="0022401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401A">
        <w:rPr>
          <w:rFonts w:ascii="Consolas" w:eastAsia="굴림" w:hAnsi="Consolas" w:cs="굴림"/>
          <w:color w:val="000000"/>
          <w:kern w:val="0"/>
          <w:sz w:val="21"/>
          <w:szCs w:val="21"/>
        </w:rPr>
        <w:t>});</w:t>
      </w:r>
    </w:p>
    <w:p w14:paraId="3C7473CB" w14:textId="6142F247" w:rsidR="0022401A" w:rsidRDefault="0022401A" w:rsidP="0022401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이 콜백함수는 </w:t>
      </w:r>
      <w:r>
        <w:t xml:space="preserve">Vue </w:t>
      </w:r>
      <w:r>
        <w:rPr>
          <w:rFonts w:hint="eastAsia"/>
        </w:rPr>
        <w:t>앱 객체의 메소드가 아니다.</w:t>
      </w:r>
    </w:p>
    <w:p w14:paraId="605581A1" w14:textId="6E518BA7" w:rsidR="0022401A" w:rsidRDefault="0022401A" w:rsidP="0022401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따라서 </w:t>
      </w:r>
      <w:r>
        <w:t xml:space="preserve">Vue </w:t>
      </w:r>
      <w:r>
        <w:rPr>
          <w:rFonts w:hint="eastAsia"/>
        </w:rPr>
        <w:t>앱 객체를 참조하려면,</w:t>
      </w:r>
      <w:r>
        <w:t xml:space="preserve"> </w:t>
      </w:r>
      <w:r>
        <w:rPr>
          <w:rFonts w:hint="eastAsia"/>
        </w:rPr>
        <w:t xml:space="preserve">전역 변수 </w:t>
      </w:r>
      <w:r>
        <w:t>app</w:t>
      </w:r>
      <w:r>
        <w:rPr>
          <w:rFonts w:hint="eastAsia"/>
        </w:rPr>
        <w:t>을 사용해야 한다.</w:t>
      </w:r>
    </w:p>
    <w:p w14:paraId="49678678" w14:textId="239E8CBA" w:rsidR="0022401A" w:rsidRDefault="0022401A" w:rsidP="0022401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14897AF6" w14:textId="793EFC77" w:rsidR="0022401A" w:rsidRDefault="0022401A" w:rsidP="0022401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2C256CDF" w14:textId="6E45377E" w:rsidR="00811DE2" w:rsidRPr="00811DE2" w:rsidRDefault="00811DE2" w:rsidP="00811DE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1DE2">
        <w:rPr>
          <w:rFonts w:ascii="Consolas" w:eastAsia="굴림" w:hAnsi="Consolas" w:cs="굴림"/>
          <w:color w:val="795E26"/>
          <w:kern w:val="0"/>
          <w:sz w:val="21"/>
          <w:szCs w:val="21"/>
        </w:rPr>
        <w:t>save</w:t>
      </w:r>
      <w:r w:rsidRPr="00811DE2">
        <w:rPr>
          <w:rFonts w:ascii="Consolas" w:eastAsia="굴림" w:hAnsi="Consolas" w:cs="굴림"/>
          <w:color w:val="001080"/>
          <w:kern w:val="0"/>
          <w:sz w:val="21"/>
          <w:szCs w:val="21"/>
        </w:rPr>
        <w:t>:</w:t>
      </w:r>
      <w:r w:rsidRPr="00811DE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11DE2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811DE2">
        <w:rPr>
          <w:rFonts w:ascii="Consolas" w:eastAsia="굴림" w:hAnsi="Consolas" w:cs="굴림"/>
          <w:color w:val="000000"/>
          <w:kern w:val="0"/>
          <w:sz w:val="21"/>
          <w:szCs w:val="21"/>
        </w:rPr>
        <w:t> () {</w:t>
      </w:r>
    </w:p>
    <w:p w14:paraId="32CE6DE5" w14:textId="3C9CA2C0" w:rsidR="00811DE2" w:rsidRPr="00811DE2" w:rsidRDefault="00811DE2" w:rsidP="00811DE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811DE2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811DE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11DE2">
        <w:rPr>
          <w:rFonts w:ascii="Consolas" w:eastAsia="굴림" w:hAnsi="Consolas" w:cs="굴림"/>
          <w:color w:val="001080"/>
          <w:kern w:val="0"/>
          <w:sz w:val="21"/>
          <w:szCs w:val="21"/>
        </w:rPr>
        <w:t>helloRef</w:t>
      </w:r>
      <w:r w:rsidRPr="00811DE2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811DE2">
        <w:rPr>
          <w:rFonts w:ascii="Consolas" w:eastAsia="굴림" w:hAnsi="Consolas" w:cs="굴림"/>
          <w:color w:val="001080"/>
          <w:kern w:val="0"/>
          <w:sz w:val="21"/>
          <w:szCs w:val="21"/>
        </w:rPr>
        <w:t>firebase</w:t>
      </w:r>
      <w:r w:rsidRPr="00811DE2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811DE2">
        <w:rPr>
          <w:rFonts w:ascii="Consolas" w:eastAsia="굴림" w:hAnsi="Consolas" w:cs="굴림"/>
          <w:color w:val="795E26"/>
          <w:kern w:val="0"/>
          <w:sz w:val="21"/>
          <w:szCs w:val="21"/>
        </w:rPr>
        <w:t>database</w:t>
      </w:r>
      <w:r w:rsidRPr="00811DE2">
        <w:rPr>
          <w:rFonts w:ascii="Consolas" w:eastAsia="굴림" w:hAnsi="Consolas" w:cs="굴림"/>
          <w:color w:val="000000"/>
          <w:kern w:val="0"/>
          <w:sz w:val="21"/>
          <w:szCs w:val="21"/>
        </w:rPr>
        <w:t>().</w:t>
      </w:r>
      <w:r w:rsidRPr="00811DE2">
        <w:rPr>
          <w:rFonts w:ascii="Consolas" w:eastAsia="굴림" w:hAnsi="Consolas" w:cs="굴림"/>
          <w:color w:val="795E26"/>
          <w:kern w:val="0"/>
          <w:sz w:val="21"/>
          <w:szCs w:val="21"/>
        </w:rPr>
        <w:t>ref</w:t>
      </w:r>
      <w:r w:rsidRPr="00811DE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11DE2">
        <w:rPr>
          <w:rFonts w:ascii="Consolas" w:eastAsia="굴림" w:hAnsi="Consolas" w:cs="굴림"/>
          <w:color w:val="A31515"/>
          <w:kern w:val="0"/>
          <w:sz w:val="21"/>
          <w:szCs w:val="21"/>
        </w:rPr>
        <w:t>"hello"</w:t>
      </w:r>
      <w:r w:rsidRPr="00811DE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45ABD96" w14:textId="601C7AB6" w:rsidR="00811DE2" w:rsidRPr="00811DE2" w:rsidRDefault="00811DE2" w:rsidP="00811DE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1DE2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811DE2">
        <w:rPr>
          <w:rFonts w:ascii="Consolas" w:eastAsia="굴림" w:hAnsi="Consolas" w:cs="굴림"/>
          <w:color w:val="001080"/>
          <w:kern w:val="0"/>
          <w:sz w:val="21"/>
          <w:szCs w:val="21"/>
        </w:rPr>
        <w:t>helloRef</w:t>
      </w:r>
      <w:r w:rsidRPr="00811DE2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811DE2">
        <w:rPr>
          <w:rFonts w:ascii="Consolas" w:eastAsia="굴림" w:hAnsi="Consolas" w:cs="굴림"/>
          <w:color w:val="795E26"/>
          <w:kern w:val="0"/>
          <w:sz w:val="21"/>
          <w:szCs w:val="21"/>
        </w:rPr>
        <w:t>set</w:t>
      </w:r>
      <w:r w:rsidRPr="00811DE2">
        <w:rPr>
          <w:rFonts w:ascii="Consolas" w:eastAsia="굴림" w:hAnsi="Consolas" w:cs="굴림"/>
          <w:color w:val="000000"/>
          <w:kern w:val="0"/>
          <w:sz w:val="21"/>
          <w:szCs w:val="21"/>
        </w:rPr>
        <w:t>({ </w:t>
      </w:r>
      <w:r w:rsidRPr="00811DE2">
        <w:rPr>
          <w:rFonts w:ascii="Consolas" w:eastAsia="굴림" w:hAnsi="Consolas" w:cs="굴림"/>
          <w:color w:val="001080"/>
          <w:kern w:val="0"/>
          <w:sz w:val="21"/>
          <w:szCs w:val="21"/>
        </w:rPr>
        <w:t>title:</w:t>
      </w:r>
      <w:r w:rsidRPr="00811DE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11DE2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this</w:t>
      </w:r>
      <w:r w:rsidRPr="00811DE2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811DE2">
        <w:rPr>
          <w:rFonts w:ascii="Consolas" w:eastAsia="굴림" w:hAnsi="Consolas" w:cs="굴림"/>
          <w:color w:val="001080"/>
          <w:kern w:val="0"/>
          <w:sz w:val="21"/>
          <w:szCs w:val="21"/>
        </w:rPr>
        <w:t>title_edit</w:t>
      </w:r>
      <w:r w:rsidRPr="00811DE2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811DE2">
        <w:rPr>
          <w:rFonts w:ascii="Consolas" w:eastAsia="굴림" w:hAnsi="Consolas" w:cs="굴림"/>
          <w:color w:val="001080"/>
          <w:kern w:val="0"/>
          <w:sz w:val="21"/>
          <w:szCs w:val="21"/>
        </w:rPr>
        <w:t>body:</w:t>
      </w:r>
      <w:r w:rsidRPr="00811DE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11DE2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this</w:t>
      </w:r>
      <w:r w:rsidRPr="00811DE2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811DE2">
        <w:rPr>
          <w:rFonts w:ascii="Consolas" w:eastAsia="굴림" w:hAnsi="Consolas" w:cs="굴림"/>
          <w:color w:val="001080"/>
          <w:kern w:val="0"/>
          <w:sz w:val="21"/>
          <w:szCs w:val="21"/>
        </w:rPr>
        <w:t>body_edit</w:t>
      </w:r>
      <w:r w:rsidRPr="00811DE2">
        <w:rPr>
          <w:rFonts w:ascii="Consolas" w:eastAsia="굴림" w:hAnsi="Consolas" w:cs="굴림"/>
          <w:color w:val="000000"/>
          <w:kern w:val="0"/>
          <w:sz w:val="21"/>
          <w:szCs w:val="21"/>
        </w:rPr>
        <w:t> });</w:t>
      </w:r>
    </w:p>
    <w:p w14:paraId="182803B4" w14:textId="72A74697" w:rsidR="00811DE2" w:rsidRPr="00811DE2" w:rsidRDefault="00811DE2" w:rsidP="00811DE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1DE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00685DEA" w14:textId="772A4CA5" w:rsidR="0022401A" w:rsidRDefault="00811DE2" w:rsidP="0022401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s</w:t>
      </w:r>
      <w:r>
        <w:t xml:space="preserve">ave </w:t>
      </w:r>
      <w:r>
        <w:rPr>
          <w:rFonts w:hint="eastAsia"/>
        </w:rPr>
        <w:t xml:space="preserve">메소드는 </w:t>
      </w:r>
      <w:r>
        <w:t xml:space="preserve">Vue </w:t>
      </w:r>
      <w:r>
        <w:rPr>
          <w:rFonts w:hint="eastAsia"/>
        </w:rPr>
        <w:t>앱 객체의 메소드이다.</w:t>
      </w:r>
    </w:p>
    <w:p w14:paraId="2CCB5F23" w14:textId="7C59A1E4" w:rsidR="00811DE2" w:rsidRDefault="00811DE2" w:rsidP="0022401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이 메소드 본문에서 t</w:t>
      </w:r>
      <w:r>
        <w:t>his</w:t>
      </w:r>
      <w:r>
        <w:rPr>
          <w:rFonts w:hint="eastAsia"/>
        </w:rPr>
        <w:t xml:space="preserve">는 </w:t>
      </w:r>
      <w:r>
        <w:t xml:space="preserve">Vue </w:t>
      </w:r>
      <w:r>
        <w:rPr>
          <w:rFonts w:hint="eastAsia"/>
        </w:rPr>
        <w:t>앱 객체이다.</w:t>
      </w:r>
    </w:p>
    <w:p w14:paraId="15A4B572" w14:textId="1D0BF9C9" w:rsidR="00811DE2" w:rsidRDefault="007710BB" w:rsidP="0022401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언어에서는 </w:t>
      </w:r>
      <w:r>
        <w:t>this</w:t>
      </w:r>
      <w:r>
        <w:rPr>
          <w:rFonts w:hint="eastAsia"/>
        </w:rPr>
        <w:t>를 생략할 수 없다는 점에 주의해야 한다.</w:t>
      </w:r>
    </w:p>
    <w:p w14:paraId="6F7A665D" w14:textId="45B5EF87" w:rsidR="007710BB" w:rsidRDefault="007710BB" w:rsidP="0022401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05642D54" w14:textId="77777777" w:rsidR="00811DE2" w:rsidRPr="0022401A" w:rsidRDefault="00811DE2" w:rsidP="0022401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3A3D99C5" w14:textId="77777777" w:rsidR="0022401A" w:rsidRPr="002847EF" w:rsidRDefault="0022401A" w:rsidP="0048180F">
      <w:pPr>
        <w:widowControl/>
        <w:shd w:val="clear" w:color="auto" w:fill="FFFFFF"/>
        <w:wordWrap/>
        <w:autoSpaceDE/>
        <w:autoSpaceDN/>
        <w:jc w:val="left"/>
      </w:pPr>
    </w:p>
    <w:p w14:paraId="1EEC5537" w14:textId="133D39A0" w:rsidR="002D07E5" w:rsidRDefault="002D07E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ED8641A" w14:textId="6AE14E66" w:rsidR="002847EF" w:rsidRDefault="002D07E5" w:rsidP="002D07E5">
      <w:pPr>
        <w:pStyle w:val="Heading2"/>
      </w:pPr>
      <w:bookmarkStart w:id="4" w:name="_Toc37784682"/>
      <w:r>
        <w:rPr>
          <w:rFonts w:hint="eastAsia"/>
        </w:rPr>
        <w:lastRenderedPageBreak/>
        <w:t>v</w:t>
      </w:r>
      <w:r>
        <w:t>-show</w:t>
      </w:r>
      <w:bookmarkEnd w:id="4"/>
    </w:p>
    <w:p w14:paraId="60898D7F" w14:textId="5CBF0AEE" w:rsidR="002D07E5" w:rsidRDefault="00D86187" w:rsidP="00D86187">
      <w:pPr>
        <w:pStyle w:val="Heading3"/>
      </w:pPr>
      <w:r>
        <w:rPr>
          <w:rFonts w:hint="eastAsia"/>
        </w:rPr>
        <w:t>h</w:t>
      </w:r>
      <w:r>
        <w:t>ello2d.html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86187" w14:paraId="20299083" w14:textId="77777777" w:rsidTr="00D86187">
        <w:tc>
          <w:tcPr>
            <w:tcW w:w="10456" w:type="dxa"/>
          </w:tcPr>
          <w:p w14:paraId="4D493D34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0DBDD3BA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46704642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5C443AF3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40966879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defer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"/__/firebase/7.13.1/firebase-app.js"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6532CEE2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defer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"/__/firebase/7.13.1/firebase-database.js"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6937A7A4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defer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"/__/firebase/init.js"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17271BDE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5264CC98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body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F274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F274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0009BEDC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input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F274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F274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F274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F274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10EBB705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3DD8FE07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896376A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45D8C236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79F7041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title }}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2AA230E7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&lt;p&gt;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body }}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&lt;/p&gt;</w:t>
            </w:r>
          </w:p>
          <w:p w14:paraId="2B3AC5BE" w14:textId="77777777" w:rsidR="009F2745" w:rsidRPr="009F2745" w:rsidRDefault="009F2745" w:rsidP="009F2745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"edit"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수정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08C0C9DE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&lt;hr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670CF3D5" w14:textId="77777777" w:rsidR="009F2745" w:rsidRPr="009F2745" w:rsidRDefault="009F2745" w:rsidP="009E69C6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v-show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"editing"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6F31655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"text"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"title_edit"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&lt;br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66ACA08E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"text"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"body_edit"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&lt;br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07985429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"save"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저장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79E163EF" w14:textId="77777777" w:rsidR="009F2745" w:rsidRPr="009F2745" w:rsidRDefault="009F2745" w:rsidP="009E69C6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56C3CD1F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30A0FD7F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B29C5CF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7C96536A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2E0AF2B5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750DE47D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title: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'hello world'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31038E57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body: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'good morning'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70786E0E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title_edit: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''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5722EFBE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body_edit: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''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72543226" w14:textId="77777777" w:rsidR="009F2745" w:rsidRPr="009F2745" w:rsidRDefault="009F2745" w:rsidP="009F2745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editing: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</w:p>
          <w:p w14:paraId="2314CBC0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6FD9469C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7D76C1E8" w14:textId="77777777" w:rsidR="009F2745" w:rsidRPr="009F2745" w:rsidRDefault="009F2745" w:rsidP="009F2745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F274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edit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4FF9EF92" w14:textId="77777777" w:rsidR="009F2745" w:rsidRPr="009F2745" w:rsidRDefault="009F2745" w:rsidP="009F2745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editing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2688B7B" w14:textId="77777777" w:rsidR="009F2745" w:rsidRPr="009F2745" w:rsidRDefault="009F2745" w:rsidP="009F2745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},</w:t>
            </w:r>
          </w:p>
          <w:p w14:paraId="3FBBC68D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F274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save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() {</w:t>
            </w:r>
          </w:p>
          <w:p w14:paraId="21BCD309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helloRef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firebase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F274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database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().</w:t>
            </w:r>
            <w:r w:rsidRPr="009F274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ref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F274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"hello"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3F8C281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helloRef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F274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 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title: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title_edit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body: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body_edit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});</w:t>
            </w:r>
          </w:p>
          <w:p w14:paraId="594ABE95" w14:textId="77777777" w:rsidR="009F2745" w:rsidRPr="009F2745" w:rsidRDefault="009F2745" w:rsidP="009F2745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editing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37E2D4D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3A9CAE47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27D6A253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701E1D65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E5AA453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window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onload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065EEF14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helloRef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firebase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F274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database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().</w:t>
            </w:r>
            <w:r w:rsidRPr="009F274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ref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F274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"hello"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3068D77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helloRef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F274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on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F274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'value'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(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snapshot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2D6DAE60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F274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snapshot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F274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val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63C76FCB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518A432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F274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</w:t>
            </w: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D60101E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});</w:t>
            </w:r>
          </w:p>
          <w:p w14:paraId="795735C6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};</w:t>
            </w:r>
          </w:p>
          <w:p w14:paraId="21B6D5D5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7E360B3E" w14:textId="77777777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7152FE5A" w14:textId="1A4A28A2" w:rsidR="009F2745" w:rsidRPr="009F2745" w:rsidRDefault="009F2745" w:rsidP="009F27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274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7A797279" w14:textId="77777777" w:rsidR="00D86187" w:rsidRDefault="00D86187" w:rsidP="009F2745"/>
        </w:tc>
      </w:tr>
    </w:tbl>
    <w:p w14:paraId="2813312B" w14:textId="02AD37B9" w:rsidR="00D86187" w:rsidRDefault="00DA258D" w:rsidP="00D86187">
      <w:r w:rsidRPr="00DA258D">
        <w:rPr>
          <w:noProof/>
        </w:rPr>
        <w:lastRenderedPageBreak/>
        <w:drawing>
          <wp:inline distT="0" distB="0" distL="0" distR="0" wp14:anchorId="3870D4DA" wp14:editId="0C7A3599">
            <wp:extent cx="2413186" cy="151074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5938" cy="151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1262" w14:textId="77777777" w:rsidR="007601AB" w:rsidRDefault="008C5AAB" w:rsidP="008C5AAB">
      <w:r>
        <w:rPr>
          <w:rFonts w:hint="eastAsia"/>
        </w:rPr>
        <w:t xml:space="preserve">첫 화면에서 </w:t>
      </w:r>
      <w:r>
        <w:t xml:space="preserve">input </w:t>
      </w:r>
      <w:r>
        <w:rPr>
          <w:rFonts w:hint="eastAsia"/>
        </w:rPr>
        <w:t>태그들을 보이지</w:t>
      </w:r>
      <w:r>
        <w:t xml:space="preserve"> </w:t>
      </w:r>
      <w:r>
        <w:rPr>
          <w:rFonts w:hint="eastAsia"/>
        </w:rPr>
        <w:t>않</w:t>
      </w:r>
      <w:r w:rsidR="007601AB">
        <w:rPr>
          <w:rFonts w:hint="eastAsia"/>
        </w:rPr>
        <w:t>는다.</w:t>
      </w:r>
    </w:p>
    <w:p w14:paraId="7E434064" w14:textId="05164965" w:rsidR="008C5AAB" w:rsidRDefault="008C5AAB" w:rsidP="008C5AAB">
      <w:r>
        <w:rPr>
          <w:rFonts w:hint="eastAsia"/>
        </w:rPr>
        <w:t xml:space="preserve">수정 버튼을 클릭하면 </w:t>
      </w:r>
    </w:p>
    <w:p w14:paraId="430A4AAF" w14:textId="7CDFEEBE" w:rsidR="007601AB" w:rsidRDefault="007601AB" w:rsidP="008C5AAB"/>
    <w:p w14:paraId="35D6E0B1" w14:textId="13FE29DB" w:rsidR="007601AB" w:rsidRDefault="007601AB" w:rsidP="008C5AAB">
      <w:r w:rsidRPr="00311E5C">
        <w:rPr>
          <w:noProof/>
        </w:rPr>
        <w:drawing>
          <wp:inline distT="0" distB="0" distL="0" distR="0" wp14:anchorId="5720D47E" wp14:editId="2184DA4A">
            <wp:extent cx="2527215" cy="2470583"/>
            <wp:effectExtent l="0" t="0" r="698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8371" cy="248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73BE" w14:textId="640939F5" w:rsidR="007601AB" w:rsidRDefault="007601AB" w:rsidP="008C5AAB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태그들과 저장 버튼이 보인다.</w:t>
      </w:r>
    </w:p>
    <w:p w14:paraId="4A3F75FE" w14:textId="77777777" w:rsidR="008C5AAB" w:rsidRDefault="008C5AAB" w:rsidP="00D86187"/>
    <w:p w14:paraId="2A9A1C94" w14:textId="77777777" w:rsidR="00DA258D" w:rsidRDefault="00DA258D" w:rsidP="00D86187"/>
    <w:p w14:paraId="312ED923" w14:textId="6D4CD92C" w:rsidR="00714FDC" w:rsidRDefault="00714FDC" w:rsidP="00D86187"/>
    <w:p w14:paraId="4ABE6541" w14:textId="2EC75ADF" w:rsidR="00714FDC" w:rsidRPr="009F2745" w:rsidRDefault="00714FDC" w:rsidP="00714FD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2745">
        <w:rPr>
          <w:rFonts w:ascii="Consolas" w:eastAsia="굴림" w:hAnsi="Consolas" w:cs="굴림"/>
          <w:color w:val="001080"/>
          <w:kern w:val="0"/>
          <w:sz w:val="21"/>
          <w:szCs w:val="21"/>
        </w:rPr>
        <w:t>data: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053F57F7" w14:textId="6F14A75C" w:rsidR="00714FDC" w:rsidRPr="009F2745" w:rsidRDefault="00714FDC" w:rsidP="00714FD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9F2745">
        <w:rPr>
          <w:rFonts w:ascii="Consolas" w:eastAsia="굴림" w:hAnsi="Consolas" w:cs="굴림"/>
          <w:color w:val="001080"/>
          <w:kern w:val="0"/>
          <w:sz w:val="21"/>
          <w:szCs w:val="21"/>
        </w:rPr>
        <w:t>title: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F2745">
        <w:rPr>
          <w:rFonts w:ascii="Consolas" w:eastAsia="굴림" w:hAnsi="Consolas" w:cs="굴림"/>
          <w:color w:val="A31515"/>
          <w:kern w:val="0"/>
          <w:sz w:val="21"/>
          <w:szCs w:val="21"/>
        </w:rPr>
        <w:t>'hello world'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6A1E610A" w14:textId="779A21EE" w:rsidR="00714FDC" w:rsidRPr="009F2745" w:rsidRDefault="00714FDC" w:rsidP="00714FD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9F2745">
        <w:rPr>
          <w:rFonts w:ascii="Consolas" w:eastAsia="굴림" w:hAnsi="Consolas" w:cs="굴림"/>
          <w:color w:val="001080"/>
          <w:kern w:val="0"/>
          <w:sz w:val="21"/>
          <w:szCs w:val="21"/>
        </w:rPr>
        <w:t>body: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F2745">
        <w:rPr>
          <w:rFonts w:ascii="Consolas" w:eastAsia="굴림" w:hAnsi="Consolas" w:cs="굴림"/>
          <w:color w:val="A31515"/>
          <w:kern w:val="0"/>
          <w:sz w:val="21"/>
          <w:szCs w:val="21"/>
        </w:rPr>
        <w:t>'good morning'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2A7DB352" w14:textId="1BBE88FD" w:rsidR="00714FDC" w:rsidRPr="009F2745" w:rsidRDefault="00714FDC" w:rsidP="00714FD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9F2745">
        <w:rPr>
          <w:rFonts w:ascii="Consolas" w:eastAsia="굴림" w:hAnsi="Consolas" w:cs="굴림"/>
          <w:color w:val="001080"/>
          <w:kern w:val="0"/>
          <w:sz w:val="21"/>
          <w:szCs w:val="21"/>
        </w:rPr>
        <w:t>title_edit: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F2745">
        <w:rPr>
          <w:rFonts w:ascii="Consolas" w:eastAsia="굴림" w:hAnsi="Consolas" w:cs="굴림"/>
          <w:color w:val="A31515"/>
          <w:kern w:val="0"/>
          <w:sz w:val="21"/>
          <w:szCs w:val="21"/>
        </w:rPr>
        <w:t>''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33551FD7" w14:textId="4B0BB8D4" w:rsidR="00714FDC" w:rsidRPr="009F2745" w:rsidRDefault="00714FDC" w:rsidP="00714FD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9F2745">
        <w:rPr>
          <w:rFonts w:ascii="Consolas" w:eastAsia="굴림" w:hAnsi="Consolas" w:cs="굴림"/>
          <w:color w:val="001080"/>
          <w:kern w:val="0"/>
          <w:sz w:val="21"/>
          <w:szCs w:val="21"/>
        </w:rPr>
        <w:t>body_edit: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F2745">
        <w:rPr>
          <w:rFonts w:ascii="Consolas" w:eastAsia="굴림" w:hAnsi="Consolas" w:cs="굴림"/>
          <w:color w:val="A31515"/>
          <w:kern w:val="0"/>
          <w:sz w:val="21"/>
          <w:szCs w:val="21"/>
        </w:rPr>
        <w:t>''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63B346C8" w14:textId="2F4A28CB" w:rsidR="00714FDC" w:rsidRPr="009F2745" w:rsidRDefault="00714FDC" w:rsidP="00714FDC">
      <w:pPr>
        <w:widowControl/>
        <w:shd w:val="clear" w:color="auto" w:fill="FFFF99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9F2745">
        <w:rPr>
          <w:rFonts w:ascii="Consolas" w:eastAsia="굴림" w:hAnsi="Consolas" w:cs="굴림"/>
          <w:color w:val="001080"/>
          <w:kern w:val="0"/>
          <w:sz w:val="21"/>
          <w:szCs w:val="21"/>
        </w:rPr>
        <w:t>editing: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F2745">
        <w:rPr>
          <w:rFonts w:ascii="Consolas" w:eastAsia="굴림" w:hAnsi="Consolas" w:cs="굴림"/>
          <w:color w:val="0000FF"/>
          <w:kern w:val="0"/>
          <w:sz w:val="21"/>
          <w:szCs w:val="21"/>
        </w:rPr>
        <w:t>false</w:t>
      </w:r>
    </w:p>
    <w:p w14:paraId="3834556F" w14:textId="30F5F341" w:rsidR="00714FDC" w:rsidRDefault="00714FDC" w:rsidP="00714FDC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6681E113" w14:textId="451059F9" w:rsidR="00714FDC" w:rsidRDefault="00714FDC" w:rsidP="00714FDC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V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ue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앱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객체에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editing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속성이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추가되었다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20ED8B5E" w14:textId="0C1B5F6C" w:rsidR="00714FDC" w:rsidRDefault="00714FDC" w:rsidP="00714FDC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128797F" w14:textId="4B603E6E" w:rsidR="00EF0FA1" w:rsidRDefault="00EF0FA1" w:rsidP="00714FDC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12C3216" w14:textId="6FEF6B3A" w:rsidR="00EF0FA1" w:rsidRPr="009F2745" w:rsidRDefault="00EF0FA1" w:rsidP="00EF0FA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2745">
        <w:rPr>
          <w:rFonts w:ascii="Consolas" w:eastAsia="굴림" w:hAnsi="Consolas" w:cs="굴림"/>
          <w:color w:val="001080"/>
          <w:kern w:val="0"/>
          <w:sz w:val="21"/>
          <w:szCs w:val="21"/>
        </w:rPr>
        <w:t>methods: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278A64D0" w14:textId="60E5B897" w:rsidR="00EF0FA1" w:rsidRPr="009F2745" w:rsidRDefault="00EF0FA1" w:rsidP="00EF0FA1">
      <w:pPr>
        <w:widowControl/>
        <w:shd w:val="clear" w:color="auto" w:fill="FFFF99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9F2745">
        <w:rPr>
          <w:rFonts w:ascii="Consolas" w:eastAsia="굴림" w:hAnsi="Consolas" w:cs="굴림"/>
          <w:color w:val="795E26"/>
          <w:kern w:val="0"/>
          <w:sz w:val="21"/>
          <w:szCs w:val="21"/>
        </w:rPr>
        <w:t>edit</w:t>
      </w:r>
      <w:r w:rsidRPr="009F2745">
        <w:rPr>
          <w:rFonts w:ascii="Consolas" w:eastAsia="굴림" w:hAnsi="Consolas" w:cs="굴림"/>
          <w:color w:val="001080"/>
          <w:kern w:val="0"/>
          <w:sz w:val="21"/>
          <w:szCs w:val="21"/>
        </w:rPr>
        <w:t>: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F274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() {</w:t>
      </w:r>
    </w:p>
    <w:p w14:paraId="034A4BD8" w14:textId="4D77316A" w:rsidR="00EF0FA1" w:rsidRPr="009F2745" w:rsidRDefault="00EF0FA1" w:rsidP="00EF0FA1">
      <w:pPr>
        <w:widowControl/>
        <w:shd w:val="clear" w:color="auto" w:fill="FFFF99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9F274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9F2745">
        <w:rPr>
          <w:rFonts w:ascii="Consolas" w:eastAsia="굴림" w:hAnsi="Consolas" w:cs="굴림"/>
          <w:color w:val="001080"/>
          <w:kern w:val="0"/>
          <w:sz w:val="21"/>
          <w:szCs w:val="21"/>
        </w:rPr>
        <w:t>editing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9F2745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44C4D7F" w14:textId="00977BB3" w:rsidR="00EF0FA1" w:rsidRPr="009F2745" w:rsidRDefault="00EF0FA1" w:rsidP="00EF0FA1">
      <w:pPr>
        <w:widowControl/>
        <w:shd w:val="clear" w:color="auto" w:fill="FFFF99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14:paraId="0E45EB8A" w14:textId="4E7125B1" w:rsidR="00EF0FA1" w:rsidRPr="009F2745" w:rsidRDefault="00EF0FA1" w:rsidP="00EF0FA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9F2745">
        <w:rPr>
          <w:rFonts w:ascii="Consolas" w:eastAsia="굴림" w:hAnsi="Consolas" w:cs="굴림"/>
          <w:color w:val="795E26"/>
          <w:kern w:val="0"/>
          <w:sz w:val="21"/>
          <w:szCs w:val="21"/>
        </w:rPr>
        <w:t>save</w:t>
      </w:r>
      <w:r w:rsidRPr="009F2745">
        <w:rPr>
          <w:rFonts w:ascii="Consolas" w:eastAsia="굴림" w:hAnsi="Consolas" w:cs="굴림"/>
          <w:color w:val="001080"/>
          <w:kern w:val="0"/>
          <w:sz w:val="21"/>
          <w:szCs w:val="21"/>
        </w:rPr>
        <w:t>: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F274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() {</w:t>
      </w:r>
    </w:p>
    <w:p w14:paraId="2B69D4EA" w14:textId="3F54C08D" w:rsidR="00EF0FA1" w:rsidRPr="009F2745" w:rsidRDefault="00EF0FA1" w:rsidP="00EF0FA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9F2745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F2745">
        <w:rPr>
          <w:rFonts w:ascii="Consolas" w:eastAsia="굴림" w:hAnsi="Consolas" w:cs="굴림"/>
          <w:color w:val="001080"/>
          <w:kern w:val="0"/>
          <w:sz w:val="21"/>
          <w:szCs w:val="21"/>
        </w:rPr>
        <w:t>helloRef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9F2745">
        <w:rPr>
          <w:rFonts w:ascii="Consolas" w:eastAsia="굴림" w:hAnsi="Consolas" w:cs="굴림"/>
          <w:color w:val="001080"/>
          <w:kern w:val="0"/>
          <w:sz w:val="21"/>
          <w:szCs w:val="21"/>
        </w:rPr>
        <w:t>firebase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9F2745">
        <w:rPr>
          <w:rFonts w:ascii="Consolas" w:eastAsia="굴림" w:hAnsi="Consolas" w:cs="굴림"/>
          <w:color w:val="795E26"/>
          <w:kern w:val="0"/>
          <w:sz w:val="21"/>
          <w:szCs w:val="21"/>
        </w:rPr>
        <w:t>database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().</w:t>
      </w:r>
      <w:r w:rsidRPr="009F2745">
        <w:rPr>
          <w:rFonts w:ascii="Consolas" w:eastAsia="굴림" w:hAnsi="Consolas" w:cs="굴림"/>
          <w:color w:val="795E26"/>
          <w:kern w:val="0"/>
          <w:sz w:val="21"/>
          <w:szCs w:val="21"/>
        </w:rPr>
        <w:t>ref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F2745">
        <w:rPr>
          <w:rFonts w:ascii="Consolas" w:eastAsia="굴림" w:hAnsi="Consolas" w:cs="굴림"/>
          <w:color w:val="A31515"/>
          <w:kern w:val="0"/>
          <w:sz w:val="21"/>
          <w:szCs w:val="21"/>
        </w:rPr>
        <w:t>"hello"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1619EF4D" w14:textId="316BAA6E" w:rsidR="00EF0FA1" w:rsidRPr="009F2745" w:rsidRDefault="00EF0FA1" w:rsidP="00EF0FA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9F2745">
        <w:rPr>
          <w:rFonts w:ascii="Consolas" w:eastAsia="굴림" w:hAnsi="Consolas" w:cs="굴림"/>
          <w:color w:val="001080"/>
          <w:kern w:val="0"/>
          <w:sz w:val="21"/>
          <w:szCs w:val="21"/>
        </w:rPr>
        <w:t>helloRef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9F2745">
        <w:rPr>
          <w:rFonts w:ascii="Consolas" w:eastAsia="굴림" w:hAnsi="Consolas" w:cs="굴림"/>
          <w:color w:val="795E26"/>
          <w:kern w:val="0"/>
          <w:sz w:val="21"/>
          <w:szCs w:val="21"/>
        </w:rPr>
        <w:t>set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({ </w:t>
      </w:r>
      <w:r w:rsidRPr="009F2745">
        <w:rPr>
          <w:rFonts w:ascii="Consolas" w:eastAsia="굴림" w:hAnsi="Consolas" w:cs="굴림"/>
          <w:color w:val="001080"/>
          <w:kern w:val="0"/>
          <w:sz w:val="21"/>
          <w:szCs w:val="21"/>
        </w:rPr>
        <w:t>title: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F274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9F2745">
        <w:rPr>
          <w:rFonts w:ascii="Consolas" w:eastAsia="굴림" w:hAnsi="Consolas" w:cs="굴림"/>
          <w:color w:val="001080"/>
          <w:kern w:val="0"/>
          <w:sz w:val="21"/>
          <w:szCs w:val="21"/>
        </w:rPr>
        <w:t>title_edit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9F2745">
        <w:rPr>
          <w:rFonts w:ascii="Consolas" w:eastAsia="굴림" w:hAnsi="Consolas" w:cs="굴림"/>
          <w:color w:val="001080"/>
          <w:kern w:val="0"/>
          <w:sz w:val="21"/>
          <w:szCs w:val="21"/>
        </w:rPr>
        <w:t>body: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F274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9F2745">
        <w:rPr>
          <w:rFonts w:ascii="Consolas" w:eastAsia="굴림" w:hAnsi="Consolas" w:cs="굴림"/>
          <w:color w:val="001080"/>
          <w:kern w:val="0"/>
          <w:sz w:val="21"/>
          <w:szCs w:val="21"/>
        </w:rPr>
        <w:t>body_edit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});</w:t>
      </w:r>
    </w:p>
    <w:p w14:paraId="7BFE0BB9" w14:textId="0A760333" w:rsidR="00EF0FA1" w:rsidRPr="009F2745" w:rsidRDefault="00EF0FA1" w:rsidP="00EF0FA1">
      <w:pPr>
        <w:widowControl/>
        <w:shd w:val="clear" w:color="auto" w:fill="FFFF99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9F274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9F2745">
        <w:rPr>
          <w:rFonts w:ascii="Consolas" w:eastAsia="굴림" w:hAnsi="Consolas" w:cs="굴림"/>
          <w:color w:val="001080"/>
          <w:kern w:val="0"/>
          <w:sz w:val="21"/>
          <w:szCs w:val="21"/>
        </w:rPr>
        <w:t>editing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9F2745">
        <w:rPr>
          <w:rFonts w:ascii="Consolas" w:eastAsia="굴림" w:hAnsi="Consolas" w:cs="굴림"/>
          <w:color w:val="0000FF"/>
          <w:kern w:val="0"/>
          <w:sz w:val="21"/>
          <w:szCs w:val="21"/>
        </w:rPr>
        <w:t>false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C14C598" w14:textId="7C10B2FD" w:rsidR="00EF0FA1" w:rsidRPr="009F2745" w:rsidRDefault="00EF0FA1" w:rsidP="00EF0FA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 }</w:t>
      </w:r>
    </w:p>
    <w:p w14:paraId="23ED4F22" w14:textId="2D86E0F0" w:rsidR="00EF0FA1" w:rsidRPr="009F2745" w:rsidRDefault="00EF0FA1" w:rsidP="00EF0FA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4F29BE01" w14:textId="7CD673CE" w:rsidR="00714FDC" w:rsidRDefault="00530BFE" w:rsidP="00714FDC">
      <w:r>
        <w:t xml:space="preserve">javascript </w:t>
      </w:r>
      <w:r>
        <w:rPr>
          <w:rFonts w:hint="eastAsia"/>
        </w:rPr>
        <w:t>문법에 주목하자.</w:t>
      </w:r>
    </w:p>
    <w:p w14:paraId="321E971D" w14:textId="23A3B846" w:rsidR="00530BFE" w:rsidRDefault="00530BFE" w:rsidP="00714FDC">
      <w:r>
        <w:rPr>
          <w:rFonts w:hint="eastAsia"/>
        </w:rPr>
        <w:t>m</w:t>
      </w:r>
      <w:r>
        <w:t xml:space="preserve">ethods </w:t>
      </w:r>
      <w:r>
        <w:rPr>
          <w:rFonts w:hint="eastAsia"/>
        </w:rPr>
        <w:t>속성 값은 객체이다.</w:t>
      </w:r>
      <w:r w:rsidR="00336087">
        <w:rPr>
          <w:rFonts w:hint="eastAsia"/>
        </w:rPr>
        <w:t xml:space="preserve"> 이 객체는 다음과 같은 형태이다.</w:t>
      </w:r>
    </w:p>
    <w:p w14:paraId="24F6237F" w14:textId="77777777" w:rsidR="00336087" w:rsidRDefault="00336087" w:rsidP="00336087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2745">
        <w:rPr>
          <w:rFonts w:ascii="Consolas" w:eastAsia="굴림" w:hAnsi="Consolas" w:cs="굴림"/>
          <w:color w:val="001080"/>
          <w:kern w:val="0"/>
          <w:sz w:val="21"/>
          <w:szCs w:val="21"/>
        </w:rPr>
        <w:t>methods: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14:paraId="48D6622E" w14:textId="08460307" w:rsidR="00336087" w:rsidRPr="009F2745" w:rsidRDefault="00336087" w:rsidP="00336087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9F2745">
        <w:rPr>
          <w:rFonts w:ascii="Consolas" w:eastAsia="굴림" w:hAnsi="Consolas" w:cs="굴림"/>
          <w:color w:val="795E26"/>
          <w:kern w:val="0"/>
          <w:sz w:val="21"/>
          <w:szCs w:val="21"/>
        </w:rPr>
        <w:t>edit</w:t>
      </w:r>
      <w:r w:rsidRPr="009F2745">
        <w:rPr>
          <w:rFonts w:ascii="Consolas" w:eastAsia="굴림" w:hAnsi="Consolas" w:cs="굴림"/>
          <w:color w:val="001080"/>
          <w:kern w:val="0"/>
          <w:sz w:val="21"/>
          <w:szCs w:val="21"/>
        </w:rPr>
        <w:t>: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F274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() {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생략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14:paraId="1752E16D" w14:textId="00EECA5C" w:rsidR="00336087" w:rsidRDefault="00336087" w:rsidP="00336087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9F2745">
        <w:rPr>
          <w:rFonts w:ascii="Consolas" w:eastAsia="굴림" w:hAnsi="Consolas" w:cs="굴림"/>
          <w:color w:val="795E26"/>
          <w:kern w:val="0"/>
          <w:sz w:val="21"/>
          <w:szCs w:val="21"/>
        </w:rPr>
        <w:t>save</w:t>
      </w:r>
      <w:r w:rsidRPr="009F2745">
        <w:rPr>
          <w:rFonts w:ascii="Consolas" w:eastAsia="굴림" w:hAnsi="Consolas" w:cs="굴림"/>
          <w:color w:val="001080"/>
          <w:kern w:val="0"/>
          <w:sz w:val="21"/>
          <w:szCs w:val="21"/>
        </w:rPr>
        <w:t>: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F274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 () {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생략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5AE112DF" w14:textId="63D5E258" w:rsidR="00336087" w:rsidRDefault="00336087" w:rsidP="00336087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274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787E7BA1" w14:textId="54D0A7D1" w:rsidR="00336087" w:rsidRDefault="00CC5544" w:rsidP="00336087">
      <w:pPr>
        <w:widowControl/>
        <w:shd w:val="clear" w:color="auto" w:fill="FFFFFF"/>
        <w:wordWrap/>
        <w:autoSpaceDE/>
        <w:autoSpaceDN/>
        <w:jc w:val="left"/>
      </w:pPr>
      <w:r w:rsidRPr="00CC5544">
        <w:t>method</w:t>
      </w:r>
      <w:r w:rsidRPr="00CC5544">
        <w:rPr>
          <w:rFonts w:hint="eastAsia"/>
        </w:rPr>
        <w:t>s</w:t>
      </w:r>
      <w:r w:rsidRPr="00CC5544">
        <w:t xml:space="preserve"> 속성</w:t>
      </w:r>
      <w:r w:rsidRPr="00CC5544">
        <w:rPr>
          <w:rFonts w:hint="eastAsia"/>
        </w:rPr>
        <w:t xml:space="preserve"> </w:t>
      </w:r>
      <w:r w:rsidRPr="00CC5544">
        <w:t>값은</w:t>
      </w:r>
      <w:r w:rsidRPr="00CC5544">
        <w:rPr>
          <w:rFonts w:hint="eastAsia"/>
        </w:rPr>
        <w:t xml:space="preserve"> 객체이고,</w:t>
      </w:r>
      <w:r w:rsidRPr="00CC5544">
        <w:t xml:space="preserve"> 이</w:t>
      </w:r>
      <w:r w:rsidRPr="00CC5544">
        <w:rPr>
          <w:rFonts w:hint="eastAsia"/>
        </w:rPr>
        <w:t xml:space="preserve"> </w:t>
      </w:r>
      <w:r w:rsidRPr="00CC5544">
        <w:t>객체에는</w:t>
      </w:r>
      <w:r w:rsidRPr="00CC5544">
        <w:rPr>
          <w:rFonts w:hint="eastAsia"/>
        </w:rPr>
        <w:t xml:space="preserve"> </w:t>
      </w:r>
      <w:r w:rsidRPr="00CC5544">
        <w:t>edit 속성과</w:t>
      </w:r>
      <w:r w:rsidRPr="00CC5544">
        <w:rPr>
          <w:rFonts w:hint="eastAsia"/>
        </w:rPr>
        <w:t xml:space="preserve"> </w:t>
      </w:r>
      <w:r w:rsidRPr="00CC5544">
        <w:t>save 속성이</w:t>
      </w:r>
      <w:r w:rsidRPr="00CC5544">
        <w:rPr>
          <w:rFonts w:hint="eastAsia"/>
        </w:rPr>
        <w:t xml:space="preserve"> </w:t>
      </w:r>
      <w:r w:rsidRPr="00CC5544">
        <w:t>있다</w:t>
      </w:r>
      <w:r w:rsidRPr="00CC5544">
        <w:rPr>
          <w:rFonts w:hint="eastAsia"/>
        </w:rPr>
        <w:t>.</w:t>
      </w:r>
    </w:p>
    <w:p w14:paraId="63C2DB09" w14:textId="314234C0" w:rsidR="00CC5544" w:rsidRDefault="00CC5544" w:rsidP="00336087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>이 두 속성의 값은 함수이다.</w:t>
      </w:r>
      <w:r w:rsidR="0072386B">
        <w:t xml:space="preserve"> </w:t>
      </w:r>
      <w:r w:rsidR="0072386B">
        <w:rPr>
          <w:rFonts w:hint="eastAsia"/>
        </w:rPr>
        <w:t xml:space="preserve">이 두 함수는 </w:t>
      </w:r>
      <w:r w:rsidR="0072386B">
        <w:t xml:space="preserve">Vue </w:t>
      </w:r>
      <w:r w:rsidR="0072386B">
        <w:rPr>
          <w:rFonts w:hint="eastAsia"/>
        </w:rPr>
        <w:t>앱 객체의 메소드가 된다.</w:t>
      </w:r>
    </w:p>
    <w:p w14:paraId="53EE73C7" w14:textId="31B0FF5A" w:rsidR="0072386B" w:rsidRDefault="0072386B" w:rsidP="00336087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>e</w:t>
      </w:r>
      <w:r>
        <w:t xml:space="preserve">dit </w:t>
      </w:r>
      <w:r>
        <w:rPr>
          <w:rFonts w:hint="eastAsia"/>
        </w:rPr>
        <w:t>속성값 끝에 콤마(</w:t>
      </w:r>
      <w:r>
        <w:t>,)</w:t>
      </w:r>
      <w:r>
        <w:rPr>
          <w:rFonts w:hint="eastAsia"/>
        </w:rPr>
        <w:t>가 있어야 함에 주목하자.</w:t>
      </w:r>
    </w:p>
    <w:p w14:paraId="6E40DB69" w14:textId="492E426E" w:rsidR="0072386B" w:rsidRDefault="0072386B" w:rsidP="00336087">
      <w:pPr>
        <w:widowControl/>
        <w:shd w:val="clear" w:color="auto" w:fill="FFFFFF"/>
        <w:wordWrap/>
        <w:autoSpaceDE/>
        <w:autoSpaceDN/>
        <w:jc w:val="left"/>
      </w:pPr>
    </w:p>
    <w:p w14:paraId="0FE01281" w14:textId="77777777" w:rsidR="0072386B" w:rsidRPr="00CC5544" w:rsidRDefault="0072386B" w:rsidP="00336087">
      <w:pPr>
        <w:widowControl/>
        <w:shd w:val="clear" w:color="auto" w:fill="FFFFFF"/>
        <w:wordWrap/>
        <w:autoSpaceDE/>
        <w:autoSpaceDN/>
        <w:jc w:val="left"/>
      </w:pPr>
    </w:p>
    <w:p w14:paraId="2CF0B36D" w14:textId="71386CB1" w:rsidR="00D31C01" w:rsidRDefault="00D31C01" w:rsidP="00D31C0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D31C01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D31C0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31C01">
        <w:rPr>
          <w:rFonts w:ascii="Consolas" w:eastAsia="굴림" w:hAnsi="Consolas" w:cs="굴림"/>
          <w:color w:val="FF0000"/>
          <w:kern w:val="0"/>
          <w:sz w:val="21"/>
          <w:szCs w:val="21"/>
        </w:rPr>
        <w:t>v-show</w:t>
      </w:r>
      <w:r w:rsidRPr="00D31C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D31C01">
        <w:rPr>
          <w:rFonts w:ascii="Consolas" w:eastAsia="굴림" w:hAnsi="Consolas" w:cs="굴림"/>
          <w:color w:val="0000FF"/>
          <w:kern w:val="0"/>
          <w:sz w:val="21"/>
          <w:szCs w:val="21"/>
        </w:rPr>
        <w:t>"editing"</w:t>
      </w:r>
      <w:r w:rsidRPr="00D31C0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1CAEB8FD" w14:textId="5EED106A" w:rsidR="00D31C01" w:rsidRPr="00D31C01" w:rsidRDefault="00D31C01" w:rsidP="00D31C0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D31C01">
        <w:rPr>
          <w:rFonts w:hint="eastAsia"/>
        </w:rPr>
        <w:t xml:space="preserve"> </w:t>
      </w:r>
      <w:r w:rsidRPr="00D31C01">
        <w:t xml:space="preserve">  ... 생</w:t>
      </w:r>
      <w:r w:rsidRPr="00D31C01">
        <w:rPr>
          <w:rFonts w:hint="eastAsia"/>
        </w:rPr>
        <w:t xml:space="preserve">략 </w:t>
      </w:r>
      <w:r w:rsidRPr="00D31C01">
        <w:t>...</w:t>
      </w:r>
    </w:p>
    <w:p w14:paraId="36CB9164" w14:textId="3002A9CA" w:rsidR="00D31C01" w:rsidRPr="00D31C01" w:rsidRDefault="00D31C01" w:rsidP="00D31C0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31C01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14:paraId="252EDD61" w14:textId="11FE10A7" w:rsidR="00CC5544" w:rsidRDefault="00D31C01" w:rsidP="00336087">
      <w:pPr>
        <w:widowControl/>
        <w:shd w:val="clear" w:color="auto" w:fill="FFFFFF"/>
        <w:wordWrap/>
        <w:autoSpaceDE/>
        <w:autoSpaceDN/>
        <w:jc w:val="left"/>
      </w:pPr>
      <w:r w:rsidRPr="00D31C01">
        <w:rPr>
          <w:rFonts w:hint="eastAsia"/>
        </w:rPr>
        <w:t xml:space="preserve"> </w:t>
      </w:r>
      <w:r w:rsidRPr="00D31C01">
        <w:t xml:space="preserve"> v-show</w:t>
      </w:r>
      <w:r>
        <w:t xml:space="preserve"> </w:t>
      </w:r>
      <w:r>
        <w:rPr>
          <w:rFonts w:hint="eastAsia"/>
        </w:rPr>
        <w:t xml:space="preserve">속성의 값은 </w:t>
      </w:r>
      <w:r w:rsidR="008A3AF7">
        <w:t xml:space="preserve">javascript </w:t>
      </w:r>
      <w:r w:rsidR="008A3AF7">
        <w:rPr>
          <w:rFonts w:hint="eastAsia"/>
        </w:rPr>
        <w:t>표현식이다.</w:t>
      </w:r>
    </w:p>
    <w:p w14:paraId="5AD184BF" w14:textId="71A0D4BD" w:rsidR="008A3AF7" w:rsidRDefault="008A3AF7" w:rsidP="00336087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표현식의 값이 </w:t>
      </w:r>
      <w:r w:rsidR="00AC7D55">
        <w:t xml:space="preserve">false </w:t>
      </w:r>
      <w:r w:rsidR="00AC7D55">
        <w:rPr>
          <w:rFonts w:hint="eastAsia"/>
        </w:rPr>
        <w:t>이면,</w:t>
      </w:r>
      <w:r w:rsidR="00AC7D55">
        <w:t xml:space="preserve"> </w:t>
      </w:r>
      <w:r w:rsidR="00AC7D55">
        <w:rPr>
          <w:rFonts w:hint="eastAsia"/>
        </w:rPr>
        <w:t xml:space="preserve">태그는 화면에 보이지 않게 </w:t>
      </w:r>
      <w:r w:rsidR="00DA7FA8">
        <w:rPr>
          <w:rFonts w:hint="eastAsia"/>
        </w:rPr>
        <w:t>되고,</w:t>
      </w:r>
    </w:p>
    <w:p w14:paraId="17C06BD8" w14:textId="66C3EDAB" w:rsidR="00DA7FA8" w:rsidRDefault="00DA7FA8" w:rsidP="00336087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true</w:t>
      </w:r>
      <w:r>
        <w:rPr>
          <w:rFonts w:hint="eastAsia"/>
        </w:rPr>
        <w:t>이면 화면에 보이게 된다.</w:t>
      </w:r>
    </w:p>
    <w:p w14:paraId="05819450" w14:textId="2FB9BE07" w:rsidR="00DA7FA8" w:rsidRDefault="00DA7FA8" w:rsidP="00336087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</w:t>
      </w:r>
      <w:r>
        <w:t>diting</w:t>
      </w:r>
      <w:r>
        <w:rPr>
          <w:rFonts w:hint="eastAsia"/>
        </w:rPr>
        <w:t xml:space="preserve">은 </w:t>
      </w:r>
      <w:r>
        <w:t xml:space="preserve">Vue </w:t>
      </w:r>
      <w:r>
        <w:rPr>
          <w:rFonts w:hint="eastAsia"/>
        </w:rPr>
        <w:t>앱의 속성이다.</w:t>
      </w:r>
      <w:r>
        <w:t xml:space="preserve"> </w:t>
      </w:r>
      <w:r>
        <w:rPr>
          <w:rFonts w:hint="eastAsia"/>
        </w:rPr>
        <w:t xml:space="preserve">이 속성의 초기 값은 </w:t>
      </w:r>
      <w:r>
        <w:t xml:space="preserve">false </w:t>
      </w:r>
      <w:r>
        <w:rPr>
          <w:rFonts w:hint="eastAsia"/>
        </w:rPr>
        <w:t>이다.</w:t>
      </w:r>
    </w:p>
    <w:p w14:paraId="03BBE02C" w14:textId="57DC7679" w:rsidR="00DA7FA8" w:rsidRDefault="00DA7FA8" w:rsidP="00336087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따라서 이 </w:t>
      </w:r>
      <w:r>
        <w:t xml:space="preserve">div </w:t>
      </w:r>
      <w:r>
        <w:rPr>
          <w:rFonts w:hint="eastAsia"/>
        </w:rPr>
        <w:t>태그와 그 내용은 처음에 화면에 보이지 않는다.</w:t>
      </w:r>
    </w:p>
    <w:p w14:paraId="3FB9F512" w14:textId="5BFB89B5" w:rsidR="00DA7FA8" w:rsidRDefault="00DA7FA8" w:rsidP="00336087">
      <w:pPr>
        <w:widowControl/>
        <w:shd w:val="clear" w:color="auto" w:fill="FFFFFF"/>
        <w:wordWrap/>
        <w:autoSpaceDE/>
        <w:autoSpaceDN/>
        <w:jc w:val="left"/>
      </w:pPr>
    </w:p>
    <w:p w14:paraId="45C231ED" w14:textId="4E0AB5F9" w:rsidR="00070459" w:rsidRDefault="00070459" w:rsidP="0007045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070459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07045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070459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07045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70459">
        <w:rPr>
          <w:rFonts w:ascii="Consolas" w:eastAsia="굴림" w:hAnsi="Consolas" w:cs="굴림"/>
          <w:color w:val="0000FF"/>
          <w:kern w:val="0"/>
          <w:sz w:val="21"/>
          <w:szCs w:val="21"/>
        </w:rPr>
        <w:t>"button"</w:t>
      </w:r>
      <w:r w:rsidRPr="0007045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070459">
        <w:rPr>
          <w:rFonts w:ascii="Consolas" w:eastAsia="굴림" w:hAnsi="Consolas" w:cs="굴림"/>
          <w:color w:val="FF0000"/>
          <w:kern w:val="0"/>
          <w:sz w:val="21"/>
          <w:szCs w:val="21"/>
        </w:rPr>
        <w:t>v-on:click</w:t>
      </w:r>
      <w:r w:rsidRPr="0007045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70459">
        <w:rPr>
          <w:rFonts w:ascii="Consolas" w:eastAsia="굴림" w:hAnsi="Consolas" w:cs="굴림"/>
          <w:color w:val="0000FF"/>
          <w:kern w:val="0"/>
          <w:sz w:val="21"/>
          <w:szCs w:val="21"/>
        </w:rPr>
        <w:t>"edit"</w:t>
      </w:r>
      <w:r w:rsidRPr="00070459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070459">
        <w:rPr>
          <w:rFonts w:ascii="Consolas" w:eastAsia="굴림" w:hAnsi="Consolas" w:cs="굴림"/>
          <w:color w:val="000000"/>
          <w:kern w:val="0"/>
          <w:sz w:val="21"/>
          <w:szCs w:val="21"/>
        </w:rPr>
        <w:t>수정</w:t>
      </w:r>
      <w:r w:rsidRPr="00070459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14:paraId="0BF3FD95" w14:textId="0E7E067E" w:rsidR="00070459" w:rsidRDefault="00070459" w:rsidP="0007045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070459">
        <w:rPr>
          <w:rFonts w:hint="eastAsia"/>
        </w:rPr>
        <w:t xml:space="preserve"> </w:t>
      </w:r>
      <w:r w:rsidRPr="00070459">
        <w:t xml:space="preserve"> 수정</w:t>
      </w:r>
      <w:r w:rsidRPr="00070459">
        <w:rPr>
          <w:rFonts w:hint="eastAsia"/>
        </w:rPr>
        <w:t xml:space="preserve"> </w:t>
      </w:r>
      <w:r w:rsidRPr="00070459">
        <w:t>버튼을</w:t>
      </w:r>
      <w:r w:rsidRPr="00070459">
        <w:rPr>
          <w:rFonts w:hint="eastAsia"/>
        </w:rPr>
        <w:t xml:space="preserve"> </w:t>
      </w:r>
      <w:r w:rsidRPr="00070459">
        <w:t>클릭하면</w:t>
      </w:r>
      <w:r>
        <w:rPr>
          <w:rFonts w:hint="eastAsia"/>
        </w:rPr>
        <w:t xml:space="preserve"> </w:t>
      </w:r>
      <w:r>
        <w:t xml:space="preserve">edit </w:t>
      </w:r>
      <w:r>
        <w:rPr>
          <w:rFonts w:hint="eastAsia"/>
        </w:rPr>
        <w:t>메소드가 호출된다.</w:t>
      </w:r>
    </w:p>
    <w:p w14:paraId="13CBC760" w14:textId="0BAC58D0" w:rsidR="00070459" w:rsidRDefault="00070459" w:rsidP="0007045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2604FDC8" w14:textId="10C9E714" w:rsidR="00FD0F6B" w:rsidRPr="00FD0F6B" w:rsidRDefault="00FD0F6B" w:rsidP="00FD0F6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D0F6B">
        <w:rPr>
          <w:rFonts w:ascii="Consolas" w:eastAsia="굴림" w:hAnsi="Consolas" w:cs="굴림"/>
          <w:color w:val="795E26"/>
          <w:kern w:val="0"/>
          <w:sz w:val="21"/>
          <w:szCs w:val="21"/>
        </w:rPr>
        <w:t>edit</w:t>
      </w:r>
      <w:r w:rsidRPr="00FD0F6B">
        <w:rPr>
          <w:rFonts w:ascii="Consolas" w:eastAsia="굴림" w:hAnsi="Consolas" w:cs="굴림"/>
          <w:color w:val="001080"/>
          <w:kern w:val="0"/>
          <w:sz w:val="21"/>
          <w:szCs w:val="21"/>
        </w:rPr>
        <w:t>:</w:t>
      </w:r>
      <w:r w:rsidRPr="00FD0F6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D0F6B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FD0F6B">
        <w:rPr>
          <w:rFonts w:ascii="Consolas" w:eastAsia="굴림" w:hAnsi="Consolas" w:cs="굴림"/>
          <w:color w:val="000000"/>
          <w:kern w:val="0"/>
          <w:sz w:val="21"/>
          <w:szCs w:val="21"/>
        </w:rPr>
        <w:t>() {</w:t>
      </w:r>
    </w:p>
    <w:p w14:paraId="2888A7F1" w14:textId="6E8872E4" w:rsidR="00FD0F6B" w:rsidRPr="00FD0F6B" w:rsidRDefault="00FD0F6B" w:rsidP="00FD0F6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  </w:t>
      </w:r>
      <w:r w:rsidRPr="00FD0F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D0F6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FD0F6B">
        <w:rPr>
          <w:rFonts w:ascii="Consolas" w:eastAsia="굴림" w:hAnsi="Consolas" w:cs="굴림"/>
          <w:color w:val="001080"/>
          <w:kern w:val="0"/>
          <w:sz w:val="21"/>
          <w:szCs w:val="21"/>
        </w:rPr>
        <w:t>editing</w:t>
      </w:r>
      <w:r w:rsidRPr="00FD0F6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FD0F6B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FD0F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D9F8A91" w14:textId="0DD2D1C2" w:rsidR="00FD0F6B" w:rsidRDefault="00FD0F6B" w:rsidP="00FD0F6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D0F6B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6BC5C010" w14:textId="6775D63A" w:rsidR="00FD0F6B" w:rsidRDefault="00FD0F6B" w:rsidP="00FD0F6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FD0F6B">
        <w:rPr>
          <w:rFonts w:hint="eastAsia"/>
        </w:rPr>
        <w:t>e</w:t>
      </w:r>
      <w:r w:rsidRPr="00FD0F6B">
        <w:t>dit</w:t>
      </w:r>
      <w:r>
        <w:t xml:space="preserve"> </w:t>
      </w:r>
      <w:r>
        <w:rPr>
          <w:rFonts w:hint="eastAsia"/>
        </w:rPr>
        <w:t xml:space="preserve">메소드는 </w:t>
      </w:r>
      <w:r>
        <w:t>ed</w:t>
      </w:r>
      <w:r w:rsidR="008E4D1D">
        <w:t>i</w:t>
      </w:r>
      <w:r>
        <w:t xml:space="preserve">ting </w:t>
      </w:r>
      <w:r>
        <w:rPr>
          <w:rFonts w:hint="eastAsia"/>
        </w:rPr>
        <w:t xml:space="preserve">속성값에 </w:t>
      </w:r>
      <w:r>
        <w:t>true</w:t>
      </w:r>
      <w:r>
        <w:rPr>
          <w:rFonts w:hint="eastAsia"/>
        </w:rPr>
        <w:t>를 대입한다.</w:t>
      </w:r>
    </w:p>
    <w:p w14:paraId="2EA85AF8" w14:textId="77777777" w:rsidR="008E4D1D" w:rsidRDefault="008E4D1D" w:rsidP="00FD0F6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08150DBE" w14:textId="01ECB831" w:rsidR="00D9699E" w:rsidRPr="00D9699E" w:rsidRDefault="00D9699E" w:rsidP="00D9699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9699E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D9699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9699E">
        <w:rPr>
          <w:rFonts w:ascii="Consolas" w:eastAsia="굴림" w:hAnsi="Consolas" w:cs="굴림"/>
          <w:color w:val="FF0000"/>
          <w:kern w:val="0"/>
          <w:sz w:val="21"/>
          <w:szCs w:val="21"/>
        </w:rPr>
        <w:t>v-show</w:t>
      </w:r>
      <w:r w:rsidRPr="00D969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D9699E">
        <w:rPr>
          <w:rFonts w:ascii="Consolas" w:eastAsia="굴림" w:hAnsi="Consolas" w:cs="굴림"/>
          <w:color w:val="0000FF"/>
          <w:kern w:val="0"/>
          <w:sz w:val="21"/>
          <w:szCs w:val="21"/>
        </w:rPr>
        <w:t>"editing"</w:t>
      </w:r>
      <w:r w:rsidRPr="00D9699E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2ABCEECB" w14:textId="123F3547" w:rsidR="00D9699E" w:rsidRPr="00D9699E" w:rsidRDefault="00D9699E" w:rsidP="00D9699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9699E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D9699E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D9699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9699E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D969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D9699E">
        <w:rPr>
          <w:rFonts w:ascii="Consolas" w:eastAsia="굴림" w:hAnsi="Consolas" w:cs="굴림"/>
          <w:color w:val="0000FF"/>
          <w:kern w:val="0"/>
          <w:sz w:val="21"/>
          <w:szCs w:val="21"/>
        </w:rPr>
        <w:t>"text"</w:t>
      </w:r>
      <w:r w:rsidRPr="00D9699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9699E">
        <w:rPr>
          <w:rFonts w:ascii="Consolas" w:eastAsia="굴림" w:hAnsi="Consolas" w:cs="굴림"/>
          <w:color w:val="FF0000"/>
          <w:kern w:val="0"/>
          <w:sz w:val="21"/>
          <w:szCs w:val="21"/>
        </w:rPr>
        <w:t>v-model</w:t>
      </w:r>
      <w:r w:rsidRPr="00D969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D9699E">
        <w:rPr>
          <w:rFonts w:ascii="Consolas" w:eastAsia="굴림" w:hAnsi="Consolas" w:cs="굴림"/>
          <w:color w:val="0000FF"/>
          <w:kern w:val="0"/>
          <w:sz w:val="21"/>
          <w:szCs w:val="21"/>
        </w:rPr>
        <w:t>"title_edit"</w:t>
      </w:r>
      <w:r w:rsidRPr="00D9699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9699E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  <w:r w:rsidRPr="00D9699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9699E">
        <w:rPr>
          <w:rFonts w:ascii="Consolas" w:eastAsia="굴림" w:hAnsi="Consolas" w:cs="굴림"/>
          <w:color w:val="800000"/>
          <w:kern w:val="0"/>
          <w:sz w:val="21"/>
          <w:szCs w:val="21"/>
        </w:rPr>
        <w:t>&lt;br</w:t>
      </w:r>
      <w:r w:rsidRPr="00D9699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9699E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14:paraId="2D21A123" w14:textId="6C479C2C" w:rsidR="00D9699E" w:rsidRPr="00D9699E" w:rsidRDefault="00D9699E" w:rsidP="00D9699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9699E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D9699E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D9699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9699E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D969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D9699E">
        <w:rPr>
          <w:rFonts w:ascii="Consolas" w:eastAsia="굴림" w:hAnsi="Consolas" w:cs="굴림"/>
          <w:color w:val="0000FF"/>
          <w:kern w:val="0"/>
          <w:sz w:val="21"/>
          <w:szCs w:val="21"/>
        </w:rPr>
        <w:t>"text"</w:t>
      </w:r>
      <w:r w:rsidRPr="00D9699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9699E">
        <w:rPr>
          <w:rFonts w:ascii="Consolas" w:eastAsia="굴림" w:hAnsi="Consolas" w:cs="굴림"/>
          <w:color w:val="FF0000"/>
          <w:kern w:val="0"/>
          <w:sz w:val="21"/>
          <w:szCs w:val="21"/>
        </w:rPr>
        <w:t>v-model</w:t>
      </w:r>
      <w:r w:rsidRPr="00D969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D9699E">
        <w:rPr>
          <w:rFonts w:ascii="Consolas" w:eastAsia="굴림" w:hAnsi="Consolas" w:cs="굴림"/>
          <w:color w:val="0000FF"/>
          <w:kern w:val="0"/>
          <w:sz w:val="21"/>
          <w:szCs w:val="21"/>
        </w:rPr>
        <w:t>"body_edit"</w:t>
      </w:r>
      <w:r w:rsidRPr="00D9699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9699E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  <w:r w:rsidRPr="00D9699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9699E">
        <w:rPr>
          <w:rFonts w:ascii="Consolas" w:eastAsia="굴림" w:hAnsi="Consolas" w:cs="굴림"/>
          <w:color w:val="800000"/>
          <w:kern w:val="0"/>
          <w:sz w:val="21"/>
          <w:szCs w:val="21"/>
        </w:rPr>
        <w:t>&lt;br</w:t>
      </w:r>
      <w:r w:rsidRPr="00D9699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9699E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14:paraId="7E2F88D0" w14:textId="49D7864A" w:rsidR="00D9699E" w:rsidRPr="00D9699E" w:rsidRDefault="00D9699E" w:rsidP="00D9699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D9699E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D9699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9699E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D969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D9699E">
        <w:rPr>
          <w:rFonts w:ascii="Consolas" w:eastAsia="굴림" w:hAnsi="Consolas" w:cs="굴림"/>
          <w:color w:val="0000FF"/>
          <w:kern w:val="0"/>
          <w:sz w:val="21"/>
          <w:szCs w:val="21"/>
        </w:rPr>
        <w:t>"button"</w:t>
      </w:r>
      <w:r w:rsidRPr="00D9699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9699E">
        <w:rPr>
          <w:rFonts w:ascii="Consolas" w:eastAsia="굴림" w:hAnsi="Consolas" w:cs="굴림"/>
          <w:color w:val="FF0000"/>
          <w:kern w:val="0"/>
          <w:sz w:val="21"/>
          <w:szCs w:val="21"/>
        </w:rPr>
        <w:t>v-on:click</w:t>
      </w:r>
      <w:r w:rsidRPr="00D969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D9699E">
        <w:rPr>
          <w:rFonts w:ascii="Consolas" w:eastAsia="굴림" w:hAnsi="Consolas" w:cs="굴림"/>
          <w:color w:val="0000FF"/>
          <w:kern w:val="0"/>
          <w:sz w:val="21"/>
          <w:szCs w:val="21"/>
        </w:rPr>
        <w:t>"save"</w:t>
      </w:r>
      <w:r w:rsidRPr="00D9699E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D9699E">
        <w:rPr>
          <w:rFonts w:ascii="Consolas" w:eastAsia="굴림" w:hAnsi="Consolas" w:cs="굴림"/>
          <w:color w:val="000000"/>
          <w:kern w:val="0"/>
          <w:sz w:val="21"/>
          <w:szCs w:val="21"/>
        </w:rPr>
        <w:t>저장</w:t>
      </w:r>
      <w:r w:rsidRPr="00D9699E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14:paraId="00A0903F" w14:textId="2C4A9067" w:rsidR="00D9699E" w:rsidRPr="00D9699E" w:rsidRDefault="00D9699E" w:rsidP="00D9699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9699E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14:paraId="0A452D90" w14:textId="17364417" w:rsidR="00FD0F6B" w:rsidRDefault="008E4D1D" w:rsidP="00FD0F6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e</w:t>
      </w:r>
      <w:r>
        <w:t xml:space="preserve">diting </w:t>
      </w:r>
      <w:r>
        <w:rPr>
          <w:rFonts w:hint="eastAsia"/>
        </w:rPr>
        <w:t xml:space="preserve">속성값이 </w:t>
      </w:r>
      <w:r>
        <w:t>true</w:t>
      </w:r>
      <w:r>
        <w:rPr>
          <w:rFonts w:hint="eastAsia"/>
        </w:rPr>
        <w:t>가 되자 마자 이 태그는</w:t>
      </w:r>
      <w:r>
        <w:t xml:space="preserve"> </w:t>
      </w:r>
      <w:r>
        <w:rPr>
          <w:rFonts w:hint="eastAsia"/>
        </w:rPr>
        <w:t>화면에 보</w:t>
      </w:r>
      <w:r w:rsidR="00DA258D">
        <w:rPr>
          <w:rFonts w:hint="eastAsia"/>
        </w:rPr>
        <w:t>여진다.</w:t>
      </w:r>
    </w:p>
    <w:p w14:paraId="17DED4AA" w14:textId="5A913AF9" w:rsidR="00DA258D" w:rsidRDefault="00DA258D" w:rsidP="00FD0F6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10904BA9" w14:textId="1FE85B66" w:rsidR="00DA258D" w:rsidRDefault="00311E5C" w:rsidP="00FD0F6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311E5C">
        <w:rPr>
          <w:noProof/>
        </w:rPr>
        <w:drawing>
          <wp:inline distT="0" distB="0" distL="0" distR="0" wp14:anchorId="30071B31" wp14:editId="58CF9B96">
            <wp:extent cx="2527215" cy="2470583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8371" cy="248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51F4" w14:textId="77777777" w:rsidR="00FD0F6B" w:rsidRPr="00FD0F6B" w:rsidRDefault="00FD0F6B" w:rsidP="00FD0F6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6DD7DA1C" w14:textId="0BCD425B" w:rsidR="00070459" w:rsidRDefault="00D9699E" w:rsidP="0007045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화면에 보여진 </w:t>
      </w:r>
      <w:r>
        <w:t xml:space="preserve">input </w:t>
      </w:r>
      <w:r>
        <w:rPr>
          <w:rFonts w:hint="eastAsia"/>
        </w:rPr>
        <w:t>태그에 값을 입력하고</w:t>
      </w:r>
      <w:r w:rsidR="00311E5C">
        <w:rPr>
          <w:rFonts w:hint="eastAsia"/>
        </w:rPr>
        <w:t xml:space="preserve"> 저장 버튼을 누르면</w:t>
      </w:r>
    </w:p>
    <w:p w14:paraId="5C775CBF" w14:textId="41EEE754" w:rsidR="00311E5C" w:rsidRDefault="00311E5C" w:rsidP="0007045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58E0522F" w14:textId="712DFA92" w:rsidR="005019E0" w:rsidRPr="005019E0" w:rsidRDefault="005019E0" w:rsidP="005019E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019E0">
        <w:rPr>
          <w:rFonts w:ascii="Consolas" w:eastAsia="굴림" w:hAnsi="Consolas" w:cs="굴림"/>
          <w:color w:val="795E26"/>
          <w:kern w:val="0"/>
          <w:sz w:val="21"/>
          <w:szCs w:val="21"/>
        </w:rPr>
        <w:t>save</w:t>
      </w:r>
      <w:r w:rsidRPr="005019E0">
        <w:rPr>
          <w:rFonts w:ascii="Consolas" w:eastAsia="굴림" w:hAnsi="Consolas" w:cs="굴림"/>
          <w:color w:val="001080"/>
          <w:kern w:val="0"/>
          <w:sz w:val="21"/>
          <w:szCs w:val="21"/>
        </w:rPr>
        <w:t>:</w:t>
      </w:r>
      <w:r w:rsidRPr="005019E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019E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5019E0">
        <w:rPr>
          <w:rFonts w:ascii="Consolas" w:eastAsia="굴림" w:hAnsi="Consolas" w:cs="굴림"/>
          <w:color w:val="000000"/>
          <w:kern w:val="0"/>
          <w:sz w:val="21"/>
          <w:szCs w:val="21"/>
        </w:rPr>
        <w:t> () {</w:t>
      </w:r>
    </w:p>
    <w:p w14:paraId="30BDA8B2" w14:textId="74BB6E73" w:rsidR="005019E0" w:rsidRPr="005019E0" w:rsidRDefault="005019E0" w:rsidP="005019E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5019E0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5019E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019E0">
        <w:rPr>
          <w:rFonts w:ascii="Consolas" w:eastAsia="굴림" w:hAnsi="Consolas" w:cs="굴림"/>
          <w:color w:val="001080"/>
          <w:kern w:val="0"/>
          <w:sz w:val="21"/>
          <w:szCs w:val="21"/>
        </w:rPr>
        <w:t>helloRef</w:t>
      </w:r>
      <w:r w:rsidRPr="005019E0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5019E0">
        <w:rPr>
          <w:rFonts w:ascii="Consolas" w:eastAsia="굴림" w:hAnsi="Consolas" w:cs="굴림"/>
          <w:color w:val="001080"/>
          <w:kern w:val="0"/>
          <w:sz w:val="21"/>
          <w:szCs w:val="21"/>
        </w:rPr>
        <w:t>firebase</w:t>
      </w:r>
      <w:r w:rsidRPr="005019E0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5019E0">
        <w:rPr>
          <w:rFonts w:ascii="Consolas" w:eastAsia="굴림" w:hAnsi="Consolas" w:cs="굴림"/>
          <w:color w:val="795E26"/>
          <w:kern w:val="0"/>
          <w:sz w:val="21"/>
          <w:szCs w:val="21"/>
        </w:rPr>
        <w:t>database</w:t>
      </w:r>
      <w:r w:rsidRPr="005019E0">
        <w:rPr>
          <w:rFonts w:ascii="Consolas" w:eastAsia="굴림" w:hAnsi="Consolas" w:cs="굴림"/>
          <w:color w:val="000000"/>
          <w:kern w:val="0"/>
          <w:sz w:val="21"/>
          <w:szCs w:val="21"/>
        </w:rPr>
        <w:t>().</w:t>
      </w:r>
      <w:r w:rsidRPr="005019E0">
        <w:rPr>
          <w:rFonts w:ascii="Consolas" w:eastAsia="굴림" w:hAnsi="Consolas" w:cs="굴림"/>
          <w:color w:val="795E26"/>
          <w:kern w:val="0"/>
          <w:sz w:val="21"/>
          <w:szCs w:val="21"/>
        </w:rPr>
        <w:t>ref</w:t>
      </w:r>
      <w:r w:rsidRPr="005019E0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019E0">
        <w:rPr>
          <w:rFonts w:ascii="Consolas" w:eastAsia="굴림" w:hAnsi="Consolas" w:cs="굴림"/>
          <w:color w:val="A31515"/>
          <w:kern w:val="0"/>
          <w:sz w:val="21"/>
          <w:szCs w:val="21"/>
        </w:rPr>
        <w:t>"hello"</w:t>
      </w:r>
      <w:r w:rsidRPr="005019E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76FD8369" w14:textId="55891F65" w:rsidR="005019E0" w:rsidRPr="005019E0" w:rsidRDefault="005019E0" w:rsidP="005019E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019E0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019E0">
        <w:rPr>
          <w:rFonts w:ascii="Consolas" w:eastAsia="굴림" w:hAnsi="Consolas" w:cs="굴림"/>
          <w:color w:val="001080"/>
          <w:kern w:val="0"/>
          <w:sz w:val="21"/>
          <w:szCs w:val="21"/>
        </w:rPr>
        <w:t>helloRef</w:t>
      </w:r>
      <w:r w:rsidRPr="005019E0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5019E0">
        <w:rPr>
          <w:rFonts w:ascii="Consolas" w:eastAsia="굴림" w:hAnsi="Consolas" w:cs="굴림"/>
          <w:color w:val="795E26"/>
          <w:kern w:val="0"/>
          <w:sz w:val="21"/>
          <w:szCs w:val="21"/>
        </w:rPr>
        <w:t>set</w:t>
      </w:r>
      <w:r w:rsidRPr="005019E0">
        <w:rPr>
          <w:rFonts w:ascii="Consolas" w:eastAsia="굴림" w:hAnsi="Consolas" w:cs="굴림"/>
          <w:color w:val="000000"/>
          <w:kern w:val="0"/>
          <w:sz w:val="21"/>
          <w:szCs w:val="21"/>
        </w:rPr>
        <w:t>({ </w:t>
      </w:r>
      <w:r w:rsidRPr="005019E0">
        <w:rPr>
          <w:rFonts w:ascii="Consolas" w:eastAsia="굴림" w:hAnsi="Consolas" w:cs="굴림"/>
          <w:color w:val="001080"/>
          <w:kern w:val="0"/>
          <w:sz w:val="21"/>
          <w:szCs w:val="21"/>
        </w:rPr>
        <w:t>title:</w:t>
      </w:r>
      <w:r w:rsidRPr="005019E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019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019E0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5019E0">
        <w:rPr>
          <w:rFonts w:ascii="Consolas" w:eastAsia="굴림" w:hAnsi="Consolas" w:cs="굴림"/>
          <w:color w:val="001080"/>
          <w:kern w:val="0"/>
          <w:sz w:val="21"/>
          <w:szCs w:val="21"/>
        </w:rPr>
        <w:t>title_edit</w:t>
      </w:r>
      <w:r w:rsidRPr="005019E0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5019E0">
        <w:rPr>
          <w:rFonts w:ascii="Consolas" w:eastAsia="굴림" w:hAnsi="Consolas" w:cs="굴림"/>
          <w:color w:val="001080"/>
          <w:kern w:val="0"/>
          <w:sz w:val="21"/>
          <w:szCs w:val="21"/>
        </w:rPr>
        <w:t>body:</w:t>
      </w:r>
      <w:r w:rsidRPr="005019E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019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019E0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5019E0">
        <w:rPr>
          <w:rFonts w:ascii="Consolas" w:eastAsia="굴림" w:hAnsi="Consolas" w:cs="굴림"/>
          <w:color w:val="001080"/>
          <w:kern w:val="0"/>
          <w:sz w:val="21"/>
          <w:szCs w:val="21"/>
        </w:rPr>
        <w:t>body_edit</w:t>
      </w:r>
      <w:r w:rsidRPr="005019E0">
        <w:rPr>
          <w:rFonts w:ascii="Consolas" w:eastAsia="굴림" w:hAnsi="Consolas" w:cs="굴림"/>
          <w:color w:val="000000"/>
          <w:kern w:val="0"/>
          <w:sz w:val="21"/>
          <w:szCs w:val="21"/>
        </w:rPr>
        <w:t> });</w:t>
      </w:r>
    </w:p>
    <w:p w14:paraId="76A74FAC" w14:textId="08865C02" w:rsidR="005019E0" w:rsidRPr="005019E0" w:rsidRDefault="005019E0" w:rsidP="005019E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019E0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019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019E0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5019E0">
        <w:rPr>
          <w:rFonts w:ascii="Consolas" w:eastAsia="굴림" w:hAnsi="Consolas" w:cs="굴림"/>
          <w:color w:val="001080"/>
          <w:kern w:val="0"/>
          <w:sz w:val="21"/>
          <w:szCs w:val="21"/>
        </w:rPr>
        <w:t>editing</w:t>
      </w:r>
      <w:r w:rsidRPr="005019E0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5019E0">
        <w:rPr>
          <w:rFonts w:ascii="Consolas" w:eastAsia="굴림" w:hAnsi="Consolas" w:cs="굴림"/>
          <w:color w:val="0000FF"/>
          <w:kern w:val="0"/>
          <w:sz w:val="21"/>
          <w:szCs w:val="21"/>
        </w:rPr>
        <w:t>false</w:t>
      </w:r>
      <w:r w:rsidRPr="005019E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BA8757F" w14:textId="04CDC650" w:rsidR="005019E0" w:rsidRPr="005019E0" w:rsidRDefault="005019E0" w:rsidP="005019E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019E0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052D4EB2" w14:textId="57F4F050" w:rsidR="00311E5C" w:rsidRDefault="005019E0" w:rsidP="0007045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s</w:t>
      </w:r>
      <w:r>
        <w:t xml:space="preserve">ave </w:t>
      </w:r>
      <w:r>
        <w:rPr>
          <w:rFonts w:hint="eastAsia"/>
        </w:rPr>
        <w:t>메소드가 호출된다.</w:t>
      </w:r>
    </w:p>
    <w:p w14:paraId="6AB40FE4" w14:textId="2464D35F" w:rsidR="005019E0" w:rsidRDefault="005019E0" w:rsidP="0007045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input </w:t>
      </w:r>
      <w:r>
        <w:rPr>
          <w:rFonts w:hint="eastAsia"/>
        </w:rPr>
        <w:t xml:space="preserve">태그에 입력된 값들이 </w:t>
      </w:r>
      <w:r>
        <w:t>DB</w:t>
      </w:r>
      <w:r>
        <w:rPr>
          <w:rFonts w:hint="eastAsia"/>
        </w:rPr>
        <w:t xml:space="preserve">의 </w:t>
      </w:r>
      <w:r>
        <w:t xml:space="preserve">hello </w:t>
      </w:r>
      <w:r>
        <w:rPr>
          <w:rFonts w:hint="eastAsia"/>
        </w:rPr>
        <w:t>항목에 저장된다.</w:t>
      </w:r>
    </w:p>
    <w:p w14:paraId="4B0DADD7" w14:textId="7348263E" w:rsidR="00B05615" w:rsidRDefault="00B05615" w:rsidP="0007045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앱의 </w:t>
      </w:r>
      <w:r>
        <w:t xml:space="preserve">editing </w:t>
      </w:r>
      <w:r>
        <w:rPr>
          <w:rFonts w:hint="eastAsia"/>
        </w:rPr>
        <w:t xml:space="preserve">속성에 </w:t>
      </w:r>
      <w:r>
        <w:t>false</w:t>
      </w:r>
      <w:r>
        <w:rPr>
          <w:rFonts w:hint="eastAsia"/>
        </w:rPr>
        <w:t>가 대입</w:t>
      </w:r>
      <w:r w:rsidR="00C4283B">
        <w:rPr>
          <w:rFonts w:hint="eastAsia"/>
        </w:rPr>
        <w:t>되면,</w:t>
      </w:r>
    </w:p>
    <w:p w14:paraId="29B14591" w14:textId="561C8676" w:rsidR="005019E0" w:rsidRDefault="007E1024" w:rsidP="0007045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입력 태그와 버튼을 포함하는 </w:t>
      </w:r>
      <w:r>
        <w:t xml:space="preserve">&lt;div v-show="editing"&gt; </w:t>
      </w:r>
      <w:r>
        <w:rPr>
          <w:rFonts w:hint="eastAsia"/>
        </w:rPr>
        <w:t>태그는 다시 보이지 않게 된다.</w:t>
      </w:r>
    </w:p>
    <w:p w14:paraId="313C74A8" w14:textId="7754180F" w:rsidR="007E1024" w:rsidRDefault="007E1024" w:rsidP="0007045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702BFF24" w14:textId="70E1D245" w:rsidR="007E1024" w:rsidRDefault="007E1024" w:rsidP="0007045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224C8B64" w14:textId="4BC4F135" w:rsidR="005432DC" w:rsidRDefault="005432DC" w:rsidP="0007045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D</w:t>
      </w:r>
      <w:r>
        <w:t>B</w:t>
      </w:r>
      <w:r w:rsidR="00813C90">
        <w:rPr>
          <w:rFonts w:hint="eastAsia"/>
        </w:rPr>
        <w:t xml:space="preserve">의 </w:t>
      </w:r>
      <w:r w:rsidR="00813C90">
        <w:t xml:space="preserve">hello </w:t>
      </w:r>
      <w:r w:rsidR="00813C90">
        <w:rPr>
          <w:rFonts w:hint="eastAsia"/>
        </w:rPr>
        <w:t>항목에 새로 저장된 내용은,</w:t>
      </w:r>
      <w:r w:rsidR="00813C90">
        <w:t xml:space="preserve"> </w:t>
      </w:r>
      <w:r w:rsidR="00C322EC">
        <w:rPr>
          <w:rFonts w:hint="eastAsia"/>
        </w:rPr>
        <w:t>앱의 콜백 함수의 파라미터로 전달된다.</w:t>
      </w:r>
    </w:p>
    <w:p w14:paraId="635D92C7" w14:textId="77777777" w:rsidR="00A9532E" w:rsidRPr="00A9532E" w:rsidRDefault="00A9532E" w:rsidP="00A9532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32E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     </w:t>
      </w:r>
      <w:r w:rsidRPr="00A9532E">
        <w:rPr>
          <w:rFonts w:ascii="Consolas" w:eastAsia="굴림" w:hAnsi="Consolas" w:cs="굴림"/>
          <w:color w:val="001080"/>
          <w:kern w:val="0"/>
          <w:sz w:val="21"/>
          <w:szCs w:val="21"/>
        </w:rPr>
        <w:t>helloRef</w:t>
      </w:r>
      <w:r w:rsidRPr="00A9532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9532E">
        <w:rPr>
          <w:rFonts w:ascii="Consolas" w:eastAsia="굴림" w:hAnsi="Consolas" w:cs="굴림"/>
          <w:color w:val="795E26"/>
          <w:kern w:val="0"/>
          <w:sz w:val="21"/>
          <w:szCs w:val="21"/>
        </w:rPr>
        <w:t>on</w:t>
      </w:r>
      <w:r w:rsidRPr="00A9532E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9532E">
        <w:rPr>
          <w:rFonts w:ascii="Consolas" w:eastAsia="굴림" w:hAnsi="Consolas" w:cs="굴림"/>
          <w:color w:val="A31515"/>
          <w:kern w:val="0"/>
          <w:sz w:val="21"/>
          <w:szCs w:val="21"/>
        </w:rPr>
        <w:t>'value'</w:t>
      </w:r>
      <w:r w:rsidRPr="00A9532E">
        <w:rPr>
          <w:rFonts w:ascii="Consolas" w:eastAsia="굴림" w:hAnsi="Consolas" w:cs="굴림"/>
          <w:color w:val="000000"/>
          <w:kern w:val="0"/>
          <w:sz w:val="21"/>
          <w:szCs w:val="21"/>
        </w:rPr>
        <w:t>, (</w:t>
      </w:r>
      <w:r w:rsidRPr="00A9532E">
        <w:rPr>
          <w:rFonts w:ascii="Consolas" w:eastAsia="굴림" w:hAnsi="Consolas" w:cs="굴림"/>
          <w:color w:val="001080"/>
          <w:kern w:val="0"/>
          <w:sz w:val="21"/>
          <w:szCs w:val="21"/>
        </w:rPr>
        <w:t>snapshot</w:t>
      </w:r>
      <w:r w:rsidRPr="00A9532E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r w:rsidRPr="00A9532E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A9532E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17D4C831" w14:textId="77777777" w:rsidR="00A9532E" w:rsidRPr="00A9532E" w:rsidRDefault="00A9532E" w:rsidP="00A9532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32E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A9532E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A9532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9532E">
        <w:rPr>
          <w:rFonts w:ascii="Consolas" w:eastAsia="굴림" w:hAnsi="Consolas" w:cs="굴림"/>
          <w:color w:val="001080"/>
          <w:kern w:val="0"/>
          <w:sz w:val="21"/>
          <w:szCs w:val="21"/>
        </w:rPr>
        <w:t>hello</w:t>
      </w:r>
      <w:r w:rsidRPr="00A9532E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A9532E">
        <w:rPr>
          <w:rFonts w:ascii="Consolas" w:eastAsia="굴림" w:hAnsi="Consolas" w:cs="굴림"/>
          <w:color w:val="001080"/>
          <w:kern w:val="0"/>
          <w:sz w:val="21"/>
          <w:szCs w:val="21"/>
        </w:rPr>
        <w:t>snapshot</w:t>
      </w:r>
      <w:r w:rsidRPr="00A9532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9532E">
        <w:rPr>
          <w:rFonts w:ascii="Consolas" w:eastAsia="굴림" w:hAnsi="Consolas" w:cs="굴림"/>
          <w:color w:val="795E26"/>
          <w:kern w:val="0"/>
          <w:sz w:val="21"/>
          <w:szCs w:val="21"/>
        </w:rPr>
        <w:t>val</w:t>
      </w:r>
      <w:r w:rsidRPr="00A9532E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14:paraId="5910C8DB" w14:textId="77777777" w:rsidR="00A9532E" w:rsidRPr="00A9532E" w:rsidRDefault="00A9532E" w:rsidP="00A9532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32E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A9532E">
        <w:rPr>
          <w:rFonts w:ascii="Consolas" w:eastAsia="굴림" w:hAnsi="Consolas" w:cs="굴림"/>
          <w:color w:val="001080"/>
          <w:kern w:val="0"/>
          <w:sz w:val="21"/>
          <w:szCs w:val="21"/>
        </w:rPr>
        <w:t>app</w:t>
      </w:r>
      <w:r w:rsidRPr="00A9532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9532E">
        <w:rPr>
          <w:rFonts w:ascii="Consolas" w:eastAsia="굴림" w:hAnsi="Consolas" w:cs="굴림"/>
          <w:color w:val="001080"/>
          <w:kern w:val="0"/>
          <w:sz w:val="21"/>
          <w:szCs w:val="21"/>
        </w:rPr>
        <w:t>title</w:t>
      </w:r>
      <w:r w:rsidRPr="00A9532E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A9532E">
        <w:rPr>
          <w:rFonts w:ascii="Consolas" w:eastAsia="굴림" w:hAnsi="Consolas" w:cs="굴림"/>
          <w:color w:val="001080"/>
          <w:kern w:val="0"/>
          <w:sz w:val="21"/>
          <w:szCs w:val="21"/>
        </w:rPr>
        <w:t>hello</w:t>
      </w:r>
      <w:r w:rsidRPr="00A9532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9532E">
        <w:rPr>
          <w:rFonts w:ascii="Consolas" w:eastAsia="굴림" w:hAnsi="Consolas" w:cs="굴림"/>
          <w:color w:val="001080"/>
          <w:kern w:val="0"/>
          <w:sz w:val="21"/>
          <w:szCs w:val="21"/>
        </w:rPr>
        <w:t>title</w:t>
      </w:r>
      <w:r w:rsidRPr="00A9532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3F65737" w14:textId="77777777" w:rsidR="00A9532E" w:rsidRPr="00A9532E" w:rsidRDefault="00A9532E" w:rsidP="00A9532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32E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A9532E">
        <w:rPr>
          <w:rFonts w:ascii="Consolas" w:eastAsia="굴림" w:hAnsi="Consolas" w:cs="굴림"/>
          <w:color w:val="001080"/>
          <w:kern w:val="0"/>
          <w:sz w:val="21"/>
          <w:szCs w:val="21"/>
        </w:rPr>
        <w:t>app</w:t>
      </w:r>
      <w:r w:rsidRPr="00A9532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9532E">
        <w:rPr>
          <w:rFonts w:ascii="Consolas" w:eastAsia="굴림" w:hAnsi="Consolas" w:cs="굴림"/>
          <w:color w:val="001080"/>
          <w:kern w:val="0"/>
          <w:sz w:val="21"/>
          <w:szCs w:val="21"/>
        </w:rPr>
        <w:t>body</w:t>
      </w:r>
      <w:r w:rsidRPr="00A9532E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A9532E">
        <w:rPr>
          <w:rFonts w:ascii="Consolas" w:eastAsia="굴림" w:hAnsi="Consolas" w:cs="굴림"/>
          <w:color w:val="001080"/>
          <w:kern w:val="0"/>
          <w:sz w:val="21"/>
          <w:szCs w:val="21"/>
        </w:rPr>
        <w:t>hello</w:t>
      </w:r>
      <w:r w:rsidRPr="00A9532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9532E">
        <w:rPr>
          <w:rFonts w:ascii="Consolas" w:eastAsia="굴림" w:hAnsi="Consolas" w:cs="굴림"/>
          <w:color w:val="001080"/>
          <w:kern w:val="0"/>
          <w:sz w:val="21"/>
          <w:szCs w:val="21"/>
        </w:rPr>
        <w:t>body</w:t>
      </w:r>
      <w:r w:rsidRPr="00A9532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4424571" w14:textId="385C1C9E" w:rsidR="005976A2" w:rsidRDefault="00A9532E" w:rsidP="00A9532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32E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});</w:t>
      </w:r>
    </w:p>
    <w:p w14:paraId="5D6665E1" w14:textId="67634CC0" w:rsidR="00C322EC" w:rsidRDefault="005976A2" w:rsidP="0007045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5976A2">
        <w:rPr>
          <w:rFonts w:hint="eastAsia"/>
        </w:rPr>
        <w:t>D</w:t>
      </w:r>
      <w:r w:rsidRPr="005976A2">
        <w:t>B의</w:t>
      </w:r>
      <w:r w:rsidRPr="005976A2">
        <w:rPr>
          <w:rFonts w:hint="eastAsia"/>
        </w:rPr>
        <w:t xml:space="preserve"> </w:t>
      </w:r>
      <w:r>
        <w:t xml:space="preserve">hello </w:t>
      </w:r>
      <w:r>
        <w:rPr>
          <w:rFonts w:hint="eastAsia"/>
        </w:rPr>
        <w:t>항목의 값이</w:t>
      </w:r>
      <w:r w:rsidR="0085301F">
        <w:t xml:space="preserve"> </w:t>
      </w:r>
      <w:r w:rsidR="0085301F">
        <w:rPr>
          <w:rFonts w:hint="eastAsia"/>
        </w:rPr>
        <w:t>바뀌면,</w:t>
      </w:r>
      <w:r w:rsidR="0085301F">
        <w:t xml:space="preserve"> </w:t>
      </w:r>
    </w:p>
    <w:p w14:paraId="6B968632" w14:textId="680ABD8E" w:rsidR="0085301F" w:rsidRDefault="00D00A03" w:rsidP="0007045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D00A03">
        <w:rPr>
          <w:highlight w:val="yellow"/>
          <w:u w:val="single"/>
        </w:rPr>
        <w:t xml:space="preserve">firebase DB </w:t>
      </w:r>
      <w:r w:rsidRPr="00D00A03">
        <w:rPr>
          <w:rFonts w:hint="eastAsia"/>
          <w:highlight w:val="yellow"/>
          <w:u w:val="single"/>
        </w:rPr>
        <w:t>원격 참조 객체(</w:t>
      </w:r>
      <w:r w:rsidRPr="00D00A03">
        <w:rPr>
          <w:highlight w:val="yellow"/>
          <w:u w:val="single"/>
        </w:rPr>
        <w:t>helloRef)</w:t>
      </w:r>
      <w:r w:rsidRPr="00D00A03">
        <w:rPr>
          <w:rFonts w:hint="eastAsia"/>
          <w:highlight w:val="yellow"/>
          <w:u w:val="single"/>
        </w:rPr>
        <w:t xml:space="preserve">의 </w:t>
      </w:r>
      <w:r w:rsidRPr="00D00A03">
        <w:rPr>
          <w:highlight w:val="yellow"/>
          <w:u w:val="single"/>
        </w:rPr>
        <w:t xml:space="preserve">value </w:t>
      </w:r>
      <w:r w:rsidRPr="00D00A03">
        <w:rPr>
          <w:rFonts w:hint="eastAsia"/>
          <w:highlight w:val="yellow"/>
          <w:u w:val="single"/>
        </w:rPr>
        <w:t>이벤트 핸들러 콜백 함수가</w:t>
      </w:r>
      <w:r>
        <w:rPr>
          <w:rFonts w:hint="eastAsia"/>
        </w:rPr>
        <w:t xml:space="preserve"> 호출된다.</w:t>
      </w:r>
    </w:p>
    <w:p w14:paraId="7F16D536" w14:textId="4BD3AFD3" w:rsidR="00D00A03" w:rsidRDefault="006243E6" w:rsidP="0007045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바뀐 새 값이,</w:t>
      </w:r>
      <w:r>
        <w:t xml:space="preserve"> </w:t>
      </w:r>
      <w:r>
        <w:rPr>
          <w:rFonts w:hint="eastAsia"/>
        </w:rPr>
        <w:t>콜백 함수의 파라미터에 담겨서 전달된다.</w:t>
      </w:r>
    </w:p>
    <w:p w14:paraId="621E49DF" w14:textId="2ADEB520" w:rsidR="00511E90" w:rsidRDefault="00511E90" w:rsidP="0007045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이 새 값은</w:t>
      </w:r>
      <w:r>
        <w:t xml:space="preserve">, </w:t>
      </w:r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 xml:space="preserve">앱 객체의 </w:t>
      </w:r>
      <w:r>
        <w:t xml:space="preserve">title </w:t>
      </w:r>
      <w:r>
        <w:rPr>
          <w:rFonts w:hint="eastAsia"/>
        </w:rPr>
        <w:t xml:space="preserve">속성과 </w:t>
      </w:r>
      <w:r>
        <w:t xml:space="preserve">body </w:t>
      </w:r>
      <w:r>
        <w:rPr>
          <w:rFonts w:hint="eastAsia"/>
        </w:rPr>
        <w:t>속성에 대입되어 화면에 출력된다.</w:t>
      </w:r>
    </w:p>
    <w:p w14:paraId="5B9C88B6" w14:textId="77777777" w:rsidR="00D00A03" w:rsidRPr="00511E90" w:rsidRDefault="00D00A03" w:rsidP="0007045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7D82A9B6" w14:textId="77777777" w:rsidR="004E58F0" w:rsidRPr="00070459" w:rsidRDefault="004E58F0" w:rsidP="0007045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27624499" w14:textId="77777777" w:rsidR="00DA7FA8" w:rsidRDefault="00DA7FA8" w:rsidP="00336087">
      <w:pPr>
        <w:widowControl/>
        <w:shd w:val="clear" w:color="auto" w:fill="FFFFFF"/>
        <w:wordWrap/>
        <w:autoSpaceDE/>
        <w:autoSpaceDN/>
        <w:jc w:val="left"/>
      </w:pPr>
    </w:p>
    <w:p w14:paraId="60498AEA" w14:textId="7780D841" w:rsidR="00AC7D55" w:rsidRPr="00D31C01" w:rsidRDefault="00AC7D55" w:rsidP="00336087">
      <w:pPr>
        <w:widowControl/>
        <w:shd w:val="clear" w:color="auto" w:fill="FFFFFF"/>
        <w:wordWrap/>
        <w:autoSpaceDE/>
        <w:autoSpaceDN/>
        <w:jc w:val="left"/>
      </w:pPr>
    </w:p>
    <w:p w14:paraId="3216B389" w14:textId="7257EB4B" w:rsidR="00CC5544" w:rsidRDefault="00CC5544" w:rsidP="00336087">
      <w:pPr>
        <w:widowControl/>
        <w:shd w:val="clear" w:color="auto" w:fill="FFFFFF"/>
        <w:wordWrap/>
        <w:autoSpaceDE/>
        <w:autoSpaceDN/>
        <w:jc w:val="left"/>
      </w:pPr>
    </w:p>
    <w:p w14:paraId="31EA82AD" w14:textId="707FC5FC" w:rsidR="009B583D" w:rsidRDefault="009B583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0DB36DA" w14:textId="7754390B" w:rsidR="009B583D" w:rsidRDefault="009B583D" w:rsidP="009B583D">
      <w:pPr>
        <w:pStyle w:val="Heading3"/>
      </w:pPr>
      <w:r>
        <w:rPr>
          <w:rFonts w:hint="eastAsia"/>
        </w:rPr>
        <w:lastRenderedPageBreak/>
        <w:t>h</w:t>
      </w:r>
      <w:r>
        <w:t>ello2e.html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583D" w14:paraId="58CD91EE" w14:textId="77777777" w:rsidTr="009B583D">
        <w:tc>
          <w:tcPr>
            <w:tcW w:w="10456" w:type="dxa"/>
          </w:tcPr>
          <w:p w14:paraId="2972D436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3543E460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089CF8AA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08FC57AB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53BC00A7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defer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"/__/firebase/7.13.1/firebase-app.js"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6E71F615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defer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"/__/firebase/7.13.1/firebase-database.js"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24FA87A8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defer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"/__/firebase/init.js"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3A32ED9B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4ED22847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body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EB52B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B52B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6F6004E1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input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EB52B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B52B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B52B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B52B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1A82AD1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3B7F702A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22FEC5BD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22F4AC45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F8186EB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title }}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4721B385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&lt;p&gt;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body }}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&lt;/p&gt;</w:t>
            </w:r>
          </w:p>
          <w:p w14:paraId="72F0E076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"edit"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v-show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"!editing"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수정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1DE00555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&lt;hr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36394819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v-show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"editing"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E8FC617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"text"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"title_edit"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&lt;br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7CAF467B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"text"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"body_edit"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&lt;br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6B2FCCA0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"save"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저장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23C9FE5A" w14:textId="77777777" w:rsidR="00EB52BB" w:rsidRPr="00EB52BB" w:rsidRDefault="00EB52BB" w:rsidP="00EB52B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"cancel"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취소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172F8FA6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16A69BB0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10AF7440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60B6F67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6FBD8613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54CD87EE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6BE48735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title: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'hello world'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3923DC9D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body: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'good morning'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2FD33D4A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title_edit: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''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55E319F2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body_edit: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''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04673F7F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editing: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</w:p>
          <w:p w14:paraId="07FB91CE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591534D2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1D9843D8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B52B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edit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756F69FE" w14:textId="77777777" w:rsidR="00EB52BB" w:rsidRPr="00EB52BB" w:rsidRDefault="00EB52BB" w:rsidP="00EB52B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title_edit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E421BC6" w14:textId="77777777" w:rsidR="00EB52BB" w:rsidRPr="00EB52BB" w:rsidRDefault="00EB52BB" w:rsidP="00EB52B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body_edit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930675A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editing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0F9BB2B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},</w:t>
            </w:r>
          </w:p>
          <w:p w14:paraId="778E216E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B52B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save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() {</w:t>
            </w:r>
          </w:p>
          <w:p w14:paraId="22A57DBC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helloRef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firebase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B52B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database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().</w:t>
            </w:r>
            <w:r w:rsidRPr="00EB52B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ref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B52B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"hello"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1D56A0A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helloRef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B52B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 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title: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title_edit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body: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body_edit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});</w:t>
            </w:r>
          </w:p>
          <w:p w14:paraId="3351EC2F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editing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8DE85C9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},</w:t>
            </w:r>
          </w:p>
          <w:p w14:paraId="3BBF717F" w14:textId="77777777" w:rsidR="00EB52BB" w:rsidRPr="00EB52BB" w:rsidRDefault="00EB52BB" w:rsidP="00EB52B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B52B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cancel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 </w:t>
            </w:r>
          </w:p>
          <w:p w14:paraId="3A71EA2E" w14:textId="77777777" w:rsidR="00EB52BB" w:rsidRPr="00EB52BB" w:rsidRDefault="00EB52BB" w:rsidP="00EB52B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editing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F31C6C5" w14:textId="77777777" w:rsidR="00EB52BB" w:rsidRPr="00EB52BB" w:rsidRDefault="00EB52BB" w:rsidP="00EB52B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73A34828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5A142981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5289272F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2B1106F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window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onload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0DD074C7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helloRef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firebase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B52B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database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().</w:t>
            </w:r>
            <w:r w:rsidRPr="00EB52B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ref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B52B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"hello"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11CB2EA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helloRef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B52B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on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B52B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'value'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(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snapshot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15086C77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B52B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snapshot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B52B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val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7F35C035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C1BAD2F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hello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B52B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body</w:t>
            </w: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CCFCEB2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});</w:t>
            </w:r>
          </w:p>
          <w:p w14:paraId="2B396EB6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};</w:t>
            </w:r>
          </w:p>
          <w:p w14:paraId="5559131C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lastRenderedPageBreak/>
              <w:t>   </w:t>
            </w: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553EEE97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6A53F364" w14:textId="77777777" w:rsidR="00EB52BB" w:rsidRPr="00EB52BB" w:rsidRDefault="00EB52BB" w:rsidP="00EB52B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52B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35535416" w14:textId="77777777" w:rsidR="009B583D" w:rsidRDefault="009B583D" w:rsidP="00EB52BB"/>
        </w:tc>
      </w:tr>
    </w:tbl>
    <w:p w14:paraId="751D5FD7" w14:textId="438BB140" w:rsidR="009B583D" w:rsidRDefault="009B583D" w:rsidP="009B583D"/>
    <w:p w14:paraId="611BAD3A" w14:textId="0CB57DF9" w:rsidR="0072045B" w:rsidRDefault="00F66A7E" w:rsidP="009B583D">
      <w:r w:rsidRPr="00F66A7E">
        <w:rPr>
          <w:noProof/>
        </w:rPr>
        <w:drawing>
          <wp:inline distT="0" distB="0" distL="0" distR="0" wp14:anchorId="4AB334D7" wp14:editId="2DDA3BE0">
            <wp:extent cx="2636009" cy="165273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1639" cy="166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E09B" w14:textId="6A44F94A" w:rsidR="005E76D8" w:rsidRDefault="005E76D8" w:rsidP="009B583D">
      <w:r>
        <w:rPr>
          <w:rFonts w:hint="eastAsia"/>
        </w:rPr>
        <w:t xml:space="preserve">첫 화면에서 </w:t>
      </w:r>
      <w:r>
        <w:t xml:space="preserve">input </w:t>
      </w:r>
      <w:r>
        <w:rPr>
          <w:rFonts w:hint="eastAsia"/>
        </w:rPr>
        <w:t>태그들을 보이지</w:t>
      </w:r>
      <w:r>
        <w:t xml:space="preserve"> </w:t>
      </w:r>
      <w:r>
        <w:rPr>
          <w:rFonts w:hint="eastAsia"/>
        </w:rPr>
        <w:t>않고,</w:t>
      </w:r>
      <w:r>
        <w:t xml:space="preserve"> </w:t>
      </w:r>
      <w:r>
        <w:rPr>
          <w:rFonts w:hint="eastAsia"/>
        </w:rPr>
        <w:t>수정 버튼은 보인다.</w:t>
      </w:r>
    </w:p>
    <w:p w14:paraId="29AE7686" w14:textId="05CF668D" w:rsidR="00F66A7E" w:rsidRDefault="00F66A7E" w:rsidP="009B583D">
      <w:r>
        <w:rPr>
          <w:rFonts w:hint="eastAsia"/>
        </w:rPr>
        <w:t xml:space="preserve">수정 버튼을 클릭하면 </w:t>
      </w:r>
    </w:p>
    <w:p w14:paraId="6A39B688" w14:textId="2837C5AF" w:rsidR="0072045B" w:rsidRDefault="0072045B" w:rsidP="009B583D"/>
    <w:p w14:paraId="7EA7A516" w14:textId="3F40978E" w:rsidR="00F66A7E" w:rsidRDefault="00F66A7E" w:rsidP="009B583D">
      <w:r w:rsidRPr="00F66A7E">
        <w:rPr>
          <w:noProof/>
        </w:rPr>
        <w:drawing>
          <wp:inline distT="0" distB="0" distL="0" distR="0" wp14:anchorId="187F9A8A" wp14:editId="5DEA9DD3">
            <wp:extent cx="2601212" cy="2285245"/>
            <wp:effectExtent l="0" t="0" r="889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5416" cy="229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8186" w14:textId="25F21542" w:rsidR="00F66A7E" w:rsidRDefault="00F66A7E" w:rsidP="009B583D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태그들과 저장,</w:t>
      </w:r>
      <w:r>
        <w:t xml:space="preserve"> </w:t>
      </w:r>
      <w:r>
        <w:rPr>
          <w:rFonts w:hint="eastAsia"/>
        </w:rPr>
        <w:t>취소 버튼이 보</w:t>
      </w:r>
      <w:r w:rsidR="005E76D8">
        <w:rPr>
          <w:rFonts w:hint="eastAsia"/>
        </w:rPr>
        <w:t>이고,</w:t>
      </w:r>
      <w:r w:rsidR="005E76D8">
        <w:t xml:space="preserve"> </w:t>
      </w:r>
      <w:r>
        <w:rPr>
          <w:rFonts w:hint="eastAsia"/>
        </w:rPr>
        <w:t>수정 버튼은 보이지 않는다.</w:t>
      </w:r>
    </w:p>
    <w:p w14:paraId="555DC91C" w14:textId="5FC19A21" w:rsidR="00F66A7E" w:rsidRDefault="00F66A7E" w:rsidP="009B583D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 xml:space="preserve">태그들에는 각각 앱의 </w:t>
      </w:r>
      <w:r>
        <w:t>title</w:t>
      </w:r>
      <w:r>
        <w:rPr>
          <w:rFonts w:hint="eastAsia"/>
        </w:rPr>
        <w:t xml:space="preserve"> 속성과 </w:t>
      </w:r>
      <w:r>
        <w:t xml:space="preserve">body </w:t>
      </w:r>
      <w:r>
        <w:rPr>
          <w:rFonts w:hint="eastAsia"/>
        </w:rPr>
        <w:t>값이 채워져 있다.</w:t>
      </w:r>
    </w:p>
    <w:p w14:paraId="60FADCE3" w14:textId="12F8D94B" w:rsidR="0072045B" w:rsidRDefault="0072045B" w:rsidP="009B583D"/>
    <w:p w14:paraId="6FB4CA24" w14:textId="05BBB441" w:rsidR="0072045B" w:rsidRDefault="0072045B" w:rsidP="009B583D"/>
    <w:p w14:paraId="0CFEC7C1" w14:textId="77777777" w:rsidR="0072045B" w:rsidRDefault="0072045B" w:rsidP="009B583D"/>
    <w:p w14:paraId="0C65065A" w14:textId="2298E299" w:rsidR="0072045B" w:rsidRDefault="0072045B" w:rsidP="0072045B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EB52BB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EB52B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B52BB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EB52B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B52BB">
        <w:rPr>
          <w:rFonts w:ascii="Consolas" w:eastAsia="굴림" w:hAnsi="Consolas" w:cs="굴림"/>
          <w:color w:val="0000FF"/>
          <w:kern w:val="0"/>
          <w:sz w:val="21"/>
          <w:szCs w:val="21"/>
        </w:rPr>
        <w:t>"button"</w:t>
      </w:r>
      <w:r w:rsidRPr="00EB52B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B52BB">
        <w:rPr>
          <w:rFonts w:ascii="Consolas" w:eastAsia="굴림" w:hAnsi="Consolas" w:cs="굴림"/>
          <w:color w:val="FF0000"/>
          <w:kern w:val="0"/>
          <w:sz w:val="21"/>
          <w:szCs w:val="21"/>
        </w:rPr>
        <w:t>v-on:click</w:t>
      </w:r>
      <w:r w:rsidRPr="00EB52B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B52BB">
        <w:rPr>
          <w:rFonts w:ascii="Consolas" w:eastAsia="굴림" w:hAnsi="Consolas" w:cs="굴림"/>
          <w:color w:val="0000FF"/>
          <w:kern w:val="0"/>
          <w:sz w:val="21"/>
          <w:szCs w:val="21"/>
        </w:rPr>
        <w:t>"edit"</w:t>
      </w:r>
      <w:r w:rsidRPr="00EB52B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B52BB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FFF99"/>
        </w:rPr>
        <w:t>v-show</w:t>
      </w:r>
      <w:r w:rsidRPr="00EB52BB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=</w:t>
      </w:r>
      <w:r w:rsidRPr="00EB52BB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"!editing"</w:t>
      </w:r>
      <w:r w:rsidRPr="00EB52BB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EB52BB">
        <w:rPr>
          <w:rFonts w:ascii="Consolas" w:eastAsia="굴림" w:hAnsi="Consolas" w:cs="굴림"/>
          <w:color w:val="000000"/>
          <w:kern w:val="0"/>
          <w:sz w:val="21"/>
          <w:szCs w:val="21"/>
        </w:rPr>
        <w:t>수정</w:t>
      </w:r>
      <w:r w:rsidRPr="00EB52BB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14:paraId="1674EB12" w14:textId="3C633EFF" w:rsidR="00C409BC" w:rsidRDefault="00C409BC" w:rsidP="0072045B">
      <w:pPr>
        <w:widowControl/>
        <w:shd w:val="clear" w:color="auto" w:fill="FFFFFF"/>
        <w:wordWrap/>
        <w:autoSpaceDE/>
        <w:autoSpaceDN/>
        <w:jc w:val="left"/>
      </w:pPr>
      <w:r>
        <w:t xml:space="preserve">  </w:t>
      </w:r>
      <w:r w:rsidRPr="00C409BC">
        <w:rPr>
          <w:rFonts w:hint="eastAsia"/>
        </w:rPr>
        <w:t>e</w:t>
      </w:r>
      <w:r w:rsidRPr="00C409BC">
        <w:t>diting</w:t>
      </w:r>
      <w:r>
        <w:t xml:space="preserve"> </w:t>
      </w:r>
      <w:r>
        <w:rPr>
          <w:rFonts w:hint="eastAsia"/>
        </w:rPr>
        <w:t xml:space="preserve">속성 값이 </w:t>
      </w:r>
      <w:r>
        <w:t xml:space="preserve">false </w:t>
      </w:r>
      <w:r>
        <w:rPr>
          <w:rFonts w:hint="eastAsia"/>
        </w:rPr>
        <w:t>이면 수정 버튼은 보이고,</w:t>
      </w:r>
      <w:r>
        <w:t xml:space="preserve"> input </w:t>
      </w:r>
      <w:r>
        <w:rPr>
          <w:rFonts w:hint="eastAsia"/>
        </w:rPr>
        <w:t>태그들은 보이지 않는다.</w:t>
      </w:r>
    </w:p>
    <w:p w14:paraId="4674A157" w14:textId="763318AA" w:rsidR="00C409BC" w:rsidRDefault="00C409BC" w:rsidP="0072045B">
      <w:pPr>
        <w:widowControl/>
        <w:shd w:val="clear" w:color="auto" w:fill="FFFFFF"/>
        <w:wordWrap/>
        <w:autoSpaceDE/>
        <w:autoSpaceDN/>
        <w:jc w:val="left"/>
      </w:pPr>
      <w:r>
        <w:t xml:space="preserve">  editing </w:t>
      </w:r>
      <w:r>
        <w:rPr>
          <w:rFonts w:hint="eastAsia"/>
        </w:rPr>
        <w:t xml:space="preserve">속성 값이 </w:t>
      </w:r>
      <w:r>
        <w:t>true</w:t>
      </w:r>
      <w:r>
        <w:rPr>
          <w:rFonts w:hint="eastAsia"/>
        </w:rPr>
        <w:t xml:space="preserve"> 이면,</w:t>
      </w:r>
      <w:r>
        <w:t xml:space="preserve"> </w:t>
      </w:r>
      <w:r>
        <w:rPr>
          <w:rFonts w:hint="eastAsia"/>
        </w:rPr>
        <w:t>수정 버튼은 보이지 않고,</w:t>
      </w:r>
      <w:r>
        <w:t xml:space="preserve"> input </w:t>
      </w:r>
      <w:r>
        <w:rPr>
          <w:rFonts w:hint="eastAsia"/>
        </w:rPr>
        <w:t>태그들은 보인다.</w:t>
      </w:r>
    </w:p>
    <w:p w14:paraId="21462AB2" w14:textId="1BE0A8BC" w:rsidR="00C409BC" w:rsidRDefault="00C409BC" w:rsidP="0072045B">
      <w:pPr>
        <w:widowControl/>
        <w:shd w:val="clear" w:color="auto" w:fill="FFFFFF"/>
        <w:wordWrap/>
        <w:autoSpaceDE/>
        <w:autoSpaceDN/>
        <w:jc w:val="left"/>
      </w:pPr>
    </w:p>
    <w:p w14:paraId="14B6055F" w14:textId="25F8D585" w:rsidR="00C409BC" w:rsidRDefault="00C409BC" w:rsidP="0072045B">
      <w:pPr>
        <w:widowControl/>
        <w:shd w:val="clear" w:color="auto" w:fill="FFFFFF"/>
        <w:wordWrap/>
        <w:autoSpaceDE/>
        <w:autoSpaceDN/>
        <w:jc w:val="left"/>
      </w:pPr>
    </w:p>
    <w:p w14:paraId="21D76577" w14:textId="082EA426" w:rsidR="00D40A8C" w:rsidRPr="00D40A8C" w:rsidRDefault="00D40A8C" w:rsidP="00D40A8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40A8C">
        <w:rPr>
          <w:rFonts w:ascii="Consolas" w:eastAsia="굴림" w:hAnsi="Consolas" w:cs="굴림"/>
          <w:color w:val="795E26"/>
          <w:kern w:val="0"/>
          <w:sz w:val="21"/>
          <w:szCs w:val="21"/>
        </w:rPr>
        <w:t>edit</w:t>
      </w:r>
      <w:r w:rsidRPr="00D40A8C">
        <w:rPr>
          <w:rFonts w:ascii="Consolas" w:eastAsia="굴림" w:hAnsi="Consolas" w:cs="굴림"/>
          <w:color w:val="001080"/>
          <w:kern w:val="0"/>
          <w:sz w:val="21"/>
          <w:szCs w:val="21"/>
        </w:rPr>
        <w:t>:</w:t>
      </w:r>
      <w:r w:rsidRPr="00D40A8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40A8C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40A8C">
        <w:rPr>
          <w:rFonts w:ascii="Consolas" w:eastAsia="굴림" w:hAnsi="Consolas" w:cs="굴림"/>
          <w:color w:val="000000"/>
          <w:kern w:val="0"/>
          <w:sz w:val="21"/>
          <w:szCs w:val="21"/>
        </w:rPr>
        <w:t>() {</w:t>
      </w:r>
    </w:p>
    <w:p w14:paraId="5F5C45D8" w14:textId="3C1D1F3A" w:rsidR="00D40A8C" w:rsidRPr="00D40A8C" w:rsidRDefault="00D40A8C" w:rsidP="00D40A8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</w:pPr>
      <w:r w:rsidRPr="00D40A8C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 xml:space="preserve">  </w:t>
      </w:r>
      <w:r w:rsidRPr="00D40A8C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this</w:t>
      </w:r>
      <w:r w:rsidRPr="00D40A8C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.</w:t>
      </w:r>
      <w:r w:rsidRPr="00D40A8C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title_edit</w:t>
      </w:r>
      <w:r w:rsidRPr="00D40A8C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 = </w:t>
      </w:r>
      <w:r w:rsidRPr="00D40A8C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this</w:t>
      </w:r>
      <w:r w:rsidRPr="00D40A8C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.</w:t>
      </w:r>
      <w:r w:rsidRPr="00D40A8C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title</w:t>
      </w:r>
      <w:r w:rsidRPr="00D40A8C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;</w:t>
      </w:r>
    </w:p>
    <w:p w14:paraId="71F05179" w14:textId="4443D361" w:rsidR="00D40A8C" w:rsidRPr="00D40A8C" w:rsidRDefault="00D40A8C" w:rsidP="00D40A8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</w:pPr>
      <w:r w:rsidRPr="00D40A8C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  </w:t>
      </w:r>
      <w:r w:rsidRPr="00D40A8C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this</w:t>
      </w:r>
      <w:r w:rsidRPr="00D40A8C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.</w:t>
      </w:r>
      <w:r w:rsidRPr="00D40A8C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body_edit</w:t>
      </w:r>
      <w:r w:rsidRPr="00D40A8C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 = </w:t>
      </w:r>
      <w:r w:rsidRPr="00D40A8C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this</w:t>
      </w:r>
      <w:r w:rsidRPr="00D40A8C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.</w:t>
      </w:r>
      <w:r w:rsidRPr="00D40A8C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body</w:t>
      </w:r>
      <w:r w:rsidRPr="00D40A8C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;</w:t>
      </w:r>
    </w:p>
    <w:p w14:paraId="2B727F47" w14:textId="79110BDF" w:rsidR="00D40A8C" w:rsidRPr="00D40A8C" w:rsidRDefault="00D40A8C" w:rsidP="00D40A8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40A8C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D40A8C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40A8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D40A8C">
        <w:rPr>
          <w:rFonts w:ascii="Consolas" w:eastAsia="굴림" w:hAnsi="Consolas" w:cs="굴림"/>
          <w:color w:val="001080"/>
          <w:kern w:val="0"/>
          <w:sz w:val="21"/>
          <w:szCs w:val="21"/>
        </w:rPr>
        <w:t>editing</w:t>
      </w:r>
      <w:r w:rsidRPr="00D40A8C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D40A8C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D40A8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289850E" w14:textId="110B529A" w:rsidR="00D40A8C" w:rsidRDefault="00D40A8C" w:rsidP="00D40A8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40A8C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7A6C99A9" w14:textId="487EE260" w:rsidR="00D40A8C" w:rsidRDefault="00D40A8C" w:rsidP="00D40A8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D40A8C">
        <w:rPr>
          <w:rFonts w:hint="eastAsia"/>
        </w:rPr>
        <w:t xml:space="preserve"> </w:t>
      </w:r>
      <w:r w:rsidRPr="00D40A8C">
        <w:t xml:space="preserve"> 수정</w:t>
      </w:r>
      <w:r>
        <w:rPr>
          <w:rFonts w:hint="eastAsia"/>
        </w:rPr>
        <w:t xml:space="preserve"> 버튼을 클릭하면 </w:t>
      </w:r>
      <w:r>
        <w:t xml:space="preserve">edit </w:t>
      </w:r>
      <w:r>
        <w:rPr>
          <w:rFonts w:hint="eastAsia"/>
        </w:rPr>
        <w:t>메소드가 호출된다.</w:t>
      </w:r>
    </w:p>
    <w:p w14:paraId="46BF5F68" w14:textId="2A5DE1D2" w:rsidR="00D40A8C" w:rsidRDefault="00D40A8C" w:rsidP="00D40A8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앱의 </w:t>
      </w:r>
      <w:r>
        <w:t xml:space="preserve">title </w:t>
      </w:r>
      <w:r>
        <w:rPr>
          <w:rFonts w:hint="eastAsia"/>
        </w:rPr>
        <w:t xml:space="preserve">속성과 </w:t>
      </w:r>
      <w:r>
        <w:t xml:space="preserve">body </w:t>
      </w:r>
      <w:r>
        <w:rPr>
          <w:rFonts w:hint="eastAsia"/>
        </w:rPr>
        <w:t xml:space="preserve">속성 값이 각각 </w:t>
      </w:r>
      <w:r>
        <w:t xml:space="preserve">title_edit </w:t>
      </w:r>
      <w:r>
        <w:rPr>
          <w:rFonts w:hint="eastAsia"/>
        </w:rPr>
        <w:t xml:space="preserve">속성과 </w:t>
      </w:r>
      <w:r>
        <w:t xml:space="preserve">body_edit </w:t>
      </w:r>
      <w:r>
        <w:rPr>
          <w:rFonts w:hint="eastAsia"/>
        </w:rPr>
        <w:t>속성에 대입된다.</w:t>
      </w:r>
    </w:p>
    <w:p w14:paraId="6EACEDDB" w14:textId="77777777" w:rsidR="00D40A8C" w:rsidRPr="00D40A8C" w:rsidRDefault="00D40A8C" w:rsidP="00D40A8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7381088F" w14:textId="3BA364ED" w:rsidR="00C6367E" w:rsidRPr="00C6367E" w:rsidRDefault="00C6367E" w:rsidP="00C6367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367E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C6367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6367E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C6367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6367E">
        <w:rPr>
          <w:rFonts w:ascii="Consolas" w:eastAsia="굴림" w:hAnsi="Consolas" w:cs="굴림"/>
          <w:color w:val="0000FF"/>
          <w:kern w:val="0"/>
          <w:sz w:val="21"/>
          <w:szCs w:val="21"/>
        </w:rPr>
        <w:t>"text"</w:t>
      </w:r>
      <w:r w:rsidRPr="00C6367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6367E">
        <w:rPr>
          <w:rFonts w:ascii="Consolas" w:eastAsia="굴림" w:hAnsi="Consolas" w:cs="굴림"/>
          <w:color w:val="FF0000"/>
          <w:kern w:val="0"/>
          <w:sz w:val="21"/>
          <w:szCs w:val="21"/>
        </w:rPr>
        <w:t>v-model</w:t>
      </w:r>
      <w:r w:rsidRPr="00C6367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6367E">
        <w:rPr>
          <w:rFonts w:ascii="Consolas" w:eastAsia="굴림" w:hAnsi="Consolas" w:cs="굴림"/>
          <w:color w:val="0000FF"/>
          <w:kern w:val="0"/>
          <w:sz w:val="21"/>
          <w:szCs w:val="21"/>
        </w:rPr>
        <w:t>"title_edit"</w:t>
      </w:r>
      <w:r w:rsidRPr="00C6367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6367E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  <w:r w:rsidRPr="00C6367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6367E">
        <w:rPr>
          <w:rFonts w:ascii="Consolas" w:eastAsia="굴림" w:hAnsi="Consolas" w:cs="굴림"/>
          <w:color w:val="800000"/>
          <w:kern w:val="0"/>
          <w:sz w:val="21"/>
          <w:szCs w:val="21"/>
        </w:rPr>
        <w:t>&lt;br</w:t>
      </w:r>
      <w:r w:rsidRPr="00C6367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6367E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14:paraId="38325122" w14:textId="0663B78F" w:rsidR="00C6367E" w:rsidRPr="00C6367E" w:rsidRDefault="00C6367E" w:rsidP="00C6367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367E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C6367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6367E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C6367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6367E">
        <w:rPr>
          <w:rFonts w:ascii="Consolas" w:eastAsia="굴림" w:hAnsi="Consolas" w:cs="굴림"/>
          <w:color w:val="0000FF"/>
          <w:kern w:val="0"/>
          <w:sz w:val="21"/>
          <w:szCs w:val="21"/>
        </w:rPr>
        <w:t>"text"</w:t>
      </w:r>
      <w:r w:rsidRPr="00C6367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6367E">
        <w:rPr>
          <w:rFonts w:ascii="Consolas" w:eastAsia="굴림" w:hAnsi="Consolas" w:cs="굴림"/>
          <w:color w:val="FF0000"/>
          <w:kern w:val="0"/>
          <w:sz w:val="21"/>
          <w:szCs w:val="21"/>
        </w:rPr>
        <w:t>v-model</w:t>
      </w:r>
      <w:r w:rsidRPr="00C6367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6367E">
        <w:rPr>
          <w:rFonts w:ascii="Consolas" w:eastAsia="굴림" w:hAnsi="Consolas" w:cs="굴림"/>
          <w:color w:val="0000FF"/>
          <w:kern w:val="0"/>
          <w:sz w:val="21"/>
          <w:szCs w:val="21"/>
        </w:rPr>
        <w:t>"body_edit"</w:t>
      </w:r>
      <w:r w:rsidRPr="00C6367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6367E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  <w:r w:rsidRPr="00C6367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6367E">
        <w:rPr>
          <w:rFonts w:ascii="Consolas" w:eastAsia="굴림" w:hAnsi="Consolas" w:cs="굴림"/>
          <w:color w:val="800000"/>
          <w:kern w:val="0"/>
          <w:sz w:val="21"/>
          <w:szCs w:val="21"/>
        </w:rPr>
        <w:t>&lt;br</w:t>
      </w:r>
      <w:r w:rsidRPr="00C6367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6367E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14:paraId="56241825" w14:textId="6C7DBBCD" w:rsidR="00C409BC" w:rsidRDefault="00C6367E" w:rsidP="0072045B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 xml:space="preserve">수정 버튼을 클릭했을 때 화면에 보이는 </w:t>
      </w:r>
      <w:r>
        <w:t xml:space="preserve">input </w:t>
      </w:r>
      <w:r>
        <w:rPr>
          <w:rFonts w:hint="eastAsia"/>
        </w:rPr>
        <w:t xml:space="preserve">태그들은, </w:t>
      </w:r>
      <w:r>
        <w:t xml:space="preserve">title_edit </w:t>
      </w:r>
      <w:r>
        <w:rPr>
          <w:rFonts w:hint="eastAsia"/>
        </w:rPr>
        <w:t xml:space="preserve">속성과 </w:t>
      </w:r>
      <w:r>
        <w:t xml:space="preserve">body_edit </w:t>
      </w:r>
      <w:r>
        <w:rPr>
          <w:rFonts w:hint="eastAsia"/>
        </w:rPr>
        <w:t>속성과 연결되어 있다.</w:t>
      </w:r>
    </w:p>
    <w:p w14:paraId="32B0C0E5" w14:textId="5FC7B4BC" w:rsidR="00C6367E" w:rsidRDefault="00C6367E" w:rsidP="0072045B">
      <w:pPr>
        <w:widowControl/>
        <w:shd w:val="clear" w:color="auto" w:fill="FFFFFF"/>
        <w:wordWrap/>
        <w:autoSpaceDE/>
        <w:autoSpaceDN/>
        <w:jc w:val="left"/>
      </w:pPr>
    </w:p>
    <w:p w14:paraId="0B6D8ACF" w14:textId="0472DA01" w:rsidR="003A668E" w:rsidRDefault="003A668E" w:rsidP="0072045B">
      <w:pPr>
        <w:widowControl/>
        <w:shd w:val="clear" w:color="auto" w:fill="FFFFFF"/>
        <w:wordWrap/>
        <w:autoSpaceDE/>
        <w:autoSpaceDN/>
        <w:jc w:val="left"/>
      </w:pPr>
    </w:p>
    <w:p w14:paraId="452211AF" w14:textId="470D3EB1" w:rsidR="003A668E" w:rsidRDefault="003A668E" w:rsidP="0072045B">
      <w:pPr>
        <w:widowControl/>
        <w:shd w:val="clear" w:color="auto" w:fill="FFFFFF"/>
        <w:wordWrap/>
        <w:autoSpaceDE/>
        <w:autoSpaceDN/>
        <w:jc w:val="left"/>
      </w:pPr>
    </w:p>
    <w:p w14:paraId="622AD727" w14:textId="208CDE9E" w:rsidR="003A668E" w:rsidRDefault="003A668E" w:rsidP="0072045B">
      <w:pPr>
        <w:widowControl/>
        <w:shd w:val="clear" w:color="auto" w:fill="FFFFFF"/>
        <w:wordWrap/>
        <w:autoSpaceDE/>
        <w:autoSpaceDN/>
        <w:jc w:val="left"/>
      </w:pPr>
    </w:p>
    <w:p w14:paraId="57451901" w14:textId="77777777" w:rsidR="003A668E" w:rsidRDefault="003A668E" w:rsidP="0072045B">
      <w:pPr>
        <w:widowControl/>
        <w:shd w:val="clear" w:color="auto" w:fill="FFFFFF"/>
        <w:wordWrap/>
        <w:autoSpaceDE/>
        <w:autoSpaceDN/>
        <w:jc w:val="left"/>
      </w:pPr>
    </w:p>
    <w:p w14:paraId="3D9441E1" w14:textId="371FFCA3" w:rsidR="003A668E" w:rsidRDefault="003A668E" w:rsidP="003A668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3A668E">
        <w:rPr>
          <w:rFonts w:ascii="Consolas" w:eastAsia="굴림" w:hAnsi="Consolas" w:cs="굴림"/>
          <w:color w:val="800000"/>
          <w:kern w:val="0"/>
          <w:sz w:val="21"/>
          <w:szCs w:val="21"/>
        </w:rPr>
        <w:lastRenderedPageBreak/>
        <w:t>&lt;button</w:t>
      </w:r>
      <w:r w:rsidRPr="003A668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A668E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3A668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A668E">
        <w:rPr>
          <w:rFonts w:ascii="Consolas" w:eastAsia="굴림" w:hAnsi="Consolas" w:cs="굴림"/>
          <w:color w:val="0000FF"/>
          <w:kern w:val="0"/>
          <w:sz w:val="21"/>
          <w:szCs w:val="21"/>
        </w:rPr>
        <w:t>"button"</w:t>
      </w:r>
      <w:r w:rsidRPr="003A668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A668E">
        <w:rPr>
          <w:rFonts w:ascii="Consolas" w:eastAsia="굴림" w:hAnsi="Consolas" w:cs="굴림"/>
          <w:color w:val="FF0000"/>
          <w:kern w:val="0"/>
          <w:sz w:val="21"/>
          <w:szCs w:val="21"/>
        </w:rPr>
        <w:t>v-on:click</w:t>
      </w:r>
      <w:r w:rsidRPr="003A668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A668E">
        <w:rPr>
          <w:rFonts w:ascii="Consolas" w:eastAsia="굴림" w:hAnsi="Consolas" w:cs="굴림"/>
          <w:color w:val="0000FF"/>
          <w:kern w:val="0"/>
          <w:sz w:val="21"/>
          <w:szCs w:val="21"/>
        </w:rPr>
        <w:t>"cancel"</w:t>
      </w:r>
      <w:r w:rsidRPr="003A668E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3A668E">
        <w:rPr>
          <w:rFonts w:ascii="Consolas" w:eastAsia="굴림" w:hAnsi="Consolas" w:cs="굴림"/>
          <w:color w:val="000000"/>
          <w:kern w:val="0"/>
          <w:sz w:val="21"/>
          <w:szCs w:val="21"/>
        </w:rPr>
        <w:t>취소</w:t>
      </w:r>
      <w:r w:rsidRPr="003A668E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14:paraId="612BDD3E" w14:textId="69CBE632" w:rsidR="003A668E" w:rsidRPr="003A668E" w:rsidRDefault="003A668E" w:rsidP="003A668E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3A668E">
        <w:t>취소</w:t>
      </w:r>
      <w:r w:rsidRPr="003A668E">
        <w:rPr>
          <w:rFonts w:hint="eastAsia"/>
        </w:rPr>
        <w:t xml:space="preserve"> </w:t>
      </w:r>
      <w:r w:rsidRPr="003A668E">
        <w:t>버튼을</w:t>
      </w:r>
      <w:r w:rsidRPr="003A668E">
        <w:rPr>
          <w:rFonts w:hint="eastAsia"/>
        </w:rPr>
        <w:t xml:space="preserve"> </w:t>
      </w:r>
      <w:r w:rsidRPr="003A668E">
        <w:t>클릭하면</w:t>
      </w:r>
      <w:r w:rsidRPr="003A668E">
        <w:rPr>
          <w:rFonts w:hint="eastAsia"/>
        </w:rPr>
        <w:t xml:space="preserve"> </w:t>
      </w:r>
      <w:r w:rsidRPr="003A668E">
        <w:t>cancel 메소드가</w:t>
      </w:r>
      <w:r w:rsidRPr="003A668E">
        <w:rPr>
          <w:rFonts w:hint="eastAsia"/>
        </w:rPr>
        <w:t xml:space="preserve"> </w:t>
      </w:r>
      <w:r w:rsidRPr="003A668E">
        <w:t>호출된다</w:t>
      </w:r>
      <w:r w:rsidRPr="003A668E">
        <w:rPr>
          <w:rFonts w:hint="eastAsia"/>
        </w:rPr>
        <w:t>.</w:t>
      </w:r>
    </w:p>
    <w:p w14:paraId="03F73C27" w14:textId="77777777" w:rsidR="00C6367E" w:rsidRPr="00C6367E" w:rsidRDefault="00C6367E" w:rsidP="0072045B">
      <w:pPr>
        <w:widowControl/>
        <w:shd w:val="clear" w:color="auto" w:fill="FFFFFF"/>
        <w:wordWrap/>
        <w:autoSpaceDE/>
        <w:autoSpaceDN/>
        <w:jc w:val="left"/>
      </w:pPr>
    </w:p>
    <w:p w14:paraId="71BA6801" w14:textId="10DD31C1" w:rsidR="003A668E" w:rsidRPr="003A668E" w:rsidRDefault="003A668E" w:rsidP="003A668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A668E">
        <w:rPr>
          <w:rFonts w:ascii="Consolas" w:eastAsia="굴림" w:hAnsi="Consolas" w:cs="굴림"/>
          <w:color w:val="795E26"/>
          <w:kern w:val="0"/>
          <w:sz w:val="21"/>
          <w:szCs w:val="21"/>
        </w:rPr>
        <w:t>cancel</w:t>
      </w:r>
      <w:r w:rsidRPr="003A668E">
        <w:rPr>
          <w:rFonts w:ascii="Consolas" w:eastAsia="굴림" w:hAnsi="Consolas" w:cs="굴림"/>
          <w:color w:val="001080"/>
          <w:kern w:val="0"/>
          <w:sz w:val="21"/>
          <w:szCs w:val="21"/>
        </w:rPr>
        <w:t>:</w:t>
      </w:r>
      <w:r w:rsidRPr="003A668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A668E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3A668E">
        <w:rPr>
          <w:rFonts w:ascii="Consolas" w:eastAsia="굴림" w:hAnsi="Consolas" w:cs="굴림"/>
          <w:color w:val="000000"/>
          <w:kern w:val="0"/>
          <w:sz w:val="21"/>
          <w:szCs w:val="21"/>
        </w:rPr>
        <w:t>() { </w:t>
      </w:r>
    </w:p>
    <w:p w14:paraId="1734E6B3" w14:textId="357EA2DF" w:rsidR="003A668E" w:rsidRPr="003A668E" w:rsidRDefault="003A668E" w:rsidP="003A668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3A668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3A668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A668E">
        <w:rPr>
          <w:rFonts w:ascii="Consolas" w:eastAsia="굴림" w:hAnsi="Consolas" w:cs="굴림"/>
          <w:color w:val="001080"/>
          <w:kern w:val="0"/>
          <w:sz w:val="21"/>
          <w:szCs w:val="21"/>
        </w:rPr>
        <w:t>editing</w:t>
      </w:r>
      <w:r w:rsidRPr="003A668E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3A668E">
        <w:rPr>
          <w:rFonts w:ascii="Consolas" w:eastAsia="굴림" w:hAnsi="Consolas" w:cs="굴림"/>
          <w:color w:val="0000FF"/>
          <w:kern w:val="0"/>
          <w:sz w:val="21"/>
          <w:szCs w:val="21"/>
        </w:rPr>
        <w:t>false</w:t>
      </w:r>
      <w:r w:rsidRPr="003A668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3833013" w14:textId="563B11BD" w:rsidR="003A668E" w:rsidRPr="003A668E" w:rsidRDefault="003A668E" w:rsidP="003A668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A668E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717C7251" w14:textId="601FD187" w:rsidR="00911247" w:rsidRDefault="00911247" w:rsidP="00911247">
      <w:pPr>
        <w:widowControl/>
        <w:shd w:val="clear" w:color="auto" w:fill="FFFFFF"/>
        <w:wordWrap/>
        <w:autoSpaceDE/>
        <w:autoSpaceDN/>
        <w:jc w:val="left"/>
      </w:pPr>
      <w:r w:rsidRPr="00C409BC">
        <w:rPr>
          <w:rFonts w:hint="eastAsia"/>
        </w:rPr>
        <w:t>e</w:t>
      </w:r>
      <w:r w:rsidRPr="00C409BC">
        <w:t>diting</w:t>
      </w:r>
      <w:r>
        <w:t xml:space="preserve"> </w:t>
      </w:r>
      <w:r>
        <w:rPr>
          <w:rFonts w:hint="eastAsia"/>
        </w:rPr>
        <w:t xml:space="preserve">속성 값이 </w:t>
      </w:r>
      <w:r>
        <w:t xml:space="preserve">false </w:t>
      </w:r>
      <w:r>
        <w:rPr>
          <w:rFonts w:hint="eastAsia"/>
        </w:rPr>
        <w:t>이면 수정 버튼은 보이고,</w:t>
      </w:r>
      <w:r>
        <w:t xml:space="preserve"> input </w:t>
      </w:r>
      <w:r>
        <w:rPr>
          <w:rFonts w:hint="eastAsia"/>
        </w:rPr>
        <w:t>태그들은 보이지 않는다.</w:t>
      </w:r>
    </w:p>
    <w:p w14:paraId="004EFB1B" w14:textId="3297D422" w:rsidR="003A668E" w:rsidRPr="00911247" w:rsidRDefault="003A668E" w:rsidP="009B583D"/>
    <w:p w14:paraId="05B1EC14" w14:textId="7422072E" w:rsidR="003A668E" w:rsidRDefault="003A668E" w:rsidP="009B583D"/>
    <w:p w14:paraId="587A70E3" w14:textId="3FB60DB9" w:rsidR="003A668E" w:rsidRDefault="003A668E" w:rsidP="009B583D"/>
    <w:p w14:paraId="46393857" w14:textId="7620A93B" w:rsidR="00911247" w:rsidRDefault="00911247" w:rsidP="009B583D"/>
    <w:p w14:paraId="5E093225" w14:textId="21D59D12" w:rsidR="00D77C45" w:rsidRDefault="00D77C45" w:rsidP="009B583D"/>
    <w:p w14:paraId="1AF77709" w14:textId="229E504A" w:rsidR="00D77C45" w:rsidRDefault="00D77C4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E7AED51" w14:textId="08590C2B" w:rsidR="00D77C45" w:rsidRDefault="00D77C45" w:rsidP="00D77C45">
      <w:pPr>
        <w:pStyle w:val="Heading1"/>
      </w:pPr>
      <w:bookmarkStart w:id="5" w:name="_Toc37784683"/>
      <w:r>
        <w:rPr>
          <w:rFonts w:hint="eastAsia"/>
        </w:rPr>
        <w:lastRenderedPageBreak/>
        <w:t>t</w:t>
      </w:r>
      <w:r>
        <w:t>oggle</w:t>
      </w:r>
      <w:bookmarkEnd w:id="5"/>
    </w:p>
    <w:p w14:paraId="27A67223" w14:textId="0AF5DE0D" w:rsidR="00851324" w:rsidRDefault="00851324" w:rsidP="00851324">
      <w:pPr>
        <w:pStyle w:val="Heading2"/>
      </w:pPr>
      <w:bookmarkStart w:id="6" w:name="_Toc37784684"/>
      <w:r>
        <w:rPr>
          <w:rFonts w:hint="eastAsia"/>
        </w:rPr>
        <w:t>v</w:t>
      </w:r>
      <w:r>
        <w:t>-model</w:t>
      </w:r>
      <w:r w:rsidR="00AA341C">
        <w:t>, checkbox</w:t>
      </w:r>
      <w:bookmarkEnd w:id="6"/>
    </w:p>
    <w:p w14:paraId="0582AADA" w14:textId="20A92012" w:rsidR="00851324" w:rsidRPr="00851324" w:rsidRDefault="00851324" w:rsidP="0009310D">
      <w:pPr>
        <w:pStyle w:val="Heading3"/>
      </w:pPr>
      <w:r>
        <w:rPr>
          <w:rFonts w:hint="eastAsia"/>
        </w:rPr>
        <w:t>t</w:t>
      </w:r>
      <w:r>
        <w:t>oggle1.html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51324" w14:paraId="4918FA08" w14:textId="77777777" w:rsidTr="00851324">
        <w:tc>
          <w:tcPr>
            <w:tcW w:w="10456" w:type="dxa"/>
          </w:tcPr>
          <w:p w14:paraId="65A5FD60" w14:textId="77777777" w:rsidR="00851324" w:rsidRPr="00851324" w:rsidRDefault="00851324" w:rsidP="00851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132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2BF64B2E" w14:textId="77777777" w:rsidR="00851324" w:rsidRPr="00851324" w:rsidRDefault="00851324" w:rsidP="00851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132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22AEEE7E" w14:textId="77777777" w:rsidR="00851324" w:rsidRPr="00851324" w:rsidRDefault="00851324" w:rsidP="00851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5132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132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5132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132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2C0015E4" w14:textId="77777777" w:rsidR="00851324" w:rsidRPr="00851324" w:rsidRDefault="00851324" w:rsidP="00851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5132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132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5132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85132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1A54958F" w14:textId="77777777" w:rsidR="00851324" w:rsidRPr="00851324" w:rsidRDefault="00851324" w:rsidP="00851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5132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39FA5E99" w14:textId="77777777" w:rsidR="00851324" w:rsidRPr="00851324" w:rsidRDefault="00851324" w:rsidP="00851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5132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5132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132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132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132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132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132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132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550BF0A4" w14:textId="77777777" w:rsidR="00851324" w:rsidRPr="00851324" w:rsidRDefault="00851324" w:rsidP="00851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5132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132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132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132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132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132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132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132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132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461BB458" w14:textId="77777777" w:rsidR="00851324" w:rsidRPr="00851324" w:rsidRDefault="00851324" w:rsidP="00851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5132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input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85132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5132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checkbox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{ </w:t>
            </w:r>
            <w:r w:rsidRPr="0085132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132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132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132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FE27BF8" w14:textId="77777777" w:rsidR="00851324" w:rsidRPr="00851324" w:rsidRDefault="00851324" w:rsidP="00851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5132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1EBAB76E" w14:textId="77777777" w:rsidR="00851324" w:rsidRPr="00851324" w:rsidRDefault="00851324" w:rsidP="00851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132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7C1BC4BC" w14:textId="77777777" w:rsidR="00851324" w:rsidRPr="00851324" w:rsidRDefault="00851324" w:rsidP="00851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132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50574EF7" w14:textId="77777777" w:rsidR="00851324" w:rsidRPr="00851324" w:rsidRDefault="00851324" w:rsidP="00851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5132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132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5132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85132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07D3E82" w14:textId="77777777" w:rsidR="00851324" w:rsidRPr="00851324" w:rsidRDefault="00851324" w:rsidP="00851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5132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</w:p>
          <w:p w14:paraId="1FD3E6D5" w14:textId="77777777" w:rsidR="00851324" w:rsidRPr="00851324" w:rsidRDefault="00851324" w:rsidP="00851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5132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132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5132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"checkbox"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132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v-model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85132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"visible"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132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1F4B388C" w14:textId="77777777" w:rsidR="00851324" w:rsidRPr="00851324" w:rsidRDefault="00851324" w:rsidP="00851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visible: {{ visible }}</w:t>
            </w:r>
          </w:p>
          <w:p w14:paraId="23C50B0F" w14:textId="77777777" w:rsidR="00851324" w:rsidRPr="00851324" w:rsidRDefault="00851324" w:rsidP="00851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5132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5945FAC4" w14:textId="77777777" w:rsidR="00851324" w:rsidRPr="00851324" w:rsidRDefault="00851324" w:rsidP="00851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5132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6CB21382" w14:textId="77777777" w:rsidR="00851324" w:rsidRPr="00851324" w:rsidRDefault="00851324" w:rsidP="00851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5132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132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5132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85132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6A3480F" w14:textId="77777777" w:rsidR="00851324" w:rsidRPr="00851324" w:rsidRDefault="00851324" w:rsidP="00851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5132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132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5132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132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4110153B" w14:textId="77777777" w:rsidR="00851324" w:rsidRPr="00851324" w:rsidRDefault="00851324" w:rsidP="00851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5132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132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210B519A" w14:textId="77777777" w:rsidR="00851324" w:rsidRPr="00851324" w:rsidRDefault="00851324" w:rsidP="00851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5132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4A463A44" w14:textId="77777777" w:rsidR="00851324" w:rsidRPr="00851324" w:rsidRDefault="00851324" w:rsidP="00E256DA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5132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visible: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132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</w:p>
          <w:p w14:paraId="03361AD3" w14:textId="77777777" w:rsidR="00851324" w:rsidRPr="00851324" w:rsidRDefault="00851324" w:rsidP="00851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4DAFB524" w14:textId="77777777" w:rsidR="00851324" w:rsidRPr="00851324" w:rsidRDefault="00851324" w:rsidP="00851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    </w:t>
            </w:r>
          </w:p>
          <w:p w14:paraId="68C51187" w14:textId="77777777" w:rsidR="00851324" w:rsidRPr="00851324" w:rsidRDefault="00851324" w:rsidP="00851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85132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6B3E44A7" w14:textId="77777777" w:rsidR="00851324" w:rsidRPr="00851324" w:rsidRDefault="00851324" w:rsidP="00851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132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7C12ACCD" w14:textId="77777777" w:rsidR="00851324" w:rsidRDefault="00851324" w:rsidP="00851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132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22203834" w14:textId="7862A9A2" w:rsidR="00851324" w:rsidRPr="00851324" w:rsidRDefault="00851324" w:rsidP="00851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42209F34" w14:textId="196E916F" w:rsidR="00851324" w:rsidRDefault="00851324" w:rsidP="00851324"/>
    <w:p w14:paraId="41CDFC82" w14:textId="2934E9FA" w:rsidR="009978FA" w:rsidRDefault="009978FA" w:rsidP="00E37E64">
      <w:pPr>
        <w:pStyle w:val="Heading4"/>
        <w:ind w:left="400" w:hanging="400"/>
      </w:pPr>
      <w:r>
        <w:rPr>
          <w:rFonts w:hint="eastAsia"/>
        </w:rPr>
        <w:t>v</w:t>
      </w:r>
      <w:r>
        <w:t>-model</w:t>
      </w:r>
    </w:p>
    <w:p w14:paraId="67885369" w14:textId="0AEC1B07" w:rsidR="00BA2F01" w:rsidRPr="00BA2F01" w:rsidRDefault="00BA2F01" w:rsidP="00BA2F0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A2F01">
        <w:rPr>
          <w:rFonts w:ascii="Consolas" w:eastAsia="굴림" w:hAnsi="Consolas" w:cs="굴림"/>
          <w:color w:val="001080"/>
          <w:kern w:val="0"/>
          <w:sz w:val="21"/>
          <w:szCs w:val="21"/>
        </w:rPr>
        <w:t>data:</w:t>
      </w:r>
      <w:r w:rsidRPr="00BA2F01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73F4E179" w14:textId="508DAA89" w:rsidR="00BA2F01" w:rsidRPr="00BA2F01" w:rsidRDefault="00BA2F01" w:rsidP="00BA2F0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062326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66FFFF"/>
        </w:rPr>
        <w:t>visible</w:t>
      </w:r>
      <w:r w:rsidRPr="00BA2F01">
        <w:rPr>
          <w:rFonts w:ascii="Consolas" w:eastAsia="굴림" w:hAnsi="Consolas" w:cs="굴림"/>
          <w:color w:val="001080"/>
          <w:kern w:val="0"/>
          <w:sz w:val="21"/>
          <w:szCs w:val="21"/>
        </w:rPr>
        <w:t>:</w:t>
      </w:r>
      <w:r w:rsidRPr="00BA2F0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A2F01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</w:p>
    <w:p w14:paraId="147AC23D" w14:textId="16D9FB2D" w:rsidR="00BA2F01" w:rsidRDefault="00BA2F01" w:rsidP="00BA2F0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A2F01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4385B248" w14:textId="7569291C" w:rsidR="00BA2F01" w:rsidRDefault="002F373C" w:rsidP="00BA2F0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 w:rsidR="00BA2F01">
        <w:rPr>
          <w:rFonts w:hint="eastAsia"/>
        </w:rPr>
        <w:t xml:space="preserve">앱에 </w:t>
      </w:r>
      <w:r w:rsidR="00BA2F01">
        <w:t xml:space="preserve">visible </w:t>
      </w:r>
      <w:r w:rsidR="00BA2F01">
        <w:rPr>
          <w:rFonts w:hint="eastAsia"/>
        </w:rPr>
        <w:t>속성을 생성한다.</w:t>
      </w:r>
      <w:r w:rsidR="00BA2F01">
        <w:t xml:space="preserve"> </w:t>
      </w:r>
      <w:r w:rsidR="00BA2F01">
        <w:rPr>
          <w:rFonts w:hint="eastAsia"/>
        </w:rPr>
        <w:t xml:space="preserve">초기 값은 </w:t>
      </w:r>
      <w:r w:rsidR="00BA2F01">
        <w:t xml:space="preserve">true </w:t>
      </w:r>
      <w:r w:rsidR="00BA2F01">
        <w:rPr>
          <w:rFonts w:hint="eastAsia"/>
        </w:rPr>
        <w:t>이다.</w:t>
      </w:r>
    </w:p>
    <w:p w14:paraId="7C865419" w14:textId="5B7162E4" w:rsidR="00BA2F01" w:rsidRDefault="00BA2F01" w:rsidP="00BA2F0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27EBB11A" w14:textId="4B34EB4A" w:rsidR="00AA341C" w:rsidRDefault="00AA341C" w:rsidP="00E37E64">
      <w:pPr>
        <w:pStyle w:val="Heading4"/>
        <w:ind w:left="400" w:hanging="400"/>
      </w:pPr>
      <w:r>
        <w:rPr>
          <w:rFonts w:hint="eastAsia"/>
        </w:rPr>
        <w:t>c</w:t>
      </w:r>
      <w:r>
        <w:t>heckbox</w:t>
      </w:r>
    </w:p>
    <w:p w14:paraId="0887AA57" w14:textId="3D5F8A43" w:rsidR="00BA2F01" w:rsidRDefault="00364F6F" w:rsidP="00BA2F0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64F6F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364F6F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64F6F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364F6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64F6F">
        <w:rPr>
          <w:rFonts w:ascii="Consolas" w:eastAsia="굴림" w:hAnsi="Consolas" w:cs="굴림"/>
          <w:color w:val="0000FF"/>
          <w:kern w:val="0"/>
          <w:sz w:val="21"/>
          <w:szCs w:val="21"/>
        </w:rPr>
        <w:t>"checkbox"</w:t>
      </w:r>
      <w:r w:rsidRPr="00364F6F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0F457F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FFF99"/>
        </w:rPr>
        <w:t>v-model</w:t>
      </w:r>
      <w:r w:rsidRPr="000F457F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=</w:t>
      </w:r>
      <w:r w:rsidRPr="000F457F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"</w:t>
      </w:r>
      <w:r w:rsidRPr="00062326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66FFFF"/>
        </w:rPr>
        <w:t>visible</w:t>
      </w:r>
      <w:r w:rsidRPr="000F457F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"</w:t>
      </w:r>
      <w:r w:rsidRPr="00364F6F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64F6F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14:paraId="1547FC84" w14:textId="6871BD2B" w:rsidR="00364F6F" w:rsidRDefault="002F373C" w:rsidP="00BA2F0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 w:rsidR="00364F6F">
        <w:rPr>
          <w:rFonts w:hint="eastAsia"/>
        </w:rPr>
        <w:t>이 체크박스의 상태와</w:t>
      </w:r>
      <w:r w:rsidR="00364F6F">
        <w:t xml:space="preserve">, </w:t>
      </w:r>
      <w:r w:rsidR="00364F6F">
        <w:rPr>
          <w:rFonts w:hint="eastAsia"/>
        </w:rPr>
        <w:t xml:space="preserve">앱의 </w:t>
      </w:r>
      <w:r w:rsidR="00364F6F">
        <w:t xml:space="preserve">visible </w:t>
      </w:r>
      <w:r w:rsidR="00364F6F">
        <w:rPr>
          <w:rFonts w:hint="eastAsia"/>
        </w:rPr>
        <w:t>속성을 양방향으로 연결한다.</w:t>
      </w:r>
    </w:p>
    <w:p w14:paraId="4AED769C" w14:textId="4F381513" w:rsidR="00364F6F" w:rsidRDefault="002F373C" w:rsidP="00BA2F0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 w:rsidR="00364F6F">
        <w:rPr>
          <w:rFonts w:hint="eastAsia"/>
        </w:rPr>
        <w:t xml:space="preserve">앱의 </w:t>
      </w:r>
      <w:r w:rsidR="00364F6F">
        <w:t xml:space="preserve">visible </w:t>
      </w:r>
      <w:r w:rsidR="00364F6F">
        <w:rPr>
          <w:rFonts w:hint="eastAsia"/>
        </w:rPr>
        <w:t>속성의 값이 바뀌면,</w:t>
      </w:r>
      <w:r w:rsidR="00364F6F">
        <w:t xml:space="preserve"> </w:t>
      </w:r>
      <w:r w:rsidR="00364F6F">
        <w:rPr>
          <w:rFonts w:hint="eastAsia"/>
        </w:rPr>
        <w:t xml:space="preserve">이 체크박스의 체크 상태도 </w:t>
      </w:r>
      <w:r>
        <w:rPr>
          <w:rFonts w:hint="eastAsia"/>
        </w:rPr>
        <w:t xml:space="preserve">실시간으로 </w:t>
      </w:r>
      <w:r w:rsidR="00364F6F">
        <w:rPr>
          <w:rFonts w:hint="eastAsia"/>
        </w:rPr>
        <w:t>바뀐다.</w:t>
      </w:r>
    </w:p>
    <w:p w14:paraId="0BA92600" w14:textId="0D140C32" w:rsidR="00364F6F" w:rsidRDefault="002F373C" w:rsidP="00BA2F0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 w:rsidR="00364F6F">
        <w:rPr>
          <w:rFonts w:hint="eastAsia"/>
        </w:rPr>
        <w:t>이 체크박스의 체크 상태가 바뀌면,</w:t>
      </w:r>
      <w:r w:rsidR="00364F6F">
        <w:t xml:space="preserve"> </w:t>
      </w:r>
      <w:r w:rsidR="00364F6F">
        <w:rPr>
          <w:rFonts w:hint="eastAsia"/>
        </w:rPr>
        <w:t xml:space="preserve">앱의 </w:t>
      </w:r>
      <w:r w:rsidR="00364F6F">
        <w:t xml:space="preserve">visible </w:t>
      </w:r>
      <w:r w:rsidR="00364F6F">
        <w:rPr>
          <w:rFonts w:hint="eastAsia"/>
        </w:rPr>
        <w:t>속성값도</w:t>
      </w:r>
      <w:r>
        <w:rPr>
          <w:rFonts w:hint="eastAsia"/>
        </w:rPr>
        <w:t xml:space="preserve"> 실시간으로 바뀐다.</w:t>
      </w:r>
    </w:p>
    <w:p w14:paraId="246D6A8B" w14:textId="0E1FAEAF" w:rsidR="002F373C" w:rsidRDefault="002F373C" w:rsidP="00BA2F0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707D151C" w14:textId="483344B5" w:rsidR="002671F2" w:rsidRDefault="002671F2" w:rsidP="00BA2F0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2671F2">
        <w:rPr>
          <w:noProof/>
        </w:rPr>
        <w:lastRenderedPageBreak/>
        <w:drawing>
          <wp:inline distT="0" distB="0" distL="0" distR="0" wp14:anchorId="44216CDA" wp14:editId="3833DDF8">
            <wp:extent cx="4798577" cy="145542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2979" cy="147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B0E3" w14:textId="77777777" w:rsidR="00AA341C" w:rsidRPr="00BA2F01" w:rsidRDefault="00AA341C" w:rsidP="00BA2F0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60BBE314" w14:textId="73583FD5" w:rsidR="00EA28B2" w:rsidRDefault="005974FA" w:rsidP="00E37E64">
      <w:pPr>
        <w:pStyle w:val="Heading4"/>
        <w:ind w:left="400" w:hanging="400"/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서식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697C" w14:paraId="2CB468F2" w14:textId="77777777" w:rsidTr="0080697C">
        <w:tc>
          <w:tcPr>
            <w:tcW w:w="10456" w:type="dxa"/>
          </w:tcPr>
          <w:p w14:paraId="2E9C731A" w14:textId="77777777" w:rsidR="0080697C" w:rsidRPr="00851324" w:rsidRDefault="0080697C" w:rsidP="008069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132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5132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132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132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132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132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132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132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15139E81" w14:textId="139C2D93" w:rsidR="0080697C" w:rsidRPr="0080697C" w:rsidRDefault="0080697C" w:rsidP="008069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5132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132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132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132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132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132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132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132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132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</w:tc>
      </w:tr>
    </w:tbl>
    <w:p w14:paraId="55A8797E" w14:textId="678BAFB9" w:rsidR="00EA28B2" w:rsidRDefault="00EA28B2" w:rsidP="00851324"/>
    <w:p w14:paraId="40ABBCB6" w14:textId="17736AB0" w:rsidR="005974FA" w:rsidRPr="005974FA" w:rsidRDefault="005974FA" w:rsidP="00851324">
      <w:r w:rsidRPr="00851324">
        <w:rPr>
          <w:rFonts w:ascii="Consolas" w:eastAsia="굴림" w:hAnsi="Consolas" w:cs="굴림"/>
          <w:color w:val="800000"/>
          <w:kern w:val="0"/>
          <w:sz w:val="21"/>
          <w:szCs w:val="21"/>
        </w:rPr>
        <w:t>div#app</w:t>
      </w:r>
    </w:p>
    <w:p w14:paraId="4351EA07" w14:textId="7531EB3C" w:rsidR="005974FA" w:rsidRDefault="005974FA" w:rsidP="00B175C3">
      <w:r>
        <w:rPr>
          <w:rFonts w:hint="eastAsia"/>
        </w:rPr>
        <w:t xml:space="preserve"> </w:t>
      </w:r>
      <w:r>
        <w:t xml:space="preserve"> &lt;div id="app&gt; </w:t>
      </w:r>
      <w:r>
        <w:rPr>
          <w:rFonts w:hint="eastAsia"/>
        </w:rPr>
        <w:t>태그에 서식을 적용한다.</w:t>
      </w:r>
    </w:p>
    <w:p w14:paraId="6A620D46" w14:textId="1D5EF1ED" w:rsidR="005974FA" w:rsidRDefault="005974FA" w:rsidP="00B175C3"/>
    <w:p w14:paraId="5E73D0A3" w14:textId="59D003B0" w:rsidR="005974FA" w:rsidRDefault="005974FA" w:rsidP="00B175C3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1324">
        <w:rPr>
          <w:rFonts w:ascii="Consolas" w:eastAsia="굴림" w:hAnsi="Consolas" w:cs="굴림"/>
          <w:color w:val="FF0000"/>
          <w:kern w:val="0"/>
          <w:sz w:val="21"/>
          <w:szCs w:val="21"/>
        </w:rPr>
        <w:t>padding</w:t>
      </w:r>
      <w:r w:rsidRPr="00851324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851324">
        <w:rPr>
          <w:rFonts w:ascii="Consolas" w:eastAsia="굴림" w:hAnsi="Consolas" w:cs="굴림"/>
          <w:color w:val="098658"/>
          <w:kern w:val="0"/>
          <w:sz w:val="21"/>
          <w:szCs w:val="21"/>
        </w:rPr>
        <w:t>20px</w:t>
      </w:r>
      <w:r w:rsidRPr="00851324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</w:p>
    <w:p w14:paraId="1C2A5B1E" w14:textId="7A65D78C" w:rsidR="005974FA" w:rsidRDefault="005974FA" w:rsidP="00B175C3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태그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경계선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내부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여백</w:t>
      </w:r>
      <w:r w:rsidR="009A577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 w:rsidR="009A577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9A577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지정함</w:t>
      </w:r>
      <w:r w:rsidR="009A577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66D07997" w14:textId="52042ADF" w:rsidR="009A577C" w:rsidRDefault="009A577C" w:rsidP="00B175C3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아래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왼쪽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오른쪽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여백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모두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20px</w:t>
      </w:r>
    </w:p>
    <w:p w14:paraId="13780A82" w14:textId="614112F2" w:rsidR="005974FA" w:rsidRDefault="005974FA" w:rsidP="00B175C3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880B29F" w14:textId="7292BA8D" w:rsidR="005974FA" w:rsidRDefault="005974FA" w:rsidP="00B175C3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1324">
        <w:rPr>
          <w:rFonts w:ascii="Consolas" w:eastAsia="굴림" w:hAnsi="Consolas" w:cs="굴림"/>
          <w:color w:val="FF0000"/>
          <w:kern w:val="0"/>
          <w:sz w:val="21"/>
          <w:szCs w:val="21"/>
        </w:rPr>
        <w:t>margin</w:t>
      </w:r>
      <w:r w:rsidRPr="00851324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851324">
        <w:rPr>
          <w:rFonts w:ascii="Consolas" w:eastAsia="굴림" w:hAnsi="Consolas" w:cs="굴림"/>
          <w:color w:val="098658"/>
          <w:kern w:val="0"/>
          <w:sz w:val="21"/>
          <w:szCs w:val="21"/>
        </w:rPr>
        <w:t>30px</w:t>
      </w:r>
      <w:r w:rsidRPr="0085132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51324">
        <w:rPr>
          <w:rFonts w:ascii="Consolas" w:eastAsia="굴림" w:hAnsi="Consolas" w:cs="굴림"/>
          <w:color w:val="0451A5"/>
          <w:kern w:val="0"/>
          <w:sz w:val="21"/>
          <w:szCs w:val="21"/>
        </w:rPr>
        <w:t>auto</w:t>
      </w:r>
      <w:r w:rsidRPr="0085132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9858CE8" w14:textId="77777777" w:rsidR="009A577C" w:rsidRDefault="005974FA" w:rsidP="00B175C3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태그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경계선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외부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여백</w:t>
      </w:r>
      <w:r w:rsidR="009A577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 w:rsidR="009A577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9A577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지정함</w:t>
      </w:r>
      <w:r w:rsidR="009A577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020BB7C6" w14:textId="0731256B" w:rsidR="005974FA" w:rsidRDefault="009A577C" w:rsidP="00B175C3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C1212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위쪽과</w:t>
      </w:r>
      <w:r w:rsidR="00C1212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C1212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아래쪽</w:t>
      </w:r>
      <w:r w:rsidR="00C1212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여백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C12122">
        <w:rPr>
          <w:rFonts w:ascii="Consolas" w:eastAsia="굴림" w:hAnsi="Consolas" w:cs="굴림"/>
          <w:color w:val="000000"/>
          <w:kern w:val="0"/>
          <w:sz w:val="21"/>
          <w:szCs w:val="21"/>
        </w:rPr>
        <w:t>30</w:t>
      </w:r>
      <w:r w:rsidR="00C1212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p</w:t>
      </w:r>
      <w:r w:rsidR="00C121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x, </w:t>
      </w:r>
      <w:r w:rsidR="00C1212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왼쪽과</w:t>
      </w:r>
      <w:r w:rsidR="00C1212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C1212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오른쪽</w:t>
      </w:r>
      <w:r w:rsidR="00C1212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여백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C12122">
        <w:rPr>
          <w:rFonts w:ascii="Consolas" w:eastAsia="굴림" w:hAnsi="Consolas" w:cs="굴림"/>
          <w:color w:val="000000"/>
          <w:kern w:val="0"/>
          <w:sz w:val="21"/>
          <w:szCs w:val="21"/>
        </w:rPr>
        <w:t>auto</w:t>
      </w:r>
    </w:p>
    <w:p w14:paraId="0C28E9C8" w14:textId="232048B5" w:rsidR="00C12122" w:rsidRDefault="0021064E" w:rsidP="00B175C3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왼쪽과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오른쪽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margin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auto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부모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영역의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가운데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위치하게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28920B31" w14:textId="1C459733" w:rsidR="0060667F" w:rsidRDefault="0060667F" w:rsidP="00B175C3">
      <w:r w:rsidRPr="0060667F">
        <w:t xml:space="preserve">  &lt;div id="app&gt;</w:t>
      </w:r>
      <w:r>
        <w:t xml:space="preserve"> </w:t>
      </w:r>
      <w:r>
        <w:rPr>
          <w:rFonts w:hint="eastAsia"/>
        </w:rPr>
        <w:t>태그의 부모는 &lt;</w:t>
      </w:r>
      <w:r>
        <w:t xml:space="preserve">body&gt; </w:t>
      </w:r>
      <w:r>
        <w:rPr>
          <w:rFonts w:hint="eastAsia"/>
        </w:rPr>
        <w:t>태그</w:t>
      </w:r>
      <w:r w:rsidR="00BF0A8F"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즉 웹브라우저 창이다.</w:t>
      </w:r>
    </w:p>
    <w:p w14:paraId="40A66D48" w14:textId="4BBB3A86" w:rsidR="0060667F" w:rsidRDefault="0060667F" w:rsidP="00B175C3"/>
    <w:p w14:paraId="68C0F893" w14:textId="59A2112A" w:rsidR="0060667F" w:rsidRDefault="0060667F" w:rsidP="00B175C3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1324">
        <w:rPr>
          <w:rFonts w:ascii="Consolas" w:eastAsia="굴림" w:hAnsi="Consolas" w:cs="굴림"/>
          <w:color w:val="FF0000"/>
          <w:kern w:val="0"/>
          <w:sz w:val="21"/>
          <w:szCs w:val="21"/>
        </w:rPr>
        <w:t>max-width</w:t>
      </w:r>
      <w:r w:rsidRPr="00851324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851324">
        <w:rPr>
          <w:rFonts w:ascii="Consolas" w:eastAsia="굴림" w:hAnsi="Consolas" w:cs="굴림"/>
          <w:color w:val="098658"/>
          <w:kern w:val="0"/>
          <w:sz w:val="21"/>
          <w:szCs w:val="21"/>
        </w:rPr>
        <w:t>600px</w:t>
      </w:r>
      <w:r w:rsidRPr="0085132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9796820" w14:textId="0144D309" w:rsidR="0060667F" w:rsidRDefault="0060667F" w:rsidP="00B175C3"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태</w:t>
      </w:r>
      <w:r>
        <w:rPr>
          <w:rFonts w:hint="eastAsia"/>
        </w:rPr>
        <w:t xml:space="preserve">그의 최대 폭이 </w:t>
      </w:r>
      <w:r>
        <w:t>600px</w:t>
      </w:r>
      <w:r w:rsidR="001F22AB">
        <w:t xml:space="preserve"> </w:t>
      </w:r>
      <w:r w:rsidR="001F22AB">
        <w:rPr>
          <w:rFonts w:hint="eastAsia"/>
        </w:rPr>
        <w:t>이다.</w:t>
      </w:r>
      <w:r w:rsidR="001F22AB">
        <w:t xml:space="preserve"> </w:t>
      </w:r>
      <w:r w:rsidR="001F22AB">
        <w:rPr>
          <w:rFonts w:hint="eastAsia"/>
        </w:rPr>
        <w:t xml:space="preserve">부모 영역에 여유가 있다면 </w:t>
      </w:r>
      <w:r w:rsidR="001F7056">
        <w:rPr>
          <w:rFonts w:hint="eastAsia"/>
        </w:rPr>
        <w:t xml:space="preserve">태그의 폭은 </w:t>
      </w:r>
      <w:r w:rsidR="001F22AB">
        <w:t xml:space="preserve">600px </w:t>
      </w:r>
      <w:r w:rsidR="001F22AB">
        <w:rPr>
          <w:rFonts w:hint="eastAsia"/>
        </w:rPr>
        <w:t>폭이 된다.</w:t>
      </w:r>
    </w:p>
    <w:p w14:paraId="55B4646B" w14:textId="76D2BCFE" w:rsidR="001F22AB" w:rsidRDefault="001F22AB" w:rsidP="00B175C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부모 폭에 여유가 없다면,</w:t>
      </w:r>
      <w:r w:rsidR="001F7056">
        <w:t xml:space="preserve"> 600px </w:t>
      </w:r>
      <w:r w:rsidR="001F7056">
        <w:rPr>
          <w:rFonts w:hint="eastAsia"/>
        </w:rPr>
        <w:t xml:space="preserve">보다 </w:t>
      </w:r>
      <w:r w:rsidR="00BF0A8F">
        <w:rPr>
          <w:rFonts w:hint="eastAsia"/>
        </w:rPr>
        <w:t>작아질</w:t>
      </w:r>
      <w:r w:rsidR="001F7056">
        <w:rPr>
          <w:rFonts w:hint="eastAsia"/>
        </w:rPr>
        <w:t xml:space="preserve"> 수 있다.</w:t>
      </w:r>
    </w:p>
    <w:p w14:paraId="61092A93" w14:textId="37B33F91" w:rsidR="001F7056" w:rsidRPr="00BF0A8F" w:rsidRDefault="001F7056" w:rsidP="00B175C3"/>
    <w:p w14:paraId="729A624F" w14:textId="037E51EF" w:rsidR="001F7056" w:rsidRDefault="001F7056" w:rsidP="00B175C3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1324">
        <w:rPr>
          <w:rFonts w:ascii="Consolas" w:eastAsia="굴림" w:hAnsi="Consolas" w:cs="굴림"/>
          <w:color w:val="FF0000"/>
          <w:kern w:val="0"/>
          <w:sz w:val="21"/>
          <w:szCs w:val="21"/>
        </w:rPr>
        <w:t>border</w:t>
      </w:r>
      <w:r w:rsidRPr="00851324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851324">
        <w:rPr>
          <w:rFonts w:ascii="Consolas" w:eastAsia="굴림" w:hAnsi="Consolas" w:cs="굴림"/>
          <w:color w:val="098658"/>
          <w:kern w:val="0"/>
          <w:sz w:val="21"/>
          <w:szCs w:val="21"/>
        </w:rPr>
        <w:t>1px</w:t>
      </w:r>
      <w:r w:rsidRPr="0085132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51324">
        <w:rPr>
          <w:rFonts w:ascii="Consolas" w:eastAsia="굴림" w:hAnsi="Consolas" w:cs="굴림"/>
          <w:color w:val="0451A5"/>
          <w:kern w:val="0"/>
          <w:sz w:val="21"/>
          <w:szCs w:val="21"/>
        </w:rPr>
        <w:t>solid</w:t>
      </w:r>
      <w:r w:rsidRPr="0085132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51324">
        <w:rPr>
          <w:rFonts w:ascii="Consolas" w:eastAsia="굴림" w:hAnsi="Consolas" w:cs="굴림"/>
          <w:color w:val="0451A5"/>
          <w:kern w:val="0"/>
          <w:sz w:val="21"/>
          <w:szCs w:val="21"/>
        </w:rPr>
        <w:t>#ccc</w:t>
      </w:r>
      <w:r w:rsidRPr="00851324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</w:p>
    <w:p w14:paraId="2019E3E4" w14:textId="39A2DA7E" w:rsidR="001F7056" w:rsidRDefault="001F7056" w:rsidP="00B175C3">
      <w:r w:rsidRPr="001F7056">
        <w:rPr>
          <w:rFonts w:hint="eastAsia"/>
        </w:rPr>
        <w:t xml:space="preserve">  태그의 </w:t>
      </w:r>
      <w:r w:rsidRPr="001F7056">
        <w:t>경계</w:t>
      </w:r>
      <w:r w:rsidRPr="001F7056">
        <w:rPr>
          <w:rFonts w:hint="eastAsia"/>
        </w:rPr>
        <w:t xml:space="preserve">선은 </w:t>
      </w:r>
      <w:r w:rsidRPr="001F7056">
        <w:t>1</w:t>
      </w:r>
      <w:r w:rsidRPr="001F7056">
        <w:rPr>
          <w:rFonts w:hint="eastAsia"/>
        </w:rPr>
        <w:t>p</w:t>
      </w:r>
      <w:r w:rsidRPr="001F7056">
        <w:t xml:space="preserve">x </w:t>
      </w:r>
      <w:r>
        <w:rPr>
          <w:rFonts w:hint="eastAsia"/>
        </w:rPr>
        <w:t xml:space="preserve">굵기의 </w:t>
      </w:r>
      <w:r>
        <w:t xml:space="preserve">#ccc </w:t>
      </w:r>
      <w:r>
        <w:rPr>
          <w:rFonts w:hint="eastAsia"/>
        </w:rPr>
        <w:t>색 실선</w:t>
      </w:r>
    </w:p>
    <w:p w14:paraId="37A4E020" w14:textId="4B3708FC" w:rsidR="001F7056" w:rsidRDefault="001F7056" w:rsidP="00B175C3"/>
    <w:p w14:paraId="196091D4" w14:textId="1FF7B0ED" w:rsidR="001F7056" w:rsidRDefault="001F7056" w:rsidP="00B175C3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1324">
        <w:rPr>
          <w:rFonts w:ascii="Consolas" w:eastAsia="굴림" w:hAnsi="Consolas" w:cs="굴림"/>
          <w:color w:val="FF0000"/>
          <w:kern w:val="0"/>
          <w:sz w:val="21"/>
          <w:szCs w:val="21"/>
        </w:rPr>
        <w:t>box-shadow</w:t>
      </w:r>
      <w:r w:rsidRPr="00851324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851324">
        <w:rPr>
          <w:rFonts w:ascii="Consolas" w:eastAsia="굴림" w:hAnsi="Consolas" w:cs="굴림"/>
          <w:color w:val="098658"/>
          <w:kern w:val="0"/>
          <w:sz w:val="21"/>
          <w:szCs w:val="21"/>
        </w:rPr>
        <w:t>3px</w:t>
      </w:r>
      <w:r w:rsidRPr="0085132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51324">
        <w:rPr>
          <w:rFonts w:ascii="Consolas" w:eastAsia="굴림" w:hAnsi="Consolas" w:cs="굴림"/>
          <w:color w:val="098658"/>
          <w:kern w:val="0"/>
          <w:sz w:val="21"/>
          <w:szCs w:val="21"/>
        </w:rPr>
        <w:t>3px</w:t>
      </w:r>
      <w:r w:rsidRPr="0085132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51324">
        <w:rPr>
          <w:rFonts w:ascii="Consolas" w:eastAsia="굴림" w:hAnsi="Consolas" w:cs="굴림"/>
          <w:color w:val="098658"/>
          <w:kern w:val="0"/>
          <w:sz w:val="21"/>
          <w:szCs w:val="21"/>
        </w:rPr>
        <w:t>3px</w:t>
      </w:r>
      <w:r w:rsidRPr="0085132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51324">
        <w:rPr>
          <w:rFonts w:ascii="Consolas" w:eastAsia="굴림" w:hAnsi="Consolas" w:cs="굴림"/>
          <w:color w:val="0451A5"/>
          <w:kern w:val="0"/>
          <w:sz w:val="21"/>
          <w:szCs w:val="21"/>
        </w:rPr>
        <w:t>#aaa</w:t>
      </w:r>
      <w:r w:rsidRPr="0085132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C4B47F0" w14:textId="17833DD3" w:rsidR="001F7056" w:rsidRDefault="006B2B70" w:rsidP="00B175C3">
      <w:r w:rsidRPr="006B2B70">
        <w:t xml:space="preserve">  태그</w:t>
      </w:r>
      <w:r>
        <w:rPr>
          <w:rFonts w:hint="eastAsia"/>
        </w:rPr>
        <w:t>의 위치보다</w:t>
      </w:r>
      <w:r w:rsidRPr="006B2B70">
        <w:rPr>
          <w:rFonts w:hint="eastAsia"/>
        </w:rPr>
        <w:t xml:space="preserve"> </w:t>
      </w:r>
      <w:r>
        <w:rPr>
          <w:rFonts w:hint="eastAsia"/>
        </w:rPr>
        <w:t xml:space="preserve">약간 </w:t>
      </w:r>
      <w:r w:rsidRPr="006B2B70">
        <w:t>오른쪽</w:t>
      </w:r>
      <w:r w:rsidR="005920D7">
        <w:rPr>
          <w:rFonts w:hint="eastAsia"/>
        </w:rPr>
        <w:t xml:space="preserve">으로 </w:t>
      </w:r>
      <w:r w:rsidRPr="006B2B70">
        <w:t>3</w:t>
      </w:r>
      <w:r w:rsidR="005920D7">
        <w:rPr>
          <w:rFonts w:hint="eastAsia"/>
        </w:rPr>
        <w:t>p</w:t>
      </w:r>
      <w:r w:rsidR="005920D7">
        <w:t>x,</w:t>
      </w:r>
      <w:r>
        <w:t xml:space="preserve"> </w:t>
      </w:r>
      <w:r>
        <w:rPr>
          <w:rFonts w:hint="eastAsia"/>
        </w:rPr>
        <w:t>아래쪽</w:t>
      </w:r>
      <w:r w:rsidR="005920D7">
        <w:rPr>
          <w:rFonts w:hint="eastAsia"/>
        </w:rPr>
        <w:t xml:space="preserve">으로 </w:t>
      </w:r>
      <w:r>
        <w:t>3px</w:t>
      </w:r>
      <w:r w:rsidR="005920D7">
        <w:rPr>
          <w:rFonts w:hint="eastAsia"/>
        </w:rPr>
        <w:t xml:space="preserve"> 치우진 위치에,</w:t>
      </w:r>
    </w:p>
    <w:p w14:paraId="20E77762" w14:textId="41C326AC" w:rsidR="005920D7" w:rsidRDefault="005920D7" w:rsidP="00B175C3">
      <w:r>
        <w:t xml:space="preserve">  3px </w:t>
      </w:r>
      <w:r>
        <w:rPr>
          <w:rFonts w:hint="eastAsia"/>
        </w:rPr>
        <w:t>크기</w:t>
      </w:r>
      <w:r w:rsidR="0080697C">
        <w:rPr>
          <w:rFonts w:hint="eastAsia"/>
        </w:rPr>
        <w:t xml:space="preserve">로 흩어진 </w:t>
      </w:r>
      <w:r>
        <w:t>#aaa</w:t>
      </w:r>
      <w:r w:rsidR="0080697C">
        <w:t xml:space="preserve"> </w:t>
      </w:r>
      <w:r w:rsidR="0080697C">
        <w:rPr>
          <w:rFonts w:hint="eastAsia"/>
        </w:rPr>
        <w:t>색 그림자를 그린다.</w:t>
      </w:r>
    </w:p>
    <w:p w14:paraId="76AF7776" w14:textId="4486E80C" w:rsidR="0080697C" w:rsidRDefault="0080697C" w:rsidP="00B175C3"/>
    <w:p w14:paraId="0680E9B5" w14:textId="13577D69" w:rsidR="0080697C" w:rsidRDefault="0080697C" w:rsidP="00B175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697C" w14:paraId="1CCFBE1A" w14:textId="77777777" w:rsidTr="0080697C">
        <w:tc>
          <w:tcPr>
            <w:tcW w:w="10456" w:type="dxa"/>
          </w:tcPr>
          <w:p w14:paraId="76BBC70A" w14:textId="420B1222" w:rsidR="0080697C" w:rsidRPr="0080697C" w:rsidRDefault="0080697C" w:rsidP="008069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132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input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85132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5132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checkbox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{ </w:t>
            </w:r>
            <w:r w:rsidRPr="0085132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132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132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132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8513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</w:tc>
      </w:tr>
    </w:tbl>
    <w:p w14:paraId="7AD94E46" w14:textId="01FD1BCC" w:rsidR="00AC5F4D" w:rsidRDefault="00AC5F4D" w:rsidP="00B175C3"/>
    <w:p w14:paraId="662004D9" w14:textId="7566EB52" w:rsidR="00AC5F4D" w:rsidRDefault="00AC5F4D" w:rsidP="00B175C3">
      <w:r w:rsidRPr="00851324">
        <w:rPr>
          <w:rFonts w:ascii="Consolas" w:eastAsia="굴림" w:hAnsi="Consolas" w:cs="굴림"/>
          <w:color w:val="800000"/>
          <w:kern w:val="0"/>
          <w:sz w:val="21"/>
          <w:szCs w:val="21"/>
        </w:rPr>
        <w:t>input</w:t>
      </w:r>
      <w:r w:rsidRPr="00851324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851324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85132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51324">
        <w:rPr>
          <w:rFonts w:ascii="Consolas" w:eastAsia="굴림" w:hAnsi="Consolas" w:cs="굴림"/>
          <w:color w:val="A31515"/>
          <w:kern w:val="0"/>
          <w:sz w:val="21"/>
          <w:szCs w:val="21"/>
        </w:rPr>
        <w:t>checkbox</w:t>
      </w:r>
      <w:r w:rsidRPr="00851324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676C9195" w14:textId="3F2646EF" w:rsidR="0021064E" w:rsidRDefault="00AC5F4D" w:rsidP="00B175C3">
      <w:r>
        <w:t xml:space="preserve">  </w:t>
      </w:r>
      <w:r w:rsidRPr="00AC5F4D">
        <w:rPr>
          <w:rFonts w:hint="eastAsia"/>
        </w:rPr>
        <w:t>&lt;</w:t>
      </w:r>
      <w:r w:rsidRPr="00AC5F4D">
        <w:t>input type="checkbox" /&gt;</w:t>
      </w:r>
      <w:r>
        <w:t xml:space="preserve"> </w:t>
      </w:r>
      <w:r>
        <w:rPr>
          <w:rFonts w:hint="eastAsia"/>
        </w:rPr>
        <w:t>태그에 서식을 적용한다.</w:t>
      </w:r>
    </w:p>
    <w:p w14:paraId="3A7C1870" w14:textId="77777777" w:rsidR="00AC5F4D" w:rsidRPr="00AC5F4D" w:rsidRDefault="00AC5F4D" w:rsidP="00B175C3"/>
    <w:p w14:paraId="1F8BA296" w14:textId="5A48BB8B" w:rsidR="00AC5F4D" w:rsidRDefault="00AC5F4D" w:rsidP="00B175C3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1324">
        <w:rPr>
          <w:rFonts w:ascii="Consolas" w:eastAsia="굴림" w:hAnsi="Consolas" w:cs="굴림"/>
          <w:color w:val="FF0000"/>
          <w:kern w:val="0"/>
          <w:sz w:val="21"/>
          <w:szCs w:val="21"/>
        </w:rPr>
        <w:t>width</w:t>
      </w:r>
      <w:r w:rsidRPr="00851324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851324">
        <w:rPr>
          <w:rFonts w:ascii="Consolas" w:eastAsia="굴림" w:hAnsi="Consolas" w:cs="굴림"/>
          <w:color w:val="098658"/>
          <w:kern w:val="0"/>
          <w:sz w:val="21"/>
          <w:szCs w:val="21"/>
        </w:rPr>
        <w:t>20px</w:t>
      </w:r>
      <w:r w:rsidRPr="00851324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</w:p>
    <w:p w14:paraId="334FADF8" w14:textId="25C28259" w:rsidR="00AC5F4D" w:rsidRPr="00AC5F4D" w:rsidRDefault="00AC5F4D" w:rsidP="00B175C3">
      <w:r w:rsidRPr="00AC5F4D">
        <w:rPr>
          <w:rFonts w:hint="eastAsia"/>
        </w:rPr>
        <w:t xml:space="preserve"> </w:t>
      </w:r>
      <w:r w:rsidRPr="00AC5F4D">
        <w:t xml:space="preserve"> 가로</w:t>
      </w:r>
      <w:r w:rsidRPr="00AC5F4D">
        <w:rPr>
          <w:rFonts w:hint="eastAsia"/>
        </w:rPr>
        <w:t xml:space="preserve"> </w:t>
      </w:r>
      <w:r w:rsidRPr="00AC5F4D">
        <w:t>방향</w:t>
      </w:r>
      <w:r w:rsidRPr="00AC5F4D">
        <w:rPr>
          <w:rFonts w:hint="eastAsia"/>
        </w:rPr>
        <w:t xml:space="preserve"> </w:t>
      </w:r>
      <w:r w:rsidRPr="00AC5F4D">
        <w:t>크기</w:t>
      </w:r>
      <w:r w:rsidRPr="00AC5F4D">
        <w:rPr>
          <w:rFonts w:hint="eastAsia"/>
        </w:rPr>
        <w:t xml:space="preserve"> </w:t>
      </w:r>
      <w:r w:rsidRPr="00AC5F4D">
        <w:t>20px</w:t>
      </w:r>
    </w:p>
    <w:p w14:paraId="6895EA41" w14:textId="77777777" w:rsidR="00AC5F4D" w:rsidRDefault="00AC5F4D" w:rsidP="00B175C3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6808D97" w14:textId="4AE905F2" w:rsidR="00AC5F4D" w:rsidRPr="0080697C" w:rsidRDefault="00AC5F4D" w:rsidP="00B175C3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1324">
        <w:rPr>
          <w:rFonts w:ascii="Consolas" w:eastAsia="굴림" w:hAnsi="Consolas" w:cs="굴림"/>
          <w:color w:val="FF0000"/>
          <w:kern w:val="0"/>
          <w:sz w:val="21"/>
          <w:szCs w:val="21"/>
        </w:rPr>
        <w:t>height</w:t>
      </w:r>
      <w:r w:rsidRPr="00851324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851324">
        <w:rPr>
          <w:rFonts w:ascii="Consolas" w:eastAsia="굴림" w:hAnsi="Consolas" w:cs="굴림"/>
          <w:color w:val="098658"/>
          <w:kern w:val="0"/>
          <w:sz w:val="21"/>
          <w:szCs w:val="21"/>
        </w:rPr>
        <w:t>20px</w:t>
      </w:r>
      <w:r w:rsidRPr="0085132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E868F68" w14:textId="712B0BE5" w:rsidR="00AC5F4D" w:rsidRPr="00AC5F4D" w:rsidRDefault="00AC5F4D" w:rsidP="00AC5F4D">
      <w:r w:rsidRPr="00AC5F4D">
        <w:rPr>
          <w:rFonts w:hint="eastAsia"/>
        </w:rPr>
        <w:t xml:space="preserve"> </w:t>
      </w:r>
      <w:r w:rsidRPr="00AC5F4D">
        <w:t xml:space="preserve"> </w:t>
      </w:r>
      <w:r>
        <w:rPr>
          <w:rFonts w:hint="eastAsia"/>
        </w:rPr>
        <w:t>세로</w:t>
      </w:r>
      <w:r w:rsidRPr="00AC5F4D">
        <w:rPr>
          <w:rFonts w:hint="eastAsia"/>
        </w:rPr>
        <w:t xml:space="preserve"> </w:t>
      </w:r>
      <w:r w:rsidRPr="00AC5F4D">
        <w:t>방향</w:t>
      </w:r>
      <w:r w:rsidRPr="00AC5F4D">
        <w:rPr>
          <w:rFonts w:hint="eastAsia"/>
        </w:rPr>
        <w:t xml:space="preserve"> </w:t>
      </w:r>
      <w:r w:rsidRPr="00AC5F4D">
        <w:t>크기</w:t>
      </w:r>
      <w:r w:rsidRPr="00AC5F4D">
        <w:rPr>
          <w:rFonts w:hint="eastAsia"/>
        </w:rPr>
        <w:t xml:space="preserve"> </w:t>
      </w:r>
      <w:r w:rsidRPr="00AC5F4D">
        <w:t>20px</w:t>
      </w:r>
    </w:p>
    <w:p w14:paraId="3C33F3C6" w14:textId="77777777" w:rsidR="0021064E" w:rsidRDefault="0021064E" w:rsidP="00B175C3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C746B15" w14:textId="136CC6AB" w:rsidR="005974FA" w:rsidRDefault="005974FA" w:rsidP="00B175C3"/>
    <w:p w14:paraId="4F0E5108" w14:textId="7347819C" w:rsidR="0009310D" w:rsidRDefault="0009310D" w:rsidP="00B175C3"/>
    <w:p w14:paraId="1944387B" w14:textId="6937956E" w:rsidR="0009310D" w:rsidRDefault="0009310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46C997F" w14:textId="6DCFE39F" w:rsidR="0009310D" w:rsidRDefault="0009310D" w:rsidP="0009310D">
      <w:pPr>
        <w:pStyle w:val="Heading2"/>
      </w:pPr>
      <w:bookmarkStart w:id="7" w:name="_Toc37784685"/>
      <w:r>
        <w:rPr>
          <w:rFonts w:hint="eastAsia"/>
        </w:rPr>
        <w:lastRenderedPageBreak/>
        <w:t>v</w:t>
      </w:r>
      <w:r>
        <w:t>-show</w:t>
      </w:r>
      <w:bookmarkEnd w:id="7"/>
    </w:p>
    <w:p w14:paraId="5B5C3562" w14:textId="2F634C5C" w:rsidR="0009310D" w:rsidRDefault="0009310D" w:rsidP="0009310D">
      <w:pPr>
        <w:pStyle w:val="Heading3"/>
      </w:pPr>
      <w:r>
        <w:rPr>
          <w:rFonts w:hint="eastAsia"/>
        </w:rPr>
        <w:t>t</w:t>
      </w:r>
      <w:r>
        <w:t>oggle2.html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9310D" w14:paraId="11D9117A" w14:textId="77777777" w:rsidTr="0009310D">
        <w:tc>
          <w:tcPr>
            <w:tcW w:w="10456" w:type="dxa"/>
          </w:tcPr>
          <w:p w14:paraId="12748921" w14:textId="77777777" w:rsidR="00E07A06" w:rsidRPr="00E07A06" w:rsidRDefault="00E07A06" w:rsidP="00E07A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1BBD745B" w14:textId="77777777" w:rsidR="00E07A06" w:rsidRPr="00E07A06" w:rsidRDefault="00E07A06" w:rsidP="00E07A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4E2597D5" w14:textId="77777777" w:rsidR="00E07A06" w:rsidRPr="00E07A06" w:rsidRDefault="00E07A06" w:rsidP="00E07A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07A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07A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07A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07A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133E98E1" w14:textId="77777777" w:rsidR="00E07A06" w:rsidRPr="00E07A06" w:rsidRDefault="00E07A06" w:rsidP="00E07A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07A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07A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07A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E07A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637BA2B0" w14:textId="77777777" w:rsidR="00E07A06" w:rsidRPr="00E07A06" w:rsidRDefault="00E07A06" w:rsidP="00E07A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07A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191D278F" w14:textId="77777777" w:rsidR="00E07A06" w:rsidRPr="00E07A06" w:rsidRDefault="00E07A06" w:rsidP="00E07A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07A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E07A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07A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07A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07A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07A0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07A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07A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0E8368D3" w14:textId="77777777" w:rsidR="00E07A06" w:rsidRPr="00E07A06" w:rsidRDefault="00E07A06" w:rsidP="00E07A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07A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07A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07A0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07A0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07A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07A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07A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07A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07A0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62593241" w14:textId="77777777" w:rsidR="00E07A06" w:rsidRPr="00E07A06" w:rsidRDefault="00E07A06" w:rsidP="00E07A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07A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input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E07A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07A0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checkbox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{ </w:t>
            </w:r>
            <w:r w:rsidRPr="00E07A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07A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07A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07A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12E9CC05" w14:textId="77777777" w:rsidR="00E07A06" w:rsidRPr="00E07A06" w:rsidRDefault="00E07A06" w:rsidP="00E07A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07A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div#hello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E07A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07A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07A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07A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50px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2E449E94" w14:textId="77777777" w:rsidR="00E07A06" w:rsidRPr="00E07A06" w:rsidRDefault="00E07A06" w:rsidP="00E07A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07A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background-color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07A0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#00ff9d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07A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07A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07A0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07A0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gray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1984678A" w14:textId="77777777" w:rsidR="00E07A06" w:rsidRPr="00E07A06" w:rsidRDefault="00E07A06" w:rsidP="00E07A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07A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07A0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07A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07A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20pt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0784CF76" w14:textId="77777777" w:rsidR="00E07A06" w:rsidRPr="00E07A06" w:rsidRDefault="00E07A06" w:rsidP="00E07A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07A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0D17896F" w14:textId="77777777" w:rsidR="00E07A06" w:rsidRPr="00E07A06" w:rsidRDefault="00E07A06" w:rsidP="00E07A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B001734" w14:textId="77777777" w:rsidR="00E07A06" w:rsidRPr="00E07A06" w:rsidRDefault="00E07A06" w:rsidP="00E07A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2D87025B" w14:textId="77777777" w:rsidR="00E07A06" w:rsidRPr="00E07A06" w:rsidRDefault="00E07A06" w:rsidP="00E07A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07A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07A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07A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E07A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F721615" w14:textId="77777777" w:rsidR="00E07A06" w:rsidRPr="00E07A06" w:rsidRDefault="00E07A06" w:rsidP="00E07A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07A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</w:p>
          <w:p w14:paraId="46C5DFDF" w14:textId="77777777" w:rsidR="00E07A06" w:rsidRPr="00E07A06" w:rsidRDefault="00E07A06" w:rsidP="00E07A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07A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07A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07A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"checkbox"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07A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07A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E07A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66FFFF"/>
              </w:rPr>
              <w:t>visible</w:t>
            </w:r>
            <w:r w:rsidRPr="00E07A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07A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302A495A" w14:textId="77777777" w:rsidR="00E07A06" w:rsidRPr="00E07A06" w:rsidRDefault="00E07A06" w:rsidP="00E07A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visible: {{ 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66FFFF"/>
              </w:rPr>
              <w:t>visible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}}</w:t>
            </w:r>
          </w:p>
          <w:p w14:paraId="614CC547" w14:textId="77777777" w:rsidR="00E07A06" w:rsidRPr="00E07A06" w:rsidRDefault="00E07A06" w:rsidP="00E07A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07A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59392EDA" w14:textId="77777777" w:rsidR="00E07A06" w:rsidRPr="00E07A06" w:rsidRDefault="00E07A06" w:rsidP="00E07A06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07A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07A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07A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"hello"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07A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v-show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07A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E07A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66FFFF"/>
              </w:rPr>
              <w:t>visible</w:t>
            </w:r>
            <w:r w:rsidRPr="00E07A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E07A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Hello Vue.js</w:t>
            </w:r>
            <w:r w:rsidRPr="00E07A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01C736EB" w14:textId="77777777" w:rsidR="00E07A06" w:rsidRPr="00E07A06" w:rsidRDefault="00E07A06" w:rsidP="00E07A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07A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5292810E" w14:textId="77777777" w:rsidR="00E07A06" w:rsidRPr="00E07A06" w:rsidRDefault="00E07A06" w:rsidP="00E07A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07A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07A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07A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E07A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96DCBF4" w14:textId="77777777" w:rsidR="00E07A06" w:rsidRPr="00E07A06" w:rsidRDefault="00E07A06" w:rsidP="00E07A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07A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07A0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07A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07A06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643646A0" w14:textId="77777777" w:rsidR="00E07A06" w:rsidRPr="00E07A06" w:rsidRDefault="00E07A06" w:rsidP="00E07A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07A0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07A0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140530D" w14:textId="77777777" w:rsidR="00E07A06" w:rsidRPr="00E07A06" w:rsidRDefault="00E07A06" w:rsidP="00E07A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07A0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6BBED4EA" w14:textId="77777777" w:rsidR="00E07A06" w:rsidRPr="00E07A06" w:rsidRDefault="00E07A06" w:rsidP="00E07A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07A0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66FFFF"/>
              </w:rPr>
              <w:t>visible</w:t>
            </w:r>
            <w:r w:rsidRPr="00E07A0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07A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</w:p>
          <w:p w14:paraId="12FB01E2" w14:textId="77777777" w:rsidR="00E07A06" w:rsidRPr="00E07A06" w:rsidRDefault="00E07A06" w:rsidP="00E07A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4283EBBB" w14:textId="77777777" w:rsidR="00E07A06" w:rsidRPr="00E07A06" w:rsidRDefault="00E07A06" w:rsidP="00E07A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    </w:t>
            </w:r>
          </w:p>
          <w:p w14:paraId="59F73A5A" w14:textId="77777777" w:rsidR="00E07A06" w:rsidRPr="00E07A06" w:rsidRDefault="00E07A06" w:rsidP="00E07A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E07A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7C866B3A" w14:textId="77777777" w:rsidR="00E07A06" w:rsidRPr="00E07A06" w:rsidRDefault="00E07A06" w:rsidP="00E07A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4BCC9CC9" w14:textId="77777777" w:rsidR="00E07A06" w:rsidRPr="00E07A06" w:rsidRDefault="00E07A06" w:rsidP="00E07A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6597F684" w14:textId="77777777" w:rsidR="0009310D" w:rsidRDefault="0009310D" w:rsidP="0009310D"/>
        </w:tc>
      </w:tr>
    </w:tbl>
    <w:p w14:paraId="0F752E1B" w14:textId="24A2CB17" w:rsidR="0009310D" w:rsidRDefault="0009310D" w:rsidP="0009310D"/>
    <w:p w14:paraId="145602F5" w14:textId="336BA5E5" w:rsidR="00EB43D9" w:rsidRPr="00C52901" w:rsidRDefault="00EB43D9" w:rsidP="00EB43D9">
      <w:pPr>
        <w:pStyle w:val="Heading4"/>
        <w:ind w:left="400" w:hanging="400"/>
      </w:pPr>
      <w:r w:rsidRPr="00C52901">
        <w:rPr>
          <w:rFonts w:hint="eastAsia"/>
        </w:rPr>
        <w:t>v</w:t>
      </w:r>
      <w:r w:rsidRPr="00C52901">
        <w:t>-show</w:t>
      </w:r>
    </w:p>
    <w:p w14:paraId="523CA7FF" w14:textId="685CD7C6" w:rsidR="00EB43D9" w:rsidRPr="00EB43D9" w:rsidRDefault="00EB43D9" w:rsidP="00EB43D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B43D9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EB43D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B43D9">
        <w:rPr>
          <w:rFonts w:ascii="Consolas" w:eastAsia="굴림" w:hAnsi="Consolas" w:cs="굴림"/>
          <w:color w:val="FF0000"/>
          <w:kern w:val="0"/>
          <w:sz w:val="21"/>
          <w:szCs w:val="21"/>
        </w:rPr>
        <w:t>id</w:t>
      </w:r>
      <w:r w:rsidRPr="00EB43D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B43D9">
        <w:rPr>
          <w:rFonts w:ascii="Consolas" w:eastAsia="굴림" w:hAnsi="Consolas" w:cs="굴림"/>
          <w:color w:val="0000FF"/>
          <w:kern w:val="0"/>
          <w:sz w:val="21"/>
          <w:szCs w:val="21"/>
        </w:rPr>
        <w:t>"hello"</w:t>
      </w:r>
      <w:r w:rsidRPr="00EB43D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B43D9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FFF99"/>
        </w:rPr>
        <w:t>v-show</w:t>
      </w:r>
      <w:r w:rsidRPr="00EB43D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=</w:t>
      </w:r>
      <w:r w:rsidRPr="00EB43D9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"visible"</w:t>
      </w:r>
      <w:r w:rsidRPr="00EB43D9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EB43D9">
        <w:rPr>
          <w:rFonts w:ascii="Consolas" w:eastAsia="굴림" w:hAnsi="Consolas" w:cs="굴림"/>
          <w:color w:val="000000"/>
          <w:kern w:val="0"/>
          <w:sz w:val="21"/>
          <w:szCs w:val="21"/>
        </w:rPr>
        <w:t>Hello Vue.js</w:t>
      </w:r>
      <w:r w:rsidRPr="00EB43D9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14:paraId="6E7255E1" w14:textId="7ADE7859" w:rsidR="00EB43D9" w:rsidRDefault="00EB43D9" w:rsidP="0009310D">
      <w:r>
        <w:rPr>
          <w:rFonts w:hint="eastAsia"/>
        </w:rPr>
        <w:t xml:space="preserve"> </w:t>
      </w:r>
      <w:r>
        <w:t xml:space="preserve"> v-show </w:t>
      </w:r>
      <w:r>
        <w:rPr>
          <w:rFonts w:hint="eastAsia"/>
        </w:rPr>
        <w:t xml:space="preserve">속성의 값은 </w:t>
      </w:r>
      <w:r>
        <w:t xml:space="preserve">javascript </w:t>
      </w:r>
      <w:r>
        <w:rPr>
          <w:rFonts w:hint="eastAsia"/>
        </w:rPr>
        <w:t>표현식으로 해석된다.</w:t>
      </w:r>
    </w:p>
    <w:p w14:paraId="43BBED7D" w14:textId="4E23E3E3" w:rsidR="00EB43D9" w:rsidRDefault="00EB43D9" w:rsidP="0009310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표현식의 값이 </w:t>
      </w:r>
      <w:r>
        <w:t xml:space="preserve">true </w:t>
      </w:r>
      <w:r>
        <w:rPr>
          <w:rFonts w:hint="eastAsia"/>
        </w:rPr>
        <w:t>이면 이 태그가 화면에 보여지고,</w:t>
      </w:r>
      <w:r>
        <w:t xml:space="preserve"> false </w:t>
      </w:r>
      <w:r>
        <w:rPr>
          <w:rFonts w:hint="eastAsia"/>
        </w:rPr>
        <w:t>이면 보이지 않는다.</w:t>
      </w:r>
    </w:p>
    <w:p w14:paraId="51EA57ED" w14:textId="5BA8C21C" w:rsidR="00EB43D9" w:rsidRDefault="00EB43D9" w:rsidP="0009310D"/>
    <w:p w14:paraId="669E974A" w14:textId="20A96502" w:rsidR="00EB43D9" w:rsidRDefault="00990FCD" w:rsidP="0009310D">
      <w:r w:rsidRPr="00990FCD">
        <w:rPr>
          <w:noProof/>
        </w:rPr>
        <w:lastRenderedPageBreak/>
        <w:drawing>
          <wp:inline distT="0" distB="0" distL="0" distR="0" wp14:anchorId="1D94C762" wp14:editId="5228DE42">
            <wp:extent cx="4951302" cy="270602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7318" cy="271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4647" w14:textId="04E3617F" w:rsidR="00EB43D9" w:rsidRDefault="00EB43D9" w:rsidP="0009310D"/>
    <w:p w14:paraId="221FFE9C" w14:textId="684F9855" w:rsidR="00990FCD" w:rsidRDefault="00990FCD" w:rsidP="0009310D"/>
    <w:p w14:paraId="5093F322" w14:textId="76B2BCDC" w:rsidR="00990FCD" w:rsidRDefault="00990FCD" w:rsidP="00990FCD">
      <w:pPr>
        <w:pStyle w:val="Heading4"/>
        <w:ind w:left="400" w:hanging="400"/>
      </w:pPr>
      <w:r w:rsidRPr="00990FCD">
        <w:rPr>
          <w:rFonts w:hint="eastAsia"/>
        </w:rPr>
        <w:t>C</w:t>
      </w:r>
      <w:r w:rsidRPr="00990FCD">
        <w:t>SS 서식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90FCD" w14:paraId="24E4976C" w14:textId="77777777" w:rsidTr="00990FCD">
        <w:tc>
          <w:tcPr>
            <w:tcW w:w="10456" w:type="dxa"/>
          </w:tcPr>
          <w:p w14:paraId="7091DBE7" w14:textId="1425B2C2" w:rsidR="00990FCD" w:rsidRPr="00E07A06" w:rsidRDefault="00990FCD" w:rsidP="00990FC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div#hello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E07A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07A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07A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07A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50px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26AE2CAC" w14:textId="2B1DC604" w:rsidR="00990FCD" w:rsidRPr="00E07A06" w:rsidRDefault="00990FCD" w:rsidP="00990FC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</w:t>
            </w:r>
            <w:r w:rsidRPr="00E07A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background-color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07A0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#00ff9d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07A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07A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07A0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07A0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gray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1917109A" w14:textId="30423F33" w:rsidR="00990FCD" w:rsidRPr="00990FCD" w:rsidRDefault="00990FCD" w:rsidP="00990FC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07A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07A0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07A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07A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20pt</w:t>
            </w:r>
            <w:r w:rsidRPr="00E07A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</w:tc>
      </w:tr>
    </w:tbl>
    <w:p w14:paraId="4204440D" w14:textId="4A961B82" w:rsidR="00990FCD" w:rsidRDefault="00990FCD" w:rsidP="00990FCD"/>
    <w:p w14:paraId="7BAA2DF4" w14:textId="250904F1" w:rsidR="00990FCD" w:rsidRDefault="00990FCD" w:rsidP="00990FCD">
      <w:pPr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E07A06">
        <w:rPr>
          <w:rFonts w:ascii="Consolas" w:eastAsia="굴림" w:hAnsi="Consolas" w:cs="굴림"/>
          <w:color w:val="800000"/>
          <w:kern w:val="0"/>
          <w:sz w:val="21"/>
          <w:szCs w:val="21"/>
        </w:rPr>
        <w:t>div#hello</w:t>
      </w:r>
    </w:p>
    <w:p w14:paraId="660F5270" w14:textId="34B8696A" w:rsidR="00990FCD" w:rsidRDefault="00990FCD" w:rsidP="00990FCD">
      <w:r w:rsidRPr="00990FCD">
        <w:rPr>
          <w:rFonts w:hint="eastAsia"/>
        </w:rPr>
        <w:t xml:space="preserve"> </w:t>
      </w:r>
      <w:r w:rsidRPr="00990FCD">
        <w:t xml:space="preserve"> &lt;</w:t>
      </w:r>
      <w:r w:rsidRPr="00990FCD">
        <w:rPr>
          <w:rFonts w:hint="eastAsia"/>
        </w:rPr>
        <w:t>d</w:t>
      </w:r>
      <w:r w:rsidRPr="00990FCD">
        <w:t>iv id="hello"&gt;</w:t>
      </w:r>
      <w:r>
        <w:t xml:space="preserve"> </w:t>
      </w:r>
      <w:r>
        <w:rPr>
          <w:rFonts w:hint="eastAsia"/>
        </w:rPr>
        <w:t>태그에 서식이 적용된다.</w:t>
      </w:r>
    </w:p>
    <w:p w14:paraId="21B0D3DD" w14:textId="17BC7C49" w:rsidR="00990FCD" w:rsidRDefault="00990FCD" w:rsidP="00990FCD"/>
    <w:p w14:paraId="34F8BC6F" w14:textId="21D73E23" w:rsidR="00990FCD" w:rsidRDefault="00990FCD" w:rsidP="00990FCD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07A06">
        <w:rPr>
          <w:rFonts w:ascii="Consolas" w:eastAsia="굴림" w:hAnsi="Consolas" w:cs="굴림"/>
          <w:color w:val="FF0000"/>
          <w:kern w:val="0"/>
          <w:sz w:val="21"/>
          <w:szCs w:val="21"/>
        </w:rPr>
        <w:t>margin</w:t>
      </w:r>
      <w:r w:rsidRPr="00E07A06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E07A06">
        <w:rPr>
          <w:rFonts w:ascii="Consolas" w:eastAsia="굴림" w:hAnsi="Consolas" w:cs="굴림"/>
          <w:color w:val="098658"/>
          <w:kern w:val="0"/>
          <w:sz w:val="21"/>
          <w:szCs w:val="21"/>
        </w:rPr>
        <w:t>30px</w:t>
      </w:r>
      <w:r w:rsidRPr="00E07A0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9778A8C" w14:textId="38F765AC" w:rsidR="00990FCD" w:rsidRDefault="00990FCD" w:rsidP="00990FCD"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hint="eastAsia"/>
        </w:rPr>
        <w:t>경계석 외부 여백을 지정함.</w:t>
      </w:r>
    </w:p>
    <w:p w14:paraId="060441D1" w14:textId="269756F8" w:rsidR="00990FCD" w:rsidRDefault="00990FCD" w:rsidP="00990FCD">
      <w:r>
        <w:rPr>
          <w:rFonts w:hint="eastAsia"/>
        </w:rPr>
        <w:t xml:space="preserve"> 위 아래 왼쪽 오랜쪽 여백이 모두 </w:t>
      </w:r>
      <w:r>
        <w:t>30px</w:t>
      </w:r>
    </w:p>
    <w:p w14:paraId="16F03EF0" w14:textId="19AB44AC" w:rsidR="00990FCD" w:rsidRDefault="00990FCD" w:rsidP="00990FCD"/>
    <w:p w14:paraId="39AC0F02" w14:textId="77777777" w:rsidR="00990FCD" w:rsidRPr="00E07A06" w:rsidRDefault="00990FCD" w:rsidP="00990FC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07A06">
        <w:rPr>
          <w:rFonts w:ascii="Consolas" w:eastAsia="굴림" w:hAnsi="Consolas" w:cs="굴림"/>
          <w:color w:val="FF0000"/>
          <w:kern w:val="0"/>
          <w:sz w:val="21"/>
          <w:szCs w:val="21"/>
        </w:rPr>
        <w:t>padding</w:t>
      </w:r>
      <w:r w:rsidRPr="00E07A06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E07A06">
        <w:rPr>
          <w:rFonts w:ascii="Consolas" w:eastAsia="굴림" w:hAnsi="Consolas" w:cs="굴림"/>
          <w:color w:val="098658"/>
          <w:kern w:val="0"/>
          <w:sz w:val="21"/>
          <w:szCs w:val="21"/>
        </w:rPr>
        <w:t>50px</w:t>
      </w:r>
      <w:r w:rsidRPr="00E07A06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</w:p>
    <w:p w14:paraId="2158FBD2" w14:textId="248AEC12" w:rsidR="00990FCD" w:rsidRDefault="00990FCD" w:rsidP="00990FCD"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hint="eastAsia"/>
        </w:rPr>
        <w:t>경계석 내부 여백을 지정함.</w:t>
      </w:r>
    </w:p>
    <w:p w14:paraId="6DC17B5B" w14:textId="77777777" w:rsidR="00990FCD" w:rsidRDefault="00990FCD" w:rsidP="00990FCD">
      <w:r>
        <w:rPr>
          <w:rFonts w:hint="eastAsia"/>
        </w:rPr>
        <w:t xml:space="preserve"> 위 아래 왼쪽 오랜쪽 여백이 모두 </w:t>
      </w:r>
      <w:r>
        <w:t>30px</w:t>
      </w:r>
    </w:p>
    <w:p w14:paraId="5A7638E6" w14:textId="77777777" w:rsidR="00990FCD" w:rsidRPr="00990FCD" w:rsidRDefault="00990FCD" w:rsidP="00990FCD"/>
    <w:p w14:paraId="5C0EF482" w14:textId="77777777" w:rsidR="00F85FDC" w:rsidRDefault="00F85FDC" w:rsidP="00F85FD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07A06">
        <w:rPr>
          <w:rFonts w:ascii="Consolas" w:eastAsia="굴림" w:hAnsi="Consolas" w:cs="굴림"/>
          <w:color w:val="FF0000"/>
          <w:kern w:val="0"/>
          <w:sz w:val="21"/>
          <w:szCs w:val="21"/>
        </w:rPr>
        <w:t>background-color</w:t>
      </w:r>
      <w:r w:rsidRPr="00E07A06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E07A06">
        <w:rPr>
          <w:rFonts w:ascii="Consolas" w:eastAsia="굴림" w:hAnsi="Consolas" w:cs="굴림"/>
          <w:color w:val="0451A5"/>
          <w:kern w:val="0"/>
          <w:sz w:val="21"/>
          <w:szCs w:val="21"/>
        </w:rPr>
        <w:t>#00ff9d</w:t>
      </w:r>
      <w:r w:rsidRPr="00E07A06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</w:p>
    <w:p w14:paraId="25109C04" w14:textId="369C8640" w:rsidR="00F85FDC" w:rsidRDefault="00F85FDC" w:rsidP="00F85FD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태그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내부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배경색을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지정함</w:t>
      </w:r>
    </w:p>
    <w:p w14:paraId="2DD710DB" w14:textId="77777777" w:rsidR="00F85FDC" w:rsidRPr="00F85FDC" w:rsidRDefault="00F85FDC" w:rsidP="00F85FD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5B51ADB1" w14:textId="2EAE5F9A" w:rsidR="00F85FDC" w:rsidRDefault="00F85FDC" w:rsidP="00F85FD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07A06">
        <w:rPr>
          <w:rFonts w:ascii="Consolas" w:eastAsia="굴림" w:hAnsi="Consolas" w:cs="굴림"/>
          <w:color w:val="FF0000"/>
          <w:kern w:val="0"/>
          <w:sz w:val="21"/>
          <w:szCs w:val="21"/>
        </w:rPr>
        <w:t>border</w:t>
      </w:r>
      <w:r w:rsidRPr="00E07A06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E07A06">
        <w:rPr>
          <w:rFonts w:ascii="Consolas" w:eastAsia="굴림" w:hAnsi="Consolas" w:cs="굴림"/>
          <w:color w:val="098658"/>
          <w:kern w:val="0"/>
          <w:sz w:val="21"/>
          <w:szCs w:val="21"/>
        </w:rPr>
        <w:t>1px</w:t>
      </w:r>
      <w:r w:rsidRPr="00E07A06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07A06">
        <w:rPr>
          <w:rFonts w:ascii="Consolas" w:eastAsia="굴림" w:hAnsi="Consolas" w:cs="굴림"/>
          <w:color w:val="0451A5"/>
          <w:kern w:val="0"/>
          <w:sz w:val="21"/>
          <w:szCs w:val="21"/>
        </w:rPr>
        <w:t>solid</w:t>
      </w:r>
      <w:r w:rsidRPr="00E07A06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07A06">
        <w:rPr>
          <w:rFonts w:ascii="Consolas" w:eastAsia="굴림" w:hAnsi="Consolas" w:cs="굴림"/>
          <w:color w:val="0451A5"/>
          <w:kern w:val="0"/>
          <w:sz w:val="21"/>
          <w:szCs w:val="21"/>
        </w:rPr>
        <w:t>gray</w:t>
      </w:r>
      <w:r w:rsidRPr="00E07A06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</w:p>
    <w:p w14:paraId="729659B4" w14:textId="2E746E95" w:rsidR="00F85FDC" w:rsidRPr="00F85FDC" w:rsidRDefault="00F85FDC" w:rsidP="00F85FD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F85FDC">
        <w:rPr>
          <w:rFonts w:hint="eastAsia"/>
        </w:rPr>
        <w:t xml:space="preserve"> </w:t>
      </w:r>
      <w:r w:rsidRPr="00F85FDC">
        <w:t>경계선은</w:t>
      </w:r>
      <w:r w:rsidRPr="00F85FDC">
        <w:rPr>
          <w:rFonts w:hint="eastAsia"/>
        </w:rPr>
        <w:t xml:space="preserve"> </w:t>
      </w:r>
      <w:r w:rsidRPr="00F85FDC">
        <w:t>1px 굵기의</w:t>
      </w:r>
      <w:r w:rsidRPr="00F85FDC">
        <w:rPr>
          <w:rFonts w:hint="eastAsia"/>
        </w:rPr>
        <w:t xml:space="preserve"> g</w:t>
      </w:r>
      <w:r w:rsidRPr="00F85FDC">
        <w:t>ray색</w:t>
      </w:r>
      <w:r w:rsidRPr="00F85FDC">
        <w:rPr>
          <w:rFonts w:hint="eastAsia"/>
        </w:rPr>
        <w:t xml:space="preserve"> </w:t>
      </w:r>
      <w:r w:rsidRPr="00F85FDC">
        <w:t>실선</w:t>
      </w:r>
    </w:p>
    <w:p w14:paraId="43C326AA" w14:textId="77777777" w:rsidR="00F85FDC" w:rsidRDefault="00F85FDC" w:rsidP="00F85FD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05FCA3C" w14:textId="77777777" w:rsidR="00F85FDC" w:rsidRDefault="00F85FDC" w:rsidP="00F85FDC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07A06">
        <w:rPr>
          <w:rFonts w:ascii="Consolas" w:eastAsia="굴림" w:hAnsi="Consolas" w:cs="굴림"/>
          <w:color w:val="FF0000"/>
          <w:kern w:val="0"/>
          <w:sz w:val="21"/>
          <w:szCs w:val="21"/>
        </w:rPr>
        <w:t>text-align</w:t>
      </w:r>
      <w:r w:rsidRPr="00E07A06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E07A06">
        <w:rPr>
          <w:rFonts w:ascii="Consolas" w:eastAsia="굴림" w:hAnsi="Consolas" w:cs="굴림"/>
          <w:color w:val="0451A5"/>
          <w:kern w:val="0"/>
          <w:sz w:val="21"/>
          <w:szCs w:val="21"/>
        </w:rPr>
        <w:t>center</w:t>
      </w:r>
      <w:r w:rsidRPr="00E07A06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</w:p>
    <w:p w14:paraId="633FF9FB" w14:textId="049B3C2A" w:rsidR="00F85FDC" w:rsidRDefault="00F85FDC" w:rsidP="00F85FDC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태그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내부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내용은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가로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방향으로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중앙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정렬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525FC9C2" w14:textId="3E1FEC0E" w:rsidR="00211FF0" w:rsidRDefault="00211FF0" w:rsidP="00F85FDC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세로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방향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정렬과는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무관함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57B8B1AF" w14:textId="77777777" w:rsidR="00F85FDC" w:rsidRPr="00211FF0" w:rsidRDefault="00F85FDC" w:rsidP="00F85FDC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718FFD9" w14:textId="6CEF9A2E" w:rsidR="00990FCD" w:rsidRDefault="00F85FDC" w:rsidP="00F85FDC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07A06">
        <w:rPr>
          <w:rFonts w:ascii="Consolas" w:eastAsia="굴림" w:hAnsi="Consolas" w:cs="굴림"/>
          <w:color w:val="FF0000"/>
          <w:kern w:val="0"/>
          <w:sz w:val="21"/>
          <w:szCs w:val="21"/>
        </w:rPr>
        <w:t>font-size</w:t>
      </w:r>
      <w:r w:rsidRPr="00E07A06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E07A06">
        <w:rPr>
          <w:rFonts w:ascii="Consolas" w:eastAsia="굴림" w:hAnsi="Consolas" w:cs="굴림"/>
          <w:color w:val="098658"/>
          <w:kern w:val="0"/>
          <w:sz w:val="21"/>
          <w:szCs w:val="21"/>
        </w:rPr>
        <w:t>20pt</w:t>
      </w:r>
      <w:r w:rsidRPr="00E07A0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EFAD87D" w14:textId="06C23692" w:rsidR="00F85FDC" w:rsidRDefault="00211FF0" w:rsidP="00F85FDC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태그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내부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글자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크기는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20pt</w:t>
      </w:r>
    </w:p>
    <w:p w14:paraId="63B42540" w14:textId="1105FA85" w:rsidR="00211FF0" w:rsidRDefault="00211FF0" w:rsidP="00F85FDC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D6873DE" w14:textId="1B31E44B" w:rsidR="00211FF0" w:rsidRDefault="00211FF0" w:rsidP="00F85FDC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A0DA74E" w14:textId="4C561C37" w:rsidR="00C52901" w:rsidRDefault="00C52901">
      <w:pPr>
        <w:widowControl/>
        <w:wordWrap/>
        <w:autoSpaceDE/>
        <w:autoSpaceDN/>
        <w:spacing w:after="160" w:line="259" w:lineRule="auto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br w:type="page"/>
      </w:r>
    </w:p>
    <w:p w14:paraId="1E8535CF" w14:textId="524E6E58" w:rsidR="00211FF0" w:rsidRDefault="00C52901" w:rsidP="00C52901">
      <w:pPr>
        <w:pStyle w:val="Heading2"/>
        <w:ind w:left="412" w:hanging="412"/>
      </w:pPr>
      <w:bookmarkStart w:id="8" w:name="_Toc37784686"/>
      <w:r>
        <w:rPr>
          <w:rFonts w:hint="eastAsia"/>
        </w:rPr>
        <w:lastRenderedPageBreak/>
        <w:t>v</w:t>
      </w:r>
      <w:r>
        <w:t>-if</w:t>
      </w:r>
      <w:bookmarkEnd w:id="8"/>
    </w:p>
    <w:p w14:paraId="25EBF5FE" w14:textId="591005BA" w:rsidR="00C52901" w:rsidRDefault="00C52901" w:rsidP="00C52901">
      <w:pPr>
        <w:pStyle w:val="Heading3"/>
      </w:pPr>
      <w:r>
        <w:rPr>
          <w:rFonts w:hint="eastAsia"/>
        </w:rPr>
        <w:t>t</w:t>
      </w:r>
      <w:r>
        <w:t>oggle3.html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2901" w14:paraId="2094E681" w14:textId="77777777" w:rsidTr="00C52901">
        <w:tc>
          <w:tcPr>
            <w:tcW w:w="10456" w:type="dxa"/>
          </w:tcPr>
          <w:p w14:paraId="555221F9" w14:textId="77777777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4AEE2576" w14:textId="77777777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2D1FF37D" w14:textId="77777777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5290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5290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5290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5290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3DCCD129" w14:textId="77777777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5290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5290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5290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C5290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7580E80F" w14:textId="77777777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5290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6D53834E" w14:textId="77777777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5290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C5290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5290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C5290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5290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5290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C5290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5290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37E12AEB" w14:textId="77777777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C5290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5290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5290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5290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C5290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5290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5290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5290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5290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4383C48" w14:textId="77777777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5290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input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C5290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5290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checkbox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{ </w:t>
            </w:r>
            <w:r w:rsidRPr="00C5290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5290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C5290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5290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0C6D77DE" w14:textId="77777777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5290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div#hello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C5290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5290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C5290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5290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50px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5E9C2DBA" w14:textId="77777777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C5290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background-color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5290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#00ff9d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C5290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5290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5290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5290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gray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28932D9C" w14:textId="77777777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C5290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5290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C5290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5290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20pt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314988DF" w14:textId="77777777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5290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6D14ACA0" w14:textId="77777777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D2F5941" w14:textId="77777777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2C7FF871" w14:textId="77777777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5290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5290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5290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C5290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46ADB1F" w14:textId="77777777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5290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</w:p>
          <w:p w14:paraId="52650675" w14:textId="77777777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C5290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5290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5290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"checkbox"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5290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5290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C5290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66FFFF"/>
              </w:rPr>
              <w:t>visible</w:t>
            </w:r>
            <w:r w:rsidRPr="00C5290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5290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08B59A50" w14:textId="77777777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visible: {{ 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66FFFF"/>
              </w:rPr>
              <w:t>visible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}}</w:t>
            </w:r>
          </w:p>
          <w:p w14:paraId="39EDA071" w14:textId="77777777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5290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6C30DD6C" w14:textId="77777777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5290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5290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5290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"hello"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5290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v-if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C5290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</w:t>
            </w:r>
            <w:r w:rsidRPr="00C5290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66FFFF"/>
              </w:rPr>
              <w:t>visible</w:t>
            </w:r>
            <w:r w:rsidRPr="00C5290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</w:t>
            </w:r>
            <w:r w:rsidRPr="00C5290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Hello Vue.js</w:t>
            </w:r>
            <w:r w:rsidRPr="00C5290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29AB784A" w14:textId="77777777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5290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323272B2" w14:textId="77777777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5290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5290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5290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C5290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466D8E6" w14:textId="77777777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5290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5290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C5290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5290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089BDF47" w14:textId="77777777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C5290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5290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5ED15399" w14:textId="77777777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C5290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1F810640" w14:textId="77777777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C5290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66FFFF"/>
              </w:rPr>
              <w:t>visible</w:t>
            </w:r>
            <w:r w:rsidRPr="00C5290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5290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</w:p>
          <w:p w14:paraId="33D98DC8" w14:textId="77777777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3C2104E7" w14:textId="7B06E63D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59C5E430" w14:textId="77777777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C5290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17CFF037" w14:textId="5FF39BD4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1F3F1B3D" w14:textId="77777777" w:rsidR="00C52901" w:rsidRPr="00C52901" w:rsidRDefault="00C52901" w:rsidP="00C5290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5290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76972C8C" w14:textId="77777777" w:rsidR="00C52901" w:rsidRDefault="00C52901" w:rsidP="00C52901"/>
        </w:tc>
      </w:tr>
    </w:tbl>
    <w:p w14:paraId="6FCEBC4D" w14:textId="758D4724" w:rsidR="00F85FDC" w:rsidRDefault="00F85FDC" w:rsidP="00F85FDC"/>
    <w:p w14:paraId="47EF2A10" w14:textId="686F6081" w:rsidR="000C31B5" w:rsidRDefault="000C31B5" w:rsidP="00E37E64">
      <w:pPr>
        <w:pStyle w:val="Heading4"/>
        <w:ind w:left="400" w:hanging="400"/>
      </w:pPr>
      <w:r>
        <w:rPr>
          <w:rFonts w:hint="eastAsia"/>
        </w:rPr>
        <w:t>v</w:t>
      </w:r>
      <w:r>
        <w:t>-if</w:t>
      </w:r>
    </w:p>
    <w:p w14:paraId="10A65CAD" w14:textId="593E10F8" w:rsidR="000C31B5" w:rsidRPr="00C52901" w:rsidRDefault="000C31B5" w:rsidP="000C31B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2901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C5290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52901">
        <w:rPr>
          <w:rFonts w:ascii="Consolas" w:eastAsia="굴림" w:hAnsi="Consolas" w:cs="굴림"/>
          <w:color w:val="FF0000"/>
          <w:kern w:val="0"/>
          <w:sz w:val="21"/>
          <w:szCs w:val="21"/>
        </w:rPr>
        <w:t>id</w:t>
      </w:r>
      <w:r w:rsidRPr="00C529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2901">
        <w:rPr>
          <w:rFonts w:ascii="Consolas" w:eastAsia="굴림" w:hAnsi="Consolas" w:cs="굴림"/>
          <w:color w:val="0000FF"/>
          <w:kern w:val="0"/>
          <w:sz w:val="21"/>
          <w:szCs w:val="21"/>
        </w:rPr>
        <w:t>"hello"</w:t>
      </w:r>
      <w:r w:rsidRPr="00C5290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52901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FFF99"/>
        </w:rPr>
        <w:t>v-if</w:t>
      </w:r>
      <w:r w:rsidRPr="00C52901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=</w:t>
      </w:r>
      <w:r w:rsidRPr="00C52901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"visible"</w:t>
      </w:r>
      <w:r w:rsidRPr="00C5290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C52901">
        <w:rPr>
          <w:rFonts w:ascii="Consolas" w:eastAsia="굴림" w:hAnsi="Consolas" w:cs="굴림"/>
          <w:color w:val="000000"/>
          <w:kern w:val="0"/>
          <w:sz w:val="21"/>
          <w:szCs w:val="21"/>
        </w:rPr>
        <w:t>Hello Vue.js</w:t>
      </w:r>
      <w:r w:rsidRPr="00C52901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14:paraId="66E8BDCA" w14:textId="55759944" w:rsidR="000C31B5" w:rsidRDefault="000C31B5" w:rsidP="000C31B5">
      <w:r>
        <w:rPr>
          <w:rFonts w:hint="eastAsia"/>
        </w:rPr>
        <w:t xml:space="preserve"> </w:t>
      </w:r>
      <w:r>
        <w:t xml:space="preserve"> v-</w:t>
      </w: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 xml:space="preserve">속성의 값은 </w:t>
      </w:r>
      <w:r>
        <w:t xml:space="preserve">javascript </w:t>
      </w:r>
      <w:r>
        <w:rPr>
          <w:rFonts w:hint="eastAsia"/>
        </w:rPr>
        <w:t>표현식으로 해석된다.</w:t>
      </w:r>
    </w:p>
    <w:p w14:paraId="09C5EC57" w14:textId="35446C04" w:rsidR="000C31B5" w:rsidRDefault="000C31B5" w:rsidP="000C31B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표현식의 값이 </w:t>
      </w:r>
      <w:r>
        <w:t xml:space="preserve">true </w:t>
      </w:r>
      <w:r>
        <w:rPr>
          <w:rFonts w:hint="eastAsia"/>
        </w:rPr>
        <w:t xml:space="preserve">이면 이 태그가 </w:t>
      </w:r>
      <w:r w:rsidR="00697AC1">
        <w:rPr>
          <w:rFonts w:hint="eastAsia"/>
        </w:rPr>
        <w:t>존재하</w:t>
      </w:r>
      <w:r>
        <w:rPr>
          <w:rFonts w:hint="eastAsia"/>
        </w:rPr>
        <w:t>고,</w:t>
      </w:r>
      <w:r>
        <w:t xml:space="preserve"> false </w:t>
      </w:r>
      <w:r>
        <w:rPr>
          <w:rFonts w:hint="eastAsia"/>
        </w:rPr>
        <w:t xml:space="preserve">이면 </w:t>
      </w:r>
      <w:r w:rsidR="00697AC1">
        <w:rPr>
          <w:rFonts w:hint="eastAsia"/>
        </w:rPr>
        <w:t>없어진다.</w:t>
      </w:r>
    </w:p>
    <w:p w14:paraId="1CF0ADA5" w14:textId="584264C3" w:rsidR="00697AC1" w:rsidRDefault="00697AC1" w:rsidP="000C31B5"/>
    <w:p w14:paraId="0620742B" w14:textId="1D5C7CD2" w:rsidR="00697AC1" w:rsidRDefault="00697AC1" w:rsidP="00E37E64">
      <w:pPr>
        <w:pStyle w:val="Heading4"/>
        <w:ind w:left="400" w:hanging="400"/>
      </w:pPr>
      <w:r>
        <w:rPr>
          <w:rFonts w:hint="eastAsia"/>
        </w:rPr>
        <w:t>v</w:t>
      </w:r>
      <w:r>
        <w:t>-show="</w:t>
      </w:r>
      <w:r>
        <w:rPr>
          <w:rFonts w:hint="eastAsia"/>
        </w:rPr>
        <w:t>f</w:t>
      </w:r>
      <w:r>
        <w:t xml:space="preserve">alse" </w:t>
      </w:r>
      <w:r>
        <w:rPr>
          <w:rFonts w:hint="eastAsia"/>
        </w:rPr>
        <w:t xml:space="preserve">과 </w:t>
      </w:r>
      <w:r>
        <w:t xml:space="preserve">v-if="false" </w:t>
      </w:r>
      <w:r>
        <w:rPr>
          <w:rFonts w:hint="eastAsia"/>
        </w:rPr>
        <w:t>의 차이는</w:t>
      </w:r>
    </w:p>
    <w:p w14:paraId="03E3A953" w14:textId="0EFF4EBC" w:rsidR="00697AC1" w:rsidRDefault="00697AC1" w:rsidP="000C31B5">
      <w:r>
        <w:rPr>
          <w:rFonts w:hint="eastAsia"/>
        </w:rPr>
        <w:t xml:space="preserve"> </w:t>
      </w:r>
      <w:r>
        <w:t xml:space="preserve"> v-show="false"</w:t>
      </w:r>
      <w:r>
        <w:rPr>
          <w:rFonts w:hint="eastAsia"/>
        </w:rPr>
        <w:t>는 태그가 존재하지만 보이지 않는 상태</w:t>
      </w:r>
    </w:p>
    <w:p w14:paraId="737C419C" w14:textId="48267229" w:rsidR="00697AC1" w:rsidRDefault="00697AC1" w:rsidP="000C31B5">
      <w:r>
        <w:rPr>
          <w:rFonts w:hint="eastAsia"/>
        </w:rPr>
        <w:t xml:space="preserve"> </w:t>
      </w:r>
      <w:r>
        <w:t xml:space="preserve"> v-if="false"</w:t>
      </w:r>
      <w:r>
        <w:rPr>
          <w:rFonts w:hint="eastAsia"/>
        </w:rPr>
        <w:t>는 태그가 존재하지 않는 상태</w:t>
      </w:r>
    </w:p>
    <w:p w14:paraId="05F665F7" w14:textId="58B26AC1" w:rsidR="00697AC1" w:rsidRDefault="00697AC1" w:rsidP="000C31B5"/>
    <w:p w14:paraId="4FB64687" w14:textId="67EF0354" w:rsidR="00697AC1" w:rsidRDefault="00EF0426" w:rsidP="000C31B5">
      <w:r>
        <w:rPr>
          <w:rFonts w:hint="eastAsia"/>
        </w:rPr>
        <w:t>v</w:t>
      </w:r>
      <w:r>
        <w:t xml:space="preserve">-show </w:t>
      </w:r>
      <w:r>
        <w:rPr>
          <w:rFonts w:hint="eastAsia"/>
        </w:rPr>
        <w:t xml:space="preserve">속성의 값이 </w:t>
      </w:r>
      <w:r w:rsidR="004C0359">
        <w:rPr>
          <w:rFonts w:hint="eastAsia"/>
        </w:rPr>
        <w:t>바뀌면,</w:t>
      </w:r>
      <w:r w:rsidR="004C0359">
        <w:t xml:space="preserve"> </w:t>
      </w:r>
      <w:r w:rsidR="004C0359">
        <w:rPr>
          <w:rFonts w:hint="eastAsia"/>
        </w:rPr>
        <w:t>태그의 보이는 상태만 변화한다.</w:t>
      </w:r>
    </w:p>
    <w:p w14:paraId="575FA3E7" w14:textId="1DF12A05" w:rsidR="004C0359" w:rsidRDefault="004C0359" w:rsidP="000C31B5">
      <w:r>
        <w:rPr>
          <w:rFonts w:hint="eastAsia"/>
        </w:rPr>
        <w:t>v</w:t>
      </w:r>
      <w:r>
        <w:t xml:space="preserve">-if </w:t>
      </w:r>
      <w:r>
        <w:rPr>
          <w:rFonts w:hint="eastAsia"/>
        </w:rPr>
        <w:t>속성의 값이 바뀌면,</w:t>
      </w:r>
      <w:r>
        <w:t xml:space="preserve"> </w:t>
      </w:r>
      <w:r>
        <w:rPr>
          <w:rFonts w:hint="eastAsia"/>
        </w:rPr>
        <w:t>태그가 만들어졌다 없어졌다 해야 한다.</w:t>
      </w:r>
    </w:p>
    <w:p w14:paraId="5078A716" w14:textId="77777777" w:rsidR="00CC7CB9" w:rsidRDefault="00CC7CB9" w:rsidP="000C31B5"/>
    <w:p w14:paraId="073739A0" w14:textId="73A79A24" w:rsidR="00166A05" w:rsidRDefault="00CC7CB9" w:rsidP="000C31B5">
      <w:r>
        <w:rPr>
          <w:rFonts w:hint="eastAsia"/>
        </w:rPr>
        <w:t>아주 가끔 화면에 나타나</w:t>
      </w:r>
      <w:r w:rsidR="00A73F6A">
        <w:rPr>
          <w:rFonts w:hint="eastAsia"/>
        </w:rPr>
        <w:t>는</w:t>
      </w:r>
      <w:r>
        <w:rPr>
          <w:rFonts w:hint="eastAsia"/>
        </w:rPr>
        <w:t xml:space="preserve"> 에러 메시지</w:t>
      </w:r>
      <w:r w:rsidR="009B59A3">
        <w:rPr>
          <w:rFonts w:hint="eastAsia"/>
        </w:rPr>
        <w:t>를 표시하기 위한 태그</w:t>
      </w:r>
      <w:r w:rsidR="00A73F6A">
        <w:rPr>
          <w:rFonts w:hint="eastAsia"/>
        </w:rPr>
        <w:t>의 경우,</w:t>
      </w:r>
    </w:p>
    <w:p w14:paraId="42297E25" w14:textId="7D955B27" w:rsidR="00E26149" w:rsidRDefault="009B59A3" w:rsidP="000C31B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대부분의 경우 필요 없는 그 태그가 </w:t>
      </w:r>
      <w:r w:rsidR="00A73F6A">
        <w:rPr>
          <w:rFonts w:hint="eastAsia"/>
        </w:rPr>
        <w:t>메</w:t>
      </w:r>
      <w:r w:rsidR="00166A05">
        <w:rPr>
          <w:rFonts w:hint="eastAsia"/>
        </w:rPr>
        <w:t>모리를 차지하</w:t>
      </w:r>
      <w:r w:rsidR="00F360A7">
        <w:rPr>
          <w:rFonts w:hint="eastAsia"/>
        </w:rPr>
        <w:t>지</w:t>
      </w:r>
      <w:r w:rsidR="00166A05">
        <w:rPr>
          <w:rFonts w:hint="eastAsia"/>
        </w:rPr>
        <w:t xml:space="preserve"> 않는 편이 좋으니까 </w:t>
      </w:r>
    </w:p>
    <w:p w14:paraId="7991B504" w14:textId="1DDC5598" w:rsidR="00CC7CB9" w:rsidRDefault="00E26149" w:rsidP="000C31B5">
      <w:r>
        <w:t xml:space="preserve">   </w:t>
      </w:r>
      <w:r w:rsidR="00166A05">
        <w:t xml:space="preserve">v-if </w:t>
      </w:r>
      <w:r w:rsidR="00166A05">
        <w:rPr>
          <w:rFonts w:hint="eastAsia"/>
        </w:rPr>
        <w:t>로 구현</w:t>
      </w:r>
      <w:r>
        <w:rPr>
          <w:rFonts w:hint="eastAsia"/>
        </w:rPr>
        <w:t>하는 것이 좋다.</w:t>
      </w:r>
    </w:p>
    <w:p w14:paraId="28CC6B22" w14:textId="1721921E" w:rsidR="00E26149" w:rsidRDefault="00E26149" w:rsidP="000C31B5">
      <w:r>
        <w:rPr>
          <w:rFonts w:hint="eastAsia"/>
        </w:rPr>
        <w:t xml:space="preserve"> </w:t>
      </w:r>
      <w:r>
        <w:t xml:space="preserve">  v-if </w:t>
      </w:r>
      <w:r>
        <w:rPr>
          <w:rFonts w:hint="eastAsia"/>
        </w:rPr>
        <w:t xml:space="preserve">값이 </w:t>
      </w:r>
      <w:r>
        <w:t xml:space="preserve">false 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 xml:space="preserve">태그가 </w:t>
      </w:r>
      <w:r w:rsidR="00A54BF6">
        <w:rPr>
          <w:rFonts w:hint="eastAsia"/>
        </w:rPr>
        <w:t>존</w:t>
      </w:r>
      <w:r>
        <w:rPr>
          <w:rFonts w:hint="eastAsia"/>
        </w:rPr>
        <w:t>재하지 않는다.</w:t>
      </w:r>
    </w:p>
    <w:p w14:paraId="127952AC" w14:textId="0825A327" w:rsidR="00E26149" w:rsidRDefault="00E26149" w:rsidP="000C31B5"/>
    <w:p w14:paraId="26F0B203" w14:textId="7AE9E252" w:rsidR="00EF5ACA" w:rsidRDefault="00EF5ACA" w:rsidP="000C31B5"/>
    <w:p w14:paraId="799C5DB2" w14:textId="77DCAC79" w:rsidR="00EF5ACA" w:rsidRDefault="00EF5ACA" w:rsidP="000C31B5"/>
    <w:p w14:paraId="67D1898D" w14:textId="77777777" w:rsidR="00F268CB" w:rsidRDefault="00F268CB" w:rsidP="000C31B5"/>
    <w:p w14:paraId="70F82E80" w14:textId="0F9199C2" w:rsidR="00E26149" w:rsidRDefault="00F360A7" w:rsidP="000C31B5">
      <w:r>
        <w:rPr>
          <w:rFonts w:hint="eastAsia"/>
        </w:rPr>
        <w:t xml:space="preserve">보이는 상태가 자주 </w:t>
      </w:r>
      <w:r w:rsidR="00857432">
        <w:rPr>
          <w:rFonts w:hint="eastAsia"/>
        </w:rPr>
        <w:t>바뀌</w:t>
      </w:r>
      <w:r>
        <w:rPr>
          <w:rFonts w:hint="eastAsia"/>
        </w:rPr>
        <w:t>는 태그의 경우는</w:t>
      </w:r>
    </w:p>
    <w:p w14:paraId="338CB8C6" w14:textId="7A1B66A1" w:rsidR="00857432" w:rsidRDefault="00857432" w:rsidP="000C31B5">
      <w:r>
        <w:rPr>
          <w:rFonts w:hint="eastAsia"/>
        </w:rPr>
        <w:t xml:space="preserve"> </w:t>
      </w:r>
      <w:r>
        <w:t xml:space="preserve"> </w:t>
      </w:r>
      <w:r w:rsidR="00187CAB">
        <w:t xml:space="preserve">v-if </w:t>
      </w:r>
      <w:r w:rsidR="00187CAB">
        <w:rPr>
          <w:rFonts w:hint="eastAsia"/>
        </w:rPr>
        <w:t>로 구현하면</w:t>
      </w:r>
      <w:r w:rsidR="0099028D">
        <w:rPr>
          <w:rFonts w:hint="eastAsia"/>
        </w:rPr>
        <w:t>,</w:t>
      </w:r>
      <w:r w:rsidR="00187CAB">
        <w:rPr>
          <w:rFonts w:hint="eastAsia"/>
        </w:rPr>
        <w:t xml:space="preserve"> </w:t>
      </w:r>
      <w:r>
        <w:rPr>
          <w:rFonts w:hint="eastAsia"/>
        </w:rPr>
        <w:t>태그를 만들고 제거하는 작업을 자주 반복</w:t>
      </w:r>
      <w:r w:rsidR="00187CAB">
        <w:rPr>
          <w:rFonts w:hint="eastAsia"/>
        </w:rPr>
        <w:t>해야 하니 바람직</w:t>
      </w:r>
      <w:r w:rsidR="00B1229F">
        <w:rPr>
          <w:rFonts w:hint="eastAsia"/>
        </w:rPr>
        <w:t>하지 않</w:t>
      </w:r>
      <w:r w:rsidR="00187CAB">
        <w:rPr>
          <w:rFonts w:hint="eastAsia"/>
        </w:rPr>
        <w:t>고,</w:t>
      </w:r>
    </w:p>
    <w:p w14:paraId="7B0CD29E" w14:textId="7A9CFA3C" w:rsidR="00B1229F" w:rsidRDefault="00B1229F" w:rsidP="000C31B5">
      <w:r>
        <w:rPr>
          <w:rFonts w:hint="eastAsia"/>
        </w:rPr>
        <w:t xml:space="preserve"> </w:t>
      </w:r>
      <w:r>
        <w:t xml:space="preserve"> </w:t>
      </w:r>
      <w:r w:rsidR="00EF5ACA">
        <w:rPr>
          <w:rFonts w:hint="eastAsia"/>
        </w:rPr>
        <w:t xml:space="preserve">보이는 상태만 바꾸는 </w:t>
      </w:r>
      <w:r>
        <w:t xml:space="preserve">v-show </w:t>
      </w:r>
      <w:r>
        <w:rPr>
          <w:rFonts w:hint="eastAsia"/>
        </w:rPr>
        <w:t>가 바람직하다.</w:t>
      </w:r>
    </w:p>
    <w:p w14:paraId="7338C91A" w14:textId="6487EDA5" w:rsidR="00EF5ACA" w:rsidRDefault="00EF5ACA" w:rsidP="000C31B5"/>
    <w:p w14:paraId="4DB4AEE1" w14:textId="27A5C2B5" w:rsidR="00EF5ACA" w:rsidRDefault="00EF5ACA" w:rsidP="000C31B5"/>
    <w:p w14:paraId="5172B41D" w14:textId="38749ACC" w:rsidR="00B1229F" w:rsidRDefault="00B1229F" w:rsidP="000C31B5"/>
    <w:p w14:paraId="6C634AEA" w14:textId="1313DCC3" w:rsidR="00D84573" w:rsidRDefault="00D8457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C08E161" w14:textId="4DFBCE81" w:rsidR="00B1229F" w:rsidRDefault="003961E7" w:rsidP="00D84573">
      <w:pPr>
        <w:pStyle w:val="Heading2"/>
      </w:pPr>
      <w:bookmarkStart w:id="9" w:name="_Toc37784687"/>
      <w:r>
        <w:lastRenderedPageBreak/>
        <w:t xml:space="preserve">radio </w:t>
      </w:r>
      <w:r>
        <w:rPr>
          <w:rFonts w:hint="eastAsia"/>
        </w:rPr>
        <w:t>버튼</w:t>
      </w:r>
      <w:bookmarkEnd w:id="9"/>
    </w:p>
    <w:p w14:paraId="3EF8FA48" w14:textId="2F4C6191" w:rsidR="00230CF1" w:rsidRPr="00230CF1" w:rsidRDefault="00230CF1" w:rsidP="00C36EDD">
      <w:pPr>
        <w:pStyle w:val="Heading3"/>
      </w:pPr>
      <w:r>
        <w:rPr>
          <w:rFonts w:hint="eastAsia"/>
        </w:rPr>
        <w:t>t</w:t>
      </w:r>
      <w:r>
        <w:t>oggle</w:t>
      </w:r>
      <w:r w:rsidR="00C36EDD">
        <w:t>4.html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30CF1" w14:paraId="70FB1857" w14:textId="77777777" w:rsidTr="00230CF1">
        <w:tc>
          <w:tcPr>
            <w:tcW w:w="10456" w:type="dxa"/>
          </w:tcPr>
          <w:p w14:paraId="7E028E46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43190A44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32ABAFD7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077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6077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7F859C79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077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6077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43D0D833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3E02FB50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56077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6077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6077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6077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077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6077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6077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136FFD4A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6077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6077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077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077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6077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6077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077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077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077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4A54AF76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label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56077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6077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20pt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DDC28D2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input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56077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6077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radio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{ </w:t>
            </w:r>
            <w:r w:rsidRPr="0056077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6077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6077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6077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7216C9CA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div#hello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56077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6077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6077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6077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50px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6F4851DA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6077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background-color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6077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#00ff9d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6077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6077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077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077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gray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4479019F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6077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6077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6077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6077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20pt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713FFA1D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3E6B2412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2F5391FE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341493BE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077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6077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474AB08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&lt;label&gt;</w:t>
            </w:r>
          </w:p>
          <w:p w14:paraId="5AD1FE90" w14:textId="77777777" w:rsidR="0056077F" w:rsidRPr="0056077F" w:rsidRDefault="0056077F" w:rsidP="0056077F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077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6077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"radio"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077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value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6077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"true"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077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6077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56077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66FFFF"/>
              </w:rPr>
              <w:t>visible</w:t>
            </w:r>
            <w:r w:rsidRPr="0056077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451FBE0B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show</w:t>
            </w:r>
          </w:p>
          <w:p w14:paraId="6DCA7CC4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0C216411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&lt;label&gt;</w:t>
            </w:r>
          </w:p>
          <w:p w14:paraId="78089333" w14:textId="77777777" w:rsidR="0056077F" w:rsidRPr="0056077F" w:rsidRDefault="0056077F" w:rsidP="0056077F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077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6077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"radio"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077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value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6077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"false"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077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6077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56077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66FFFF"/>
              </w:rPr>
              <w:t>visible</w:t>
            </w:r>
            <w:r w:rsidRPr="0056077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7C04001D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hide</w:t>
            </w:r>
          </w:p>
          <w:p w14:paraId="40854AA7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548DB4B8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visible: {{ 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66FFFF"/>
              </w:rPr>
              <w:t>visible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}}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5B5ADEB1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&lt;h2&gt;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typeof visible: {{ typeof 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66FFFF"/>
              </w:rPr>
              <w:t>visible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}}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&lt;/h2&gt;</w:t>
            </w:r>
          </w:p>
          <w:p w14:paraId="481E2310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077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6077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"hello"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077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v-show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6077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56077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66FFFF"/>
              </w:rPr>
              <w:t>visible</w:t>
            </w:r>
            <w:r w:rsidRPr="0056077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Hello Vue.js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4733F2D4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2EF79CF0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077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6077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C4C6892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6077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077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6077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077F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4A548A85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6077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077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2852F64C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6077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11BF7D41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56077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66FFFF"/>
              </w:rPr>
              <w:t>visible</w:t>
            </w:r>
            <w:r w:rsidRPr="0056077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6077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</w:p>
          <w:p w14:paraId="7A34F090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5BFDCF3A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    </w:t>
            </w:r>
          </w:p>
          <w:p w14:paraId="3303DB48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3600329F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40A2D2F5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6077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4183C8A3" w14:textId="77777777" w:rsidR="0056077F" w:rsidRPr="0056077F" w:rsidRDefault="0056077F" w:rsidP="0056077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31252B2" w14:textId="77777777" w:rsidR="00230CF1" w:rsidRDefault="00230CF1" w:rsidP="00230CF1"/>
        </w:tc>
      </w:tr>
    </w:tbl>
    <w:p w14:paraId="4CF8D2CA" w14:textId="45032C9E" w:rsidR="00230CF1" w:rsidRDefault="00230CF1" w:rsidP="00230CF1"/>
    <w:p w14:paraId="25D37826" w14:textId="3CB51FF9" w:rsidR="00CF0E81" w:rsidRDefault="00CF0E81" w:rsidP="00230CF1"/>
    <w:p w14:paraId="70FF15C8" w14:textId="04F37BE4" w:rsidR="00CF0E81" w:rsidRPr="002B0726" w:rsidRDefault="00CF0E81" w:rsidP="00CF0E8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B0726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2B0726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B0726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2B072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B0726">
        <w:rPr>
          <w:rFonts w:ascii="Consolas" w:eastAsia="굴림" w:hAnsi="Consolas" w:cs="굴림"/>
          <w:color w:val="0000FF"/>
          <w:kern w:val="0"/>
          <w:sz w:val="21"/>
          <w:szCs w:val="21"/>
        </w:rPr>
        <w:t>"radio"</w:t>
      </w:r>
      <w:r w:rsidRPr="002B0726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B0726">
        <w:rPr>
          <w:rFonts w:ascii="Consolas" w:eastAsia="굴림" w:hAnsi="Consolas" w:cs="굴림"/>
          <w:color w:val="FF0000"/>
          <w:kern w:val="0"/>
          <w:sz w:val="21"/>
          <w:szCs w:val="21"/>
        </w:rPr>
        <w:t>value</w:t>
      </w:r>
      <w:r w:rsidRPr="002B072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B0726">
        <w:rPr>
          <w:rFonts w:ascii="Consolas" w:eastAsia="굴림" w:hAnsi="Consolas" w:cs="굴림"/>
          <w:color w:val="0000FF"/>
          <w:kern w:val="0"/>
          <w:sz w:val="21"/>
          <w:szCs w:val="21"/>
        </w:rPr>
        <w:t>"true"</w:t>
      </w:r>
      <w:r w:rsidRPr="002B0726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B0726">
        <w:rPr>
          <w:rFonts w:ascii="Consolas" w:eastAsia="굴림" w:hAnsi="Consolas" w:cs="굴림"/>
          <w:color w:val="FF0000"/>
          <w:kern w:val="0"/>
          <w:sz w:val="21"/>
          <w:szCs w:val="21"/>
        </w:rPr>
        <w:t>v-model</w:t>
      </w:r>
      <w:r w:rsidRPr="002B072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B0726">
        <w:rPr>
          <w:rFonts w:ascii="Consolas" w:eastAsia="굴림" w:hAnsi="Consolas" w:cs="굴림"/>
          <w:color w:val="0000FF"/>
          <w:kern w:val="0"/>
          <w:sz w:val="21"/>
          <w:szCs w:val="21"/>
        </w:rPr>
        <w:t>"visible"</w:t>
      </w:r>
      <w:r w:rsidRPr="002B0726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B0726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14:paraId="0B9868F4" w14:textId="21D9F42B" w:rsidR="00CF0E81" w:rsidRDefault="00CF0E81" w:rsidP="00230CF1">
      <w:r w:rsidRPr="00CF0E81">
        <w:rPr>
          <w:noProof/>
        </w:rPr>
        <w:drawing>
          <wp:inline distT="0" distB="0" distL="0" distR="0" wp14:anchorId="7074C593" wp14:editId="4ACC7CBB">
            <wp:extent cx="247685" cy="31436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E37E" w14:textId="4CA9A19D" w:rsidR="00CF0E81" w:rsidRDefault="00CF0E81" w:rsidP="00CF0E81">
      <w:r>
        <w:rPr>
          <w:rFonts w:hint="eastAsia"/>
        </w:rPr>
        <w:t xml:space="preserve">위와 같은 </w:t>
      </w:r>
      <w:r>
        <w:t xml:space="preserve">radio </w:t>
      </w:r>
      <w:r>
        <w:rPr>
          <w:rFonts w:hint="eastAsia"/>
        </w:rPr>
        <w:t>버튼을 출력하는 태그이다.</w:t>
      </w:r>
    </w:p>
    <w:p w14:paraId="4178CE1E" w14:textId="7091E8D4" w:rsidR="00CF0E81" w:rsidRPr="009A2318" w:rsidRDefault="00CF0E81" w:rsidP="00230CF1"/>
    <w:p w14:paraId="289DFFE2" w14:textId="77777777" w:rsidR="00CF0E81" w:rsidRPr="00CF0E81" w:rsidRDefault="00CF0E81" w:rsidP="00230CF1"/>
    <w:p w14:paraId="528B4054" w14:textId="07D08131" w:rsidR="00C36EDD" w:rsidRDefault="00C36EDD" w:rsidP="00230CF1"/>
    <w:p w14:paraId="64F8D77E" w14:textId="396FDA6F" w:rsidR="009A2318" w:rsidRDefault="009A2318" w:rsidP="00230CF1"/>
    <w:p w14:paraId="131BB01D" w14:textId="28400F92" w:rsidR="009A2318" w:rsidRDefault="009A2318" w:rsidP="00230CF1"/>
    <w:p w14:paraId="3CA20F02" w14:textId="77777777" w:rsidR="009A2318" w:rsidRDefault="009A2318" w:rsidP="00230CF1"/>
    <w:p w14:paraId="0BB22535" w14:textId="28D86CF5" w:rsidR="00B541EE" w:rsidRPr="00B541EE" w:rsidRDefault="00B541EE" w:rsidP="00B541E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541EE">
        <w:rPr>
          <w:rFonts w:ascii="Consolas" w:eastAsia="굴림" w:hAnsi="Consolas" w:cs="굴림"/>
          <w:color w:val="800000"/>
          <w:kern w:val="0"/>
          <w:sz w:val="21"/>
          <w:szCs w:val="21"/>
        </w:rPr>
        <w:lastRenderedPageBreak/>
        <w:t>&lt;label&gt;</w:t>
      </w:r>
    </w:p>
    <w:p w14:paraId="4C4A11C2" w14:textId="75ED4EE4" w:rsidR="00B541EE" w:rsidRPr="00B541EE" w:rsidRDefault="00B541EE" w:rsidP="00B541E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B541EE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B541E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541EE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B541E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541EE">
        <w:rPr>
          <w:rFonts w:ascii="Consolas" w:eastAsia="굴림" w:hAnsi="Consolas" w:cs="굴림"/>
          <w:color w:val="0000FF"/>
          <w:kern w:val="0"/>
          <w:sz w:val="21"/>
          <w:szCs w:val="21"/>
        </w:rPr>
        <w:t>"radio"</w:t>
      </w:r>
      <w:r w:rsidRPr="00B541E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541EE">
        <w:rPr>
          <w:rFonts w:ascii="Consolas" w:eastAsia="굴림" w:hAnsi="Consolas" w:cs="굴림"/>
          <w:color w:val="FF0000"/>
          <w:kern w:val="0"/>
          <w:sz w:val="21"/>
          <w:szCs w:val="21"/>
        </w:rPr>
        <w:t>value</w:t>
      </w:r>
      <w:r w:rsidRPr="00B541E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541EE">
        <w:rPr>
          <w:rFonts w:ascii="Consolas" w:eastAsia="굴림" w:hAnsi="Consolas" w:cs="굴림"/>
          <w:color w:val="0000FF"/>
          <w:kern w:val="0"/>
          <w:sz w:val="21"/>
          <w:szCs w:val="21"/>
        </w:rPr>
        <w:t>"true"</w:t>
      </w:r>
      <w:r w:rsidRPr="00B541E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541EE">
        <w:rPr>
          <w:rFonts w:ascii="Consolas" w:eastAsia="굴림" w:hAnsi="Consolas" w:cs="굴림"/>
          <w:color w:val="FF0000"/>
          <w:kern w:val="0"/>
          <w:sz w:val="21"/>
          <w:szCs w:val="21"/>
        </w:rPr>
        <w:t>v-model</w:t>
      </w:r>
      <w:r w:rsidRPr="00B541E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541EE">
        <w:rPr>
          <w:rFonts w:ascii="Consolas" w:eastAsia="굴림" w:hAnsi="Consolas" w:cs="굴림"/>
          <w:color w:val="0000FF"/>
          <w:kern w:val="0"/>
          <w:sz w:val="21"/>
          <w:szCs w:val="21"/>
        </w:rPr>
        <w:t>"visible"</w:t>
      </w:r>
      <w:r w:rsidRPr="00B541E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541EE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14:paraId="50981F76" w14:textId="2BF8871A" w:rsidR="00B541EE" w:rsidRPr="00B541EE" w:rsidRDefault="00B541EE" w:rsidP="00B541E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541EE">
        <w:rPr>
          <w:rFonts w:ascii="Consolas" w:eastAsia="굴림" w:hAnsi="Consolas" w:cs="굴림"/>
          <w:color w:val="000000"/>
          <w:kern w:val="0"/>
          <w:sz w:val="21"/>
          <w:szCs w:val="21"/>
        </w:rPr>
        <w:t>  show</w:t>
      </w:r>
    </w:p>
    <w:p w14:paraId="76FBBF7D" w14:textId="1B936155" w:rsidR="00B541EE" w:rsidRPr="00B541EE" w:rsidRDefault="00B541EE" w:rsidP="00B541E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541EE">
        <w:rPr>
          <w:rFonts w:ascii="Consolas" w:eastAsia="굴림" w:hAnsi="Consolas" w:cs="굴림"/>
          <w:color w:val="800000"/>
          <w:kern w:val="0"/>
          <w:sz w:val="21"/>
          <w:szCs w:val="21"/>
        </w:rPr>
        <w:t>&lt;/label&gt;</w:t>
      </w:r>
    </w:p>
    <w:p w14:paraId="1CBF7302" w14:textId="77ABD0F1" w:rsidR="00B541EE" w:rsidRDefault="00B541EE" w:rsidP="00230CF1"/>
    <w:p w14:paraId="157B96C1" w14:textId="7E0D2094" w:rsidR="00B541EE" w:rsidRDefault="00B541EE" w:rsidP="00230CF1">
      <w:r>
        <w:rPr>
          <w:rFonts w:hint="eastAsia"/>
        </w:rPr>
        <w:t>r</w:t>
      </w:r>
      <w:r>
        <w:t xml:space="preserve">adio </w:t>
      </w:r>
      <w:r>
        <w:rPr>
          <w:rFonts w:hint="eastAsia"/>
        </w:rPr>
        <w:t xml:space="preserve">버튼이나 </w:t>
      </w:r>
      <w:r w:rsidR="00326C74">
        <w:t>checkbox</w:t>
      </w:r>
      <w:r w:rsidR="00326C74">
        <w:rPr>
          <w:rFonts w:hint="eastAsia"/>
        </w:rPr>
        <w:t xml:space="preserve">를 위와같이 </w:t>
      </w:r>
      <w:r w:rsidR="00326C74">
        <w:t>&lt;</w:t>
      </w:r>
      <w:r w:rsidR="00326C74">
        <w:rPr>
          <w:rFonts w:hint="eastAsia"/>
        </w:rPr>
        <w:t>l</w:t>
      </w:r>
      <w:r w:rsidR="00326C74">
        <w:t xml:space="preserve">abel&gt; </w:t>
      </w:r>
      <w:r w:rsidR="00326C74">
        <w:rPr>
          <w:rFonts w:hint="eastAsia"/>
        </w:rPr>
        <w:t>태그로 묶어 주는 것이 바람직하다.</w:t>
      </w:r>
    </w:p>
    <w:p w14:paraId="58A7BCCF" w14:textId="5E93E4C2" w:rsidR="008347AA" w:rsidRDefault="008347AA" w:rsidP="00230CF1">
      <w:r>
        <w:rPr>
          <w:rFonts w:hint="eastAsia"/>
        </w:rPr>
        <w:t>l</w:t>
      </w:r>
      <w:r>
        <w:t xml:space="preserve">abel </w:t>
      </w:r>
      <w:r>
        <w:rPr>
          <w:rFonts w:hint="eastAsia"/>
        </w:rPr>
        <w:t>태그로 묶은 경우</w:t>
      </w:r>
      <w:r w:rsidR="00E14527">
        <w:rPr>
          <w:rFonts w:hint="eastAsia"/>
        </w:rPr>
        <w:t>에는,</w:t>
      </w:r>
      <w:r>
        <w:t xml:space="preserve"> label </w:t>
      </w:r>
      <w:r>
        <w:rPr>
          <w:rFonts w:hint="eastAsia"/>
        </w:rPr>
        <w:t>태그 내부 어디를 클릭해도,</w:t>
      </w:r>
      <w:r>
        <w:t xml:space="preserve"> </w:t>
      </w:r>
      <w:r>
        <w:rPr>
          <w:rFonts w:hint="eastAsia"/>
        </w:rPr>
        <w:t>체크 상태가 변하지만,</w:t>
      </w:r>
    </w:p>
    <w:p w14:paraId="6ABBD944" w14:textId="4CF7D7DD" w:rsidR="00E14527" w:rsidRPr="00E14527" w:rsidRDefault="00E14527" w:rsidP="00230CF1">
      <w:r>
        <w:rPr>
          <w:rFonts w:hint="eastAsia"/>
        </w:rPr>
        <w:t>묶지 않은 경우에는,</w:t>
      </w:r>
      <w:r>
        <w:t xml:space="preserve"> </w:t>
      </w:r>
      <w:r>
        <w:rPr>
          <w:rFonts w:hint="eastAsia"/>
        </w:rPr>
        <w:t xml:space="preserve">정확하게 </w:t>
      </w:r>
      <w:r w:rsidR="00E71565">
        <w:t xml:space="preserve">radio </w:t>
      </w:r>
      <w:r>
        <w:rPr>
          <w:rFonts w:hint="eastAsia"/>
        </w:rPr>
        <w:t>버튼을 클릭해야 한다.</w:t>
      </w:r>
    </w:p>
    <w:p w14:paraId="34C5786B" w14:textId="1B22DC1E" w:rsidR="008347AA" w:rsidRDefault="008347AA" w:rsidP="00230CF1"/>
    <w:p w14:paraId="23632AF7" w14:textId="2E7404D2" w:rsidR="006402C1" w:rsidRDefault="006402C1" w:rsidP="00230CF1"/>
    <w:p w14:paraId="67D71FFC" w14:textId="3F8DCC9F" w:rsidR="006402C1" w:rsidRDefault="006402C1" w:rsidP="006402C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6402C1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6402C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402C1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6402C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402C1">
        <w:rPr>
          <w:rFonts w:ascii="Consolas" w:eastAsia="굴림" w:hAnsi="Consolas" w:cs="굴림"/>
          <w:color w:val="0000FF"/>
          <w:kern w:val="0"/>
          <w:sz w:val="21"/>
          <w:szCs w:val="21"/>
        </w:rPr>
        <w:t>"radio"</w:t>
      </w:r>
      <w:r w:rsidRPr="006402C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402C1">
        <w:rPr>
          <w:rFonts w:ascii="Consolas" w:eastAsia="굴림" w:hAnsi="Consolas" w:cs="굴림"/>
          <w:color w:val="FF0000"/>
          <w:kern w:val="0"/>
          <w:sz w:val="21"/>
          <w:szCs w:val="21"/>
        </w:rPr>
        <w:t>value</w:t>
      </w:r>
      <w:r w:rsidRPr="006402C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402C1">
        <w:rPr>
          <w:rFonts w:ascii="Consolas" w:eastAsia="굴림" w:hAnsi="Consolas" w:cs="굴림"/>
          <w:color w:val="0000FF"/>
          <w:kern w:val="0"/>
          <w:sz w:val="21"/>
          <w:szCs w:val="21"/>
        </w:rPr>
        <w:t>"true"</w:t>
      </w:r>
      <w:r w:rsidRPr="006402C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402C1">
        <w:rPr>
          <w:rFonts w:ascii="Consolas" w:eastAsia="굴림" w:hAnsi="Consolas" w:cs="굴림"/>
          <w:color w:val="FF0000"/>
          <w:kern w:val="0"/>
          <w:sz w:val="21"/>
          <w:szCs w:val="21"/>
        </w:rPr>
        <w:t>v-model</w:t>
      </w:r>
      <w:r w:rsidRPr="006402C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402C1">
        <w:rPr>
          <w:rFonts w:ascii="Consolas" w:eastAsia="굴림" w:hAnsi="Consolas" w:cs="굴림"/>
          <w:color w:val="0000FF"/>
          <w:kern w:val="0"/>
          <w:sz w:val="21"/>
          <w:szCs w:val="21"/>
        </w:rPr>
        <w:t>"visible"</w:t>
      </w:r>
      <w:r w:rsidRPr="006402C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402C1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14:paraId="4AF181DC" w14:textId="5356385D" w:rsidR="0052769B" w:rsidRPr="0052769B" w:rsidRDefault="00C6562A" w:rsidP="006402C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이 r</w:t>
      </w:r>
      <w:r>
        <w:t xml:space="preserve">adio </w:t>
      </w:r>
      <w:r>
        <w:rPr>
          <w:rFonts w:hint="eastAsia"/>
        </w:rPr>
        <w:t>버튼을 체크하면,</w:t>
      </w:r>
      <w:r>
        <w:t xml:space="preserve"> </w:t>
      </w:r>
      <w:r w:rsidR="0052769B">
        <w:rPr>
          <w:rFonts w:hint="eastAsia"/>
        </w:rPr>
        <w:t xml:space="preserve">이 태그의 </w:t>
      </w:r>
      <w:r w:rsidR="0052769B">
        <w:t xml:space="preserve">value </w:t>
      </w:r>
      <w:r w:rsidR="0052769B">
        <w:rPr>
          <w:rFonts w:hint="eastAsia"/>
        </w:rPr>
        <w:t xml:space="preserve">속성값이 </w:t>
      </w:r>
      <w:r>
        <w:rPr>
          <w:rFonts w:hint="eastAsia"/>
        </w:rPr>
        <w:t xml:space="preserve">앱의 </w:t>
      </w:r>
      <w:r>
        <w:t xml:space="preserve">visible </w:t>
      </w:r>
      <w:r>
        <w:rPr>
          <w:rFonts w:hint="eastAsia"/>
        </w:rPr>
        <w:t>속성에</w:t>
      </w:r>
      <w:r w:rsidR="0052769B">
        <w:t xml:space="preserve"> </w:t>
      </w:r>
      <w:r w:rsidR="0052769B">
        <w:rPr>
          <w:rFonts w:hint="eastAsia"/>
        </w:rPr>
        <w:t>대입된다.</w:t>
      </w:r>
    </w:p>
    <w:p w14:paraId="3DEFC45B" w14:textId="2051925A" w:rsidR="00C6562A" w:rsidRDefault="0052769B" w:rsidP="006402C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즉 </w:t>
      </w:r>
      <w:r w:rsidR="00C6562A">
        <w:t xml:space="preserve">"true" </w:t>
      </w:r>
      <w:r w:rsidR="00C6562A">
        <w:rPr>
          <w:rFonts w:hint="eastAsia"/>
        </w:rPr>
        <w:t>값이 대입된다.</w:t>
      </w:r>
    </w:p>
    <w:p w14:paraId="4211A95F" w14:textId="77777777" w:rsidR="00C6562A" w:rsidRPr="006402C1" w:rsidRDefault="00C6562A" w:rsidP="006402C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2DEE7219" w14:textId="74F10824" w:rsidR="00182AB9" w:rsidRDefault="00182AB9" w:rsidP="00182AB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182AB9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182AB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2AB9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182AB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82AB9">
        <w:rPr>
          <w:rFonts w:ascii="Consolas" w:eastAsia="굴림" w:hAnsi="Consolas" w:cs="굴림"/>
          <w:color w:val="0000FF"/>
          <w:kern w:val="0"/>
          <w:sz w:val="21"/>
          <w:szCs w:val="21"/>
        </w:rPr>
        <w:t>"radio"</w:t>
      </w:r>
      <w:r w:rsidRPr="00182AB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2AB9">
        <w:rPr>
          <w:rFonts w:ascii="Consolas" w:eastAsia="굴림" w:hAnsi="Consolas" w:cs="굴림"/>
          <w:color w:val="FF0000"/>
          <w:kern w:val="0"/>
          <w:sz w:val="21"/>
          <w:szCs w:val="21"/>
        </w:rPr>
        <w:t>value</w:t>
      </w:r>
      <w:r w:rsidRPr="00182AB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82AB9">
        <w:rPr>
          <w:rFonts w:ascii="Consolas" w:eastAsia="굴림" w:hAnsi="Consolas" w:cs="굴림"/>
          <w:color w:val="0000FF"/>
          <w:kern w:val="0"/>
          <w:sz w:val="21"/>
          <w:szCs w:val="21"/>
        </w:rPr>
        <w:t>"false"</w:t>
      </w:r>
      <w:r w:rsidRPr="00182AB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2AB9">
        <w:rPr>
          <w:rFonts w:ascii="Consolas" w:eastAsia="굴림" w:hAnsi="Consolas" w:cs="굴림"/>
          <w:color w:val="FF0000"/>
          <w:kern w:val="0"/>
          <w:sz w:val="21"/>
          <w:szCs w:val="21"/>
        </w:rPr>
        <w:t>v-model</w:t>
      </w:r>
      <w:r w:rsidRPr="00182AB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82AB9">
        <w:rPr>
          <w:rFonts w:ascii="Consolas" w:eastAsia="굴림" w:hAnsi="Consolas" w:cs="굴림"/>
          <w:color w:val="0000FF"/>
          <w:kern w:val="0"/>
          <w:sz w:val="21"/>
          <w:szCs w:val="21"/>
        </w:rPr>
        <w:t>"visible"</w:t>
      </w:r>
      <w:r w:rsidRPr="00182AB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2AB9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14:paraId="4C64C25F" w14:textId="77777777" w:rsidR="0052769B" w:rsidRPr="0052769B" w:rsidRDefault="0052769B" w:rsidP="0052769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이 r</w:t>
      </w:r>
      <w:r>
        <w:t xml:space="preserve">adio </w:t>
      </w:r>
      <w:r>
        <w:rPr>
          <w:rFonts w:hint="eastAsia"/>
        </w:rPr>
        <w:t>버튼을 체크하면,</w:t>
      </w:r>
      <w:r>
        <w:t xml:space="preserve"> </w:t>
      </w:r>
      <w:r>
        <w:rPr>
          <w:rFonts w:hint="eastAsia"/>
        </w:rPr>
        <w:t xml:space="preserve">이 태그의 </w:t>
      </w:r>
      <w:r>
        <w:t xml:space="preserve">value </w:t>
      </w:r>
      <w:r>
        <w:rPr>
          <w:rFonts w:hint="eastAsia"/>
        </w:rPr>
        <w:t xml:space="preserve">속성값이 앱의 </w:t>
      </w:r>
      <w:r>
        <w:t xml:space="preserve">visible </w:t>
      </w:r>
      <w:r>
        <w:rPr>
          <w:rFonts w:hint="eastAsia"/>
        </w:rPr>
        <w:t>속성에</w:t>
      </w:r>
      <w:r>
        <w:t xml:space="preserve"> </w:t>
      </w:r>
      <w:r>
        <w:rPr>
          <w:rFonts w:hint="eastAsia"/>
        </w:rPr>
        <w:t>대입된다.</w:t>
      </w:r>
    </w:p>
    <w:p w14:paraId="5081A10F" w14:textId="56A48D85" w:rsidR="0052769B" w:rsidRDefault="0052769B" w:rsidP="0052769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즉 </w:t>
      </w:r>
      <w:r>
        <w:t>"</w:t>
      </w:r>
      <w:r w:rsidR="00B673F7">
        <w:t>false</w:t>
      </w:r>
      <w:r>
        <w:t xml:space="preserve">" </w:t>
      </w:r>
      <w:r>
        <w:rPr>
          <w:rFonts w:hint="eastAsia"/>
        </w:rPr>
        <w:t>값이 대입된다.</w:t>
      </w:r>
    </w:p>
    <w:p w14:paraId="41D5DF43" w14:textId="44E2F604" w:rsidR="00E41397" w:rsidRPr="0052769B" w:rsidRDefault="00E41397" w:rsidP="00E4139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5DD24F60" w14:textId="2FB29FD1" w:rsidR="00182AB9" w:rsidRPr="005C11E6" w:rsidRDefault="00B673F7" w:rsidP="00182AB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shd w:val="clear" w:color="auto" w:fill="FFFF99"/>
        </w:rPr>
      </w:pPr>
      <w:r w:rsidRPr="005C11E6">
        <w:rPr>
          <w:shd w:val="clear" w:color="auto" w:fill="FFFF99"/>
        </w:rPr>
        <w:t>value="</w:t>
      </w:r>
      <w:r w:rsidRPr="005C11E6">
        <w:rPr>
          <w:rFonts w:hint="eastAsia"/>
          <w:shd w:val="clear" w:color="auto" w:fill="FFFF99"/>
        </w:rPr>
        <w:t>t</w:t>
      </w:r>
      <w:r w:rsidRPr="005C11E6">
        <w:rPr>
          <w:shd w:val="clear" w:color="auto" w:fill="FFFF99"/>
        </w:rPr>
        <w:t xml:space="preserve">rue" </w:t>
      </w:r>
      <w:r w:rsidRPr="005C11E6">
        <w:rPr>
          <w:rFonts w:hint="eastAsia"/>
          <w:shd w:val="clear" w:color="auto" w:fill="FFFF99"/>
        </w:rPr>
        <w:t xml:space="preserve">속성과 </w:t>
      </w:r>
      <w:r w:rsidRPr="005C11E6">
        <w:rPr>
          <w:shd w:val="clear" w:color="auto" w:fill="FFFF99"/>
        </w:rPr>
        <w:t xml:space="preserve">value="false" </w:t>
      </w:r>
      <w:r w:rsidRPr="005C11E6">
        <w:rPr>
          <w:rFonts w:hint="eastAsia"/>
          <w:shd w:val="clear" w:color="auto" w:fill="FFFF99"/>
        </w:rPr>
        <w:t>속성은 평범한 h</w:t>
      </w:r>
      <w:r w:rsidRPr="005C11E6">
        <w:rPr>
          <w:shd w:val="clear" w:color="auto" w:fill="FFFF99"/>
        </w:rPr>
        <w:t xml:space="preserve">tml </w:t>
      </w:r>
      <w:r w:rsidRPr="005C11E6">
        <w:rPr>
          <w:rFonts w:hint="eastAsia"/>
          <w:shd w:val="clear" w:color="auto" w:fill="FFFF99"/>
        </w:rPr>
        <w:t>속성(</w:t>
      </w:r>
      <w:r w:rsidRPr="005C11E6">
        <w:rPr>
          <w:shd w:val="clear" w:color="auto" w:fill="FFFF99"/>
        </w:rPr>
        <w:t>attribute)</w:t>
      </w:r>
      <w:r w:rsidRPr="005C11E6">
        <w:rPr>
          <w:rFonts w:hint="eastAsia"/>
          <w:shd w:val="clear" w:color="auto" w:fill="FFFF99"/>
        </w:rPr>
        <w:t>이다.</w:t>
      </w:r>
    </w:p>
    <w:p w14:paraId="72A9DFB4" w14:textId="63E95C5A" w:rsidR="00B673F7" w:rsidRPr="005C11E6" w:rsidRDefault="00B673F7" w:rsidP="00182AB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shd w:val="clear" w:color="auto" w:fill="FFFF99"/>
        </w:rPr>
      </w:pPr>
      <w:r w:rsidRPr="005C11E6">
        <w:rPr>
          <w:shd w:val="clear" w:color="auto" w:fill="FFFF99"/>
        </w:rPr>
        <w:t xml:space="preserve">Vue.js </w:t>
      </w:r>
      <w:r w:rsidR="00AE32CE" w:rsidRPr="005C11E6">
        <w:rPr>
          <w:rFonts w:hint="eastAsia"/>
          <w:shd w:val="clear" w:color="auto" w:fill="FFFF99"/>
        </w:rPr>
        <w:t>속성이 아니다.</w:t>
      </w:r>
    </w:p>
    <w:p w14:paraId="0A88DDBD" w14:textId="579FEBA4" w:rsidR="00AE32CE" w:rsidRPr="005C11E6" w:rsidRDefault="00AE32CE" w:rsidP="00182AB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shd w:val="clear" w:color="auto" w:fill="FFFF99"/>
        </w:rPr>
      </w:pPr>
      <w:r w:rsidRPr="005C11E6">
        <w:rPr>
          <w:rFonts w:hint="eastAsia"/>
          <w:shd w:val="clear" w:color="auto" w:fill="FFFF99"/>
        </w:rPr>
        <w:t xml:space="preserve">평범한 </w:t>
      </w:r>
      <w:r w:rsidRPr="005C11E6">
        <w:rPr>
          <w:shd w:val="clear" w:color="auto" w:fill="FFFF99"/>
        </w:rPr>
        <w:t xml:space="preserve">html </w:t>
      </w:r>
      <w:r w:rsidRPr="005C11E6">
        <w:rPr>
          <w:rFonts w:hint="eastAsia"/>
          <w:shd w:val="clear" w:color="auto" w:fill="FFFF99"/>
        </w:rPr>
        <w:t>속성의 값은 문자열(</w:t>
      </w:r>
      <w:r w:rsidRPr="005C11E6">
        <w:rPr>
          <w:shd w:val="clear" w:color="auto" w:fill="FFFF99"/>
        </w:rPr>
        <w:t>string)</w:t>
      </w:r>
      <w:r w:rsidRPr="005C11E6">
        <w:rPr>
          <w:rFonts w:hint="eastAsia"/>
          <w:shd w:val="clear" w:color="auto" w:fill="FFFF99"/>
        </w:rPr>
        <w:t>으로 해석된다.</w:t>
      </w:r>
    </w:p>
    <w:p w14:paraId="2D1FEA2A" w14:textId="3C672333" w:rsidR="00AE32CE" w:rsidRDefault="00AE32CE" w:rsidP="00182AB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5BBE427A" w14:textId="28CD8346" w:rsidR="00AE32CE" w:rsidRDefault="00AE32CE" w:rsidP="00182AB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따라서 위 </w:t>
      </w:r>
      <w:r>
        <w:t xml:space="preserve">radio </w:t>
      </w:r>
      <w:r>
        <w:rPr>
          <w:rFonts w:hint="eastAsia"/>
        </w:rPr>
        <w:t>버튼을 체크할 때,</w:t>
      </w:r>
      <w:r>
        <w:t xml:space="preserve"> </w:t>
      </w:r>
      <w:r>
        <w:rPr>
          <w:rFonts w:hint="eastAsia"/>
        </w:rPr>
        <w:t xml:space="preserve">앱의 </w:t>
      </w:r>
      <w:r>
        <w:t xml:space="preserve">visiable </w:t>
      </w:r>
      <w:r>
        <w:rPr>
          <w:rFonts w:hint="eastAsia"/>
        </w:rPr>
        <w:t>속석에 대입되는 값은</w:t>
      </w:r>
    </w:p>
    <w:p w14:paraId="6F31EC51" w14:textId="273D30B4" w:rsidR="00AE32CE" w:rsidRDefault="00AE32CE" w:rsidP="00182AB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"</w:t>
      </w:r>
      <w:r>
        <w:t xml:space="preserve">true" </w:t>
      </w:r>
      <w:r>
        <w:rPr>
          <w:rFonts w:hint="eastAsia"/>
        </w:rPr>
        <w:t xml:space="preserve">문자열이거나 </w:t>
      </w:r>
      <w:r>
        <w:t xml:space="preserve">"false" </w:t>
      </w:r>
      <w:r>
        <w:rPr>
          <w:rFonts w:hint="eastAsia"/>
        </w:rPr>
        <w:t>문자열이다.</w:t>
      </w:r>
    </w:p>
    <w:p w14:paraId="71821EA9" w14:textId="16C3D94F" w:rsidR="00AE32CE" w:rsidRDefault="00AE32CE" w:rsidP="00182AB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4F0F4A73" w14:textId="6D70ADAE" w:rsidR="003961E7" w:rsidRPr="003961E7" w:rsidRDefault="003961E7" w:rsidP="003961E7">
      <w:pPr>
        <w:pStyle w:val="Heading4"/>
        <w:ind w:left="400" w:hanging="400"/>
      </w:pPr>
      <w:r w:rsidRPr="003961E7">
        <w:rPr>
          <w:rFonts w:hint="eastAsia"/>
        </w:rPr>
        <w:t>b</w:t>
      </w:r>
      <w:r w:rsidRPr="003961E7">
        <w:t>oolean 타입</w:t>
      </w:r>
    </w:p>
    <w:p w14:paraId="3A890AB4" w14:textId="7685B03A" w:rsidR="00AE32CE" w:rsidRDefault="003961E7" w:rsidP="00182AB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3961E7">
        <w:rPr>
          <w:noProof/>
        </w:rPr>
        <w:drawing>
          <wp:inline distT="0" distB="0" distL="0" distR="0" wp14:anchorId="01C6AAF1" wp14:editId="137A23B7">
            <wp:extent cx="4408580" cy="26316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5364" cy="265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3693" w14:textId="77777777" w:rsidR="00AE32CE" w:rsidRPr="00182AB9" w:rsidRDefault="00AE32CE" w:rsidP="00182AB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2D02444F" w14:textId="561EA8E1" w:rsidR="003961E7" w:rsidRPr="003961E7" w:rsidRDefault="003961E7" w:rsidP="003961E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961E7">
        <w:rPr>
          <w:rFonts w:ascii="Consolas" w:eastAsia="굴림" w:hAnsi="Consolas" w:cs="굴림"/>
          <w:color w:val="001080"/>
          <w:kern w:val="0"/>
          <w:sz w:val="21"/>
          <w:szCs w:val="21"/>
        </w:rPr>
        <w:t>data:</w:t>
      </w:r>
      <w:r w:rsidRPr="003961E7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4B036463" w14:textId="3F8CA75B" w:rsidR="003961E7" w:rsidRPr="003961E7" w:rsidRDefault="003961E7" w:rsidP="003961E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3961E7">
        <w:rPr>
          <w:rFonts w:ascii="Consolas" w:eastAsia="굴림" w:hAnsi="Consolas" w:cs="굴림"/>
          <w:color w:val="001080"/>
          <w:kern w:val="0"/>
          <w:sz w:val="21"/>
          <w:szCs w:val="21"/>
        </w:rPr>
        <w:t>visible:</w:t>
      </w:r>
      <w:r w:rsidRPr="003961E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961E7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</w:p>
    <w:p w14:paraId="5C2F1410" w14:textId="7E607969" w:rsidR="003961E7" w:rsidRPr="003961E7" w:rsidRDefault="003961E7" w:rsidP="003961E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961E7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33E9C3E2" w14:textId="61EE50D3" w:rsidR="006402C1" w:rsidRDefault="003961E7" w:rsidP="00230CF1">
      <w:r>
        <w:rPr>
          <w:rFonts w:hint="eastAsia"/>
        </w:rPr>
        <w:t>앱이 처음 시작되었을 때,</w:t>
      </w:r>
      <w:r>
        <w:t xml:space="preserve"> </w:t>
      </w:r>
      <w:r>
        <w:rPr>
          <w:rFonts w:hint="eastAsia"/>
        </w:rPr>
        <w:t xml:space="preserve">앱의 </w:t>
      </w:r>
      <w:r>
        <w:t xml:space="preserve">visible </w:t>
      </w:r>
      <w:r>
        <w:rPr>
          <w:rFonts w:hint="eastAsia"/>
        </w:rPr>
        <w:t xml:space="preserve">속성값은 </w:t>
      </w:r>
      <w:r>
        <w:t xml:space="preserve">true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값의 타입은 </w:t>
      </w:r>
      <w:r>
        <w:t xml:space="preserve">boolean </w:t>
      </w:r>
      <w:r>
        <w:rPr>
          <w:rFonts w:hint="eastAsia"/>
        </w:rPr>
        <w:t>이다.</w:t>
      </w:r>
    </w:p>
    <w:p w14:paraId="0E9F8F3D" w14:textId="1A46CFCF" w:rsidR="003961E7" w:rsidRDefault="003961E7" w:rsidP="00230CF1"/>
    <w:p w14:paraId="7F8E447A" w14:textId="27BFBC00" w:rsidR="00540E55" w:rsidRDefault="00540E55" w:rsidP="00540E5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540E55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540E55">
        <w:rPr>
          <w:rFonts w:ascii="Consolas" w:eastAsia="굴림" w:hAnsi="Consolas" w:cs="굴림"/>
          <w:color w:val="000000"/>
          <w:kern w:val="0"/>
          <w:sz w:val="21"/>
          <w:szCs w:val="21"/>
        </w:rPr>
        <w:t>typeof visible: {{ </w:t>
      </w:r>
      <w:r w:rsidRPr="00540E55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typeof visible</w:t>
      </w:r>
      <w:r w:rsidRPr="00540E55">
        <w:rPr>
          <w:rFonts w:ascii="Consolas" w:eastAsia="굴림" w:hAnsi="Consolas" w:cs="굴림"/>
          <w:color w:val="000000"/>
          <w:kern w:val="0"/>
          <w:sz w:val="21"/>
          <w:szCs w:val="21"/>
        </w:rPr>
        <w:t> }}</w:t>
      </w:r>
      <w:r w:rsidRPr="00540E55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14:paraId="019C0B8B" w14:textId="632D3C0B" w:rsidR="00540E55" w:rsidRPr="00540E55" w:rsidRDefault="00540E55" w:rsidP="00540E55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D648B8">
        <w:t>따라서</w:t>
      </w:r>
      <w:r w:rsidRPr="00D648B8">
        <w:rPr>
          <w:rFonts w:hint="eastAsia"/>
        </w:rPr>
        <w:t xml:space="preserve"> </w:t>
      </w:r>
      <w:r w:rsidR="006C48DD" w:rsidRPr="00D648B8">
        <w:rPr>
          <w:rFonts w:hint="eastAsia"/>
        </w:rPr>
        <w:t xml:space="preserve">앱을 </w:t>
      </w:r>
      <w:r w:rsidR="006C48DD" w:rsidRPr="00D648B8">
        <w:t>처음에</w:t>
      </w:r>
      <w:r w:rsidR="006C48DD" w:rsidRPr="00D648B8">
        <w:rPr>
          <w:rFonts w:hint="eastAsia"/>
        </w:rPr>
        <w:t xml:space="preserve"> </w:t>
      </w:r>
      <w:r w:rsidR="006C48DD" w:rsidRPr="00D648B8">
        <w:t>실행했을</w:t>
      </w:r>
      <w:r w:rsidR="006C48DD" w:rsidRPr="00D648B8">
        <w:rPr>
          <w:rFonts w:hint="eastAsia"/>
        </w:rPr>
        <w:t xml:space="preserve"> </w:t>
      </w:r>
      <w:r w:rsidR="006C48DD" w:rsidRPr="00D648B8">
        <w:t>때</w:t>
      </w:r>
      <w:r w:rsidR="006C48DD" w:rsidRPr="00D648B8">
        <w:rPr>
          <w:rFonts w:hint="eastAsia"/>
        </w:rPr>
        <w:t>,</w:t>
      </w:r>
      <w:r w:rsidR="006C48DD" w:rsidRPr="00D648B8">
        <w:t xml:space="preserve"> </w:t>
      </w:r>
      <w:r w:rsidRPr="00D648B8">
        <w:t>이</w:t>
      </w:r>
      <w:r w:rsidRPr="00D648B8">
        <w:rPr>
          <w:rFonts w:hint="eastAsia"/>
        </w:rPr>
        <w:t xml:space="preserve"> </w:t>
      </w:r>
      <w:r w:rsidRPr="00D648B8">
        <w:t>부분에</w:t>
      </w:r>
      <w:r w:rsidR="006C48DD" w:rsidRPr="00D648B8">
        <w:rPr>
          <w:rFonts w:hint="eastAsia"/>
        </w:rPr>
        <w:t xml:space="preserve"> </w:t>
      </w:r>
      <w:r w:rsidR="006C48DD" w:rsidRPr="00D648B8">
        <w:t>출력되는</w:t>
      </w:r>
      <w:r w:rsidR="006C48DD" w:rsidRPr="00D648B8">
        <w:rPr>
          <w:rFonts w:hint="eastAsia"/>
        </w:rPr>
        <w:t xml:space="preserve"> </w:t>
      </w:r>
      <w:r w:rsidR="006C48DD" w:rsidRPr="00D648B8">
        <w:t>값은</w:t>
      </w:r>
      <w:r w:rsidR="006C48DD" w:rsidRPr="00D648B8">
        <w:rPr>
          <w:rFonts w:hint="eastAsia"/>
        </w:rPr>
        <w:t xml:space="preserve"> </w:t>
      </w:r>
      <w:r w:rsidR="00D648B8" w:rsidRPr="00D648B8">
        <w:t>boolean 이다</w:t>
      </w:r>
      <w:r w:rsidR="00D648B8" w:rsidRPr="00D648B8">
        <w:rPr>
          <w:rFonts w:hint="eastAsia"/>
        </w:rPr>
        <w:t>.</w:t>
      </w:r>
    </w:p>
    <w:p w14:paraId="299EF7F7" w14:textId="529B884F" w:rsidR="003961E7" w:rsidRPr="00540E55" w:rsidRDefault="003961E7" w:rsidP="00230CF1"/>
    <w:p w14:paraId="33C926C7" w14:textId="372EABD0" w:rsidR="00E623EE" w:rsidRDefault="00E623E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48D128D" w14:textId="60C1AB10" w:rsidR="00A22865" w:rsidRPr="00A22865" w:rsidRDefault="00A22865" w:rsidP="00A22865">
      <w:pPr>
        <w:pStyle w:val="Heading4"/>
        <w:ind w:left="400" w:hanging="400"/>
      </w:pPr>
      <w:r w:rsidRPr="00A22865">
        <w:rPr>
          <w:rFonts w:hint="eastAsia"/>
        </w:rPr>
        <w:lastRenderedPageBreak/>
        <w:t>s</w:t>
      </w:r>
      <w:r w:rsidRPr="00A22865">
        <w:t>tring 타입</w:t>
      </w:r>
    </w:p>
    <w:p w14:paraId="60FA66BC" w14:textId="7144B97E" w:rsidR="00E623EE" w:rsidRDefault="00E623EE" w:rsidP="00E623E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182AB9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182AB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2AB9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182AB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82AB9">
        <w:rPr>
          <w:rFonts w:ascii="Consolas" w:eastAsia="굴림" w:hAnsi="Consolas" w:cs="굴림"/>
          <w:color w:val="0000FF"/>
          <w:kern w:val="0"/>
          <w:sz w:val="21"/>
          <w:szCs w:val="21"/>
        </w:rPr>
        <w:t>"radio"</w:t>
      </w:r>
      <w:r w:rsidRPr="00182AB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2AB9">
        <w:rPr>
          <w:rFonts w:ascii="Consolas" w:eastAsia="굴림" w:hAnsi="Consolas" w:cs="굴림"/>
          <w:color w:val="FF0000"/>
          <w:kern w:val="0"/>
          <w:sz w:val="21"/>
          <w:szCs w:val="21"/>
        </w:rPr>
        <w:t>value</w:t>
      </w:r>
      <w:r w:rsidRPr="00182AB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82AB9">
        <w:rPr>
          <w:rFonts w:ascii="Consolas" w:eastAsia="굴림" w:hAnsi="Consolas" w:cs="굴림"/>
          <w:color w:val="0000FF"/>
          <w:kern w:val="0"/>
          <w:sz w:val="21"/>
          <w:szCs w:val="21"/>
        </w:rPr>
        <w:t>"false"</w:t>
      </w:r>
      <w:r w:rsidRPr="00182AB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2AB9">
        <w:rPr>
          <w:rFonts w:ascii="Consolas" w:eastAsia="굴림" w:hAnsi="Consolas" w:cs="굴림"/>
          <w:color w:val="FF0000"/>
          <w:kern w:val="0"/>
          <w:sz w:val="21"/>
          <w:szCs w:val="21"/>
        </w:rPr>
        <w:t>v-model</w:t>
      </w:r>
      <w:r w:rsidRPr="00182AB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82AB9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182AB9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visible</w:t>
      </w:r>
      <w:r w:rsidRPr="00182AB9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182AB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2AB9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14:paraId="14822CB9" w14:textId="374F7ED1" w:rsidR="003961E7" w:rsidRDefault="00E623EE" w:rsidP="00230CF1">
      <w:r>
        <w:rPr>
          <w:rFonts w:hint="eastAsia"/>
        </w:rPr>
        <w:t>이 버튼을 클릭하면,</w:t>
      </w:r>
      <w:r>
        <w:t xml:space="preserve"> </w:t>
      </w:r>
      <w:r>
        <w:rPr>
          <w:rFonts w:hint="eastAsia"/>
        </w:rPr>
        <w:t xml:space="preserve">앱의 </w:t>
      </w:r>
      <w:r>
        <w:t xml:space="preserve">visible </w:t>
      </w:r>
      <w:r>
        <w:rPr>
          <w:rFonts w:hint="eastAsia"/>
        </w:rPr>
        <w:t xml:space="preserve">속성에 대입되는 값은 </w:t>
      </w:r>
      <w:r>
        <w:t xml:space="preserve">"false" </w:t>
      </w:r>
      <w:r>
        <w:rPr>
          <w:rFonts w:hint="eastAsia"/>
        </w:rPr>
        <w:t>문자열이다.</w:t>
      </w:r>
    </w:p>
    <w:p w14:paraId="7FC0FC67" w14:textId="299FEB83" w:rsidR="00E623EE" w:rsidRDefault="00E623EE" w:rsidP="00230CF1"/>
    <w:p w14:paraId="34D656DF" w14:textId="50DEC656" w:rsidR="00BC5619" w:rsidRDefault="00BC5619" w:rsidP="00BC561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BC5619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BC561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C5619">
        <w:rPr>
          <w:rFonts w:ascii="Consolas" w:eastAsia="굴림" w:hAnsi="Consolas" w:cs="굴림"/>
          <w:color w:val="FF0000"/>
          <w:kern w:val="0"/>
          <w:sz w:val="21"/>
          <w:szCs w:val="21"/>
        </w:rPr>
        <w:t>id</w:t>
      </w:r>
      <w:r w:rsidRPr="00BC561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C5619">
        <w:rPr>
          <w:rFonts w:ascii="Consolas" w:eastAsia="굴림" w:hAnsi="Consolas" w:cs="굴림"/>
          <w:color w:val="0000FF"/>
          <w:kern w:val="0"/>
          <w:sz w:val="21"/>
          <w:szCs w:val="21"/>
        </w:rPr>
        <w:t>"hello"</w:t>
      </w:r>
      <w:r w:rsidRPr="00BC561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C5619">
        <w:rPr>
          <w:rFonts w:ascii="Consolas" w:eastAsia="굴림" w:hAnsi="Consolas" w:cs="굴림"/>
          <w:color w:val="FF0000"/>
          <w:kern w:val="0"/>
          <w:sz w:val="21"/>
          <w:szCs w:val="21"/>
        </w:rPr>
        <w:t>v-show</w:t>
      </w:r>
      <w:r w:rsidRPr="00BC561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C5619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BC5619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visible</w:t>
      </w:r>
      <w:r w:rsidRPr="00BC5619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BC5619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BC5619">
        <w:rPr>
          <w:rFonts w:ascii="Consolas" w:eastAsia="굴림" w:hAnsi="Consolas" w:cs="굴림"/>
          <w:color w:val="000000"/>
          <w:kern w:val="0"/>
          <w:sz w:val="21"/>
          <w:szCs w:val="21"/>
        </w:rPr>
        <w:t>Hello Vue.js</w:t>
      </w:r>
      <w:r w:rsidRPr="00BC5619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14:paraId="0D6BB2CD" w14:textId="44B9AEA2" w:rsidR="00BC5619" w:rsidRDefault="00BC5619" w:rsidP="00BC561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BC5619">
        <w:rPr>
          <w:rFonts w:hint="eastAsia"/>
        </w:rPr>
        <w:t>v</w:t>
      </w:r>
      <w:r w:rsidRPr="00BC5619">
        <w:t>isible</w:t>
      </w:r>
      <w:r>
        <w:t xml:space="preserve"> </w:t>
      </w:r>
      <w:r>
        <w:rPr>
          <w:rFonts w:hint="eastAsia"/>
        </w:rPr>
        <w:t>속성의 값이 "</w:t>
      </w:r>
      <w:r>
        <w:t xml:space="preserve">false" </w:t>
      </w:r>
      <w:r>
        <w:rPr>
          <w:rFonts w:hint="eastAsia"/>
        </w:rPr>
        <w:t>문자열이면,</w:t>
      </w:r>
      <w:r>
        <w:t xml:space="preserve"> </w:t>
      </w:r>
      <w:r>
        <w:rPr>
          <w:rFonts w:hint="eastAsia"/>
        </w:rPr>
        <w:t xml:space="preserve">이 값은 </w:t>
      </w:r>
      <w:r>
        <w:t>true</w:t>
      </w:r>
      <w:r>
        <w:rPr>
          <w:rFonts w:hint="eastAsia"/>
        </w:rPr>
        <w:t>로 취급된다.</w:t>
      </w:r>
    </w:p>
    <w:p w14:paraId="21CADB5A" w14:textId="1DC1A775" w:rsidR="00D34516" w:rsidRDefault="00D34516" w:rsidP="00BC561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에서 문자열의 값이 </w:t>
      </w:r>
      <w:r>
        <w:t xml:space="preserve">null </w:t>
      </w:r>
      <w:r>
        <w:rPr>
          <w:rFonts w:hint="eastAsia"/>
        </w:rPr>
        <w:t>이거나</w:t>
      </w:r>
      <w:r>
        <w:t xml:space="preserve"> </w:t>
      </w:r>
      <w:r>
        <w:rPr>
          <w:rFonts w:hint="eastAsia"/>
        </w:rPr>
        <w:t>"</w:t>
      </w:r>
      <w:r>
        <w:t xml:space="preserve">" </w:t>
      </w:r>
      <w:r>
        <w:rPr>
          <w:rFonts w:hint="eastAsia"/>
        </w:rPr>
        <w:t>인 경우에</w:t>
      </w:r>
      <w:r w:rsidR="00E4059B">
        <w:rPr>
          <w:rFonts w:hint="eastAsia"/>
        </w:rPr>
        <w:t>만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로 취급되고,</w:t>
      </w:r>
    </w:p>
    <w:p w14:paraId="771AD03C" w14:textId="540C67BD" w:rsidR="00E623EE" w:rsidRDefault="002360C5" w:rsidP="00230CF1">
      <w:r>
        <w:rPr>
          <w:rFonts w:hint="eastAsia"/>
        </w:rPr>
        <w:t>그 외</w:t>
      </w:r>
      <w:r w:rsidR="00E4059B">
        <w:rPr>
          <w:rFonts w:hint="eastAsia"/>
        </w:rPr>
        <w:t>의 문자열은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로 취급된다.</w:t>
      </w:r>
    </w:p>
    <w:p w14:paraId="2BAF4C3F" w14:textId="0DC44F1A" w:rsidR="002360C5" w:rsidRDefault="002360C5" w:rsidP="00230CF1">
      <w:r>
        <w:rPr>
          <w:rFonts w:hint="eastAsia"/>
        </w:rPr>
        <w:t>따라서 v</w:t>
      </w:r>
      <w:r>
        <w:t xml:space="preserve">isible </w:t>
      </w:r>
      <w:r>
        <w:rPr>
          <w:rFonts w:hint="eastAsia"/>
        </w:rPr>
        <w:t xml:space="preserve">속성 값이 </w:t>
      </w:r>
      <w:r>
        <w:t xml:space="preserve">"false" 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>이 태그는 화면에 보여진다.</w:t>
      </w:r>
    </w:p>
    <w:p w14:paraId="3F1B592F" w14:textId="17393785" w:rsidR="002360C5" w:rsidRDefault="002360C5" w:rsidP="00230CF1"/>
    <w:p w14:paraId="09139BD2" w14:textId="64B59D92" w:rsidR="002360C5" w:rsidRDefault="00E550F0" w:rsidP="00230CF1">
      <w:r w:rsidRPr="00E550F0">
        <w:rPr>
          <w:noProof/>
        </w:rPr>
        <w:drawing>
          <wp:inline distT="0" distB="0" distL="0" distR="0" wp14:anchorId="0D247FE5" wp14:editId="085CCBC4">
            <wp:extent cx="4894729" cy="2908570"/>
            <wp:effectExtent l="0" t="0" r="127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9735" cy="292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DAF5" w14:textId="104430FF" w:rsidR="00E550F0" w:rsidRPr="00BC5619" w:rsidRDefault="00E550F0" w:rsidP="00230CF1">
      <w:r>
        <w:rPr>
          <w:rFonts w:hint="eastAsia"/>
        </w:rPr>
        <w:t>v</w:t>
      </w:r>
      <w:r>
        <w:t xml:space="preserve">isible </w:t>
      </w:r>
      <w:r>
        <w:rPr>
          <w:rFonts w:hint="eastAsia"/>
        </w:rPr>
        <w:t>속성의 값</w:t>
      </w:r>
      <w:r w:rsidR="00AD6C1E"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"false" </w:t>
      </w:r>
      <w:r>
        <w:rPr>
          <w:rFonts w:hint="eastAsia"/>
        </w:rPr>
        <w:t>문자열</w:t>
      </w:r>
      <w:r w:rsidR="00AD6C1E">
        <w:rPr>
          <w:rFonts w:hint="eastAsia"/>
        </w:rPr>
        <w:t>인</w:t>
      </w:r>
      <w:r w:rsidR="006320D4">
        <w:rPr>
          <w:rFonts w:hint="eastAsia"/>
        </w:rPr>
        <w:t xml:space="preserve"> 상태이다.</w:t>
      </w:r>
    </w:p>
    <w:p w14:paraId="1C54DAF4" w14:textId="77777777" w:rsidR="003961E7" w:rsidRPr="00AD6C1E" w:rsidRDefault="003961E7" w:rsidP="00230CF1"/>
    <w:p w14:paraId="2E65934C" w14:textId="4F041876" w:rsidR="008347AA" w:rsidRDefault="00AD6C1E" w:rsidP="00230CF1">
      <w:r w:rsidRPr="00AD6C1E">
        <w:rPr>
          <w:noProof/>
        </w:rPr>
        <w:drawing>
          <wp:inline distT="0" distB="0" distL="0" distR="0" wp14:anchorId="6F3E0115" wp14:editId="236D896D">
            <wp:extent cx="4854102" cy="2906560"/>
            <wp:effectExtent l="0" t="0" r="381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3477" cy="2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3384" w14:textId="4866E1D7" w:rsidR="00AD6C1E" w:rsidRDefault="00AD6C1E" w:rsidP="00230CF1">
      <w:r>
        <w:rPr>
          <w:rFonts w:hint="eastAsia"/>
        </w:rPr>
        <w:t>v</w:t>
      </w:r>
      <w:r>
        <w:t xml:space="preserve">isible </w:t>
      </w:r>
      <w:r>
        <w:rPr>
          <w:rFonts w:hint="eastAsia"/>
        </w:rPr>
        <w:t xml:space="preserve">속성의 값이 </w:t>
      </w:r>
      <w:r>
        <w:t xml:space="preserve">"true" </w:t>
      </w:r>
      <w:r>
        <w:rPr>
          <w:rFonts w:hint="eastAsia"/>
        </w:rPr>
        <w:t>문자열인 상태이다.</w:t>
      </w:r>
    </w:p>
    <w:p w14:paraId="2DF2DFF4" w14:textId="59866E3A" w:rsidR="00AD6C1E" w:rsidRDefault="00AD6C1E" w:rsidP="00230CF1"/>
    <w:p w14:paraId="2A5FC70A" w14:textId="37638D3F" w:rsidR="00C36EDD" w:rsidRDefault="00C36EDD" w:rsidP="00230CF1"/>
    <w:p w14:paraId="012E6FB9" w14:textId="6D80CAC5" w:rsidR="00C36EDD" w:rsidRDefault="00C36EDD" w:rsidP="00230CF1"/>
    <w:p w14:paraId="00EFDB1C" w14:textId="3B837517" w:rsidR="007E0E06" w:rsidRDefault="007E0E0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D2FC76D" w14:textId="6CB22E18" w:rsidR="00C36EDD" w:rsidRPr="00340A26" w:rsidRDefault="007E0E06" w:rsidP="00340A26">
      <w:pPr>
        <w:pStyle w:val="Heading3"/>
        <w:ind w:left="400" w:hanging="400"/>
      </w:pPr>
      <w:r w:rsidRPr="00340A26">
        <w:rPr>
          <w:rFonts w:hint="eastAsia"/>
        </w:rPr>
        <w:lastRenderedPageBreak/>
        <w:t>t</w:t>
      </w:r>
      <w:r w:rsidRPr="00340A26">
        <w:t>oggle5.html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0E06" w14:paraId="1B6B3CBE" w14:textId="77777777" w:rsidTr="007E0E06">
        <w:tc>
          <w:tcPr>
            <w:tcW w:w="10456" w:type="dxa"/>
          </w:tcPr>
          <w:p w14:paraId="031721F6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297E9B42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7916F1FE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0E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E0E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004E84E7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0E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E0E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5F4D4D7C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33A27766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7E0E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E0E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E0E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E0E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0E0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E0E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E0E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7ACB54C0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7E0E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E0E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0E0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0E0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E0E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E0E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0E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0E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0E0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657F3BA4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label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7E0E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E0E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20pt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D1FE003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input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7E0E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E0E0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radio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{ </w:t>
            </w:r>
            <w:r w:rsidRPr="007E0E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E0E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E0E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E0E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AE1C056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div#hello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7E0E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E0E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E0E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E0E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50px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319C76A3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7E0E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background-color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E0E0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#00ff9d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E0E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E0E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0E0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0E0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gray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5A802B6C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7E0E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E0E0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E0E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E0E0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20pt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020EB0C5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08A02393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0281861D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3E02CA7C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0E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E0E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C1EDE55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&lt;label&gt;</w:t>
            </w:r>
          </w:p>
          <w:p w14:paraId="174419F4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0E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E0E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"radio"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0E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value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E0E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"true"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0E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E0E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"visible"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2AA46C86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show</w:t>
            </w:r>
          </w:p>
          <w:p w14:paraId="00E42414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4B48CD1C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&lt;label&gt;</w:t>
            </w:r>
          </w:p>
          <w:p w14:paraId="42F18DB4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0E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E0E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"radio"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0E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value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E0E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"false"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0E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E0E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"visible"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47D61239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hide</w:t>
            </w:r>
          </w:p>
          <w:p w14:paraId="7A85FAC2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00F1CD75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visible: {{ visible }}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5763A10C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&lt;h2&gt;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typeof visible: {{ typeof visible }}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&lt;/h2&gt;</w:t>
            </w:r>
          </w:p>
          <w:p w14:paraId="24263542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0E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E0E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"hello"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0E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v-show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7E0E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"visible == 'true'"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Hello Vue.js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68D5F97E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73D152C7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0E0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E0E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0618DBC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E0E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0E0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E0E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0E06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79873F6F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7E0E0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0E0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549972DE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7E0E0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1DD89E12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7E0E0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visible:</w:t>
            </w: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0E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</w:p>
          <w:p w14:paraId="1A34CFD7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77162087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    </w:t>
            </w:r>
          </w:p>
          <w:p w14:paraId="26EAC871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18185206" w14:textId="77777777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C5218E9" w14:textId="77777777" w:rsid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</w:pPr>
            <w:r w:rsidRPr="007E0E0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19E904D6" w14:textId="6EBF4F4C" w:rsidR="007E0E06" w:rsidRPr="007E0E06" w:rsidRDefault="007E0E06" w:rsidP="007E0E0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11FAB98E" w14:textId="4CB18D93" w:rsidR="007E0E06" w:rsidRDefault="007E0E06" w:rsidP="00230CF1"/>
    <w:p w14:paraId="5291167F" w14:textId="2318D4AA" w:rsidR="001D38AF" w:rsidRDefault="001D38AF" w:rsidP="00230CF1"/>
    <w:p w14:paraId="6DD66993" w14:textId="77777777" w:rsidR="001D38AF" w:rsidRPr="001D38AF" w:rsidRDefault="001D38AF" w:rsidP="001D38A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D38AF">
        <w:rPr>
          <w:rFonts w:ascii="Consolas" w:eastAsia="굴림" w:hAnsi="Consolas" w:cs="굴림"/>
          <w:color w:val="FF0000"/>
          <w:kern w:val="0"/>
          <w:sz w:val="21"/>
          <w:szCs w:val="21"/>
        </w:rPr>
        <w:t>v-show</w:t>
      </w:r>
      <w:r w:rsidRPr="001D38A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D38AF">
        <w:rPr>
          <w:rFonts w:ascii="Consolas" w:eastAsia="굴림" w:hAnsi="Consolas" w:cs="굴림"/>
          <w:color w:val="0000FF"/>
          <w:kern w:val="0"/>
          <w:sz w:val="21"/>
          <w:szCs w:val="21"/>
        </w:rPr>
        <w:t>"visible == 'true'"</w:t>
      </w:r>
    </w:p>
    <w:p w14:paraId="0AA33F06" w14:textId="43D0E5C7" w:rsidR="001D38AF" w:rsidRDefault="001D38AF" w:rsidP="00230CF1">
      <w:r>
        <w:rPr>
          <w:rFonts w:hint="eastAsia"/>
        </w:rPr>
        <w:t>v</w:t>
      </w:r>
      <w:r>
        <w:t xml:space="preserve">-show </w:t>
      </w:r>
      <w:r>
        <w:rPr>
          <w:rFonts w:hint="eastAsia"/>
        </w:rPr>
        <w:t xml:space="preserve">속성은 </w:t>
      </w:r>
      <w:r>
        <w:t xml:space="preserve">Vue.js </w:t>
      </w:r>
      <w:r>
        <w:rPr>
          <w:rFonts w:hint="eastAsia"/>
        </w:rPr>
        <w:t xml:space="preserve">속성이므로 이 속성값은 </w:t>
      </w:r>
      <w:r>
        <w:t xml:space="preserve">javascript </w:t>
      </w:r>
      <w:r>
        <w:rPr>
          <w:rFonts w:hint="eastAsia"/>
        </w:rPr>
        <w:t>표현식으로 해석된다.</w:t>
      </w:r>
    </w:p>
    <w:p w14:paraId="400BD1D1" w14:textId="7C3CD113" w:rsidR="001D38AF" w:rsidRDefault="001D38AF" w:rsidP="00230CF1"/>
    <w:p w14:paraId="442DCEA6" w14:textId="198A0E7B" w:rsidR="001D38AF" w:rsidRDefault="001D38AF" w:rsidP="00230CF1">
      <w:pPr>
        <w:rPr>
          <w:rFonts w:ascii="Consolas" w:eastAsia="굴림" w:hAnsi="Consolas" w:cs="굴림"/>
          <w:color w:val="0000FF"/>
          <w:kern w:val="0"/>
          <w:sz w:val="21"/>
          <w:szCs w:val="21"/>
        </w:rPr>
      </w:pPr>
      <w:r w:rsidRPr="001D38AF">
        <w:rPr>
          <w:rFonts w:ascii="Consolas" w:eastAsia="굴림" w:hAnsi="Consolas" w:cs="굴림"/>
          <w:color w:val="0000FF"/>
          <w:kern w:val="0"/>
          <w:sz w:val="21"/>
          <w:szCs w:val="21"/>
        </w:rPr>
        <w:t>visible == 'true'</w:t>
      </w:r>
    </w:p>
    <w:p w14:paraId="605A5322" w14:textId="308DE33E" w:rsidR="001D38AF" w:rsidRDefault="001D38AF" w:rsidP="00230CF1">
      <w:r w:rsidRPr="001D38AF">
        <w:rPr>
          <w:rFonts w:hint="eastAsia"/>
        </w:rPr>
        <w:t xml:space="preserve"> </w:t>
      </w:r>
      <w:r w:rsidRPr="001D38AF">
        <w:t xml:space="preserve"> </w:t>
      </w:r>
      <w:r w:rsidR="00D800F1">
        <w:rPr>
          <w:rFonts w:hint="eastAsia"/>
        </w:rPr>
        <w:t xml:space="preserve">앱의 </w:t>
      </w:r>
      <w:r w:rsidRPr="001D38AF">
        <w:rPr>
          <w:rFonts w:hint="eastAsia"/>
        </w:rPr>
        <w:t>v</w:t>
      </w:r>
      <w:r w:rsidRPr="001D38AF">
        <w:t xml:space="preserve">isible </w:t>
      </w:r>
      <w:r>
        <w:rPr>
          <w:rFonts w:hint="eastAsia"/>
        </w:rPr>
        <w:t xml:space="preserve">속성 값이 </w:t>
      </w:r>
      <w:r>
        <w:t xml:space="preserve">'true' </w:t>
      </w:r>
      <w:r>
        <w:rPr>
          <w:rFonts w:hint="eastAsia"/>
        </w:rPr>
        <w:t>문자열이면</w:t>
      </w:r>
      <w:r>
        <w:t xml:space="preserve">, </w:t>
      </w:r>
      <w:r>
        <w:rPr>
          <w:rFonts w:hint="eastAsia"/>
        </w:rPr>
        <w:t xml:space="preserve">이 표현식의 값은 </w:t>
      </w:r>
      <w:r>
        <w:t xml:space="preserve">true </w:t>
      </w:r>
      <w:r>
        <w:rPr>
          <w:rFonts w:hint="eastAsia"/>
        </w:rPr>
        <w:t>이다.</w:t>
      </w:r>
    </w:p>
    <w:p w14:paraId="6AA0965D" w14:textId="56418DE1" w:rsidR="001D38AF" w:rsidRDefault="00D3064C" w:rsidP="00230CF1">
      <w:r>
        <w:rPr>
          <w:rFonts w:hint="eastAsia"/>
        </w:rPr>
        <w:t xml:space="preserve"> </w:t>
      </w:r>
      <w:r>
        <w:t xml:space="preserve"> </w:t>
      </w:r>
      <w:r w:rsidR="00D800F1">
        <w:rPr>
          <w:rFonts w:hint="eastAsia"/>
        </w:rPr>
        <w:t xml:space="preserve">앱의 </w:t>
      </w:r>
      <w:r>
        <w:t xml:space="preserve">visible </w:t>
      </w:r>
      <w:r>
        <w:rPr>
          <w:rFonts w:hint="eastAsia"/>
        </w:rPr>
        <w:t xml:space="preserve">속성 값이 </w:t>
      </w:r>
      <w:r>
        <w:t xml:space="preserve">'true' </w:t>
      </w:r>
      <w:r>
        <w:rPr>
          <w:rFonts w:hint="eastAsia"/>
        </w:rPr>
        <w:t>문자열이 아니면,</w:t>
      </w:r>
      <w:r>
        <w:t xml:space="preserve"> </w:t>
      </w:r>
      <w:r>
        <w:rPr>
          <w:rFonts w:hint="eastAsia"/>
        </w:rPr>
        <w:t xml:space="preserve">이 표현식의 값은 </w:t>
      </w:r>
      <w:r>
        <w:t xml:space="preserve">false </w:t>
      </w:r>
      <w:r>
        <w:rPr>
          <w:rFonts w:hint="eastAsia"/>
        </w:rPr>
        <w:t>이다.</w:t>
      </w:r>
    </w:p>
    <w:p w14:paraId="5EBF0CB1" w14:textId="6256CE58" w:rsidR="00D3064C" w:rsidRDefault="00D3064C" w:rsidP="00230CF1"/>
    <w:p w14:paraId="37370353" w14:textId="0BB2433C" w:rsidR="00D3064C" w:rsidRDefault="001F4ECF" w:rsidP="00230CF1">
      <w:r w:rsidRPr="001F4ECF">
        <w:rPr>
          <w:noProof/>
        </w:rPr>
        <w:lastRenderedPageBreak/>
        <w:drawing>
          <wp:inline distT="0" distB="0" distL="0" distR="0" wp14:anchorId="2FFA54B7" wp14:editId="651903C3">
            <wp:extent cx="5022026" cy="2985655"/>
            <wp:effectExtent l="0" t="0" r="762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4021" cy="299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FDC8" w14:textId="7019C934" w:rsidR="001F4ECF" w:rsidRDefault="001F4ECF" w:rsidP="00230CF1"/>
    <w:p w14:paraId="2848D125" w14:textId="7DD161DD" w:rsidR="001F4ECF" w:rsidRDefault="001F4ECF" w:rsidP="00230CF1">
      <w:r w:rsidRPr="001F4ECF">
        <w:rPr>
          <w:noProof/>
        </w:rPr>
        <w:drawing>
          <wp:inline distT="0" distB="0" distL="0" distR="0" wp14:anchorId="0AED0D27" wp14:editId="617B6C56">
            <wp:extent cx="5029200" cy="167126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1843" cy="16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6646" w14:textId="0F37C02A" w:rsidR="001F4ECF" w:rsidRDefault="001F4ECF" w:rsidP="00230CF1"/>
    <w:p w14:paraId="68D3CD7E" w14:textId="77777777" w:rsidR="001F4ECF" w:rsidRDefault="001F4ECF" w:rsidP="00230CF1"/>
    <w:p w14:paraId="7A66520E" w14:textId="77777777" w:rsidR="001F4ECF" w:rsidRPr="001D38AF" w:rsidRDefault="001F4ECF" w:rsidP="00230CF1"/>
    <w:p w14:paraId="2A87BC1D" w14:textId="77777777" w:rsidR="00C36EDD" w:rsidRDefault="00C36EDD" w:rsidP="00230CF1"/>
    <w:p w14:paraId="310E1DE3" w14:textId="27ECB633" w:rsidR="0072146C" w:rsidRDefault="0072146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F1698E2" w14:textId="658E0DCB" w:rsidR="00230CF1" w:rsidRPr="00230CF1" w:rsidRDefault="0072146C" w:rsidP="0072146C">
      <w:pPr>
        <w:pStyle w:val="Heading2"/>
        <w:ind w:left="400" w:hanging="400"/>
      </w:pPr>
      <w:bookmarkStart w:id="10" w:name="_Toc37784688"/>
      <w:r>
        <w:rPr>
          <w:rFonts w:hint="eastAsia"/>
        </w:rPr>
        <w:lastRenderedPageBreak/>
        <w:t>v</w:t>
      </w:r>
      <w:r>
        <w:t>-bind</w:t>
      </w:r>
      <w:bookmarkEnd w:id="10"/>
    </w:p>
    <w:p w14:paraId="0ABC6639" w14:textId="27D8AE39" w:rsidR="00765015" w:rsidRDefault="00765015" w:rsidP="00765015">
      <w:pPr>
        <w:pStyle w:val="Heading3"/>
      </w:pPr>
      <w:r>
        <w:rPr>
          <w:rFonts w:hint="eastAsia"/>
        </w:rPr>
        <w:t>t</w:t>
      </w:r>
      <w:r>
        <w:t>oggle</w:t>
      </w:r>
      <w:r w:rsidR="00EA70BC">
        <w:t>6</w:t>
      </w:r>
      <w: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5015" w14:paraId="0471A5C6" w14:textId="77777777" w:rsidTr="00765015">
        <w:tc>
          <w:tcPr>
            <w:tcW w:w="10456" w:type="dxa"/>
          </w:tcPr>
          <w:p w14:paraId="6726093A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393CD23C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6D5A0B4E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689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568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3270A26D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689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568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26140970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69BADF5B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5689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689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689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689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689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689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689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4117A5D0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5689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689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689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689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689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689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689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689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689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4340EACA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label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5689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689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20pt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C7C1323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input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85689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5689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radio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{ </w:t>
            </w:r>
            <w:r w:rsidRPr="0085689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689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689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height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689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EF6F1B2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div#hello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5689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689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689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689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50px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52A2F42F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5689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background-color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689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#00ff9d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689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689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689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689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gray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507E8398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5689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689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5689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5689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20pt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08B33DD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1751705E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2A5079C7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6C5C8089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689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568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3BBFF48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&lt;label&gt;</w:t>
            </w:r>
          </w:p>
          <w:p w14:paraId="4E3D3C34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689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568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"radio"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689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v-bind:value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8568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"true"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689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568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568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66FFFF"/>
              </w:rPr>
              <w:t>visible</w:t>
            </w:r>
            <w:r w:rsidRPr="008568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1E3B88EF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show</w:t>
            </w:r>
          </w:p>
          <w:p w14:paraId="6D00FDD5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5A16B962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&lt;label&gt;</w:t>
            </w:r>
          </w:p>
          <w:p w14:paraId="34D2B8BF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689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568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"radio"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689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v-bind:value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8568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"false"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689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568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568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66FFFF"/>
              </w:rPr>
              <w:t>visible</w:t>
            </w:r>
            <w:r w:rsidRPr="008568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1306508E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hide</w:t>
            </w:r>
          </w:p>
          <w:p w14:paraId="744D10E7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4B8E6C66" w14:textId="188C7B3F" w:rsid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visible: {{ 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66FFFF"/>
              </w:rPr>
              <w:t>visible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}}</w:t>
            </w: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6060D35D" w14:textId="29D2126D" w:rsidR="00832480" w:rsidRPr="0085689C" w:rsidRDefault="00832480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324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324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&lt;h2&gt;</w:t>
            </w:r>
            <w:r w:rsidRPr="008324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typeof visible: {{ typeof visible }}</w:t>
            </w:r>
            <w:r w:rsidRPr="008324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&lt;/h2&gt;</w:t>
            </w:r>
          </w:p>
          <w:p w14:paraId="31E14FE9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689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568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"hello"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689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v-show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568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568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66FFFF"/>
              </w:rPr>
              <w:t>visible</w:t>
            </w:r>
            <w:r w:rsidRPr="008568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Hello Vue.js</w:t>
            </w: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2BC362BB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01AF658C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689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568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0D75585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568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68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568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689C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1FF8A8DC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568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689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2172CCBA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568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4C24B604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568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66FFFF"/>
              </w:rPr>
              <w:t>visible</w:t>
            </w:r>
            <w:r w:rsidRPr="008568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568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</w:p>
          <w:p w14:paraId="37678501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19665121" w14:textId="1961AF9A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054329B2" w14:textId="77777777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7CA348CF" w14:textId="550A988D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2167AEDC" w14:textId="1FE178BD" w:rsidR="0085689C" w:rsidRPr="0085689C" w:rsidRDefault="0085689C" w:rsidP="008568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689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37F6719F" w14:textId="0BF59371" w:rsidR="00765015" w:rsidRPr="00765015" w:rsidRDefault="00765015" w:rsidP="0076501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1D763A78" w14:textId="77777777" w:rsidR="00765015" w:rsidRPr="00765015" w:rsidRDefault="00765015" w:rsidP="00765015"/>
    <w:p w14:paraId="691569EB" w14:textId="5C403FF1" w:rsidR="000C31B5" w:rsidRDefault="00334835" w:rsidP="00E37E64">
      <w:pPr>
        <w:pStyle w:val="Heading4"/>
        <w:ind w:left="400" w:hanging="400"/>
      </w:pPr>
      <w:r>
        <w:rPr>
          <w:rFonts w:hint="eastAsia"/>
        </w:rPr>
        <w:t>v</w:t>
      </w:r>
      <w:r>
        <w:t>-bind</w:t>
      </w:r>
    </w:p>
    <w:p w14:paraId="6B88CAF2" w14:textId="77777777" w:rsidR="00902C0B" w:rsidRPr="00902C0B" w:rsidRDefault="00902C0B" w:rsidP="00902C0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02C0B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902C0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02C0B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902C0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02C0B">
        <w:rPr>
          <w:rFonts w:ascii="Consolas" w:eastAsia="굴림" w:hAnsi="Consolas" w:cs="굴림"/>
          <w:color w:val="0000FF"/>
          <w:kern w:val="0"/>
          <w:sz w:val="21"/>
          <w:szCs w:val="21"/>
        </w:rPr>
        <w:t>"radio"</w:t>
      </w:r>
      <w:r w:rsidRPr="00902C0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02C0B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FFF99"/>
        </w:rPr>
        <w:t>v-bind:value</w:t>
      </w:r>
      <w:r w:rsidRPr="00902C0B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=</w:t>
      </w:r>
      <w:r w:rsidRPr="00902C0B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"true"</w:t>
      </w:r>
      <w:r w:rsidRPr="00902C0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02C0B">
        <w:rPr>
          <w:rFonts w:ascii="Consolas" w:eastAsia="굴림" w:hAnsi="Consolas" w:cs="굴림"/>
          <w:color w:val="FF0000"/>
          <w:kern w:val="0"/>
          <w:sz w:val="21"/>
          <w:szCs w:val="21"/>
        </w:rPr>
        <w:t>v-model</w:t>
      </w:r>
      <w:r w:rsidRPr="00902C0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02C0B">
        <w:rPr>
          <w:rFonts w:ascii="Consolas" w:eastAsia="굴림" w:hAnsi="Consolas" w:cs="굴림"/>
          <w:color w:val="0000FF"/>
          <w:kern w:val="0"/>
          <w:sz w:val="21"/>
          <w:szCs w:val="21"/>
        </w:rPr>
        <w:t>"visible"</w:t>
      </w:r>
      <w:r w:rsidRPr="00902C0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02C0B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14:paraId="31CC8AC2" w14:textId="557264CC" w:rsidR="00902C0B" w:rsidRDefault="00136985" w:rsidP="00334835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속성 앞에 </w:t>
      </w:r>
      <w:r>
        <w:t xml:space="preserve">v-bind: </w:t>
      </w:r>
      <w:r>
        <w:rPr>
          <w:rFonts w:hint="eastAsia"/>
        </w:rPr>
        <w:t>접두어를 붙이면,</w:t>
      </w:r>
      <w:r>
        <w:t xml:space="preserve"> </w:t>
      </w:r>
      <w:r>
        <w:rPr>
          <w:rFonts w:hint="eastAsia"/>
        </w:rPr>
        <w:t xml:space="preserve">그 속성의 값은 </w:t>
      </w:r>
      <w:r>
        <w:t xml:space="preserve">javascript </w:t>
      </w:r>
      <w:r>
        <w:rPr>
          <w:rFonts w:hint="eastAsia"/>
        </w:rPr>
        <w:t>표현식으로 해석된다.</w:t>
      </w:r>
    </w:p>
    <w:p w14:paraId="2091B71C" w14:textId="4B0662C6" w:rsidR="00136985" w:rsidRDefault="00136985" w:rsidP="00334835"/>
    <w:p w14:paraId="075219C2" w14:textId="77777777" w:rsidR="008B38BC" w:rsidRPr="008B38BC" w:rsidRDefault="008B38BC" w:rsidP="008B38B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38BC">
        <w:rPr>
          <w:rFonts w:ascii="Consolas" w:eastAsia="굴림" w:hAnsi="Consolas" w:cs="굴림"/>
          <w:color w:val="FF0000"/>
          <w:kern w:val="0"/>
          <w:sz w:val="21"/>
          <w:szCs w:val="21"/>
        </w:rPr>
        <w:t>v-bind:value</w:t>
      </w:r>
      <w:r w:rsidRPr="008B38BC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38BC">
        <w:rPr>
          <w:rFonts w:ascii="Consolas" w:eastAsia="굴림" w:hAnsi="Consolas" w:cs="굴림"/>
          <w:color w:val="0000FF"/>
          <w:kern w:val="0"/>
          <w:sz w:val="21"/>
          <w:szCs w:val="21"/>
        </w:rPr>
        <w:t>"true"</w:t>
      </w:r>
    </w:p>
    <w:p w14:paraId="4F0817E7" w14:textId="2DFA2FAB" w:rsidR="008B38BC" w:rsidRDefault="008B38BC" w:rsidP="00334835">
      <w:r>
        <w:rPr>
          <w:rFonts w:hint="eastAsia"/>
        </w:rPr>
        <w:t xml:space="preserve">이 속성값은 </w:t>
      </w:r>
      <w:r>
        <w:t xml:space="preserve">true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값의 타입은 </w:t>
      </w:r>
      <w:r>
        <w:t xml:space="preserve">boolean </w:t>
      </w:r>
      <w:r>
        <w:rPr>
          <w:rFonts w:hint="eastAsia"/>
        </w:rPr>
        <w:t>이다.</w:t>
      </w:r>
    </w:p>
    <w:p w14:paraId="720372CF" w14:textId="0958582D" w:rsidR="008B38BC" w:rsidRDefault="008B38BC" w:rsidP="00334835"/>
    <w:p w14:paraId="2FD88DBC" w14:textId="312B73D9" w:rsidR="008B38BC" w:rsidRPr="008B38BC" w:rsidRDefault="008B38BC" w:rsidP="008B38B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38BC">
        <w:rPr>
          <w:rFonts w:ascii="Consolas" w:eastAsia="굴림" w:hAnsi="Consolas" w:cs="굴림"/>
          <w:color w:val="FF0000"/>
          <w:kern w:val="0"/>
          <w:sz w:val="21"/>
          <w:szCs w:val="21"/>
        </w:rPr>
        <w:t>v-bind:value</w:t>
      </w:r>
      <w:r w:rsidRPr="008B38BC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38BC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>
        <w:rPr>
          <w:rFonts w:ascii="Consolas" w:eastAsia="굴림" w:hAnsi="Consolas" w:cs="굴림"/>
          <w:color w:val="0000FF"/>
          <w:kern w:val="0"/>
          <w:sz w:val="21"/>
          <w:szCs w:val="21"/>
        </w:rPr>
        <w:t>'</w:t>
      </w:r>
      <w:r w:rsidRPr="008B38BC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>
        <w:rPr>
          <w:rFonts w:ascii="Consolas" w:eastAsia="굴림" w:hAnsi="Consolas" w:cs="굴림"/>
          <w:color w:val="0000FF"/>
          <w:kern w:val="0"/>
          <w:sz w:val="21"/>
          <w:szCs w:val="21"/>
        </w:rPr>
        <w:t>'</w:t>
      </w:r>
      <w:r w:rsidRPr="008B38BC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</w:p>
    <w:p w14:paraId="32522C64" w14:textId="4E0B0472" w:rsidR="008B38BC" w:rsidRDefault="008B38BC" w:rsidP="008B38BC">
      <w:r>
        <w:rPr>
          <w:rFonts w:hint="eastAsia"/>
        </w:rPr>
        <w:t xml:space="preserve">이 속성값은 </w:t>
      </w:r>
      <w:r>
        <w:t xml:space="preserve">'true'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이 값의 타입은 s</w:t>
      </w:r>
      <w:r>
        <w:t xml:space="preserve">tring </w:t>
      </w:r>
      <w:r>
        <w:rPr>
          <w:rFonts w:hint="eastAsia"/>
        </w:rPr>
        <w:t>이다.</w:t>
      </w:r>
    </w:p>
    <w:p w14:paraId="3F9EC066" w14:textId="42230AAF" w:rsidR="00990FCD" w:rsidRDefault="00990FCD" w:rsidP="0009310D"/>
    <w:p w14:paraId="555DB975" w14:textId="5FF40D05" w:rsidR="00D22660" w:rsidRDefault="00D22660" w:rsidP="0009310D"/>
    <w:p w14:paraId="30A46D08" w14:textId="77777777" w:rsidR="00F04067" w:rsidRDefault="00F04067" w:rsidP="0009310D"/>
    <w:p w14:paraId="6733819E" w14:textId="49EA3EF3" w:rsidR="00D22660" w:rsidRPr="008B38BC" w:rsidRDefault="00D22660" w:rsidP="00D2266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38BC">
        <w:rPr>
          <w:rFonts w:ascii="Consolas" w:eastAsia="굴림" w:hAnsi="Consolas" w:cs="굴림"/>
          <w:color w:val="FF0000"/>
          <w:kern w:val="0"/>
          <w:sz w:val="21"/>
          <w:szCs w:val="21"/>
        </w:rPr>
        <w:t>v-bind:value</w:t>
      </w:r>
      <w:r w:rsidRPr="008B38BC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>
        <w:rPr>
          <w:rFonts w:ascii="Consolas" w:eastAsia="굴림" w:hAnsi="Consolas" w:cs="굴림"/>
          <w:color w:val="0000FF"/>
          <w:kern w:val="0"/>
          <w:sz w:val="21"/>
          <w:szCs w:val="21"/>
        </w:rPr>
        <w:t>'"</w:t>
      </w:r>
      <w:r w:rsidRPr="008B38BC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>
        <w:rPr>
          <w:rFonts w:ascii="Consolas" w:eastAsia="굴림" w:hAnsi="Consolas" w:cs="굴림"/>
          <w:color w:val="0000FF"/>
          <w:kern w:val="0"/>
          <w:sz w:val="21"/>
          <w:szCs w:val="21"/>
        </w:rPr>
        <w:t>"'</w:t>
      </w:r>
    </w:p>
    <w:p w14:paraId="0601FB1C" w14:textId="22AB1E06" w:rsidR="00D22660" w:rsidRDefault="00D22660" w:rsidP="00D22660">
      <w:r>
        <w:rPr>
          <w:rFonts w:hint="eastAsia"/>
        </w:rPr>
        <w:t xml:space="preserve">이 속성값은 </w:t>
      </w:r>
      <w:r>
        <w:t xml:space="preserve">"true"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이 값의 타입은 s</w:t>
      </w:r>
      <w:r>
        <w:t xml:space="preserve">tring </w:t>
      </w:r>
      <w:r>
        <w:rPr>
          <w:rFonts w:hint="eastAsia"/>
        </w:rPr>
        <w:t>이다.</w:t>
      </w:r>
    </w:p>
    <w:p w14:paraId="3A479532" w14:textId="19AB98AF" w:rsidR="00D22660" w:rsidRDefault="00D22660" w:rsidP="0009310D"/>
    <w:p w14:paraId="3D2CE642" w14:textId="77777777" w:rsidR="008D5EE2" w:rsidRPr="008D5EE2" w:rsidRDefault="008D5EE2" w:rsidP="008D5EE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D5EE2">
        <w:rPr>
          <w:rFonts w:ascii="Consolas" w:eastAsia="굴림" w:hAnsi="Consolas" w:cs="굴림"/>
          <w:color w:val="FF0000"/>
          <w:kern w:val="0"/>
          <w:sz w:val="21"/>
          <w:szCs w:val="21"/>
        </w:rPr>
        <w:t>v-bind:value</w:t>
      </w:r>
      <w:r w:rsidRPr="008D5EE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D5EE2">
        <w:rPr>
          <w:rFonts w:ascii="Consolas" w:eastAsia="굴림" w:hAnsi="Consolas" w:cs="굴림"/>
          <w:color w:val="0000FF"/>
          <w:kern w:val="0"/>
          <w:sz w:val="21"/>
          <w:szCs w:val="21"/>
        </w:rPr>
        <w:t>"false"</w:t>
      </w:r>
    </w:p>
    <w:p w14:paraId="368B87DD" w14:textId="7E2C0AA8" w:rsidR="008D5EE2" w:rsidRDefault="008D5EE2" w:rsidP="008D5EE2">
      <w:r>
        <w:rPr>
          <w:rFonts w:hint="eastAsia"/>
        </w:rPr>
        <w:t>이 속성값은 f</w:t>
      </w:r>
      <w:r>
        <w:t xml:space="preserve">alse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값의 타입은 </w:t>
      </w:r>
      <w:r>
        <w:t xml:space="preserve">boolean </w:t>
      </w:r>
      <w:r>
        <w:rPr>
          <w:rFonts w:hint="eastAsia"/>
        </w:rPr>
        <w:t>이다.</w:t>
      </w:r>
    </w:p>
    <w:p w14:paraId="670D3682" w14:textId="30083517" w:rsidR="00D22660" w:rsidRDefault="00D22660" w:rsidP="0009310D"/>
    <w:p w14:paraId="2995E2F6" w14:textId="7FAC159A" w:rsidR="00774FF7" w:rsidRPr="008B38BC" w:rsidRDefault="00774FF7" w:rsidP="00774FF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38BC">
        <w:rPr>
          <w:rFonts w:ascii="Consolas" w:eastAsia="굴림" w:hAnsi="Consolas" w:cs="굴림"/>
          <w:color w:val="FF0000"/>
          <w:kern w:val="0"/>
          <w:sz w:val="21"/>
          <w:szCs w:val="21"/>
        </w:rPr>
        <w:t>value</w:t>
      </w:r>
      <w:r w:rsidRPr="008B38BC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8B38BC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</w:p>
    <w:p w14:paraId="7630C537" w14:textId="77777777" w:rsidR="00774FF7" w:rsidRDefault="00774FF7" w:rsidP="00774FF7">
      <w:r>
        <w:rPr>
          <w:rFonts w:hint="eastAsia"/>
        </w:rPr>
        <w:t xml:space="preserve">이 속성값은 </w:t>
      </w:r>
      <w:r>
        <w:t xml:space="preserve">"true"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이 값의 타입은 s</w:t>
      </w:r>
      <w:r>
        <w:t xml:space="preserve">tring </w:t>
      </w:r>
      <w:r>
        <w:rPr>
          <w:rFonts w:hint="eastAsia"/>
        </w:rPr>
        <w:t>이다.</w:t>
      </w:r>
    </w:p>
    <w:p w14:paraId="6596F0CD" w14:textId="6AA0DCD6" w:rsidR="00D22660" w:rsidRDefault="00D22660" w:rsidP="0009310D"/>
    <w:p w14:paraId="02AAEF4B" w14:textId="5CF94D87" w:rsidR="00CB14FC" w:rsidRDefault="00CB14FC" w:rsidP="00CB14F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85689C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8568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5689C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85689C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5689C">
        <w:rPr>
          <w:rFonts w:ascii="Consolas" w:eastAsia="굴림" w:hAnsi="Consolas" w:cs="굴림"/>
          <w:color w:val="0000FF"/>
          <w:kern w:val="0"/>
          <w:sz w:val="21"/>
          <w:szCs w:val="21"/>
        </w:rPr>
        <w:t>"radio"</w:t>
      </w:r>
      <w:r w:rsidRPr="008568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5689C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FFF99"/>
        </w:rPr>
        <w:t>v-bind:value</w:t>
      </w:r>
      <w:r w:rsidRPr="0085689C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=</w:t>
      </w:r>
      <w:r w:rsidRPr="0085689C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"true"</w:t>
      </w:r>
      <w:r w:rsidRPr="008568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5689C">
        <w:rPr>
          <w:rFonts w:ascii="Consolas" w:eastAsia="굴림" w:hAnsi="Consolas" w:cs="굴림"/>
          <w:color w:val="FF0000"/>
          <w:kern w:val="0"/>
          <w:sz w:val="21"/>
          <w:szCs w:val="21"/>
        </w:rPr>
        <w:t>v-model</w:t>
      </w:r>
      <w:r w:rsidRPr="0085689C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5689C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85689C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66FFFF"/>
        </w:rPr>
        <w:t>visible</w:t>
      </w:r>
      <w:r w:rsidRPr="0085689C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8568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5689C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14:paraId="63200962" w14:textId="203AA47D" w:rsidR="00CB14FC" w:rsidRDefault="00CB14FC" w:rsidP="00CB14F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이 r</w:t>
      </w:r>
      <w:r>
        <w:t xml:space="preserve">adio </w:t>
      </w:r>
      <w:r>
        <w:rPr>
          <w:rFonts w:hint="eastAsia"/>
        </w:rPr>
        <w:t>버튼이 체크되면,</w:t>
      </w:r>
      <w:r>
        <w:t xml:space="preserve"> </w:t>
      </w:r>
      <w:r>
        <w:rPr>
          <w:rFonts w:hint="eastAsia"/>
        </w:rPr>
        <w:t xml:space="preserve">앱의 </w:t>
      </w:r>
      <w:r>
        <w:t xml:space="preserve">visible </w:t>
      </w:r>
      <w:r>
        <w:rPr>
          <w:rFonts w:hint="eastAsia"/>
        </w:rPr>
        <w:t xml:space="preserve">속성에 </w:t>
      </w:r>
      <w:r>
        <w:t xml:space="preserve">true </w:t>
      </w:r>
      <w:r>
        <w:rPr>
          <w:rFonts w:hint="eastAsia"/>
        </w:rPr>
        <w:t>값이 대입된다.</w:t>
      </w:r>
      <w:r>
        <w:t xml:space="preserve"> (boolean </w:t>
      </w:r>
      <w:r>
        <w:rPr>
          <w:rFonts w:hint="eastAsia"/>
        </w:rPr>
        <w:t>타입)</w:t>
      </w:r>
    </w:p>
    <w:p w14:paraId="04C523C9" w14:textId="77777777" w:rsidR="00CB14FC" w:rsidRDefault="00CB14FC" w:rsidP="00CB14F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38C1FE1B" w14:textId="053E2B0D" w:rsidR="00CB14FC" w:rsidRPr="0085689C" w:rsidRDefault="00CB14FC" w:rsidP="00CB14F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689C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8568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5689C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85689C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5689C">
        <w:rPr>
          <w:rFonts w:ascii="Consolas" w:eastAsia="굴림" w:hAnsi="Consolas" w:cs="굴림"/>
          <w:color w:val="0000FF"/>
          <w:kern w:val="0"/>
          <w:sz w:val="21"/>
          <w:szCs w:val="21"/>
        </w:rPr>
        <w:t>"radio"</w:t>
      </w:r>
      <w:r w:rsidRPr="008568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5689C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FFF99"/>
        </w:rPr>
        <w:t>v-bind:value</w:t>
      </w:r>
      <w:r w:rsidRPr="0085689C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=</w:t>
      </w:r>
      <w:r w:rsidRPr="0085689C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"false"</w:t>
      </w:r>
      <w:r w:rsidRPr="008568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5689C">
        <w:rPr>
          <w:rFonts w:ascii="Consolas" w:eastAsia="굴림" w:hAnsi="Consolas" w:cs="굴림"/>
          <w:color w:val="FF0000"/>
          <w:kern w:val="0"/>
          <w:sz w:val="21"/>
          <w:szCs w:val="21"/>
        </w:rPr>
        <w:t>v-model</w:t>
      </w:r>
      <w:r w:rsidRPr="0085689C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5689C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85689C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66FFFF"/>
        </w:rPr>
        <w:t>visible</w:t>
      </w:r>
      <w:r w:rsidRPr="0085689C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8568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5689C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14:paraId="36851116" w14:textId="191A612D" w:rsidR="00CB14FC" w:rsidRDefault="00CB14FC" w:rsidP="00CB14F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이 r</w:t>
      </w:r>
      <w:r>
        <w:t xml:space="preserve">adio </w:t>
      </w:r>
      <w:r>
        <w:rPr>
          <w:rFonts w:hint="eastAsia"/>
        </w:rPr>
        <w:t>버튼이 체크되면,</w:t>
      </w:r>
      <w:r>
        <w:t xml:space="preserve"> </w:t>
      </w:r>
      <w:r>
        <w:rPr>
          <w:rFonts w:hint="eastAsia"/>
        </w:rPr>
        <w:t xml:space="preserve">앱의 </w:t>
      </w:r>
      <w:r>
        <w:t xml:space="preserve">visible </w:t>
      </w:r>
      <w:r>
        <w:rPr>
          <w:rFonts w:hint="eastAsia"/>
        </w:rPr>
        <w:t xml:space="preserve">속성에 </w:t>
      </w:r>
      <w:r>
        <w:t xml:space="preserve">false </w:t>
      </w:r>
      <w:r>
        <w:rPr>
          <w:rFonts w:hint="eastAsia"/>
        </w:rPr>
        <w:t>값이 대입된다.</w:t>
      </w:r>
      <w:r>
        <w:t xml:space="preserve"> (boolean </w:t>
      </w:r>
      <w:r>
        <w:rPr>
          <w:rFonts w:hint="eastAsia"/>
        </w:rPr>
        <w:t>타입)</w:t>
      </w:r>
    </w:p>
    <w:p w14:paraId="1DB249D5" w14:textId="77777777" w:rsidR="00CB14FC" w:rsidRPr="0085689C" w:rsidRDefault="00CB14FC" w:rsidP="00CB14F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3844DAF4" w14:textId="215F2E9B" w:rsidR="00D22660" w:rsidRDefault="00FA7CD6" w:rsidP="0009310D">
      <w:r w:rsidRPr="00FA7CD6">
        <w:rPr>
          <w:noProof/>
        </w:rPr>
        <w:drawing>
          <wp:inline distT="0" distB="0" distL="0" distR="0" wp14:anchorId="581CBA8F" wp14:editId="346A662A">
            <wp:extent cx="4165533" cy="2479184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0512" cy="249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B2C5" w14:textId="602700E9" w:rsidR="00FA7CD6" w:rsidRDefault="00FA7CD6" w:rsidP="0009310D">
      <w:r>
        <w:rPr>
          <w:rFonts w:hint="eastAsia"/>
        </w:rPr>
        <w:t>v</w:t>
      </w:r>
      <w:r>
        <w:t xml:space="preserve">isible </w:t>
      </w:r>
      <w:r>
        <w:rPr>
          <w:rFonts w:hint="eastAsia"/>
        </w:rPr>
        <w:t xml:space="preserve">속성 값이 </w:t>
      </w:r>
      <w:r>
        <w:t xml:space="preserve">true </w:t>
      </w:r>
      <w:r>
        <w:rPr>
          <w:rFonts w:hint="eastAsia"/>
        </w:rPr>
        <w:t xml:space="preserve">인 상태 </w:t>
      </w:r>
      <w:r>
        <w:t xml:space="preserve">(boolean </w:t>
      </w:r>
      <w:r>
        <w:rPr>
          <w:rFonts w:hint="eastAsia"/>
        </w:rPr>
        <w:t>타입)</w:t>
      </w:r>
    </w:p>
    <w:p w14:paraId="650A6728" w14:textId="77777777" w:rsidR="00CB14FC" w:rsidRDefault="00CB14FC" w:rsidP="0009310D"/>
    <w:p w14:paraId="1B7129E7" w14:textId="6335783F" w:rsidR="00CB14FC" w:rsidRDefault="00FA7CD6" w:rsidP="0009310D">
      <w:r w:rsidRPr="00FA7CD6">
        <w:rPr>
          <w:noProof/>
        </w:rPr>
        <w:drawing>
          <wp:inline distT="0" distB="0" distL="0" distR="0" wp14:anchorId="1552F77C" wp14:editId="49FA4613">
            <wp:extent cx="4172755" cy="13761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0263" cy="139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502D" w14:textId="218BA8D5" w:rsidR="00FA7CD6" w:rsidRDefault="00FA7CD6" w:rsidP="00FA7CD6">
      <w:r>
        <w:rPr>
          <w:rFonts w:hint="eastAsia"/>
        </w:rPr>
        <w:t>v</w:t>
      </w:r>
      <w:r>
        <w:t xml:space="preserve">isible </w:t>
      </w:r>
      <w:r>
        <w:rPr>
          <w:rFonts w:hint="eastAsia"/>
        </w:rPr>
        <w:t>속성 값이 f</w:t>
      </w:r>
      <w:r>
        <w:t xml:space="preserve">alse </w:t>
      </w:r>
      <w:r>
        <w:rPr>
          <w:rFonts w:hint="eastAsia"/>
        </w:rPr>
        <w:t xml:space="preserve">인 상태 </w:t>
      </w:r>
      <w:r>
        <w:t xml:space="preserve">(boolean </w:t>
      </w:r>
      <w:r>
        <w:rPr>
          <w:rFonts w:hint="eastAsia"/>
        </w:rPr>
        <w:t>타입)</w:t>
      </w:r>
    </w:p>
    <w:p w14:paraId="30E081D0" w14:textId="0050A9CC" w:rsidR="00CB14FC" w:rsidRDefault="00CB14FC" w:rsidP="0009310D"/>
    <w:p w14:paraId="318EA1E5" w14:textId="05D8BF83" w:rsidR="00FA7CD6" w:rsidRDefault="00FA7CD6" w:rsidP="0009310D"/>
    <w:p w14:paraId="6737A6AE" w14:textId="77777777" w:rsidR="00FA7CD6" w:rsidRDefault="00FA7CD6" w:rsidP="0009310D"/>
    <w:p w14:paraId="4ECB4DB7" w14:textId="70FA04A9" w:rsidR="00FA7CD6" w:rsidRDefault="00FA7CD6" w:rsidP="0009310D"/>
    <w:p w14:paraId="4291BD55" w14:textId="6C193C1E" w:rsidR="00297A2F" w:rsidRDefault="00297A2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F244DBA" w14:textId="3855C522" w:rsidR="00297A2F" w:rsidRDefault="00297A2F" w:rsidP="00297A2F">
      <w:pPr>
        <w:pStyle w:val="Heading1"/>
        <w:ind w:left="400" w:hanging="400"/>
      </w:pPr>
      <w:bookmarkStart w:id="11" w:name="_Toc37784689"/>
      <w:r>
        <w:rPr>
          <w:rFonts w:hint="eastAsia"/>
        </w:rPr>
        <w:lastRenderedPageBreak/>
        <w:t>과제</w:t>
      </w:r>
      <w:bookmarkEnd w:id="11"/>
    </w:p>
    <w:p w14:paraId="4D787867" w14:textId="0C315213" w:rsidR="00297A2F" w:rsidRDefault="00297A2F" w:rsidP="00297A2F"/>
    <w:p w14:paraId="5B26624A" w14:textId="707C684F" w:rsidR="00D26074" w:rsidRDefault="00D26074" w:rsidP="00D26074">
      <w:pPr>
        <w:pStyle w:val="Heading2"/>
      </w:pPr>
      <w:bookmarkStart w:id="12" w:name="_Toc37784690"/>
      <w:r>
        <w:rPr>
          <w:rFonts w:hint="eastAsia"/>
        </w:rPr>
        <w:t>e</w:t>
      </w:r>
      <w:r>
        <w:t>mpty1.html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6074" w14:paraId="6A70FE6D" w14:textId="77777777" w:rsidTr="00D26074">
        <w:tc>
          <w:tcPr>
            <w:tcW w:w="10456" w:type="dxa"/>
          </w:tcPr>
          <w:p w14:paraId="406A9204" w14:textId="77777777" w:rsidR="00DC32F6" w:rsidRPr="00DC32F6" w:rsidRDefault="00DC32F6" w:rsidP="00DC32F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C32F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53708695" w14:textId="77777777" w:rsidR="00DC32F6" w:rsidRPr="00DC32F6" w:rsidRDefault="00DC32F6" w:rsidP="00DC32F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C32F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1EE7E7E2" w14:textId="77777777" w:rsidR="00DC32F6" w:rsidRPr="00DC32F6" w:rsidRDefault="00DC32F6" w:rsidP="00DC32F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C32F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C32F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C32F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C32F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41B79634" w14:textId="77777777" w:rsidR="00DC32F6" w:rsidRPr="00DC32F6" w:rsidRDefault="00DC32F6" w:rsidP="00DC32F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C32F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C32F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C32F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DC32F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3B0A1F35" w14:textId="77777777" w:rsidR="00DC32F6" w:rsidRPr="00DC32F6" w:rsidRDefault="00DC32F6" w:rsidP="00DC32F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C32F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0E5C17B0" w14:textId="77777777" w:rsidR="00DC32F6" w:rsidRPr="00DC32F6" w:rsidRDefault="00DC32F6" w:rsidP="00DC32F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C32F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DC32F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C32F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50px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C32F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C32F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C32F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C32F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C32F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7E056FD5" w14:textId="77777777" w:rsidR="00DC32F6" w:rsidRPr="00DC32F6" w:rsidRDefault="00DC32F6" w:rsidP="00DC32F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DC32F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C32F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C32F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C32F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C32F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C32F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C32F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C32F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C32F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C32F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font-size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C32F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11pt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31A047B9" w14:textId="77777777" w:rsidR="00DC32F6" w:rsidRPr="00DC32F6" w:rsidRDefault="00DC32F6" w:rsidP="00DC32F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C32F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input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DC32F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C32F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6px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C32F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C32F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500px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6CEC5C18" w14:textId="77777777" w:rsidR="00DC32F6" w:rsidRPr="00DC32F6" w:rsidRDefault="00DC32F6" w:rsidP="00DC32F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C32F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div.error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DC32F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background-color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C32F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#fcc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C32F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C32F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C32F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C32F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red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42960765" w14:textId="77777777" w:rsidR="00DC32F6" w:rsidRPr="00DC32F6" w:rsidRDefault="00DC32F6" w:rsidP="00DC32F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DC32F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C32F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10px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C32F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C32F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500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C32F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margin-top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DC32F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10A67F24" w14:textId="77777777" w:rsidR="00DC32F6" w:rsidRPr="00DC32F6" w:rsidRDefault="00DC32F6" w:rsidP="00DC32F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C32F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5E684C90" w14:textId="77777777" w:rsidR="00DC32F6" w:rsidRPr="00DC32F6" w:rsidRDefault="00DC32F6" w:rsidP="00DC32F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C32F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24E0AE6" w14:textId="77777777" w:rsidR="00DC32F6" w:rsidRPr="00DC32F6" w:rsidRDefault="00DC32F6" w:rsidP="00DC32F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C32F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67050A8B" w14:textId="77777777" w:rsidR="00DC32F6" w:rsidRPr="00DC32F6" w:rsidRDefault="00DC32F6" w:rsidP="00DC32F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C32F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C32F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C32F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DC32F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7727367" w14:textId="77777777" w:rsidR="00DC32F6" w:rsidRPr="00DC32F6" w:rsidRDefault="00DC32F6" w:rsidP="00DC32F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제목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0CC20865" w14:textId="77777777" w:rsidR="00DC32F6" w:rsidRPr="00DC32F6" w:rsidRDefault="00DC32F6" w:rsidP="00DC32F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C32F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C32F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C32F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"text"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C32F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v-model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C32F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"title"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C32F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0AC8B33B" w14:textId="68BBE8D7" w:rsidR="00DC32F6" w:rsidRPr="00DC32F6" w:rsidRDefault="00DC32F6" w:rsidP="00DC32F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C32F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C32F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class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C32F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"error"</w:t>
            </w:r>
            <w:r w:rsidRPr="00DC32F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제목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입력은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필수입니다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C32F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50909C2C" w14:textId="77777777" w:rsidR="00DC32F6" w:rsidRPr="00DC32F6" w:rsidRDefault="00DC32F6" w:rsidP="00DC32F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C32F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56C43799" w14:textId="77777777" w:rsidR="00DC32F6" w:rsidRPr="00DC32F6" w:rsidRDefault="00DC32F6" w:rsidP="00DC32F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C32F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C32F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C32F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DC32F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095CCD6" w14:textId="77777777" w:rsidR="00DC32F6" w:rsidRPr="00DC32F6" w:rsidRDefault="00DC32F6" w:rsidP="00DC32F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C32F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C32F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C32F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C32F6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4DE008EE" w14:textId="77777777" w:rsidR="00DC32F6" w:rsidRPr="00DC32F6" w:rsidRDefault="00DC32F6" w:rsidP="00DC32F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DC32F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C32F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26C36E7A" w14:textId="77777777" w:rsidR="00DC32F6" w:rsidRPr="00DC32F6" w:rsidRDefault="00DC32F6" w:rsidP="00DC32F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DC32F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3271F3E5" w14:textId="77777777" w:rsidR="00DC32F6" w:rsidRPr="00DC32F6" w:rsidRDefault="00DC32F6" w:rsidP="00DC32F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DC32F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title: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C32F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''</w:t>
            </w:r>
          </w:p>
          <w:p w14:paraId="58A66D29" w14:textId="77777777" w:rsidR="00DC32F6" w:rsidRPr="00DC32F6" w:rsidRDefault="00DC32F6" w:rsidP="00DC32F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03B696FD" w14:textId="77777777" w:rsidR="00DC32F6" w:rsidRPr="00DC32F6" w:rsidRDefault="00DC32F6" w:rsidP="00DC32F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    </w:t>
            </w:r>
          </w:p>
          <w:p w14:paraId="0ECB1A44" w14:textId="77777777" w:rsidR="00DC32F6" w:rsidRPr="00DC32F6" w:rsidRDefault="00DC32F6" w:rsidP="00DC32F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DC32F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20BB5894" w14:textId="77777777" w:rsidR="00DC32F6" w:rsidRPr="00DC32F6" w:rsidRDefault="00DC32F6" w:rsidP="00DC32F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C32F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DC32F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52AA697E" w14:textId="1E22789D" w:rsidR="00DC32F6" w:rsidRPr="00DC32F6" w:rsidRDefault="00DC32F6" w:rsidP="00DC32F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C32F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6D8034A8" w14:textId="77777777" w:rsidR="00D26074" w:rsidRDefault="00D26074" w:rsidP="00D26074"/>
        </w:tc>
      </w:tr>
    </w:tbl>
    <w:p w14:paraId="6FBA9CBA" w14:textId="77777777" w:rsidR="00D26074" w:rsidRPr="00D26074" w:rsidRDefault="00D26074" w:rsidP="00D26074"/>
    <w:p w14:paraId="71422B17" w14:textId="127BF65D" w:rsidR="00297A2F" w:rsidRDefault="00297A2F" w:rsidP="00297A2F"/>
    <w:p w14:paraId="38A6FB91" w14:textId="6E7A1A5D" w:rsidR="00297A2F" w:rsidRDefault="00FE269E" w:rsidP="00297A2F">
      <w:r w:rsidRPr="00FE269E">
        <w:rPr>
          <w:noProof/>
        </w:rPr>
        <w:drawing>
          <wp:inline distT="0" distB="0" distL="0" distR="0" wp14:anchorId="5D52419E" wp14:editId="2B7F9CCC">
            <wp:extent cx="4574655" cy="140963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8266" cy="144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1E72" w14:textId="1ECF0804" w:rsidR="009A7088" w:rsidRDefault="009A7088" w:rsidP="00297A2F"/>
    <w:p w14:paraId="07733AB4" w14:textId="14B319F7" w:rsidR="009A7088" w:rsidRDefault="009A7088" w:rsidP="00297A2F">
      <w:r>
        <w:rPr>
          <w:rFonts w:hint="eastAsia"/>
        </w:rPr>
        <w:t>제목을 입력 하지 않았을 때만,</w:t>
      </w:r>
      <w:r>
        <w:t xml:space="preserve"> </w:t>
      </w:r>
      <w:r>
        <w:rPr>
          <w:rFonts w:hint="eastAsia"/>
        </w:rPr>
        <w:t>에러 메시지가 보이고,</w:t>
      </w:r>
    </w:p>
    <w:p w14:paraId="35F7E383" w14:textId="4792114A" w:rsidR="009A7088" w:rsidRDefault="009A7088" w:rsidP="00297A2F">
      <w:r>
        <w:rPr>
          <w:rFonts w:hint="eastAsia"/>
        </w:rPr>
        <w:t>제목을 입력하면 에러 메시지가 보이지 않도록</w:t>
      </w:r>
      <w:r w:rsidR="0010022E">
        <w:t xml:space="preserve"> </w:t>
      </w:r>
      <w:r w:rsidR="0010022E">
        <w:rPr>
          <w:rFonts w:hint="eastAsia"/>
        </w:rPr>
        <w:t>소스코드를 수정</w:t>
      </w:r>
      <w:r>
        <w:rPr>
          <w:rFonts w:hint="eastAsia"/>
        </w:rPr>
        <w:t>하시오.</w:t>
      </w:r>
    </w:p>
    <w:p w14:paraId="2A2A2008" w14:textId="2D1B9BF6" w:rsidR="009A7088" w:rsidRDefault="009A7088" w:rsidP="00297A2F"/>
    <w:p w14:paraId="173B0A08" w14:textId="3531BB11" w:rsidR="009A7088" w:rsidRDefault="009A7088" w:rsidP="00297A2F"/>
    <w:p w14:paraId="4FE246ED" w14:textId="0E451E90" w:rsidR="00C443C2" w:rsidRDefault="00C443C2" w:rsidP="00297A2F"/>
    <w:p w14:paraId="0CB22999" w14:textId="29F2774C" w:rsidR="00C443C2" w:rsidRDefault="00C443C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5D77899" w14:textId="679B578A" w:rsidR="00C443C2" w:rsidRDefault="00C443C2" w:rsidP="00C443C2">
      <w:pPr>
        <w:pStyle w:val="Heading2"/>
      </w:pPr>
      <w:bookmarkStart w:id="13" w:name="_Toc37784691"/>
      <w:r>
        <w:rPr>
          <w:rFonts w:hint="eastAsia"/>
        </w:rPr>
        <w:lastRenderedPageBreak/>
        <w:t>e</w:t>
      </w:r>
      <w:r>
        <w:t>mpty2.html</w:t>
      </w:r>
      <w:bookmarkEnd w:id="13"/>
    </w:p>
    <w:p w14:paraId="69C1FB73" w14:textId="51D8570C" w:rsidR="00194D05" w:rsidRDefault="00194D05" w:rsidP="00C443C2"/>
    <w:p w14:paraId="73905341" w14:textId="47EAC49A" w:rsidR="00194D05" w:rsidRDefault="00194D05" w:rsidP="00C443C2">
      <w:r w:rsidRPr="00194D05">
        <w:rPr>
          <w:noProof/>
        </w:rPr>
        <w:drawing>
          <wp:inline distT="0" distB="0" distL="0" distR="0" wp14:anchorId="57AF9C03" wp14:editId="711FEDD6">
            <wp:extent cx="5257800" cy="1516654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1228" cy="15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1187" w14:textId="023028F8" w:rsidR="00194D05" w:rsidRDefault="00187B63" w:rsidP="00C443C2">
      <w:r>
        <w:rPr>
          <w:rFonts w:hint="eastAsia"/>
        </w:rPr>
        <w:t>성별을 선택하지 않은</w:t>
      </w:r>
      <w:r w:rsidR="00194D05">
        <w:rPr>
          <w:rFonts w:hint="eastAsia"/>
        </w:rPr>
        <w:t xml:space="preserve"> 화면</w:t>
      </w:r>
    </w:p>
    <w:p w14:paraId="0CA06187" w14:textId="5DE7BFAC" w:rsidR="003C6D26" w:rsidRDefault="003C6D26" w:rsidP="00C443C2">
      <w:r>
        <w:t xml:space="preserve">radio </w:t>
      </w:r>
      <w:r>
        <w:rPr>
          <w:rFonts w:hint="eastAsia"/>
        </w:rPr>
        <w:t>버튼과 연결</w:t>
      </w:r>
      <w:r w:rsidR="008D45DF">
        <w:rPr>
          <w:rFonts w:hint="eastAsia"/>
        </w:rPr>
        <w:t>(</w:t>
      </w:r>
      <w:r w:rsidR="008D45DF">
        <w:t>v-model)</w:t>
      </w:r>
      <w:r w:rsidR="008D45DF">
        <w:rPr>
          <w:rFonts w:hint="eastAsia"/>
        </w:rPr>
        <w:t>된</w:t>
      </w:r>
      <w:r>
        <w:rPr>
          <w:rFonts w:hint="eastAsia"/>
        </w:rPr>
        <w:t xml:space="preserve"> 속성의 값이 </w:t>
      </w:r>
      <w:r>
        <w:t xml:space="preserve">null 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>위와 같이 아무것도 선택되지 않</w:t>
      </w:r>
      <w:r w:rsidR="008D45DF">
        <w:rPr>
          <w:rFonts w:hint="eastAsia"/>
        </w:rPr>
        <w:t>은 상태이다.</w:t>
      </w:r>
    </w:p>
    <w:p w14:paraId="0B49A35F" w14:textId="77777777" w:rsidR="003C6D26" w:rsidRPr="008D45DF" w:rsidRDefault="003C6D26" w:rsidP="00C443C2">
      <w:pPr>
        <w:rPr>
          <w:rFonts w:hint="eastAsia"/>
        </w:rPr>
      </w:pPr>
    </w:p>
    <w:p w14:paraId="230C8EB4" w14:textId="70F42386" w:rsidR="00194D05" w:rsidRPr="00187B63" w:rsidRDefault="00194D05" w:rsidP="00C443C2"/>
    <w:p w14:paraId="6103C463" w14:textId="610B0F66" w:rsidR="00194D05" w:rsidRDefault="00194D05" w:rsidP="00C443C2">
      <w:r w:rsidRPr="00194D05">
        <w:rPr>
          <w:noProof/>
        </w:rPr>
        <w:drawing>
          <wp:inline distT="0" distB="0" distL="0" distR="0" wp14:anchorId="1FFCE249" wp14:editId="381A158A">
            <wp:extent cx="5216236" cy="980847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4963" cy="100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AB1A" w14:textId="65D8D2D4" w:rsidR="00194D05" w:rsidRPr="00C443C2" w:rsidRDefault="00194D05" w:rsidP="00C443C2">
      <w:r>
        <w:rPr>
          <w:rFonts w:hint="eastAsia"/>
        </w:rPr>
        <w:t>성별을 선택한 화면</w:t>
      </w:r>
    </w:p>
    <w:p w14:paraId="0CA4C19B" w14:textId="58C2102F" w:rsidR="008D45DF" w:rsidRDefault="008D45DF" w:rsidP="00297A2F">
      <w:r>
        <w:rPr>
          <w:rFonts w:hint="eastAsia"/>
        </w:rPr>
        <w:t>성별을 선택하면 에러 메시지가 보이지 않는다.</w:t>
      </w:r>
    </w:p>
    <w:p w14:paraId="567FC92E" w14:textId="77777777" w:rsidR="00034763" w:rsidRDefault="00034763" w:rsidP="00297A2F"/>
    <w:p w14:paraId="178A9E6D" w14:textId="5F5FD69E" w:rsidR="00187B63" w:rsidRDefault="00187B63" w:rsidP="00297A2F">
      <w:r>
        <w:rPr>
          <w:rFonts w:hint="eastAsia"/>
        </w:rPr>
        <w:t>위</w:t>
      </w:r>
      <w:r w:rsidR="00B04C35">
        <w:rPr>
          <w:rFonts w:hint="eastAsia"/>
        </w:rPr>
        <w:t>와</w:t>
      </w:r>
      <w:r>
        <w:rPr>
          <w:rFonts w:hint="eastAsia"/>
        </w:rPr>
        <w:t xml:space="preserve"> 같이 </w:t>
      </w:r>
      <w:r w:rsidR="00B04C35">
        <w:rPr>
          <w:rFonts w:hint="eastAsia"/>
        </w:rPr>
        <w:t>실행되도록 구현하시오.</w:t>
      </w:r>
    </w:p>
    <w:p w14:paraId="0129AFB6" w14:textId="54976EF9" w:rsidR="00034763" w:rsidRDefault="00034763" w:rsidP="00297A2F"/>
    <w:p w14:paraId="508920BF" w14:textId="77777777" w:rsidR="008D45DF" w:rsidRPr="008D45DF" w:rsidRDefault="008D45DF" w:rsidP="00297A2F"/>
    <w:p w14:paraId="7C7DE708" w14:textId="3A94F589" w:rsidR="00680A45" w:rsidRDefault="00034763" w:rsidP="00297A2F">
      <w:r>
        <w:rPr>
          <w:rFonts w:hint="eastAsia"/>
        </w:rPr>
        <w:t>(안 해도 되지만)</w:t>
      </w:r>
      <w:r>
        <w:t xml:space="preserve"> </w:t>
      </w:r>
      <w:r>
        <w:rPr>
          <w:rFonts w:hint="eastAsia"/>
        </w:rPr>
        <w:t xml:space="preserve">화면 </w:t>
      </w:r>
      <w:r w:rsidR="00680A45">
        <w:rPr>
          <w:rFonts w:hint="eastAsia"/>
        </w:rPr>
        <w:t xml:space="preserve">형태도 위 그림과 </w:t>
      </w:r>
      <w:r w:rsidR="00953142">
        <w:rPr>
          <w:rFonts w:hint="eastAsia"/>
        </w:rPr>
        <w:t>비슷하도록</w:t>
      </w:r>
      <w:r w:rsidR="00680A45">
        <w:rPr>
          <w:rFonts w:hint="eastAsia"/>
        </w:rPr>
        <w:t xml:space="preserve"> 구현</w:t>
      </w:r>
      <w:r w:rsidR="00953142">
        <w:rPr>
          <w:rFonts w:hint="eastAsia"/>
        </w:rPr>
        <w:t>해 보라</w:t>
      </w:r>
      <w:r w:rsidR="00680A45">
        <w:rPr>
          <w:rFonts w:hint="eastAsia"/>
        </w:rPr>
        <w:t>.</w:t>
      </w:r>
    </w:p>
    <w:p w14:paraId="14272E78" w14:textId="77777777" w:rsidR="00680A45" w:rsidRPr="00953142" w:rsidRDefault="00680A45" w:rsidP="00297A2F"/>
    <w:p w14:paraId="58060D80" w14:textId="77777777" w:rsidR="00B04C35" w:rsidRPr="00B04C35" w:rsidRDefault="00B04C35" w:rsidP="00297A2F"/>
    <w:p w14:paraId="43F9364F" w14:textId="4AA5604C" w:rsidR="00B04C35" w:rsidRDefault="00B04C35" w:rsidP="00297A2F"/>
    <w:p w14:paraId="456C1728" w14:textId="77777777" w:rsidR="00B04C35" w:rsidRDefault="00B04C35" w:rsidP="00297A2F"/>
    <w:p w14:paraId="2212D4D9" w14:textId="77777777" w:rsidR="00187B63" w:rsidRPr="00297A2F" w:rsidRDefault="00187B63" w:rsidP="00297A2F"/>
    <w:sectPr w:rsidR="00187B63" w:rsidRPr="00297A2F" w:rsidSect="00B12C18">
      <w:footerReference w:type="default" r:id="rId27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58433" w14:textId="77777777" w:rsidR="009424EE" w:rsidRDefault="009424EE" w:rsidP="00B12C18">
      <w:r>
        <w:separator/>
      </w:r>
    </w:p>
  </w:endnote>
  <w:endnote w:type="continuationSeparator" w:id="0">
    <w:p w14:paraId="7376B256" w14:textId="77777777" w:rsidR="009424EE" w:rsidRDefault="009424EE" w:rsidP="00B12C18">
      <w:r>
        <w:continuationSeparator/>
      </w:r>
    </w:p>
  </w:endnote>
  <w:endnote w:type="continuationNotice" w:id="1">
    <w:p w14:paraId="6296C2F3" w14:textId="77777777" w:rsidR="009424EE" w:rsidRDefault="009424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227E9" w14:textId="77777777" w:rsidR="009424EE" w:rsidRDefault="009424EE" w:rsidP="00B12C18">
      <w:r>
        <w:separator/>
      </w:r>
    </w:p>
  </w:footnote>
  <w:footnote w:type="continuationSeparator" w:id="0">
    <w:p w14:paraId="3BE20507" w14:textId="77777777" w:rsidR="009424EE" w:rsidRDefault="009424EE" w:rsidP="00B12C18">
      <w:r>
        <w:continuationSeparator/>
      </w:r>
    </w:p>
  </w:footnote>
  <w:footnote w:type="continuationNotice" w:id="1">
    <w:p w14:paraId="1E6CE584" w14:textId="77777777" w:rsidR="009424EE" w:rsidRDefault="009424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6BD2"/>
    <w:rsid w:val="000079F4"/>
    <w:rsid w:val="00010B6F"/>
    <w:rsid w:val="00012B34"/>
    <w:rsid w:val="00016A5C"/>
    <w:rsid w:val="00021966"/>
    <w:rsid w:val="000223F0"/>
    <w:rsid w:val="00025722"/>
    <w:rsid w:val="00034572"/>
    <w:rsid w:val="00034763"/>
    <w:rsid w:val="00034866"/>
    <w:rsid w:val="00036CAF"/>
    <w:rsid w:val="000377BB"/>
    <w:rsid w:val="00037CF5"/>
    <w:rsid w:val="00040375"/>
    <w:rsid w:val="000408A3"/>
    <w:rsid w:val="000428D2"/>
    <w:rsid w:val="00045244"/>
    <w:rsid w:val="00045C62"/>
    <w:rsid w:val="0005304F"/>
    <w:rsid w:val="00060E9D"/>
    <w:rsid w:val="00062326"/>
    <w:rsid w:val="000639B9"/>
    <w:rsid w:val="00070454"/>
    <w:rsid w:val="00070459"/>
    <w:rsid w:val="00070AC8"/>
    <w:rsid w:val="00071D5E"/>
    <w:rsid w:val="00075027"/>
    <w:rsid w:val="000828C5"/>
    <w:rsid w:val="00090205"/>
    <w:rsid w:val="000907FF"/>
    <w:rsid w:val="0009310D"/>
    <w:rsid w:val="00094E18"/>
    <w:rsid w:val="00095207"/>
    <w:rsid w:val="00096933"/>
    <w:rsid w:val="000A03BC"/>
    <w:rsid w:val="000A39FF"/>
    <w:rsid w:val="000B5A24"/>
    <w:rsid w:val="000C31B5"/>
    <w:rsid w:val="000C3BB4"/>
    <w:rsid w:val="000C5328"/>
    <w:rsid w:val="000D2A8B"/>
    <w:rsid w:val="000D2A98"/>
    <w:rsid w:val="000D5B3C"/>
    <w:rsid w:val="000E43BF"/>
    <w:rsid w:val="000F25E2"/>
    <w:rsid w:val="000F404B"/>
    <w:rsid w:val="000F457F"/>
    <w:rsid w:val="0010022E"/>
    <w:rsid w:val="00110876"/>
    <w:rsid w:val="00114DCD"/>
    <w:rsid w:val="00120C14"/>
    <w:rsid w:val="00121FDE"/>
    <w:rsid w:val="00123E4D"/>
    <w:rsid w:val="00127DE4"/>
    <w:rsid w:val="00134DC4"/>
    <w:rsid w:val="00136985"/>
    <w:rsid w:val="0014047A"/>
    <w:rsid w:val="00142722"/>
    <w:rsid w:val="0014379C"/>
    <w:rsid w:val="00144F24"/>
    <w:rsid w:val="0015159E"/>
    <w:rsid w:val="00160417"/>
    <w:rsid w:val="0016160C"/>
    <w:rsid w:val="0016412E"/>
    <w:rsid w:val="001657E8"/>
    <w:rsid w:val="001659A3"/>
    <w:rsid w:val="00166A05"/>
    <w:rsid w:val="00172F2A"/>
    <w:rsid w:val="0017612C"/>
    <w:rsid w:val="001762D3"/>
    <w:rsid w:val="00176DCA"/>
    <w:rsid w:val="00181CD0"/>
    <w:rsid w:val="00181F04"/>
    <w:rsid w:val="00182AB9"/>
    <w:rsid w:val="001844F3"/>
    <w:rsid w:val="00185764"/>
    <w:rsid w:val="00186030"/>
    <w:rsid w:val="00187B63"/>
    <w:rsid w:val="00187CAB"/>
    <w:rsid w:val="001910CE"/>
    <w:rsid w:val="00191B0A"/>
    <w:rsid w:val="00191F40"/>
    <w:rsid w:val="00194CA8"/>
    <w:rsid w:val="00194D05"/>
    <w:rsid w:val="001A121C"/>
    <w:rsid w:val="001A4521"/>
    <w:rsid w:val="001A4C2B"/>
    <w:rsid w:val="001A5082"/>
    <w:rsid w:val="001A5FFA"/>
    <w:rsid w:val="001B01A5"/>
    <w:rsid w:val="001B3113"/>
    <w:rsid w:val="001B7D20"/>
    <w:rsid w:val="001C1AE9"/>
    <w:rsid w:val="001D38AF"/>
    <w:rsid w:val="001D50A4"/>
    <w:rsid w:val="001D5CED"/>
    <w:rsid w:val="001E0593"/>
    <w:rsid w:val="001E34EE"/>
    <w:rsid w:val="001E52F5"/>
    <w:rsid w:val="001F22AB"/>
    <w:rsid w:val="001F3468"/>
    <w:rsid w:val="001F4ECF"/>
    <w:rsid w:val="001F7056"/>
    <w:rsid w:val="001F7C9E"/>
    <w:rsid w:val="00203FE9"/>
    <w:rsid w:val="0020772B"/>
    <w:rsid w:val="0021064E"/>
    <w:rsid w:val="00211FF0"/>
    <w:rsid w:val="00214903"/>
    <w:rsid w:val="002161B8"/>
    <w:rsid w:val="002162CC"/>
    <w:rsid w:val="0022401A"/>
    <w:rsid w:val="00224B5D"/>
    <w:rsid w:val="0023024A"/>
    <w:rsid w:val="00230789"/>
    <w:rsid w:val="00230CF1"/>
    <w:rsid w:val="00231304"/>
    <w:rsid w:val="00232EFE"/>
    <w:rsid w:val="002360C5"/>
    <w:rsid w:val="00236695"/>
    <w:rsid w:val="00242B3A"/>
    <w:rsid w:val="00245774"/>
    <w:rsid w:val="0025173A"/>
    <w:rsid w:val="00253200"/>
    <w:rsid w:val="00266774"/>
    <w:rsid w:val="00266991"/>
    <w:rsid w:val="002671F2"/>
    <w:rsid w:val="00271942"/>
    <w:rsid w:val="00275589"/>
    <w:rsid w:val="00281FEC"/>
    <w:rsid w:val="002836CF"/>
    <w:rsid w:val="002847EF"/>
    <w:rsid w:val="00290C13"/>
    <w:rsid w:val="002926E2"/>
    <w:rsid w:val="00294997"/>
    <w:rsid w:val="002968E9"/>
    <w:rsid w:val="00297A2F"/>
    <w:rsid w:val="002A2B53"/>
    <w:rsid w:val="002B0726"/>
    <w:rsid w:val="002B099B"/>
    <w:rsid w:val="002B4771"/>
    <w:rsid w:val="002B7CDB"/>
    <w:rsid w:val="002C4D8F"/>
    <w:rsid w:val="002C78D5"/>
    <w:rsid w:val="002D07E5"/>
    <w:rsid w:val="002E17CE"/>
    <w:rsid w:val="002E5C4A"/>
    <w:rsid w:val="002F238A"/>
    <w:rsid w:val="002F28AF"/>
    <w:rsid w:val="002F2DB2"/>
    <w:rsid w:val="002F373C"/>
    <w:rsid w:val="002F5D4E"/>
    <w:rsid w:val="002F6FB8"/>
    <w:rsid w:val="00302508"/>
    <w:rsid w:val="0030255D"/>
    <w:rsid w:val="00302CE6"/>
    <w:rsid w:val="00303E33"/>
    <w:rsid w:val="00311E5C"/>
    <w:rsid w:val="003136DC"/>
    <w:rsid w:val="00314A13"/>
    <w:rsid w:val="00317061"/>
    <w:rsid w:val="003173A7"/>
    <w:rsid w:val="0032434B"/>
    <w:rsid w:val="00326C74"/>
    <w:rsid w:val="00334835"/>
    <w:rsid w:val="00336087"/>
    <w:rsid w:val="00340A26"/>
    <w:rsid w:val="003601EA"/>
    <w:rsid w:val="00364F6F"/>
    <w:rsid w:val="00374A83"/>
    <w:rsid w:val="003769DF"/>
    <w:rsid w:val="00390C52"/>
    <w:rsid w:val="0039576C"/>
    <w:rsid w:val="003961E7"/>
    <w:rsid w:val="003A0BC6"/>
    <w:rsid w:val="003A3C3C"/>
    <w:rsid w:val="003A668E"/>
    <w:rsid w:val="003A735F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C6D26"/>
    <w:rsid w:val="003D0249"/>
    <w:rsid w:val="003D37FF"/>
    <w:rsid w:val="003D3D77"/>
    <w:rsid w:val="003E4C62"/>
    <w:rsid w:val="003F137C"/>
    <w:rsid w:val="003F695B"/>
    <w:rsid w:val="004009AB"/>
    <w:rsid w:val="0040136E"/>
    <w:rsid w:val="00403F00"/>
    <w:rsid w:val="004118FD"/>
    <w:rsid w:val="00423D78"/>
    <w:rsid w:val="004259D8"/>
    <w:rsid w:val="004310DB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8180F"/>
    <w:rsid w:val="0048569E"/>
    <w:rsid w:val="00485F8D"/>
    <w:rsid w:val="00486F9D"/>
    <w:rsid w:val="0049153F"/>
    <w:rsid w:val="00494859"/>
    <w:rsid w:val="004A0348"/>
    <w:rsid w:val="004A0698"/>
    <w:rsid w:val="004A5FC0"/>
    <w:rsid w:val="004B7EEF"/>
    <w:rsid w:val="004C0359"/>
    <w:rsid w:val="004C32F4"/>
    <w:rsid w:val="004C4953"/>
    <w:rsid w:val="004C5012"/>
    <w:rsid w:val="004D08A8"/>
    <w:rsid w:val="004D0A9B"/>
    <w:rsid w:val="004E4CD1"/>
    <w:rsid w:val="004E58F0"/>
    <w:rsid w:val="004E774F"/>
    <w:rsid w:val="004F0083"/>
    <w:rsid w:val="004F562E"/>
    <w:rsid w:val="004F6028"/>
    <w:rsid w:val="005019E0"/>
    <w:rsid w:val="005028DC"/>
    <w:rsid w:val="00504032"/>
    <w:rsid w:val="005113EB"/>
    <w:rsid w:val="005115FE"/>
    <w:rsid w:val="00511E90"/>
    <w:rsid w:val="005140E7"/>
    <w:rsid w:val="005148CE"/>
    <w:rsid w:val="00515A2B"/>
    <w:rsid w:val="00517AC2"/>
    <w:rsid w:val="00523300"/>
    <w:rsid w:val="00526EDB"/>
    <w:rsid w:val="0052769B"/>
    <w:rsid w:val="00530BFE"/>
    <w:rsid w:val="00530E33"/>
    <w:rsid w:val="00535AB8"/>
    <w:rsid w:val="00540537"/>
    <w:rsid w:val="00540B43"/>
    <w:rsid w:val="00540E55"/>
    <w:rsid w:val="00541F7A"/>
    <w:rsid w:val="005432DC"/>
    <w:rsid w:val="00545128"/>
    <w:rsid w:val="005502F4"/>
    <w:rsid w:val="00552088"/>
    <w:rsid w:val="00553E7B"/>
    <w:rsid w:val="00555C5A"/>
    <w:rsid w:val="0056077F"/>
    <w:rsid w:val="00564162"/>
    <w:rsid w:val="00566474"/>
    <w:rsid w:val="00567EA1"/>
    <w:rsid w:val="00570D1D"/>
    <w:rsid w:val="005714C7"/>
    <w:rsid w:val="00573762"/>
    <w:rsid w:val="00574501"/>
    <w:rsid w:val="005766ED"/>
    <w:rsid w:val="005874F3"/>
    <w:rsid w:val="005920D7"/>
    <w:rsid w:val="00592DB9"/>
    <w:rsid w:val="0059675C"/>
    <w:rsid w:val="005974FA"/>
    <w:rsid w:val="005976A2"/>
    <w:rsid w:val="005A37A4"/>
    <w:rsid w:val="005A5EC7"/>
    <w:rsid w:val="005C11E6"/>
    <w:rsid w:val="005C3C39"/>
    <w:rsid w:val="005C5846"/>
    <w:rsid w:val="005D32F1"/>
    <w:rsid w:val="005D3A15"/>
    <w:rsid w:val="005D79F6"/>
    <w:rsid w:val="005E1109"/>
    <w:rsid w:val="005E2939"/>
    <w:rsid w:val="005E5353"/>
    <w:rsid w:val="005E5B26"/>
    <w:rsid w:val="005E76D8"/>
    <w:rsid w:val="005F0044"/>
    <w:rsid w:val="005F0D56"/>
    <w:rsid w:val="005F3C74"/>
    <w:rsid w:val="005F49DA"/>
    <w:rsid w:val="006019AD"/>
    <w:rsid w:val="006047E8"/>
    <w:rsid w:val="0060667F"/>
    <w:rsid w:val="006129CC"/>
    <w:rsid w:val="00613F05"/>
    <w:rsid w:val="006220F9"/>
    <w:rsid w:val="006243E6"/>
    <w:rsid w:val="00626DEA"/>
    <w:rsid w:val="006320D4"/>
    <w:rsid w:val="00632DEE"/>
    <w:rsid w:val="006402C1"/>
    <w:rsid w:val="0064292A"/>
    <w:rsid w:val="00646CDF"/>
    <w:rsid w:val="00651D7B"/>
    <w:rsid w:val="00654C8A"/>
    <w:rsid w:val="00660709"/>
    <w:rsid w:val="0067187B"/>
    <w:rsid w:val="00672AC3"/>
    <w:rsid w:val="006732ED"/>
    <w:rsid w:val="00680A45"/>
    <w:rsid w:val="006817B3"/>
    <w:rsid w:val="00683AA9"/>
    <w:rsid w:val="006858E1"/>
    <w:rsid w:val="00686B48"/>
    <w:rsid w:val="00687535"/>
    <w:rsid w:val="00691A0A"/>
    <w:rsid w:val="00694548"/>
    <w:rsid w:val="00694F56"/>
    <w:rsid w:val="00697AC1"/>
    <w:rsid w:val="006A1101"/>
    <w:rsid w:val="006A44B3"/>
    <w:rsid w:val="006A5AB3"/>
    <w:rsid w:val="006A642D"/>
    <w:rsid w:val="006B2B70"/>
    <w:rsid w:val="006B3C2E"/>
    <w:rsid w:val="006C0D66"/>
    <w:rsid w:val="006C2D55"/>
    <w:rsid w:val="006C3413"/>
    <w:rsid w:val="006C48DD"/>
    <w:rsid w:val="006C7BE5"/>
    <w:rsid w:val="006E0B71"/>
    <w:rsid w:val="006E7642"/>
    <w:rsid w:val="006F1AB8"/>
    <w:rsid w:val="006F306A"/>
    <w:rsid w:val="00701598"/>
    <w:rsid w:val="007103AA"/>
    <w:rsid w:val="00712EEB"/>
    <w:rsid w:val="00714E44"/>
    <w:rsid w:val="00714FDC"/>
    <w:rsid w:val="0071724B"/>
    <w:rsid w:val="0072045B"/>
    <w:rsid w:val="00720B4B"/>
    <w:rsid w:val="0072146C"/>
    <w:rsid w:val="0072386B"/>
    <w:rsid w:val="00723C11"/>
    <w:rsid w:val="00726C84"/>
    <w:rsid w:val="00731DA2"/>
    <w:rsid w:val="007352F3"/>
    <w:rsid w:val="00746D61"/>
    <w:rsid w:val="0075307D"/>
    <w:rsid w:val="00753A16"/>
    <w:rsid w:val="00753C76"/>
    <w:rsid w:val="00757BD4"/>
    <w:rsid w:val="007601AB"/>
    <w:rsid w:val="007605B1"/>
    <w:rsid w:val="00765015"/>
    <w:rsid w:val="00766BE5"/>
    <w:rsid w:val="007710BB"/>
    <w:rsid w:val="0077221F"/>
    <w:rsid w:val="00774FF7"/>
    <w:rsid w:val="00785E43"/>
    <w:rsid w:val="00794BCB"/>
    <w:rsid w:val="007954DA"/>
    <w:rsid w:val="00795CB8"/>
    <w:rsid w:val="007A3960"/>
    <w:rsid w:val="007A41B0"/>
    <w:rsid w:val="007B0EA3"/>
    <w:rsid w:val="007D4019"/>
    <w:rsid w:val="007D463C"/>
    <w:rsid w:val="007D53DC"/>
    <w:rsid w:val="007D690A"/>
    <w:rsid w:val="007E0A12"/>
    <w:rsid w:val="007E0E06"/>
    <w:rsid w:val="007E1024"/>
    <w:rsid w:val="007E2E65"/>
    <w:rsid w:val="007E7B15"/>
    <w:rsid w:val="007F44A9"/>
    <w:rsid w:val="008023C8"/>
    <w:rsid w:val="0080697C"/>
    <w:rsid w:val="00806D63"/>
    <w:rsid w:val="0080790E"/>
    <w:rsid w:val="0081019A"/>
    <w:rsid w:val="00811DE2"/>
    <w:rsid w:val="00813C90"/>
    <w:rsid w:val="008234F6"/>
    <w:rsid w:val="008257B6"/>
    <w:rsid w:val="00832480"/>
    <w:rsid w:val="00832817"/>
    <w:rsid w:val="00833F05"/>
    <w:rsid w:val="008347AA"/>
    <w:rsid w:val="0083686F"/>
    <w:rsid w:val="008469F4"/>
    <w:rsid w:val="008503D8"/>
    <w:rsid w:val="00851324"/>
    <w:rsid w:val="0085301F"/>
    <w:rsid w:val="008539AF"/>
    <w:rsid w:val="00855F0E"/>
    <w:rsid w:val="0085689C"/>
    <w:rsid w:val="00856FD5"/>
    <w:rsid w:val="00857432"/>
    <w:rsid w:val="00875976"/>
    <w:rsid w:val="00890732"/>
    <w:rsid w:val="008915E0"/>
    <w:rsid w:val="00896288"/>
    <w:rsid w:val="008A3AF7"/>
    <w:rsid w:val="008A3FB6"/>
    <w:rsid w:val="008B0849"/>
    <w:rsid w:val="008B1D06"/>
    <w:rsid w:val="008B1DAE"/>
    <w:rsid w:val="008B38BC"/>
    <w:rsid w:val="008B408D"/>
    <w:rsid w:val="008C5AAB"/>
    <w:rsid w:val="008C7901"/>
    <w:rsid w:val="008D23CD"/>
    <w:rsid w:val="008D45DF"/>
    <w:rsid w:val="008D52E8"/>
    <w:rsid w:val="008D5EE2"/>
    <w:rsid w:val="008D7EE4"/>
    <w:rsid w:val="008E4D1D"/>
    <w:rsid w:val="00902C0B"/>
    <w:rsid w:val="00903BDC"/>
    <w:rsid w:val="00905752"/>
    <w:rsid w:val="00911247"/>
    <w:rsid w:val="00914145"/>
    <w:rsid w:val="0091538E"/>
    <w:rsid w:val="009172CD"/>
    <w:rsid w:val="0092459C"/>
    <w:rsid w:val="00925615"/>
    <w:rsid w:val="00930E7E"/>
    <w:rsid w:val="0093428F"/>
    <w:rsid w:val="00934C62"/>
    <w:rsid w:val="00936055"/>
    <w:rsid w:val="009404DC"/>
    <w:rsid w:val="009424EE"/>
    <w:rsid w:val="0094254D"/>
    <w:rsid w:val="00942769"/>
    <w:rsid w:val="00944015"/>
    <w:rsid w:val="00945A25"/>
    <w:rsid w:val="00945B30"/>
    <w:rsid w:val="00953142"/>
    <w:rsid w:val="00955B09"/>
    <w:rsid w:val="009609CC"/>
    <w:rsid w:val="009624C5"/>
    <w:rsid w:val="009810C8"/>
    <w:rsid w:val="00985C2E"/>
    <w:rsid w:val="009879A8"/>
    <w:rsid w:val="0099028D"/>
    <w:rsid w:val="00990FCD"/>
    <w:rsid w:val="0099206C"/>
    <w:rsid w:val="009978FA"/>
    <w:rsid w:val="009A2318"/>
    <w:rsid w:val="009A2504"/>
    <w:rsid w:val="009A30A4"/>
    <w:rsid w:val="009A538A"/>
    <w:rsid w:val="009A577C"/>
    <w:rsid w:val="009A7088"/>
    <w:rsid w:val="009B0A07"/>
    <w:rsid w:val="009B47F6"/>
    <w:rsid w:val="009B507C"/>
    <w:rsid w:val="009B583D"/>
    <w:rsid w:val="009B59A3"/>
    <w:rsid w:val="009C0629"/>
    <w:rsid w:val="009C0687"/>
    <w:rsid w:val="009C65E5"/>
    <w:rsid w:val="009D133E"/>
    <w:rsid w:val="009D1433"/>
    <w:rsid w:val="009D30A6"/>
    <w:rsid w:val="009E401B"/>
    <w:rsid w:val="009E5853"/>
    <w:rsid w:val="009E69C6"/>
    <w:rsid w:val="009F0C5C"/>
    <w:rsid w:val="009F1A85"/>
    <w:rsid w:val="009F2745"/>
    <w:rsid w:val="009F2902"/>
    <w:rsid w:val="009F6231"/>
    <w:rsid w:val="00A0422A"/>
    <w:rsid w:val="00A166C1"/>
    <w:rsid w:val="00A204E1"/>
    <w:rsid w:val="00A21E51"/>
    <w:rsid w:val="00A22275"/>
    <w:rsid w:val="00A22865"/>
    <w:rsid w:val="00A259E6"/>
    <w:rsid w:val="00A26ED4"/>
    <w:rsid w:val="00A2765E"/>
    <w:rsid w:val="00A308D4"/>
    <w:rsid w:val="00A3426A"/>
    <w:rsid w:val="00A44D2C"/>
    <w:rsid w:val="00A52C88"/>
    <w:rsid w:val="00A52E39"/>
    <w:rsid w:val="00A53ADD"/>
    <w:rsid w:val="00A54BF6"/>
    <w:rsid w:val="00A60B6F"/>
    <w:rsid w:val="00A652DF"/>
    <w:rsid w:val="00A7169A"/>
    <w:rsid w:val="00A73F6A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32E"/>
    <w:rsid w:val="00A95E30"/>
    <w:rsid w:val="00A969CD"/>
    <w:rsid w:val="00AA204B"/>
    <w:rsid w:val="00AA341C"/>
    <w:rsid w:val="00AB5B8D"/>
    <w:rsid w:val="00AC0ABC"/>
    <w:rsid w:val="00AC3E43"/>
    <w:rsid w:val="00AC43EC"/>
    <w:rsid w:val="00AC4B1F"/>
    <w:rsid w:val="00AC5F4D"/>
    <w:rsid w:val="00AC7D55"/>
    <w:rsid w:val="00AC7DF6"/>
    <w:rsid w:val="00AD23B8"/>
    <w:rsid w:val="00AD28FA"/>
    <w:rsid w:val="00AD391E"/>
    <w:rsid w:val="00AD6C1E"/>
    <w:rsid w:val="00AE2DAD"/>
    <w:rsid w:val="00AE32CE"/>
    <w:rsid w:val="00AF0324"/>
    <w:rsid w:val="00AF21A0"/>
    <w:rsid w:val="00AF461F"/>
    <w:rsid w:val="00AF5142"/>
    <w:rsid w:val="00AF58CA"/>
    <w:rsid w:val="00B02303"/>
    <w:rsid w:val="00B04C35"/>
    <w:rsid w:val="00B05615"/>
    <w:rsid w:val="00B06D3F"/>
    <w:rsid w:val="00B07DCC"/>
    <w:rsid w:val="00B1041C"/>
    <w:rsid w:val="00B1229F"/>
    <w:rsid w:val="00B12C18"/>
    <w:rsid w:val="00B14F3D"/>
    <w:rsid w:val="00B14FAC"/>
    <w:rsid w:val="00B16E53"/>
    <w:rsid w:val="00B175C3"/>
    <w:rsid w:val="00B304DA"/>
    <w:rsid w:val="00B3736F"/>
    <w:rsid w:val="00B37F0E"/>
    <w:rsid w:val="00B4282F"/>
    <w:rsid w:val="00B51508"/>
    <w:rsid w:val="00B541EE"/>
    <w:rsid w:val="00B566E4"/>
    <w:rsid w:val="00B60293"/>
    <w:rsid w:val="00B640AD"/>
    <w:rsid w:val="00B66AE8"/>
    <w:rsid w:val="00B673F7"/>
    <w:rsid w:val="00B7026E"/>
    <w:rsid w:val="00B749D8"/>
    <w:rsid w:val="00B756EB"/>
    <w:rsid w:val="00B77F2A"/>
    <w:rsid w:val="00B83B1C"/>
    <w:rsid w:val="00B852C3"/>
    <w:rsid w:val="00B86FAD"/>
    <w:rsid w:val="00B8708A"/>
    <w:rsid w:val="00B9027D"/>
    <w:rsid w:val="00B90904"/>
    <w:rsid w:val="00B90A59"/>
    <w:rsid w:val="00B91A60"/>
    <w:rsid w:val="00B933EE"/>
    <w:rsid w:val="00B97BAD"/>
    <w:rsid w:val="00BA2F01"/>
    <w:rsid w:val="00BA7BF7"/>
    <w:rsid w:val="00BB1670"/>
    <w:rsid w:val="00BB2C32"/>
    <w:rsid w:val="00BC5619"/>
    <w:rsid w:val="00BC6DA7"/>
    <w:rsid w:val="00BC71D0"/>
    <w:rsid w:val="00BD0079"/>
    <w:rsid w:val="00BD2A13"/>
    <w:rsid w:val="00BE0A7B"/>
    <w:rsid w:val="00BE113C"/>
    <w:rsid w:val="00BE1ACB"/>
    <w:rsid w:val="00BE1BAA"/>
    <w:rsid w:val="00BE3660"/>
    <w:rsid w:val="00BF0A8F"/>
    <w:rsid w:val="00BF11A4"/>
    <w:rsid w:val="00BF34CE"/>
    <w:rsid w:val="00BF5CCA"/>
    <w:rsid w:val="00C0361F"/>
    <w:rsid w:val="00C12122"/>
    <w:rsid w:val="00C1234B"/>
    <w:rsid w:val="00C155F0"/>
    <w:rsid w:val="00C21454"/>
    <w:rsid w:val="00C22468"/>
    <w:rsid w:val="00C23C11"/>
    <w:rsid w:val="00C27E8A"/>
    <w:rsid w:val="00C30D5E"/>
    <w:rsid w:val="00C30F49"/>
    <w:rsid w:val="00C31009"/>
    <w:rsid w:val="00C322EC"/>
    <w:rsid w:val="00C32843"/>
    <w:rsid w:val="00C3323D"/>
    <w:rsid w:val="00C352DD"/>
    <w:rsid w:val="00C36EDD"/>
    <w:rsid w:val="00C409BC"/>
    <w:rsid w:val="00C41DD2"/>
    <w:rsid w:val="00C4283B"/>
    <w:rsid w:val="00C443C2"/>
    <w:rsid w:val="00C52901"/>
    <w:rsid w:val="00C55BDE"/>
    <w:rsid w:val="00C57B80"/>
    <w:rsid w:val="00C6367E"/>
    <w:rsid w:val="00C63758"/>
    <w:rsid w:val="00C6562A"/>
    <w:rsid w:val="00C66CA3"/>
    <w:rsid w:val="00C70ECD"/>
    <w:rsid w:val="00C73FE2"/>
    <w:rsid w:val="00C77795"/>
    <w:rsid w:val="00C81961"/>
    <w:rsid w:val="00C8273B"/>
    <w:rsid w:val="00C84036"/>
    <w:rsid w:val="00C866CC"/>
    <w:rsid w:val="00C944BC"/>
    <w:rsid w:val="00CA2500"/>
    <w:rsid w:val="00CB14FC"/>
    <w:rsid w:val="00CB354B"/>
    <w:rsid w:val="00CB6640"/>
    <w:rsid w:val="00CC485A"/>
    <w:rsid w:val="00CC5544"/>
    <w:rsid w:val="00CC6834"/>
    <w:rsid w:val="00CC7CB9"/>
    <w:rsid w:val="00CD09DD"/>
    <w:rsid w:val="00CD799D"/>
    <w:rsid w:val="00CE130B"/>
    <w:rsid w:val="00CE7ADF"/>
    <w:rsid w:val="00CF0E81"/>
    <w:rsid w:val="00CF3BCD"/>
    <w:rsid w:val="00CF5943"/>
    <w:rsid w:val="00D00A03"/>
    <w:rsid w:val="00D03D69"/>
    <w:rsid w:val="00D05FC0"/>
    <w:rsid w:val="00D0635C"/>
    <w:rsid w:val="00D1473E"/>
    <w:rsid w:val="00D147F9"/>
    <w:rsid w:val="00D1761D"/>
    <w:rsid w:val="00D21573"/>
    <w:rsid w:val="00D22660"/>
    <w:rsid w:val="00D233BA"/>
    <w:rsid w:val="00D259FB"/>
    <w:rsid w:val="00D26074"/>
    <w:rsid w:val="00D27B74"/>
    <w:rsid w:val="00D30575"/>
    <w:rsid w:val="00D3064C"/>
    <w:rsid w:val="00D31C01"/>
    <w:rsid w:val="00D31EBB"/>
    <w:rsid w:val="00D34516"/>
    <w:rsid w:val="00D35F46"/>
    <w:rsid w:val="00D36027"/>
    <w:rsid w:val="00D36F89"/>
    <w:rsid w:val="00D40A8C"/>
    <w:rsid w:val="00D44757"/>
    <w:rsid w:val="00D542F4"/>
    <w:rsid w:val="00D55CF5"/>
    <w:rsid w:val="00D648B8"/>
    <w:rsid w:val="00D64B8C"/>
    <w:rsid w:val="00D64EC7"/>
    <w:rsid w:val="00D65514"/>
    <w:rsid w:val="00D72F52"/>
    <w:rsid w:val="00D735FD"/>
    <w:rsid w:val="00D74A5F"/>
    <w:rsid w:val="00D77C45"/>
    <w:rsid w:val="00D800F1"/>
    <w:rsid w:val="00D84573"/>
    <w:rsid w:val="00D86187"/>
    <w:rsid w:val="00D86D33"/>
    <w:rsid w:val="00D870D1"/>
    <w:rsid w:val="00D873E4"/>
    <w:rsid w:val="00D9699E"/>
    <w:rsid w:val="00D97399"/>
    <w:rsid w:val="00DA032C"/>
    <w:rsid w:val="00DA0928"/>
    <w:rsid w:val="00DA258D"/>
    <w:rsid w:val="00DA3AF8"/>
    <w:rsid w:val="00DA7FA8"/>
    <w:rsid w:val="00DB02F1"/>
    <w:rsid w:val="00DB03E1"/>
    <w:rsid w:val="00DB143C"/>
    <w:rsid w:val="00DB2F87"/>
    <w:rsid w:val="00DB4DFC"/>
    <w:rsid w:val="00DB6D62"/>
    <w:rsid w:val="00DC1275"/>
    <w:rsid w:val="00DC32F6"/>
    <w:rsid w:val="00DC4122"/>
    <w:rsid w:val="00DC7642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A06"/>
    <w:rsid w:val="00E07BE7"/>
    <w:rsid w:val="00E10F0C"/>
    <w:rsid w:val="00E14527"/>
    <w:rsid w:val="00E1594D"/>
    <w:rsid w:val="00E237B0"/>
    <w:rsid w:val="00E256DA"/>
    <w:rsid w:val="00E26149"/>
    <w:rsid w:val="00E35E02"/>
    <w:rsid w:val="00E370C0"/>
    <w:rsid w:val="00E37306"/>
    <w:rsid w:val="00E37E64"/>
    <w:rsid w:val="00E4059B"/>
    <w:rsid w:val="00E41397"/>
    <w:rsid w:val="00E422CC"/>
    <w:rsid w:val="00E50655"/>
    <w:rsid w:val="00E550F0"/>
    <w:rsid w:val="00E612F9"/>
    <w:rsid w:val="00E623EE"/>
    <w:rsid w:val="00E64F4F"/>
    <w:rsid w:val="00E6641F"/>
    <w:rsid w:val="00E66E4B"/>
    <w:rsid w:val="00E71424"/>
    <w:rsid w:val="00E71565"/>
    <w:rsid w:val="00E82B65"/>
    <w:rsid w:val="00E82FFB"/>
    <w:rsid w:val="00E85D1D"/>
    <w:rsid w:val="00E91E92"/>
    <w:rsid w:val="00E94053"/>
    <w:rsid w:val="00E97723"/>
    <w:rsid w:val="00E97ECA"/>
    <w:rsid w:val="00EA262E"/>
    <w:rsid w:val="00EA28B2"/>
    <w:rsid w:val="00EA6F4C"/>
    <w:rsid w:val="00EA70BC"/>
    <w:rsid w:val="00EB358A"/>
    <w:rsid w:val="00EB3A29"/>
    <w:rsid w:val="00EB43D9"/>
    <w:rsid w:val="00EB52BB"/>
    <w:rsid w:val="00EB5BD1"/>
    <w:rsid w:val="00EB6052"/>
    <w:rsid w:val="00EB790E"/>
    <w:rsid w:val="00EC5160"/>
    <w:rsid w:val="00EC5C41"/>
    <w:rsid w:val="00ED145F"/>
    <w:rsid w:val="00ED2515"/>
    <w:rsid w:val="00EE047E"/>
    <w:rsid w:val="00EF0426"/>
    <w:rsid w:val="00EF0FA1"/>
    <w:rsid w:val="00EF137D"/>
    <w:rsid w:val="00EF37B7"/>
    <w:rsid w:val="00EF5ACA"/>
    <w:rsid w:val="00F01150"/>
    <w:rsid w:val="00F04067"/>
    <w:rsid w:val="00F12F8A"/>
    <w:rsid w:val="00F162A3"/>
    <w:rsid w:val="00F16DD6"/>
    <w:rsid w:val="00F17127"/>
    <w:rsid w:val="00F20D0F"/>
    <w:rsid w:val="00F255F3"/>
    <w:rsid w:val="00F26336"/>
    <w:rsid w:val="00F268CB"/>
    <w:rsid w:val="00F27942"/>
    <w:rsid w:val="00F360A7"/>
    <w:rsid w:val="00F47465"/>
    <w:rsid w:val="00F5651B"/>
    <w:rsid w:val="00F56E2D"/>
    <w:rsid w:val="00F579D5"/>
    <w:rsid w:val="00F57BA4"/>
    <w:rsid w:val="00F60D28"/>
    <w:rsid w:val="00F66A7E"/>
    <w:rsid w:val="00F73468"/>
    <w:rsid w:val="00F7391F"/>
    <w:rsid w:val="00F75AB6"/>
    <w:rsid w:val="00F76341"/>
    <w:rsid w:val="00F80A28"/>
    <w:rsid w:val="00F85FDC"/>
    <w:rsid w:val="00F933F2"/>
    <w:rsid w:val="00F93C1D"/>
    <w:rsid w:val="00FA4360"/>
    <w:rsid w:val="00FA714C"/>
    <w:rsid w:val="00FA7CD6"/>
    <w:rsid w:val="00FB0BC8"/>
    <w:rsid w:val="00FB20CE"/>
    <w:rsid w:val="00FC2BB9"/>
    <w:rsid w:val="00FC3173"/>
    <w:rsid w:val="00FD0F6B"/>
    <w:rsid w:val="00FD2401"/>
    <w:rsid w:val="00FD334A"/>
    <w:rsid w:val="00FD4E77"/>
    <w:rsid w:val="00FD6BC4"/>
    <w:rsid w:val="00FD78F3"/>
    <w:rsid w:val="00FD791C"/>
    <w:rsid w:val="00FE0346"/>
    <w:rsid w:val="00FE269E"/>
    <w:rsid w:val="00FE3E61"/>
    <w:rsid w:val="00FE49AF"/>
    <w:rsid w:val="00FE633E"/>
    <w:rsid w:val="00FF0D46"/>
    <w:rsid w:val="00F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D26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D26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D26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D26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6D26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3C6D2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C6D26"/>
  </w:style>
  <w:style w:type="character" w:customStyle="1" w:styleId="Heading1Char">
    <w:name w:val="Heading 1 Char"/>
    <w:basedOn w:val="DefaultParagraphFont"/>
    <w:link w:val="Heading1"/>
    <w:uiPriority w:val="9"/>
    <w:rsid w:val="003C6D26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6D26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6D26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3C6D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3C6D26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3C6D26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3C6D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3C6D26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3C6D26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3C6D2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C6D26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3C6D26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3C6D26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3C6D26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3C6D26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3C6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6D26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C6D26"/>
  </w:style>
  <w:style w:type="character" w:customStyle="1" w:styleId="DateChar">
    <w:name w:val="Date Char"/>
    <w:basedOn w:val="DefaultParagraphFont"/>
    <w:link w:val="Date"/>
    <w:uiPriority w:val="99"/>
    <w:semiHidden/>
    <w:rsid w:val="003C6D26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3C6D26"/>
  </w:style>
  <w:style w:type="paragraph" w:styleId="TOC2">
    <w:name w:val="toc 2"/>
    <w:basedOn w:val="Normal"/>
    <w:next w:val="Normal"/>
    <w:autoRedefine/>
    <w:uiPriority w:val="39"/>
    <w:unhideWhenUsed/>
    <w:rsid w:val="003C6D26"/>
    <w:pPr>
      <w:ind w:leftChars="200" w:left="425"/>
    </w:pPr>
  </w:style>
  <w:style w:type="character" w:customStyle="1" w:styleId="ng-binding">
    <w:name w:val="ng-binding"/>
    <w:basedOn w:val="DefaultParagraphFont"/>
    <w:rsid w:val="003C6D26"/>
  </w:style>
  <w:style w:type="paragraph" w:styleId="NormalWeb">
    <w:name w:val="Normal (Web)"/>
    <w:basedOn w:val="Normal"/>
    <w:uiPriority w:val="99"/>
    <w:unhideWhenUsed/>
    <w:rsid w:val="003C6D2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3C6D26"/>
  </w:style>
  <w:style w:type="paragraph" w:customStyle="1" w:styleId="a1">
    <w:name w:val="코드표"/>
    <w:basedOn w:val="Normal"/>
    <w:link w:val="Char1"/>
    <w:qFormat/>
    <w:rsid w:val="003C6D26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3C6D26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3C6D26"/>
  </w:style>
  <w:style w:type="character" w:customStyle="1" w:styleId="im">
    <w:name w:val="im"/>
    <w:basedOn w:val="DefaultParagraphFont"/>
    <w:rsid w:val="003C6D26"/>
  </w:style>
  <w:style w:type="paragraph" w:customStyle="1" w:styleId="a2">
    <w:name w:val="바탕글"/>
    <w:basedOn w:val="Normal"/>
    <w:rsid w:val="003C6D26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3C6D2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3C6D2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3C6D2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3C6D2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3C6D2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3C6D2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3C6D2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3C6D2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3C6D2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3C6D2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3C6D26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3C6D26"/>
    <w:rPr>
      <w:rFonts w:ascii="굴림체" w:eastAsia="굴림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02A81-95F7-4525-A936-16A042516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2743</TotalTime>
  <Pages>31</Pages>
  <Words>3985</Words>
  <Characters>22716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763</cp:revision>
  <dcterms:created xsi:type="dcterms:W3CDTF">2016-08-29T22:19:00Z</dcterms:created>
  <dcterms:modified xsi:type="dcterms:W3CDTF">2020-04-14T10:24:00Z</dcterms:modified>
</cp:coreProperties>
</file>