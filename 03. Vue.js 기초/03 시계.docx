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67799E71" w:rsidR="003601EA" w:rsidRPr="00D64B8C" w:rsidRDefault="00CA7A13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시계</w:t>
      </w:r>
    </w:p>
    <w:p w14:paraId="139A3EA0" w14:textId="2830CC3D" w:rsidR="00D64B8C" w:rsidRDefault="00CA7A13" w:rsidP="00F579D5">
      <w:r>
        <w:t>2020-04-15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0DD7A931" w:rsidR="00BF5CCA" w:rsidRDefault="00436FE3" w:rsidP="00F579D5">
      <w:r>
        <w:rPr>
          <w:rFonts w:hint="eastAsia"/>
        </w:rPr>
        <w:t>타이머 구현</w:t>
      </w:r>
    </w:p>
    <w:p w14:paraId="25827141" w14:textId="3844E297" w:rsidR="00436FE3" w:rsidRDefault="00436FE3" w:rsidP="00F579D5">
      <w:r>
        <w:rPr>
          <w:rFonts w:hint="eastAsia"/>
        </w:rPr>
        <w:t>시간 계산</w:t>
      </w:r>
    </w:p>
    <w:p w14:paraId="45B5937F" w14:textId="3275D00C" w:rsidR="00436FE3" w:rsidRDefault="007F5DE8" w:rsidP="00F579D5">
      <w:r>
        <w:rPr>
          <w:rFonts w:hint="eastAsia"/>
        </w:rPr>
        <w:t>간단한 그래픽 구현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36FC7A5C" w14:textId="24587261" w:rsidR="00590B3F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204798" w:history="1">
        <w:r w:rsidR="00590B3F" w:rsidRPr="00C93F97">
          <w:rPr>
            <w:rStyle w:val="Hyperlink"/>
            <w:rFonts w:hAnsi="굴림체"/>
            <w:noProof/>
          </w:rPr>
          <w:t>1.</w:t>
        </w:r>
        <w:r w:rsidR="00590B3F" w:rsidRPr="00C93F97">
          <w:rPr>
            <w:rStyle w:val="Hyperlink"/>
            <w:noProof/>
          </w:rPr>
          <w:t xml:space="preserve"> 디지탈 시계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_Toc38204798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</w:t>
        </w:r>
        <w:r w:rsidR="00590B3F">
          <w:rPr>
            <w:noProof/>
            <w:webHidden/>
          </w:rPr>
          <w:fldChar w:fldCharType="end"/>
        </w:r>
      </w:hyperlink>
    </w:p>
    <w:p w14:paraId="0EEEF68A" w14:textId="5A6408CA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799" w:history="1">
        <w:r w:rsidR="00590B3F" w:rsidRPr="00C93F97">
          <w:rPr>
            <w:rStyle w:val="Hyperlink"/>
            <w:noProof/>
          </w:rPr>
          <w:t>1) 현재 시각 출력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_Toc38204799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</w:t>
        </w:r>
        <w:r w:rsidR="00590B3F">
          <w:rPr>
            <w:noProof/>
            <w:webHidden/>
          </w:rPr>
          <w:fldChar w:fldCharType="end"/>
        </w:r>
      </w:hyperlink>
    </w:p>
    <w:p w14:paraId="0074BAD1" w14:textId="07672CF1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00" w:history="1">
        <w:r w:rsidR="00590B3F" w:rsidRPr="00C93F97">
          <w:rPr>
            <w:rStyle w:val="Hyperlink"/>
            <w:noProof/>
          </w:rPr>
          <w:t>2) mounted, setInterval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_Toc38204800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</w:t>
        </w:r>
        <w:r w:rsidR="00590B3F">
          <w:rPr>
            <w:noProof/>
            <w:webHidden/>
          </w:rPr>
          <w:fldChar w:fldCharType="end"/>
        </w:r>
      </w:hyperlink>
    </w:p>
    <w:p w14:paraId="192F9DA0" w14:textId="398B9719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01" w:history="1">
        <w:r w:rsidR="00590B3F" w:rsidRPr="00C93F97">
          <w:rPr>
            <w:rStyle w:val="Hyperlink"/>
            <w:noProof/>
          </w:rPr>
          <w:t>3) time format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_Toc38204801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5</w:t>
        </w:r>
        <w:r w:rsidR="00590B3F">
          <w:rPr>
            <w:noProof/>
            <w:webHidden/>
          </w:rPr>
          <w:fldChar w:fldCharType="end"/>
        </w:r>
      </w:hyperlink>
    </w:p>
    <w:p w14:paraId="52BEB15B" w14:textId="0367ADC9" w:rsidR="00590B3F" w:rsidRDefault="0059226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204802" w:history="1">
        <w:r w:rsidR="00590B3F" w:rsidRPr="00C93F97">
          <w:rPr>
            <w:rStyle w:val="Hyperlink"/>
            <w:rFonts w:hAnsi="굴림체"/>
            <w:noProof/>
          </w:rPr>
          <w:t>2.</w:t>
        </w:r>
        <w:r w:rsidR="00590B3F" w:rsidRPr="00C93F97">
          <w:rPr>
            <w:rStyle w:val="Hyperlink"/>
            <w:noProof/>
          </w:rPr>
          <w:t xml:space="preserve"> 스톱 워치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_Toc38204802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10</w:t>
        </w:r>
        <w:r w:rsidR="00590B3F">
          <w:rPr>
            <w:noProof/>
            <w:webHidden/>
          </w:rPr>
          <w:fldChar w:fldCharType="end"/>
        </w:r>
      </w:hyperlink>
    </w:p>
    <w:p w14:paraId="78A6D82B" w14:textId="1ADB8F85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03" w:history="1">
        <w:r w:rsidR="00590B3F" w:rsidRPr="00C93F97">
          <w:rPr>
            <w:rStyle w:val="Hyperlink"/>
            <w:noProof/>
          </w:rPr>
          <w:t>1) 밀리초 계산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_Toc38204803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10</w:t>
        </w:r>
        <w:r w:rsidR="00590B3F">
          <w:rPr>
            <w:noProof/>
            <w:webHidden/>
          </w:rPr>
          <w:fldChar w:fldCharType="end"/>
        </w:r>
      </w:hyperlink>
    </w:p>
    <w:p w14:paraId="33BFE58E" w14:textId="315DE80A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04" w:history="1">
        <w:r w:rsidR="00590B3F" w:rsidRPr="00C93F97">
          <w:rPr>
            <w:rStyle w:val="Hyperlink"/>
            <w:noProof/>
          </w:rPr>
          <w:t>2) v-bind:disabled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_Toc38204804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13</w:t>
        </w:r>
        <w:r w:rsidR="00590B3F">
          <w:rPr>
            <w:noProof/>
            <w:webHidden/>
          </w:rPr>
          <w:fldChar w:fldCharType="end"/>
        </w:r>
      </w:hyperlink>
    </w:p>
    <w:p w14:paraId="63D63CD8" w14:textId="00DD3667" w:rsidR="00590B3F" w:rsidRDefault="0059226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204805" w:history="1">
        <w:r w:rsidR="00590B3F" w:rsidRPr="00C93F97">
          <w:rPr>
            <w:rStyle w:val="Hyperlink"/>
            <w:rFonts w:hAnsi="굴림체"/>
            <w:noProof/>
          </w:rPr>
          <w:t>3.</w:t>
        </w:r>
        <w:r w:rsidR="00590B3F" w:rsidRPr="00C93F97">
          <w:rPr>
            <w:rStyle w:val="Hyperlink"/>
            <w:noProof/>
          </w:rPr>
          <w:t xml:space="preserve"> 타이머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_Toc38204805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21</w:t>
        </w:r>
        <w:r w:rsidR="00590B3F">
          <w:rPr>
            <w:noProof/>
            <w:webHidden/>
          </w:rPr>
          <w:fldChar w:fldCharType="end"/>
        </w:r>
      </w:hyperlink>
    </w:p>
    <w:p w14:paraId="2CE91684" w14:textId="0006E030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06" w:history="1">
        <w:r w:rsidR="00590B3F" w:rsidRPr="00C93F97">
          <w:rPr>
            <w:rStyle w:val="Hyperlink"/>
            <w:noProof/>
          </w:rPr>
          <w:t>1) 밀리초 계산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_Toc38204806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21</w:t>
        </w:r>
        <w:r w:rsidR="00590B3F">
          <w:rPr>
            <w:noProof/>
            <w:webHidden/>
          </w:rPr>
          <w:fldChar w:fldCharType="end"/>
        </w:r>
      </w:hyperlink>
    </w:p>
    <w:p w14:paraId="05119CF3" w14:textId="410F1747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07" w:history="1">
        <w:r w:rsidR="00590B3F" w:rsidRPr="00C93F97">
          <w:rPr>
            <w:rStyle w:val="Hyperlink"/>
            <w:noProof/>
          </w:rPr>
          <w:t>2) mp3 사운드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_Toc38204807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24</w:t>
        </w:r>
        <w:r w:rsidR="00590B3F">
          <w:rPr>
            <w:noProof/>
            <w:webHidden/>
          </w:rPr>
          <w:fldChar w:fldCharType="end"/>
        </w:r>
      </w:hyperlink>
    </w:p>
    <w:p w14:paraId="0FBEC556" w14:textId="0D1B92E2" w:rsidR="00590B3F" w:rsidRDefault="0059226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204808" w:history="1">
        <w:r w:rsidR="00590B3F" w:rsidRPr="00C93F97">
          <w:rPr>
            <w:rStyle w:val="Hyperlink"/>
            <w:rFonts w:hAnsi="굴림체"/>
            <w:noProof/>
          </w:rPr>
          <w:t>4.</w:t>
        </w:r>
        <w:r w:rsidR="00590B3F" w:rsidRPr="00C93F97">
          <w:rPr>
            <w:rStyle w:val="Hyperlink"/>
            <w:noProof/>
          </w:rPr>
          <w:t xml:space="preserve"> canvas 그래픽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_Toc38204808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29</w:t>
        </w:r>
        <w:r w:rsidR="00590B3F">
          <w:rPr>
            <w:noProof/>
            <w:webHidden/>
          </w:rPr>
          <w:fldChar w:fldCharType="end"/>
        </w:r>
      </w:hyperlink>
    </w:p>
    <w:p w14:paraId="24A52A6B" w14:textId="1D7A92B8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09" w:history="1">
        <w:r w:rsidR="00590B3F" w:rsidRPr="00C93F97">
          <w:rPr>
            <w:rStyle w:val="Hyperlink"/>
            <w:noProof/>
          </w:rPr>
          <w:t>1) 선과 사각형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_Toc38204809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29</w:t>
        </w:r>
        <w:r w:rsidR="00590B3F">
          <w:rPr>
            <w:noProof/>
            <w:webHidden/>
          </w:rPr>
          <w:fldChar w:fldCharType="end"/>
        </w:r>
      </w:hyperlink>
    </w:p>
    <w:p w14:paraId="6F590ADB" w14:textId="63FEA7E9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10" w:history="1">
        <w:r w:rsidR="00590B3F" w:rsidRPr="00C93F97">
          <w:rPr>
            <w:rStyle w:val="Hyperlink"/>
            <w:noProof/>
          </w:rPr>
          <w:t>2) 경로 그리기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_Toc38204810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32</w:t>
        </w:r>
        <w:r w:rsidR="00590B3F">
          <w:rPr>
            <w:noProof/>
            <w:webHidden/>
          </w:rPr>
          <w:fldChar w:fldCharType="end"/>
        </w:r>
      </w:hyperlink>
    </w:p>
    <w:p w14:paraId="46027868" w14:textId="5F411AC3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11" w:history="1">
        <w:r w:rsidR="00590B3F" w:rsidRPr="00C93F97">
          <w:rPr>
            <w:rStyle w:val="Hyperlink"/>
            <w:noProof/>
          </w:rPr>
          <w:t>3) 원둘레 그리기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_Toc38204811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34</w:t>
        </w:r>
        <w:r w:rsidR="00590B3F">
          <w:rPr>
            <w:noProof/>
            <w:webHidden/>
          </w:rPr>
          <w:fldChar w:fldCharType="end"/>
        </w:r>
      </w:hyperlink>
    </w:p>
    <w:p w14:paraId="67D20991" w14:textId="6D860D3E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12" w:history="1">
        <w:r w:rsidR="00590B3F" w:rsidRPr="00C93F97">
          <w:rPr>
            <w:rStyle w:val="Hyperlink"/>
            <w:noProof/>
          </w:rPr>
          <w:t>4) 그라디언트 칠하기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_Toc38204812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36</w:t>
        </w:r>
        <w:r w:rsidR="00590B3F">
          <w:rPr>
            <w:noProof/>
            <w:webHidden/>
          </w:rPr>
          <w:fldChar w:fldCharType="end"/>
        </w:r>
      </w:hyperlink>
    </w:p>
    <w:p w14:paraId="7FC5ED11" w14:textId="329A0422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13" w:history="1">
        <w:r w:rsidR="00590B3F" w:rsidRPr="00C93F97">
          <w:rPr>
            <w:rStyle w:val="Hyperlink"/>
            <w:noProof/>
          </w:rPr>
          <w:t>5) 문자열 그리기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_Toc38204813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38</w:t>
        </w:r>
        <w:r w:rsidR="00590B3F">
          <w:rPr>
            <w:noProof/>
            <w:webHidden/>
          </w:rPr>
          <w:fldChar w:fldCharType="end"/>
        </w:r>
      </w:hyperlink>
    </w:p>
    <w:p w14:paraId="6724ACDE" w14:textId="707CA410" w:rsidR="00590B3F" w:rsidRDefault="0059226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204814" w:history="1">
        <w:r w:rsidR="00590B3F" w:rsidRPr="00C93F97">
          <w:rPr>
            <w:rStyle w:val="Hyperlink"/>
            <w:rFonts w:hAnsi="굴림체"/>
            <w:noProof/>
          </w:rPr>
          <w:t>5.</w:t>
        </w:r>
        <w:r w:rsidR="00590B3F" w:rsidRPr="00C93F97">
          <w:rPr>
            <w:rStyle w:val="Hyperlink"/>
            <w:noProof/>
          </w:rPr>
          <w:t xml:space="preserve"> 아날로그 시계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_Toc38204814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39</w:t>
        </w:r>
        <w:r w:rsidR="00590B3F">
          <w:rPr>
            <w:noProof/>
            <w:webHidden/>
          </w:rPr>
          <w:fldChar w:fldCharType="end"/>
        </w:r>
      </w:hyperlink>
    </w:p>
    <w:p w14:paraId="0508BF0E" w14:textId="7B3443FF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15" w:history="1">
        <w:r w:rsidR="00590B3F" w:rsidRPr="00C93F97">
          <w:rPr>
            <w:rStyle w:val="Hyperlink"/>
            <w:noProof/>
          </w:rPr>
          <w:t>1) 배경 이미지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_Toc38204815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39</w:t>
        </w:r>
        <w:r w:rsidR="00590B3F">
          <w:rPr>
            <w:noProof/>
            <w:webHidden/>
          </w:rPr>
          <w:fldChar w:fldCharType="end"/>
        </w:r>
      </w:hyperlink>
    </w:p>
    <w:p w14:paraId="3B963FF9" w14:textId="1DF3D54F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16" w:history="1">
        <w:r w:rsidR="00590B3F" w:rsidRPr="00C93F97">
          <w:rPr>
            <w:rStyle w:val="Hyperlink"/>
            <w:noProof/>
          </w:rPr>
          <w:t>2) 현재 시각 그리기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_Toc38204816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41</w:t>
        </w:r>
        <w:r w:rsidR="00590B3F">
          <w:rPr>
            <w:noProof/>
            <w:webHidden/>
          </w:rPr>
          <w:fldChar w:fldCharType="end"/>
        </w:r>
      </w:hyperlink>
    </w:p>
    <w:p w14:paraId="0E20FCAA" w14:textId="034761F5" w:rsidR="00590B3F" w:rsidRDefault="0059226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204817" w:history="1">
        <w:r w:rsidR="00590B3F" w:rsidRPr="00C93F97">
          <w:rPr>
            <w:rStyle w:val="Hyperlink"/>
            <w:noProof/>
          </w:rPr>
          <w:t>3) 시계</w:t>
        </w:r>
        <w:r w:rsidR="00590B3F">
          <w:rPr>
            <w:noProof/>
            <w:webHidden/>
          </w:rPr>
          <w:tab/>
        </w:r>
        <w:r w:rsidR="00590B3F"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_Toc38204817 \h </w:instrText>
        </w:r>
        <w:r w:rsidR="00590B3F">
          <w:rPr>
            <w:noProof/>
            <w:webHidden/>
          </w:rPr>
        </w:r>
        <w:r w:rsidR="00590B3F"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45</w:t>
        </w:r>
        <w:r w:rsidR="00590B3F">
          <w:rPr>
            <w:noProof/>
            <w:webHidden/>
          </w:rPr>
          <w:fldChar w:fldCharType="end"/>
        </w:r>
      </w:hyperlink>
    </w:p>
    <w:p w14:paraId="72139BF8" w14:textId="2289CAFE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120FB8CE" w:rsidR="00F80A28" w:rsidRDefault="00E61353" w:rsidP="00F80A28">
      <w:pPr>
        <w:pStyle w:val="Heading1"/>
      </w:pPr>
      <w:bookmarkStart w:id="0" w:name="_Toc38204798"/>
      <w:r>
        <w:rPr>
          <w:rFonts w:hint="eastAsia"/>
        </w:rPr>
        <w:lastRenderedPageBreak/>
        <w:t>디지탈</w:t>
      </w:r>
      <w:r>
        <w:rPr>
          <w:rFonts w:hint="eastAsia"/>
        </w:rPr>
        <w:t xml:space="preserve"> </w:t>
      </w:r>
      <w:r>
        <w:rPr>
          <w:rFonts w:hint="eastAsia"/>
        </w:rPr>
        <w:t>시계</w:t>
      </w:r>
      <w:bookmarkEnd w:id="0"/>
    </w:p>
    <w:p w14:paraId="5FB901BA" w14:textId="57841E20" w:rsidR="00D3459A" w:rsidRDefault="00D3459A" w:rsidP="0020399F"/>
    <w:p w14:paraId="35CAB22D" w14:textId="77777777" w:rsidR="00D42D00" w:rsidRDefault="00D42D00" w:rsidP="00D42D00">
      <w:pPr>
        <w:pStyle w:val="Heading2"/>
      </w:pPr>
      <w:bookmarkStart w:id="1" w:name="_Toc38204799"/>
      <w:r>
        <w:rPr>
          <w:rFonts w:hint="eastAsia"/>
        </w:rPr>
        <w:t>현재 시각 출력</w:t>
      </w:r>
      <w:bookmarkEnd w:id="1"/>
    </w:p>
    <w:p w14:paraId="02849E80" w14:textId="624CC266" w:rsidR="00D3459A" w:rsidRDefault="00D42D00" w:rsidP="00D42D00">
      <w:pPr>
        <w:pStyle w:val="Heading3"/>
      </w:pPr>
      <w:r>
        <w:rPr>
          <w:rFonts w:hint="eastAsia"/>
        </w:rPr>
        <w:t>c</w:t>
      </w:r>
      <w:r>
        <w:t>lock1.html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D00" w14:paraId="00ADBA23" w14:textId="77777777" w:rsidTr="00D42D00">
        <w:tc>
          <w:tcPr>
            <w:tcW w:w="10456" w:type="dxa"/>
          </w:tcPr>
          <w:p w14:paraId="40393F25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6F384402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C95EB33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E6CE1B5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21BE952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3D2BF56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7032A32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F76A5FE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5CAD56C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16A430A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49A8FF5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8915BC2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3B79EC55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"time"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time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F6C3DF6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691F258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80AC3A1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FFFD107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402D5B4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95F0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BCD4445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95F0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CC0B16E" w14:textId="77777777" w:rsidR="00B95F03" w:rsidRPr="00B95F03" w:rsidRDefault="00B95F03" w:rsidP="00E1603F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95F0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6763A2CC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74696424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0A33B8D6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D4691AD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74F92EF" w14:textId="77777777"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0ED446D3" w14:textId="77777777" w:rsidR="00D42D00" w:rsidRDefault="00D42D00" w:rsidP="00D42D00"/>
        </w:tc>
      </w:tr>
    </w:tbl>
    <w:p w14:paraId="47C41D1B" w14:textId="76D3B10E" w:rsidR="00D42D00" w:rsidRDefault="00D42D00" w:rsidP="00D42D00"/>
    <w:p w14:paraId="323C51B0" w14:textId="5B00D042" w:rsidR="000E001D" w:rsidRDefault="000E001D" w:rsidP="00D42D00">
      <w:r>
        <w:rPr>
          <w:rFonts w:hint="eastAsia"/>
        </w:rPr>
        <w:t>n</w:t>
      </w:r>
      <w:r>
        <w:t>ew Date()</w:t>
      </w:r>
    </w:p>
    <w:p w14:paraId="49426C03" w14:textId="7FDFD352" w:rsidR="000E001D" w:rsidRDefault="000E001D" w:rsidP="00D42D0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객체가 생성된다.</w:t>
      </w:r>
      <w:r>
        <w:t xml:space="preserve"> </w:t>
      </w:r>
      <w:r>
        <w:rPr>
          <w:rFonts w:hint="eastAsia"/>
        </w:rPr>
        <w:t>이 객체에는 현재 시각이 들어있다.</w:t>
      </w:r>
    </w:p>
    <w:p w14:paraId="6408D9AE" w14:textId="77777777" w:rsidR="00E1603F" w:rsidRDefault="00E1603F" w:rsidP="00D42D00"/>
    <w:p w14:paraId="458E1832" w14:textId="77777777" w:rsidR="00E1603F" w:rsidRPr="00D42D00" w:rsidRDefault="00E1603F" w:rsidP="00D42D00"/>
    <w:p w14:paraId="49B2B40F" w14:textId="7034A92B" w:rsidR="00075251" w:rsidRDefault="00E1603F" w:rsidP="0020399F">
      <w:r w:rsidRPr="00E1603F">
        <w:rPr>
          <w:noProof/>
        </w:rPr>
        <w:drawing>
          <wp:inline distT="0" distB="0" distL="0" distR="0" wp14:anchorId="267AD0B7" wp14:editId="68BF6B54">
            <wp:extent cx="4177145" cy="1297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563" cy="13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BFE6" w14:textId="1A0694B2" w:rsidR="00821684" w:rsidRDefault="00821684" w:rsidP="0020399F"/>
    <w:p w14:paraId="09833706" w14:textId="32C40367" w:rsidR="0059190C" w:rsidRDefault="0059190C" w:rsidP="0020399F"/>
    <w:p w14:paraId="24C34D14" w14:textId="7370B6C1" w:rsidR="0059190C" w:rsidRDefault="0059190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8B9D5E0" w14:textId="1C6D49D3" w:rsidR="00075251" w:rsidRPr="0020399F" w:rsidRDefault="00BA2CB4" w:rsidP="00470738">
      <w:pPr>
        <w:pStyle w:val="Heading2"/>
      </w:pPr>
      <w:bookmarkStart w:id="2" w:name="_Toc38204800"/>
      <w:r>
        <w:rPr>
          <w:rFonts w:hint="eastAsia"/>
        </w:rPr>
        <w:lastRenderedPageBreak/>
        <w:t>m</w:t>
      </w:r>
      <w:r>
        <w:t xml:space="preserve">ounted, </w:t>
      </w:r>
      <w:r w:rsidR="00470738">
        <w:rPr>
          <w:rFonts w:hint="eastAsia"/>
        </w:rPr>
        <w:t>s</w:t>
      </w:r>
      <w:r w:rsidR="00470738">
        <w:t>etInterval</w:t>
      </w:r>
      <w:bookmarkEnd w:id="2"/>
    </w:p>
    <w:p w14:paraId="4233A30E" w14:textId="73CEEF3F" w:rsidR="00470738" w:rsidRDefault="00470738" w:rsidP="00470738">
      <w:pPr>
        <w:pStyle w:val="Heading3"/>
      </w:pPr>
      <w:r>
        <w:rPr>
          <w:rFonts w:hint="eastAsia"/>
        </w:rPr>
        <w:t>c</w:t>
      </w:r>
      <w:r>
        <w:t>lock2.html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738" w14:paraId="5DC12C30" w14:textId="77777777" w:rsidTr="00470738">
        <w:tc>
          <w:tcPr>
            <w:tcW w:w="10456" w:type="dxa"/>
          </w:tcPr>
          <w:p w14:paraId="6AE455BB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54B9D274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7CB9F27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9A59467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03B095C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3E2F560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4EC2D62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395C359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373F064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1DA1BF9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676FEBCF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BB6418F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29FDF13A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"time"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time }}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E1C1597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674FB53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0DA8535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A3504DD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F087E7B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3E9199D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088694A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5C3BF9C6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03E9FC1F" w14:textId="77777777" w:rsidR="003C25D9" w:rsidRPr="003C25D9" w:rsidRDefault="003C25D9" w:rsidP="003C25D9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C25D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mounted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4279E6E9" w14:textId="77777777" w:rsidR="003C25D9" w:rsidRPr="003C25D9" w:rsidRDefault="003C25D9" w:rsidP="003C25D9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599C5495" w14:textId="77777777" w:rsidR="003C25D9" w:rsidRPr="003C25D9" w:rsidRDefault="003C25D9" w:rsidP="003C25D9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C25D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D65AD19" w14:textId="77777777" w:rsidR="003C25D9" w:rsidRPr="003C25D9" w:rsidRDefault="003C25D9" w:rsidP="003C25D9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0AE712D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5F387DB3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53B1844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71EB32F" w14:textId="77777777"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3B41936A" w14:textId="77777777" w:rsidR="00470738" w:rsidRPr="003C25D9" w:rsidRDefault="00470738" w:rsidP="00470738"/>
        </w:tc>
      </w:tr>
    </w:tbl>
    <w:p w14:paraId="64BD2A50" w14:textId="77777777" w:rsidR="00470738" w:rsidRPr="00470738" w:rsidRDefault="00470738" w:rsidP="00470738"/>
    <w:p w14:paraId="31B189D9" w14:textId="5F6FAFA7" w:rsidR="005502F4" w:rsidRDefault="000D7B74" w:rsidP="005502F4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생성자 파라미터</w:t>
      </w:r>
      <w:r w:rsidR="00222468">
        <w:rPr>
          <w:rFonts w:hint="eastAsia"/>
        </w:rPr>
        <w:t xml:space="preserve"> 객체</w:t>
      </w:r>
      <w:r>
        <w:rPr>
          <w:rFonts w:hint="eastAsia"/>
        </w:rPr>
        <w:t>를 요약하면 다음과 같다.</w:t>
      </w:r>
    </w:p>
    <w:p w14:paraId="7242E992" w14:textId="77777777" w:rsidR="00222468" w:rsidRPr="00222468" w:rsidRDefault="00222468" w:rsidP="002224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0C07704A" w14:textId="483CA032" w:rsidR="00222468" w:rsidRPr="00222468" w:rsidRDefault="00222468" w:rsidP="002224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222468">
        <w:rPr>
          <w:rFonts w:ascii="Consolas" w:eastAsia="굴림" w:hAnsi="Consolas" w:cs="굴림"/>
          <w:color w:val="001080"/>
          <w:kern w:val="0"/>
          <w:sz w:val="21"/>
          <w:szCs w:val="21"/>
        </w:rPr>
        <w:t>el: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22468">
        <w:rPr>
          <w:rFonts w:ascii="Consolas" w:eastAsia="굴림" w:hAnsi="Consolas" w:cs="굴림"/>
          <w:color w:val="A31515"/>
          <w:kern w:val="0"/>
          <w:sz w:val="21"/>
          <w:szCs w:val="21"/>
        </w:rPr>
        <w:t>'#app'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682532F" w14:textId="58DA6B7D" w:rsidR="00222468" w:rsidRPr="00222468" w:rsidRDefault="00222468" w:rsidP="002224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22468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생략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46803889" w14:textId="072567B3" w:rsidR="00222468" w:rsidRPr="00222468" w:rsidRDefault="00222468" w:rsidP="003D02DC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="003D02DC" w:rsidRPr="003D02DC">
        <w:rPr>
          <w:rFonts w:ascii="Consolas" w:eastAsia="굴림" w:hAnsi="Consolas" w:cs="굴림"/>
          <w:color w:val="795E26"/>
          <w:kern w:val="0"/>
          <w:sz w:val="21"/>
          <w:szCs w:val="21"/>
        </w:rPr>
        <w:t>mounted</w:t>
      </w:r>
      <w:r w:rsidRPr="00222468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2246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생략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4005AFDE" w14:textId="7373044B" w:rsidR="00222468" w:rsidRPr="00222468" w:rsidRDefault="00222468" w:rsidP="002224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12141F2F" w14:textId="664EC1CD" w:rsidR="00127DE4" w:rsidRDefault="00127DE4" w:rsidP="005502F4"/>
    <w:p w14:paraId="266042E2" w14:textId="238C8B86" w:rsidR="00C76F6E" w:rsidRDefault="00222468" w:rsidP="00C76F6E">
      <w:pPr>
        <w:pStyle w:val="Heading4"/>
        <w:ind w:left="400" w:hanging="400"/>
      </w:pPr>
      <w:r>
        <w:rPr>
          <w:rFonts w:hint="eastAsia"/>
        </w:rPr>
        <w:t>e</w:t>
      </w:r>
      <w:r>
        <w:t xml:space="preserve">l </w:t>
      </w:r>
    </w:p>
    <w:p w14:paraId="766DBF7E" w14:textId="72F48739" w:rsidR="00222468" w:rsidRDefault="00C76F6E" w:rsidP="005502F4">
      <w:r>
        <w:rPr>
          <w:rFonts w:hint="eastAsia"/>
        </w:rPr>
        <w:t>e</w:t>
      </w:r>
      <w:r>
        <w:t xml:space="preserve">l </w:t>
      </w:r>
      <w:r>
        <w:rPr>
          <w:rFonts w:hint="eastAsia"/>
        </w:rPr>
        <w:t>속성값은</w:t>
      </w:r>
      <w:r w:rsidR="00222468">
        <w:rPr>
          <w:rFonts w:hint="eastAsia"/>
        </w:rPr>
        <w:t xml:space="preserve"> V</w:t>
      </w:r>
      <w:r w:rsidR="00222468">
        <w:t>ue</w:t>
      </w:r>
      <w:r w:rsidR="00222468">
        <w:rPr>
          <w:rFonts w:hint="eastAsia"/>
        </w:rPr>
        <w:t>의 기능이 적용될 태그를 지정한다.</w:t>
      </w:r>
    </w:p>
    <w:p w14:paraId="15FECF7F" w14:textId="77777777" w:rsidR="002F495F" w:rsidRPr="00C76F6E" w:rsidRDefault="002F495F" w:rsidP="005502F4"/>
    <w:p w14:paraId="5ED691BE" w14:textId="4DF75D79" w:rsidR="00C76F6E" w:rsidRDefault="00222468" w:rsidP="00C76F6E">
      <w:pPr>
        <w:pStyle w:val="Heading4"/>
        <w:ind w:left="400" w:hanging="400"/>
      </w:pPr>
      <w:r>
        <w:rPr>
          <w:rFonts w:hint="eastAsia"/>
        </w:rPr>
        <w:t>d</w:t>
      </w:r>
      <w:r>
        <w:t>ata</w:t>
      </w:r>
    </w:p>
    <w:p w14:paraId="518D98D7" w14:textId="1837F3A0" w:rsidR="00222468" w:rsidRDefault="00C76F6E" w:rsidP="005502F4"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속성값</w:t>
      </w:r>
      <w:r w:rsidR="00222468">
        <w:rPr>
          <w:rFonts w:hint="eastAsia"/>
        </w:rPr>
        <w:t xml:space="preserve">은 </w:t>
      </w:r>
      <w:r w:rsidR="00222468">
        <w:t xml:space="preserve">Vue </w:t>
      </w:r>
      <w:r w:rsidR="00222468">
        <w:rPr>
          <w:rFonts w:hint="eastAsia"/>
        </w:rPr>
        <w:t>앱의 속성을 정의한다.</w:t>
      </w:r>
    </w:p>
    <w:p w14:paraId="01DD7CDD" w14:textId="3589FA5F" w:rsidR="002F495F" w:rsidRDefault="002F495F" w:rsidP="005502F4"/>
    <w:p w14:paraId="0956DFAA" w14:textId="55035DE3" w:rsidR="00C76F6E" w:rsidRPr="00C76F6E" w:rsidRDefault="00C76F6E" w:rsidP="00C76F6E">
      <w:pPr>
        <w:pStyle w:val="Heading4"/>
        <w:ind w:left="400" w:hanging="400"/>
      </w:pPr>
      <w:r>
        <w:rPr>
          <w:rFonts w:hint="eastAsia"/>
        </w:rPr>
        <w:t>m</w:t>
      </w:r>
      <w:r>
        <w:t>ounted</w:t>
      </w:r>
    </w:p>
    <w:p w14:paraId="248713FE" w14:textId="38CF3DDB" w:rsidR="00C76F6E" w:rsidRDefault="003D02DC" w:rsidP="005502F4">
      <w:r>
        <w:t>mounted</w:t>
      </w:r>
      <w:r w:rsidR="00222468">
        <w:t xml:space="preserve"> </w:t>
      </w:r>
      <w:r w:rsidR="00222468">
        <w:rPr>
          <w:rFonts w:hint="eastAsia"/>
        </w:rPr>
        <w:t>속성값은 함수이다.</w:t>
      </w:r>
    </w:p>
    <w:p w14:paraId="75ECC54C" w14:textId="77777777" w:rsidR="00BC5601" w:rsidRDefault="005B58ED" w:rsidP="005502F4">
      <w:pPr>
        <w:rPr>
          <w:shd w:val="clear" w:color="auto" w:fill="FFFF99"/>
        </w:rPr>
      </w:pPr>
      <w:r w:rsidRPr="00B9200E">
        <w:rPr>
          <w:rFonts w:hint="eastAsia"/>
          <w:shd w:val="clear" w:color="auto" w:fill="FFFF99"/>
        </w:rPr>
        <w:t>m</w:t>
      </w:r>
      <w:r w:rsidRPr="00B9200E">
        <w:rPr>
          <w:shd w:val="clear" w:color="auto" w:fill="FFFF99"/>
        </w:rPr>
        <w:t xml:space="preserve">ounted </w:t>
      </w:r>
      <w:r w:rsidRPr="00B9200E">
        <w:rPr>
          <w:rFonts w:hint="eastAsia"/>
          <w:shd w:val="clear" w:color="auto" w:fill="FFFF99"/>
        </w:rPr>
        <w:t>메소드는</w:t>
      </w:r>
      <w:r w:rsidR="00080B36" w:rsidRPr="00B9200E">
        <w:rPr>
          <w:rFonts w:hint="eastAsia"/>
          <w:shd w:val="clear" w:color="auto" w:fill="FFFF99"/>
        </w:rPr>
        <w:t>,</w:t>
      </w:r>
      <w:r w:rsidR="00222468" w:rsidRPr="00B9200E">
        <w:rPr>
          <w:rFonts w:hint="eastAsia"/>
          <w:shd w:val="clear" w:color="auto" w:fill="FFFF99"/>
        </w:rPr>
        <w:t xml:space="preserve"> </w:t>
      </w:r>
      <w:r w:rsidR="00222468" w:rsidRPr="00B9200E">
        <w:rPr>
          <w:shd w:val="clear" w:color="auto" w:fill="FFFF99"/>
        </w:rPr>
        <w:t xml:space="preserve">Vue </w:t>
      </w:r>
      <w:r w:rsidR="00222468" w:rsidRPr="00B9200E">
        <w:rPr>
          <w:rFonts w:hint="eastAsia"/>
          <w:shd w:val="clear" w:color="auto" w:fill="FFFF99"/>
        </w:rPr>
        <w:t>앱 객체가 생성된 후</w:t>
      </w:r>
      <w:r w:rsidR="00E04457" w:rsidRPr="00B9200E">
        <w:rPr>
          <w:rFonts w:hint="eastAsia"/>
          <w:shd w:val="clear" w:color="auto" w:fill="FFFF99"/>
        </w:rPr>
        <w:t>이고,</w:t>
      </w:r>
      <w:r w:rsidR="00E04457" w:rsidRPr="00B9200E">
        <w:rPr>
          <w:shd w:val="clear" w:color="auto" w:fill="FFFF99"/>
        </w:rPr>
        <w:t xml:space="preserve"> </w:t>
      </w:r>
      <w:r w:rsidR="00BC5601">
        <w:rPr>
          <w:rFonts w:hint="eastAsia"/>
          <w:shd w:val="clear" w:color="auto" w:fill="FFFF99"/>
        </w:rPr>
        <w:t>태그들은 생성되었지만,</w:t>
      </w:r>
      <w:r w:rsidR="00BC5601">
        <w:rPr>
          <w:shd w:val="clear" w:color="auto" w:fill="FFFF99"/>
        </w:rPr>
        <w:t xml:space="preserve"> </w:t>
      </w:r>
    </w:p>
    <w:p w14:paraId="5BFF4173" w14:textId="307D1584" w:rsidR="00222468" w:rsidRPr="00B9200E" w:rsidRDefault="00E04457" w:rsidP="005502F4">
      <w:pPr>
        <w:rPr>
          <w:shd w:val="clear" w:color="auto" w:fill="FFFF99"/>
        </w:rPr>
      </w:pPr>
      <w:r w:rsidRPr="00B9200E">
        <w:rPr>
          <w:rFonts w:hint="eastAsia"/>
          <w:shd w:val="clear" w:color="auto" w:fill="FFFF99"/>
        </w:rPr>
        <w:t>아직</w:t>
      </w:r>
      <w:r w:rsidR="00BC5601">
        <w:rPr>
          <w:rFonts w:hint="eastAsia"/>
          <w:shd w:val="clear" w:color="auto" w:fill="FFFF99"/>
        </w:rPr>
        <w:t xml:space="preserve"> </w:t>
      </w:r>
      <w:r w:rsidRPr="00B9200E">
        <w:rPr>
          <w:rFonts w:hint="eastAsia"/>
          <w:shd w:val="clear" w:color="auto" w:fill="FFFF99"/>
        </w:rPr>
        <w:t xml:space="preserve">화면이 그려지기 전에 </w:t>
      </w:r>
      <w:r w:rsidR="00222468" w:rsidRPr="00B9200E">
        <w:rPr>
          <w:rFonts w:hint="eastAsia"/>
          <w:shd w:val="clear" w:color="auto" w:fill="FFFF99"/>
        </w:rPr>
        <w:t>호출된다.</w:t>
      </w:r>
    </w:p>
    <w:p w14:paraId="5990D2A3" w14:textId="1730EE1B" w:rsidR="005220E0" w:rsidRPr="00B9200E" w:rsidRDefault="005220E0" w:rsidP="005502F4">
      <w:pPr>
        <w:rPr>
          <w:shd w:val="clear" w:color="auto" w:fill="FFFF99"/>
        </w:rPr>
      </w:pPr>
      <w:r w:rsidRPr="00B9200E">
        <w:rPr>
          <w:rFonts w:hint="eastAsia"/>
          <w:shd w:val="clear" w:color="auto" w:fill="FFFF99"/>
        </w:rPr>
        <w:t xml:space="preserve">앱이 시작될 때 해야할 일을 </w:t>
      </w:r>
      <w:r w:rsidRPr="00B9200E">
        <w:rPr>
          <w:shd w:val="clear" w:color="auto" w:fill="FFFF99"/>
        </w:rPr>
        <w:t xml:space="preserve">mounted </w:t>
      </w:r>
      <w:r w:rsidR="00851465" w:rsidRPr="00B9200E">
        <w:rPr>
          <w:rFonts w:hint="eastAsia"/>
          <w:shd w:val="clear" w:color="auto" w:fill="FFFF99"/>
        </w:rPr>
        <w:t>메소드</w:t>
      </w:r>
      <w:r w:rsidRPr="00B9200E">
        <w:rPr>
          <w:rFonts w:hint="eastAsia"/>
          <w:shd w:val="clear" w:color="auto" w:fill="FFFF99"/>
        </w:rPr>
        <w:t>에 구</w:t>
      </w:r>
      <w:r w:rsidR="00F96389" w:rsidRPr="00B9200E">
        <w:rPr>
          <w:rFonts w:hint="eastAsia"/>
          <w:shd w:val="clear" w:color="auto" w:fill="FFFF99"/>
        </w:rPr>
        <w:t>현</w:t>
      </w:r>
      <w:r w:rsidR="00145FC8" w:rsidRPr="00B9200E">
        <w:rPr>
          <w:rFonts w:hint="eastAsia"/>
          <w:shd w:val="clear" w:color="auto" w:fill="FFFF99"/>
        </w:rPr>
        <w:t>하자.</w:t>
      </w:r>
    </w:p>
    <w:p w14:paraId="64F81B63" w14:textId="2AB56F15" w:rsidR="003543AF" w:rsidRDefault="002F495F" w:rsidP="005502F4">
      <w:r>
        <w:rPr>
          <w:rFonts w:hint="eastAsia"/>
        </w:rPr>
        <w:t>이</w:t>
      </w:r>
      <w:r w:rsidR="003543AF">
        <w:rPr>
          <w:rFonts w:hint="eastAsia"/>
        </w:rPr>
        <w:t xml:space="preserve">렇게 </w:t>
      </w:r>
      <w:r w:rsidR="003543AF">
        <w:t xml:space="preserve">Vue </w:t>
      </w:r>
      <w:r w:rsidR="003543AF">
        <w:rPr>
          <w:rFonts w:hint="eastAsia"/>
        </w:rPr>
        <w:t xml:space="preserve">앱 객체의 어떤 특정 시점에 호출되는 </w:t>
      </w:r>
      <w:r w:rsidR="00851465">
        <w:rPr>
          <w:rFonts w:hint="eastAsia"/>
        </w:rPr>
        <w:t>메소드</w:t>
      </w:r>
      <w:r w:rsidR="003543AF">
        <w:rPr>
          <w:rFonts w:hint="eastAsia"/>
        </w:rPr>
        <w:t xml:space="preserve">들을 </w:t>
      </w:r>
      <w:r>
        <w:t xml:space="preserve">lifetime </w:t>
      </w:r>
      <w:r w:rsidR="008E1845">
        <w:rPr>
          <w:rFonts w:hint="eastAsia"/>
        </w:rPr>
        <w:t>h</w:t>
      </w:r>
      <w:r w:rsidR="008E1845">
        <w:t>ook</w:t>
      </w:r>
      <w:r w:rsidR="003543AF">
        <w:rPr>
          <w:rFonts w:hint="eastAsia"/>
        </w:rPr>
        <w:t xml:space="preserve"> 이라고 한다.</w:t>
      </w:r>
    </w:p>
    <w:p w14:paraId="10E8C517" w14:textId="2157628B" w:rsidR="00127DE4" w:rsidRDefault="00127DE4" w:rsidP="005502F4"/>
    <w:p w14:paraId="306C269E" w14:textId="10EA5417" w:rsidR="00FB70E2" w:rsidRDefault="00FB70E2" w:rsidP="005502F4"/>
    <w:p w14:paraId="08A8ABA2" w14:textId="49CD1EF2" w:rsidR="000822A7" w:rsidRDefault="000822A7" w:rsidP="005502F4"/>
    <w:p w14:paraId="5D29137D" w14:textId="3CCA134F" w:rsidR="000822A7" w:rsidRPr="000822A7" w:rsidRDefault="000822A7" w:rsidP="000822A7">
      <w:pPr>
        <w:pStyle w:val="Heading4"/>
        <w:ind w:left="400" w:hanging="400"/>
      </w:pPr>
      <w:r>
        <w:rPr>
          <w:rFonts w:hint="eastAsia"/>
        </w:rPr>
        <w:t>s</w:t>
      </w:r>
      <w:r>
        <w:t>etInterval</w:t>
      </w:r>
    </w:p>
    <w:p w14:paraId="5DA3E595" w14:textId="511D046A" w:rsidR="00FB70E2" w:rsidRPr="00FB70E2" w:rsidRDefault="00FB70E2" w:rsidP="00FB70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B70E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B70E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 = () </w:t>
      </w:r>
      <w:r w:rsidRPr="00FB70E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B70E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B70E2">
        <w:rPr>
          <w:rFonts w:ascii="Consolas" w:eastAsia="굴림" w:hAnsi="Consolas" w:cs="굴림"/>
          <w:color w:val="001080"/>
          <w:kern w:val="0"/>
          <w:sz w:val="21"/>
          <w:szCs w:val="21"/>
        </w:rPr>
        <w:t>time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B70E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B70E2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73AB700C" w14:textId="52FD37AC" w:rsidR="00FB70E2" w:rsidRDefault="00FB70E2" w:rsidP="00FB70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B70E2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B70E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FB70E2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74DA06B" w14:textId="72184622" w:rsidR="00FB70E2" w:rsidRDefault="00FB70E2" w:rsidP="00FB70E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FB70E2">
        <w:rPr>
          <w:rFonts w:hint="eastAsia"/>
        </w:rPr>
        <w:t xml:space="preserve"> </w:t>
      </w:r>
      <w:r w:rsidRPr="00FB70E2">
        <w:t xml:space="preserve"> 1초 마다</w:t>
      </w:r>
      <w:r w:rsidRPr="00FB70E2">
        <w:rPr>
          <w:rFonts w:hint="eastAsia"/>
        </w:rPr>
        <w:t xml:space="preserve"> </w:t>
      </w:r>
      <w:r w:rsidRPr="00FB70E2">
        <w:t>한</w:t>
      </w:r>
      <w:r w:rsidRPr="00FB70E2">
        <w:rPr>
          <w:rFonts w:hint="eastAsia"/>
        </w:rPr>
        <w:t xml:space="preserve"> </w:t>
      </w:r>
      <w:r w:rsidRPr="00FB70E2">
        <w:t>번씩</w:t>
      </w:r>
      <w:r w:rsidRPr="00FB70E2">
        <w:rPr>
          <w:rFonts w:hint="eastAsia"/>
        </w:rPr>
        <w:t xml:space="preserve"> </w:t>
      </w:r>
      <w:r w:rsidRPr="00FB70E2">
        <w:t>앱의</w:t>
      </w:r>
      <w:r w:rsidRPr="00FB70E2">
        <w:rPr>
          <w:rFonts w:hint="eastAsia"/>
        </w:rPr>
        <w:t xml:space="preserve"> </w:t>
      </w:r>
      <w:r w:rsidRPr="00FB70E2">
        <w:t>time 속성에</w:t>
      </w:r>
      <w:r w:rsidRPr="00FB70E2">
        <w:rPr>
          <w:rFonts w:hint="eastAsia"/>
        </w:rPr>
        <w:t xml:space="preserve"> </w:t>
      </w:r>
      <w:r w:rsidRPr="00FB70E2">
        <w:t>현재</w:t>
      </w:r>
      <w:r w:rsidRPr="00FB70E2">
        <w:rPr>
          <w:rFonts w:hint="eastAsia"/>
        </w:rPr>
        <w:t xml:space="preserve"> </w:t>
      </w:r>
      <w:r w:rsidRPr="00FB70E2">
        <w:t>시각</w:t>
      </w:r>
      <w:r w:rsidRPr="00FB70E2">
        <w:rPr>
          <w:rFonts w:hint="eastAsia"/>
        </w:rPr>
        <w:t xml:space="preserve"> </w:t>
      </w:r>
      <w:r w:rsidRPr="00FB70E2">
        <w:t>객체를</w:t>
      </w:r>
      <w:r w:rsidRPr="00FB70E2">
        <w:rPr>
          <w:rFonts w:hint="eastAsia"/>
        </w:rPr>
        <w:t xml:space="preserve"> </w:t>
      </w:r>
      <w:r w:rsidRPr="00FB70E2">
        <w:t>대입한다</w:t>
      </w:r>
      <w:r w:rsidRPr="00FB70E2">
        <w:rPr>
          <w:rFonts w:hint="eastAsia"/>
        </w:rPr>
        <w:t>.</w:t>
      </w:r>
    </w:p>
    <w:p w14:paraId="59135D93" w14:textId="46BC5363" w:rsidR="00145FC8" w:rsidRDefault="00145FC8" w:rsidP="00145FC8">
      <w:r>
        <w:t xml:space="preserve">  </w:t>
      </w:r>
      <w:r>
        <w:rPr>
          <w:rFonts w:hint="eastAsia"/>
        </w:rPr>
        <w:t>'함수'</w:t>
      </w:r>
      <w:r>
        <w:t xml:space="preserve"> </w:t>
      </w:r>
      <w:r>
        <w:rPr>
          <w:rFonts w:hint="eastAsia"/>
        </w:rPr>
        <w:t xml:space="preserve">강의노트의 </w:t>
      </w:r>
      <w:r>
        <w:t xml:space="preserve">setInterval </w:t>
      </w:r>
      <w:r>
        <w:rPr>
          <w:rFonts w:hint="eastAsia"/>
        </w:rPr>
        <w:t>함수 설명을 참고하라.</w:t>
      </w:r>
    </w:p>
    <w:p w14:paraId="284779AB" w14:textId="77777777" w:rsidR="00145FC8" w:rsidRPr="00145FC8" w:rsidRDefault="00145FC8" w:rsidP="00FB70E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A10E89B" w14:textId="383F52BF" w:rsidR="00FB70E2" w:rsidRPr="00FB70E2" w:rsidRDefault="00FB70E2" w:rsidP="00FB70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AA4B39A" w14:textId="4B09B3E9" w:rsidR="00FB70E2" w:rsidRDefault="00346746" w:rsidP="005502F4">
      <w:r w:rsidRPr="00E1603F">
        <w:rPr>
          <w:noProof/>
        </w:rPr>
        <w:drawing>
          <wp:inline distT="0" distB="0" distL="0" distR="0" wp14:anchorId="24D3E796" wp14:editId="23E2B36A">
            <wp:extent cx="4135582" cy="1284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821" cy="13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D9A5" w14:textId="776144F6" w:rsidR="00346746" w:rsidRDefault="00346746" w:rsidP="005502F4">
      <w:r>
        <w:rPr>
          <w:rFonts w:hint="eastAsia"/>
        </w:rPr>
        <w:t xml:space="preserve">화면에 표시된 현재 시각이 </w:t>
      </w:r>
      <w:r>
        <w:t>1</w:t>
      </w:r>
      <w:r>
        <w:rPr>
          <w:rFonts w:hint="eastAsia"/>
        </w:rPr>
        <w:t>초마다 한 번씩 변경된다.</w:t>
      </w:r>
    </w:p>
    <w:p w14:paraId="699F9BC2" w14:textId="77777777" w:rsidR="00346746" w:rsidRDefault="00346746" w:rsidP="005502F4"/>
    <w:p w14:paraId="01CD04BF" w14:textId="77777777" w:rsidR="00346746" w:rsidRPr="00FB70E2" w:rsidRDefault="00346746" w:rsidP="005502F4"/>
    <w:p w14:paraId="73371E78" w14:textId="32F5F71F" w:rsidR="00127DE4" w:rsidRDefault="00127DE4" w:rsidP="005502F4"/>
    <w:p w14:paraId="211635FB" w14:textId="6C21B03A" w:rsidR="00061F80" w:rsidRDefault="00061F8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3729D4D" w14:textId="68769420" w:rsidR="00061F80" w:rsidRDefault="00061F80" w:rsidP="00061F80">
      <w:pPr>
        <w:pStyle w:val="Heading2"/>
        <w:ind w:left="400" w:hanging="400"/>
      </w:pPr>
      <w:bookmarkStart w:id="3" w:name="_Toc38204801"/>
      <w:r>
        <w:lastRenderedPageBreak/>
        <w:t>time format</w:t>
      </w:r>
      <w:bookmarkEnd w:id="3"/>
    </w:p>
    <w:p w14:paraId="1AFDFBF6" w14:textId="4FA17422" w:rsidR="00061F80" w:rsidRDefault="00B6335E" w:rsidP="00061F80">
      <w:pPr>
        <w:pStyle w:val="Heading3"/>
      </w:pPr>
      <w:r>
        <w:rPr>
          <w:rFonts w:hint="eastAsia"/>
        </w:rPr>
        <w:t>c</w:t>
      </w:r>
      <w:r>
        <w:t>lock3.html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35E" w14:paraId="568E82D1" w14:textId="77777777" w:rsidTr="00B6335E">
        <w:tc>
          <w:tcPr>
            <w:tcW w:w="10456" w:type="dxa"/>
          </w:tcPr>
          <w:p w14:paraId="60F03953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7AD4044F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2B63EC4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492A69E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590EC4D4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6A1D328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92E6CB7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50D7162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FC3B2B1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1AAEDF8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5780961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90C903F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206C211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84FBF58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266C8383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"time"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time }}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BFE0BD6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C18E303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1C9D4DC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6F7F5E7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1A19408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EB8CD13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2A02765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</w:p>
          <w:p w14:paraId="65143132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52B02D65" w14:textId="424E7289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="00E65A7D" w:rsidRPr="0034780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mounted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4BCA5A8D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633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formatTime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(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new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 </w:t>
            </w:r>
            <w:r w:rsidRPr="00B6335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:shd w:val="clear" w:color="auto" w:fill="FFFF99"/>
              </w:rPr>
              <w:t>Date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())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D00AB6A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633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DBCD355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00424D8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5A063873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BB086A5" w14:textId="77777777" w:rsidR="00B6335E" w:rsidRPr="00B6335E" w:rsidRDefault="00B6335E" w:rsidP="00E6643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E2A2CDF" w14:textId="77777777" w:rsidR="00B6335E" w:rsidRPr="00B6335E" w:rsidRDefault="00B6335E" w:rsidP="00E6643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633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getHours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633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getMinutes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633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getSeconds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3086B69" w14:textId="77777777" w:rsidR="00B6335E" w:rsidRPr="00B6335E" w:rsidRDefault="00B6335E" w:rsidP="00E6643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6335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633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633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50D737C" w14:textId="77777777" w:rsidR="00B6335E" w:rsidRPr="00B6335E" w:rsidRDefault="00B6335E" w:rsidP="00E6643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50143BCE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33472CEC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C932077" w14:textId="77777777"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50869853" w14:textId="77777777" w:rsidR="00B6335E" w:rsidRDefault="00B6335E" w:rsidP="00B6335E"/>
        </w:tc>
      </w:tr>
    </w:tbl>
    <w:p w14:paraId="7FF12805" w14:textId="0FE30EC4" w:rsidR="00B6335E" w:rsidRDefault="00B6335E" w:rsidP="00B6335E"/>
    <w:p w14:paraId="14BA3E7C" w14:textId="3EC52871" w:rsidR="00E6643C" w:rsidRDefault="00E6643C" w:rsidP="00E6643C">
      <w:pPr>
        <w:pStyle w:val="Heading4"/>
        <w:ind w:left="400" w:hanging="400"/>
      </w:pPr>
      <w:r>
        <w:rPr>
          <w:rFonts w:hint="eastAsia"/>
        </w:rPr>
        <w:t>f</w:t>
      </w:r>
      <w:r>
        <w:t xml:space="preserve">ormatTime </w:t>
      </w:r>
      <w:r>
        <w:rPr>
          <w:rFonts w:hint="eastAsia"/>
        </w:rPr>
        <w:t>함수</w:t>
      </w:r>
    </w:p>
    <w:p w14:paraId="2CAD3FE2" w14:textId="7F654547" w:rsidR="00E6643C" w:rsidRDefault="00E6643C" w:rsidP="00E6643C">
      <w:r>
        <w:rPr>
          <w:rFonts w:hint="eastAsia"/>
        </w:rPr>
        <w:t>파라미터로 주어진 시각</w:t>
      </w:r>
      <w:r w:rsidR="00AD6916">
        <w:rPr>
          <w:rFonts w:hint="eastAsia"/>
        </w:rPr>
        <w:t>으로부터</w:t>
      </w:r>
      <w:r>
        <w:rPr>
          <w:rFonts w:hint="eastAsia"/>
        </w:rPr>
        <w:t xml:space="preserve"> </w:t>
      </w:r>
      <w:r w:rsidR="00AD6916">
        <w:t>"</w:t>
      </w:r>
      <w:r w:rsidR="00AD6916">
        <w:rPr>
          <w:rFonts w:hint="eastAsia"/>
        </w:rPr>
        <w:t>시:분:초"</w:t>
      </w:r>
      <w:r w:rsidR="00AD6916">
        <w:t xml:space="preserve"> </w:t>
      </w:r>
      <w:r w:rsidR="00AD6916">
        <w:rPr>
          <w:rFonts w:hint="eastAsia"/>
        </w:rPr>
        <w:t>형태의 문자열을 만들어 리턴한다.</w:t>
      </w:r>
    </w:p>
    <w:p w14:paraId="6B1FA5DC" w14:textId="2A702549" w:rsidR="00AD6916" w:rsidRDefault="00AD6916" w:rsidP="00E6643C"/>
    <w:p w14:paraId="048EB396" w14:textId="77777777" w:rsidR="00602F09" w:rsidRDefault="00602F09" w:rsidP="00E6643C"/>
    <w:p w14:paraId="29E857EC" w14:textId="36984860" w:rsidR="00324862" w:rsidRDefault="0032486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127571" w14:textId="3C7A33E5" w:rsidR="00AD6916" w:rsidRDefault="00AD6916" w:rsidP="00E6643C"/>
    <w:p w14:paraId="3725A90A" w14:textId="4A17B005" w:rsidR="00AD6916" w:rsidRDefault="00DE16B5" w:rsidP="00E6643C">
      <w:r w:rsidRPr="00DE16B5">
        <w:rPr>
          <w:noProof/>
        </w:rPr>
        <w:drawing>
          <wp:inline distT="0" distB="0" distL="0" distR="0" wp14:anchorId="09C8859D" wp14:editId="0F4DE9F1">
            <wp:extent cx="2468865" cy="1385454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797" cy="14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6039" w14:textId="11E5EB22" w:rsidR="00AD6916" w:rsidRDefault="00AD6916" w:rsidP="00E6643C">
      <w:r>
        <w:rPr>
          <w:rFonts w:hint="eastAsia"/>
        </w:rPr>
        <w:t xml:space="preserve">1초마나 한 번씩 화면에 </w:t>
      </w:r>
      <w:r>
        <w:t>"</w:t>
      </w:r>
      <w:r>
        <w:rPr>
          <w:rFonts w:hint="eastAsia"/>
        </w:rPr>
        <w:t>시:분:초"</w:t>
      </w:r>
      <w:r>
        <w:t xml:space="preserve"> </w:t>
      </w:r>
      <w:r>
        <w:rPr>
          <w:rFonts w:hint="eastAsia"/>
        </w:rPr>
        <w:t>형태로 현재 시각이 출력된다.</w:t>
      </w:r>
    </w:p>
    <w:p w14:paraId="5C0E3E1E" w14:textId="5181B37A" w:rsidR="00AD6916" w:rsidRDefault="00AD6916" w:rsidP="00E6643C"/>
    <w:p w14:paraId="77CF38BE" w14:textId="2A31661C" w:rsidR="00DE16B5" w:rsidRDefault="00DE16B5" w:rsidP="00E6643C">
      <w:r>
        <w:rPr>
          <w:rFonts w:hint="eastAsia"/>
        </w:rPr>
        <w:t xml:space="preserve">그런데 </w:t>
      </w:r>
      <w:r w:rsidR="00054166">
        <w:rPr>
          <w:rFonts w:hint="eastAsia"/>
        </w:rPr>
        <w:t xml:space="preserve">예를 들어 </w:t>
      </w:r>
      <w:r w:rsidR="00054166">
        <w:t>9</w:t>
      </w:r>
      <w:r w:rsidR="00054166">
        <w:rPr>
          <w:rFonts w:hint="eastAsia"/>
        </w:rPr>
        <w:t xml:space="preserve">시 5분 </w:t>
      </w:r>
      <w:r w:rsidR="00054166">
        <w:t>8</w:t>
      </w:r>
      <w:r w:rsidR="00054166">
        <w:rPr>
          <w:rFonts w:hint="eastAsia"/>
        </w:rPr>
        <w:t xml:space="preserve">초의 경우에 </w:t>
      </w:r>
      <w:r w:rsidR="00054166">
        <w:t xml:space="preserve">"9:5:8" </w:t>
      </w:r>
      <w:r w:rsidR="00054166">
        <w:rPr>
          <w:rFonts w:hint="eastAsia"/>
        </w:rPr>
        <w:t>형태로 출력된다.</w:t>
      </w:r>
    </w:p>
    <w:p w14:paraId="295CA934" w14:textId="77777777" w:rsidR="00852EC1" w:rsidRDefault="00852EC1" w:rsidP="00E6643C"/>
    <w:p w14:paraId="44270C4D" w14:textId="58B81724" w:rsidR="00C04865" w:rsidRDefault="00C04865" w:rsidP="00E6643C">
      <w:r>
        <w:rPr>
          <w:rFonts w:hint="eastAsia"/>
        </w:rPr>
        <w:t xml:space="preserve">아쉽게도 </w:t>
      </w:r>
      <w:r>
        <w:t xml:space="preserve">javascript </w:t>
      </w:r>
      <w:r>
        <w:rPr>
          <w:rFonts w:hint="eastAsia"/>
        </w:rPr>
        <w:t>에는 날짜 시각 포멧을 지정하는 표준 함수나 메소드가 없다.</w:t>
      </w:r>
    </w:p>
    <w:p w14:paraId="3A4C14CB" w14:textId="19641906" w:rsidR="00C04865" w:rsidRDefault="00C04865" w:rsidP="00E6643C">
      <w:r>
        <w:rPr>
          <w:rFonts w:hint="eastAsia"/>
        </w:rPr>
        <w:t>직업 구현하던가,</w:t>
      </w:r>
      <w:r>
        <w:t xml:space="preserve"> </w:t>
      </w:r>
      <w:r>
        <w:rPr>
          <w:rFonts w:hint="eastAsia"/>
        </w:rPr>
        <w:t>오픈 소스 라이브러리를 구해야 한다.</w:t>
      </w:r>
    </w:p>
    <w:p w14:paraId="3020C356" w14:textId="73F29102" w:rsidR="00C04865" w:rsidRDefault="00C04865" w:rsidP="00E6643C"/>
    <w:p w14:paraId="3BB1E09B" w14:textId="77777777" w:rsidR="00C04865" w:rsidRDefault="00C04865" w:rsidP="00E6643C"/>
    <w:p w14:paraId="6A364BC7" w14:textId="4005F3AD" w:rsidR="00054166" w:rsidRDefault="00054166" w:rsidP="00E6643C"/>
    <w:p w14:paraId="3F61FA48" w14:textId="0813C65C" w:rsidR="00C04865" w:rsidRDefault="00C0486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AD60B4" w14:textId="16962245" w:rsidR="00054166" w:rsidRDefault="00852EC1" w:rsidP="00852EC1">
      <w:pPr>
        <w:pStyle w:val="Heading3"/>
        <w:ind w:left="400" w:hanging="400"/>
      </w:pPr>
      <w:r>
        <w:rPr>
          <w:rFonts w:hint="eastAsia"/>
        </w:rPr>
        <w:lastRenderedPageBreak/>
        <w:t>c</w:t>
      </w:r>
      <w:r>
        <w:t>lock4.html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2EC1" w14:paraId="6488149A" w14:textId="77777777" w:rsidTr="00852EC1">
        <w:tc>
          <w:tcPr>
            <w:tcW w:w="10456" w:type="dxa"/>
          </w:tcPr>
          <w:p w14:paraId="70416CEE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18FCDE0D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7DF484E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BE598ED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228859B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79A460D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47E4A27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BEF7417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C45597E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B870706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26253943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D128F23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4C0A1CB6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AFC5AA5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7E2E2E53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"time"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time }}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CB423CF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5CE8734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F25A8E9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2CDD65F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DA5F1A5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2343FF3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9863487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</w:p>
          <w:p w14:paraId="5C9A046B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1BA873DC" w14:textId="72B72C39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="00E65A7D" w:rsidRPr="0034780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mounted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14:paraId="2871837C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25CDE73E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72CFC07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3CD95D3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0F98E1A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0CD5C1A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153376D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getHours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getMinutes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getSeconds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0820C3E" w14:textId="77777777" w:rsidR="00852EC1" w:rsidRPr="00852EC1" w:rsidRDefault="00852EC1" w:rsidP="00852EC1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81C707A" w14:textId="77777777" w:rsidR="00852EC1" w:rsidRPr="00852EC1" w:rsidRDefault="00852EC1" w:rsidP="00852EC1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613DCE0" w14:textId="77777777" w:rsidR="00852EC1" w:rsidRPr="00852EC1" w:rsidRDefault="00852EC1" w:rsidP="00852EC1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30D4E12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078FA6F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0C2C2B66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589AEF1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E090095" w14:textId="77777777"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674BDDC7" w14:textId="77777777" w:rsidR="00852EC1" w:rsidRDefault="00852EC1" w:rsidP="00852EC1"/>
        </w:tc>
      </w:tr>
    </w:tbl>
    <w:p w14:paraId="18AD6BBD" w14:textId="2D4FCBD4" w:rsidR="00852EC1" w:rsidRDefault="00852EC1" w:rsidP="00852EC1"/>
    <w:p w14:paraId="694B5A42" w14:textId="2E34F459" w:rsidR="00AD5C53" w:rsidRDefault="00AD5C53" w:rsidP="00852EC1">
      <w:r>
        <w:rPr>
          <w:rFonts w:hint="eastAsia"/>
        </w:rPr>
        <w:t>현재 시(</w:t>
      </w:r>
      <w:r>
        <w:t>hour)</w:t>
      </w:r>
      <w:r>
        <w:rPr>
          <w:rFonts w:hint="eastAsia"/>
        </w:rPr>
        <w:t>를 두 자리로 출력하기 위해서 아래 코드를 추가하였다.</w:t>
      </w:r>
    </w:p>
    <w:p w14:paraId="408EC70F" w14:textId="77777777" w:rsidR="00AD5C53" w:rsidRDefault="00AD5C53" w:rsidP="00852EC1"/>
    <w:p w14:paraId="49CC7760" w14:textId="02DFE00A" w:rsidR="00BA488C" w:rsidRDefault="00BA488C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A488C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BA488C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BA488C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BA488C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A488C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BA488C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1A29BA6" w14:textId="5361D6A3" w:rsidR="00BA488C" w:rsidRDefault="00BA488C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h </w:t>
      </w:r>
      <w:r>
        <w:rPr>
          <w:rFonts w:hint="eastAsia"/>
        </w:rPr>
        <w:t xml:space="preserve">값이 </w:t>
      </w:r>
      <w:r>
        <w:t xml:space="preserve">10 </w:t>
      </w:r>
      <w:r>
        <w:rPr>
          <w:rFonts w:hint="eastAsia"/>
        </w:rPr>
        <w:t>미만일 경우에,</w:t>
      </w:r>
      <w:r>
        <w:t xml:space="preserve"> </w:t>
      </w:r>
      <w:r>
        <w:rPr>
          <w:rFonts w:hint="eastAsia"/>
        </w:rPr>
        <w:t xml:space="preserve">앞에 </w:t>
      </w:r>
      <w:r>
        <w:t>"0"</w:t>
      </w:r>
      <w:r>
        <w:rPr>
          <w:rFonts w:hint="eastAsia"/>
        </w:rPr>
        <w:t>을 붙인다.</w:t>
      </w:r>
    </w:p>
    <w:p w14:paraId="6B7403B4" w14:textId="4077644A" w:rsidR="00BA488C" w:rsidRDefault="00BA488C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268A5DA" w14:textId="1BC433E9" w:rsidR="000741BD" w:rsidRPr="000741BD" w:rsidRDefault="000741BD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944CCF8" w14:textId="4F780BED" w:rsidR="00324862" w:rsidRDefault="00324862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B6E6807" w14:textId="6599A1B8" w:rsidR="00324862" w:rsidRDefault="0032486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62668D6" w14:textId="3C5243E2" w:rsidR="00BA488C" w:rsidRPr="00BA488C" w:rsidRDefault="00D45053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45053">
        <w:rPr>
          <w:noProof/>
        </w:rPr>
        <w:lastRenderedPageBreak/>
        <w:drawing>
          <wp:inline distT="0" distB="0" distL="0" distR="0" wp14:anchorId="3B030ABF" wp14:editId="6A06879D">
            <wp:extent cx="2515879" cy="14270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511" cy="14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0F29" w14:textId="685CC1FE" w:rsidR="00BA488C" w:rsidRDefault="00BA488C" w:rsidP="00852EC1"/>
    <w:p w14:paraId="498B1FEA" w14:textId="79542A66" w:rsidR="0062183F" w:rsidRDefault="0062183F" w:rsidP="00852EC1"/>
    <w:p w14:paraId="2CEB7574" w14:textId="420A3B35" w:rsidR="0062183F" w:rsidRDefault="0062183F" w:rsidP="00852EC1">
      <w:r>
        <w:rPr>
          <w:rFonts w:hint="eastAsia"/>
        </w:rPr>
        <w:t>그런데 앱이 시작</w:t>
      </w:r>
      <w:r w:rsidR="001B544F">
        <w:rPr>
          <w:rFonts w:hint="eastAsia"/>
        </w:rPr>
        <w:t>한 처음 화면은 다음과 같다.</w:t>
      </w:r>
    </w:p>
    <w:p w14:paraId="1D8E32C1" w14:textId="68944C5F" w:rsidR="001B544F" w:rsidRDefault="001B544F" w:rsidP="00852EC1">
      <w:r w:rsidRPr="001B544F">
        <w:rPr>
          <w:noProof/>
        </w:rPr>
        <w:drawing>
          <wp:inline distT="0" distB="0" distL="0" distR="0" wp14:anchorId="6DD6D6F7" wp14:editId="76F144D8">
            <wp:extent cx="2528455" cy="1159717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924" cy="11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CFAA" w14:textId="15984F22" w:rsidR="001B544F" w:rsidRDefault="00D628DA" w:rsidP="00E6643C">
      <w:r>
        <w:rPr>
          <w:rFonts w:hint="eastAsia"/>
        </w:rPr>
        <w:t>앱이 시작</w:t>
      </w:r>
      <w:r w:rsidR="001B544F">
        <w:rPr>
          <w:rFonts w:hint="eastAsia"/>
        </w:rPr>
        <w:t>되고</w:t>
      </w:r>
      <w:r>
        <w:t xml:space="preserve"> </w:t>
      </w:r>
      <w:r w:rsidR="001B544F">
        <w:rPr>
          <w:rFonts w:hint="eastAsia"/>
        </w:rPr>
        <w:t xml:space="preserve">약 </w:t>
      </w:r>
      <w:r w:rsidR="001B544F">
        <w:t>1</w:t>
      </w:r>
      <w:r w:rsidR="001B544F">
        <w:rPr>
          <w:rFonts w:hint="eastAsia"/>
        </w:rPr>
        <w:t>초</w:t>
      </w:r>
      <w:r w:rsidR="003F7194">
        <w:rPr>
          <w:rFonts w:hint="eastAsia"/>
        </w:rPr>
        <w:t xml:space="preserve"> </w:t>
      </w:r>
      <w:r w:rsidR="001B544F">
        <w:rPr>
          <w:rFonts w:hint="eastAsia"/>
        </w:rPr>
        <w:t>동안 위와 같은 화면이 보</w:t>
      </w:r>
      <w:r w:rsidR="00672994">
        <w:rPr>
          <w:rFonts w:hint="eastAsia"/>
        </w:rPr>
        <w:t>인다.</w:t>
      </w:r>
    </w:p>
    <w:p w14:paraId="0F2078D6" w14:textId="3824E231" w:rsidR="00672994" w:rsidRDefault="00672994" w:rsidP="00E6643C">
      <w:r>
        <w:rPr>
          <w:rFonts w:hint="eastAsia"/>
        </w:rPr>
        <w:t xml:space="preserve">앱의 </w:t>
      </w:r>
      <w:r>
        <w:t xml:space="preserve">time </w:t>
      </w:r>
      <w:r>
        <w:rPr>
          <w:rFonts w:hint="eastAsia"/>
        </w:rPr>
        <w:t xml:space="preserve">속성의 초기 값이 </w:t>
      </w:r>
      <w:r>
        <w:t xml:space="preserve">'' </w:t>
      </w:r>
      <w:r>
        <w:rPr>
          <w:rFonts w:hint="eastAsia"/>
        </w:rPr>
        <w:t>이기 때문이다.</w:t>
      </w:r>
    </w:p>
    <w:p w14:paraId="7A064B0A" w14:textId="77777777" w:rsidR="00672994" w:rsidRDefault="00672994" w:rsidP="00E6643C"/>
    <w:p w14:paraId="7BC6B5A9" w14:textId="77777777" w:rsidR="00672994" w:rsidRDefault="0069246F" w:rsidP="00E6643C">
      <w:r>
        <w:t>1</w:t>
      </w:r>
      <w:r>
        <w:rPr>
          <w:rFonts w:hint="eastAsia"/>
        </w:rPr>
        <w:t xml:space="preserve">초 후에 </w:t>
      </w:r>
      <w:r w:rsidR="00D628DA">
        <w:rPr>
          <w:rFonts w:hint="eastAsia"/>
        </w:rPr>
        <w:t>s</w:t>
      </w:r>
      <w:r w:rsidR="00D628DA">
        <w:t>etInterval</w:t>
      </w:r>
      <w:r w:rsidR="00D628DA">
        <w:rPr>
          <w:rFonts w:hint="eastAsia"/>
        </w:rPr>
        <w:t xml:space="preserve"> 함수에 의해서 콜백 함수가 호출되</w:t>
      </w:r>
      <w:r w:rsidR="001B544F">
        <w:rPr>
          <w:rFonts w:hint="eastAsia"/>
        </w:rPr>
        <w:t xml:space="preserve">면 </w:t>
      </w:r>
    </w:p>
    <w:p w14:paraId="766FDCD3" w14:textId="458661F2" w:rsidR="00DE16B5" w:rsidRDefault="00672994" w:rsidP="00E6643C">
      <w:r>
        <w:rPr>
          <w:rFonts w:hint="eastAsia"/>
        </w:rPr>
        <w:t>앱의 t</w:t>
      </w:r>
      <w:r>
        <w:t xml:space="preserve">ime </w:t>
      </w:r>
      <w:r>
        <w:rPr>
          <w:rFonts w:hint="eastAsia"/>
        </w:rPr>
        <w:t xml:space="preserve">속성에 </w:t>
      </w:r>
      <w:r w:rsidR="00D628DA">
        <w:rPr>
          <w:rFonts w:hint="eastAsia"/>
        </w:rPr>
        <w:t xml:space="preserve">현재 시각이 </w:t>
      </w:r>
      <w:r>
        <w:rPr>
          <w:rFonts w:hint="eastAsia"/>
        </w:rPr>
        <w:t>대입</w:t>
      </w:r>
      <w:r w:rsidR="00036914">
        <w:rPr>
          <w:rFonts w:hint="eastAsia"/>
        </w:rPr>
        <w:t>되고,</w:t>
      </w:r>
      <w:r w:rsidR="00036914">
        <w:t xml:space="preserve"> </w:t>
      </w:r>
      <w:r w:rsidR="00036914">
        <w:rPr>
          <w:rFonts w:hint="eastAsia"/>
        </w:rPr>
        <w:t>화면에 현재 시각이 출력된다.</w:t>
      </w:r>
    </w:p>
    <w:p w14:paraId="08CCF7F9" w14:textId="6B70FA22" w:rsidR="0069246F" w:rsidRDefault="00E22D4F" w:rsidP="00E6643C">
      <w:r>
        <w:rPr>
          <w:rFonts w:hint="eastAsia"/>
        </w:rPr>
        <w:t>이 문제를 해결하자.</w:t>
      </w:r>
    </w:p>
    <w:p w14:paraId="6838D160" w14:textId="77777777" w:rsidR="00E22D4F" w:rsidRPr="0069246F" w:rsidRDefault="00E22D4F" w:rsidP="00E6643C"/>
    <w:p w14:paraId="76FAE01A" w14:textId="11744A12" w:rsidR="001B544F" w:rsidRPr="003F7194" w:rsidRDefault="001B544F" w:rsidP="00E6643C"/>
    <w:p w14:paraId="354A5B7F" w14:textId="00A4F181" w:rsidR="001B544F" w:rsidRDefault="001B544F" w:rsidP="00E6643C"/>
    <w:p w14:paraId="3FEB86B8" w14:textId="180D718A" w:rsidR="003F7194" w:rsidRDefault="003F719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6C98250" w14:textId="4A761D34" w:rsidR="00D628DA" w:rsidRDefault="003F7194" w:rsidP="003F7194">
      <w:pPr>
        <w:pStyle w:val="Heading3"/>
      </w:pPr>
      <w:r>
        <w:rPr>
          <w:rFonts w:hint="eastAsia"/>
        </w:rPr>
        <w:lastRenderedPageBreak/>
        <w:t>c</w:t>
      </w:r>
      <w:r>
        <w:t>lock5.html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194" w14:paraId="57FA1578" w14:textId="77777777" w:rsidTr="003F7194">
        <w:tc>
          <w:tcPr>
            <w:tcW w:w="10456" w:type="dxa"/>
          </w:tcPr>
          <w:p w14:paraId="32DDFF6B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099C71C8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1C5CB30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C10DFDB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E68B239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189EA22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2E7E163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4BE4DEE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3C0A1CA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00BA5AA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9DF3829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37A48B9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544B428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7C018EE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7F89375A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"time"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time }}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E1D702E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A65718C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0C1E3BA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949FE36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16AA1478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5DFFD13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CFC89F2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</w:p>
          <w:p w14:paraId="0F44E86A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6194DE0F" w14:textId="1ED5A1DF" w:rsidR="003F7194" w:rsidRPr="003F7194" w:rsidRDefault="003F7194" w:rsidP="0034780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="00347809" w:rsidRPr="0034780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mounted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14:paraId="2717BE17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54E44D9F" w14:textId="77777777" w:rsidR="003F7194" w:rsidRPr="003F7194" w:rsidRDefault="003F7194" w:rsidP="003F7194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5582C1B9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44EC4CE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CE0CA36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6BA3602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0B6D400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0EFE5B5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getHours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getMinutes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getSeconds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E4C2532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A3BE434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AE6E3D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CC801B7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FF67E28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6E52929B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0CF287C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65117B4" w14:textId="77777777"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679C152" w14:textId="77777777" w:rsidR="003F7194" w:rsidRDefault="003F7194" w:rsidP="003F7194"/>
        </w:tc>
      </w:tr>
    </w:tbl>
    <w:p w14:paraId="304B3E71" w14:textId="12634CA0" w:rsidR="003F7194" w:rsidRDefault="003F7194" w:rsidP="003F7194"/>
    <w:p w14:paraId="37C6AF25" w14:textId="56D3CB5B" w:rsidR="00897B75" w:rsidRDefault="00897B75" w:rsidP="003F7194">
      <w:r>
        <w:rPr>
          <w:rFonts w:hint="eastAsia"/>
        </w:rPr>
        <w:t>m</w:t>
      </w:r>
      <w:r>
        <w:t xml:space="preserve">ounted </w:t>
      </w:r>
      <w:r>
        <w:rPr>
          <w:rFonts w:hint="eastAsia"/>
        </w:rPr>
        <w:t>함수는 앱이 생성된 후,</w:t>
      </w:r>
      <w:r>
        <w:t xml:space="preserve"> </w:t>
      </w:r>
      <w:r>
        <w:rPr>
          <w:rFonts w:hint="eastAsia"/>
        </w:rPr>
        <w:t>화면이 그려지기 전에 호출된다.</w:t>
      </w:r>
    </w:p>
    <w:p w14:paraId="162D4531" w14:textId="77777777" w:rsidR="00897B75" w:rsidRDefault="00897B75" w:rsidP="003F7194"/>
    <w:p w14:paraId="21AA33BD" w14:textId="199F30F5" w:rsidR="00231AC2" w:rsidRDefault="00231AC2" w:rsidP="003F7194">
      <w:r>
        <w:rPr>
          <w:rFonts w:hint="eastAsia"/>
        </w:rPr>
        <w:t>m</w:t>
      </w:r>
      <w:r>
        <w:t xml:space="preserve">ounted </w:t>
      </w:r>
      <w:r>
        <w:rPr>
          <w:rFonts w:hint="eastAsia"/>
        </w:rPr>
        <w:t>함수에서 콜백 함수를 호출하여</w:t>
      </w:r>
      <w:r>
        <w:t xml:space="preserve">, </w:t>
      </w:r>
      <w:r>
        <w:rPr>
          <w:rFonts w:hint="eastAsia"/>
        </w:rPr>
        <w:t xml:space="preserve">앱의 </w:t>
      </w:r>
      <w:r>
        <w:t xml:space="preserve">time </w:t>
      </w:r>
      <w:r>
        <w:rPr>
          <w:rFonts w:hint="eastAsia"/>
        </w:rPr>
        <w:t>속성에 현재 시각을 대입한다.</w:t>
      </w:r>
    </w:p>
    <w:p w14:paraId="0B25D35D" w14:textId="727F070B" w:rsidR="00231AC2" w:rsidRDefault="00EC6635" w:rsidP="003F7194">
      <w:r>
        <w:rPr>
          <w:rFonts w:hint="eastAsia"/>
        </w:rPr>
        <w:t>따라서 화면이 처음 그려질 때</w:t>
      </w:r>
      <w:r w:rsidR="00AF561B">
        <w:rPr>
          <w:rFonts w:hint="eastAsia"/>
        </w:rPr>
        <w:t>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 시각이 출력된다.</w:t>
      </w:r>
    </w:p>
    <w:p w14:paraId="0702E2DE" w14:textId="77777777" w:rsidR="00D628DA" w:rsidRPr="00E6643C" w:rsidRDefault="00D628DA" w:rsidP="00E6643C"/>
    <w:p w14:paraId="2DA5163C" w14:textId="53C11E77" w:rsidR="00061F80" w:rsidRDefault="00061F80" w:rsidP="00061F80"/>
    <w:p w14:paraId="32BAAE06" w14:textId="3EB2DA25" w:rsidR="00234ACD" w:rsidRDefault="00234AC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E679F98" w14:textId="43163989" w:rsidR="00234ACD" w:rsidRDefault="00234ACD" w:rsidP="00234ACD">
      <w:pPr>
        <w:pStyle w:val="Heading1"/>
      </w:pPr>
      <w:bookmarkStart w:id="4" w:name="_Toc38204802"/>
      <w:r>
        <w:rPr>
          <w:rFonts w:hint="eastAsia"/>
        </w:rPr>
        <w:lastRenderedPageBreak/>
        <w:t>스톱</w:t>
      </w:r>
      <w:r>
        <w:rPr>
          <w:rFonts w:hint="eastAsia"/>
        </w:rPr>
        <w:t xml:space="preserve"> </w:t>
      </w:r>
      <w:r>
        <w:rPr>
          <w:rFonts w:hint="eastAsia"/>
        </w:rPr>
        <w:t>워치</w:t>
      </w:r>
      <w:bookmarkEnd w:id="4"/>
    </w:p>
    <w:p w14:paraId="6DDA99D7" w14:textId="53688F33" w:rsidR="00326764" w:rsidRDefault="00326764" w:rsidP="00A64772">
      <w:pPr>
        <w:pStyle w:val="Heading2"/>
      </w:pPr>
      <w:bookmarkStart w:id="5" w:name="_Toc38204803"/>
      <w:r>
        <w:rPr>
          <w:rFonts w:hint="eastAsia"/>
        </w:rPr>
        <w:t>밀리초 계산</w:t>
      </w:r>
      <w:bookmarkEnd w:id="5"/>
    </w:p>
    <w:p w14:paraId="63DDBA7D" w14:textId="2CEF27E7" w:rsidR="00234ACD" w:rsidRDefault="00A64772" w:rsidP="00326764">
      <w:pPr>
        <w:pStyle w:val="Heading3"/>
      </w:pPr>
      <w:r>
        <w:rPr>
          <w:rFonts w:hint="eastAsia"/>
        </w:rPr>
        <w:t>s</w:t>
      </w:r>
      <w:r>
        <w:t>topWatch1.html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4772" w14:paraId="5CB684B7" w14:textId="77777777" w:rsidTr="00A64772">
        <w:tc>
          <w:tcPr>
            <w:tcW w:w="10456" w:type="dxa"/>
          </w:tcPr>
          <w:p w14:paraId="6E1349AD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74FE5B7E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D08F578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BBDF0CF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0CC047A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DD4768B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AD46B25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21F35B5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25C3906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7044D9A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B221683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65C68C4F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D01A21F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2B53690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CFAE7BC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스톱워치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509904B1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"timer"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</w:t>
            </w:r>
            <w:r w:rsidRPr="00626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99FF99"/>
              </w:rPr>
              <w:t>time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1955DBA3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2645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start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0DD7ADD2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2645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26340E35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611D495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5151CFC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605ECF9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C610F35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2913CBF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8D432B7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2645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time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'00:00:00 0'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FAA93B0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startTime: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null</w:t>
            </w:r>
          </w:p>
          <w:p w14:paraId="3DF08E6B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509483A6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C8B5CE8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2645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start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397815CF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EE984D5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F99C906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-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9C1EFBA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460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CCFF"/>
              </w:rPr>
              <w:t>formatTimeFromMilisec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01698DA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};</w:t>
            </w:r>
          </w:p>
          <w:p w14:paraId="1DF2946D" w14:textId="4936F881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E34DA08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4C9D6D33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2645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4E7326F3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2AA27EC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44CA54F0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1294A9D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8203131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60BFB92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4BED08D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7539A20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460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CCFF"/>
              </w:rPr>
              <w:t>formatTimeFromMilisec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D4C7C7E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A50B075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48E6BAB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6C55FED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CFDFB02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6937BDA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3034B69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070E697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 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64B1AD4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7A51071C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18AC40C" w14:textId="77777777"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331131A" w14:textId="7108A108" w:rsidR="00A64772" w:rsidRDefault="00A64772" w:rsidP="003B22A1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lastRenderedPageBreak/>
              <w:t>&lt;/html&gt;</w:t>
            </w:r>
          </w:p>
        </w:tc>
      </w:tr>
    </w:tbl>
    <w:p w14:paraId="1A6C0117" w14:textId="6D4A71E3" w:rsidR="00A64772" w:rsidRDefault="00A64772" w:rsidP="00A64772"/>
    <w:p w14:paraId="5C0013EA" w14:textId="77777777" w:rsidR="00326764" w:rsidRPr="00A64772" w:rsidRDefault="00326764" w:rsidP="00A64772"/>
    <w:p w14:paraId="171A6659" w14:textId="385F3130" w:rsidR="00234ACD" w:rsidRDefault="006F313F" w:rsidP="00234ACD">
      <w:r w:rsidRPr="006F313F">
        <w:rPr>
          <w:noProof/>
        </w:rPr>
        <w:drawing>
          <wp:inline distT="0" distB="0" distL="0" distR="0" wp14:anchorId="36A1B033" wp14:editId="48004FAF">
            <wp:extent cx="2550043" cy="193287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988" cy="19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D1E9" w14:textId="02F79876" w:rsidR="00684FED" w:rsidRDefault="00684FED" w:rsidP="00234ACD"/>
    <w:p w14:paraId="7FFD4BC0" w14:textId="6A52E65A" w:rsidR="00684FED" w:rsidRPr="00A64772" w:rsidRDefault="00684FED" w:rsidP="00684FE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800000"/>
          <w:kern w:val="0"/>
          <w:sz w:val="21"/>
          <w:szCs w:val="21"/>
        </w:rPr>
        <w:t>button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A64772">
        <w:rPr>
          <w:rFonts w:ascii="Consolas" w:eastAsia="굴림" w:hAnsi="Consolas" w:cs="굴림"/>
          <w:color w:val="FF0000"/>
          <w:kern w:val="0"/>
          <w:sz w:val="21"/>
          <w:szCs w:val="21"/>
        </w:rPr>
        <w:t>padding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0.5em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2em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A64772">
        <w:rPr>
          <w:rFonts w:ascii="Consolas" w:eastAsia="굴림" w:hAnsi="Consolas" w:cs="굴림"/>
          <w:color w:val="FF0000"/>
          <w:kern w:val="0"/>
          <w:sz w:val="21"/>
          <w:szCs w:val="21"/>
        </w:rPr>
        <w:t>margin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30px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0px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A64772">
        <w:rPr>
          <w:rFonts w:ascii="Consolas" w:eastAsia="굴림" w:hAnsi="Consolas" w:cs="굴림"/>
          <w:color w:val="FF0000"/>
          <w:kern w:val="0"/>
          <w:sz w:val="21"/>
          <w:szCs w:val="21"/>
        </w:rPr>
        <w:t>font-size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12pt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6FA09EE9" w14:textId="29C1FABF" w:rsidR="00684FED" w:rsidRDefault="00684FED" w:rsidP="00234ACD"/>
    <w:p w14:paraId="11BD4695" w14:textId="1E6EE62D" w:rsidR="00684FED" w:rsidRDefault="00684FED" w:rsidP="00234ACD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  </w:t>
      </w:r>
      <w:r w:rsidRPr="00A64772">
        <w:rPr>
          <w:rFonts w:ascii="Consolas" w:eastAsia="굴림" w:hAnsi="Consolas" w:cs="굴림"/>
          <w:color w:val="FF0000"/>
          <w:kern w:val="0"/>
          <w:sz w:val="21"/>
          <w:szCs w:val="21"/>
        </w:rPr>
        <w:t>padding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0.5em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2em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F80FD94" w14:textId="4BB09165" w:rsidR="00684FED" w:rsidRDefault="00684FED" w:rsidP="00234ACD">
      <w:r w:rsidRPr="00684FED">
        <w:rPr>
          <w:rFonts w:hint="eastAsia"/>
        </w:rPr>
        <w:t xml:space="preserve"> </w:t>
      </w:r>
      <w:r w:rsidRPr="00684FED">
        <w:t xml:space="preserve">   버튼</w:t>
      </w:r>
      <w:r w:rsidRPr="00684FED">
        <w:rPr>
          <w:rFonts w:hint="eastAsia"/>
        </w:rPr>
        <w:t xml:space="preserve"> </w:t>
      </w:r>
      <w:r w:rsidRPr="00684FED">
        <w:t>내부</w:t>
      </w:r>
      <w:r>
        <w:rPr>
          <w:rFonts w:hint="eastAsia"/>
        </w:rPr>
        <w:t xml:space="preserve"> 위 아래 방향 여백은 현재 폰트의 크기의 </w:t>
      </w:r>
      <w:r>
        <w:t>0.5</w:t>
      </w:r>
      <w:r>
        <w:rPr>
          <w:rFonts w:hint="eastAsia"/>
        </w:rPr>
        <w:t>배 이고,</w:t>
      </w:r>
    </w:p>
    <w:p w14:paraId="4FC6AF39" w14:textId="6D75762A" w:rsidR="00684FED" w:rsidRDefault="00684FED" w:rsidP="00234AC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좌 우 방향 여백은 현재 폰트의 크기의 </w:t>
      </w:r>
      <w:r>
        <w:t>2</w:t>
      </w:r>
      <w:r>
        <w:rPr>
          <w:rFonts w:hint="eastAsia"/>
        </w:rPr>
        <w:t>배 이다.</w:t>
      </w:r>
    </w:p>
    <w:p w14:paraId="200E9410" w14:textId="77777777" w:rsidR="00684FED" w:rsidRPr="00684FED" w:rsidRDefault="00684FED" w:rsidP="00234ACD"/>
    <w:p w14:paraId="1EBA442D" w14:textId="6AD6382E" w:rsidR="00995B41" w:rsidRDefault="00995B41" w:rsidP="00234ACD"/>
    <w:p w14:paraId="32B55DD5" w14:textId="488FAD0D" w:rsidR="00995B41" w:rsidRPr="00A64772" w:rsidRDefault="00995B41" w:rsidP="00995B4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72DD7244" w14:textId="23952E55" w:rsidR="00995B41" w:rsidRPr="00A64772" w:rsidRDefault="00995B41" w:rsidP="00995B4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time: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A31515"/>
          <w:kern w:val="0"/>
          <w:sz w:val="21"/>
          <w:szCs w:val="21"/>
        </w:rPr>
        <w:t>'00:00:00 0'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34759C41" w14:textId="1B8049A0" w:rsidR="00995B41" w:rsidRPr="00A64772" w:rsidRDefault="00995B41" w:rsidP="00995B4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startTime: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</w:p>
    <w:p w14:paraId="1EF845B4" w14:textId="3596C6EF" w:rsidR="00995B41" w:rsidRPr="00A64772" w:rsidRDefault="00995B41" w:rsidP="00995B4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14:paraId="373621A4" w14:textId="128841EC" w:rsidR="00995B41" w:rsidRDefault="00995B41" w:rsidP="00234ACD"/>
    <w:p w14:paraId="1055BABA" w14:textId="7BE1C5DF" w:rsidR="002B40BF" w:rsidRDefault="002B40BF" w:rsidP="00234ACD">
      <w:r>
        <w:rPr>
          <w:rFonts w:hint="eastAsia"/>
        </w:rPr>
        <w:t>t</w:t>
      </w:r>
      <w:r>
        <w:t xml:space="preserve">ime </w:t>
      </w:r>
      <w:r>
        <w:rPr>
          <w:rFonts w:hint="eastAsia"/>
        </w:rPr>
        <w:t xml:space="preserve">속성은 스톱워치 화면에 표시할 </w:t>
      </w:r>
      <w:r w:rsidR="009634D0">
        <w:rPr>
          <w:rFonts w:hint="eastAsia"/>
        </w:rPr>
        <w:t>시각이다.</w:t>
      </w:r>
    </w:p>
    <w:p w14:paraId="023CBCBB" w14:textId="2BE5E1CD" w:rsidR="009634D0" w:rsidRDefault="009634D0" w:rsidP="00234ACD">
      <w:r>
        <w:rPr>
          <w:rFonts w:hint="eastAsia"/>
        </w:rPr>
        <w:t>s</w:t>
      </w:r>
      <w:r>
        <w:t xml:space="preserve">tartTime </w:t>
      </w:r>
      <w:r>
        <w:rPr>
          <w:rFonts w:hint="eastAsia"/>
        </w:rPr>
        <w:t>속성은 스톱워치가 시작된 시각이다.</w:t>
      </w:r>
    </w:p>
    <w:p w14:paraId="2D14352A" w14:textId="7B484EDE" w:rsidR="009634D0" w:rsidRPr="00626458" w:rsidRDefault="009634D0" w:rsidP="00234ACD"/>
    <w:p w14:paraId="200686D9" w14:textId="356FF166" w:rsidR="009634D0" w:rsidRDefault="009634D0" w:rsidP="00234ACD"/>
    <w:p w14:paraId="3DF37F6D" w14:textId="73217266"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start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416C40D4" w14:textId="20D3CFEC"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70FFE2C0" w14:textId="78DC475B"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()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23AAC282" w14:textId="12CBE92D"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() -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8F4B849" w14:textId="33BD0E48"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formatTimeFromMilisec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F4EB82A" w14:textId="4EA0CEAE"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};</w:t>
      </w:r>
    </w:p>
    <w:p w14:paraId="59FBEF75" w14:textId="0A25CDC5"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          </w:t>
      </w:r>
    </w:p>
    <w:p w14:paraId="311E514B" w14:textId="40A3FFDA"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14:paraId="541C9313" w14:textId="1282521A" w:rsidR="003214EE" w:rsidRDefault="00B924CC" w:rsidP="00234ACD">
      <w:r>
        <w:rPr>
          <w:rFonts w:hint="eastAsia"/>
        </w:rPr>
        <w:t xml:space="preserve"> </w:t>
      </w:r>
      <w:r>
        <w:t xml:space="preserve"> </w:t>
      </w:r>
      <w:r w:rsidR="003214EE">
        <w:rPr>
          <w:rFonts w:hint="eastAsia"/>
        </w:rPr>
        <w:t>시작 버튼이 클릭되면 이 메소드가 호출된다.</w:t>
      </w:r>
    </w:p>
    <w:p w14:paraId="51601C21" w14:textId="55654977" w:rsidR="003214EE" w:rsidRDefault="003214EE" w:rsidP="00234ACD"/>
    <w:p w14:paraId="50F301AC" w14:textId="3FF47BEA" w:rsidR="003214EE" w:rsidRPr="00A64772" w:rsidRDefault="003214EE" w:rsidP="003214E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0BC89455" w14:textId="25E8D3DF" w:rsidR="00234ACD" w:rsidRDefault="003214EE" w:rsidP="00234AC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</w:t>
      </w:r>
      <w:r>
        <w:t xml:space="preserve">tartTime </w:t>
      </w:r>
      <w:r>
        <w:rPr>
          <w:rFonts w:hint="eastAsia"/>
        </w:rPr>
        <w:t>속성에 현재 시각을 대입한다.</w:t>
      </w:r>
    </w:p>
    <w:p w14:paraId="7014E0E9" w14:textId="656CD8B7" w:rsidR="003214EE" w:rsidRDefault="003214EE" w:rsidP="00234AC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값은 스톱워치의 시작 시각이다.</w:t>
      </w:r>
    </w:p>
    <w:p w14:paraId="1BC2CC09" w14:textId="1D63CFD9" w:rsidR="003214EE" w:rsidRDefault="003214EE" w:rsidP="00234ACD"/>
    <w:p w14:paraId="69B25192" w14:textId="5BCC1953" w:rsidR="00897708" w:rsidRPr="00A64772" w:rsidRDefault="00897708" w:rsidP="008977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()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78F0336A" w14:textId="6BC0BAD3" w:rsidR="00897708" w:rsidRPr="00A64772" w:rsidRDefault="00897708" w:rsidP="008977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() -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1F1607F" w14:textId="2F8E3E6E" w:rsidR="00897708" w:rsidRPr="00A64772" w:rsidRDefault="00897708" w:rsidP="008977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formatTimeFromMilisec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40FACB3" w14:textId="0A184BB4" w:rsidR="00897708" w:rsidRDefault="00897708" w:rsidP="008977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14:paraId="7DD1F336" w14:textId="03B7CA9C" w:rsidR="00897708" w:rsidRPr="00665642" w:rsidRDefault="00897708" w:rsidP="00897708">
      <w:pPr>
        <w:widowControl/>
        <w:shd w:val="clear" w:color="auto" w:fill="FFFFFF"/>
        <w:wordWrap/>
        <w:autoSpaceDE/>
        <w:autoSpaceDN/>
        <w:jc w:val="left"/>
      </w:pPr>
      <w:r w:rsidRPr="00665642">
        <w:rPr>
          <w:rFonts w:hint="eastAsia"/>
        </w:rPr>
        <w:t xml:space="preserve"> </w:t>
      </w:r>
      <w:r w:rsidRPr="00665642">
        <w:t xml:space="preserve"> </w:t>
      </w:r>
      <w:r w:rsidR="00846472">
        <w:t>0.1</w:t>
      </w:r>
      <w:r w:rsidR="00665642" w:rsidRPr="00665642">
        <w:rPr>
          <w:rFonts w:hint="eastAsia"/>
        </w:rPr>
        <w:t xml:space="preserve"> </w:t>
      </w:r>
      <w:r w:rsidRPr="00665642">
        <w:t>초</w:t>
      </w:r>
      <w:r w:rsidR="00846472">
        <w:rPr>
          <w:rFonts w:hint="eastAsia"/>
        </w:rPr>
        <w:t xml:space="preserve"> </w:t>
      </w:r>
      <w:r w:rsidRPr="00665642">
        <w:rPr>
          <w:rFonts w:hint="eastAsia"/>
        </w:rPr>
        <w:t xml:space="preserve">마다 </w:t>
      </w:r>
      <w:r w:rsidRPr="00665642">
        <w:t>한</w:t>
      </w:r>
      <w:r w:rsidRPr="00665642">
        <w:rPr>
          <w:rFonts w:hint="eastAsia"/>
        </w:rPr>
        <w:t xml:space="preserve"> </w:t>
      </w:r>
      <w:r w:rsidRPr="00665642">
        <w:t>번씩</w:t>
      </w:r>
      <w:r w:rsidRPr="00665642">
        <w:rPr>
          <w:rFonts w:hint="eastAsia"/>
        </w:rPr>
        <w:t xml:space="preserve"> </w:t>
      </w:r>
      <w:r w:rsidRPr="00665642">
        <w:t>호출될</w:t>
      </w:r>
      <w:r w:rsidRPr="00665642">
        <w:rPr>
          <w:rFonts w:hint="eastAsia"/>
        </w:rPr>
        <w:t xml:space="preserve"> </w:t>
      </w:r>
      <w:r w:rsidRPr="00665642">
        <w:t>콜백</w:t>
      </w:r>
      <w:r w:rsidRPr="00665642">
        <w:rPr>
          <w:rFonts w:hint="eastAsia"/>
        </w:rPr>
        <w:t xml:space="preserve"> </w:t>
      </w:r>
      <w:r w:rsidRPr="00665642">
        <w:t>함수이다</w:t>
      </w:r>
      <w:r w:rsidRPr="00665642">
        <w:rPr>
          <w:rFonts w:hint="eastAsia"/>
        </w:rPr>
        <w:t>.</w:t>
      </w:r>
    </w:p>
    <w:p w14:paraId="223E09C8" w14:textId="40438202" w:rsidR="00897708" w:rsidRPr="00665642" w:rsidRDefault="00897708" w:rsidP="00897708">
      <w:pPr>
        <w:widowControl/>
        <w:shd w:val="clear" w:color="auto" w:fill="FFFFFF"/>
        <w:wordWrap/>
        <w:autoSpaceDE/>
        <w:autoSpaceDN/>
        <w:jc w:val="left"/>
      </w:pPr>
      <w:r w:rsidRPr="00665642">
        <w:rPr>
          <w:rFonts w:hint="eastAsia"/>
        </w:rPr>
        <w:t xml:space="preserve"> </w:t>
      </w:r>
      <w:r w:rsidRPr="00665642">
        <w:t xml:space="preserve"> </w:t>
      </w:r>
      <w:r w:rsidRPr="00665642">
        <w:rPr>
          <w:rFonts w:hint="eastAsia"/>
        </w:rPr>
        <w:t xml:space="preserve">현재 </w:t>
      </w:r>
      <w:r w:rsidRPr="00665642">
        <w:t>시각에서</w:t>
      </w:r>
      <w:r w:rsidRPr="00665642">
        <w:rPr>
          <w:rFonts w:hint="eastAsia"/>
        </w:rPr>
        <w:t xml:space="preserve"> </w:t>
      </w:r>
      <w:r w:rsidR="00665642">
        <w:rPr>
          <w:rFonts w:hint="eastAsia"/>
        </w:rPr>
        <w:t>스톱워치 시작 시각</w:t>
      </w:r>
      <w:r w:rsidRPr="00665642">
        <w:rPr>
          <w:rFonts w:hint="eastAsia"/>
        </w:rPr>
        <w:t xml:space="preserve">을 </w:t>
      </w:r>
      <w:r w:rsidRPr="00665642">
        <w:t>뺀</w:t>
      </w:r>
      <w:r w:rsidRPr="00665642">
        <w:rPr>
          <w:rFonts w:hint="eastAsia"/>
        </w:rPr>
        <w:t xml:space="preserve"> </w:t>
      </w:r>
      <w:r w:rsidR="00937D63" w:rsidRPr="00665642">
        <w:rPr>
          <w:rFonts w:hint="eastAsia"/>
        </w:rPr>
        <w:t>값을</w:t>
      </w:r>
      <w:r w:rsidRPr="00665642">
        <w:rPr>
          <w:rFonts w:hint="eastAsia"/>
        </w:rPr>
        <w:t xml:space="preserve"> </w:t>
      </w:r>
      <w:r w:rsidR="00D971FA" w:rsidRPr="00665642">
        <w:t>milisec 변수에</w:t>
      </w:r>
      <w:r w:rsidR="00D971FA" w:rsidRPr="00665642">
        <w:rPr>
          <w:rFonts w:hint="eastAsia"/>
        </w:rPr>
        <w:t xml:space="preserve"> 대입한다.</w:t>
      </w:r>
    </w:p>
    <w:p w14:paraId="19298A7B" w14:textId="78DF5A91" w:rsidR="00897708" w:rsidRDefault="00D971FA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값은 </w:t>
      </w:r>
      <w:r w:rsidR="00937D63">
        <w:rPr>
          <w:rFonts w:hint="eastAsia"/>
        </w:rPr>
        <w:t>밀리초이다.</w:t>
      </w:r>
    </w:p>
    <w:p w14:paraId="2BA276B2" w14:textId="0E78BAF6" w:rsidR="00665642" w:rsidRDefault="00665642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 xml:space="preserve">ormatFileFromMilisec </w:t>
      </w:r>
      <w:r>
        <w:rPr>
          <w:rFonts w:hint="eastAsia"/>
        </w:rPr>
        <w:t xml:space="preserve">함수는 </w:t>
      </w:r>
      <w:r w:rsidR="000942A7">
        <w:rPr>
          <w:rFonts w:hint="eastAsia"/>
        </w:rPr>
        <w:t>밀리초</w:t>
      </w:r>
      <w:r w:rsidR="000B4739">
        <w:rPr>
          <w:rFonts w:hint="eastAsia"/>
        </w:rPr>
        <w:t>로부터</w:t>
      </w:r>
      <w:r w:rsidR="000942A7">
        <w:rPr>
          <w:rFonts w:hint="eastAsia"/>
        </w:rPr>
        <w:t xml:space="preserve"> </w:t>
      </w:r>
      <w:r w:rsidR="000942A7">
        <w:t>'</w:t>
      </w:r>
      <w:r w:rsidR="000942A7">
        <w:rPr>
          <w:rFonts w:hint="eastAsia"/>
        </w:rPr>
        <w:t>h</w:t>
      </w:r>
      <w:r w:rsidR="000942A7">
        <w:t xml:space="preserve">h:mm:ss m' </w:t>
      </w:r>
      <w:r w:rsidR="000942A7">
        <w:rPr>
          <w:rFonts w:hint="eastAsia"/>
        </w:rPr>
        <w:t xml:space="preserve">형태의 </w:t>
      </w:r>
      <w:r w:rsidR="000B4739">
        <w:rPr>
          <w:rFonts w:hint="eastAsia"/>
        </w:rPr>
        <w:t>문자열을 생성하여 리턴한다.</w:t>
      </w:r>
    </w:p>
    <w:p w14:paraId="48A917FA" w14:textId="2D002BC8" w:rsidR="000B4739" w:rsidRDefault="000B4739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문자열을 앱의 </w:t>
      </w:r>
      <w:r>
        <w:t xml:space="preserve">time </w:t>
      </w:r>
      <w:r>
        <w:rPr>
          <w:rFonts w:hint="eastAsia"/>
        </w:rPr>
        <w:t>속성에 대입한다.</w:t>
      </w:r>
    </w:p>
    <w:p w14:paraId="7A9C6654" w14:textId="50B25318" w:rsidR="000B4739" w:rsidRDefault="000B4739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문자열이 화면에 출력된다.</w:t>
      </w:r>
    </w:p>
    <w:p w14:paraId="642AB2A8" w14:textId="5514C94C" w:rsidR="000B4739" w:rsidRDefault="000B4739" w:rsidP="00937D63">
      <w:pPr>
        <w:widowControl/>
        <w:shd w:val="clear" w:color="auto" w:fill="FFFFFF"/>
        <w:wordWrap/>
        <w:autoSpaceDE/>
        <w:autoSpaceDN/>
        <w:jc w:val="left"/>
      </w:pPr>
    </w:p>
    <w:p w14:paraId="551B6281" w14:textId="56760E88" w:rsidR="00846472" w:rsidRDefault="00846472" w:rsidP="0084647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8678AFC" w14:textId="3E2CA9B6" w:rsidR="00846472" w:rsidRDefault="00846472" w:rsidP="00846472">
      <w:pPr>
        <w:widowControl/>
        <w:shd w:val="clear" w:color="auto" w:fill="FFFFFF"/>
        <w:wordWrap/>
        <w:autoSpaceDE/>
        <w:autoSpaceDN/>
        <w:jc w:val="left"/>
      </w:pPr>
      <w:r w:rsidRPr="00846472">
        <w:rPr>
          <w:rFonts w:hint="eastAsia"/>
        </w:rPr>
        <w:t xml:space="preserve"> </w:t>
      </w:r>
      <w:r w:rsidRPr="00846472">
        <w:t xml:space="preserve"> </w:t>
      </w:r>
      <w:r>
        <w:rPr>
          <w:rFonts w:hint="eastAsia"/>
        </w:rPr>
        <w:t xml:space="preserve">콜백 함수가 </w:t>
      </w:r>
      <w:r>
        <w:t xml:space="preserve">100 </w:t>
      </w:r>
      <w:r>
        <w:rPr>
          <w:rFonts w:hint="eastAsia"/>
        </w:rPr>
        <w:t>밀리초 마다 한 번씩 호출되도록 등록한다.</w:t>
      </w:r>
    </w:p>
    <w:p w14:paraId="527788ED" w14:textId="7CE340A8" w:rsidR="00846472" w:rsidRDefault="00846472" w:rsidP="008464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7A1F12">
        <w:rPr>
          <w:rFonts w:hint="eastAsia"/>
        </w:rPr>
        <w:t xml:space="preserve">등록 결과 </w:t>
      </w:r>
      <w:r w:rsidR="007A1F12">
        <w:t xml:space="preserve">timer id </w:t>
      </w:r>
      <w:r w:rsidR="007A1F12">
        <w:rPr>
          <w:rFonts w:hint="eastAsia"/>
        </w:rPr>
        <w:t xml:space="preserve">값을 앱의 </w:t>
      </w:r>
      <w:r w:rsidR="007A1F12">
        <w:t xml:space="preserve">timerId </w:t>
      </w:r>
      <w:r w:rsidR="007A1F12">
        <w:rPr>
          <w:rFonts w:hint="eastAsia"/>
        </w:rPr>
        <w:t>속성에 대입한다.</w:t>
      </w:r>
    </w:p>
    <w:p w14:paraId="35345974" w14:textId="34588AB0" w:rsidR="007A1F12" w:rsidRDefault="007A1F12" w:rsidP="00846472">
      <w:pPr>
        <w:widowControl/>
        <w:shd w:val="clear" w:color="auto" w:fill="FFFFFF"/>
        <w:wordWrap/>
        <w:autoSpaceDE/>
        <w:autoSpaceDN/>
        <w:jc w:val="left"/>
      </w:pPr>
    </w:p>
    <w:p w14:paraId="43CD49B8" w14:textId="1769BCA2" w:rsidR="007A1F12" w:rsidRDefault="00856DEF" w:rsidP="008464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앱의 </w:t>
      </w:r>
      <w:r>
        <w:t xml:space="preserve">data { ... } </w:t>
      </w:r>
      <w:r>
        <w:rPr>
          <w:rFonts w:hint="eastAsia"/>
        </w:rPr>
        <w:t xml:space="preserve">부분에 </w:t>
      </w:r>
      <w:r>
        <w:t xml:space="preserve">timerId </w:t>
      </w:r>
      <w:r>
        <w:rPr>
          <w:rFonts w:hint="eastAsia"/>
        </w:rPr>
        <w:t>속성이 정의되지 않았음에 주의하자.</w:t>
      </w:r>
    </w:p>
    <w:p w14:paraId="4E7654DD" w14:textId="0E902EFC" w:rsidR="00856DEF" w:rsidRDefault="005F0D07" w:rsidP="008464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부분에 등록된 속성만 실시간 화면 입출력 기능이 </w:t>
      </w:r>
      <w:r w:rsidR="00E86F5D">
        <w:rPr>
          <w:rFonts w:hint="eastAsia"/>
        </w:rPr>
        <w:t>제공된다.</w:t>
      </w:r>
      <w:r w:rsidR="00966114">
        <w:t xml:space="preserve"> </w:t>
      </w:r>
    </w:p>
    <w:p w14:paraId="6C22B9DF" w14:textId="77777777" w:rsidR="00E86F5D" w:rsidRPr="00846472" w:rsidRDefault="00E86F5D" w:rsidP="00846472">
      <w:pPr>
        <w:widowControl/>
        <w:shd w:val="clear" w:color="auto" w:fill="FFFFFF"/>
        <w:wordWrap/>
        <w:autoSpaceDE/>
        <w:autoSpaceDN/>
        <w:jc w:val="left"/>
      </w:pPr>
    </w:p>
    <w:p w14:paraId="6AEB25A4" w14:textId="2F792B12" w:rsidR="00E86F5D" w:rsidRDefault="00E86F5D" w:rsidP="00E86F5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8BE0A0F" w14:textId="7D30BA5F" w:rsidR="000B4739" w:rsidRDefault="00E86F5D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DA3DED">
        <w:rPr>
          <w:rFonts w:hint="eastAsia"/>
        </w:rPr>
        <w:t>앱의 메소드에서 위 코드를 실행하면,</w:t>
      </w:r>
      <w:r w:rsidR="00DA3DED">
        <w:t xml:space="preserve"> </w:t>
      </w:r>
      <w:r w:rsidR="00DA3DED">
        <w:rPr>
          <w:rFonts w:hint="eastAsia"/>
        </w:rPr>
        <w:t xml:space="preserve">앱에 </w:t>
      </w:r>
      <w:r w:rsidR="00DA3DED">
        <w:t xml:space="preserve">timerId </w:t>
      </w:r>
      <w:r w:rsidR="00DA3DED">
        <w:rPr>
          <w:rFonts w:hint="eastAsia"/>
        </w:rPr>
        <w:t>속성이 생성된다.</w:t>
      </w:r>
    </w:p>
    <w:p w14:paraId="516AC0A0" w14:textId="5BCAF789" w:rsidR="00DA3DED" w:rsidRDefault="00DA3DED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javascript</w:t>
      </w:r>
      <w:r>
        <w:rPr>
          <w:rFonts w:hint="eastAsia"/>
        </w:rPr>
        <w:t>의 속성(멤버 변수)</w:t>
      </w:r>
      <w:r w:rsidR="00E95CC4">
        <w:rPr>
          <w:rFonts w:hint="eastAsia"/>
        </w:rPr>
        <w:t>에 어떤 값을 대입할 때,</w:t>
      </w:r>
      <w:r w:rsidR="00E95CC4">
        <w:t xml:space="preserve"> </w:t>
      </w:r>
      <w:r w:rsidR="00E95CC4">
        <w:rPr>
          <w:rFonts w:hint="eastAsia"/>
        </w:rPr>
        <w:t>그 속성이 이미 있다면 값이 대입되고,</w:t>
      </w:r>
    </w:p>
    <w:p w14:paraId="14872CDF" w14:textId="220001F8" w:rsidR="00E95CC4" w:rsidRDefault="00E95CC4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 속성이 아직 없다면 새로 생성된 후 대입된다.</w:t>
      </w:r>
    </w:p>
    <w:p w14:paraId="7558595D" w14:textId="61231876" w:rsidR="00EB21AA" w:rsidRDefault="00EB21AA" w:rsidP="00937D63">
      <w:pPr>
        <w:widowControl/>
        <w:shd w:val="clear" w:color="auto" w:fill="FFFFFF"/>
        <w:wordWrap/>
        <w:autoSpaceDE/>
        <w:autoSpaceDN/>
        <w:jc w:val="left"/>
      </w:pPr>
      <w:r>
        <w:t xml:space="preserve">  </w:t>
      </w:r>
      <w:r>
        <w:rPr>
          <w:rFonts w:hint="eastAsia"/>
        </w:rPr>
        <w:t xml:space="preserve">그렇지만 </w:t>
      </w:r>
      <w:r>
        <w:t xml:space="preserve">timerId </w:t>
      </w:r>
      <w:r>
        <w:rPr>
          <w:rFonts w:hint="eastAsia"/>
        </w:rPr>
        <w:t xml:space="preserve">속성은 </w:t>
      </w:r>
      <w:r>
        <w:t xml:space="preserve">data { ... } </w:t>
      </w:r>
      <w:r>
        <w:rPr>
          <w:rFonts w:hint="eastAsia"/>
        </w:rPr>
        <w:t>부분에</w:t>
      </w:r>
      <w:r>
        <w:t xml:space="preserve"> </w:t>
      </w:r>
      <w:r>
        <w:rPr>
          <w:rFonts w:hint="eastAsia"/>
        </w:rPr>
        <w:t>들어있지 않기 때문에,</w:t>
      </w:r>
    </w:p>
    <w:p w14:paraId="1A6E443B" w14:textId="629D1FB4" w:rsidR="00EB21AA" w:rsidRDefault="00EB21AA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속성은 실시간 화면 입출력에 사용할 수는 없다.</w:t>
      </w:r>
    </w:p>
    <w:p w14:paraId="40D6230B" w14:textId="720B30FD" w:rsidR="00EB21AA" w:rsidRDefault="00EB21AA" w:rsidP="00937D63">
      <w:pPr>
        <w:widowControl/>
        <w:shd w:val="clear" w:color="auto" w:fill="FFFFFF"/>
        <w:wordWrap/>
        <w:autoSpaceDE/>
        <w:autoSpaceDN/>
        <w:jc w:val="left"/>
      </w:pPr>
    </w:p>
    <w:p w14:paraId="32634B81" w14:textId="205A3D88" w:rsidR="00EB21AA" w:rsidRDefault="00385817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태그 부분에</w:t>
      </w:r>
      <w:r w:rsidR="00791F10">
        <w:rPr>
          <w:rFonts w:hint="eastAsia"/>
        </w:rPr>
        <w:t>서 입력을 받거나(</w:t>
      </w:r>
      <w:r w:rsidR="00791F10">
        <w:t>v-model),</w:t>
      </w:r>
      <w:r>
        <w:rPr>
          <w:rFonts w:hint="eastAsia"/>
        </w:rPr>
        <w:t xml:space="preserve"> 출력</w:t>
      </w:r>
      <w:r w:rsidR="00791F10">
        <w:rPr>
          <w:rFonts w:hint="eastAsia"/>
        </w:rPr>
        <w:t xml:space="preserve">될 속성은 </w:t>
      </w:r>
      <w:r w:rsidR="00791F10">
        <w:t xml:space="preserve">data { ... } </w:t>
      </w:r>
      <w:r w:rsidR="00791F10">
        <w:rPr>
          <w:rFonts w:hint="eastAsia"/>
        </w:rPr>
        <w:t>부분에 정의되어야 한다.</w:t>
      </w:r>
    </w:p>
    <w:p w14:paraId="40F75EA0" w14:textId="04B739FF" w:rsidR="00791F10" w:rsidRDefault="00791F10" w:rsidP="00937D63">
      <w:pPr>
        <w:widowControl/>
        <w:shd w:val="clear" w:color="auto" w:fill="FFFFFF"/>
        <w:wordWrap/>
        <w:autoSpaceDE/>
        <w:autoSpaceDN/>
        <w:jc w:val="left"/>
      </w:pPr>
    </w:p>
    <w:p w14:paraId="04389779" w14:textId="0A17BA67" w:rsidR="00257A53" w:rsidRDefault="00257A53" w:rsidP="00937D63">
      <w:pPr>
        <w:widowControl/>
        <w:shd w:val="clear" w:color="auto" w:fill="FFFFFF"/>
        <w:wordWrap/>
        <w:autoSpaceDE/>
        <w:autoSpaceDN/>
        <w:jc w:val="left"/>
      </w:pPr>
    </w:p>
    <w:p w14:paraId="59952B95" w14:textId="00B8FCBC" w:rsidR="00B153D5" w:rsidRPr="00B153D5" w:rsidRDefault="00B153D5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153D5">
        <w:rPr>
          <w:rFonts w:ascii="Consolas" w:eastAsia="굴림" w:hAnsi="Consolas" w:cs="굴림"/>
          <w:color w:val="795E26"/>
          <w:kern w:val="0"/>
          <w:sz w:val="21"/>
          <w:szCs w:val="21"/>
        </w:rPr>
        <w:t>stop</w:t>
      </w:r>
      <w:r w:rsidRPr="00B153D5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4AB5E6AB" w14:textId="5B1B41D6" w:rsidR="00B153D5" w:rsidRPr="00B153D5" w:rsidRDefault="00B153D5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B153D5">
        <w:rPr>
          <w:rFonts w:ascii="Consolas" w:eastAsia="굴림" w:hAnsi="Consolas" w:cs="굴림"/>
          <w:color w:val="795E26"/>
          <w:kern w:val="0"/>
          <w:sz w:val="21"/>
          <w:szCs w:val="21"/>
        </w:rPr>
        <w:t>clearInterval</w:t>
      </w:r>
      <w:r w:rsidRPr="00B153D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153D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153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153D5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r w:rsidRPr="00B153D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F5F0B68" w14:textId="2496C67A" w:rsidR="00B153D5" w:rsidRDefault="00B153D5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153D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4748F52F" w14:textId="562F22D7" w:rsidR="00B153D5" w:rsidRDefault="00B924CC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정지 버튼이 클릭되면 이 메소드가 호출된다.</w:t>
      </w:r>
    </w:p>
    <w:p w14:paraId="6958796E" w14:textId="70B46D2C" w:rsidR="00B924CC" w:rsidRDefault="00B924CC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setInterval</w:t>
      </w:r>
      <w:r>
        <w:rPr>
          <w:rFonts w:hint="eastAsia"/>
        </w:rPr>
        <w:t xml:space="preserve">로 등록했던 콜백 함수 </w:t>
      </w:r>
      <w:r w:rsidR="00280178">
        <w:rPr>
          <w:rFonts w:hint="eastAsia"/>
        </w:rPr>
        <w:t xml:space="preserve">자동 </w:t>
      </w:r>
      <w:r>
        <w:rPr>
          <w:rFonts w:hint="eastAsia"/>
        </w:rPr>
        <w:t>호출을 취소한다.</w:t>
      </w:r>
    </w:p>
    <w:p w14:paraId="6CDEBB3C" w14:textId="77777777" w:rsidR="00B924CC" w:rsidRPr="00B153D5" w:rsidRDefault="00B924CC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0C5B256" w14:textId="775B6E58" w:rsidR="00235C9B" w:rsidRPr="00235C9B" w:rsidRDefault="00235C9B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5C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F2BD450" w14:textId="54CD16F6" w:rsidR="00E95CC4" w:rsidRDefault="00E95CC4" w:rsidP="00937D63">
      <w:pPr>
        <w:widowControl/>
        <w:shd w:val="clear" w:color="auto" w:fill="FFFFFF"/>
        <w:wordWrap/>
        <w:autoSpaceDE/>
        <w:autoSpaceDN/>
        <w:jc w:val="left"/>
      </w:pPr>
    </w:p>
    <w:p w14:paraId="02734A9D" w14:textId="38682CC9"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formatTimeFromMilisec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1C021CAA" w14:textId="6BF6B3D5"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8125F02" w14:textId="725DEE62"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3D39184" w14:textId="188F171F"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6823ADD" w14:textId="4476BAEE"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D18F5D2" w14:textId="19EE1EEB"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80178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80178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19B4259" w14:textId="5F24EAC5"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80178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80178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C4D07A1" w14:textId="264F79C2"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80178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80178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22A8746" w14:textId="51FEDA6C"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80178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":"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":"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 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494814A" w14:textId="26E472E2" w:rsid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02DACF0A" w14:textId="77777777" w:rsidR="00235C9B" w:rsidRDefault="00235C9B" w:rsidP="00235C9B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 xml:space="preserve">ormatFileFromMilisec </w:t>
      </w:r>
      <w:r>
        <w:rPr>
          <w:rFonts w:hint="eastAsia"/>
        </w:rPr>
        <w:t xml:space="preserve">함수는 밀리초로부터 </w:t>
      </w:r>
      <w:r>
        <w:t>'</w:t>
      </w:r>
      <w:r>
        <w:rPr>
          <w:rFonts w:hint="eastAsia"/>
        </w:rPr>
        <w:t>h</w:t>
      </w:r>
      <w:r>
        <w:t xml:space="preserve">h:mm:ss m' </w:t>
      </w:r>
      <w:r>
        <w:rPr>
          <w:rFonts w:hint="eastAsia"/>
        </w:rPr>
        <w:t>형태의 문자열을 생성하여 리턴한다.</w:t>
      </w:r>
    </w:p>
    <w:p w14:paraId="633E831F" w14:textId="77777777"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0DB1DC9" w14:textId="31128887" w:rsidR="00235C9B" w:rsidRDefault="00235C9B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5C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F0C7B16" w14:textId="53BAAABE" w:rsidR="00235C9B" w:rsidRDefault="00235C9B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235C9B">
        <w:rPr>
          <w:rFonts w:hint="eastAsia"/>
        </w:rPr>
        <w:t xml:space="preserve"> </w:t>
      </w:r>
      <w:r w:rsidRPr="00235C9B">
        <w:t xml:space="preserve"> 밀리초</w:t>
      </w:r>
      <w:r w:rsidRPr="00235C9B">
        <w:rPr>
          <w:rFonts w:hint="eastAsia"/>
        </w:rPr>
        <w:t xml:space="preserve">를 </w:t>
      </w:r>
      <w:r w:rsidRPr="00235C9B">
        <w:t>1000으로</w:t>
      </w:r>
      <w:r>
        <w:rPr>
          <w:rFonts w:hint="eastAsia"/>
        </w:rPr>
        <w:t xml:space="preserve"> 나누면 초</w:t>
      </w:r>
      <w:r w:rsidR="00F746B6">
        <w:rPr>
          <w:rFonts w:hint="eastAsia"/>
        </w:rPr>
        <w:t>,</w:t>
      </w:r>
    </w:p>
    <w:p w14:paraId="4D817ABE" w14:textId="0AAEA36B" w:rsidR="00F746B6" w:rsidRDefault="00F746B6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         1000 * 60</w:t>
      </w:r>
      <w:r>
        <w:rPr>
          <w:rFonts w:hint="eastAsia"/>
        </w:rPr>
        <w:t>으로 나누면 분,</w:t>
      </w:r>
    </w:p>
    <w:p w14:paraId="68BFF3DF" w14:textId="46491994" w:rsidR="00F746B6" w:rsidRDefault="00F746B6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    1000 * 60 * 60</w:t>
      </w:r>
      <w:r>
        <w:rPr>
          <w:rFonts w:hint="eastAsia"/>
        </w:rPr>
        <w:t>으로 나누면 시이다.</w:t>
      </w:r>
    </w:p>
    <w:p w14:paraId="7D67255E" w14:textId="791188D9" w:rsidR="00F746B6" w:rsidRDefault="00F746B6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9DF8E33" w14:textId="58AEC210" w:rsidR="00C3673C" w:rsidRDefault="00C3673C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357CB7C" w14:textId="7B753E6F" w:rsidR="00C3673C" w:rsidRDefault="00C3673C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밀리초를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t xml:space="preserve">1000 * 60 * 60 </w:t>
      </w:r>
      <w:r>
        <w:rPr>
          <w:rFonts w:hint="eastAsia"/>
        </w:rPr>
        <w:t>으로 나누고 소수점 아래를 버리면,</w:t>
      </w:r>
      <w:r w:rsidR="00302BF6">
        <w:t xml:space="preserve"> </w:t>
      </w:r>
      <w:r w:rsidR="00302BF6">
        <w:rPr>
          <w:rFonts w:hint="eastAsia"/>
        </w:rPr>
        <w:t>시 부분만 남는다.</w:t>
      </w:r>
    </w:p>
    <w:p w14:paraId="5BE91B1D" w14:textId="18C20BDE" w:rsidR="00302BF6" w:rsidRDefault="00302BF6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13AD5BB" w14:textId="5CD97B84" w:rsidR="00302BF6" w:rsidRDefault="00302BF6" w:rsidP="00302BF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BE327D1" w14:textId="18BF4CA2" w:rsidR="00302BF6" w:rsidRDefault="00302BF6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밀리초를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t xml:space="preserve">1000 * 60 * 60 </w:t>
      </w:r>
      <w:r>
        <w:rPr>
          <w:rFonts w:hint="eastAsia"/>
        </w:rPr>
        <w:t>으로 나눈 나머지를 구하면,</w:t>
      </w:r>
      <w:r w:rsidR="009A3A8E">
        <w:t xml:space="preserve"> </w:t>
      </w:r>
      <w:r>
        <w:rPr>
          <w:rFonts w:hint="eastAsia"/>
        </w:rPr>
        <w:t>밀리초에서 시 부분만 없어진다.</w:t>
      </w:r>
    </w:p>
    <w:p w14:paraId="53DA9A09" w14:textId="77777777" w:rsidR="009A3A8E" w:rsidRDefault="009A3A8E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그 나머지를 </w:t>
      </w:r>
      <w:r>
        <w:t xml:space="preserve">1000 * 60 </w:t>
      </w:r>
      <w:r>
        <w:rPr>
          <w:rFonts w:hint="eastAsia"/>
        </w:rPr>
        <w:t>으로 나누고 소수점 아래를 버리면,</w:t>
      </w:r>
      <w:r>
        <w:t xml:space="preserve"> </w:t>
      </w:r>
      <w:r>
        <w:rPr>
          <w:rFonts w:hint="eastAsia"/>
        </w:rPr>
        <w:t>분 부분만 남는다.</w:t>
      </w:r>
    </w:p>
    <w:p w14:paraId="2A5A1DC5" w14:textId="77777777" w:rsidR="009A3A8E" w:rsidRDefault="009A3A8E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7F1CA5D" w14:textId="01ED07F6" w:rsidR="002F1F51" w:rsidRPr="00280178" w:rsidRDefault="002F1F51" w:rsidP="002F1F5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9036D3F" w14:textId="24137219" w:rsidR="002F1F51" w:rsidRDefault="002F1F51" w:rsidP="002F1F5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밀리초를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t xml:space="preserve">1000 * 60 </w:t>
      </w:r>
      <w:r>
        <w:rPr>
          <w:rFonts w:hint="eastAsia"/>
        </w:rPr>
        <w:t>으로 나눈 나머지를 구하면,</w:t>
      </w:r>
      <w:r>
        <w:t xml:space="preserve"> </w:t>
      </w:r>
      <w:r>
        <w:rPr>
          <w:rFonts w:hint="eastAsia"/>
        </w:rPr>
        <w:t>밀리초에서 시 부분과 분 부문이 없어진다.</w:t>
      </w:r>
    </w:p>
    <w:p w14:paraId="5382EF57" w14:textId="6E4248F6" w:rsidR="002F1F51" w:rsidRDefault="002F1F51" w:rsidP="002F1F5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그 나머지를 </w:t>
      </w:r>
      <w:r>
        <w:t xml:space="preserve">1000 </w:t>
      </w:r>
      <w:r>
        <w:rPr>
          <w:rFonts w:hint="eastAsia"/>
        </w:rPr>
        <w:t>으로 나누고 소수점 아래를 버리면,</w:t>
      </w:r>
      <w:r>
        <w:t xml:space="preserve"> </w:t>
      </w:r>
      <w:r>
        <w:rPr>
          <w:rFonts w:hint="eastAsia"/>
        </w:rPr>
        <w:t>초 부분만 남는다.</w:t>
      </w:r>
    </w:p>
    <w:p w14:paraId="28585EFC" w14:textId="13B4098C" w:rsidR="009A3A8E" w:rsidRPr="002F1F51" w:rsidRDefault="009A3A8E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5ABBAA5" w14:textId="08243F7C" w:rsidR="00986F8C" w:rsidRPr="00280178" w:rsidRDefault="00986F8C" w:rsidP="00986F8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2AABF67" w14:textId="2C087C9F" w:rsidR="00986F8C" w:rsidRDefault="00986F8C" w:rsidP="00986F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밀리초를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t xml:space="preserve">1000 </w:t>
      </w:r>
      <w:r>
        <w:rPr>
          <w:rFonts w:hint="eastAsia"/>
        </w:rPr>
        <w:t>으로 나눈 나머지를 구하면,</w:t>
      </w:r>
      <w:r>
        <w:t xml:space="preserve"> </w:t>
      </w:r>
      <w:r>
        <w:rPr>
          <w:rFonts w:hint="eastAsia"/>
        </w:rPr>
        <w:t>밀리초에서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>초 부문이 없어진다.</w:t>
      </w:r>
    </w:p>
    <w:p w14:paraId="5CA1B674" w14:textId="75C44DB7" w:rsidR="00986F8C" w:rsidRDefault="00986F8C" w:rsidP="00986F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그 나머지를 </w:t>
      </w:r>
      <w:r>
        <w:t xml:space="preserve">100 </w:t>
      </w:r>
      <w:r>
        <w:rPr>
          <w:rFonts w:hint="eastAsia"/>
        </w:rPr>
        <w:t>으로 나누고 소수점 아래를 버리면,</w:t>
      </w:r>
      <w:r>
        <w:t xml:space="preserve"> </w:t>
      </w:r>
      <w:r w:rsidR="00BB64E0">
        <w:rPr>
          <w:rFonts w:hint="eastAsia"/>
        </w:rPr>
        <w:t>초 바로 아래 한 자리만 남는다.</w:t>
      </w:r>
    </w:p>
    <w:p w14:paraId="06E66251" w14:textId="06098F6B" w:rsidR="00BB64E0" w:rsidRDefault="00BB64E0" w:rsidP="00986F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 밀리초에서 백의 자리 한 자리만 남는다.</w:t>
      </w:r>
    </w:p>
    <w:p w14:paraId="37CFAC0D" w14:textId="350840B2" w:rsidR="00BB64E0" w:rsidRDefault="00BB64E0" w:rsidP="00986F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FDDD560" w14:textId="66FA7D01" w:rsidR="00232083" w:rsidRDefault="00232083" w:rsidP="001442F0">
      <w:pPr>
        <w:pStyle w:val="Heading2"/>
      </w:pPr>
      <w:bookmarkStart w:id="6" w:name="_Toc38204804"/>
      <w:r w:rsidRPr="00232083">
        <w:lastRenderedPageBreak/>
        <w:t>v-bind:disabled</w:t>
      </w:r>
      <w:bookmarkEnd w:id="6"/>
    </w:p>
    <w:p w14:paraId="329A6E13" w14:textId="187A0600" w:rsidR="003A5464" w:rsidRDefault="003A5464" w:rsidP="003A5464">
      <w:pPr>
        <w:pStyle w:val="Heading3"/>
      </w:pPr>
      <w:r>
        <w:rPr>
          <w:rFonts w:hint="eastAsia"/>
        </w:rPr>
        <w:t>d</w:t>
      </w:r>
      <w:r>
        <w:t>isabled1.html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464" w14:paraId="62F5A531" w14:textId="77777777" w:rsidTr="003A5464">
        <w:tc>
          <w:tcPr>
            <w:tcW w:w="10456" w:type="dxa"/>
          </w:tcPr>
          <w:p w14:paraId="03F7BFF9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528C53D3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C78B179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D3D5768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54F12B6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58DB98B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913D2C7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889E87F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DA91F8F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C2C9F78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EE9570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79E7B12A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884A366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disabled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237D65BC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disabled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"disabled"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1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CB4A36F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disabled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2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58EE8D66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disabled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"val"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3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52B3651C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val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4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473AC1F5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val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5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342FA53A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2E27804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522F20A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8AC5981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6F2649B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94F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C0A77BC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94F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8A03094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94F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val</w:t>
            </w:r>
            <w:r w:rsidRPr="00494F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14:paraId="247469F8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1121E85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F299C79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A64A4BA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2103415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52AAF287" w14:textId="77777777"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3B28719" w14:textId="77777777" w:rsidR="003A5464" w:rsidRDefault="003A5464" w:rsidP="003A5464"/>
        </w:tc>
      </w:tr>
    </w:tbl>
    <w:p w14:paraId="1C44DC62" w14:textId="72ABD976" w:rsidR="003A5464" w:rsidRDefault="003A5464" w:rsidP="003A5464"/>
    <w:p w14:paraId="45C2766F" w14:textId="64C3F5C2" w:rsidR="00D07F57" w:rsidRDefault="00192E92" w:rsidP="003A5464">
      <w:r w:rsidRPr="00192E92">
        <w:rPr>
          <w:noProof/>
        </w:rPr>
        <w:drawing>
          <wp:inline distT="0" distB="0" distL="0" distR="0" wp14:anchorId="4CB7F22F" wp14:editId="38B61CDA">
            <wp:extent cx="3861539" cy="2411426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150" cy="24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ED1B" w14:textId="3D7DA93E" w:rsidR="007F3E5C" w:rsidRDefault="007F3E5C" w:rsidP="003A5464"/>
    <w:p w14:paraId="18D28565" w14:textId="3274F7AC" w:rsidR="00192E92" w:rsidRDefault="00192E92" w:rsidP="003A5464"/>
    <w:p w14:paraId="4FF77BA8" w14:textId="644FAEFA" w:rsidR="00192E92" w:rsidRDefault="00192E92" w:rsidP="003A5464"/>
    <w:p w14:paraId="5FF88994" w14:textId="6248B95D" w:rsidR="00192E92" w:rsidRDefault="00192E92" w:rsidP="003A5464"/>
    <w:p w14:paraId="1AFC11BC" w14:textId="77777777" w:rsidR="000E42AB" w:rsidRDefault="000E42AB" w:rsidP="003A5464"/>
    <w:p w14:paraId="6502CFCD" w14:textId="143BB29C" w:rsidR="00D07F57" w:rsidRDefault="00D07F57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D07F57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&lt;button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07F57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07F57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07F57">
        <w:rPr>
          <w:rFonts w:ascii="Consolas" w:eastAsia="굴림" w:hAnsi="Consolas" w:cs="굴림"/>
          <w:color w:val="FF0000"/>
          <w:kern w:val="0"/>
          <w:sz w:val="21"/>
          <w:szCs w:val="21"/>
        </w:rPr>
        <w:t>disabled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07F57">
        <w:rPr>
          <w:rFonts w:ascii="Consolas" w:eastAsia="굴림" w:hAnsi="Consolas" w:cs="굴림"/>
          <w:color w:val="0000FF"/>
          <w:kern w:val="0"/>
          <w:sz w:val="21"/>
          <w:szCs w:val="21"/>
        </w:rPr>
        <w:t>"disabled"</w:t>
      </w:r>
      <w:r w:rsidRPr="00D07F5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1</w:t>
      </w:r>
      <w:r w:rsidRPr="00D07F57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513FBF1F" w14:textId="6F6F61B4" w:rsidR="00D07F57" w:rsidRDefault="00D07F57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07F57">
        <w:rPr>
          <w:rFonts w:hint="eastAsia"/>
        </w:rPr>
        <w:t xml:space="preserve"> </w:t>
      </w:r>
      <w:r w:rsidRPr="00D07F57">
        <w:t xml:space="preserve"> 태</w:t>
      </w:r>
      <w:r>
        <w:rPr>
          <w:rFonts w:hint="eastAsia"/>
        </w:rPr>
        <w:t xml:space="preserve">그에 </w:t>
      </w:r>
      <w:r>
        <w:t xml:space="preserve">disabled </w:t>
      </w:r>
      <w:r>
        <w:rPr>
          <w:rFonts w:hint="eastAsia"/>
        </w:rPr>
        <w:t>속성이 있으면 그 태그는 비활성화 상태가 된다.</w:t>
      </w:r>
    </w:p>
    <w:p w14:paraId="1F042D61" w14:textId="6648D878" w:rsidR="00D07F57" w:rsidRDefault="00D07F57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disabled </w:t>
      </w:r>
      <w:r w:rsidR="0025494F">
        <w:rPr>
          <w:rFonts w:hint="eastAsia"/>
        </w:rPr>
        <w:t>속성</w:t>
      </w:r>
      <w:r>
        <w:rPr>
          <w:rFonts w:hint="eastAsia"/>
        </w:rPr>
        <w:t>의 값은 무관한다.</w:t>
      </w:r>
    </w:p>
    <w:p w14:paraId="05000F7B" w14:textId="77777777" w:rsidR="00B209DA" w:rsidRDefault="00B209DA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55586E3" w14:textId="30819A0A" w:rsidR="00B209DA" w:rsidRPr="00B209DA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209DA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209DA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209DA">
        <w:rPr>
          <w:rFonts w:ascii="Consolas" w:eastAsia="굴림" w:hAnsi="Consolas" w:cs="굴림"/>
          <w:color w:val="FF0000"/>
          <w:kern w:val="0"/>
          <w:sz w:val="21"/>
          <w:szCs w:val="21"/>
        </w:rPr>
        <w:t>disabled</w:t>
      </w: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2</w:t>
      </w: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6E5E89B1" w14:textId="77777777" w:rsidR="00B209DA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07F57">
        <w:rPr>
          <w:rFonts w:hint="eastAsia"/>
        </w:rPr>
        <w:t xml:space="preserve"> </w:t>
      </w:r>
      <w:r w:rsidRPr="00D07F57">
        <w:t xml:space="preserve"> 태</w:t>
      </w:r>
      <w:r>
        <w:rPr>
          <w:rFonts w:hint="eastAsia"/>
        </w:rPr>
        <w:t xml:space="preserve">그에 </w:t>
      </w:r>
      <w:r>
        <w:t xml:space="preserve">disabled </w:t>
      </w:r>
      <w:r>
        <w:rPr>
          <w:rFonts w:hint="eastAsia"/>
        </w:rPr>
        <w:t>속성이 있으면 그 태그는 비활성화 상태가 된다.</w:t>
      </w:r>
    </w:p>
    <w:p w14:paraId="2BF25B3B" w14:textId="77777777" w:rsidR="0025494F" w:rsidRDefault="0025494F" w:rsidP="0025494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disabled </w:t>
      </w:r>
      <w:r>
        <w:rPr>
          <w:rFonts w:hint="eastAsia"/>
        </w:rPr>
        <w:t>속성의 값은 무관한다.</w:t>
      </w:r>
    </w:p>
    <w:p w14:paraId="1D4AED59" w14:textId="5E8025BA" w:rsidR="00B209DA" w:rsidRPr="0025494F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6039745" w14:textId="73840F39" w:rsidR="000E42AB" w:rsidRPr="000E42AB" w:rsidRDefault="000E42AB" w:rsidP="000E42A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E42AB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E42AB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E42AB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E42AB">
        <w:rPr>
          <w:rFonts w:ascii="Consolas" w:eastAsia="굴림" w:hAnsi="Consolas" w:cs="굴림"/>
          <w:color w:val="FF0000"/>
          <w:kern w:val="0"/>
          <w:sz w:val="21"/>
          <w:szCs w:val="21"/>
        </w:rPr>
        <w:t>disabled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E42AB">
        <w:rPr>
          <w:rFonts w:ascii="Consolas" w:eastAsia="굴림" w:hAnsi="Consolas" w:cs="굴림"/>
          <w:color w:val="0000FF"/>
          <w:kern w:val="0"/>
          <w:sz w:val="21"/>
          <w:szCs w:val="21"/>
        </w:rPr>
        <w:t>"val"</w:t>
      </w:r>
      <w:r w:rsidRPr="000E42AB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3</w:t>
      </w:r>
      <w:r w:rsidRPr="000E42AB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7295E1EA" w14:textId="77777777" w:rsidR="000E42AB" w:rsidRDefault="000E42AB" w:rsidP="000E42A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07F57">
        <w:rPr>
          <w:rFonts w:hint="eastAsia"/>
        </w:rPr>
        <w:t xml:space="preserve"> </w:t>
      </w:r>
      <w:r w:rsidRPr="00D07F57">
        <w:t xml:space="preserve"> 태</w:t>
      </w:r>
      <w:r>
        <w:rPr>
          <w:rFonts w:hint="eastAsia"/>
        </w:rPr>
        <w:t xml:space="preserve">그에 </w:t>
      </w:r>
      <w:r>
        <w:t xml:space="preserve">disabled </w:t>
      </w:r>
      <w:r>
        <w:rPr>
          <w:rFonts w:hint="eastAsia"/>
        </w:rPr>
        <w:t>속성이 있으면 그 태그는 비활성화 상태가 된다.</w:t>
      </w:r>
    </w:p>
    <w:p w14:paraId="28554B7C" w14:textId="77777777" w:rsidR="0025494F" w:rsidRDefault="0025494F" w:rsidP="0025494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disabled </w:t>
      </w:r>
      <w:r>
        <w:rPr>
          <w:rFonts w:hint="eastAsia"/>
        </w:rPr>
        <w:t>속성의 값은 무관한다.</w:t>
      </w:r>
    </w:p>
    <w:p w14:paraId="20804281" w14:textId="68AE1200" w:rsidR="000E42AB" w:rsidRPr="0025494F" w:rsidRDefault="000E42AB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20FE034" w14:textId="23C69CC0" w:rsidR="00B209DA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209DA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209DA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209DA">
        <w:rPr>
          <w:rFonts w:ascii="Consolas" w:eastAsia="굴림" w:hAnsi="Consolas" w:cs="굴림"/>
          <w:color w:val="FF0000"/>
          <w:kern w:val="0"/>
          <w:sz w:val="21"/>
          <w:szCs w:val="21"/>
        </w:rPr>
        <w:t>v-bind:disabled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209DA">
        <w:rPr>
          <w:rFonts w:ascii="Consolas" w:eastAsia="굴림" w:hAnsi="Consolas" w:cs="굴림"/>
          <w:color w:val="0000FF"/>
          <w:kern w:val="0"/>
          <w:sz w:val="21"/>
          <w:szCs w:val="21"/>
        </w:rPr>
        <w:t>"val"</w:t>
      </w: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3</w:t>
      </w: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157824A1" w14:textId="580E69E9" w:rsidR="00B209DA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</w:t>
      </w:r>
      <w:r>
        <w:rPr>
          <w:rFonts w:hint="eastAsia"/>
        </w:rPr>
        <w:t xml:space="preserve">태그의 속성 앞에 </w:t>
      </w:r>
      <w:r>
        <w:t xml:space="preserve">v-bind: </w:t>
      </w:r>
      <w:r>
        <w:rPr>
          <w:rFonts w:hint="eastAsia"/>
        </w:rPr>
        <w:t>접두어가 붙으면,</w:t>
      </w:r>
      <w:r>
        <w:t xml:space="preserve"> </w:t>
      </w:r>
      <w:r>
        <w:rPr>
          <w:rFonts w:hint="eastAsia"/>
        </w:rPr>
        <w:t xml:space="preserve">그 속성의 값은 </w:t>
      </w:r>
      <w:r>
        <w:t xml:space="preserve">javascript </w:t>
      </w:r>
      <w:r>
        <w:rPr>
          <w:rFonts w:hint="eastAsia"/>
        </w:rPr>
        <w:t>표현식으로 해석된다.</w:t>
      </w:r>
    </w:p>
    <w:p w14:paraId="3C01FEC4" w14:textId="5191EB1A" w:rsidR="00B209DA" w:rsidRDefault="0025494F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그 표현식의 값이 </w:t>
      </w:r>
      <w:r>
        <w:t>true</w:t>
      </w:r>
      <w:r w:rsidR="00394E80">
        <w:rPr>
          <w:rFonts w:hint="eastAsia"/>
        </w:rPr>
        <w:t>에 해당하는 값인 경우에만</w:t>
      </w:r>
      <w:r>
        <w:rPr>
          <w:rFonts w:hint="eastAsia"/>
        </w:rPr>
        <w:t xml:space="preserve"> </w:t>
      </w:r>
      <w:r w:rsidR="00394E80">
        <w:rPr>
          <w:rFonts w:hint="eastAsia"/>
        </w:rPr>
        <w:t xml:space="preserve">그 </w:t>
      </w:r>
      <w:r>
        <w:rPr>
          <w:rFonts w:hint="eastAsia"/>
        </w:rPr>
        <w:t xml:space="preserve">태그는 비활성화 상태가 </w:t>
      </w:r>
      <w:r w:rsidR="00394E80">
        <w:rPr>
          <w:rFonts w:hint="eastAsia"/>
        </w:rPr>
        <w:t>된다.</w:t>
      </w:r>
    </w:p>
    <w:p w14:paraId="65F52D58" w14:textId="522D6718" w:rsidR="00394E80" w:rsidRDefault="00394E80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val </w:t>
      </w:r>
      <w:r>
        <w:rPr>
          <w:rFonts w:hint="eastAsia"/>
        </w:rPr>
        <w:t xml:space="preserve">속성의 값이 </w:t>
      </w:r>
      <w:r>
        <w:t xml:space="preserve">true 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>이 태그는 비활성화 상태가 된다.</w:t>
      </w:r>
    </w:p>
    <w:p w14:paraId="32D8EFD7" w14:textId="4775E911" w:rsidR="00394E80" w:rsidRDefault="00394E80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AABAB8C" w14:textId="1D882895" w:rsidR="00266DD4" w:rsidRPr="00266DD4" w:rsidRDefault="00266DD4" w:rsidP="00266DD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66DD4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66DD4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66DD4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66DD4">
        <w:rPr>
          <w:rFonts w:ascii="Consolas" w:eastAsia="굴림" w:hAnsi="Consolas" w:cs="굴림"/>
          <w:color w:val="FF0000"/>
          <w:kern w:val="0"/>
          <w:sz w:val="21"/>
          <w:szCs w:val="21"/>
        </w:rPr>
        <w:t>v-bind:disabled</w:t>
      </w:r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66DD4">
        <w:rPr>
          <w:rFonts w:ascii="Consolas" w:eastAsia="굴림" w:hAnsi="Consolas" w:cs="굴림"/>
          <w:color w:val="0000FF"/>
          <w:kern w:val="0"/>
          <w:sz w:val="21"/>
          <w:szCs w:val="21"/>
        </w:rPr>
        <w:t>"!val"</w:t>
      </w:r>
      <w:r w:rsidRPr="00266DD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5</w:t>
      </w:r>
      <w:r w:rsidRPr="00266DD4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15F23B9F" w14:textId="1EE2B6D2" w:rsidR="00266DD4" w:rsidRDefault="00266DD4" w:rsidP="00266DD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val </w:t>
      </w:r>
      <w:r>
        <w:rPr>
          <w:rFonts w:hint="eastAsia"/>
        </w:rPr>
        <w:t xml:space="preserve">속성의 값이 </w:t>
      </w:r>
      <w:r>
        <w:t>true</w:t>
      </w:r>
      <w:r>
        <w:rPr>
          <w:rFonts w:hint="eastAsia"/>
        </w:rPr>
        <w:t>이고,</w:t>
      </w:r>
      <w:r>
        <w:t xml:space="preserve"> !val </w:t>
      </w:r>
      <w:r>
        <w:rPr>
          <w:rFonts w:hint="eastAsia"/>
        </w:rPr>
        <w:t xml:space="preserve">표현식의 값이 </w:t>
      </w:r>
      <w:r>
        <w:t xml:space="preserve">false </w:t>
      </w:r>
      <w:r>
        <w:rPr>
          <w:rFonts w:hint="eastAsia"/>
        </w:rPr>
        <w:t>이므로,</w:t>
      </w:r>
    </w:p>
    <w:p w14:paraId="7A8C5AB2" w14:textId="00B91F27" w:rsidR="00266DD4" w:rsidRDefault="00266DD4" w:rsidP="00266DD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이 태그는 활성화 상태가 된다.</w:t>
      </w:r>
    </w:p>
    <w:p w14:paraId="751BEB59" w14:textId="77777777" w:rsidR="0025494F" w:rsidRPr="00B209DA" w:rsidRDefault="0025494F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F1CD98D" w14:textId="77777777" w:rsidR="00B209DA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FFAC455" w14:textId="77777777" w:rsidR="00B209DA" w:rsidRDefault="00B209DA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9698064" w14:textId="77777777" w:rsidR="00D07F57" w:rsidRPr="00D07F57" w:rsidRDefault="00D07F57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DF7CE7C" w14:textId="1757F629" w:rsidR="00EB1B75" w:rsidRDefault="00EB1B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48B4163" w14:textId="291F4580" w:rsidR="00D07F57" w:rsidRDefault="00EB1B75" w:rsidP="00EB1B75">
      <w:pPr>
        <w:pStyle w:val="Heading3"/>
      </w:pPr>
      <w:r>
        <w:rPr>
          <w:rFonts w:hint="eastAsia"/>
        </w:rPr>
        <w:lastRenderedPageBreak/>
        <w:t>d</w:t>
      </w:r>
      <w:r>
        <w:t>isabled2.html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1B75" w14:paraId="17A2DABF" w14:textId="77777777" w:rsidTr="00EB1B75">
        <w:tc>
          <w:tcPr>
            <w:tcW w:w="10456" w:type="dxa"/>
          </w:tcPr>
          <w:p w14:paraId="0838DC50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0868A9A8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241352C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AA1BA18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96CEDC7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2EADAEF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6DDF58A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C218C7E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E17A40D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BFD5E50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21809DD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F3F4537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394F3855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F30D757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disabled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7FC202DD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"checkbox"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val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0F4C574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5947E601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val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1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364F9FA9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val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2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27ACF46E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129F83A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224A1DD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2625821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1DBB058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4090F4F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30F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A9D46C2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30F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EB03A19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130F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val</w:t>
            </w:r>
            <w:r w:rsidRPr="00130F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14:paraId="69B19EB5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E22667C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8C28FFE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B1AE12A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13CAC3A" w14:textId="77777777"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7335724" w14:textId="77777777" w:rsidR="00EB1B75" w:rsidRDefault="00EB1B75" w:rsidP="00EB1B75"/>
        </w:tc>
      </w:tr>
    </w:tbl>
    <w:p w14:paraId="2FBA04CF" w14:textId="77777777" w:rsidR="00EB1B75" w:rsidRPr="00EB1B75" w:rsidRDefault="00EB1B75" w:rsidP="00EB1B75"/>
    <w:p w14:paraId="2A979680" w14:textId="14757A5A" w:rsidR="00EB1B75" w:rsidRDefault="00EB1B75" w:rsidP="003A5464"/>
    <w:p w14:paraId="79E39DF7" w14:textId="2C3013AE" w:rsidR="00EB1B75" w:rsidRDefault="00EB1B75" w:rsidP="003A5464"/>
    <w:p w14:paraId="4B6FB2EE" w14:textId="0EFC0577" w:rsidR="00EB1B75" w:rsidRDefault="00EB1B75" w:rsidP="003A5464">
      <w:r w:rsidRPr="00EB1B75">
        <w:rPr>
          <w:noProof/>
        </w:rPr>
        <w:drawing>
          <wp:inline distT="0" distB="0" distL="0" distR="0" wp14:anchorId="756A561B" wp14:editId="67952B3C">
            <wp:extent cx="2875547" cy="1534839"/>
            <wp:effectExtent l="0" t="0" r="127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7906" cy="15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E740" w14:textId="68126A60" w:rsidR="00D07F57" w:rsidRDefault="00D07F57" w:rsidP="003A5464"/>
    <w:p w14:paraId="2587D771" w14:textId="30433412" w:rsidR="00130F3F" w:rsidRDefault="00AA4970" w:rsidP="003A5464">
      <w:r>
        <w:rPr>
          <w:rFonts w:hint="eastAsia"/>
        </w:rPr>
        <w:t>체크를 켜고 끔에 따라 버튼들의 비활성화 상태가 바뀐다.</w:t>
      </w:r>
    </w:p>
    <w:p w14:paraId="0983E57B" w14:textId="24075017" w:rsidR="00130F3F" w:rsidRDefault="00130F3F" w:rsidP="003A5464"/>
    <w:p w14:paraId="479842DE" w14:textId="374A278D" w:rsidR="00130F3F" w:rsidRDefault="00130F3F" w:rsidP="003A5464"/>
    <w:p w14:paraId="3130F4EC" w14:textId="7FB31066" w:rsidR="00130F3F" w:rsidRDefault="00130F3F" w:rsidP="003A5464"/>
    <w:p w14:paraId="13890D46" w14:textId="0BCEDF6B" w:rsidR="00130F3F" w:rsidRDefault="00130F3F" w:rsidP="003A5464"/>
    <w:p w14:paraId="6B44E176" w14:textId="7F57C503" w:rsidR="00130F3F" w:rsidRDefault="00130F3F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130F3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130F3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30F3F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130F3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30F3F">
        <w:rPr>
          <w:rFonts w:ascii="Consolas" w:eastAsia="굴림" w:hAnsi="Consolas" w:cs="굴림"/>
          <w:color w:val="0000FF"/>
          <w:kern w:val="0"/>
          <w:sz w:val="21"/>
          <w:szCs w:val="21"/>
        </w:rPr>
        <w:t>"checkbox"</w:t>
      </w:r>
      <w:r w:rsidRPr="00130F3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30F3F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130F3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30F3F">
        <w:rPr>
          <w:rFonts w:ascii="Consolas" w:eastAsia="굴림" w:hAnsi="Consolas" w:cs="굴림"/>
          <w:color w:val="0000FF"/>
          <w:kern w:val="0"/>
          <w:sz w:val="21"/>
          <w:szCs w:val="21"/>
        </w:rPr>
        <w:t>"val"</w:t>
      </w:r>
      <w:r w:rsidRPr="00130F3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30F3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652DFFB8" w14:textId="010DFA50" w:rsidR="00130F3F" w:rsidRDefault="00130F3F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="00E0308B">
        <w:rPr>
          <w:rFonts w:hint="eastAsia"/>
        </w:rPr>
        <w:t>체</w:t>
      </w:r>
      <w:r w:rsidR="000411DA">
        <w:rPr>
          <w:rFonts w:hint="eastAsia"/>
        </w:rPr>
        <w:t>크</w:t>
      </w:r>
      <w:r w:rsidR="00E0308B">
        <w:rPr>
          <w:rFonts w:hint="eastAsia"/>
        </w:rPr>
        <w:t>가 켜지면</w:t>
      </w:r>
      <w:r w:rsidR="00E0308B">
        <w:t xml:space="preserve"> </w:t>
      </w:r>
      <w:r w:rsidR="000411DA">
        <w:rPr>
          <w:rFonts w:hint="eastAsia"/>
        </w:rPr>
        <w:t xml:space="preserve">앱의 </w:t>
      </w:r>
      <w:r w:rsidR="000411DA">
        <w:t xml:space="preserve">val </w:t>
      </w:r>
      <w:r w:rsidR="000411DA">
        <w:rPr>
          <w:rFonts w:hint="eastAsia"/>
        </w:rPr>
        <w:t xml:space="preserve">속성에 </w:t>
      </w:r>
      <w:r w:rsidR="000411DA">
        <w:t xml:space="preserve">true </w:t>
      </w:r>
      <w:r w:rsidR="000411DA">
        <w:rPr>
          <w:rFonts w:hint="eastAsia"/>
        </w:rPr>
        <w:t>값이 즉시 대입되고,</w:t>
      </w:r>
    </w:p>
    <w:p w14:paraId="22FDC60B" w14:textId="73ADC66D" w:rsidR="000411DA" w:rsidRDefault="000411DA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체크가 꺼지면 </w:t>
      </w:r>
      <w:r>
        <w:t xml:space="preserve">false </w:t>
      </w:r>
      <w:r>
        <w:rPr>
          <w:rFonts w:hint="eastAsia"/>
        </w:rPr>
        <w:t xml:space="preserve">값이 </w:t>
      </w:r>
      <w:r w:rsidR="00CB2ED8">
        <w:rPr>
          <w:rFonts w:hint="eastAsia"/>
        </w:rPr>
        <w:t>즉시 대입된다.</w:t>
      </w:r>
    </w:p>
    <w:p w14:paraId="6CA23869" w14:textId="265AF4E1" w:rsidR="00CB2ED8" w:rsidRDefault="00CB2ED8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0B66DB5" w14:textId="5055DC91" w:rsidR="00CB2ED8" w:rsidRDefault="00CB2ED8" w:rsidP="00CB2ED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CB2ED8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B2ED8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B2ED8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B2ED8">
        <w:rPr>
          <w:rFonts w:ascii="Consolas" w:eastAsia="굴림" w:hAnsi="Consolas" w:cs="굴림"/>
          <w:color w:val="FF0000"/>
          <w:kern w:val="0"/>
          <w:sz w:val="21"/>
          <w:szCs w:val="21"/>
        </w:rPr>
        <w:t>v-bind:disabled</w:t>
      </w:r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B2ED8">
        <w:rPr>
          <w:rFonts w:ascii="Consolas" w:eastAsia="굴림" w:hAnsi="Consolas" w:cs="굴림"/>
          <w:color w:val="0000FF"/>
          <w:kern w:val="0"/>
          <w:sz w:val="21"/>
          <w:szCs w:val="21"/>
        </w:rPr>
        <w:t>"val"</w:t>
      </w:r>
      <w:r w:rsidRPr="00CB2ED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1</w:t>
      </w:r>
      <w:r w:rsidRPr="00CB2ED8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08FB95B9" w14:textId="33E297C4" w:rsidR="00CB2ED8" w:rsidRDefault="00CB2ED8" w:rsidP="00CB2ED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</w:t>
      </w:r>
      <w:r>
        <w:rPr>
          <w:rFonts w:hint="eastAsia"/>
        </w:rPr>
        <w:t xml:space="preserve">앱의 </w:t>
      </w:r>
      <w:r>
        <w:t xml:space="preserve">val </w:t>
      </w:r>
      <w:r>
        <w:rPr>
          <w:rFonts w:hint="eastAsia"/>
        </w:rPr>
        <w:t xml:space="preserve">속성 값이 </w:t>
      </w:r>
      <w:r>
        <w:t xml:space="preserve">true </w:t>
      </w:r>
      <w:r>
        <w:rPr>
          <w:rFonts w:hint="eastAsia"/>
        </w:rPr>
        <w:t>이면 비활성화 상태,</w:t>
      </w:r>
      <w:r>
        <w:t xml:space="preserve"> false </w:t>
      </w:r>
      <w:r>
        <w:rPr>
          <w:rFonts w:hint="eastAsia"/>
        </w:rPr>
        <w:t>이면 활성화 상태가 된다.</w:t>
      </w:r>
    </w:p>
    <w:p w14:paraId="16E513BF" w14:textId="77777777" w:rsidR="00CB2ED8" w:rsidRPr="00CB2ED8" w:rsidRDefault="00CB2ED8" w:rsidP="00CB2ED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D043349" w14:textId="2A00DCCE" w:rsidR="00AA4970" w:rsidRPr="00AA4970" w:rsidRDefault="00AA4970" w:rsidP="00AA497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4970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A4970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4970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A4970">
        <w:rPr>
          <w:rFonts w:ascii="Consolas" w:eastAsia="굴림" w:hAnsi="Consolas" w:cs="굴림"/>
          <w:color w:val="FF0000"/>
          <w:kern w:val="0"/>
          <w:sz w:val="21"/>
          <w:szCs w:val="21"/>
        </w:rPr>
        <w:t>v-bind:disabled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4970">
        <w:rPr>
          <w:rFonts w:ascii="Consolas" w:eastAsia="굴림" w:hAnsi="Consolas" w:cs="굴림"/>
          <w:color w:val="0000FF"/>
          <w:kern w:val="0"/>
          <w:sz w:val="21"/>
          <w:szCs w:val="21"/>
        </w:rPr>
        <w:t>"!val"</w:t>
      </w:r>
      <w:r w:rsidRPr="00AA497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2</w:t>
      </w:r>
      <w:r w:rsidRPr="00AA4970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</w:p>
    <w:p w14:paraId="37ED1878" w14:textId="17FCB748" w:rsidR="00AA4970" w:rsidRDefault="00AA4970" w:rsidP="00AA497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</w:t>
      </w:r>
      <w:r>
        <w:rPr>
          <w:rFonts w:hint="eastAsia"/>
        </w:rPr>
        <w:t xml:space="preserve">앱의 </w:t>
      </w:r>
      <w:r>
        <w:t xml:space="preserve">val </w:t>
      </w:r>
      <w:r>
        <w:rPr>
          <w:rFonts w:hint="eastAsia"/>
        </w:rPr>
        <w:t xml:space="preserve">속성 값이 </w:t>
      </w:r>
      <w:r>
        <w:t xml:space="preserve">true </w:t>
      </w:r>
      <w:r>
        <w:rPr>
          <w:rFonts w:hint="eastAsia"/>
        </w:rPr>
        <w:t>이면 활성화 상태,</w:t>
      </w:r>
      <w:r>
        <w:t xml:space="preserve"> false </w:t>
      </w:r>
      <w:r>
        <w:rPr>
          <w:rFonts w:hint="eastAsia"/>
        </w:rPr>
        <w:t>이면 비활성화 상태가 된다.</w:t>
      </w:r>
    </w:p>
    <w:p w14:paraId="0A712266" w14:textId="55100E83" w:rsidR="00CB2ED8" w:rsidRDefault="00CB2ED8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4098AC2" w14:textId="77777777" w:rsidR="00AA4970" w:rsidRPr="00130F3F" w:rsidRDefault="00AA4970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A5DCD10" w14:textId="7419F466" w:rsidR="00130F3F" w:rsidRDefault="00130F3F" w:rsidP="003A5464"/>
    <w:p w14:paraId="22C1F32E" w14:textId="37ED1F1D" w:rsidR="00F364D4" w:rsidRDefault="00F364D4" w:rsidP="003A5464"/>
    <w:p w14:paraId="1ECF668A" w14:textId="159D8F28" w:rsidR="00E61960" w:rsidRDefault="00E61960" w:rsidP="003A5464"/>
    <w:p w14:paraId="5889AEE5" w14:textId="35077E54" w:rsidR="00E61960" w:rsidRDefault="00E61960" w:rsidP="003A5464"/>
    <w:p w14:paraId="7B862F02" w14:textId="65C65F67" w:rsidR="00E61960" w:rsidRDefault="00E6196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646E00B" w14:textId="7E63E311" w:rsidR="00E61960" w:rsidRDefault="00E61960" w:rsidP="00E61960">
      <w:pPr>
        <w:pStyle w:val="Heading3"/>
      </w:pPr>
      <w:r>
        <w:rPr>
          <w:rFonts w:hint="eastAsia"/>
        </w:rPr>
        <w:lastRenderedPageBreak/>
        <w:t>d</w:t>
      </w:r>
      <w:r>
        <w:t>isabled3.html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1960" w14:paraId="2CCA5AB3" w14:textId="77777777" w:rsidTr="00E61960">
        <w:tc>
          <w:tcPr>
            <w:tcW w:w="10456" w:type="dxa"/>
          </w:tcPr>
          <w:p w14:paraId="5EF61A05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22511DDD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CF37E48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4403F36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FC5D727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13DBD986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434A1F3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235D0EE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59CF270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10D5A19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8465FC1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ED42D88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CE379A6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disabled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5DBE9478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start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00"/>
              </w:rPr>
              <w:t>run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73529E27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00"/>
              </w:rPr>
              <w:t>run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438A20D9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51B0737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8F08F6A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FBAA574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166A4C14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6F55530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0CD1D594" w14:textId="1F204BCD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00"/>
              </w:rPr>
              <w:t>run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362A82">
              <w:rPr>
                <w:rFonts w:ascii="Consolas" w:eastAsia="굴림" w:hAnsi="Consolas" w:cs="굴림" w:hint="eastAsia"/>
                <w:color w:val="0000FF"/>
                <w:kern w:val="0"/>
                <w:sz w:val="21"/>
                <w:szCs w:val="21"/>
              </w:rPr>
              <w:t>f</w:t>
            </w:r>
            <w:r w:rsidR="00362A8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alse</w:t>
            </w:r>
          </w:p>
          <w:p w14:paraId="68FB38A6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08B926C1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210638D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5734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99FF99"/>
              </w:rPr>
              <w:t>start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9C7DCDC" w14:textId="59F33EAA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00"/>
              </w:rPr>
              <w:t>run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="00AF41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370A615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23A05C61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5734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5A04CC87" w14:textId="2838D260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00"/>
              </w:rPr>
              <w:t>run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="00AF41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5274857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4F0ED74B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0766401A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78B5CF7A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1E577B3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B2DFBF3" w14:textId="77777777"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AF1E425" w14:textId="77777777" w:rsidR="00E61960" w:rsidRDefault="00E61960" w:rsidP="00E61960"/>
        </w:tc>
      </w:tr>
    </w:tbl>
    <w:p w14:paraId="590AF631" w14:textId="0CB1EC8C" w:rsidR="00E61960" w:rsidRDefault="00E61960" w:rsidP="00E61960"/>
    <w:p w14:paraId="20CC6DA2" w14:textId="579F7C4B" w:rsidR="00E61960" w:rsidRDefault="008F701A" w:rsidP="00E61960">
      <w:r w:rsidRPr="008F701A">
        <w:rPr>
          <w:noProof/>
        </w:rPr>
        <w:drawing>
          <wp:inline distT="0" distB="0" distL="0" distR="0" wp14:anchorId="4EB17F10" wp14:editId="34FC0EAD">
            <wp:extent cx="3026535" cy="1440301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425" cy="14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39A4" w14:textId="260415D0" w:rsidR="00B17B8E" w:rsidRDefault="00B17B8E" w:rsidP="00E61960">
      <w:r>
        <w:rPr>
          <w:rFonts w:hint="eastAsia"/>
        </w:rPr>
        <w:t>시작 버튼을 누르면,</w:t>
      </w:r>
      <w:r>
        <w:t xml:space="preserve"> </w:t>
      </w:r>
      <w:r>
        <w:rPr>
          <w:rFonts w:hint="eastAsia"/>
        </w:rPr>
        <w:t>정지 버튼만 활성화 상태가 되고,</w:t>
      </w:r>
    </w:p>
    <w:p w14:paraId="05C580DE" w14:textId="44553565" w:rsidR="00B17B8E" w:rsidRDefault="00B17B8E" w:rsidP="00E61960">
      <w:r>
        <w:rPr>
          <w:rFonts w:hint="eastAsia"/>
        </w:rPr>
        <w:t>정지 버튼을 누르면,</w:t>
      </w:r>
      <w:r>
        <w:t xml:space="preserve"> </w:t>
      </w:r>
      <w:r>
        <w:rPr>
          <w:rFonts w:hint="eastAsia"/>
        </w:rPr>
        <w:t>시작 버튼만 활성화 상태가 된다.</w:t>
      </w:r>
    </w:p>
    <w:p w14:paraId="13EE3C56" w14:textId="358D5E26" w:rsidR="00B17B8E" w:rsidRDefault="00B17B8E" w:rsidP="00E61960"/>
    <w:p w14:paraId="0B61A668" w14:textId="3C39AC03" w:rsidR="00B17B8E" w:rsidRDefault="00B17B8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297A624" w14:textId="78129141" w:rsidR="00F364D4" w:rsidRDefault="00F364D4" w:rsidP="00F364D4">
      <w:pPr>
        <w:pStyle w:val="Heading3"/>
      </w:pPr>
      <w:r>
        <w:rPr>
          <w:rFonts w:hint="eastAsia"/>
        </w:rPr>
        <w:lastRenderedPageBreak/>
        <w:t>d</w:t>
      </w:r>
      <w:r>
        <w:t>isabled</w:t>
      </w:r>
      <w:r w:rsidR="002F31A3">
        <w:t>4</w:t>
      </w:r>
      <w:r>
        <w:t>.html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F364D4" w14:paraId="14B29A9A" w14:textId="77777777" w:rsidTr="00654BCA">
        <w:tc>
          <w:tcPr>
            <w:tcW w:w="10627" w:type="dxa"/>
          </w:tcPr>
          <w:p w14:paraId="57B58602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69E2DD1B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F49419B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866A741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52B618D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C4A184B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192C653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6CEFFCB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E37FDF0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4515DAD8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27977A4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38EFD35A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38BF870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disabled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0BC6CB3D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run 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 true"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run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646FA1E0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run 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 false"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run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29A1E97D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3873574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51A8333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528101F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CFF51DF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260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69F4C554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260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E432851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F260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run</w:t>
            </w:r>
            <w:r w:rsidRPr="00F260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216E8E7C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95CE39F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B95038E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EB652A6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438D9215" w14:textId="77777777"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69D898B" w14:textId="77777777" w:rsidR="00F364D4" w:rsidRDefault="00F364D4" w:rsidP="00F364D4"/>
        </w:tc>
      </w:tr>
    </w:tbl>
    <w:p w14:paraId="0E57456E" w14:textId="0D87A43D" w:rsidR="00F364D4" w:rsidRDefault="00F364D4" w:rsidP="00F364D4"/>
    <w:p w14:paraId="27B481F7" w14:textId="52EAB759" w:rsidR="004B7685" w:rsidRDefault="004B7685" w:rsidP="00F364D4"/>
    <w:p w14:paraId="1188AA46" w14:textId="3FFC7F74" w:rsidR="004B7685" w:rsidRDefault="00CB44CD" w:rsidP="00F364D4">
      <w:r w:rsidRPr="008F701A">
        <w:rPr>
          <w:noProof/>
        </w:rPr>
        <w:drawing>
          <wp:inline distT="0" distB="0" distL="0" distR="0" wp14:anchorId="54B248CD" wp14:editId="4BED0766">
            <wp:extent cx="2787453" cy="1326524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788" cy="13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71B8" w14:textId="7CF5ADF3" w:rsidR="004B7685" w:rsidRDefault="004B7685" w:rsidP="00F364D4"/>
    <w:p w14:paraId="781F48B9" w14:textId="77777777" w:rsidR="004B7685" w:rsidRPr="00F364D4" w:rsidRDefault="004B7685" w:rsidP="00F364D4"/>
    <w:p w14:paraId="48FA0847" w14:textId="77777777" w:rsidR="00CB44CD" w:rsidRPr="00CB44CD" w:rsidRDefault="00CB44CD" w:rsidP="00CB44C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B44CD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B44CD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B44CD">
        <w:rPr>
          <w:rFonts w:ascii="Consolas" w:eastAsia="굴림" w:hAnsi="Consolas" w:cs="굴림"/>
          <w:color w:val="FF0000"/>
          <w:kern w:val="0"/>
          <w:sz w:val="21"/>
          <w:szCs w:val="21"/>
        </w:rPr>
        <w:t>v-on:click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  <w:highlight w:val="yellow"/>
        </w:rPr>
        <w:t>run 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</w:rPr>
        <w:t>= true"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B44CD">
        <w:rPr>
          <w:rFonts w:ascii="Consolas" w:eastAsia="굴림" w:hAnsi="Consolas" w:cs="굴림"/>
          <w:color w:val="FF0000"/>
          <w:kern w:val="0"/>
          <w:sz w:val="21"/>
          <w:szCs w:val="21"/>
        </w:rPr>
        <w:t>v-bind:disabled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  <w:highlight w:val="yellow"/>
        </w:rPr>
        <w:t>run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B44C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시작</w:t>
      </w:r>
      <w:r w:rsidRPr="00CB44CD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73618833" w14:textId="4B4E1930" w:rsidR="00130F3F" w:rsidRDefault="009376DD" w:rsidP="003A546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버튼이 클릭되면 앱의 </w:t>
      </w:r>
      <w:r w:rsidR="00CB44CD">
        <w:t>run</w:t>
      </w:r>
      <w:r>
        <w:t xml:space="preserve"> </w:t>
      </w:r>
      <w:r>
        <w:rPr>
          <w:rFonts w:hint="eastAsia"/>
        </w:rPr>
        <w:t xml:space="preserve">변수에 </w:t>
      </w:r>
      <w:r w:rsidR="00CB44CD">
        <w:t>true</w:t>
      </w:r>
      <w:r>
        <w:t xml:space="preserve"> </w:t>
      </w:r>
      <w:r>
        <w:rPr>
          <w:rFonts w:hint="eastAsia"/>
        </w:rPr>
        <w:t>값을 대입한다.</w:t>
      </w:r>
    </w:p>
    <w:p w14:paraId="1CAAC734" w14:textId="5B8F0871" w:rsidR="009376DD" w:rsidRDefault="009376DD" w:rsidP="003A546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태그 부분에서 속성을 사용할 때는,</w:t>
      </w:r>
      <w:r>
        <w:t xml:space="preserve"> this </w:t>
      </w:r>
      <w:r>
        <w:rPr>
          <w:rFonts w:hint="eastAsia"/>
        </w:rPr>
        <w:t>키워드를 생략한다.</w:t>
      </w:r>
    </w:p>
    <w:p w14:paraId="1943B28B" w14:textId="5525351E" w:rsidR="009376DD" w:rsidRDefault="009376DD" w:rsidP="003A5464"/>
    <w:p w14:paraId="0F73A9B3" w14:textId="6341FDC9" w:rsidR="009376DD" w:rsidRDefault="009376DD" w:rsidP="003A5464"/>
    <w:p w14:paraId="75B1E5FA" w14:textId="77777777" w:rsidR="009376DD" w:rsidRPr="009376DD" w:rsidRDefault="009376DD" w:rsidP="003A5464"/>
    <w:p w14:paraId="7A2B475C" w14:textId="77777777" w:rsidR="009376DD" w:rsidRPr="009376DD" w:rsidRDefault="009376DD" w:rsidP="003A5464"/>
    <w:p w14:paraId="1E4434E4" w14:textId="77777777" w:rsidR="00D07F57" w:rsidRDefault="00D07F57" w:rsidP="003A5464"/>
    <w:p w14:paraId="3BE33E55" w14:textId="17DB06B1" w:rsidR="007F3E5C" w:rsidRDefault="007F3E5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A973C40" w14:textId="065C5963" w:rsidR="001442F0" w:rsidRDefault="001442F0" w:rsidP="00232083">
      <w:pPr>
        <w:pStyle w:val="Heading3"/>
      </w:pPr>
      <w:r>
        <w:rPr>
          <w:rFonts w:hint="eastAsia"/>
        </w:rPr>
        <w:lastRenderedPageBreak/>
        <w:t>s</w:t>
      </w:r>
      <w:r>
        <w:t>topWatch2.html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42F0" w14:paraId="28FD1F69" w14:textId="77777777" w:rsidTr="001442F0">
        <w:tc>
          <w:tcPr>
            <w:tcW w:w="10456" w:type="dxa"/>
          </w:tcPr>
          <w:p w14:paraId="4FED677D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61A7F7B5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03D6B7AB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F50D796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B6B85BC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6F65AE2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40964EB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7717CE4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7D0F16D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5CA97BA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82B65BB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3EA8263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698E66E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2CCFB55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CD29889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스톱워치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1632A381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"timer"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time }}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FB73646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"start"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v-bind:disabled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"run"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22A9EDEE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"stop"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v-bind:disabled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"!run"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6C197669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7E087C4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BC53A26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854BCBE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5D97F18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3ED8CCA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B3F0FC0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'00:00:00 0'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D4C2805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null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DA8179E" w14:textId="77777777" w:rsidR="001442F0" w:rsidRPr="001442F0" w:rsidRDefault="001442F0" w:rsidP="00CA2D3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249ECD09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7B2C946E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84728B5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start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5CF1A58F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D6937E4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0891F09C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-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1C84EC9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formatTimeFromMilisec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C83651C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};</w:t>
            </w:r>
          </w:p>
          <w:p w14:paraId="37CAD92F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BFABD22" w14:textId="77777777" w:rsidR="001442F0" w:rsidRPr="001442F0" w:rsidRDefault="001442F0" w:rsidP="00CA2D3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D36B21E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165C10FA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stop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50405C2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65DD37E" w14:textId="77777777" w:rsidR="001442F0" w:rsidRPr="001442F0" w:rsidRDefault="001442F0" w:rsidP="00CA2D3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88777D1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400C6E1C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7E8F234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7EA07A0C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D77114C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BDF8307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8B2651C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formatTimeFromMilisec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EDD942E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58A543E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6CEBCD2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42E8627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7DD530B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0C7B4C6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86ED95C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F957890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 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43EF37F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4E10180B" w14:textId="77777777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A772DB8" w14:textId="3582968C"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236BCFE" w14:textId="31B84573" w:rsid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A429DD3" w14:textId="7E13EF69" w:rsidR="001442F0" w:rsidRDefault="001442F0" w:rsidP="001442F0"/>
    <w:p w14:paraId="5DD47DAA" w14:textId="3BE5B99A" w:rsidR="00EC6DA1" w:rsidRDefault="00EC6DA1" w:rsidP="001442F0"/>
    <w:p w14:paraId="3A65A797" w14:textId="1F9B067E" w:rsidR="001442F0" w:rsidRDefault="00A8160E" w:rsidP="00234ACD">
      <w:r w:rsidRPr="00A8160E">
        <w:rPr>
          <w:noProof/>
        </w:rPr>
        <w:drawing>
          <wp:inline distT="0" distB="0" distL="0" distR="0" wp14:anchorId="25FFDD58" wp14:editId="1FEB43F6">
            <wp:extent cx="2788632" cy="208774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7708" cy="21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C640" w14:textId="53263E0A" w:rsidR="00A8160E" w:rsidRDefault="00A8160E" w:rsidP="00234ACD">
      <w:r>
        <w:rPr>
          <w:rFonts w:hint="eastAsia"/>
        </w:rPr>
        <w:t xml:space="preserve">스톱워치가 정지되어 있을 때는 </w:t>
      </w:r>
      <w:r>
        <w:t>'</w:t>
      </w:r>
      <w:r>
        <w:rPr>
          <w:rFonts w:hint="eastAsia"/>
        </w:rPr>
        <w:t>시작'</w:t>
      </w:r>
      <w:r>
        <w:t xml:space="preserve"> </w:t>
      </w:r>
      <w:r>
        <w:rPr>
          <w:rFonts w:hint="eastAsia"/>
        </w:rPr>
        <w:t>버튼만 활성화 상태이고,</w:t>
      </w:r>
    </w:p>
    <w:p w14:paraId="7D26F785" w14:textId="77D5300C" w:rsidR="00A8160E" w:rsidRDefault="00A8160E" w:rsidP="00234ACD">
      <w:r>
        <w:rPr>
          <w:rFonts w:hint="eastAsia"/>
        </w:rPr>
        <w:t>스톱워치가 시작되었을 때는,</w:t>
      </w:r>
      <w:r>
        <w:t xml:space="preserve"> '</w:t>
      </w:r>
      <w:r>
        <w:rPr>
          <w:rFonts w:hint="eastAsia"/>
        </w:rPr>
        <w:t>정지'</w:t>
      </w:r>
      <w:r>
        <w:t xml:space="preserve"> </w:t>
      </w:r>
      <w:r>
        <w:rPr>
          <w:rFonts w:hint="eastAsia"/>
        </w:rPr>
        <w:t>버튼만 활성화 상태이다.</w:t>
      </w:r>
    </w:p>
    <w:p w14:paraId="48A139B7" w14:textId="6C2FF6F9" w:rsidR="00A8160E" w:rsidRDefault="00A8160E" w:rsidP="00234ACD"/>
    <w:p w14:paraId="072291F7" w14:textId="77777777" w:rsidR="00A8160E" w:rsidRDefault="00A8160E" w:rsidP="00234ACD"/>
    <w:p w14:paraId="28E243F2" w14:textId="0B556AA4" w:rsidR="00A8160E" w:rsidRDefault="00A8160E" w:rsidP="00234ACD"/>
    <w:p w14:paraId="66E8D33E" w14:textId="0CFCDE2C" w:rsidR="00A8160E" w:rsidRDefault="00A8160E" w:rsidP="00234ACD"/>
    <w:p w14:paraId="5BE3FFFF" w14:textId="77777777" w:rsidR="00A8160E" w:rsidRDefault="00A8160E" w:rsidP="00234ACD"/>
    <w:p w14:paraId="392DFBC0" w14:textId="0F4A0DBF" w:rsidR="00FE18AB" w:rsidRDefault="00FE18A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6FE0E56" w14:textId="1A5E2680" w:rsidR="001442F0" w:rsidRDefault="00FE18AB" w:rsidP="00FE18AB">
      <w:pPr>
        <w:pStyle w:val="Heading1"/>
      </w:pPr>
      <w:bookmarkStart w:id="7" w:name="_Toc38204805"/>
      <w:r>
        <w:rPr>
          <w:rFonts w:hint="eastAsia"/>
        </w:rPr>
        <w:lastRenderedPageBreak/>
        <w:t>타이머</w:t>
      </w:r>
      <w:bookmarkEnd w:id="7"/>
    </w:p>
    <w:p w14:paraId="11B4C1A9" w14:textId="77777777" w:rsidR="00417D9C" w:rsidRDefault="00417D9C" w:rsidP="00417D9C">
      <w:pPr>
        <w:pStyle w:val="Heading2"/>
      </w:pPr>
      <w:bookmarkStart w:id="8" w:name="_Toc38204806"/>
      <w:r>
        <w:rPr>
          <w:rFonts w:hint="eastAsia"/>
        </w:rPr>
        <w:t>밀리초 계산</w:t>
      </w:r>
      <w:bookmarkEnd w:id="8"/>
    </w:p>
    <w:p w14:paraId="0383AD8E" w14:textId="59EFF663" w:rsidR="008E6BF7" w:rsidRDefault="008E6BF7" w:rsidP="008E6BF7">
      <w:pPr>
        <w:pStyle w:val="Heading3"/>
      </w:pPr>
      <w:r>
        <w:rPr>
          <w:rFonts w:hint="eastAsia"/>
        </w:rPr>
        <w:t>t</w:t>
      </w:r>
      <w:r>
        <w:t>imer1.html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6BF7" w14:paraId="2A22D5F4" w14:textId="77777777" w:rsidTr="008E6BF7">
        <w:tc>
          <w:tcPr>
            <w:tcW w:w="10456" w:type="dxa"/>
          </w:tcPr>
          <w:p w14:paraId="7F78A1C1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51E25589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2F83C50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82EB735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33746B1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A9FD75C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1159CFE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5349B6F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E3BBF07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51C30E2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text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58C1090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9644293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65AC837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3BF8C0B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466C6653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79E604F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타이머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21E18E98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6528132A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h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</w:t>
            </w:r>
          </w:p>
          <w:p w14:paraId="4D742A11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m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</w:t>
            </w:r>
          </w:p>
          <w:p w14:paraId="7C7EB905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s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48CF5C5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EBD5145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start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"run"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4FE3A194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"!run"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6ABA789D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EB214AD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0CFEB11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379CA30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24E5334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1DABB78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1F56D2AC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60DCCF6C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20E5241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h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A76504B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7F32E6E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s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748FBFE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null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5F8046F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66CEE2E6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29E383D2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844E935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99FF99"/>
              </w:rPr>
              <w:t>start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6B34888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6F25EAD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2F61A0D" w14:textId="77777777" w:rsidR="00585917" w:rsidRPr="00585917" w:rsidRDefault="00585917" w:rsidP="0058591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58591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((</w:t>
            </w:r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58591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58591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58591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58591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6524143" w14:textId="77777777" w:rsidR="00585917" w:rsidRPr="00585917" w:rsidRDefault="00585917" w:rsidP="0058591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58591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8591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8591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8591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getTime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+ </w:t>
            </w:r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DA3C101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0E304777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6D325CB2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01B08E8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8318A04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F889E35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72A4087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AFA5CC0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1C50632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E8B7AD6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7F4594D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412DF06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1302D35B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};</w:t>
            </w:r>
          </w:p>
          <w:p w14:paraId="6E730C5E" w14:textId="11970D35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="003F5D7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EAE68D6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3F8A8CB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45703F6C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7E3DFD9A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B370850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946B934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293BFF6C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7DC28BB3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2B765E72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711FE2C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850D81F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207FD3BD" w14:textId="77777777"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64542DD" w14:textId="77777777" w:rsidR="008E6BF7" w:rsidRDefault="008E6BF7" w:rsidP="008E6BF7"/>
        </w:tc>
      </w:tr>
    </w:tbl>
    <w:p w14:paraId="65CC2182" w14:textId="22DCB8B5" w:rsidR="008E6BF7" w:rsidRDefault="008E6BF7" w:rsidP="008E6BF7"/>
    <w:p w14:paraId="08A6B546" w14:textId="5DE9A56D" w:rsidR="002E5561" w:rsidRDefault="00A7415D" w:rsidP="008E6BF7">
      <w:r w:rsidRPr="00A7415D">
        <w:rPr>
          <w:noProof/>
        </w:rPr>
        <w:drawing>
          <wp:inline distT="0" distB="0" distL="0" distR="0" wp14:anchorId="355D9380" wp14:editId="61F061ED">
            <wp:extent cx="2800741" cy="2067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28C0" w14:textId="21344C02" w:rsidR="00A7415D" w:rsidRDefault="00A7415D" w:rsidP="008E6BF7"/>
    <w:p w14:paraId="6FC5B528" w14:textId="68DF79FA" w:rsidR="00A7415D" w:rsidRDefault="00A7415D" w:rsidP="008E6BF7">
      <w:r>
        <w:rPr>
          <w:rFonts w:hint="eastAsia"/>
        </w:rPr>
        <w:t>타이머</w:t>
      </w:r>
      <w:r w:rsidR="005644A5">
        <w:rPr>
          <w:rFonts w:hint="eastAsia"/>
        </w:rPr>
        <w:t xml:space="preserve"> 실행 </w:t>
      </w:r>
      <w:r>
        <w:rPr>
          <w:rFonts w:hint="eastAsia"/>
        </w:rPr>
        <w:t>시간</w:t>
      </w:r>
      <w:r w:rsidR="005644A5">
        <w:rPr>
          <w:rFonts w:hint="eastAsia"/>
        </w:rPr>
        <w:t>을</w:t>
      </w:r>
      <w:r>
        <w:rPr>
          <w:rFonts w:hint="eastAsia"/>
        </w:rPr>
        <w:t xml:space="preserve">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>초</w:t>
      </w:r>
      <w:r w:rsidR="005644A5">
        <w:rPr>
          <w:rFonts w:hint="eastAsia"/>
        </w:rPr>
        <w:t xml:space="preserve"> 형태로</w:t>
      </w:r>
      <w:r w:rsidR="00327AF4">
        <w:rPr>
          <w:rFonts w:hint="eastAsia"/>
        </w:rPr>
        <w:t xml:space="preserve"> </w:t>
      </w:r>
      <w:r>
        <w:rPr>
          <w:rFonts w:hint="eastAsia"/>
        </w:rPr>
        <w:t>입력하고</w:t>
      </w:r>
      <w:r w:rsidR="00DB0075">
        <w:rPr>
          <w:rFonts w:hint="eastAsia"/>
        </w:rPr>
        <w:t>,</w:t>
      </w:r>
      <w:r>
        <w:rPr>
          <w:rFonts w:hint="eastAsia"/>
        </w:rPr>
        <w:t xml:space="preserve"> 시작 버튼을 클릭하면</w:t>
      </w:r>
      <w:r>
        <w:t xml:space="preserve"> </w:t>
      </w:r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메소드가 호출된다.</w:t>
      </w:r>
    </w:p>
    <w:p w14:paraId="23E7F060" w14:textId="17C8F822" w:rsidR="00A7415D" w:rsidRDefault="00A7415D" w:rsidP="008E6BF7">
      <w:r>
        <w:rPr>
          <w:rFonts w:hint="eastAsia"/>
        </w:rPr>
        <w:t>입력된 시</w:t>
      </w:r>
      <w:r>
        <w:t xml:space="preserve">,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초는 각각 </w:t>
      </w:r>
      <w:r>
        <w:t xml:space="preserve">h, m, s </w:t>
      </w:r>
      <w:r>
        <w:rPr>
          <w:rFonts w:hint="eastAsia"/>
        </w:rPr>
        <w:t>속성에 대입된다.</w:t>
      </w:r>
    </w:p>
    <w:p w14:paraId="13E3EE05" w14:textId="5A77F497" w:rsidR="00A7415D" w:rsidRDefault="00A7415D" w:rsidP="008E6B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592A" w14:paraId="1CE11B67" w14:textId="77777777" w:rsidTr="0034592A">
        <w:tc>
          <w:tcPr>
            <w:tcW w:w="10456" w:type="dxa"/>
          </w:tcPr>
          <w:p w14:paraId="30B73F3D" w14:textId="64546E0A" w:rsidR="0034592A" w:rsidRPr="0034592A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459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459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459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101D337" w14:textId="160E66AA" w:rsidR="0034592A" w:rsidRPr="0034592A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((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3459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3459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459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3459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C073DF7" w14:textId="2CB7684A" w:rsidR="0034592A" w:rsidRPr="0034592A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459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3459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getTime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+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46EF2CDB" w14:textId="77777777" w:rsidR="0034592A" w:rsidRDefault="0034592A" w:rsidP="008E6BF7"/>
    <w:p w14:paraId="421E6BD6" w14:textId="77777777" w:rsidR="00327AF4" w:rsidRPr="00327AF4" w:rsidRDefault="00327AF4" w:rsidP="00327AF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7AF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7AF4">
        <w:rPr>
          <w:rFonts w:ascii="Consolas" w:eastAsia="굴림" w:hAnsi="Consolas" w:cs="굴림"/>
          <w:color w:val="267F99"/>
          <w:kern w:val="0"/>
          <w:sz w:val="21"/>
          <w:szCs w:val="21"/>
        </w:rPr>
        <w:t>Number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7AF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), 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7AF4">
        <w:rPr>
          <w:rFonts w:ascii="Consolas" w:eastAsia="굴림" w:hAnsi="Consolas" w:cs="굴림"/>
          <w:color w:val="267F99"/>
          <w:kern w:val="0"/>
          <w:sz w:val="21"/>
          <w:szCs w:val="21"/>
        </w:rPr>
        <w:t>Number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7AF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), 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7AF4">
        <w:rPr>
          <w:rFonts w:ascii="Consolas" w:eastAsia="굴림" w:hAnsi="Consolas" w:cs="굴림"/>
          <w:color w:val="267F99"/>
          <w:kern w:val="0"/>
          <w:sz w:val="21"/>
          <w:szCs w:val="21"/>
        </w:rPr>
        <w:t>Number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7AF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7420E0A" w14:textId="17337FCC" w:rsidR="00A7415D" w:rsidRDefault="00DB0075" w:rsidP="008E6BF7">
      <w:r>
        <w:rPr>
          <w:rFonts w:hint="eastAsia"/>
        </w:rPr>
        <w:t xml:space="preserve"> </w:t>
      </w:r>
      <w:r>
        <w:t xml:space="preserve"> </w:t>
      </w:r>
      <w:r w:rsidR="00327AF4">
        <w:rPr>
          <w:rFonts w:hint="eastAsia"/>
        </w:rPr>
        <w:t>앱의</w:t>
      </w:r>
      <w:r w:rsidR="00327AF4">
        <w:t xml:space="preserve"> </w:t>
      </w:r>
      <w:r w:rsidR="00327AF4">
        <w:rPr>
          <w:rFonts w:hint="eastAsia"/>
        </w:rPr>
        <w:t>h</w:t>
      </w:r>
      <w:r w:rsidR="00327AF4">
        <w:t xml:space="preserve">, m, s </w:t>
      </w:r>
      <w:r w:rsidR="00327AF4">
        <w:rPr>
          <w:rFonts w:hint="eastAsia"/>
        </w:rPr>
        <w:t>속성은 입력된 시,</w:t>
      </w:r>
      <w:r w:rsidR="00327AF4">
        <w:t xml:space="preserve"> </w:t>
      </w:r>
      <w:r w:rsidR="00327AF4">
        <w:rPr>
          <w:rFonts w:hint="eastAsia"/>
        </w:rPr>
        <w:t>분,</w:t>
      </w:r>
      <w:r w:rsidR="00327AF4">
        <w:t xml:space="preserve"> </w:t>
      </w:r>
      <w:r w:rsidR="00327AF4">
        <w:rPr>
          <w:rFonts w:hint="eastAsia"/>
        </w:rPr>
        <w:t>초 값이다.</w:t>
      </w:r>
    </w:p>
    <w:p w14:paraId="2DBA8582" w14:textId="4F8C8712" w:rsidR="00DB0075" w:rsidRDefault="00DB0075" w:rsidP="008E6BF7">
      <w:r>
        <w:rPr>
          <w:rFonts w:hint="eastAsia"/>
        </w:rPr>
        <w:t xml:space="preserve"> </w:t>
      </w:r>
      <w:r>
        <w:t xml:space="preserve"> </w:t>
      </w:r>
      <w:r w:rsidR="00946B30">
        <w:rPr>
          <w:rFonts w:hint="eastAsia"/>
        </w:rPr>
        <w:t xml:space="preserve">이 속성값들은 </w:t>
      </w:r>
      <w:r w:rsidR="00946B30">
        <w:t xml:space="preserve">input </w:t>
      </w:r>
      <w:r w:rsidR="00946B30">
        <w:rPr>
          <w:rFonts w:hint="eastAsia"/>
        </w:rPr>
        <w:t xml:space="preserve">태그에서 </w:t>
      </w:r>
      <w:r>
        <w:rPr>
          <w:rFonts w:hint="eastAsia"/>
        </w:rPr>
        <w:t>입</w:t>
      </w:r>
      <w:r w:rsidR="00946B30">
        <w:rPr>
          <w:rFonts w:hint="eastAsia"/>
        </w:rPr>
        <w:t>력</w:t>
      </w:r>
      <w:r>
        <w:rPr>
          <w:rFonts w:hint="eastAsia"/>
        </w:rPr>
        <w:t>된 값</w:t>
      </w:r>
      <w:r w:rsidR="00946B30">
        <w:rPr>
          <w:rFonts w:hint="eastAsia"/>
        </w:rPr>
        <w:t>이라서 문자열이다.</w:t>
      </w:r>
    </w:p>
    <w:p w14:paraId="5D26AD68" w14:textId="251545C5" w:rsidR="00946B30" w:rsidRDefault="00946B30" w:rsidP="008E6B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값들을 숫자로 변환하여 각각 지역 변수 </w:t>
      </w:r>
      <w:r>
        <w:t xml:space="preserve">h, m, s </w:t>
      </w:r>
      <w:r>
        <w:rPr>
          <w:rFonts w:hint="eastAsia"/>
        </w:rPr>
        <w:t>에 대입한다.</w:t>
      </w:r>
    </w:p>
    <w:p w14:paraId="3C224E3D" w14:textId="2C5337F3" w:rsidR="00946B30" w:rsidRDefault="00946B30" w:rsidP="008E6BF7"/>
    <w:p w14:paraId="175A405D" w14:textId="75F43266" w:rsidR="00946B30" w:rsidRDefault="00946B30" w:rsidP="008E6B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변환해야 하는 이유는 다음과 같다.</w:t>
      </w:r>
    </w:p>
    <w:p w14:paraId="0F963BF9" w14:textId="6FCE1551" w:rsidR="00946B30" w:rsidRDefault="00946B30" w:rsidP="008E6BF7">
      <w:r>
        <w:t xml:space="preserve">     3 + 3 = 6 </w:t>
      </w:r>
    </w:p>
    <w:p w14:paraId="519DE418" w14:textId="343E57E9" w:rsidR="00946B30" w:rsidRDefault="00946B30" w:rsidP="008E6BF7">
      <w:r>
        <w:t xml:space="preserve">   </w:t>
      </w:r>
      <w:r>
        <w:rPr>
          <w:rFonts w:hint="eastAsia"/>
        </w:rPr>
        <w:t xml:space="preserve"> </w:t>
      </w:r>
      <w:r>
        <w:t>"3" + "3" = "33"</w:t>
      </w:r>
    </w:p>
    <w:p w14:paraId="56BF4C00" w14:textId="73C6AB67" w:rsidR="008E185D" w:rsidRDefault="008E185D" w:rsidP="008E6BF7">
      <w:r>
        <w:rPr>
          <w:rFonts w:hint="eastAsia"/>
        </w:rPr>
        <w:t xml:space="preserve"> </w:t>
      </w:r>
      <w:r>
        <w:t xml:space="preserve">   3 + "3" = "33"</w:t>
      </w:r>
    </w:p>
    <w:p w14:paraId="27AA79F1" w14:textId="5214DF34" w:rsidR="008E185D" w:rsidRDefault="008E185D" w:rsidP="008E6BF7"/>
    <w:p w14:paraId="4C6B29DE" w14:textId="77777777" w:rsidR="00585917" w:rsidRPr="00585917" w:rsidRDefault="00585917" w:rsidP="0058591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8591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85917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= ((</w:t>
      </w:r>
      <w:r w:rsidRPr="00585917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585917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585917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) * </w:t>
      </w:r>
      <w:r w:rsidRPr="00585917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585917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585917">
        <w:rPr>
          <w:rFonts w:ascii="Consolas" w:eastAsia="굴림" w:hAnsi="Consolas" w:cs="굴림"/>
          <w:color w:val="098658"/>
          <w:kern w:val="0"/>
          <w:sz w:val="21"/>
          <w:szCs w:val="21"/>
          <w:highlight w:val="yellow"/>
        </w:rPr>
        <w:t>1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) * </w:t>
      </w:r>
      <w:r w:rsidRPr="00585917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249939C" w14:textId="0A3E56FA" w:rsidR="00946B30" w:rsidRDefault="00EB2D33" w:rsidP="008E6BF7">
      <w:r>
        <w:rPr>
          <w:rFonts w:hint="eastAsia"/>
        </w:rPr>
        <w:t xml:space="preserve"> </w:t>
      </w:r>
      <w:r>
        <w:t xml:space="preserve"> h, m, s</w:t>
      </w:r>
      <w:r>
        <w:rPr>
          <w:rFonts w:hint="eastAsia"/>
        </w:rPr>
        <w:t xml:space="preserve"> 지역 변수의 값은 각각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>초 이다.</w:t>
      </w:r>
    </w:p>
    <w:p w14:paraId="52859D46" w14:textId="30EF1440" w:rsidR="00EB2D33" w:rsidRDefault="00EB2D33" w:rsidP="008E6BF7">
      <w:r>
        <w:t xml:space="preserve">  </w:t>
      </w:r>
      <w:r>
        <w:rPr>
          <w:rFonts w:hint="eastAsia"/>
        </w:rPr>
        <w:t>이 값들</w:t>
      </w:r>
      <w:r w:rsidR="005644A5">
        <w:rPr>
          <w:rFonts w:hint="eastAsia"/>
        </w:rPr>
        <w:t>은 타이머 실행 시간이다.</w:t>
      </w:r>
    </w:p>
    <w:p w14:paraId="5EE8B850" w14:textId="346B334B" w:rsidR="0015001E" w:rsidRDefault="0015001E" w:rsidP="008E6B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값들을 밀리초 단위로 변환하여 합한다.</w:t>
      </w:r>
      <w:r w:rsidR="00123E02">
        <w:t xml:space="preserve"> </w:t>
      </w:r>
      <w:r w:rsidR="00123E02">
        <w:rPr>
          <w:rFonts w:hint="eastAsia"/>
        </w:rPr>
        <w:t xml:space="preserve">여기에 </w:t>
      </w:r>
      <w:r w:rsidR="00123E02" w:rsidRPr="00123E02">
        <w:rPr>
          <w:highlight w:val="yellow"/>
        </w:rPr>
        <w:t>1</w:t>
      </w:r>
      <w:r w:rsidR="00123E02">
        <w:rPr>
          <w:rFonts w:hint="eastAsia"/>
        </w:rPr>
        <w:t>초를 더한다.</w:t>
      </w:r>
    </w:p>
    <w:p w14:paraId="64E57D80" w14:textId="530C85B8" w:rsidR="0015001E" w:rsidRDefault="0015001E" w:rsidP="008E6BF7"/>
    <w:p w14:paraId="2272C51A" w14:textId="28004772" w:rsidR="0015001E" w:rsidRDefault="0015001E" w:rsidP="008E6BF7"/>
    <w:p w14:paraId="077C6444" w14:textId="77777777" w:rsidR="00993E66" w:rsidRPr="00993E66" w:rsidRDefault="00993E66" w:rsidP="00993E6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3E66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93E6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93E66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993E66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r w:rsidRPr="00993E66">
        <w:rPr>
          <w:rFonts w:ascii="Consolas" w:eastAsia="굴림" w:hAnsi="Consolas" w:cs="굴림"/>
          <w:color w:val="795E26"/>
          <w:kern w:val="0"/>
          <w:sz w:val="21"/>
          <w:szCs w:val="21"/>
        </w:rPr>
        <w:t>getTime</w:t>
      </w:r>
      <w:r w:rsidRPr="00993E66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40AFC197" w14:textId="083AFE13" w:rsidR="00946B30" w:rsidRDefault="00993E66" w:rsidP="008E6B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</w:t>
      </w:r>
      <w:r>
        <w:t xml:space="preserve">ew Date() </w:t>
      </w:r>
      <w:r>
        <w:rPr>
          <w:rFonts w:hint="eastAsia"/>
        </w:rPr>
        <w:t>표현식은 D</w:t>
      </w:r>
      <w:r>
        <w:t>ate</w:t>
      </w:r>
      <w:r w:rsidR="005F1AE8">
        <w:t xml:space="preserve"> </w:t>
      </w:r>
      <w:r w:rsidR="005F1AE8">
        <w:rPr>
          <w:rFonts w:hint="eastAsia"/>
        </w:rPr>
        <w:t>객체를 생성한다.</w:t>
      </w:r>
      <w:r w:rsidR="005F1AE8">
        <w:t xml:space="preserve"> </w:t>
      </w:r>
      <w:r w:rsidR="005F1AE8">
        <w:rPr>
          <w:rFonts w:hint="eastAsia"/>
        </w:rPr>
        <w:t>이 객체의 값은 현재 시각이다.</w:t>
      </w:r>
    </w:p>
    <w:p w14:paraId="5A31C916" w14:textId="7CCCA794" w:rsidR="005F1AE8" w:rsidRDefault="005F1AE8" w:rsidP="008E6BF7">
      <w:r>
        <w:rPr>
          <w:rFonts w:hint="eastAsia"/>
        </w:rPr>
        <w:t xml:space="preserve"> </w:t>
      </w:r>
      <w:r>
        <w:t xml:space="preserve"> Date </w:t>
      </w:r>
      <w:r>
        <w:rPr>
          <w:rFonts w:hint="eastAsia"/>
        </w:rPr>
        <w:t xml:space="preserve">객체의 </w:t>
      </w:r>
      <w:r>
        <w:t xml:space="preserve">getTime() </w:t>
      </w:r>
      <w:r>
        <w:rPr>
          <w:rFonts w:hint="eastAsia"/>
        </w:rPr>
        <w:t>메소드는 시각을 밀리초 단위 정수 형태로 리턴한다.</w:t>
      </w:r>
    </w:p>
    <w:p w14:paraId="5EFF5346" w14:textId="5F6FA15C" w:rsidR="005F1AE8" w:rsidRDefault="005F1AE8" w:rsidP="008E6B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 위 표현식</w:t>
      </w:r>
      <w:r w:rsidR="00AA5254">
        <w:rPr>
          <w:rFonts w:hint="eastAsia"/>
        </w:rPr>
        <w:t xml:space="preserve">의 값은 </w:t>
      </w:r>
      <w:r>
        <w:rPr>
          <w:rFonts w:hint="eastAsia"/>
        </w:rPr>
        <w:t xml:space="preserve">현재 시각을 밀리초 단위 </w:t>
      </w:r>
      <w:r w:rsidR="00AA5254">
        <w:rPr>
          <w:rFonts w:hint="eastAsia"/>
        </w:rPr>
        <w:t>정수이다.</w:t>
      </w:r>
    </w:p>
    <w:p w14:paraId="588E2F8C" w14:textId="61C2E1A1" w:rsidR="00AA5254" w:rsidRDefault="00AA5254" w:rsidP="008E6BF7"/>
    <w:p w14:paraId="3EC81B72" w14:textId="562C9719" w:rsidR="00AA5254" w:rsidRDefault="00AA5254" w:rsidP="00AA525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525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A5254">
        <w:rPr>
          <w:rFonts w:ascii="Consolas" w:eastAsia="굴림" w:hAnsi="Consolas" w:cs="굴림"/>
          <w:color w:val="001080"/>
          <w:kern w:val="0"/>
          <w:sz w:val="21"/>
          <w:szCs w:val="21"/>
        </w:rPr>
        <w:t>stopTime</w:t>
      </w:r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A525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A5254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r w:rsidRPr="00AA5254">
        <w:rPr>
          <w:rFonts w:ascii="Consolas" w:eastAsia="굴림" w:hAnsi="Consolas" w:cs="굴림"/>
          <w:color w:val="795E26"/>
          <w:kern w:val="0"/>
          <w:sz w:val="21"/>
          <w:szCs w:val="21"/>
        </w:rPr>
        <w:t>getTime</w:t>
      </w:r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() + </w:t>
      </w:r>
      <w:r w:rsidRPr="00AA5254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7AD90C6" w14:textId="1BA03D15" w:rsidR="00AA5254" w:rsidRDefault="00AA5254" w:rsidP="00AA525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AA5254">
        <w:rPr>
          <w:rFonts w:hint="eastAsia"/>
        </w:rPr>
        <w:t xml:space="preserve"> </w:t>
      </w:r>
      <w:r w:rsidRPr="00AA5254">
        <w:t xml:space="preserve"> </w:t>
      </w:r>
      <w:r>
        <w:rPr>
          <w:rFonts w:hint="eastAsia"/>
        </w:rPr>
        <w:t xml:space="preserve">밀리초 단위의 </w:t>
      </w:r>
      <w:r w:rsidRPr="00AA5254">
        <w:t>현재</w:t>
      </w:r>
      <w:r w:rsidRPr="00AA5254">
        <w:rPr>
          <w:rFonts w:hint="eastAsia"/>
        </w:rPr>
        <w:t xml:space="preserve"> </w:t>
      </w:r>
      <w:r w:rsidRPr="00AA5254">
        <w:t>시</w:t>
      </w:r>
      <w:r>
        <w:rPr>
          <w:rFonts w:hint="eastAsia"/>
        </w:rPr>
        <w:t xml:space="preserve">각 </w:t>
      </w:r>
      <w:r>
        <w:t xml:space="preserve">+ </w:t>
      </w:r>
      <w:r>
        <w:rPr>
          <w:rFonts w:hint="eastAsia"/>
        </w:rPr>
        <w:t xml:space="preserve">밀리초 단위의 타이머 시간 </w:t>
      </w:r>
      <w:r>
        <w:t xml:space="preserve">=&gt; </w:t>
      </w:r>
      <w:r>
        <w:rPr>
          <w:rFonts w:hint="eastAsia"/>
        </w:rPr>
        <w:t xml:space="preserve">타이머가 종료할 시각 </w:t>
      </w:r>
      <w:r>
        <w:t>(</w:t>
      </w:r>
      <w:r>
        <w:rPr>
          <w:rFonts w:hint="eastAsia"/>
        </w:rPr>
        <w:t>밀리초 단위)</w:t>
      </w:r>
    </w:p>
    <w:p w14:paraId="6D540CBE" w14:textId="4C79C51E" w:rsidR="00AA5254" w:rsidRDefault="00AA5254" w:rsidP="00AA525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68BDF8B" w14:textId="77777777" w:rsidR="00AA5254" w:rsidRPr="00AA5254" w:rsidRDefault="00AA5254" w:rsidP="00AA525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592A" w14:paraId="6E20F91B" w14:textId="77777777" w:rsidTr="0034592A">
        <w:tc>
          <w:tcPr>
            <w:tcW w:w="10456" w:type="dxa"/>
          </w:tcPr>
          <w:p w14:paraId="46FA3EF3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094DC0D4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D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2A5D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getTime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6EB429C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A6719FD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05CC50B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200116F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A5D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7A9B262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A5D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42D122D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A5D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01F0125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A5D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07BB624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A5D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5076AC8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8983D1F" w14:textId="77777777"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613F9166" w14:textId="77777777" w:rsidR="0034592A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1B718C52" w14:textId="3186F98A" w:rsidR="00F65430" w:rsidRPr="0034592A" w:rsidRDefault="00F65430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6543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F6543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6543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F6543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6543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F6543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6543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F6543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="003F5D7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F6543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00</w:t>
            </w:r>
            <w:r w:rsidRPr="00F6543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18B66879" w14:textId="51807040" w:rsidR="002A5DE3" w:rsidRDefault="002A5DE3" w:rsidP="008E6BF7"/>
    <w:p w14:paraId="475F36AB" w14:textId="77777777" w:rsidR="00E02ACA" w:rsidRDefault="00E02ACA" w:rsidP="008E6BF7"/>
    <w:p w14:paraId="6E295AB5" w14:textId="77777777" w:rsidR="00722D6F" w:rsidRPr="0034592A" w:rsidRDefault="00722D6F" w:rsidP="00722D6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4592A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4592A">
        <w:rPr>
          <w:rFonts w:ascii="Consolas" w:eastAsia="굴림" w:hAnsi="Consolas" w:cs="굴림"/>
          <w:color w:val="001080"/>
          <w:kern w:val="0"/>
          <w:sz w:val="21"/>
          <w:szCs w:val="21"/>
        </w:rPr>
        <w:t>stopTime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- </w:t>
      </w:r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4592A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r w:rsidRPr="0034592A">
        <w:rPr>
          <w:rFonts w:ascii="Consolas" w:eastAsia="굴림" w:hAnsi="Consolas" w:cs="굴림"/>
          <w:color w:val="795E26"/>
          <w:kern w:val="0"/>
          <w:sz w:val="21"/>
          <w:szCs w:val="21"/>
        </w:rPr>
        <w:t>getTime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4D33CCB2" w14:textId="57601B90" w:rsidR="00A7415D" w:rsidRDefault="00722D6F" w:rsidP="008E6BF7">
      <w:r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  </w:t>
      </w:r>
      <w:r w:rsidR="0034592A"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34592A"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="0034592A" w:rsidRPr="0034592A">
        <w:rPr>
          <w:rFonts w:ascii="Consolas" w:eastAsia="굴림" w:hAnsi="Consolas" w:cs="굴림"/>
          <w:color w:val="001080"/>
          <w:kern w:val="0"/>
          <w:sz w:val="21"/>
          <w:szCs w:val="21"/>
        </w:rPr>
        <w:t>stopTime</w:t>
      </w:r>
      <w:r w:rsidR="0034592A"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       </w:t>
      </w:r>
      <w:r w:rsidR="0034592A" w:rsidRPr="0034592A">
        <w:t>타이머가</w:t>
      </w:r>
      <w:r w:rsidR="0034592A">
        <w:rPr>
          <w:rFonts w:hint="eastAsia"/>
        </w:rPr>
        <w:t xml:space="preserve"> 종료할 시각 </w:t>
      </w:r>
      <w:r w:rsidR="0034592A">
        <w:t>(</w:t>
      </w:r>
      <w:r w:rsidR="0034592A">
        <w:rPr>
          <w:rFonts w:hint="eastAsia"/>
        </w:rPr>
        <w:t>밀리초 단위)</w:t>
      </w:r>
    </w:p>
    <w:p w14:paraId="62F9F384" w14:textId="3B4E65B0" w:rsidR="0034592A" w:rsidRPr="00722D6F" w:rsidRDefault="00722D6F" w:rsidP="008E6BF7">
      <w:r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  </w:t>
      </w:r>
      <w:r w:rsidR="0034592A"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="0034592A"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34592A" w:rsidRPr="0034592A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="0034592A"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r w:rsidR="0034592A" w:rsidRPr="0034592A">
        <w:rPr>
          <w:rFonts w:ascii="Consolas" w:eastAsia="굴림" w:hAnsi="Consolas" w:cs="굴림"/>
          <w:color w:val="795E26"/>
          <w:kern w:val="0"/>
          <w:sz w:val="21"/>
          <w:szCs w:val="21"/>
        </w:rPr>
        <w:t>getTime</w:t>
      </w:r>
      <w:r w:rsidR="0034592A"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="0034592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22D6F">
        <w:t>현재</w:t>
      </w:r>
      <w:r w:rsidRPr="00722D6F">
        <w:rPr>
          <w:rFonts w:hint="eastAsia"/>
        </w:rPr>
        <w:t xml:space="preserve"> </w:t>
      </w:r>
      <w:r>
        <w:rPr>
          <w:rFonts w:hint="eastAsia"/>
        </w:rPr>
        <w:t>시각</w:t>
      </w:r>
      <w:r w:rsidRPr="00722D6F">
        <w:rPr>
          <w:rFonts w:hint="eastAsia"/>
        </w:rPr>
        <w:t xml:space="preserve"> </w:t>
      </w:r>
      <w:r w:rsidRPr="00722D6F">
        <w:t>(밀리초</w:t>
      </w:r>
      <w:r w:rsidRPr="00722D6F">
        <w:rPr>
          <w:rFonts w:hint="eastAsia"/>
        </w:rPr>
        <w:t xml:space="preserve"> </w:t>
      </w:r>
      <w:r w:rsidRPr="00722D6F">
        <w:t>단위</w:t>
      </w:r>
      <w:r w:rsidR="00803EB9">
        <w:rPr>
          <w:rFonts w:hint="eastAsia"/>
        </w:rPr>
        <w:t>)</w:t>
      </w:r>
    </w:p>
    <w:p w14:paraId="4DFBFA8C" w14:textId="1E6B4391" w:rsidR="002E5561" w:rsidRDefault="002E5561" w:rsidP="008E6BF7"/>
    <w:p w14:paraId="2385DB9C" w14:textId="77777777" w:rsidR="00722D6F" w:rsidRPr="0034592A" w:rsidRDefault="00722D6F" w:rsidP="00722D6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4592A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4592A">
        <w:rPr>
          <w:rFonts w:ascii="Consolas" w:eastAsia="굴림" w:hAnsi="Consolas" w:cs="굴림"/>
          <w:color w:val="001080"/>
          <w:kern w:val="0"/>
          <w:sz w:val="21"/>
          <w:szCs w:val="21"/>
        </w:rPr>
        <w:t>stopTime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- </w:t>
      </w:r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4592A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r w:rsidRPr="0034592A">
        <w:rPr>
          <w:rFonts w:ascii="Consolas" w:eastAsia="굴림" w:hAnsi="Consolas" w:cs="굴림"/>
          <w:color w:val="795E26"/>
          <w:kern w:val="0"/>
          <w:sz w:val="21"/>
          <w:szCs w:val="21"/>
        </w:rPr>
        <w:t>getTime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140BCB60" w14:textId="472855FD" w:rsidR="00722D6F" w:rsidRDefault="00722D6F" w:rsidP="008E6BF7">
      <w:r>
        <w:t xml:space="preserve">    </w:t>
      </w:r>
      <w:r>
        <w:rPr>
          <w:rFonts w:hint="eastAsia"/>
        </w:rPr>
        <w:t xml:space="preserve">남은 시간 </w:t>
      </w:r>
      <w:r>
        <w:t xml:space="preserve">= </w:t>
      </w:r>
      <w:r>
        <w:rPr>
          <w:rFonts w:hint="eastAsia"/>
        </w:rPr>
        <w:t xml:space="preserve">타이머가 종료할 시각 </w:t>
      </w:r>
      <w:r>
        <w:t xml:space="preserve">- </w:t>
      </w:r>
      <w:r>
        <w:rPr>
          <w:rFonts w:hint="eastAsia"/>
        </w:rPr>
        <w:t>현재 시각</w:t>
      </w:r>
      <w:r w:rsidR="00803EB9">
        <w:rPr>
          <w:rFonts w:hint="eastAsia"/>
        </w:rPr>
        <w:t xml:space="preserve"> </w:t>
      </w:r>
      <w:r w:rsidR="00803EB9">
        <w:t xml:space="preserve">  (</w:t>
      </w:r>
      <w:r w:rsidR="00803EB9">
        <w:rPr>
          <w:rFonts w:hint="eastAsia"/>
        </w:rPr>
        <w:t>밀리초 단위)</w:t>
      </w:r>
    </w:p>
    <w:p w14:paraId="71779CBB" w14:textId="14C49943" w:rsidR="00803EB9" w:rsidRDefault="00803EB9" w:rsidP="008E6BF7"/>
    <w:p w14:paraId="586DD3D9" w14:textId="470FBC0E" w:rsidR="00803EB9" w:rsidRPr="002A5DE3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A5DE3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86512A3" w14:textId="41AE30C4" w:rsidR="00803EB9" w:rsidRPr="002A5DE3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A5DE3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888B2C9" w14:textId="35EFC09F" w:rsidR="00803EB9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A5DE3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9BD67E8" w14:textId="42E343CF" w:rsidR="00803EB9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03EB9">
        <w:rPr>
          <w:rFonts w:hint="eastAsia"/>
        </w:rPr>
        <w:t xml:space="preserve"> </w:t>
      </w:r>
      <w:r w:rsidRPr="00803EB9">
        <w:t xml:space="preserve"> </w:t>
      </w:r>
      <w:r w:rsidRPr="00803EB9">
        <w:rPr>
          <w:rFonts w:hint="eastAsia"/>
        </w:rPr>
        <w:t xml:space="preserve"> </w:t>
      </w:r>
      <w:r w:rsidRPr="00803EB9">
        <w:t xml:space="preserve"> milisec</w:t>
      </w:r>
      <w:r>
        <w:t xml:space="preserve"> </w:t>
      </w:r>
      <w:r>
        <w:rPr>
          <w:rFonts w:hint="eastAsia"/>
        </w:rPr>
        <w:t>값</w:t>
      </w:r>
      <w:r w:rsidR="00DA6352">
        <w:rPr>
          <w:rFonts w:hint="eastAsia"/>
        </w:rPr>
        <w:t>에서</w:t>
      </w:r>
      <w:r>
        <w:rPr>
          <w:rFonts w:hint="eastAsia"/>
        </w:rPr>
        <w:t xml:space="preserve"> </w:t>
      </w:r>
      <w:r w:rsidR="00DA6352">
        <w:rPr>
          <w:rFonts w:hint="eastAsia"/>
        </w:rPr>
        <w:t>시,</w:t>
      </w:r>
      <w:r w:rsidR="00DA6352">
        <w:t xml:space="preserve"> </w:t>
      </w:r>
      <w:r w:rsidR="00DA6352">
        <w:rPr>
          <w:rFonts w:hint="eastAsia"/>
        </w:rPr>
        <w:t>분,</w:t>
      </w:r>
      <w:r w:rsidR="00DA6352">
        <w:t xml:space="preserve"> </w:t>
      </w:r>
      <w:r w:rsidR="00DA6352">
        <w:rPr>
          <w:rFonts w:hint="eastAsia"/>
        </w:rPr>
        <w:t xml:space="preserve">초 성분을 꺼내어 각각 </w:t>
      </w:r>
      <w:r w:rsidR="00DA6352">
        <w:t xml:space="preserve">h, m, s </w:t>
      </w:r>
      <w:r w:rsidR="00DA6352">
        <w:rPr>
          <w:rFonts w:hint="eastAsia"/>
        </w:rPr>
        <w:t>속성에 대입한다.</w:t>
      </w:r>
    </w:p>
    <w:p w14:paraId="23AD4121" w14:textId="7F935370" w:rsidR="00DA6352" w:rsidRPr="00803EB9" w:rsidRDefault="00DA6352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이 속성들은 화면의 </w:t>
      </w:r>
      <w:r>
        <w:t xml:space="preserve">input </w:t>
      </w:r>
      <w:r>
        <w:rPr>
          <w:rFonts w:hint="eastAsia"/>
        </w:rPr>
        <w:t>태그에 연결되에 있다.</w:t>
      </w:r>
      <w:r>
        <w:t xml:space="preserve"> (v-model)</w:t>
      </w:r>
    </w:p>
    <w:p w14:paraId="2078DD1A" w14:textId="77777777" w:rsidR="00803EB9" w:rsidRPr="002A5DE3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F3F8C02" w14:textId="39429694" w:rsidR="00803EB9" w:rsidRPr="002A5DE3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DE3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A5DE3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A5DE3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3EAEB09" w14:textId="301E91CE" w:rsidR="00803EB9" w:rsidRPr="002A5DE3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DE3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A5DE3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A5DE3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647AEF5" w14:textId="5A824CD5" w:rsidR="00803EB9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DE3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A5DE3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A5DE3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3CA65B6" w14:textId="6C891F08" w:rsidR="00DA6352" w:rsidRDefault="00DA6352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A6352">
        <w:t xml:space="preserve">  h, m, s 속성값이</w:t>
      </w:r>
      <w:r w:rsidRPr="00DA6352">
        <w:rPr>
          <w:rFonts w:hint="eastAsia"/>
        </w:rPr>
        <w:t xml:space="preserve"> </w:t>
      </w:r>
      <w:r w:rsidRPr="00DA6352">
        <w:t>10 보다</w:t>
      </w:r>
      <w:r w:rsidRPr="00DA6352">
        <w:rPr>
          <w:rFonts w:hint="eastAsia"/>
        </w:rPr>
        <w:t xml:space="preserve"> </w:t>
      </w:r>
      <w:r w:rsidRPr="00DA6352">
        <w:t>작으</w:t>
      </w:r>
      <w:r>
        <w:rPr>
          <w:rFonts w:hint="eastAsia"/>
        </w:rPr>
        <w:t>면,</w:t>
      </w:r>
      <w:r>
        <w:t xml:space="preserve"> </w:t>
      </w:r>
      <w:r>
        <w:rPr>
          <w:rFonts w:hint="eastAsia"/>
        </w:rPr>
        <w:t xml:space="preserve">앞에 </w:t>
      </w:r>
      <w:r>
        <w:t xml:space="preserve">"0" </w:t>
      </w:r>
      <w:r>
        <w:rPr>
          <w:rFonts w:hint="eastAsia"/>
        </w:rPr>
        <w:t>문자열을 붙인다.</w:t>
      </w:r>
    </w:p>
    <w:p w14:paraId="63787548" w14:textId="1F384345" w:rsidR="00DA6352" w:rsidRDefault="00DA6352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DC9BF92" w14:textId="62B7C7ED" w:rsidR="00145302" w:rsidRPr="002A5DE3" w:rsidRDefault="001453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DE3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A5DE3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2FC70BBF" w14:textId="55441A46" w:rsidR="00145302" w:rsidRPr="002A5DE3" w:rsidRDefault="001453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2A5DE3">
        <w:rPr>
          <w:rFonts w:ascii="Consolas" w:eastAsia="굴림" w:hAnsi="Consolas" w:cs="굴림"/>
          <w:color w:val="795E26"/>
          <w:kern w:val="0"/>
          <w:sz w:val="21"/>
          <w:szCs w:val="21"/>
        </w:rPr>
        <w:t>clearInterval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21A71B6" w14:textId="30B0C6B9" w:rsidR="00145302" w:rsidRPr="002A5DE3" w:rsidRDefault="001453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run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B8905FE" w14:textId="735B74C4" w:rsidR="00145302" w:rsidRDefault="001453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169B6B0E" w14:textId="7A6FA2B5" w:rsidR="00145302" w:rsidRDefault="001453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145302">
        <w:rPr>
          <w:rFonts w:hint="eastAsia"/>
        </w:rPr>
        <w:t xml:space="preserve"> </w:t>
      </w:r>
      <w:r w:rsidRPr="00145302">
        <w:t xml:space="preserve"> 남은</w:t>
      </w:r>
      <w:r w:rsidRPr="00145302">
        <w:rPr>
          <w:rFonts w:hint="eastAsia"/>
        </w:rPr>
        <w:t xml:space="preserve"> </w:t>
      </w:r>
      <w:r w:rsidRPr="00145302">
        <w:t>시각이</w:t>
      </w:r>
      <w:r w:rsidRPr="00145302">
        <w:rPr>
          <w:rFonts w:hint="eastAsia"/>
        </w:rPr>
        <w:t xml:space="preserve"> </w:t>
      </w:r>
      <w:r w:rsidRPr="00145302">
        <w:t>1초보다</w:t>
      </w:r>
      <w:r w:rsidRPr="00145302">
        <w:rPr>
          <w:rFonts w:hint="eastAsia"/>
        </w:rPr>
        <w:t xml:space="preserve"> </w:t>
      </w:r>
      <w:r w:rsidRPr="00145302">
        <w:t>작으</w:t>
      </w:r>
      <w:r w:rsidR="00123E02">
        <w:rPr>
          <w:rFonts w:hint="eastAsia"/>
        </w:rPr>
        <w:t>면,</w:t>
      </w:r>
      <w:r w:rsidR="00123E02">
        <w:t xml:space="preserve"> </w:t>
      </w:r>
      <w:r w:rsidR="00123E02">
        <w:rPr>
          <w:rFonts w:hint="eastAsia"/>
        </w:rPr>
        <w:t>타이머를 종료한다.</w:t>
      </w:r>
    </w:p>
    <w:p w14:paraId="27C1FAB5" w14:textId="57BBBC75" w:rsidR="00123E02" w:rsidRDefault="00123E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839B203" w14:textId="386F114E" w:rsidR="00123E02" w:rsidRDefault="00123E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980A228" w14:textId="49E8898C" w:rsidR="00F80E59" w:rsidRPr="00F80E59" w:rsidRDefault="00F80E59" w:rsidP="00F80E5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0E5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80E5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80E59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r w:rsidRPr="00F80E5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80E59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r w:rsidRPr="00F80E5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80E59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F80E59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="003F5D78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="002A296C">
        <w:rPr>
          <w:rFonts w:ascii="Consolas" w:eastAsia="굴림" w:hAnsi="Consolas" w:cs="굴림"/>
          <w:color w:val="098658"/>
          <w:kern w:val="0"/>
          <w:sz w:val="21"/>
          <w:szCs w:val="21"/>
        </w:rPr>
        <w:t>00</w:t>
      </w:r>
      <w:r w:rsidRPr="00F80E5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5386566" w14:textId="2155FDF1" w:rsidR="00803EB9" w:rsidRDefault="00F80E59" w:rsidP="008E6BF7">
      <w:r>
        <w:rPr>
          <w:rFonts w:hint="eastAsia"/>
        </w:rPr>
        <w:t xml:space="preserve">콜백 함수가 </w:t>
      </w:r>
      <w:r w:rsidR="003F5D78">
        <w:t>0.5</w:t>
      </w:r>
      <w:r>
        <w:rPr>
          <w:rFonts w:hint="eastAsia"/>
        </w:rPr>
        <w:t>초 마다 한 번씩 호출되도록 등록한다.</w:t>
      </w:r>
    </w:p>
    <w:p w14:paraId="0384D448" w14:textId="19D0798B" w:rsidR="00F80E59" w:rsidRDefault="00F80E59" w:rsidP="008E6BF7"/>
    <w:p w14:paraId="78792F41" w14:textId="22DF0425" w:rsidR="00CB3EDF" w:rsidRDefault="00CB3ED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AEBF94" w14:textId="300B3ADE" w:rsidR="00803EB9" w:rsidRDefault="00BF2944" w:rsidP="00CB3EDF">
      <w:pPr>
        <w:pStyle w:val="Heading2"/>
      </w:pPr>
      <w:bookmarkStart w:id="9" w:name="_Toc38204807"/>
      <w:r>
        <w:rPr>
          <w:rFonts w:hint="eastAsia"/>
        </w:rPr>
        <w:lastRenderedPageBreak/>
        <w:t>m</w:t>
      </w:r>
      <w:r>
        <w:t xml:space="preserve">p3 </w:t>
      </w:r>
      <w:r>
        <w:rPr>
          <w:rFonts w:hint="eastAsia"/>
        </w:rPr>
        <w:t>사운드</w:t>
      </w:r>
      <w:bookmarkEnd w:id="9"/>
    </w:p>
    <w:p w14:paraId="7809227B" w14:textId="4D3E88F7" w:rsidR="00BF2944" w:rsidRDefault="00BF2944" w:rsidP="00BF2944"/>
    <w:p w14:paraId="73194BA3" w14:textId="0A3305BD" w:rsidR="00BF2944" w:rsidRDefault="00BF2944" w:rsidP="00BF2944">
      <w:r>
        <w:rPr>
          <w:rFonts w:hint="eastAsia"/>
        </w:rPr>
        <w:t xml:space="preserve">강의자료 폴더의 </w:t>
      </w:r>
      <w:r>
        <w:t xml:space="preserve">ding-dong.mp3 </w:t>
      </w:r>
      <w:r>
        <w:rPr>
          <w:rFonts w:hint="eastAsia"/>
        </w:rPr>
        <w:t xml:space="preserve">파일을 </w:t>
      </w:r>
      <w:r w:rsidR="006D0C7C">
        <w:rPr>
          <w:rFonts w:hint="eastAsia"/>
        </w:rPr>
        <w:t>소스코드 폴더에 복사하자.</w:t>
      </w:r>
    </w:p>
    <w:p w14:paraId="626FE78B" w14:textId="7A12AF10" w:rsidR="006D0C7C" w:rsidRDefault="006D0C7C" w:rsidP="00BF2944"/>
    <w:p w14:paraId="39D2E469" w14:textId="3B418120" w:rsidR="006D0C7C" w:rsidRDefault="006D0C7C" w:rsidP="006D0C7C">
      <w:pPr>
        <w:pStyle w:val="Heading3"/>
      </w:pPr>
      <w:r>
        <w:rPr>
          <w:rFonts w:hint="eastAsia"/>
        </w:rPr>
        <w:t>a</w:t>
      </w:r>
      <w:r>
        <w:t>udio1.html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0C7C" w14:paraId="73F46FB8" w14:textId="77777777" w:rsidTr="006D0C7C">
        <w:tc>
          <w:tcPr>
            <w:tcW w:w="10456" w:type="dxa"/>
          </w:tcPr>
          <w:p w14:paraId="721EFD91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29F29B43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B3B2F48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891C41D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5B1D2FAD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9BAE0F5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154DA10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F3E8775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CDF5FB4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067722D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B9416DE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audio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6B3E196A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&lt;audio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controls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"ding-dong.mp3"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"audio/mpeg"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861DE62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&lt;/audio&gt;</w:t>
            </w:r>
          </w:p>
          <w:p w14:paraId="6D9D3E93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4767999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023C784" w14:textId="77777777"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E6A6D6B" w14:textId="77777777" w:rsidR="006D0C7C" w:rsidRDefault="006D0C7C" w:rsidP="006D0C7C"/>
        </w:tc>
      </w:tr>
    </w:tbl>
    <w:p w14:paraId="5B038263" w14:textId="77777777" w:rsidR="006D0C7C" w:rsidRPr="006D0C7C" w:rsidRDefault="006D0C7C" w:rsidP="006D0C7C"/>
    <w:p w14:paraId="7C83CF01" w14:textId="77777777" w:rsidR="00BF2944" w:rsidRPr="00BF2944" w:rsidRDefault="00BF2944" w:rsidP="00BF2944"/>
    <w:p w14:paraId="6E5B2D25" w14:textId="76FE28C6" w:rsidR="00BF2944" w:rsidRDefault="009A25F7" w:rsidP="00BF2944">
      <w:r w:rsidRPr="009A25F7">
        <w:rPr>
          <w:noProof/>
        </w:rPr>
        <w:drawing>
          <wp:inline distT="0" distB="0" distL="0" distR="0" wp14:anchorId="0F6F3868" wp14:editId="4956FADC">
            <wp:extent cx="2653990" cy="150275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4495" cy="152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779E" w14:textId="0A1DF12C" w:rsidR="00BF2944" w:rsidRDefault="00BF2944" w:rsidP="00BF2944"/>
    <w:p w14:paraId="39B9D3AA" w14:textId="43CA1CE8" w:rsidR="002677B1" w:rsidRDefault="002677B1" w:rsidP="00BF2944">
      <w:r>
        <w:rPr>
          <w:rFonts w:hint="eastAsia"/>
        </w:rPr>
        <w:t>h</w:t>
      </w:r>
      <w:r>
        <w:t xml:space="preserve">tml5 </w:t>
      </w:r>
      <w:r>
        <w:rPr>
          <w:rFonts w:hint="eastAsia"/>
        </w:rPr>
        <w:t>웹브라우저에 사운드 파일 플레이 기능이 내장되어 있다.</w:t>
      </w:r>
    </w:p>
    <w:p w14:paraId="3BC3D177" w14:textId="62478C42" w:rsidR="002677B1" w:rsidRDefault="002677B1" w:rsidP="00BF2944"/>
    <w:p w14:paraId="6DDCAB7F" w14:textId="45AC1A14" w:rsidR="002677B1" w:rsidRDefault="002677B1" w:rsidP="00BF2944"/>
    <w:p w14:paraId="76713D51" w14:textId="77777777" w:rsidR="002677B1" w:rsidRPr="00BF2944" w:rsidRDefault="002677B1" w:rsidP="00BF2944"/>
    <w:p w14:paraId="72C2EEC1" w14:textId="2D217AFE" w:rsidR="00040201" w:rsidRDefault="0004020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87829FA" w14:textId="4F4098DF" w:rsidR="00803EB9" w:rsidRDefault="00040201" w:rsidP="00040201">
      <w:pPr>
        <w:pStyle w:val="Heading3"/>
      </w:pPr>
      <w:r>
        <w:rPr>
          <w:rFonts w:hint="eastAsia"/>
        </w:rPr>
        <w:lastRenderedPageBreak/>
        <w:t>a</w:t>
      </w:r>
      <w:r>
        <w:t>udio2.html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0201" w14:paraId="568B5DAA" w14:textId="77777777" w:rsidTr="00040201">
        <w:tc>
          <w:tcPr>
            <w:tcW w:w="10456" w:type="dxa"/>
          </w:tcPr>
          <w:p w14:paraId="5BAB6067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589E2A3B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6C6F8F8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A4A0C45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5C5AC86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B787B60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82204E5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C2271C7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07395B0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D427C32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AA35C5D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81B193B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2A39DD0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audio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29EA02F0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play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play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17F8AE1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4FF9D79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D490C97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674CA55" w14:textId="77777777" w:rsidR="00FA421E" w:rsidRPr="00FA421E" w:rsidRDefault="00FA421E" w:rsidP="00FA421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982F1AD" w14:textId="77777777" w:rsidR="00FA421E" w:rsidRPr="00FA421E" w:rsidRDefault="00FA421E" w:rsidP="00FA421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src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A4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"ding-dong.mp3"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F7E48AB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AB6CB9E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1AE6436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A47301B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80D3008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5CF893E6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74EB519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FA421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99FF99"/>
              </w:rPr>
              <w:t>play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3186520E" w14:textId="77777777" w:rsidR="00FA421E" w:rsidRPr="00FA421E" w:rsidRDefault="00FA421E" w:rsidP="00516B24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A421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play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906B1FD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60E6F4A6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174477EC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8B956A0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393D1350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771AC012" w14:textId="77777777"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FDC03D2" w14:textId="77777777" w:rsidR="00040201" w:rsidRDefault="00040201" w:rsidP="00040201"/>
        </w:tc>
      </w:tr>
    </w:tbl>
    <w:p w14:paraId="7C35896F" w14:textId="724D7AC6" w:rsidR="00040201" w:rsidRDefault="00040201" w:rsidP="00040201"/>
    <w:p w14:paraId="7358E3EE" w14:textId="22361FF5" w:rsidR="004F469D" w:rsidRDefault="004F469D" w:rsidP="00040201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코드에서 </w:t>
      </w:r>
      <w:r w:rsidR="00EF769A">
        <w:t xml:space="preserve">mp3 </w:t>
      </w:r>
      <w:r w:rsidR="00EF769A">
        <w:rPr>
          <w:rFonts w:hint="eastAsia"/>
        </w:rPr>
        <w:t>파일을 플레이 하는 코드는 위와 같다.</w:t>
      </w:r>
    </w:p>
    <w:p w14:paraId="0AF5B9E3" w14:textId="0FE8E527" w:rsidR="00EF769A" w:rsidRPr="00514284" w:rsidRDefault="00EF769A" w:rsidP="00040201"/>
    <w:p w14:paraId="74ABB8AB" w14:textId="4A998287" w:rsidR="00EF769A" w:rsidRDefault="00EF769A" w:rsidP="00040201">
      <w:r w:rsidRPr="00EF769A">
        <w:rPr>
          <w:noProof/>
        </w:rPr>
        <w:drawing>
          <wp:inline distT="0" distB="0" distL="0" distR="0" wp14:anchorId="4B75811F" wp14:editId="01C8D3EF">
            <wp:extent cx="2279176" cy="1378388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2694" cy="14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4BE2" w14:textId="2955869C" w:rsidR="009C7F08" w:rsidRDefault="009C7F0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CD17712" w14:textId="4679EF5E" w:rsidR="00514284" w:rsidRDefault="00514284" w:rsidP="0051428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14284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var</w:t>
      </w:r>
      <w:r w:rsidRPr="0051428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14284">
        <w:rPr>
          <w:rFonts w:ascii="Consolas" w:eastAsia="굴림" w:hAnsi="Consolas" w:cs="굴림"/>
          <w:color w:val="001080"/>
          <w:kern w:val="0"/>
          <w:sz w:val="21"/>
          <w:szCs w:val="21"/>
        </w:rPr>
        <w:t>audio</w:t>
      </w:r>
      <w:r w:rsidRPr="0051428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51428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51428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14284">
        <w:rPr>
          <w:rFonts w:ascii="Consolas" w:eastAsia="굴림" w:hAnsi="Consolas" w:cs="굴림"/>
          <w:color w:val="001080"/>
          <w:kern w:val="0"/>
          <w:sz w:val="21"/>
          <w:szCs w:val="21"/>
        </w:rPr>
        <w:t>Audio</w:t>
      </w:r>
      <w:r w:rsidRPr="00514284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4EE0C323" w14:textId="44FDD817" w:rsidR="00514284" w:rsidRDefault="00514284" w:rsidP="00514284">
      <w:pPr>
        <w:widowControl/>
        <w:shd w:val="clear" w:color="auto" w:fill="FFFFFF"/>
        <w:wordWrap/>
        <w:autoSpaceDE/>
        <w:autoSpaceDN/>
        <w:jc w:val="left"/>
      </w:pPr>
      <w:r w:rsidRPr="00514284">
        <w:rPr>
          <w:rFonts w:hint="eastAsia"/>
        </w:rPr>
        <w:t xml:space="preserve"> </w:t>
      </w:r>
      <w:r w:rsidRPr="00514284">
        <w:t xml:space="preserve"> Audio 객체를</w:t>
      </w:r>
      <w:r w:rsidRPr="00514284">
        <w:rPr>
          <w:rFonts w:hint="eastAsia"/>
        </w:rPr>
        <w:t xml:space="preserve"> </w:t>
      </w:r>
      <w:r w:rsidRPr="00514284">
        <w:t>생성하여</w:t>
      </w:r>
      <w:r w:rsidRPr="00514284">
        <w:rPr>
          <w:rFonts w:hint="eastAsia"/>
        </w:rPr>
        <w:t xml:space="preserve"> </w:t>
      </w:r>
      <w:r w:rsidRPr="00514284">
        <w:t>전역</w:t>
      </w:r>
      <w:r w:rsidRPr="00514284">
        <w:rPr>
          <w:rFonts w:hint="eastAsia"/>
        </w:rPr>
        <w:t xml:space="preserve"> </w:t>
      </w:r>
      <w:r w:rsidRPr="00514284">
        <w:t>변수</w:t>
      </w:r>
      <w:r w:rsidRPr="00514284">
        <w:rPr>
          <w:rFonts w:hint="eastAsia"/>
        </w:rPr>
        <w:t xml:space="preserve"> </w:t>
      </w:r>
      <w:r w:rsidRPr="00514284">
        <w:t>audio에</w:t>
      </w:r>
      <w:r w:rsidRPr="00514284">
        <w:rPr>
          <w:rFonts w:hint="eastAsia"/>
        </w:rPr>
        <w:t xml:space="preserve"> </w:t>
      </w:r>
      <w:r w:rsidRPr="00514284">
        <w:t>대입한다</w:t>
      </w:r>
      <w:r w:rsidRPr="00514284">
        <w:rPr>
          <w:rFonts w:hint="eastAsia"/>
        </w:rPr>
        <w:t>.</w:t>
      </w:r>
    </w:p>
    <w:p w14:paraId="5957C22C" w14:textId="16C0E755" w:rsidR="003728CF" w:rsidRDefault="003728CF" w:rsidP="00514284">
      <w:pPr>
        <w:widowControl/>
        <w:shd w:val="clear" w:color="auto" w:fill="FFFFFF"/>
        <w:wordWrap/>
        <w:autoSpaceDE/>
        <w:autoSpaceDN/>
        <w:jc w:val="left"/>
      </w:pPr>
    </w:p>
    <w:p w14:paraId="7048DDF9" w14:textId="77777777" w:rsidR="003728CF" w:rsidRPr="003728CF" w:rsidRDefault="003728CF" w:rsidP="003728C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8CF">
        <w:rPr>
          <w:rFonts w:ascii="Consolas" w:eastAsia="굴림" w:hAnsi="Consolas" w:cs="굴림"/>
          <w:color w:val="001080"/>
          <w:kern w:val="0"/>
          <w:sz w:val="21"/>
          <w:szCs w:val="21"/>
        </w:rPr>
        <w:t>audio</w:t>
      </w:r>
      <w:r w:rsidRPr="003728C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728CF">
        <w:rPr>
          <w:rFonts w:ascii="Consolas" w:eastAsia="굴림" w:hAnsi="Consolas" w:cs="굴림"/>
          <w:color w:val="001080"/>
          <w:kern w:val="0"/>
          <w:sz w:val="21"/>
          <w:szCs w:val="21"/>
        </w:rPr>
        <w:t>src</w:t>
      </w:r>
      <w:r w:rsidRPr="003728CF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728CF">
        <w:rPr>
          <w:rFonts w:ascii="Consolas" w:eastAsia="굴림" w:hAnsi="Consolas" w:cs="굴림"/>
          <w:color w:val="A31515"/>
          <w:kern w:val="0"/>
          <w:sz w:val="21"/>
          <w:szCs w:val="21"/>
        </w:rPr>
        <w:t>"ding-dong.mp3"</w:t>
      </w:r>
      <w:r w:rsidRPr="003728C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1775716" w14:textId="24456669" w:rsidR="003728CF" w:rsidRDefault="007A4EA1" w:rsidP="00514284">
      <w:pPr>
        <w:widowControl/>
        <w:shd w:val="clear" w:color="auto" w:fill="FFFFFF"/>
        <w:wordWrap/>
        <w:autoSpaceDE/>
        <w:autoSpaceDN/>
        <w:jc w:val="left"/>
      </w:pPr>
      <w:r>
        <w:t xml:space="preserve"> </w:t>
      </w:r>
      <w:r w:rsidR="003728CF">
        <w:t xml:space="preserve"> </w:t>
      </w:r>
      <w:r w:rsidR="005C7122">
        <w:rPr>
          <w:rFonts w:hint="eastAsia"/>
        </w:rPr>
        <w:t>사운드</w:t>
      </w:r>
      <w:r w:rsidR="003728CF">
        <w:t xml:space="preserve"> </w:t>
      </w:r>
      <w:r w:rsidR="003728CF">
        <w:rPr>
          <w:rFonts w:hint="eastAsia"/>
        </w:rPr>
        <w:t xml:space="preserve">파일을 서버로부터 </w:t>
      </w:r>
      <w:r>
        <w:rPr>
          <w:rFonts w:hint="eastAsia"/>
        </w:rPr>
        <w:t xml:space="preserve">다운로드 받아서 </w:t>
      </w:r>
      <w:r>
        <w:t xml:space="preserve">audio </w:t>
      </w:r>
      <w:r>
        <w:rPr>
          <w:rFonts w:hint="eastAsia"/>
        </w:rPr>
        <w:t>객체에 대입한다.</w:t>
      </w:r>
    </w:p>
    <w:p w14:paraId="7A403FF6" w14:textId="560638DE" w:rsidR="007A4EA1" w:rsidRDefault="007A4EA1" w:rsidP="00514284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5C7122">
        <w:t xml:space="preserve">audio </w:t>
      </w:r>
      <w:r w:rsidR="005C7122">
        <w:rPr>
          <w:rFonts w:hint="eastAsia"/>
        </w:rPr>
        <w:t xml:space="preserve">객체의 </w:t>
      </w:r>
      <w:r w:rsidR="005C7122">
        <w:t xml:space="preserve">src </w:t>
      </w:r>
      <w:r w:rsidR="005C7122">
        <w:rPr>
          <w:rFonts w:hint="eastAsia"/>
        </w:rPr>
        <w:t xml:space="preserve">속성값은 사운드 파일의 </w:t>
      </w:r>
      <w:r w:rsidR="005C7122">
        <w:t xml:space="preserve">URL </w:t>
      </w:r>
      <w:r w:rsidR="005C7122">
        <w:rPr>
          <w:rFonts w:hint="eastAsia"/>
        </w:rPr>
        <w:t>이어야 한다.</w:t>
      </w:r>
    </w:p>
    <w:p w14:paraId="47C07836" w14:textId="3DD0881C" w:rsidR="005C7122" w:rsidRDefault="005C7122" w:rsidP="00514284">
      <w:pPr>
        <w:widowControl/>
        <w:shd w:val="clear" w:color="auto" w:fill="FFFFFF"/>
        <w:wordWrap/>
        <w:autoSpaceDE/>
        <w:autoSpaceDN/>
        <w:jc w:val="left"/>
      </w:pPr>
    </w:p>
    <w:p w14:paraId="3D002C41" w14:textId="77777777" w:rsidR="009C7F08" w:rsidRPr="009C7F08" w:rsidRDefault="009C7F08" w:rsidP="009C7F0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C7F08">
        <w:rPr>
          <w:rFonts w:ascii="Consolas" w:eastAsia="굴림" w:hAnsi="Consolas" w:cs="굴림"/>
          <w:color w:val="001080"/>
          <w:kern w:val="0"/>
          <w:sz w:val="21"/>
          <w:szCs w:val="21"/>
        </w:rPr>
        <w:t>audio</w:t>
      </w:r>
      <w:r w:rsidRPr="009C7F0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C7F08">
        <w:rPr>
          <w:rFonts w:ascii="Consolas" w:eastAsia="굴림" w:hAnsi="Consolas" w:cs="굴림"/>
          <w:color w:val="795E26"/>
          <w:kern w:val="0"/>
          <w:sz w:val="21"/>
          <w:szCs w:val="21"/>
        </w:rPr>
        <w:t>play</w:t>
      </w:r>
      <w:r w:rsidRPr="009C7F08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04026182" w14:textId="779E54D0" w:rsidR="005C7122" w:rsidRDefault="009C7F08" w:rsidP="00514284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udio </w:t>
      </w:r>
      <w:r>
        <w:rPr>
          <w:rFonts w:hint="eastAsia"/>
        </w:rPr>
        <w:t xml:space="preserve">객체의 </w:t>
      </w:r>
      <w:r>
        <w:t xml:space="preserve">play </w:t>
      </w:r>
      <w:r>
        <w:rPr>
          <w:rFonts w:hint="eastAsia"/>
        </w:rPr>
        <w:t>메소드를 호출한다.</w:t>
      </w:r>
    </w:p>
    <w:p w14:paraId="1028B8AF" w14:textId="2CA57B21" w:rsidR="009C7F08" w:rsidRDefault="009C7F08" w:rsidP="00514284">
      <w:pPr>
        <w:widowControl/>
        <w:shd w:val="clear" w:color="auto" w:fill="FFFFFF"/>
        <w:wordWrap/>
        <w:autoSpaceDE/>
        <w:autoSpaceDN/>
        <w:jc w:val="left"/>
      </w:pPr>
      <w:r w:rsidRPr="009C7F08">
        <w:rPr>
          <w:rFonts w:hint="eastAsia"/>
        </w:rPr>
        <w:t xml:space="preserve"> </w:t>
      </w:r>
      <w:r w:rsidRPr="009C7F08">
        <w:t xml:space="preserve"> 사</w:t>
      </w:r>
      <w:r w:rsidRPr="009C7F08">
        <w:rPr>
          <w:rFonts w:hint="eastAsia"/>
        </w:rPr>
        <w:t xml:space="preserve">운드가 </w:t>
      </w:r>
      <w:r w:rsidRPr="009C7F08">
        <w:t>플레이된다</w:t>
      </w:r>
      <w:r w:rsidRPr="009C7F08">
        <w:rPr>
          <w:rFonts w:hint="eastAsia"/>
        </w:rPr>
        <w:t>.</w:t>
      </w:r>
    </w:p>
    <w:p w14:paraId="63716E3D" w14:textId="1C80820A" w:rsidR="009C7F08" w:rsidRDefault="009C7F08" w:rsidP="00514284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그런데,</w:t>
      </w:r>
      <w:r w:rsidR="00977B4A">
        <w:rPr>
          <w:rFonts w:hint="eastAsia"/>
        </w:rPr>
        <w:t xml:space="preserve">서버로부터 사운드 파일 전체를 다운로드 받기 전에 </w:t>
      </w:r>
      <w:r w:rsidR="00977B4A">
        <w:t xml:space="preserve">play </w:t>
      </w:r>
      <w:r w:rsidR="00977B4A">
        <w:rPr>
          <w:rFonts w:hint="eastAsia"/>
        </w:rPr>
        <w:t>메소드를 호출하면</w:t>
      </w:r>
    </w:p>
    <w:p w14:paraId="09097AF9" w14:textId="7171A515" w:rsidR="00977B4A" w:rsidRDefault="00977B4A" w:rsidP="00514284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에러가 발생할 수 있다.</w:t>
      </w:r>
    </w:p>
    <w:p w14:paraId="3F51F8D4" w14:textId="46C3BF52" w:rsidR="00977B4A" w:rsidRDefault="00977B4A" w:rsidP="00514284">
      <w:pPr>
        <w:widowControl/>
        <w:shd w:val="clear" w:color="auto" w:fill="FFFFFF"/>
        <w:wordWrap/>
        <w:autoSpaceDE/>
        <w:autoSpaceDN/>
        <w:jc w:val="left"/>
      </w:pPr>
    </w:p>
    <w:p w14:paraId="5E8F929D" w14:textId="44F88B78" w:rsidR="00977B4A" w:rsidRDefault="00977B4A" w:rsidP="00514284">
      <w:pPr>
        <w:widowControl/>
        <w:shd w:val="clear" w:color="auto" w:fill="FFFFFF"/>
        <w:wordWrap/>
        <w:autoSpaceDE/>
        <w:autoSpaceDN/>
        <w:jc w:val="left"/>
      </w:pPr>
    </w:p>
    <w:p w14:paraId="328E6BFC" w14:textId="77777777" w:rsidR="00514284" w:rsidRPr="00EF769A" w:rsidRDefault="00514284" w:rsidP="00040201"/>
    <w:p w14:paraId="416314A9" w14:textId="77777777" w:rsidR="004F469D" w:rsidRPr="00040201" w:rsidRDefault="004F469D" w:rsidP="00040201"/>
    <w:p w14:paraId="6DD5418D" w14:textId="7302970D" w:rsidR="00514284" w:rsidRDefault="0051428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69B01A" w14:textId="3A2ADC65" w:rsidR="00E66F57" w:rsidRDefault="00514284" w:rsidP="00514284">
      <w:pPr>
        <w:pStyle w:val="Heading3"/>
      </w:pPr>
      <w:r>
        <w:rPr>
          <w:rFonts w:hint="eastAsia"/>
        </w:rPr>
        <w:lastRenderedPageBreak/>
        <w:t>t</w:t>
      </w:r>
      <w:r>
        <w:t>imer2.html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4284" w14:paraId="068DD741" w14:textId="77777777" w:rsidTr="00514284">
        <w:tc>
          <w:tcPr>
            <w:tcW w:w="10456" w:type="dxa"/>
          </w:tcPr>
          <w:p w14:paraId="55218CA5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031D77A7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C83EFC0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C91676E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139A6CD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5BC0D705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005BEC6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774713E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9294405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F234E42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text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87DF6AC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36CDCE9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2638182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E6C07CE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17450CA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64C35E3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타이머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64BC43DE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258485F9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</w:t>
            </w:r>
          </w:p>
          <w:p w14:paraId="681471A1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"m"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</w:t>
            </w:r>
          </w:p>
          <w:p w14:paraId="735814F6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5291BA7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51699ED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"start"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"run"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2F1C0525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"stop"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"!run"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60FE336E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1307FEBF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4C49B90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590A34C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8D59F75" w14:textId="77777777" w:rsidR="00992A7E" w:rsidRPr="00992A7E" w:rsidRDefault="00992A7E" w:rsidP="00992A7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653274A" w14:textId="77777777" w:rsidR="00992A7E" w:rsidRPr="00992A7E" w:rsidRDefault="00992A7E" w:rsidP="00992A7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src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"ding-dong.mp3"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F172F46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77D9820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841DBAA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194F302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0A3B5CEF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 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269020F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 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180CCFF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 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5451A6B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null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7135529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7BB6DB02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30FCE91E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187F472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start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7B99D5F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6D704F9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((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1E6BEE4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getTime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+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C36032C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F24A0BA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getTime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B36CF37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0B87469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568456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51FA6D0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A4F817B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72738B5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B7363E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DA8D518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103DB34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BFD1982" w14:textId="77777777" w:rsidR="00992A7E" w:rsidRPr="00992A7E" w:rsidRDefault="00992A7E" w:rsidP="00992A7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play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              </w:t>
            </w:r>
          </w:p>
          <w:p w14:paraId="07C84BE0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2A137F78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};</w:t>
            </w:r>
          </w:p>
          <w:p w14:paraId="490DEB6F" w14:textId="46055855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="009B522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60DD26F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B4ECB09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  },</w:t>
            </w:r>
          </w:p>
          <w:p w14:paraId="28CFE286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stop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4A3208BE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C864799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675ABF9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2B533ECF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39D4C63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4884CDB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6BF92DB2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15AF216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2906098A" w14:textId="77777777"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C11EBBE" w14:textId="77777777" w:rsidR="00514284" w:rsidRDefault="00514284" w:rsidP="00992A7E"/>
        </w:tc>
      </w:tr>
    </w:tbl>
    <w:p w14:paraId="1955E2FD" w14:textId="73F6EF58" w:rsidR="00514284" w:rsidRDefault="00514284" w:rsidP="00514284"/>
    <w:p w14:paraId="6348E86B" w14:textId="7F094EF9" w:rsidR="007D0B0C" w:rsidRDefault="007D0B0C" w:rsidP="00514284"/>
    <w:p w14:paraId="23279B33" w14:textId="667DCA5E" w:rsidR="007D0B0C" w:rsidRDefault="007D0B0C" w:rsidP="00514284">
      <w:r>
        <w:rPr>
          <w:rFonts w:hint="eastAsia"/>
        </w:rPr>
        <w:t>타</w:t>
      </w:r>
      <w:r w:rsidR="00992A7E">
        <w:rPr>
          <w:rFonts w:hint="eastAsia"/>
        </w:rPr>
        <w:t xml:space="preserve">이머가 완료되면 </w:t>
      </w:r>
      <w:r w:rsidR="003A34B3">
        <w:rPr>
          <w:rFonts w:hint="eastAsia"/>
        </w:rPr>
        <w:t>m</w:t>
      </w:r>
      <w:r w:rsidR="003A34B3">
        <w:t xml:space="preserve">p3 </w:t>
      </w:r>
      <w:r w:rsidR="003A34B3">
        <w:rPr>
          <w:rFonts w:hint="eastAsia"/>
        </w:rPr>
        <w:t>파일을 플레이 하는 기능을 추가함.</w:t>
      </w:r>
    </w:p>
    <w:p w14:paraId="02C964A6" w14:textId="0326E862" w:rsidR="003A34B3" w:rsidRDefault="003A34B3" w:rsidP="00514284"/>
    <w:p w14:paraId="06ADB44D" w14:textId="50EA9707" w:rsidR="003A34B3" w:rsidRDefault="003A34B3" w:rsidP="00514284"/>
    <w:p w14:paraId="52B0CE70" w14:textId="77777777" w:rsidR="003A34B3" w:rsidRDefault="003A34B3" w:rsidP="00514284"/>
    <w:p w14:paraId="3CA75B91" w14:textId="7B709606" w:rsidR="007D0B0C" w:rsidRDefault="007D0B0C" w:rsidP="00514284"/>
    <w:p w14:paraId="293867E8" w14:textId="5FA74B4F" w:rsidR="0036375B" w:rsidRDefault="0036375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000F59C" w14:textId="384240B6" w:rsidR="007D0B0C" w:rsidRDefault="00AC03C1" w:rsidP="0036375B">
      <w:pPr>
        <w:pStyle w:val="Heading1"/>
      </w:pPr>
      <w:bookmarkStart w:id="10" w:name="_Toc38204808"/>
      <w:r>
        <w:rPr>
          <w:rFonts w:hint="eastAsia"/>
        </w:rPr>
        <w:lastRenderedPageBreak/>
        <w:t>c</w:t>
      </w:r>
      <w:r>
        <w:t xml:space="preserve">anvas </w:t>
      </w:r>
      <w:r>
        <w:rPr>
          <w:rFonts w:hint="eastAsia"/>
        </w:rPr>
        <w:t>그래픽</w:t>
      </w:r>
      <w:bookmarkEnd w:id="10"/>
    </w:p>
    <w:p w14:paraId="2CD4C3B8" w14:textId="46D4442F" w:rsidR="0036375B" w:rsidRDefault="00A449E5" w:rsidP="0036375B">
      <w:r>
        <w:rPr>
          <w:rFonts w:hint="eastAsia"/>
        </w:rPr>
        <w:t>아날로그 시계를 그리기 위</w:t>
      </w:r>
      <w:r w:rsidR="00AC03C1">
        <w:rPr>
          <w:rFonts w:hint="eastAsia"/>
        </w:rPr>
        <w:t xml:space="preserve">해 필요한 </w:t>
      </w:r>
      <w:r w:rsidR="00AC03C1">
        <w:t xml:space="preserve">canvas </w:t>
      </w:r>
      <w:r>
        <w:rPr>
          <w:rFonts w:hint="eastAsia"/>
        </w:rPr>
        <w:t>그래픽 기능을</w:t>
      </w:r>
      <w:r>
        <w:t xml:space="preserve"> </w:t>
      </w:r>
      <w:r>
        <w:rPr>
          <w:rFonts w:hint="eastAsia"/>
        </w:rPr>
        <w:t>먼저 학습하자.</w:t>
      </w:r>
    </w:p>
    <w:p w14:paraId="37662793" w14:textId="6508F28A" w:rsidR="00A449E5" w:rsidRPr="00AC03C1" w:rsidRDefault="00A449E5" w:rsidP="0036375B"/>
    <w:p w14:paraId="234D848E" w14:textId="6C7F1112" w:rsidR="00A449E5" w:rsidRDefault="009674A9" w:rsidP="009674A9">
      <w:pPr>
        <w:pStyle w:val="Heading2"/>
      </w:pPr>
      <w:bookmarkStart w:id="11" w:name="_Toc38204809"/>
      <w:r>
        <w:rPr>
          <w:rFonts w:hint="eastAsia"/>
        </w:rPr>
        <w:t>선과 사각형</w:t>
      </w:r>
      <w:bookmarkEnd w:id="11"/>
    </w:p>
    <w:p w14:paraId="61BEC211" w14:textId="395FDEB9" w:rsidR="009674A9" w:rsidRPr="009674A9" w:rsidRDefault="009674A9" w:rsidP="009674A9">
      <w:pPr>
        <w:pStyle w:val="Heading3"/>
      </w:pPr>
      <w:r>
        <w:rPr>
          <w:rFonts w:hint="eastAsia"/>
        </w:rPr>
        <w:t>c</w:t>
      </w:r>
      <w:r>
        <w:t>anvas1.html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4A9" w14:paraId="19C0C717" w14:textId="77777777" w:rsidTr="009674A9">
        <w:tc>
          <w:tcPr>
            <w:tcW w:w="10456" w:type="dxa"/>
          </w:tcPr>
          <w:p w14:paraId="09494A43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5BB295C6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D28B7ED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DE803C0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8E4CA12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6C28EEE6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14:paraId="7961F000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3D413958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A41BCDD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6F7203D" w14:textId="17DDFD75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="00BF075D"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="00BF075D"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19C6F3F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9648860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선그리기</w:t>
            </w:r>
          </w:p>
          <w:p w14:paraId="70D07F19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9A8D314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CB65672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A1F2562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7EA15DD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A55A363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선그리기</w:t>
            </w:r>
          </w:p>
          <w:p w14:paraId="426A0094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7A51217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lineWidth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2B404E1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F2BDD6B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0DA15C1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"red"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9817CAE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7990AE1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5435AB1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</w:p>
          <w:p w14:paraId="43FB0301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lineWidth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FAF1AE1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"blue"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BA6D13A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strokeRect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9B56D58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030A98E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</w:p>
          <w:p w14:paraId="05E5653C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"green"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C696E8F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"yellow"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3C353E5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fillRect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77639E7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strokeRect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D983839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3B1AC5D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22E3476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719F9A69" w14:textId="77777777"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BE48B4C" w14:textId="77777777" w:rsidR="009674A9" w:rsidRDefault="009674A9" w:rsidP="00711BAB"/>
        </w:tc>
      </w:tr>
    </w:tbl>
    <w:p w14:paraId="2291EF39" w14:textId="77777777" w:rsidR="009674A9" w:rsidRPr="009674A9" w:rsidRDefault="009674A9" w:rsidP="009674A9"/>
    <w:p w14:paraId="08A73B1A" w14:textId="07671926" w:rsidR="0036375B" w:rsidRDefault="0036375B" w:rsidP="0036375B"/>
    <w:p w14:paraId="193C8E4A" w14:textId="432B6B4C" w:rsidR="00711BAB" w:rsidRDefault="00711BAB" w:rsidP="0036375B"/>
    <w:p w14:paraId="73C02836" w14:textId="3F15F02B" w:rsidR="00711BAB" w:rsidRDefault="00711BAB" w:rsidP="0036375B">
      <w:r w:rsidRPr="00711BAB">
        <w:rPr>
          <w:noProof/>
        </w:rPr>
        <w:lastRenderedPageBreak/>
        <w:drawing>
          <wp:inline distT="0" distB="0" distL="0" distR="0" wp14:anchorId="0EE65F51" wp14:editId="1A36E343">
            <wp:extent cx="3881887" cy="1705907"/>
            <wp:effectExtent l="0" t="0" r="444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3684" cy="17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7B89" w14:textId="62616B67" w:rsidR="00711BAB" w:rsidRDefault="00711BAB" w:rsidP="0036375B"/>
    <w:p w14:paraId="4E622C28" w14:textId="2744CDEE" w:rsidR="00711BAB" w:rsidRDefault="00711BAB" w:rsidP="0036375B"/>
    <w:p w14:paraId="3DE2DBDE" w14:textId="1E7B683E" w:rsidR="00711BAB" w:rsidRDefault="00711BAB" w:rsidP="00711BAB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800000"/>
          <w:kern w:val="0"/>
          <w:sz w:val="21"/>
          <w:szCs w:val="21"/>
        </w:rPr>
        <w:t>&lt;canvas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11BAB">
        <w:rPr>
          <w:rFonts w:ascii="Consolas" w:eastAsia="굴림" w:hAnsi="Consolas" w:cs="굴림"/>
          <w:color w:val="FF0000"/>
          <w:kern w:val="0"/>
          <w:sz w:val="21"/>
          <w:szCs w:val="21"/>
        </w:rPr>
        <w:t>id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11BAB">
        <w:rPr>
          <w:rFonts w:ascii="Consolas" w:eastAsia="굴림" w:hAnsi="Consolas" w:cs="굴림"/>
          <w:color w:val="0000FF"/>
          <w:kern w:val="0"/>
          <w:sz w:val="21"/>
          <w:szCs w:val="21"/>
        </w:rPr>
        <w:t>"clock"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11BAB">
        <w:rPr>
          <w:rFonts w:ascii="Consolas" w:eastAsia="굴림" w:hAnsi="Consolas" w:cs="굴림"/>
          <w:color w:val="FF0000"/>
          <w:kern w:val="0"/>
          <w:sz w:val="21"/>
          <w:szCs w:val="21"/>
        </w:rPr>
        <w:t>width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11BAB">
        <w:rPr>
          <w:rFonts w:ascii="Consolas" w:eastAsia="굴림" w:hAnsi="Consolas" w:cs="굴림"/>
          <w:color w:val="0000FF"/>
          <w:kern w:val="0"/>
          <w:sz w:val="21"/>
          <w:szCs w:val="21"/>
        </w:rPr>
        <w:t>"600"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11BAB">
        <w:rPr>
          <w:rFonts w:ascii="Consolas" w:eastAsia="굴림" w:hAnsi="Consolas" w:cs="굴림"/>
          <w:color w:val="FF0000"/>
          <w:kern w:val="0"/>
          <w:sz w:val="21"/>
          <w:szCs w:val="21"/>
        </w:rPr>
        <w:t>height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11BAB">
        <w:rPr>
          <w:rFonts w:ascii="Consolas" w:eastAsia="굴림" w:hAnsi="Consolas" w:cs="굴림"/>
          <w:color w:val="0000FF"/>
          <w:kern w:val="0"/>
          <w:sz w:val="21"/>
          <w:szCs w:val="21"/>
        </w:rPr>
        <w:t>"600"</w:t>
      </w:r>
      <w:r w:rsidRPr="00711BAB">
        <w:rPr>
          <w:rFonts w:ascii="Consolas" w:eastAsia="굴림" w:hAnsi="Consolas" w:cs="굴림"/>
          <w:color w:val="800000"/>
          <w:kern w:val="0"/>
          <w:sz w:val="21"/>
          <w:szCs w:val="21"/>
        </w:rPr>
        <w:t>&gt;&lt;/canvas&gt;</w:t>
      </w:r>
    </w:p>
    <w:p w14:paraId="7F5AD2CF" w14:textId="629B768C" w:rsidR="00711BAB" w:rsidRDefault="00711BAB" w:rsidP="00711BAB">
      <w:pPr>
        <w:widowControl/>
        <w:shd w:val="clear" w:color="auto" w:fill="FFFFFF"/>
        <w:wordWrap/>
        <w:autoSpaceDE/>
        <w:autoSpaceDN/>
        <w:jc w:val="left"/>
      </w:pPr>
      <w:r w:rsidRPr="00711BAB">
        <w:t xml:space="preserve">  웹</w:t>
      </w:r>
      <w:r w:rsidR="00EB73F9">
        <w:rPr>
          <w:rFonts w:hint="eastAsia"/>
        </w:rPr>
        <w:t xml:space="preserve">브라우저에 그림을 그리기 위한 </w:t>
      </w:r>
      <w:r w:rsidR="00EB73F9">
        <w:t xml:space="preserve">canvase </w:t>
      </w:r>
      <w:r w:rsidR="00EB73F9">
        <w:rPr>
          <w:rFonts w:hint="eastAsia"/>
        </w:rPr>
        <w:t xml:space="preserve">태그를 가로 세로 </w:t>
      </w:r>
      <w:r w:rsidR="00EB73F9">
        <w:t xml:space="preserve">600px </w:t>
      </w:r>
      <w:r w:rsidR="00EB73F9">
        <w:rPr>
          <w:rFonts w:hint="eastAsia"/>
        </w:rPr>
        <w:t>크기로 생성한다.</w:t>
      </w:r>
    </w:p>
    <w:p w14:paraId="011FBE3E" w14:textId="39D1FAC9" w:rsidR="00EB73F9" w:rsidRDefault="00EB73F9" w:rsidP="00711BAB">
      <w:pPr>
        <w:widowControl/>
        <w:shd w:val="clear" w:color="auto" w:fill="FFFFFF"/>
        <w:wordWrap/>
        <w:autoSpaceDE/>
        <w:autoSpaceDN/>
        <w:jc w:val="left"/>
      </w:pPr>
    </w:p>
    <w:p w14:paraId="427492E0" w14:textId="0733728A" w:rsidR="00EB73F9" w:rsidRDefault="00EB73F9" w:rsidP="00EB73F9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canvas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getElementById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"clock"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BBDD0B4" w14:textId="37AA4357" w:rsidR="00EB73F9" w:rsidRDefault="009D7BF1" w:rsidP="00EB73F9">
      <w:pPr>
        <w:widowControl/>
        <w:shd w:val="clear" w:color="auto" w:fill="FFFFFF"/>
        <w:wordWrap/>
        <w:autoSpaceDE/>
        <w:autoSpaceDN/>
        <w:jc w:val="left"/>
      </w:pPr>
      <w:r>
        <w:t xml:space="preserve"> </w:t>
      </w:r>
      <w:r w:rsidR="00EB73F9" w:rsidRPr="00EB73F9">
        <w:t xml:space="preserve"> canvas</w:t>
      </w:r>
      <w:r w:rsidR="00EB73F9">
        <w:t xml:space="preserve"> </w:t>
      </w:r>
      <w:r w:rsidR="00EB73F9">
        <w:rPr>
          <w:rFonts w:hint="eastAsia"/>
        </w:rPr>
        <w:t>태그</w:t>
      </w:r>
      <w:r>
        <w:rPr>
          <w:rFonts w:hint="eastAsia"/>
        </w:rPr>
        <w:t xml:space="preserve"> 객체</w:t>
      </w:r>
      <w:r w:rsidR="00EB73F9">
        <w:rPr>
          <w:rFonts w:hint="eastAsia"/>
        </w:rPr>
        <w:t>에 대한 참조를 얻는다.</w:t>
      </w:r>
    </w:p>
    <w:p w14:paraId="68130BB2" w14:textId="77777777" w:rsidR="00EB73F9" w:rsidRPr="00711BAB" w:rsidRDefault="00EB73F9" w:rsidP="00EB73F9">
      <w:pPr>
        <w:widowControl/>
        <w:shd w:val="clear" w:color="auto" w:fill="FFFFFF"/>
        <w:wordWrap/>
        <w:autoSpaceDE/>
        <w:autoSpaceDN/>
        <w:jc w:val="left"/>
      </w:pPr>
    </w:p>
    <w:p w14:paraId="571ABD89" w14:textId="10570728" w:rsidR="009D7BF1" w:rsidRDefault="009D7BF1" w:rsidP="009D7BF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canvas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getContext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"2d"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5BA3E34" w14:textId="0D7F761F" w:rsidR="009D7BF1" w:rsidRDefault="009D7BF1" w:rsidP="009D7BF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그림을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그리기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context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객체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대한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참조를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얻는다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6DE34D10" w14:textId="44105BCB" w:rsidR="000C3732" w:rsidRDefault="000C3732" w:rsidP="009D7BF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5851599" w14:textId="74A3B55C" w:rsidR="000C3732" w:rsidRPr="00711BAB" w:rsidRDefault="000C3732" w:rsidP="000C37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// </w:t>
      </w: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선그리기</w:t>
      </w:r>
    </w:p>
    <w:p w14:paraId="7F374911" w14:textId="4771751F" w:rsidR="000C3732" w:rsidRPr="00711BAB" w:rsidRDefault="000C3732" w:rsidP="000C37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beginPath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06FB08EA" w14:textId="66A6F2E9" w:rsidR="000C3732" w:rsidRPr="00711BAB" w:rsidRDefault="000C3732" w:rsidP="000C37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moveTo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791B6AC" w14:textId="2DC1CDE1" w:rsidR="000C3732" w:rsidRPr="00711BAB" w:rsidRDefault="000C3732" w:rsidP="000C37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lineTo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C19D121" w14:textId="7F040687" w:rsidR="000C3732" w:rsidRPr="00711BAB" w:rsidRDefault="000C3732" w:rsidP="000C37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stroke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478EB594" w14:textId="63A0BF76" w:rsidR="00EB73F9" w:rsidRDefault="000C3732" w:rsidP="00711BAB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(50, 50) </w:t>
      </w:r>
      <w:r>
        <w:rPr>
          <w:rFonts w:hint="eastAsia"/>
        </w:rPr>
        <w:t xml:space="preserve">좌표에서 </w:t>
      </w:r>
      <w:r>
        <w:t xml:space="preserve">(550, 50) </w:t>
      </w:r>
      <w:r>
        <w:rPr>
          <w:rFonts w:hint="eastAsia"/>
        </w:rPr>
        <w:t>좌표까지 직선을 그린다.</w:t>
      </w:r>
    </w:p>
    <w:p w14:paraId="7FF3F459" w14:textId="4CF1F42A" w:rsidR="00C33792" w:rsidRDefault="00C33792" w:rsidP="00711BAB">
      <w:pPr>
        <w:widowControl/>
        <w:shd w:val="clear" w:color="auto" w:fill="FFFFFF"/>
        <w:wordWrap/>
        <w:autoSpaceDE/>
        <w:autoSpaceDN/>
        <w:jc w:val="left"/>
      </w:pPr>
    </w:p>
    <w:p w14:paraId="7930D695" w14:textId="647E38AA" w:rsidR="00C33792" w:rsidRDefault="00C33792" w:rsidP="00C33792">
      <w:pPr>
        <w:pStyle w:val="Heading3"/>
      </w:pPr>
      <w:r>
        <w:rPr>
          <w:rFonts w:hint="eastAsia"/>
        </w:rPr>
        <w:t>좌표</w:t>
      </w:r>
    </w:p>
    <w:p w14:paraId="16CB9175" w14:textId="25210CC7" w:rsidR="000C3732" w:rsidRDefault="00C33792" w:rsidP="00711BAB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좌표의 원점은 왼쪽 위 이다.</w:t>
      </w:r>
    </w:p>
    <w:p w14:paraId="7F50BABA" w14:textId="15524616" w:rsidR="00C33792" w:rsidRDefault="00C33792" w:rsidP="00711BAB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축의 증가방향은 오른쪽,</w:t>
      </w:r>
      <w:r>
        <w:t xml:space="preserve"> y </w:t>
      </w:r>
      <w:r>
        <w:rPr>
          <w:rFonts w:hint="eastAsia"/>
        </w:rPr>
        <w:t>축의 증가 방향은 아래쪽이다.</w:t>
      </w:r>
    </w:p>
    <w:p w14:paraId="10578945" w14:textId="0939D64A" w:rsidR="00C33792" w:rsidRDefault="00C33792" w:rsidP="00711BAB">
      <w:pPr>
        <w:widowControl/>
        <w:shd w:val="clear" w:color="auto" w:fill="FFFFFF"/>
        <w:wordWrap/>
        <w:autoSpaceDE/>
        <w:autoSpaceDN/>
        <w:jc w:val="left"/>
      </w:pPr>
    </w:p>
    <w:p w14:paraId="4F92CCF0" w14:textId="69E978E6"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// </w:t>
      </w: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선그리기</w:t>
      </w:r>
    </w:p>
    <w:p w14:paraId="4DCCEA67" w14:textId="417CC049"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beginPath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49495BBE" w14:textId="5AE94158"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lineWidth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E515833" w14:textId="2FEE1004"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moveTo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1B15DA4" w14:textId="0273CF8D"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lineTo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C62307F" w14:textId="32C67499"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strokeStyle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"red"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DEB62C2" w14:textId="73522E48"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stroke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5843038A" w14:textId="376B39A9" w:rsidR="007D21DA" w:rsidRDefault="007D21DA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(50, 100) </w:t>
      </w:r>
      <w:r>
        <w:rPr>
          <w:rFonts w:hint="eastAsia"/>
        </w:rPr>
        <w:t xml:space="preserve">좌표에서 </w:t>
      </w:r>
      <w:r>
        <w:t xml:space="preserve">(550, 100) </w:t>
      </w:r>
      <w:r>
        <w:rPr>
          <w:rFonts w:hint="eastAsia"/>
        </w:rPr>
        <w:t>좌표까지 직선을 그린다.</w:t>
      </w:r>
    </w:p>
    <w:p w14:paraId="278FDBCB" w14:textId="585CDF94" w:rsidR="007D21DA" w:rsidRDefault="007D21DA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선의 굵기는 </w:t>
      </w:r>
      <w:r>
        <w:t xml:space="preserve">4, </w:t>
      </w:r>
      <w:r>
        <w:rPr>
          <w:rFonts w:hint="eastAsia"/>
        </w:rPr>
        <w:t xml:space="preserve">선의 색은 </w:t>
      </w:r>
      <w:r>
        <w:t>red</w:t>
      </w:r>
    </w:p>
    <w:p w14:paraId="7DFA1FE1" w14:textId="4F5CF11A" w:rsidR="00486CDE" w:rsidRDefault="00486CDE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beginPath </w:t>
      </w:r>
      <w:r>
        <w:rPr>
          <w:rFonts w:hint="eastAsia"/>
        </w:rPr>
        <w:t xml:space="preserve">메소드 </w:t>
      </w:r>
      <w:r>
        <w:t xml:space="preserve">= </w:t>
      </w:r>
      <w:r>
        <w:rPr>
          <w:rFonts w:hint="eastAsia"/>
        </w:rPr>
        <w:t>경로</w:t>
      </w:r>
      <w:r w:rsidR="00A81E8D">
        <w:rPr>
          <w:rFonts w:hint="eastAsia"/>
        </w:rPr>
        <w:t xml:space="preserve"> 만들기</w:t>
      </w:r>
      <w:r>
        <w:rPr>
          <w:rFonts w:hint="eastAsia"/>
        </w:rPr>
        <w:t xml:space="preserve"> 시작</w:t>
      </w:r>
    </w:p>
    <w:p w14:paraId="0BC22D24" w14:textId="77777777" w:rsidR="00A40716" w:rsidRDefault="00486CDE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moveTo </w:t>
      </w:r>
      <w:r>
        <w:rPr>
          <w:rFonts w:hint="eastAsia"/>
        </w:rPr>
        <w:t xml:space="preserve">메소드 </w:t>
      </w:r>
      <w:r>
        <w:t>=</w:t>
      </w:r>
      <w:r w:rsidR="004658E9">
        <w:t xml:space="preserve"> </w:t>
      </w:r>
      <w:r w:rsidR="001E26D7">
        <w:rPr>
          <w:rFonts w:hint="eastAsia"/>
        </w:rPr>
        <w:t>경로</w:t>
      </w:r>
      <w:r w:rsidR="00A40716">
        <w:rPr>
          <w:rFonts w:hint="eastAsia"/>
        </w:rPr>
        <w:t>에 직선을 추가하지 않고 경로의 현재 위치를 이동한다.</w:t>
      </w:r>
    </w:p>
    <w:p w14:paraId="07A3D56C" w14:textId="77777777" w:rsidR="00895055" w:rsidRDefault="004658E9" w:rsidP="00F95A0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lineTo </w:t>
      </w:r>
      <w:r>
        <w:rPr>
          <w:rFonts w:hint="eastAsia"/>
        </w:rPr>
        <w:t xml:space="preserve">메소드 </w:t>
      </w:r>
      <w:r>
        <w:t xml:space="preserve">= </w:t>
      </w:r>
      <w:r w:rsidR="001E26D7">
        <w:rPr>
          <w:rFonts w:hint="eastAsia"/>
        </w:rPr>
        <w:t>경로</w:t>
      </w:r>
      <w:r w:rsidR="00A40716">
        <w:rPr>
          <w:rFonts w:hint="eastAsia"/>
        </w:rPr>
        <w:t xml:space="preserve">에 직선을 </w:t>
      </w:r>
      <w:r w:rsidR="00895055">
        <w:rPr>
          <w:rFonts w:hint="eastAsia"/>
        </w:rPr>
        <w:t>추가하면서 경로의 현재 위치를 이동한다.</w:t>
      </w:r>
    </w:p>
    <w:p w14:paraId="1FBDC8AC" w14:textId="2FC4BF9A" w:rsidR="00486CDE" w:rsidRDefault="004658E9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stroke </w:t>
      </w:r>
      <w:r>
        <w:rPr>
          <w:rFonts w:hint="eastAsia"/>
        </w:rPr>
        <w:t xml:space="preserve">메소드 </w:t>
      </w:r>
      <w:r>
        <w:t>=</w:t>
      </w:r>
      <w:r w:rsidR="00A81E8D">
        <w:t xml:space="preserve"> </w:t>
      </w:r>
      <w:r w:rsidR="00A81E8D">
        <w:rPr>
          <w:rFonts w:hint="eastAsia"/>
        </w:rPr>
        <w:t>지금까지 만든 경로</w:t>
      </w:r>
      <w:r w:rsidR="000B3756">
        <w:rPr>
          <w:rFonts w:hint="eastAsia"/>
        </w:rPr>
        <w:t>의 선을</w:t>
      </w:r>
      <w:r w:rsidR="00435423">
        <w:rPr>
          <w:rFonts w:hint="eastAsia"/>
        </w:rPr>
        <w:t xml:space="preserve"> 화면에 </w:t>
      </w:r>
      <w:r w:rsidR="00A81E8D">
        <w:rPr>
          <w:rFonts w:hint="eastAsia"/>
        </w:rPr>
        <w:t>그</w:t>
      </w:r>
      <w:r w:rsidR="001C34F8">
        <w:rPr>
          <w:rFonts w:hint="eastAsia"/>
        </w:rPr>
        <w:t>린다</w:t>
      </w:r>
      <w:r w:rsidR="00435423">
        <w:rPr>
          <w:rFonts w:hint="eastAsia"/>
        </w:rPr>
        <w:t>.</w:t>
      </w:r>
      <w:r w:rsidR="00A81E8D">
        <w:rPr>
          <w:rFonts w:hint="eastAsia"/>
        </w:rPr>
        <w:t xml:space="preserve"> </w:t>
      </w:r>
    </w:p>
    <w:p w14:paraId="4E2632A2" w14:textId="2FF5D87E" w:rsidR="00435423" w:rsidRDefault="00435423" w:rsidP="007D21DA">
      <w:pPr>
        <w:widowControl/>
        <w:shd w:val="clear" w:color="auto" w:fill="FFFFFF"/>
        <w:wordWrap/>
        <w:autoSpaceDE/>
        <w:autoSpaceDN/>
        <w:jc w:val="left"/>
      </w:pPr>
    </w:p>
    <w:p w14:paraId="057F2BF9" w14:textId="7AC6ACE5" w:rsidR="00895055" w:rsidRDefault="00895055" w:rsidP="007D21DA">
      <w:pPr>
        <w:widowControl/>
        <w:shd w:val="clear" w:color="auto" w:fill="FFFFFF"/>
        <w:wordWrap/>
        <w:autoSpaceDE/>
        <w:autoSpaceDN/>
        <w:jc w:val="left"/>
      </w:pPr>
    </w:p>
    <w:p w14:paraId="32E3CB4C" w14:textId="77777777" w:rsidR="00895055" w:rsidRPr="00895055" w:rsidRDefault="00895055" w:rsidP="007D21DA">
      <w:pPr>
        <w:widowControl/>
        <w:shd w:val="clear" w:color="auto" w:fill="FFFFFF"/>
        <w:wordWrap/>
        <w:autoSpaceDE/>
        <w:autoSpaceDN/>
        <w:jc w:val="left"/>
      </w:pPr>
    </w:p>
    <w:p w14:paraId="7AC44B82" w14:textId="08EDFE7C" w:rsidR="00435423" w:rsidRDefault="0043542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9040AA" w14:textId="4D596613"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 </w:t>
      </w: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사각형</w:t>
      </w:r>
    </w:p>
    <w:p w14:paraId="000DA2BD" w14:textId="79ADC6CF"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lineWidth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628CC35" w14:textId="1AB0E039"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strokeStyle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"blue"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19CC4F4" w14:textId="53055204" w:rsidR="00D91782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strokeRect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="00D9178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9178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14:paraId="072D5A65" w14:textId="7A5D82B1" w:rsidR="00065E6A" w:rsidRDefault="007E6713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065E6A">
        <w:rPr>
          <w:rFonts w:hint="eastAsia"/>
        </w:rPr>
        <w:t>s</w:t>
      </w:r>
      <w:r w:rsidR="00065E6A">
        <w:t xml:space="preserve">trokeRect </w:t>
      </w:r>
      <w:r w:rsidR="00065E6A">
        <w:rPr>
          <w:rFonts w:hint="eastAsia"/>
        </w:rPr>
        <w:t xml:space="preserve">메소드의 파라미터는 </w:t>
      </w:r>
      <w:r>
        <w:t xml:space="preserve">(x1, y1, x2, y2) </w:t>
      </w:r>
      <w:r w:rsidR="00065E6A">
        <w:rPr>
          <w:rFonts w:hint="eastAsia"/>
        </w:rPr>
        <w:t>이다.</w:t>
      </w:r>
    </w:p>
    <w:p w14:paraId="0A2E9C5E" w14:textId="65440F88" w:rsidR="007D21DA" w:rsidRDefault="00065E6A" w:rsidP="007D21DA">
      <w:pPr>
        <w:widowControl/>
        <w:shd w:val="clear" w:color="auto" w:fill="FFFFFF"/>
        <w:wordWrap/>
        <w:autoSpaceDE/>
        <w:autoSpaceDN/>
        <w:jc w:val="left"/>
      </w:pPr>
      <w:r>
        <w:t xml:space="preserve">  </w:t>
      </w:r>
      <w:r w:rsidR="007E6713">
        <w:t xml:space="preserve">(50, 150, 200, 100) </w:t>
      </w:r>
      <w:r w:rsidR="007E6713">
        <w:rPr>
          <w:rFonts w:hint="eastAsia"/>
        </w:rPr>
        <w:t>좌표의 사각형</w:t>
      </w:r>
      <w:r w:rsidR="003F7E5F">
        <w:rPr>
          <w:rFonts w:hint="eastAsia"/>
        </w:rPr>
        <w:t>의</w:t>
      </w:r>
      <w:r w:rsidR="00906349">
        <w:rPr>
          <w:rFonts w:hint="eastAsia"/>
        </w:rPr>
        <w:t xml:space="preserve"> 경계선을</w:t>
      </w:r>
      <w:r w:rsidR="007E6713">
        <w:rPr>
          <w:rFonts w:hint="eastAsia"/>
        </w:rPr>
        <w:t xml:space="preserve"> 그린다.</w:t>
      </w:r>
    </w:p>
    <w:p w14:paraId="1D34365B" w14:textId="7F14BCB4" w:rsidR="007E6713" w:rsidRDefault="007E6713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61710F">
        <w:rPr>
          <w:rFonts w:hint="eastAsia"/>
        </w:rPr>
        <w:t xml:space="preserve">선의 굵기는 </w:t>
      </w:r>
      <w:r w:rsidR="0061710F">
        <w:t xml:space="preserve">1, </w:t>
      </w:r>
      <w:r w:rsidR="0061710F">
        <w:rPr>
          <w:rFonts w:hint="eastAsia"/>
        </w:rPr>
        <w:t xml:space="preserve">선의 색은 </w:t>
      </w:r>
      <w:r w:rsidR="0061710F">
        <w:t>blue</w:t>
      </w:r>
    </w:p>
    <w:p w14:paraId="59983F99" w14:textId="40CCB450" w:rsidR="003F7E5F" w:rsidRDefault="003F7E5F" w:rsidP="007D21DA">
      <w:pPr>
        <w:widowControl/>
        <w:shd w:val="clear" w:color="auto" w:fill="FFFFFF"/>
        <w:wordWrap/>
        <w:autoSpaceDE/>
        <w:autoSpaceDN/>
        <w:jc w:val="left"/>
      </w:pPr>
    </w:p>
    <w:p w14:paraId="082E31D7" w14:textId="0ACFBA93" w:rsidR="003F7E5F" w:rsidRDefault="003F7E5F" w:rsidP="007D21DA">
      <w:pPr>
        <w:widowControl/>
        <w:shd w:val="clear" w:color="auto" w:fill="FFFFFF"/>
        <w:wordWrap/>
        <w:autoSpaceDE/>
        <w:autoSpaceDN/>
        <w:jc w:val="left"/>
      </w:pPr>
    </w:p>
    <w:p w14:paraId="5E3548AE" w14:textId="77777777" w:rsidR="003F7E5F" w:rsidRDefault="003F7E5F" w:rsidP="007D21DA">
      <w:pPr>
        <w:widowControl/>
        <w:shd w:val="clear" w:color="auto" w:fill="FFFFFF"/>
        <w:wordWrap/>
        <w:autoSpaceDE/>
        <w:autoSpaceDN/>
        <w:jc w:val="left"/>
      </w:pPr>
    </w:p>
    <w:p w14:paraId="310DC9CF" w14:textId="1FD76075" w:rsidR="0061710F" w:rsidRPr="00711BAB" w:rsidRDefault="0061710F" w:rsidP="006171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// </w:t>
      </w: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사각형</w:t>
      </w:r>
    </w:p>
    <w:p w14:paraId="7903E5FC" w14:textId="249C35E8" w:rsidR="0061710F" w:rsidRPr="00711BAB" w:rsidRDefault="0061710F" w:rsidP="006171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strokeStyle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"green"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59AE1F2" w14:textId="17CCD11D" w:rsidR="0061710F" w:rsidRPr="00711BAB" w:rsidRDefault="0061710F" w:rsidP="006171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fillStyle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"yellow"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1DABBE2" w14:textId="277EF21F" w:rsidR="0061710F" w:rsidRPr="00711BAB" w:rsidRDefault="0061710F" w:rsidP="006171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fillRect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350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F66A510" w14:textId="4C1B45A9" w:rsidR="0061710F" w:rsidRPr="00711BAB" w:rsidRDefault="0061710F" w:rsidP="006171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strokeRect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350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65A48BD" w14:textId="77777777" w:rsidR="00E51B0B" w:rsidRDefault="00065E6A" w:rsidP="007D21DA">
      <w:pPr>
        <w:widowControl/>
        <w:shd w:val="clear" w:color="auto" w:fill="FFFFFF"/>
        <w:wordWrap/>
        <w:autoSpaceDE/>
        <w:autoSpaceDN/>
        <w:jc w:val="left"/>
      </w:pPr>
      <w:r>
        <w:t xml:space="preserve">  </w:t>
      </w:r>
      <w:r w:rsidRPr="00711BAB">
        <w:t>(350,</w:t>
      </w:r>
      <w:r w:rsidRPr="00711BAB">
        <w:t> </w:t>
      </w:r>
      <w:r w:rsidRPr="00711BAB">
        <w:t>150,</w:t>
      </w:r>
      <w:r w:rsidRPr="00711BAB">
        <w:t> </w:t>
      </w:r>
      <w:r w:rsidRPr="00711BAB">
        <w:t>200,</w:t>
      </w:r>
      <w:r w:rsidRPr="00711BAB">
        <w:t> </w:t>
      </w:r>
      <w:r w:rsidRPr="00711BAB">
        <w:t>100)</w:t>
      </w:r>
      <w:r>
        <w:t xml:space="preserve"> </w:t>
      </w:r>
      <w:r>
        <w:rPr>
          <w:rFonts w:hint="eastAsia"/>
        </w:rPr>
        <w:t>좌표의 사각형</w:t>
      </w:r>
      <w:r w:rsidR="00906349">
        <w:rPr>
          <w:rFonts w:hint="eastAsia"/>
        </w:rPr>
        <w:t>의</w:t>
      </w:r>
      <w:r w:rsidR="00906349">
        <w:t xml:space="preserve"> </w:t>
      </w:r>
    </w:p>
    <w:p w14:paraId="290FBFD1" w14:textId="730BAF5C" w:rsidR="0061710F" w:rsidRDefault="00E51B0B" w:rsidP="007D21DA">
      <w:pPr>
        <w:widowControl/>
        <w:shd w:val="clear" w:color="auto" w:fill="FFFFFF"/>
        <w:wordWrap/>
        <w:autoSpaceDE/>
        <w:autoSpaceDN/>
        <w:jc w:val="left"/>
      </w:pPr>
      <w:r>
        <w:t xml:space="preserve">    </w:t>
      </w:r>
      <w:r w:rsidR="00906349">
        <w:rPr>
          <w:rFonts w:hint="eastAsia"/>
        </w:rPr>
        <w:t xml:space="preserve">내부를 </w:t>
      </w:r>
      <w:r>
        <w:rPr>
          <w:rFonts w:hint="eastAsia"/>
        </w:rPr>
        <w:t xml:space="preserve">노란색으로 칠하고 </w:t>
      </w:r>
      <w:r>
        <w:t>(fillRect)</w:t>
      </w:r>
    </w:p>
    <w:p w14:paraId="181E590C" w14:textId="77777777" w:rsidR="003F7E5F" w:rsidRDefault="00E51B0B" w:rsidP="007D21DA">
      <w:pPr>
        <w:widowControl/>
        <w:shd w:val="clear" w:color="auto" w:fill="FFFFFF"/>
        <w:wordWrap/>
        <w:autoSpaceDE/>
        <w:autoSpaceDN/>
        <w:jc w:val="left"/>
      </w:pPr>
      <w:r>
        <w:t xml:space="preserve">    </w:t>
      </w:r>
      <w:r>
        <w:rPr>
          <w:rFonts w:hint="eastAsia"/>
        </w:rPr>
        <w:t xml:space="preserve">경계선을 녹색으로 </w:t>
      </w:r>
      <w:r w:rsidR="004D4031">
        <w:rPr>
          <w:rFonts w:hint="eastAsia"/>
        </w:rPr>
        <w:t>그린다.</w:t>
      </w:r>
      <w:r w:rsidR="003F7E5F">
        <w:t xml:space="preserve"> (strokeRect)</w:t>
      </w:r>
    </w:p>
    <w:p w14:paraId="495ECA7B" w14:textId="548AB0D1" w:rsidR="004D4031" w:rsidRPr="00913C27" w:rsidRDefault="004D4031" w:rsidP="007D21DA">
      <w:pPr>
        <w:widowControl/>
        <w:shd w:val="clear" w:color="auto" w:fill="FFFFFF"/>
        <w:wordWrap/>
        <w:autoSpaceDE/>
        <w:autoSpaceDN/>
        <w:jc w:val="left"/>
      </w:pPr>
    </w:p>
    <w:p w14:paraId="3CE28050" w14:textId="3AD3D1EE" w:rsidR="00E51B0B" w:rsidRDefault="00E51B0B" w:rsidP="007D21DA">
      <w:pPr>
        <w:widowControl/>
        <w:shd w:val="clear" w:color="auto" w:fill="FFFFFF"/>
        <w:wordWrap/>
        <w:autoSpaceDE/>
        <w:autoSpaceDN/>
        <w:jc w:val="left"/>
      </w:pPr>
    </w:p>
    <w:p w14:paraId="6B297D23" w14:textId="77777777" w:rsidR="004D4031" w:rsidRPr="00065E6A" w:rsidRDefault="004D4031" w:rsidP="007D21DA">
      <w:pPr>
        <w:widowControl/>
        <w:shd w:val="clear" w:color="auto" w:fill="FFFFFF"/>
        <w:wordWrap/>
        <w:autoSpaceDE/>
        <w:autoSpaceDN/>
        <w:jc w:val="left"/>
      </w:pPr>
    </w:p>
    <w:p w14:paraId="63D5CAF4" w14:textId="6C144913" w:rsidR="00913C27" w:rsidRDefault="00913C2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1443D49" w14:textId="7452E386" w:rsidR="0061710F" w:rsidRDefault="00540384" w:rsidP="00913C27">
      <w:pPr>
        <w:pStyle w:val="Heading2"/>
      </w:pPr>
      <w:bookmarkStart w:id="12" w:name="_Toc38204810"/>
      <w:r>
        <w:rPr>
          <w:rFonts w:hint="eastAsia"/>
        </w:rPr>
        <w:lastRenderedPageBreak/>
        <w:t>경로 그리기</w:t>
      </w:r>
      <w:bookmarkEnd w:id="12"/>
    </w:p>
    <w:p w14:paraId="2AEF92A1" w14:textId="0029C3F1" w:rsidR="00F43397" w:rsidRPr="00F43397" w:rsidRDefault="00F43397" w:rsidP="00F43397">
      <w:pPr>
        <w:pStyle w:val="Heading3"/>
      </w:pPr>
      <w:r>
        <w:rPr>
          <w:rFonts w:hint="eastAsia"/>
        </w:rPr>
        <w:t>c</w:t>
      </w:r>
      <w:r>
        <w:t>anvas2.html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3C27" w14:paraId="586448A4" w14:textId="77777777" w:rsidTr="00913C27">
        <w:tc>
          <w:tcPr>
            <w:tcW w:w="10456" w:type="dxa"/>
          </w:tcPr>
          <w:p w14:paraId="75497858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1E9AC9AC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3378F25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57B591A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18163269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26989247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30871C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4EBC046E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14:paraId="1E02BFD6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6A864058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B5F5460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334A9A3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65CA5FD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B58913C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14:paraId="1FC878B9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68CC2773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B12433C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6AA5A8C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060692D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DAFC5A8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</w:p>
          <w:p w14:paraId="7B3E7D7E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27614535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9A8D499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14:paraId="3CF0E353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04DB6A8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064F3CB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BE98564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8AF42F7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6A8DE77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"#00a"</w:t>
            </w:r>
          </w:p>
          <w:p w14:paraId="176B41D1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8C8A674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4A6541C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14:paraId="4BF570D7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21F6CA90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3C5C3B7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4F20F4F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5421CA4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451C2B5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</w:p>
          <w:p w14:paraId="4FA7486F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5F92AA61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89F4633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14:paraId="3154C8C7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CA74141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77F0E9D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060791F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0137D2B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6B5AB79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"#0aa"</w:t>
            </w:r>
          </w:p>
          <w:p w14:paraId="527FF40F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1C2B8A5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"#00a"</w:t>
            </w:r>
          </w:p>
          <w:p w14:paraId="76325992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4A328C2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25F518E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DC8551B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975C035" w14:textId="77777777"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E608892" w14:textId="77777777" w:rsidR="00913C27" w:rsidRPr="00AD5F3D" w:rsidRDefault="00913C27" w:rsidP="00540384"/>
        </w:tc>
      </w:tr>
    </w:tbl>
    <w:p w14:paraId="3BC41B93" w14:textId="77777777" w:rsidR="00913C27" w:rsidRPr="00913C27" w:rsidRDefault="00913C27" w:rsidP="00913C27"/>
    <w:p w14:paraId="0ADE8D88" w14:textId="77777777" w:rsidR="00C33792" w:rsidRPr="00711BAB" w:rsidRDefault="00C33792" w:rsidP="00711BAB">
      <w:pPr>
        <w:widowControl/>
        <w:shd w:val="clear" w:color="auto" w:fill="FFFFFF"/>
        <w:wordWrap/>
        <w:autoSpaceDE/>
        <w:autoSpaceDN/>
        <w:jc w:val="left"/>
      </w:pPr>
    </w:p>
    <w:p w14:paraId="159CDD4F" w14:textId="24482C66" w:rsidR="00711BAB" w:rsidRDefault="00423E37" w:rsidP="0036375B">
      <w:r w:rsidRPr="00423E37">
        <w:rPr>
          <w:noProof/>
        </w:rPr>
        <w:lastRenderedPageBreak/>
        <w:drawing>
          <wp:inline distT="0" distB="0" distL="0" distR="0" wp14:anchorId="7FDC1453" wp14:editId="45FBC32F">
            <wp:extent cx="2864811" cy="2179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518" cy="21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8F86" w14:textId="667BC32E" w:rsidR="00711BAB" w:rsidRDefault="00711BAB" w:rsidP="0036375B"/>
    <w:p w14:paraId="34FBA523" w14:textId="55648E82" w:rsidR="00423E37" w:rsidRDefault="00423E37" w:rsidP="003637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2526"/>
      </w:tblGrid>
      <w:tr w:rsidR="00D33E17" w14:paraId="68666205" w14:textId="77777777" w:rsidTr="00D33E17">
        <w:tc>
          <w:tcPr>
            <w:tcW w:w="4511" w:type="dxa"/>
          </w:tcPr>
          <w:p w14:paraId="6E825A24" w14:textId="76C32A4A"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14:paraId="19C8FD82" w14:textId="19FC1520"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EB22364" w14:textId="776287AE"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30491E4" w14:textId="754BC8C8"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15D9426" w14:textId="7D02F3B1"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E0931BE" w14:textId="40DD1888"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1C65237" w14:textId="3ED307C0"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</w:p>
          <w:p w14:paraId="2AE502C1" w14:textId="1574D9C5" w:rsidR="00D33E17" w:rsidRPr="00D33E17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</w:tc>
        <w:tc>
          <w:tcPr>
            <w:tcW w:w="2526" w:type="dxa"/>
          </w:tcPr>
          <w:p w14:paraId="2EA76F52" w14:textId="567FAC76" w:rsidR="00D33E17" w:rsidRDefault="00D33E17" w:rsidP="0036375B">
            <w:r w:rsidRPr="00D33E17">
              <w:rPr>
                <w:noProof/>
              </w:rPr>
              <w:drawing>
                <wp:inline distT="0" distB="0" distL="0" distR="0" wp14:anchorId="7B081B1B" wp14:editId="0104DEC3">
                  <wp:extent cx="1352739" cy="1133633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87268" w14:textId="227A546B" w:rsidR="00271F58" w:rsidRDefault="00062197" w:rsidP="0036375B">
      <w:r>
        <w:t xml:space="preserve">   </w:t>
      </w:r>
      <w:r w:rsidR="00271F58">
        <w:rPr>
          <w:rFonts w:hint="eastAsia"/>
        </w:rPr>
        <w:t>l</w:t>
      </w:r>
      <w:r w:rsidR="00271F58">
        <w:t xml:space="preserve">intTo </w:t>
      </w:r>
      <w:r w:rsidR="00271F58">
        <w:rPr>
          <w:rFonts w:hint="eastAsia"/>
        </w:rPr>
        <w:t xml:space="preserve">메소드를 </w:t>
      </w:r>
      <w:r w:rsidR="00271F58">
        <w:t xml:space="preserve">3 </w:t>
      </w:r>
      <w:r w:rsidR="00271F58">
        <w:rPr>
          <w:rFonts w:hint="eastAsia"/>
        </w:rPr>
        <w:t>번 호출하여,</w:t>
      </w:r>
      <w:r w:rsidR="00271F58">
        <w:t xml:space="preserve"> </w:t>
      </w:r>
      <w:r w:rsidR="00271F58">
        <w:rPr>
          <w:rFonts w:hint="eastAsia"/>
        </w:rPr>
        <w:t xml:space="preserve">삼각형의 </w:t>
      </w:r>
      <w:r w:rsidR="00551EF9">
        <w:rPr>
          <w:rFonts w:hint="eastAsia"/>
        </w:rPr>
        <w:t>세</w:t>
      </w:r>
      <w:r w:rsidR="00271F58">
        <w:t xml:space="preserve"> </w:t>
      </w:r>
      <w:r w:rsidR="00271F58">
        <w:rPr>
          <w:rFonts w:hint="eastAsia"/>
        </w:rPr>
        <w:t xml:space="preserve">직선을 </w:t>
      </w:r>
      <w:r w:rsidR="00962F97">
        <w:rPr>
          <w:rFonts w:hint="eastAsia"/>
        </w:rPr>
        <w:t>그리는 경로를 생성함.</w:t>
      </w:r>
      <w:r w:rsidR="00271F58">
        <w:rPr>
          <w:rFonts w:hint="eastAsia"/>
        </w:rPr>
        <w:t>.</w:t>
      </w:r>
    </w:p>
    <w:p w14:paraId="67EA84AD" w14:textId="77777777" w:rsidR="00983F14" w:rsidRPr="00962F97" w:rsidRDefault="00983F14" w:rsidP="003637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2526"/>
      </w:tblGrid>
      <w:tr w:rsidR="00D33E17" w14:paraId="0E93EA2B" w14:textId="77777777" w:rsidTr="00CC0D92">
        <w:tc>
          <w:tcPr>
            <w:tcW w:w="4511" w:type="dxa"/>
          </w:tcPr>
          <w:p w14:paraId="75B6AAB6" w14:textId="79CB37E3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14:paraId="7BC01055" w14:textId="042BF0C3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23F95C7" w14:textId="24C00E88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C61A160" w14:textId="76FA38E4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878AE8D" w14:textId="78657996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8CD266D" w14:textId="67F66BF2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147D6D9" w14:textId="739817E0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"#00a"</w:t>
            </w:r>
          </w:p>
          <w:p w14:paraId="5684B886" w14:textId="2CD8DAF8" w:rsidR="00D33E17" w:rsidRPr="00062197" w:rsidRDefault="008D3AF3" w:rsidP="000621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</w:tc>
        <w:tc>
          <w:tcPr>
            <w:tcW w:w="2526" w:type="dxa"/>
          </w:tcPr>
          <w:p w14:paraId="3CA7DB46" w14:textId="5A62FBD4" w:rsidR="00D33E17" w:rsidRDefault="007D5FFF" w:rsidP="00CC0D92">
            <w:r w:rsidRPr="007D5FFF">
              <w:rPr>
                <w:noProof/>
              </w:rPr>
              <w:drawing>
                <wp:inline distT="0" distB="0" distL="0" distR="0" wp14:anchorId="2263E53C" wp14:editId="6D5DF3E1">
                  <wp:extent cx="1381318" cy="1047896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86A11" w14:textId="09451CA7" w:rsidR="00062197" w:rsidRDefault="00062197" w:rsidP="0036375B">
      <w:r>
        <w:t xml:space="preserve">  </w:t>
      </w:r>
      <w:r>
        <w:rPr>
          <w:rFonts w:hint="eastAsia"/>
        </w:rPr>
        <w:t>l</w:t>
      </w:r>
      <w:r>
        <w:t xml:space="preserve">ineTo </w:t>
      </w:r>
      <w:r>
        <w:rPr>
          <w:rFonts w:hint="eastAsia"/>
        </w:rPr>
        <w:t>메소드를</w:t>
      </w:r>
      <w:r w:rsidR="00551EF9">
        <w:rPr>
          <w:rFonts w:hint="eastAsia"/>
        </w:rPr>
        <w:t xml:space="preserve"> </w:t>
      </w:r>
      <w:r w:rsidR="00551EF9">
        <w:t xml:space="preserve">2 </w:t>
      </w:r>
      <w:r w:rsidR="00551EF9">
        <w:rPr>
          <w:rFonts w:hint="eastAsia"/>
        </w:rPr>
        <w:t>번 호출하여,</w:t>
      </w:r>
      <w:r w:rsidR="00551EF9">
        <w:t xml:space="preserve"> </w:t>
      </w:r>
      <w:r w:rsidR="00551EF9">
        <w:rPr>
          <w:rFonts w:hint="eastAsia"/>
        </w:rPr>
        <w:t>삼각형의 두 직선을 그리</w:t>
      </w:r>
      <w:r w:rsidR="00962F97">
        <w:rPr>
          <w:rFonts w:hint="eastAsia"/>
        </w:rPr>
        <w:t>는 경로를 생성하고,</w:t>
      </w:r>
    </w:p>
    <w:p w14:paraId="0B827FE4" w14:textId="10FEC763" w:rsidR="00551EF9" w:rsidRDefault="00551EF9" w:rsidP="0036375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마지막으로 </w:t>
      </w:r>
      <w:r>
        <w:t xml:space="preserve">closePath </w:t>
      </w:r>
      <w:r>
        <w:rPr>
          <w:rFonts w:hint="eastAsia"/>
        </w:rPr>
        <w:t>메소드를 호출하여</w:t>
      </w:r>
      <w:r w:rsidR="00962F97">
        <w:t xml:space="preserve"> </w:t>
      </w:r>
      <w:r w:rsidR="00962F97">
        <w:rPr>
          <w:rFonts w:hint="eastAsia"/>
        </w:rPr>
        <w:t xml:space="preserve">경로의 </w:t>
      </w:r>
      <w:r w:rsidR="00FD57CB">
        <w:rPr>
          <w:rFonts w:hint="eastAsia"/>
        </w:rPr>
        <w:t xml:space="preserve">현재 위치부터 </w:t>
      </w:r>
      <w:r w:rsidR="00962F97">
        <w:rPr>
          <w:rFonts w:hint="eastAsia"/>
        </w:rPr>
        <w:t xml:space="preserve">경로의 </w:t>
      </w:r>
      <w:r w:rsidR="00FD57CB">
        <w:rPr>
          <w:rFonts w:hint="eastAsia"/>
        </w:rPr>
        <w:t>시작점까지</w:t>
      </w:r>
      <w:r w:rsidR="00A40716">
        <w:rPr>
          <w:rFonts w:hint="eastAsia"/>
        </w:rPr>
        <w:t>의</w:t>
      </w:r>
      <w:r w:rsidR="00FD57CB">
        <w:rPr>
          <w:rFonts w:hint="eastAsia"/>
        </w:rPr>
        <w:t xml:space="preserve"> 직선을 </w:t>
      </w:r>
      <w:r w:rsidR="00A40716">
        <w:rPr>
          <w:rFonts w:hint="eastAsia"/>
        </w:rPr>
        <w:t>경로에 추가함.</w:t>
      </w:r>
    </w:p>
    <w:p w14:paraId="49E768F6" w14:textId="77777777" w:rsidR="00062197" w:rsidRDefault="00062197" w:rsidP="0036375B"/>
    <w:p w14:paraId="121E2BC1" w14:textId="77777777" w:rsidR="00271F58" w:rsidRDefault="00271F58" w:rsidP="003637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2526"/>
      </w:tblGrid>
      <w:tr w:rsidR="00D33E17" w14:paraId="3A048646" w14:textId="77777777" w:rsidTr="00CC0D92">
        <w:tc>
          <w:tcPr>
            <w:tcW w:w="4511" w:type="dxa"/>
          </w:tcPr>
          <w:p w14:paraId="180FA74D" w14:textId="4C49B9A0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14:paraId="2B9201A0" w14:textId="43630A76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B552A00" w14:textId="49953AD1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D38F16E" w14:textId="7CFE379E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C92E1F9" w14:textId="3FA8A47B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9F40592" w14:textId="43BAD4BB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1866C1D" w14:textId="717FDFCC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</w:p>
          <w:p w14:paraId="78E4DB1A" w14:textId="391BC0AE" w:rsidR="00D33E17" w:rsidRPr="00FD57CB" w:rsidRDefault="008D3AF3" w:rsidP="00FD57C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</w:tc>
        <w:tc>
          <w:tcPr>
            <w:tcW w:w="2526" w:type="dxa"/>
          </w:tcPr>
          <w:p w14:paraId="7EB67DC9" w14:textId="69B2D517" w:rsidR="00D33E17" w:rsidRDefault="007D5FFF" w:rsidP="00CC0D92">
            <w:r w:rsidRPr="007D5FFF">
              <w:rPr>
                <w:noProof/>
              </w:rPr>
              <w:drawing>
                <wp:inline distT="0" distB="0" distL="0" distR="0" wp14:anchorId="0CA5C181" wp14:editId="4DFD25CA">
                  <wp:extent cx="1362265" cy="102884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4CF38" w14:textId="3D1AFBA7" w:rsidR="00D33E17" w:rsidRDefault="00FD57CB" w:rsidP="0036375B">
      <w:r>
        <w:rPr>
          <w:rFonts w:hint="eastAsia"/>
        </w:rPr>
        <w:t xml:space="preserve"> </w:t>
      </w:r>
      <w:r>
        <w:t xml:space="preserve"> </w:t>
      </w:r>
      <w:r w:rsidR="006508A1">
        <w:rPr>
          <w:rFonts w:hint="eastAsia"/>
        </w:rPr>
        <w:t>f</w:t>
      </w:r>
      <w:r w:rsidR="006508A1">
        <w:t xml:space="preserve">ill </w:t>
      </w:r>
      <w:r w:rsidR="006508A1">
        <w:rPr>
          <w:rFonts w:hint="eastAsia"/>
        </w:rPr>
        <w:t>메소드는 경로(</w:t>
      </w:r>
      <w:r w:rsidR="006508A1">
        <w:t>path)</w:t>
      </w:r>
      <w:r w:rsidR="006508A1">
        <w:rPr>
          <w:rFonts w:hint="eastAsia"/>
        </w:rPr>
        <w:t>의 내부를 칠한다.</w:t>
      </w:r>
    </w:p>
    <w:p w14:paraId="4F34FD4C" w14:textId="77777777" w:rsidR="006508A1" w:rsidRDefault="006508A1" w:rsidP="0036375B"/>
    <w:p w14:paraId="515A20B0" w14:textId="77777777" w:rsidR="00FD57CB" w:rsidRDefault="00FD57CB" w:rsidP="003637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2526"/>
      </w:tblGrid>
      <w:tr w:rsidR="00D33E17" w14:paraId="46E3D55E" w14:textId="77777777" w:rsidTr="00CC0D92">
        <w:tc>
          <w:tcPr>
            <w:tcW w:w="4511" w:type="dxa"/>
          </w:tcPr>
          <w:p w14:paraId="0250E7EF" w14:textId="25DCAE3D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14:paraId="74DE6003" w14:textId="1E150EC3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2164908" w14:textId="28E415F3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BFC7EB6" w14:textId="512ACD37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095FEE9" w14:textId="720F8AD3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560EE9C" w14:textId="594DA44E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62AEB8D3" w14:textId="12A534A8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"#0aa"</w:t>
            </w:r>
          </w:p>
          <w:p w14:paraId="63F574E8" w14:textId="66E1CF38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5A92C497" w14:textId="7FD78E67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"#00a"</w:t>
            </w:r>
          </w:p>
          <w:p w14:paraId="4B8CCCAA" w14:textId="0B7EF750"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EAE038F" w14:textId="5EF1EE54" w:rsidR="00D33E17" w:rsidRDefault="00D33E17" w:rsidP="00CC0D92"/>
        </w:tc>
        <w:tc>
          <w:tcPr>
            <w:tcW w:w="2526" w:type="dxa"/>
          </w:tcPr>
          <w:p w14:paraId="44CB50B4" w14:textId="63090302" w:rsidR="00D33E17" w:rsidRDefault="007D5FFF" w:rsidP="00CC0D92">
            <w:r w:rsidRPr="007D5FFF">
              <w:rPr>
                <w:noProof/>
              </w:rPr>
              <w:drawing>
                <wp:inline distT="0" distB="0" distL="0" distR="0" wp14:anchorId="6BC5468E" wp14:editId="0A30A5D5">
                  <wp:extent cx="1343212" cy="1057423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CE4D8" w14:textId="77777777" w:rsidR="00D33E17" w:rsidRDefault="00D33E17" w:rsidP="0036375B"/>
    <w:p w14:paraId="1601C2F4" w14:textId="312A314C" w:rsidR="00F16801" w:rsidRDefault="00ED218E" w:rsidP="00F43397">
      <w:pPr>
        <w:pStyle w:val="Heading2"/>
      </w:pPr>
      <w:bookmarkStart w:id="13" w:name="_Toc38204811"/>
      <w:r>
        <w:rPr>
          <w:rFonts w:hint="eastAsia"/>
        </w:rPr>
        <w:lastRenderedPageBreak/>
        <w:t>원둘레</w:t>
      </w:r>
      <w:r w:rsidR="00F43397">
        <w:rPr>
          <w:rFonts w:hint="eastAsia"/>
        </w:rPr>
        <w:t xml:space="preserve"> 그리기</w:t>
      </w:r>
      <w:bookmarkEnd w:id="13"/>
    </w:p>
    <w:p w14:paraId="46D8A2AD" w14:textId="0C79CD2B" w:rsidR="00F43397" w:rsidRDefault="00F43397" w:rsidP="00F43397">
      <w:pPr>
        <w:pStyle w:val="Heading3"/>
      </w:pPr>
      <w:r>
        <w:rPr>
          <w:rFonts w:hint="eastAsia"/>
        </w:rPr>
        <w:t>c</w:t>
      </w:r>
      <w:r>
        <w:t>anvas3.html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3397" w14:paraId="658FB9CB" w14:textId="77777777" w:rsidTr="00F43397">
        <w:tc>
          <w:tcPr>
            <w:tcW w:w="10456" w:type="dxa"/>
          </w:tcPr>
          <w:p w14:paraId="4F199051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22C24493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1CD8A61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5426FF3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0CD8669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7AA2869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5DD1BD0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7E80C1F7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"700"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"700"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14:paraId="2C9E24E8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49FA9BA4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E31C7BC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6C83304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959F161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A8DD04E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F4339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D7D37C6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7D16EF0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899B604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BE8A693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74B1730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F4339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6C578B6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0B4A3A8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CF706B9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BC9C4DF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6925FF0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1.5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F4339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8774FDE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43FD964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083BC7A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68E26491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038FD1F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F4339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5535E10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5A4C5072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CB70DF1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559E98F0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05E067B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22B679C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632BE17" w14:textId="77777777"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558AA71" w14:textId="77777777" w:rsidR="00F43397" w:rsidRPr="00F43397" w:rsidRDefault="00F43397" w:rsidP="00F43397"/>
        </w:tc>
      </w:tr>
    </w:tbl>
    <w:p w14:paraId="37C0A9C9" w14:textId="77777777" w:rsidR="00F43397" w:rsidRPr="00F43397" w:rsidRDefault="00F43397" w:rsidP="00F43397"/>
    <w:p w14:paraId="163C203D" w14:textId="19EA60F4" w:rsidR="00F16801" w:rsidRDefault="00800DF7" w:rsidP="0036375B">
      <w:r w:rsidRPr="00800DF7">
        <w:rPr>
          <w:noProof/>
        </w:rPr>
        <w:drawing>
          <wp:inline distT="0" distB="0" distL="0" distR="0" wp14:anchorId="4F9635F3" wp14:editId="57F8BF81">
            <wp:extent cx="2874166" cy="2304288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1701" cy="23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1AD7" w14:textId="1B7B54CC" w:rsidR="00423E37" w:rsidRDefault="00423E37" w:rsidP="0036375B"/>
    <w:p w14:paraId="6570E47B" w14:textId="36FA42BD" w:rsidR="001D0F28" w:rsidRDefault="001D0F28" w:rsidP="0036375B"/>
    <w:p w14:paraId="39DF1065" w14:textId="3D84D453" w:rsidR="001D0F28" w:rsidRDefault="001D0F2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8CDF297" w14:textId="3B4F6AE2" w:rsidR="00911E5D" w:rsidRDefault="00911E5D" w:rsidP="00911E5D">
      <w:pPr>
        <w:pStyle w:val="Heading4"/>
        <w:ind w:left="400" w:hanging="400"/>
      </w:pPr>
      <w:r>
        <w:lastRenderedPageBreak/>
        <w:t>context.arc(x, y, radius, startingAngle, endingAngle)</w:t>
      </w:r>
    </w:p>
    <w:p w14:paraId="1C36E3C3" w14:textId="3028BF28" w:rsidR="001D0F28" w:rsidRDefault="001D0F28" w:rsidP="00911E5D">
      <w:r>
        <w:rPr>
          <w:rFonts w:hint="eastAsia"/>
        </w:rPr>
        <w:t xml:space="preserve">경로에 </w:t>
      </w:r>
      <w:r w:rsidR="00D30DE0">
        <w:rPr>
          <w:rFonts w:hint="eastAsia"/>
        </w:rPr>
        <w:t>원둘레</w:t>
      </w:r>
      <w:r w:rsidR="00D30DE0">
        <w:t>(a</w:t>
      </w:r>
      <w:r>
        <w:t>rc)</w:t>
      </w:r>
      <w:r>
        <w:rPr>
          <w:rFonts w:hint="eastAsia"/>
        </w:rPr>
        <w:t>를 추가함</w:t>
      </w:r>
    </w:p>
    <w:p w14:paraId="00DB25A4" w14:textId="601FFEFA" w:rsidR="00681595" w:rsidRDefault="00681595" w:rsidP="00911E5D">
      <w:r>
        <w:rPr>
          <w:rFonts w:hint="eastAsia"/>
        </w:rPr>
        <w:t xml:space="preserve"> </w:t>
      </w:r>
      <w:r>
        <w:t>x, y =</w:t>
      </w:r>
      <w:r w:rsidR="00866077">
        <w:t>&gt;</w:t>
      </w:r>
      <w:r>
        <w:t xml:space="preserve"> </w:t>
      </w:r>
      <w:r w:rsidR="00866077">
        <w:rPr>
          <w:rFonts w:hint="eastAsia"/>
        </w:rPr>
        <w:t>원둘레의 중심 좌표</w:t>
      </w:r>
    </w:p>
    <w:p w14:paraId="46859682" w14:textId="30212632" w:rsidR="00866077" w:rsidRDefault="00866077" w:rsidP="00911E5D">
      <w:r>
        <w:rPr>
          <w:rFonts w:hint="eastAsia"/>
        </w:rPr>
        <w:t xml:space="preserve"> </w:t>
      </w:r>
      <w:r>
        <w:t xml:space="preserve">radius =&gt; </w:t>
      </w:r>
      <w:r>
        <w:rPr>
          <w:rFonts w:hint="eastAsia"/>
        </w:rPr>
        <w:t>원의 반지름</w:t>
      </w:r>
    </w:p>
    <w:p w14:paraId="02C315D3" w14:textId="0E21DD80" w:rsidR="00866077" w:rsidRDefault="00866077" w:rsidP="00911E5D">
      <w:r>
        <w:rPr>
          <w:rFonts w:hint="eastAsia"/>
        </w:rPr>
        <w:t xml:space="preserve"> </w:t>
      </w:r>
      <w:r>
        <w:t xml:space="preserve">starting angle =&gt; </w:t>
      </w:r>
      <w:r>
        <w:rPr>
          <w:rFonts w:hint="eastAsia"/>
        </w:rPr>
        <w:t xml:space="preserve">원둘레의 시작 각도 </w:t>
      </w:r>
      <w:r>
        <w:t xml:space="preserve">(radian </w:t>
      </w:r>
      <w:r>
        <w:rPr>
          <w:rFonts w:hint="eastAsia"/>
        </w:rPr>
        <w:t>값)</w:t>
      </w:r>
    </w:p>
    <w:p w14:paraId="083B041A" w14:textId="5ECA726A" w:rsidR="00866077" w:rsidRDefault="00866077" w:rsidP="00911E5D">
      <w:r>
        <w:rPr>
          <w:rFonts w:hint="eastAsia"/>
        </w:rPr>
        <w:t xml:space="preserve"> </w:t>
      </w:r>
      <w:r>
        <w:t xml:space="preserve">ending angle =&gt; </w:t>
      </w:r>
      <w:r>
        <w:rPr>
          <w:rFonts w:hint="eastAsia"/>
        </w:rPr>
        <w:t xml:space="preserve">원둘레의 끝 각도 </w:t>
      </w:r>
      <w:r>
        <w:t xml:space="preserve">(radian </w:t>
      </w:r>
      <w:r>
        <w:rPr>
          <w:rFonts w:hint="eastAsia"/>
        </w:rPr>
        <w:t>값)</w:t>
      </w:r>
    </w:p>
    <w:p w14:paraId="13DC1DA5" w14:textId="7E69FAE9" w:rsidR="001D0F28" w:rsidRDefault="001D0F28" w:rsidP="0036375B"/>
    <w:p w14:paraId="42CBB0C9" w14:textId="730202A1" w:rsidR="001D0F28" w:rsidRDefault="005862A0" w:rsidP="0036375B">
      <w:r>
        <w:rPr>
          <w:noProof/>
        </w:rPr>
        <w:drawing>
          <wp:inline distT="0" distB="0" distL="0" distR="0" wp14:anchorId="2F2BBF7E" wp14:editId="360C7290">
            <wp:extent cx="3142401" cy="2128723"/>
            <wp:effectExtent l="0" t="0" r="1270" b="5080"/>
            <wp:docPr id="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3763" cy="21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134"/>
      </w:tblGrid>
      <w:tr w:rsidR="00B8276B" w:rsidRPr="00B8276B" w14:paraId="1C1B5D01" w14:textId="77777777" w:rsidTr="00B8276B">
        <w:tc>
          <w:tcPr>
            <w:tcW w:w="988" w:type="dxa"/>
            <w:shd w:val="clear" w:color="auto" w:fill="D9D9D9" w:themeFill="background1" w:themeFillShade="D9"/>
          </w:tcPr>
          <w:p w14:paraId="4D1304FF" w14:textId="77777777" w:rsidR="00B8276B" w:rsidRPr="00B8276B" w:rsidRDefault="00B8276B" w:rsidP="00B8276B">
            <w:pPr>
              <w:jc w:val="center"/>
            </w:pPr>
            <w:r w:rsidRPr="00B8276B">
              <w:rPr>
                <w:rFonts w:hint="eastAsia"/>
              </w:rPr>
              <w:t>d</w:t>
            </w:r>
            <w:r w:rsidRPr="00B8276B">
              <w:t>egree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B382FA" w14:textId="77777777" w:rsidR="00B8276B" w:rsidRPr="00B8276B" w:rsidRDefault="00B8276B" w:rsidP="00B8276B">
            <w:pPr>
              <w:jc w:val="center"/>
            </w:pPr>
            <w:r w:rsidRPr="00B8276B">
              <w:t>radian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B49095" w14:textId="77777777" w:rsidR="00B8276B" w:rsidRPr="00B8276B" w:rsidRDefault="00B8276B" w:rsidP="00B8276B">
            <w:pPr>
              <w:jc w:val="center"/>
            </w:pPr>
            <w:r w:rsidRPr="00B8276B">
              <w:rPr>
                <w:rFonts w:hint="eastAsia"/>
              </w:rPr>
              <w:t>방향</w:t>
            </w:r>
          </w:p>
        </w:tc>
      </w:tr>
      <w:tr w:rsidR="00B8276B" w:rsidRPr="00B8276B" w14:paraId="3902C3CF" w14:textId="77777777" w:rsidTr="00B8276B">
        <w:tc>
          <w:tcPr>
            <w:tcW w:w="988" w:type="dxa"/>
          </w:tcPr>
          <w:p w14:paraId="60CB9DAB" w14:textId="77777777" w:rsidR="00B8276B" w:rsidRPr="00B8276B" w:rsidRDefault="00B8276B" w:rsidP="00B8276B">
            <w:pPr>
              <w:jc w:val="center"/>
            </w:pPr>
            <w:r w:rsidRPr="00B8276B"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7E6C8CB3" w14:textId="77777777" w:rsidR="00B8276B" w:rsidRPr="00B8276B" w:rsidRDefault="00B8276B" w:rsidP="00B8276B">
            <w:pPr>
              <w:jc w:val="center"/>
            </w:pPr>
            <w:r w:rsidRPr="00B8276B">
              <w:t>0</w:t>
            </w:r>
          </w:p>
        </w:tc>
        <w:tc>
          <w:tcPr>
            <w:tcW w:w="1134" w:type="dxa"/>
          </w:tcPr>
          <w:p w14:paraId="255E983B" w14:textId="77777777" w:rsidR="00B8276B" w:rsidRPr="00B8276B" w:rsidRDefault="00B8276B" w:rsidP="00B8276B">
            <w:pPr>
              <w:jc w:val="center"/>
            </w:pPr>
            <w:r w:rsidRPr="00B8276B">
              <w:t>3</w:t>
            </w:r>
            <w:r w:rsidRPr="00B8276B">
              <w:rPr>
                <w:rFonts w:hint="eastAsia"/>
              </w:rPr>
              <w:t>시</w:t>
            </w:r>
          </w:p>
        </w:tc>
      </w:tr>
      <w:tr w:rsidR="00B8276B" w:rsidRPr="00B8276B" w14:paraId="412B4659" w14:textId="77777777" w:rsidTr="00B8276B">
        <w:tc>
          <w:tcPr>
            <w:tcW w:w="988" w:type="dxa"/>
          </w:tcPr>
          <w:p w14:paraId="3A1EB4C4" w14:textId="77777777" w:rsidR="00B8276B" w:rsidRPr="00B8276B" w:rsidRDefault="00B8276B" w:rsidP="00B8276B">
            <w:pPr>
              <w:jc w:val="center"/>
            </w:pPr>
            <w:r w:rsidRPr="00B8276B">
              <w:rPr>
                <w:rFonts w:hint="eastAsia"/>
              </w:rPr>
              <w:t>9</w:t>
            </w:r>
            <w:r w:rsidRPr="00B8276B">
              <w:t>0</w:t>
            </w:r>
          </w:p>
        </w:tc>
        <w:tc>
          <w:tcPr>
            <w:tcW w:w="850" w:type="dxa"/>
          </w:tcPr>
          <w:p w14:paraId="47099181" w14:textId="77777777" w:rsidR="00B8276B" w:rsidRPr="00B8276B" w:rsidRDefault="00B8276B" w:rsidP="00B8276B">
            <w:pPr>
              <w:jc w:val="center"/>
            </w:pPr>
            <w:r w:rsidRPr="00B8276B">
              <w:t>0.5</w:t>
            </w:r>
            <w:r w:rsidRPr="00B8276B">
              <w:rPr>
                <w:rFonts w:hAnsi="굴림체" w:hint="eastAsia"/>
              </w:rPr>
              <w:t>π</w:t>
            </w:r>
          </w:p>
        </w:tc>
        <w:tc>
          <w:tcPr>
            <w:tcW w:w="1134" w:type="dxa"/>
          </w:tcPr>
          <w:p w14:paraId="551FD495" w14:textId="77777777" w:rsidR="00B8276B" w:rsidRPr="00B8276B" w:rsidRDefault="00B8276B" w:rsidP="00B8276B">
            <w:pPr>
              <w:jc w:val="center"/>
            </w:pPr>
            <w:r w:rsidRPr="00B8276B">
              <w:t>6</w:t>
            </w:r>
            <w:r w:rsidRPr="00B8276B">
              <w:rPr>
                <w:rFonts w:hint="eastAsia"/>
              </w:rPr>
              <w:t>시</w:t>
            </w:r>
          </w:p>
        </w:tc>
      </w:tr>
      <w:tr w:rsidR="00B8276B" w:rsidRPr="00B8276B" w14:paraId="3B97B689" w14:textId="77777777" w:rsidTr="00B8276B">
        <w:tc>
          <w:tcPr>
            <w:tcW w:w="988" w:type="dxa"/>
          </w:tcPr>
          <w:p w14:paraId="3436A597" w14:textId="77777777" w:rsidR="00B8276B" w:rsidRPr="00B8276B" w:rsidRDefault="00B8276B" w:rsidP="00B8276B">
            <w:pPr>
              <w:jc w:val="center"/>
            </w:pPr>
            <w:r w:rsidRPr="00B8276B">
              <w:rPr>
                <w:rFonts w:hint="eastAsia"/>
              </w:rPr>
              <w:t>1</w:t>
            </w:r>
            <w:r w:rsidRPr="00B8276B">
              <w:t>80</w:t>
            </w:r>
          </w:p>
        </w:tc>
        <w:tc>
          <w:tcPr>
            <w:tcW w:w="850" w:type="dxa"/>
          </w:tcPr>
          <w:p w14:paraId="2F7B62DB" w14:textId="77777777" w:rsidR="00B8276B" w:rsidRPr="00B8276B" w:rsidRDefault="00B8276B" w:rsidP="00B8276B">
            <w:pPr>
              <w:jc w:val="center"/>
              <w:rPr>
                <w:rFonts w:hAnsi="굴림체"/>
              </w:rPr>
            </w:pPr>
            <w:r w:rsidRPr="00B8276B">
              <w:t>1</w:t>
            </w:r>
            <w:r w:rsidRPr="00B8276B">
              <w:rPr>
                <w:rFonts w:hAnsi="굴림체" w:hint="eastAsia"/>
              </w:rPr>
              <w:t>π</w:t>
            </w:r>
          </w:p>
        </w:tc>
        <w:tc>
          <w:tcPr>
            <w:tcW w:w="1134" w:type="dxa"/>
          </w:tcPr>
          <w:p w14:paraId="2B8C2C99" w14:textId="77777777" w:rsidR="00B8276B" w:rsidRPr="00B8276B" w:rsidRDefault="00B8276B" w:rsidP="00B8276B">
            <w:pPr>
              <w:jc w:val="center"/>
              <w:rPr>
                <w:rFonts w:hAnsi="굴림체"/>
              </w:rPr>
            </w:pPr>
            <w:r w:rsidRPr="00B8276B">
              <w:rPr>
                <w:rFonts w:hAnsi="굴림체"/>
              </w:rPr>
              <w:t>9</w:t>
            </w:r>
            <w:r w:rsidRPr="00B8276B">
              <w:rPr>
                <w:rFonts w:hAnsi="굴림체" w:hint="eastAsia"/>
              </w:rPr>
              <w:t>시</w:t>
            </w:r>
          </w:p>
        </w:tc>
      </w:tr>
      <w:tr w:rsidR="00B8276B" w:rsidRPr="00B8276B" w14:paraId="264A9A68" w14:textId="77777777" w:rsidTr="00B8276B">
        <w:tc>
          <w:tcPr>
            <w:tcW w:w="988" w:type="dxa"/>
          </w:tcPr>
          <w:p w14:paraId="46426E26" w14:textId="77777777" w:rsidR="00B8276B" w:rsidRPr="00B8276B" w:rsidRDefault="00B8276B" w:rsidP="00B8276B">
            <w:pPr>
              <w:jc w:val="center"/>
              <w:rPr>
                <w:rFonts w:hAnsi="굴림체"/>
              </w:rPr>
            </w:pPr>
            <w:r w:rsidRPr="00B8276B">
              <w:rPr>
                <w:rFonts w:hAnsi="굴림체" w:hint="eastAsia"/>
              </w:rPr>
              <w:t>2</w:t>
            </w:r>
            <w:r w:rsidRPr="00B8276B">
              <w:rPr>
                <w:rFonts w:hAnsi="굴림체"/>
              </w:rPr>
              <w:t>70</w:t>
            </w:r>
          </w:p>
        </w:tc>
        <w:tc>
          <w:tcPr>
            <w:tcW w:w="850" w:type="dxa"/>
          </w:tcPr>
          <w:p w14:paraId="7D889379" w14:textId="77777777" w:rsidR="00B8276B" w:rsidRPr="00B8276B" w:rsidRDefault="00B8276B" w:rsidP="00B8276B">
            <w:pPr>
              <w:jc w:val="center"/>
              <w:rPr>
                <w:rFonts w:hAnsi="굴림체"/>
              </w:rPr>
            </w:pPr>
            <w:r w:rsidRPr="00B8276B">
              <w:rPr>
                <w:rFonts w:hAnsi="굴림체"/>
              </w:rPr>
              <w:t>1.5</w:t>
            </w:r>
            <w:r w:rsidRPr="00B8276B">
              <w:rPr>
                <w:rFonts w:hAnsi="굴림체" w:hint="eastAsia"/>
              </w:rPr>
              <w:t>π</w:t>
            </w:r>
          </w:p>
        </w:tc>
        <w:tc>
          <w:tcPr>
            <w:tcW w:w="1134" w:type="dxa"/>
          </w:tcPr>
          <w:p w14:paraId="7B8E89D5" w14:textId="77777777" w:rsidR="00B8276B" w:rsidRPr="00B8276B" w:rsidRDefault="00B8276B" w:rsidP="00B8276B">
            <w:pPr>
              <w:jc w:val="center"/>
              <w:rPr>
                <w:rFonts w:hAnsi="굴림체"/>
              </w:rPr>
            </w:pPr>
            <w:r w:rsidRPr="00B8276B">
              <w:rPr>
                <w:rFonts w:hAnsi="굴림체"/>
              </w:rPr>
              <w:t>12</w:t>
            </w:r>
            <w:r w:rsidRPr="00B8276B">
              <w:rPr>
                <w:rFonts w:hAnsi="굴림체" w:hint="eastAsia"/>
              </w:rPr>
              <w:t>시</w:t>
            </w:r>
          </w:p>
        </w:tc>
      </w:tr>
      <w:tr w:rsidR="0065385F" w:rsidRPr="00B8276B" w14:paraId="1DFD21AD" w14:textId="77777777" w:rsidTr="00B8276B">
        <w:tc>
          <w:tcPr>
            <w:tcW w:w="988" w:type="dxa"/>
          </w:tcPr>
          <w:p w14:paraId="0743759E" w14:textId="1AAB889B" w:rsidR="0065385F" w:rsidRPr="00B8276B" w:rsidRDefault="0065385F" w:rsidP="00B8276B">
            <w:pPr>
              <w:jc w:val="center"/>
              <w:rPr>
                <w:rFonts w:hAnsi="굴림체"/>
              </w:rPr>
            </w:pPr>
            <w:r>
              <w:rPr>
                <w:rFonts w:hAnsi="굴림체" w:hint="eastAsia"/>
              </w:rPr>
              <w:t>3</w:t>
            </w:r>
            <w:r>
              <w:rPr>
                <w:rFonts w:hAnsi="굴림체"/>
              </w:rPr>
              <w:t>60</w:t>
            </w:r>
          </w:p>
        </w:tc>
        <w:tc>
          <w:tcPr>
            <w:tcW w:w="850" w:type="dxa"/>
          </w:tcPr>
          <w:p w14:paraId="4203E34C" w14:textId="5E10CC15" w:rsidR="0065385F" w:rsidRPr="00B8276B" w:rsidRDefault="0065385F" w:rsidP="00B8276B">
            <w:pPr>
              <w:jc w:val="center"/>
              <w:rPr>
                <w:rFonts w:hAnsi="굴림체"/>
              </w:rPr>
            </w:pPr>
            <w:r>
              <w:rPr>
                <w:rFonts w:hAnsi="굴림체" w:hint="eastAsia"/>
              </w:rPr>
              <w:t>2</w:t>
            </w:r>
            <w:r w:rsidRPr="00B8276B">
              <w:rPr>
                <w:rFonts w:hAnsi="굴림체" w:hint="eastAsia"/>
              </w:rPr>
              <w:t>π</w:t>
            </w:r>
          </w:p>
        </w:tc>
        <w:tc>
          <w:tcPr>
            <w:tcW w:w="1134" w:type="dxa"/>
          </w:tcPr>
          <w:p w14:paraId="2A33BD97" w14:textId="5256CF5B" w:rsidR="0065385F" w:rsidRPr="00B8276B" w:rsidRDefault="0065385F" w:rsidP="00B8276B">
            <w:pPr>
              <w:jc w:val="center"/>
              <w:rPr>
                <w:rFonts w:hAnsi="굴림체"/>
              </w:rPr>
            </w:pPr>
            <w:r>
              <w:rPr>
                <w:rFonts w:hAnsi="굴림체" w:hint="eastAsia"/>
              </w:rPr>
              <w:t>3시</w:t>
            </w:r>
          </w:p>
        </w:tc>
      </w:tr>
    </w:tbl>
    <w:p w14:paraId="6FB8C048" w14:textId="77777777" w:rsidR="00B8276B" w:rsidRDefault="00B8276B" w:rsidP="0036375B"/>
    <w:p w14:paraId="4C7F51FE" w14:textId="05B798AF" w:rsidR="00866077" w:rsidRDefault="00866077" w:rsidP="0036375B"/>
    <w:p w14:paraId="6F692E43" w14:textId="3120C57D" w:rsidR="00394A21" w:rsidRDefault="00394A21" w:rsidP="0036375B"/>
    <w:p w14:paraId="51451DB5" w14:textId="639185AA" w:rsidR="00394A21" w:rsidRDefault="00394A2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C1AD96" w14:textId="77782086" w:rsidR="00394A21" w:rsidRDefault="00394A21" w:rsidP="00394A21">
      <w:pPr>
        <w:pStyle w:val="Heading2"/>
        <w:ind w:left="400" w:hanging="400"/>
      </w:pPr>
      <w:bookmarkStart w:id="14" w:name="_Toc38204812"/>
      <w:r>
        <w:rPr>
          <w:rFonts w:hint="eastAsia"/>
        </w:rPr>
        <w:lastRenderedPageBreak/>
        <w:t>그라디언트 칠하기</w:t>
      </w:r>
      <w:bookmarkEnd w:id="14"/>
    </w:p>
    <w:p w14:paraId="5684A020" w14:textId="15DD1942" w:rsidR="00394A21" w:rsidRDefault="00394A21" w:rsidP="00394A21">
      <w:pPr>
        <w:pStyle w:val="Heading3"/>
      </w:pPr>
      <w:r>
        <w:rPr>
          <w:rFonts w:hint="eastAsia"/>
        </w:rPr>
        <w:t>c</w:t>
      </w:r>
      <w:r>
        <w:t>anvas4.html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4A21" w14:paraId="05A486D4" w14:textId="77777777" w:rsidTr="00394A21">
        <w:tc>
          <w:tcPr>
            <w:tcW w:w="10456" w:type="dxa"/>
          </w:tcPr>
          <w:p w14:paraId="2F661FC0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7BDCD014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1278C78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544C583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A5A1E55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6E4AAAB9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184612F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0E912A29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14:paraId="720B1173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2DA96F93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82A2B8C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4D58F32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E35C3C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056594B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수평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linear gradient</w:t>
            </w:r>
          </w:p>
          <w:p w14:paraId="0BAC5084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C998941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createLinearGradient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9337EC2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792C8A5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528388F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30E9EE4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fillRect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2F25B9B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6B12DCA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수직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linear gradient</w:t>
            </w:r>
          </w:p>
          <w:p w14:paraId="4636681D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044F02F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createLinearGradient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FBF1822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10DC11E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7B683E6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FEEECE4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fillRect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C02B49A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ED7669E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원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radial gradient</w:t>
            </w:r>
          </w:p>
          <w:p w14:paraId="488879BD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6B3264C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/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/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1D0F4E6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createRadialGradient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84FD361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"#EEF"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96CF014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"#00F"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342FFD0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C5CB284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B3957C8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2D12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1E967CE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23FFCA4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BCBD8E6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64CC7AC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A94DC57" w14:textId="77777777"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59A76397" w14:textId="77777777" w:rsidR="00394A21" w:rsidRPr="002D12F7" w:rsidRDefault="00394A21" w:rsidP="002D12F7"/>
        </w:tc>
      </w:tr>
    </w:tbl>
    <w:p w14:paraId="5E1EAB54" w14:textId="77777777" w:rsidR="00394A21" w:rsidRPr="00394A21" w:rsidRDefault="00394A21" w:rsidP="00394A21"/>
    <w:p w14:paraId="59B261AF" w14:textId="427C64FD" w:rsidR="00ED218E" w:rsidRDefault="002D12F7" w:rsidP="0036375B">
      <w:r w:rsidRPr="002D12F7">
        <w:rPr>
          <w:noProof/>
        </w:rPr>
        <w:drawing>
          <wp:inline distT="0" distB="0" distL="0" distR="0" wp14:anchorId="393B1C19" wp14:editId="733FE330">
            <wp:extent cx="2297877" cy="1887322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0314" cy="1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1B42" w14:textId="481EB3C3" w:rsidR="00ED218E" w:rsidRDefault="00ED218E" w:rsidP="0036375B"/>
    <w:p w14:paraId="5CE31063" w14:textId="0DF889EC" w:rsidR="00B7734C" w:rsidRDefault="00B7734C" w:rsidP="0036375B"/>
    <w:p w14:paraId="12CFE20D" w14:textId="082A7088" w:rsidR="00B7734C" w:rsidRPr="00B7734C" w:rsidRDefault="00B7734C" w:rsidP="00B7734C">
      <w:pPr>
        <w:pStyle w:val="Heading4"/>
        <w:ind w:left="400" w:hanging="400"/>
      </w:pPr>
      <w:r w:rsidRPr="002D12F7">
        <w:t>context.createLinearGradient(x</w:t>
      </w:r>
      <w:r>
        <w:t>1</w:t>
      </w:r>
      <w:r w:rsidRPr="002D12F7">
        <w:t>,</w:t>
      </w:r>
      <w:r w:rsidRPr="002D12F7">
        <w:t> </w:t>
      </w:r>
      <w:r>
        <w:t>y1</w:t>
      </w:r>
      <w:r w:rsidRPr="002D12F7">
        <w:t>,</w:t>
      </w:r>
      <w:r w:rsidRPr="002D12F7">
        <w:t> </w:t>
      </w:r>
      <w:r w:rsidRPr="002D12F7">
        <w:t>x</w:t>
      </w:r>
      <w:r>
        <w:t>2, y2</w:t>
      </w:r>
      <w:r w:rsidRPr="002D12F7">
        <w:t>)</w:t>
      </w:r>
    </w:p>
    <w:p w14:paraId="542286BA" w14:textId="77777777" w:rsidR="00607629" w:rsidRDefault="00607629" w:rsidP="0036375B">
      <w:r>
        <w:rPr>
          <w:rFonts w:hint="eastAsia"/>
        </w:rPr>
        <w:t>(</w:t>
      </w:r>
      <w:r>
        <w:t xml:space="preserve">x1, y1) </w:t>
      </w:r>
      <w:r>
        <w:rPr>
          <w:rFonts w:hint="eastAsia"/>
        </w:rPr>
        <w:t xml:space="preserve">좌표에서 </w:t>
      </w:r>
      <w:r>
        <w:t>(</w:t>
      </w:r>
      <w:r>
        <w:rPr>
          <w:rFonts w:hint="eastAsia"/>
        </w:rPr>
        <w:t>x</w:t>
      </w:r>
      <w:r>
        <w:t>2, y2)</w:t>
      </w:r>
      <w:r>
        <w:rPr>
          <w:rFonts w:hint="eastAsia"/>
        </w:rPr>
        <w:t xml:space="preserve"> 좌표로 방향으로,</w:t>
      </w:r>
      <w:r>
        <w:t xml:space="preserve"> </w:t>
      </w:r>
    </w:p>
    <w:p w14:paraId="709E371D" w14:textId="70B468B9" w:rsidR="002D12F7" w:rsidRDefault="002D1C41" w:rsidP="0036375B">
      <w:r>
        <w:rPr>
          <w:rFonts w:hint="eastAsia"/>
        </w:rPr>
        <w:t xml:space="preserve">한 색에서 다른 색으로 점점 변해가는 </w:t>
      </w:r>
      <w:r w:rsidR="009E160F">
        <w:rPr>
          <w:rFonts w:hint="eastAsia"/>
        </w:rPr>
        <w:t>칠하기 객체를 생성한다.</w:t>
      </w:r>
    </w:p>
    <w:p w14:paraId="733E2E15" w14:textId="7B3208C3" w:rsidR="009E160F" w:rsidRDefault="009E160F" w:rsidP="0036375B"/>
    <w:p w14:paraId="5ECF42F8" w14:textId="13CB2C40" w:rsidR="00861ABE" w:rsidRDefault="00861ABE" w:rsidP="00624378">
      <w:pPr>
        <w:pStyle w:val="Heading4"/>
        <w:ind w:left="400" w:hanging="400"/>
      </w:pPr>
      <w:r w:rsidRPr="002D12F7">
        <w:t>context.createRadialGradient(</w:t>
      </w:r>
      <w:r w:rsidR="00624378">
        <w:t>x1</w:t>
      </w:r>
      <w:r w:rsidRPr="002D12F7">
        <w:t>,</w:t>
      </w:r>
      <w:r w:rsidRPr="002D12F7">
        <w:t> </w:t>
      </w:r>
      <w:r w:rsidRPr="002D12F7">
        <w:t>y</w:t>
      </w:r>
      <w:r w:rsidR="00624378">
        <w:t>1</w:t>
      </w:r>
      <w:r w:rsidRPr="002D12F7">
        <w:t>,</w:t>
      </w:r>
      <w:r w:rsidRPr="002D12F7">
        <w:t> </w:t>
      </w:r>
      <w:r w:rsidR="00624378" w:rsidRPr="002D12F7">
        <w:t>radius</w:t>
      </w:r>
      <w:r w:rsidR="00624378">
        <w:t>1</w:t>
      </w:r>
      <w:r w:rsidRPr="002D12F7">
        <w:t>,</w:t>
      </w:r>
      <w:r w:rsidRPr="002D12F7">
        <w:t> </w:t>
      </w:r>
      <w:r w:rsidRPr="002D12F7">
        <w:t>x</w:t>
      </w:r>
      <w:r w:rsidR="00624378">
        <w:t>2</w:t>
      </w:r>
      <w:r w:rsidRPr="002D12F7">
        <w:t>,</w:t>
      </w:r>
      <w:r w:rsidRPr="002D12F7">
        <w:t> </w:t>
      </w:r>
      <w:r w:rsidRPr="002D12F7">
        <w:t>y</w:t>
      </w:r>
      <w:r w:rsidR="00624378">
        <w:t>2</w:t>
      </w:r>
      <w:r w:rsidRPr="002D12F7">
        <w:t>,</w:t>
      </w:r>
      <w:r w:rsidRPr="002D12F7">
        <w:t> </w:t>
      </w:r>
      <w:r w:rsidRPr="002D12F7">
        <w:t>radius</w:t>
      </w:r>
      <w:r w:rsidR="00624378">
        <w:t>2</w:t>
      </w:r>
      <w:r w:rsidRPr="002D12F7">
        <w:t>);</w:t>
      </w:r>
    </w:p>
    <w:p w14:paraId="16E70A9A" w14:textId="7024D17D" w:rsidR="00624378" w:rsidRDefault="00624378" w:rsidP="00624378">
      <w:r>
        <w:rPr>
          <w:rFonts w:hint="eastAsia"/>
        </w:rPr>
        <w:t xml:space="preserve">한 원의 </w:t>
      </w:r>
      <w:r w:rsidR="009D1944">
        <w:rPr>
          <w:rFonts w:hint="eastAsia"/>
        </w:rPr>
        <w:t>경계선에서 다른 원의 경계선 방향으로</w:t>
      </w:r>
    </w:p>
    <w:p w14:paraId="25A4A9C0" w14:textId="682ABF4D" w:rsidR="009D1944" w:rsidRDefault="009D1944" w:rsidP="009D1944">
      <w:r>
        <w:rPr>
          <w:rFonts w:hint="eastAsia"/>
        </w:rPr>
        <w:t>한 색에서 다른 색으로 점점 변해가는 칠하기 객체를 생성한다.</w:t>
      </w:r>
    </w:p>
    <w:p w14:paraId="4AF9E1B6" w14:textId="165117B4" w:rsidR="002D5415" w:rsidRDefault="002D5415" w:rsidP="009D1944">
      <w:r>
        <w:rPr>
          <w:rFonts w:hint="eastAsia"/>
        </w:rPr>
        <w:t xml:space="preserve">첫째 원의 중심 좌표 </w:t>
      </w:r>
      <w:r>
        <w:t>(</w:t>
      </w:r>
      <w:r>
        <w:rPr>
          <w:rFonts w:hint="eastAsia"/>
        </w:rPr>
        <w:t>x</w:t>
      </w:r>
      <w:r>
        <w:t xml:space="preserve">1, y1) </w:t>
      </w:r>
      <w:r>
        <w:rPr>
          <w:rFonts w:hint="eastAsia"/>
        </w:rPr>
        <w:t xml:space="preserve">반지름 </w:t>
      </w:r>
      <w:r>
        <w:t>radius1</w:t>
      </w:r>
    </w:p>
    <w:p w14:paraId="2C36B3FA" w14:textId="1FC62AB5" w:rsidR="002D5415" w:rsidRDefault="002D5415" w:rsidP="002D5415">
      <w:r>
        <w:rPr>
          <w:rFonts w:hint="eastAsia"/>
        </w:rPr>
        <w:t xml:space="preserve">둘째 원의 중심 좌표 </w:t>
      </w:r>
      <w:r>
        <w:t>(</w:t>
      </w:r>
      <w:r>
        <w:rPr>
          <w:rFonts w:hint="eastAsia"/>
        </w:rPr>
        <w:t>x</w:t>
      </w:r>
      <w:r>
        <w:t xml:space="preserve">2, y2) </w:t>
      </w:r>
      <w:r>
        <w:rPr>
          <w:rFonts w:hint="eastAsia"/>
        </w:rPr>
        <w:t xml:space="preserve">반지름 </w:t>
      </w:r>
      <w:r>
        <w:t>radius2</w:t>
      </w:r>
    </w:p>
    <w:p w14:paraId="498718CD" w14:textId="77777777" w:rsidR="00861ABE" w:rsidRPr="009D1944" w:rsidRDefault="00861ABE" w:rsidP="0036375B"/>
    <w:p w14:paraId="53C941C0" w14:textId="0FB2B780" w:rsidR="009E160F" w:rsidRDefault="009E160F" w:rsidP="009E160F">
      <w:pPr>
        <w:pStyle w:val="Heading4"/>
        <w:ind w:left="400" w:hanging="400"/>
      </w:pPr>
      <w:r w:rsidRPr="009E160F">
        <w:t>gradient.addColorStop(</w:t>
      </w:r>
      <w:r w:rsidR="00B91402">
        <w:t>n</w:t>
      </w:r>
      <w:r w:rsidRPr="009E160F">
        <w:t>,</w:t>
      </w:r>
      <w:r w:rsidR="00B91402">
        <w:t xml:space="preserve"> color</w:t>
      </w:r>
      <w:r w:rsidRPr="009E160F">
        <w:t>);</w:t>
      </w:r>
    </w:p>
    <w:p w14:paraId="054B0829" w14:textId="49804046" w:rsidR="00B91402" w:rsidRDefault="00B91402" w:rsidP="00B91402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번째 c</w:t>
      </w:r>
      <w:r>
        <w:t>olor</w:t>
      </w:r>
      <w:r>
        <w:rPr>
          <w:rFonts w:hint="eastAsia"/>
        </w:rPr>
        <w:t>를 지정한다.</w:t>
      </w:r>
    </w:p>
    <w:p w14:paraId="582E9BB0" w14:textId="74FBA125" w:rsidR="00B91402" w:rsidRDefault="00B91402" w:rsidP="00B91402"/>
    <w:p w14:paraId="17CCAA9A" w14:textId="77777777" w:rsidR="00B91402" w:rsidRPr="00B91402" w:rsidRDefault="00B91402" w:rsidP="00B914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6"/>
        <w:gridCol w:w="2742"/>
      </w:tblGrid>
      <w:tr w:rsidR="00F35DA5" w14:paraId="4E42D05E" w14:textId="77777777" w:rsidTr="0048185C">
        <w:tc>
          <w:tcPr>
            <w:tcW w:w="7606" w:type="dxa"/>
          </w:tcPr>
          <w:p w14:paraId="65F5B012" w14:textId="1FB26229"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수평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linear gradient</w:t>
            </w:r>
          </w:p>
          <w:p w14:paraId="1D708FC9" w14:textId="196C71B3"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248E56B" w14:textId="70529958"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createLinearGradient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195F3B7" w14:textId="2BD1C373"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0B39604" w14:textId="2943DDA2"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48EDC76" w14:textId="2B9A54F0"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B763239" w14:textId="5481C5FD" w:rsidR="00F35DA5" w:rsidRPr="00F35DA5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fillRect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2742" w:type="dxa"/>
          </w:tcPr>
          <w:p w14:paraId="70718687" w14:textId="33E75439" w:rsidR="00F35DA5" w:rsidRDefault="00B77BA7" w:rsidP="0048185C">
            <w:pPr>
              <w:jc w:val="right"/>
            </w:pPr>
            <w:r>
              <w:rPr>
                <w:rFonts w:hint="eastAsia"/>
              </w:rPr>
              <w:t xml:space="preserve"> </w:t>
            </w:r>
            <w:r w:rsidR="00227A7F" w:rsidRPr="00227A7F">
              <w:rPr>
                <w:noProof/>
              </w:rPr>
              <w:drawing>
                <wp:inline distT="0" distB="0" distL="0" distR="0" wp14:anchorId="5FC4684D" wp14:editId="0CE24A9C">
                  <wp:extent cx="1038370" cy="1028844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8D645" w14:textId="3806723E" w:rsidR="002D12F7" w:rsidRDefault="002D12F7" w:rsidP="003637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1"/>
        <w:gridCol w:w="2526"/>
      </w:tblGrid>
      <w:tr w:rsidR="00227A7F" w14:paraId="090A5577" w14:textId="77777777" w:rsidTr="00CC0D92">
        <w:tc>
          <w:tcPr>
            <w:tcW w:w="4511" w:type="dxa"/>
          </w:tcPr>
          <w:p w14:paraId="7CCEC684" w14:textId="490970A3"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수직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linear gradient</w:t>
            </w:r>
          </w:p>
          <w:p w14:paraId="23A2B88E" w14:textId="4ED7D4BF"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48EEA24" w14:textId="6F19E0F4"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createLinearGradient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9B936A6" w14:textId="21665D66"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1727AC4" w14:textId="42DC8851"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FDC595E" w14:textId="5743107E"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E49BA57" w14:textId="23EB0AF6" w:rsidR="00227A7F" w:rsidRPr="00227A7F" w:rsidRDefault="00227A7F" w:rsidP="00B77B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fillRect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2526" w:type="dxa"/>
          </w:tcPr>
          <w:p w14:paraId="4D7E803C" w14:textId="1D473042" w:rsidR="00227A7F" w:rsidRDefault="00B77BA7" w:rsidP="0048185C">
            <w:pPr>
              <w:jc w:val="right"/>
            </w:pPr>
            <w:r w:rsidRPr="00B77BA7">
              <w:rPr>
                <w:noProof/>
              </w:rPr>
              <w:drawing>
                <wp:inline distT="0" distB="0" distL="0" distR="0" wp14:anchorId="4F1312EA" wp14:editId="29C98B07">
                  <wp:extent cx="1028844" cy="102884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98A2A" w14:textId="6482D701" w:rsidR="00227A7F" w:rsidRDefault="00227A7F" w:rsidP="0036375B"/>
    <w:p w14:paraId="0A7F2CE4" w14:textId="4BE9CD0B" w:rsidR="00861ABE" w:rsidRDefault="00861ABE" w:rsidP="0036375B"/>
    <w:p w14:paraId="636BEAE6" w14:textId="3E1F5378" w:rsidR="00861ABE" w:rsidRDefault="00861ABE" w:rsidP="0036375B"/>
    <w:p w14:paraId="52D1FB3C" w14:textId="5CA00210" w:rsidR="00861ABE" w:rsidRDefault="00861ABE" w:rsidP="0036375B"/>
    <w:p w14:paraId="017C14C8" w14:textId="77777777" w:rsidR="00861ABE" w:rsidRDefault="00861ABE" w:rsidP="003637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4"/>
        <w:gridCol w:w="2052"/>
      </w:tblGrid>
      <w:tr w:rsidR="00B77BA7" w14:paraId="424EC6DC" w14:textId="77777777" w:rsidTr="00CC0D92">
        <w:tc>
          <w:tcPr>
            <w:tcW w:w="4511" w:type="dxa"/>
          </w:tcPr>
          <w:p w14:paraId="588A4876" w14:textId="2C025ED0"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원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radial gradient</w:t>
            </w:r>
          </w:p>
          <w:p w14:paraId="4C0ABBB8" w14:textId="71FC19DE"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2D06E6A" w14:textId="6F793E59"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/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/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128B9EB" w14:textId="1959E155"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createRadialGradient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27124F1" w14:textId="28263D3E"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"#EEF"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9A310B6" w14:textId="5E083250"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"#00F"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C4E3D1" w14:textId="7B7F0924"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F64B09F" w14:textId="538EA15D"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54D8D2F3" w14:textId="21D14D38"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2D12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1D28569" w14:textId="5AE63FAA" w:rsidR="00B77BA7" w:rsidRPr="00227A7F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</w:tc>
        <w:tc>
          <w:tcPr>
            <w:tcW w:w="2526" w:type="dxa"/>
          </w:tcPr>
          <w:p w14:paraId="0454BFCD" w14:textId="6CBA1D15" w:rsidR="00B77BA7" w:rsidRDefault="0048185C" w:rsidP="00CC0D92">
            <w:r w:rsidRPr="0048185C">
              <w:rPr>
                <w:noProof/>
              </w:rPr>
              <w:drawing>
                <wp:inline distT="0" distB="0" distL="0" distR="0" wp14:anchorId="3AFA97D4" wp14:editId="3A9F7AC1">
                  <wp:extent cx="981212" cy="1009791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086BE" w14:textId="4E2540C9" w:rsidR="00B77BA7" w:rsidRDefault="00B77BA7" w:rsidP="0036375B"/>
    <w:p w14:paraId="06334BAB" w14:textId="456775A9" w:rsidR="00094945" w:rsidRDefault="00094945" w:rsidP="0036375B"/>
    <w:p w14:paraId="2D19BDD2" w14:textId="4F93EA91" w:rsidR="009C55BC" w:rsidRDefault="009C55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89AAF3D" w14:textId="1D27B630" w:rsidR="009C55BC" w:rsidRDefault="009C55BC" w:rsidP="009C55BC">
      <w:pPr>
        <w:pStyle w:val="Heading2"/>
        <w:ind w:left="400" w:hanging="400"/>
      </w:pPr>
      <w:bookmarkStart w:id="15" w:name="_Toc38204813"/>
      <w:r>
        <w:rPr>
          <w:rFonts w:hint="eastAsia"/>
        </w:rPr>
        <w:lastRenderedPageBreak/>
        <w:t>문자열 그리기</w:t>
      </w:r>
      <w:bookmarkEnd w:id="15"/>
    </w:p>
    <w:p w14:paraId="17852083" w14:textId="7A76B6CD" w:rsidR="009C55BC" w:rsidRDefault="009C55BC" w:rsidP="009C55BC">
      <w:pPr>
        <w:pStyle w:val="Heading3"/>
      </w:pPr>
      <w:r>
        <w:rPr>
          <w:rFonts w:hint="eastAsia"/>
        </w:rPr>
        <w:t>c</w:t>
      </w:r>
      <w:r>
        <w:t>anvas5.html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5BC" w14:paraId="555525EB" w14:textId="77777777" w:rsidTr="009C55BC">
        <w:tc>
          <w:tcPr>
            <w:tcW w:w="10456" w:type="dxa"/>
          </w:tcPr>
          <w:p w14:paraId="7BC55787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5CBBC024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9C706B6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3594198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2363704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4E96348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89277ED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060FB6D6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14:paraId="23E5ED43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46CBDBB0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5B7B932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44866DD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89F12DD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9A3754F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ED84D6A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B1E9CC6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font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"100px 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궁서체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071136D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안녕하세요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D02F89E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46088BD5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0E945D4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"#00F"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028B746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안녕하세요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50BC96D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03B4200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C5FC6F4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createLinearGradient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1604706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"#0F0"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591767E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"#00F"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87B73EC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31B0EC3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안녕하세요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0120325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E0F4DAD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C23B845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161016A" w14:textId="77777777"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98A2FB6" w14:textId="77777777" w:rsidR="009C55BC" w:rsidRDefault="009C55BC" w:rsidP="00402429"/>
        </w:tc>
      </w:tr>
    </w:tbl>
    <w:p w14:paraId="374FBF60" w14:textId="77777777" w:rsidR="009C55BC" w:rsidRPr="009C55BC" w:rsidRDefault="009C55BC" w:rsidP="009C55BC"/>
    <w:p w14:paraId="2F94AE6F" w14:textId="48111B8C" w:rsidR="009C55BC" w:rsidRDefault="00402429" w:rsidP="0036375B">
      <w:r w:rsidRPr="00402429">
        <w:rPr>
          <w:noProof/>
        </w:rPr>
        <w:drawing>
          <wp:inline distT="0" distB="0" distL="0" distR="0" wp14:anchorId="3155BE1D" wp14:editId="416B2FAF">
            <wp:extent cx="2429214" cy="2038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4EE" w14:textId="59DBFDF4" w:rsidR="00402429" w:rsidRDefault="00402429" w:rsidP="0036375B"/>
    <w:p w14:paraId="67AA5E44" w14:textId="7506B417" w:rsidR="00402429" w:rsidRDefault="00CF4D95" w:rsidP="00CF4D95">
      <w:pPr>
        <w:pStyle w:val="Heading4"/>
        <w:ind w:left="400" w:hanging="400"/>
      </w:pPr>
      <w:r>
        <w:t>context.</w:t>
      </w:r>
      <w:r w:rsidR="00402429">
        <w:rPr>
          <w:rFonts w:hint="eastAsia"/>
        </w:rPr>
        <w:t>f</w:t>
      </w:r>
      <w:r w:rsidR="00402429">
        <w:t>illText</w:t>
      </w:r>
      <w:r>
        <w:t>(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x</w:t>
      </w:r>
      <w:r>
        <w:t>, y)</w:t>
      </w:r>
    </w:p>
    <w:p w14:paraId="2DA426AD" w14:textId="6799ADA9" w:rsidR="00CF4D95" w:rsidRDefault="00CF4D95" w:rsidP="00CF4D95">
      <w:r>
        <w:rPr>
          <w:rFonts w:hint="eastAsia"/>
        </w:rPr>
        <w:t>x</w:t>
      </w:r>
      <w:r>
        <w:t xml:space="preserve">, y </w:t>
      </w:r>
      <w:r>
        <w:rPr>
          <w:rFonts w:hint="eastAsia"/>
        </w:rPr>
        <w:t>위치에 문자열을 그린다.</w:t>
      </w:r>
      <w:r>
        <w:t xml:space="preserve"> </w:t>
      </w:r>
      <w:r>
        <w:rPr>
          <w:rFonts w:hint="eastAsia"/>
        </w:rPr>
        <w:t>문자열의 내부를 칠하는 방식으로 그린다.</w:t>
      </w:r>
    </w:p>
    <w:p w14:paraId="0DA825EE" w14:textId="06C3E6C5" w:rsidR="00CF4D95" w:rsidRDefault="00CF4D95" w:rsidP="00CF4D95"/>
    <w:p w14:paraId="46B369BE" w14:textId="1370CCCA" w:rsidR="00CF4D95" w:rsidRDefault="00CF4D95" w:rsidP="00CF4D95">
      <w:pPr>
        <w:pStyle w:val="Heading4"/>
        <w:ind w:left="400" w:hanging="400"/>
      </w:pPr>
      <w:r>
        <w:t>context.</w:t>
      </w:r>
      <w:r>
        <w:rPr>
          <w:rFonts w:hint="eastAsia"/>
        </w:rPr>
        <w:t>s</w:t>
      </w:r>
      <w:r>
        <w:t>trokeText(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x</w:t>
      </w:r>
      <w:r>
        <w:t>, y)</w:t>
      </w:r>
    </w:p>
    <w:p w14:paraId="1C8062A9" w14:textId="68EDF39D" w:rsidR="00CF4D95" w:rsidRDefault="00CF4D95" w:rsidP="00CF4D95">
      <w:r>
        <w:rPr>
          <w:rFonts w:hint="eastAsia"/>
        </w:rPr>
        <w:t>x</w:t>
      </w:r>
      <w:r>
        <w:t xml:space="preserve">, y </w:t>
      </w:r>
      <w:r>
        <w:rPr>
          <w:rFonts w:hint="eastAsia"/>
        </w:rPr>
        <w:t>위치에 문자열을 그린다.</w:t>
      </w:r>
      <w:r>
        <w:t xml:space="preserve"> </w:t>
      </w:r>
      <w:r>
        <w:rPr>
          <w:rFonts w:hint="eastAsia"/>
        </w:rPr>
        <w:t>문자열의 경계선을 그리는 방식으로 그린다.</w:t>
      </w:r>
    </w:p>
    <w:p w14:paraId="2478B5BC" w14:textId="77777777" w:rsidR="00CF4D95" w:rsidRPr="00CF4D95" w:rsidRDefault="00CF4D95" w:rsidP="00CF4D95"/>
    <w:p w14:paraId="46EDEC3B" w14:textId="42016FE6" w:rsidR="009C55BC" w:rsidRDefault="009C55BC" w:rsidP="0036375B"/>
    <w:p w14:paraId="4C2EB51A" w14:textId="36E68B86" w:rsidR="001B4831" w:rsidRDefault="001B483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21F71B2" w14:textId="21CDB625" w:rsidR="00AC03C1" w:rsidRDefault="00AC03C1" w:rsidP="00AC03C1">
      <w:pPr>
        <w:pStyle w:val="Heading1"/>
      </w:pPr>
      <w:bookmarkStart w:id="16" w:name="_Toc38204814"/>
      <w:r>
        <w:rPr>
          <w:rFonts w:hint="eastAsia"/>
        </w:rPr>
        <w:lastRenderedPageBreak/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시계</w:t>
      </w:r>
      <w:bookmarkEnd w:id="16"/>
    </w:p>
    <w:p w14:paraId="6BD17D49" w14:textId="77777777" w:rsidR="00AC03C1" w:rsidRPr="00AC03C1" w:rsidRDefault="00AC03C1" w:rsidP="00AC03C1"/>
    <w:p w14:paraId="205C5D71" w14:textId="77777777" w:rsidR="00AC03C1" w:rsidRDefault="00AC03C1" w:rsidP="00AC03C1">
      <w:pPr>
        <w:pStyle w:val="Heading2"/>
        <w:ind w:left="400" w:hanging="400"/>
      </w:pPr>
      <w:bookmarkStart w:id="17" w:name="_Toc38204815"/>
      <w:r>
        <w:rPr>
          <w:rFonts w:hint="eastAsia"/>
        </w:rPr>
        <w:t>배경 이미지</w:t>
      </w:r>
      <w:bookmarkEnd w:id="17"/>
    </w:p>
    <w:p w14:paraId="062DAABF" w14:textId="26932399" w:rsidR="00544A39" w:rsidRDefault="00DF0EC9" w:rsidP="00544A39">
      <w:r>
        <w:rPr>
          <w:rFonts w:hint="eastAsia"/>
        </w:rPr>
        <w:t xml:space="preserve">강의자료 폴더에서 </w:t>
      </w:r>
      <w:r>
        <w:t xml:space="preserve">clock.png </w:t>
      </w:r>
      <w:r>
        <w:rPr>
          <w:rFonts w:hint="eastAsia"/>
        </w:rPr>
        <w:t>파일을 다운로드 받아서 소스코드 폴더에 넣자.</w:t>
      </w:r>
    </w:p>
    <w:p w14:paraId="0761A091" w14:textId="77777777" w:rsidR="00DF0EC9" w:rsidRPr="00544A39" w:rsidRDefault="00DF0EC9" w:rsidP="00544A39"/>
    <w:p w14:paraId="60D8C289" w14:textId="49F138CD" w:rsidR="00544A39" w:rsidRDefault="00544A39" w:rsidP="00544A39">
      <w:pPr>
        <w:pStyle w:val="Heading3"/>
      </w:pPr>
      <w:r>
        <w:rPr>
          <w:rFonts w:hint="eastAsia"/>
        </w:rPr>
        <w:t>a</w:t>
      </w:r>
      <w:r>
        <w:t>nalog</w:t>
      </w:r>
      <w:r w:rsidR="00AC03C1">
        <w:t>_c</w:t>
      </w:r>
      <w:r>
        <w:t>lock1.html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4A39" w14:paraId="6DB91EE3" w14:textId="77777777" w:rsidTr="00544A39">
        <w:tc>
          <w:tcPr>
            <w:tcW w:w="10456" w:type="dxa"/>
          </w:tcPr>
          <w:p w14:paraId="1F3B1161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381676D4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0D96C85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44A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0250B6C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83417A8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17C77AD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F07F40E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F2A6626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89D87F6" w14:textId="77777777" w:rsidR="00544A39" w:rsidRPr="00544A39" w:rsidRDefault="00544A39" w:rsidP="00272DA7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canvas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</w:p>
          <w:p w14:paraId="2E75BF23" w14:textId="77777777" w:rsidR="00544A39" w:rsidRPr="00544A39" w:rsidRDefault="00544A39" w:rsidP="00272DA7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background-image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url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44A3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clock.png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</w:p>
          <w:p w14:paraId="7632623A" w14:textId="77777777" w:rsidR="00544A39" w:rsidRPr="00544A39" w:rsidRDefault="00544A39" w:rsidP="00272DA7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background-size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background-position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5EF33F9" w14:textId="77777777" w:rsidR="00544A39" w:rsidRPr="00544A39" w:rsidRDefault="00544A39" w:rsidP="00272DA7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background-repeat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no-repeat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4A99652" w14:textId="77777777" w:rsidR="00544A39" w:rsidRPr="00544A39" w:rsidRDefault="00544A39" w:rsidP="00272DA7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38F8B0D7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7A4F4E8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E544917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284C4E9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44A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A82D20D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44A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44A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44A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14:paraId="57C0E110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1D870053" w14:textId="77777777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1F84D45" w14:textId="21052C20"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2A1776E" w14:textId="033B029C" w:rsidR="00544A39" w:rsidRDefault="00544A39" w:rsidP="00544A39"/>
    <w:p w14:paraId="09DFBB6B" w14:textId="6725B9CF" w:rsidR="009E6C5D" w:rsidRDefault="009E6C5D" w:rsidP="00544A39"/>
    <w:p w14:paraId="2D56250A" w14:textId="76161586" w:rsidR="009E6C5D" w:rsidRDefault="009E6C5D" w:rsidP="00544A39">
      <w:r w:rsidRPr="009E6C5D">
        <w:rPr>
          <w:noProof/>
        </w:rPr>
        <w:drawing>
          <wp:inline distT="0" distB="0" distL="0" distR="0" wp14:anchorId="4ABE1540" wp14:editId="79420DBD">
            <wp:extent cx="4344006" cy="3057952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BE46" w14:textId="06646C79" w:rsidR="009E6C5D" w:rsidRDefault="009E6C5D" w:rsidP="00544A39"/>
    <w:p w14:paraId="457541A5" w14:textId="12A111C7" w:rsid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44A39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background-image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544A39">
        <w:rPr>
          <w:rFonts w:ascii="Consolas" w:eastAsia="굴림" w:hAnsi="Consolas" w:cs="굴림"/>
          <w:color w:val="795E26"/>
          <w:kern w:val="0"/>
          <w:sz w:val="21"/>
          <w:szCs w:val="21"/>
        </w:rPr>
        <w:t>url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44A39">
        <w:rPr>
          <w:rFonts w:ascii="Consolas" w:eastAsia="굴림" w:hAnsi="Consolas" w:cs="굴림"/>
          <w:color w:val="001080"/>
          <w:kern w:val="0"/>
          <w:sz w:val="21"/>
          <w:szCs w:val="21"/>
        </w:rPr>
        <w:t>clock.png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); </w:t>
      </w:r>
    </w:p>
    <w:p w14:paraId="4833C8A6" w14:textId="3315F47A" w:rsid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272DA7">
        <w:rPr>
          <w:rFonts w:hint="eastAsia"/>
        </w:rPr>
        <w:t xml:space="preserve"> </w:t>
      </w:r>
      <w:r w:rsidR="005E15DF">
        <w:rPr>
          <w:rFonts w:hint="eastAsia"/>
        </w:rPr>
        <w:t xml:space="preserve">태그의 </w:t>
      </w:r>
      <w:r w:rsidRPr="00272DA7">
        <w:t>배경</w:t>
      </w:r>
      <w:r w:rsidRPr="00272DA7">
        <w:rPr>
          <w:rFonts w:hint="eastAsia"/>
        </w:rPr>
        <w:t xml:space="preserve">에 </w:t>
      </w:r>
      <w:r w:rsidRPr="00272DA7">
        <w:t>clock.png 이미지를</w:t>
      </w:r>
      <w:r w:rsidRPr="00272DA7">
        <w:rPr>
          <w:rFonts w:hint="eastAsia"/>
        </w:rPr>
        <w:t xml:space="preserve"> </w:t>
      </w:r>
      <w:r w:rsidRPr="00272DA7">
        <w:t>그린다</w:t>
      </w:r>
      <w:r w:rsidRPr="00272DA7">
        <w:rPr>
          <w:rFonts w:hint="eastAsia"/>
        </w:rPr>
        <w:t>.</w:t>
      </w:r>
    </w:p>
    <w:p w14:paraId="3A2605A8" w14:textId="0E0C1E9D" w:rsidR="00272DA7" w:rsidRP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AAFD6D4" w14:textId="77777777" w:rsid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44A39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background-size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544A39">
        <w:rPr>
          <w:rFonts w:ascii="Consolas" w:eastAsia="굴림" w:hAnsi="Consolas" w:cs="굴림"/>
          <w:color w:val="098658"/>
          <w:kern w:val="0"/>
          <w:sz w:val="21"/>
          <w:szCs w:val="21"/>
        </w:rPr>
        <w:t>400px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391AACC6" w14:textId="496C4E30" w:rsidR="00272DA7" w:rsidRDefault="005E15DF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이미지를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축소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확대하여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400px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크기로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그린다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5B0072F5" w14:textId="77777777" w:rsidR="005E15DF" w:rsidRDefault="005E15DF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E641E93" w14:textId="30D4F6D1" w:rsid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44A39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background-position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544A39">
        <w:rPr>
          <w:rFonts w:ascii="Consolas" w:eastAsia="굴림" w:hAnsi="Consolas" w:cs="굴림"/>
          <w:color w:val="0451A5"/>
          <w:kern w:val="0"/>
          <w:sz w:val="21"/>
          <w:szCs w:val="21"/>
        </w:rPr>
        <w:t>center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44A39">
        <w:rPr>
          <w:rFonts w:ascii="Consolas" w:eastAsia="굴림" w:hAnsi="Consolas" w:cs="굴림"/>
          <w:color w:val="0451A5"/>
          <w:kern w:val="0"/>
          <w:sz w:val="21"/>
          <w:szCs w:val="21"/>
        </w:rPr>
        <w:t>center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50D89D6" w14:textId="20926D8F" w:rsidR="005E15DF" w:rsidRDefault="005E15DF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5E15DF">
        <w:rPr>
          <w:rFonts w:hint="eastAsia"/>
        </w:rPr>
        <w:t xml:space="preserve"> </w:t>
      </w:r>
      <w:r w:rsidRPr="005E15DF">
        <w:t>배경</w:t>
      </w:r>
      <w:r w:rsidRPr="005E15DF">
        <w:rPr>
          <w:rFonts w:hint="eastAsia"/>
        </w:rPr>
        <w:t xml:space="preserve"> </w:t>
      </w:r>
      <w:r w:rsidRPr="005E15DF">
        <w:t>이미지를</w:t>
      </w:r>
      <w:r w:rsidRPr="005E15DF">
        <w:rPr>
          <w:rFonts w:hint="eastAsia"/>
        </w:rPr>
        <w:t xml:space="preserve"> </w:t>
      </w:r>
      <w:r>
        <w:rPr>
          <w:rFonts w:hint="eastAsia"/>
        </w:rPr>
        <w:t>태그의 가로 세로 가운데 그린다.</w:t>
      </w:r>
    </w:p>
    <w:p w14:paraId="21F5B9C2" w14:textId="6D73B2BB" w:rsid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44A39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background-repeat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544A39">
        <w:rPr>
          <w:rFonts w:ascii="Consolas" w:eastAsia="굴림" w:hAnsi="Consolas" w:cs="굴림"/>
          <w:color w:val="0451A5"/>
          <w:kern w:val="0"/>
          <w:sz w:val="21"/>
          <w:szCs w:val="21"/>
        </w:rPr>
        <w:t>no-repeat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A9C9983" w14:textId="267A9650" w:rsidR="005E15DF" w:rsidRDefault="005E15DF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이미지를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번만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그린다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682AA74B" w14:textId="142C19AD" w:rsidR="005E15DF" w:rsidRDefault="005E15DF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속성의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디폴트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값은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repeat =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마치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타일처럼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가로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세로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방향으로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연속해서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여러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번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그리는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방식이다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1F74F956" w14:textId="658E1BC0" w:rsidR="00535BC1" w:rsidRPr="009C51C0" w:rsidRDefault="00535BC1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7CB9358" w14:textId="00CF5AC5" w:rsidR="00535BC1" w:rsidRDefault="00535BC1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DD9F442" w14:textId="77777777" w:rsidR="009C51C0" w:rsidRPr="00544A39" w:rsidRDefault="009C51C0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5A2110F" w14:textId="77777777" w:rsidR="00272DA7" w:rsidRDefault="00272DA7" w:rsidP="00544A39"/>
    <w:p w14:paraId="6F846C1E" w14:textId="722B01CD" w:rsidR="00452A1A" w:rsidRDefault="00452A1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F10DCE" w14:textId="2BFE4478" w:rsidR="009E6C5D" w:rsidRDefault="00AC03C1" w:rsidP="00452A1A">
      <w:pPr>
        <w:pStyle w:val="Heading2"/>
      </w:pPr>
      <w:bookmarkStart w:id="18" w:name="_Toc38204816"/>
      <w:r>
        <w:rPr>
          <w:rFonts w:hint="eastAsia"/>
        </w:rPr>
        <w:lastRenderedPageBreak/>
        <w:t>현재 시각 그리기</w:t>
      </w:r>
      <w:bookmarkEnd w:id="18"/>
    </w:p>
    <w:p w14:paraId="549588C2" w14:textId="208C7D14" w:rsidR="00AC03C1" w:rsidRDefault="00AC03C1" w:rsidP="00AC03C1">
      <w:pPr>
        <w:pStyle w:val="Heading3"/>
      </w:pPr>
      <w:r>
        <w:rPr>
          <w:rFonts w:hint="eastAsia"/>
        </w:rPr>
        <w:t>a</w:t>
      </w:r>
      <w:r>
        <w:t>nalog_clock2.html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03C1" w14:paraId="01DA6E28" w14:textId="77777777" w:rsidTr="00AC03C1">
        <w:tc>
          <w:tcPr>
            <w:tcW w:w="10456" w:type="dxa"/>
          </w:tcPr>
          <w:p w14:paraId="420F0F23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56C48735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C83DFC2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A2BF7B4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3CAB99E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33F9461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92C06A3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90753EF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92BE4EC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canvas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</w:p>
          <w:p w14:paraId="13F9F732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background-image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url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clock.png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</w:p>
          <w:p w14:paraId="778CFB3F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background-size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background-position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8FA807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background-repeat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no-repeat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02E1666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031DF24B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EE4D34F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B8B380F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F25E25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B128699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0C272F2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14:paraId="6EC0A62C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6FB3D45A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onclick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()"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60E66FF6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3622688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676CF40A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9DB0C28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36E4348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817F872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AA31EB5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EDDD1CE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4EC6B3B0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7E8377C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getHours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getMinutes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getSeconds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62A57400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06009AF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130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F601E57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578F069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BABB74D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5A3BF90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5F8F92A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5B7B91DA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E9750FB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E0A7F87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3CB4FC8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9C0A1AB" w14:textId="7CD5343D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</w:t>
            </w:r>
            <w:r w:rsidR="001C4F26">
              <w:rPr>
                <w:rFonts w:ascii="Consolas" w:eastAsia="굴림" w:hAnsi="Consolas" w:cs="굴림" w:hint="eastAsia"/>
                <w:color w:val="001080"/>
                <w:kern w:val="0"/>
                <w:sz w:val="21"/>
                <w:szCs w:val="21"/>
              </w:rPr>
              <w:t>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sin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E06FA42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CBB8758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lineWidth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1444536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3200766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EC8CBA4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"#008"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8392885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3D45D44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350AE992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EAF6738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A17BFBD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C237AD1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82B96DE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2B478EB4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33A50E0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F3D9824" w14:textId="77777777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5D0E1F7A" w14:textId="77777777" w:rsidR="00AC03C1" w:rsidRDefault="00AC03C1" w:rsidP="00957315"/>
        </w:tc>
      </w:tr>
    </w:tbl>
    <w:p w14:paraId="48A72E66" w14:textId="01291A46" w:rsidR="00AC03C1" w:rsidRDefault="00AC03C1" w:rsidP="00AC03C1"/>
    <w:p w14:paraId="20E18F5A" w14:textId="620158F8" w:rsidR="0063084B" w:rsidRDefault="0063084B" w:rsidP="00AC03C1">
      <w:r w:rsidRPr="0063084B">
        <w:rPr>
          <w:noProof/>
        </w:rPr>
        <w:drawing>
          <wp:inline distT="0" distB="0" distL="0" distR="0" wp14:anchorId="68BF0931" wp14:editId="15C40F9C">
            <wp:extent cx="4037805" cy="3182112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6216" cy="31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D311" w14:textId="1D977E02" w:rsidR="0063084B" w:rsidRDefault="0063084B" w:rsidP="00AC03C1"/>
    <w:p w14:paraId="57C9DE41" w14:textId="00AE152B" w:rsidR="0063084B" w:rsidRDefault="0063084B" w:rsidP="00AC03C1">
      <w:r>
        <w:rPr>
          <w:rFonts w:hint="eastAsia"/>
        </w:rPr>
        <w:t>현재 시각 버튼을 클릭하면</w:t>
      </w:r>
      <w:r>
        <w:t xml:space="preserve">, </w:t>
      </w:r>
      <w:r>
        <w:rPr>
          <w:rFonts w:hint="eastAsia"/>
        </w:rPr>
        <w:t>현재 시각 시 분 초 바늘을 그린다.</w:t>
      </w:r>
    </w:p>
    <w:p w14:paraId="316EB1CB" w14:textId="3A852910" w:rsidR="00B23FEC" w:rsidRDefault="00B23FEC" w:rsidP="00AC03C1">
      <w:r>
        <w:rPr>
          <w:rFonts w:hint="eastAsia"/>
        </w:rPr>
        <w:t>V</w:t>
      </w:r>
      <w:r>
        <w:t>ue</w:t>
      </w:r>
      <w:r>
        <w:rPr>
          <w:rFonts w:hint="eastAsia"/>
        </w:rPr>
        <w:t xml:space="preserve"> 의 기능이 필요 없기 때문에,</w:t>
      </w:r>
      <w:r>
        <w:t xml:space="preserve"> </w:t>
      </w:r>
      <w:r>
        <w:rPr>
          <w:rFonts w:hint="eastAsia"/>
        </w:rPr>
        <w:t xml:space="preserve">평범한 </w:t>
      </w:r>
      <w:r>
        <w:t xml:space="preserve">javascript </w:t>
      </w:r>
      <w:r w:rsidR="00CF40AF">
        <w:rPr>
          <w:rFonts w:hint="eastAsia"/>
        </w:rPr>
        <w:t>기능만으로 구현함.</w:t>
      </w:r>
    </w:p>
    <w:p w14:paraId="2185227B" w14:textId="28DDFB58" w:rsidR="00CF40AF" w:rsidRDefault="00CF40AF" w:rsidP="00A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4A6F" w14:paraId="70DBF78B" w14:textId="77777777" w:rsidTr="00854A6F">
        <w:tc>
          <w:tcPr>
            <w:tcW w:w="10456" w:type="dxa"/>
          </w:tcPr>
          <w:p w14:paraId="33F59EDB" w14:textId="4BBDAF72" w:rsidR="00854A6F" w:rsidRPr="00854A6F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6700191C" w14:textId="6CE56E03" w:rsidR="00854A6F" w:rsidRDefault="00854A6F" w:rsidP="00AC03C1">
      <w:r>
        <w:rPr>
          <w:rFonts w:hint="eastAsia"/>
        </w:rPr>
        <w:t>시계의 중심 좌표</w:t>
      </w:r>
    </w:p>
    <w:p w14:paraId="38BA5570" w14:textId="5F6C7656" w:rsidR="00854A6F" w:rsidRDefault="00854A6F" w:rsidP="00A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4A6F" w14:paraId="7EA2EFF7" w14:textId="77777777" w:rsidTr="00854A6F">
        <w:tc>
          <w:tcPr>
            <w:tcW w:w="10456" w:type="dxa"/>
          </w:tcPr>
          <w:p w14:paraId="71DB218C" w14:textId="45960C52" w:rsidR="00854A6F" w:rsidRPr="00854A6F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F04BA79" w14:textId="5AD8C47F" w:rsidR="00854A6F" w:rsidRDefault="00854A6F" w:rsidP="00AC03C1">
      <w:r>
        <w:rPr>
          <w:rFonts w:hint="eastAsia"/>
        </w:rPr>
        <w:t>c</w:t>
      </w:r>
      <w:r>
        <w:t xml:space="preserve">onvas context </w:t>
      </w:r>
      <w:r>
        <w:rPr>
          <w:rFonts w:hint="eastAsia"/>
        </w:rPr>
        <w:t>객체에 대한 참조를 저장할 전역 변수</w:t>
      </w:r>
    </w:p>
    <w:p w14:paraId="2177A5A0" w14:textId="578A56F0" w:rsidR="0063084B" w:rsidRDefault="0063084B" w:rsidP="00A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7315" w14:paraId="45E13AB8" w14:textId="77777777" w:rsidTr="00A45FC5">
        <w:tc>
          <w:tcPr>
            <w:tcW w:w="10456" w:type="dxa"/>
          </w:tcPr>
          <w:p w14:paraId="6BE8B61A" w14:textId="03EF3C60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599EFB08" w14:textId="306DB11C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311463C" w14:textId="753C96AF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getHours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getMinutes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getSeconds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8C04DF5" w14:textId="1AB6E359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47B6188" w14:textId="3A02DBCC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130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C597AB8" w14:textId="5CB5802B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 xml:space="preserve">  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FC5B64B" w14:textId="4A80D924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EEF1FBB" w14:textId="004DFA1D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6A12386" w14:textId="6709DC1C"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D8C9947" w14:textId="532FACED" w:rsid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136195D" w14:textId="77777777" w:rsidR="00A45FC5" w:rsidRDefault="00A45FC5" w:rsidP="00AC03C1"/>
    <w:p w14:paraId="7A35E744" w14:textId="79B0E672" w:rsidR="00C235CB" w:rsidRPr="0063084B" w:rsidRDefault="00C235CB" w:rsidP="00C235CB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now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00F60881" w14:textId="2ACBEE28" w:rsidR="00C235CB" w:rsidRDefault="00C235CB" w:rsidP="00C235CB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now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getHours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(),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now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getMinutes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(),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now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getSeconds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6C7C369E" w14:textId="222FEE93" w:rsidR="00C235CB" w:rsidRDefault="00C235CB" w:rsidP="00C235CB">
      <w:pPr>
        <w:widowControl/>
        <w:shd w:val="clear" w:color="auto" w:fill="FFFFFF"/>
        <w:wordWrap/>
        <w:autoSpaceDE/>
        <w:autoSpaceDN/>
        <w:jc w:val="left"/>
      </w:pPr>
      <w:r w:rsidRPr="00C235CB">
        <w:t xml:space="preserve">  현재</w:t>
      </w:r>
      <w:r w:rsidRPr="00C235CB">
        <w:rPr>
          <w:rFonts w:hint="eastAsia"/>
        </w:rPr>
        <w:t xml:space="preserve"> </w:t>
      </w:r>
      <w:r w:rsidRPr="00C235CB">
        <w:t>시각의</w:t>
      </w:r>
      <w:r w:rsidRPr="00C235CB">
        <w:rPr>
          <w:rFonts w:hint="eastAsia"/>
        </w:rPr>
        <w:t xml:space="preserve"> </w:t>
      </w:r>
      <w:r w:rsidRPr="00C235CB">
        <w:t>시</w:t>
      </w:r>
      <w:r w:rsidRPr="00C235CB">
        <w:rPr>
          <w:rFonts w:hint="eastAsia"/>
        </w:rPr>
        <w:t>,</w:t>
      </w:r>
      <w:r w:rsidRPr="00C235CB">
        <w:t xml:space="preserve"> 분, 초</w:t>
      </w:r>
      <w:r w:rsidRPr="00C235CB">
        <w:rPr>
          <w:rFonts w:hint="eastAsia"/>
        </w:rPr>
        <w:t xml:space="preserve"> </w:t>
      </w:r>
      <w:r w:rsidRPr="00C235CB">
        <w:t>성분을</w:t>
      </w:r>
      <w:r w:rsidRPr="00C235CB">
        <w:rPr>
          <w:rFonts w:hint="eastAsia"/>
        </w:rPr>
        <w:t xml:space="preserve"> </w:t>
      </w:r>
      <w:r w:rsidRPr="00C235CB">
        <w:t>각각</w:t>
      </w:r>
      <w:r w:rsidRPr="00C235CB">
        <w:rPr>
          <w:rFonts w:hint="eastAsia"/>
        </w:rPr>
        <w:t xml:space="preserve"> </w:t>
      </w:r>
      <w:r w:rsidRPr="00C235CB">
        <w:t>h, m, s</w:t>
      </w:r>
      <w:r>
        <w:t xml:space="preserve"> </w:t>
      </w:r>
      <w:r>
        <w:rPr>
          <w:rFonts w:hint="eastAsia"/>
        </w:rPr>
        <w:t>지역 변수에 대입한다.</w:t>
      </w:r>
    </w:p>
    <w:p w14:paraId="23E05226" w14:textId="6FBC3FFD" w:rsidR="00C235CB" w:rsidRDefault="00C235CB" w:rsidP="00C235CB">
      <w:pPr>
        <w:widowControl/>
        <w:shd w:val="clear" w:color="auto" w:fill="FFFFFF"/>
        <w:wordWrap/>
        <w:autoSpaceDE/>
        <w:autoSpaceDN/>
        <w:jc w:val="left"/>
      </w:pPr>
    </w:p>
    <w:p w14:paraId="159C7E35" w14:textId="652DF520" w:rsidR="00A85572" w:rsidRDefault="00A85572" w:rsidP="00A8557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h_angle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F21A711" w14:textId="1A13F981" w:rsidR="0078783C" w:rsidRDefault="00CE7992" w:rsidP="00A8557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78783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시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바늘의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각도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계산</w:t>
      </w:r>
    </w:p>
    <w:p w14:paraId="75D176EA" w14:textId="0B5789C8" w:rsidR="0078783C" w:rsidRDefault="0078783C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="00CE7992"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Pr="0078783C">
        <w:t xml:space="preserve"> </w:t>
      </w:r>
      <w:r w:rsidR="00913474">
        <w:t xml:space="preserve">  </w:t>
      </w:r>
      <w:r w:rsidRPr="0078783C">
        <w:t>=&gt;</w:t>
      </w:r>
      <w:r w:rsidR="00AD6491">
        <w:rPr>
          <w:rFonts w:hint="eastAsia"/>
        </w:rPr>
        <w:t xml:space="preserve"> 시 바늘이</w:t>
      </w:r>
      <w:r w:rsidR="00AD6491">
        <w:t xml:space="preserve"> 0</w:t>
      </w:r>
      <w:r w:rsidR="00AD6491">
        <w:rPr>
          <w:rFonts w:hint="eastAsia"/>
        </w:rPr>
        <w:t xml:space="preserve">시에서 </w:t>
      </w:r>
      <w:r w:rsidR="00AD6491">
        <w:t>12</w:t>
      </w:r>
      <w:r w:rsidR="00AD6491">
        <w:rPr>
          <w:rFonts w:hint="eastAsia"/>
        </w:rPr>
        <w:t>시까지 이동하면</w:t>
      </w:r>
      <w:r w:rsidR="00AD6491">
        <w:t xml:space="preserve"> 360</w:t>
      </w:r>
      <w:r w:rsidR="00AD6491">
        <w:rPr>
          <w:rFonts w:hint="eastAsia"/>
        </w:rPr>
        <w:t>도를 이동한다.</w:t>
      </w:r>
    </w:p>
    <w:p w14:paraId="26C7889A" w14:textId="384D6ECF" w:rsidR="00AD6491" w:rsidRDefault="00AD6491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CE7992">
        <w:t xml:space="preserve"> </w:t>
      </w:r>
      <w:r>
        <w:t xml:space="preserve">                 </w:t>
      </w:r>
      <w:r w:rsidR="00913474">
        <w:t xml:space="preserve">   </w:t>
      </w:r>
      <w:r w:rsidR="00D64A9E">
        <w:rPr>
          <w:rFonts w:hint="eastAsia"/>
        </w:rPr>
        <w:t xml:space="preserve">따라서 </w:t>
      </w:r>
      <w:r w:rsidR="00D64A9E">
        <w:t>0</w:t>
      </w:r>
      <w:r w:rsidR="00913474">
        <w:rPr>
          <w:rFonts w:hint="eastAsia"/>
        </w:rPr>
        <w:t xml:space="preserve">시를 </w:t>
      </w:r>
      <w:r w:rsidR="00913474">
        <w:t>0</w:t>
      </w:r>
      <w:r w:rsidR="00913474">
        <w:rPr>
          <w:rFonts w:hint="eastAsia"/>
        </w:rPr>
        <w:t>도라고 할 때,</w:t>
      </w:r>
      <w:r w:rsidR="00913474">
        <w:t xml:space="preserve"> 1</w:t>
      </w:r>
      <w:r w:rsidR="00D64A9E">
        <w:rPr>
          <w:rFonts w:hint="eastAsia"/>
        </w:rPr>
        <w:t xml:space="preserve">시는 </w:t>
      </w:r>
      <w:r w:rsidR="00913474">
        <w:t>(</w:t>
      </w:r>
      <w:r w:rsidR="00D64A9E">
        <w:t>360</w:t>
      </w:r>
      <w:r w:rsidR="00913474">
        <w:t xml:space="preserve"> </w:t>
      </w:r>
      <w:r w:rsidR="00D64A9E">
        <w:t>/ 12)</w:t>
      </w:r>
      <w:r w:rsidR="00D64A9E">
        <w:rPr>
          <w:rFonts w:hint="eastAsia"/>
        </w:rPr>
        <w:t>도 이다.</w:t>
      </w:r>
    </w:p>
    <w:p w14:paraId="03BE471F" w14:textId="35BB1BB9" w:rsidR="00913474" w:rsidRPr="00913474" w:rsidRDefault="00913474" w:rsidP="00A85572">
      <w:pPr>
        <w:widowControl/>
        <w:shd w:val="clear" w:color="auto" w:fill="FFFFFF"/>
        <w:wordWrap/>
        <w:autoSpaceDE/>
        <w:autoSpaceDN/>
        <w:jc w:val="left"/>
      </w:pPr>
    </w:p>
    <w:p w14:paraId="6623492B" w14:textId="5E4F97C9" w:rsidR="00913474" w:rsidRDefault="00CE7992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="00913474"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</w:t>
      </w:r>
      <w:r w:rsidR="00913474"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="00913474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="00913474"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="00913474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="00913474"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="00913474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="00913474"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="00913474">
        <w:rPr>
          <w:rFonts w:ascii="Consolas" w:eastAsia="굴림" w:hAnsi="Consolas" w:cs="굴림"/>
          <w:color w:val="098658"/>
          <w:kern w:val="0"/>
          <w:sz w:val="21"/>
          <w:szCs w:val="21"/>
        </w:rPr>
        <w:t xml:space="preserve"> </w:t>
      </w:r>
      <w:r w:rsidR="00913474" w:rsidRPr="00913474">
        <w:t>=&gt;</w:t>
      </w:r>
      <w:r w:rsidR="00913474">
        <w:t xml:space="preserve"> </w:t>
      </w:r>
      <w:r w:rsidR="002C7F9E">
        <w:rPr>
          <w:rFonts w:hint="eastAsia"/>
        </w:rPr>
        <w:t xml:space="preserve">1시 </w:t>
      </w:r>
      <w:r w:rsidR="002C7F9E">
        <w:t>30</w:t>
      </w:r>
      <w:r w:rsidR="002C7F9E">
        <w:rPr>
          <w:rFonts w:hint="eastAsia"/>
        </w:rPr>
        <w:t xml:space="preserve">분이라면 시 바늘은 </w:t>
      </w:r>
      <w:r w:rsidR="002C7F9E">
        <w:t>1</w:t>
      </w:r>
      <w:r w:rsidR="002C7F9E">
        <w:rPr>
          <w:rFonts w:hint="eastAsia"/>
        </w:rPr>
        <w:t xml:space="preserve">시와 </w:t>
      </w:r>
      <w:r w:rsidR="002C7F9E">
        <w:t>2</w:t>
      </w:r>
      <w:r w:rsidR="002C7F9E">
        <w:rPr>
          <w:rFonts w:hint="eastAsia"/>
        </w:rPr>
        <w:t xml:space="preserve">시 </w:t>
      </w:r>
      <w:r w:rsidR="00DD5D73">
        <w:rPr>
          <w:rFonts w:hint="eastAsia"/>
        </w:rPr>
        <w:t xml:space="preserve">사이의 </w:t>
      </w:r>
      <w:r w:rsidR="00EE19B6">
        <w:rPr>
          <w:rFonts w:hint="eastAsia"/>
        </w:rPr>
        <w:t>가운데</w:t>
      </w:r>
      <w:r w:rsidR="00DD5D73">
        <w:rPr>
          <w:rFonts w:hint="eastAsia"/>
        </w:rPr>
        <w:t>에 있어야 한다.</w:t>
      </w:r>
    </w:p>
    <w:p w14:paraId="5AE72F2C" w14:textId="6EFFA7F5" w:rsidR="002C7F9E" w:rsidRDefault="002C7F9E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 w:rsidR="00CE7992">
        <w:t xml:space="preserve"> </w:t>
      </w:r>
      <w:r>
        <w:t xml:space="preserve">                         </w:t>
      </w:r>
      <w:r>
        <w:rPr>
          <w:rFonts w:hint="eastAsia"/>
        </w:rPr>
        <w:t xml:space="preserve">즉 </w:t>
      </w:r>
      <w:r>
        <w:t>30</w:t>
      </w:r>
      <w:r>
        <w:rPr>
          <w:rFonts w:hint="eastAsia"/>
        </w:rPr>
        <w:t xml:space="preserve">분 동안 시 바늘은 </w:t>
      </w:r>
      <w:r>
        <w:t>(360 / 12)</w:t>
      </w:r>
      <w:r w:rsidR="00484A6E">
        <w:t xml:space="preserve"> / 2 </w:t>
      </w:r>
      <w:r w:rsidR="00484A6E">
        <w:rPr>
          <w:rFonts w:hint="eastAsia"/>
        </w:rPr>
        <w:t>도 움직여야</w:t>
      </w:r>
      <w:r w:rsidR="00484A6E">
        <w:t xml:space="preserve"> </w:t>
      </w:r>
      <w:r w:rsidR="00484A6E">
        <w:rPr>
          <w:rFonts w:hint="eastAsia"/>
        </w:rPr>
        <w:t>하고</w:t>
      </w:r>
    </w:p>
    <w:p w14:paraId="139841F3" w14:textId="57D84517" w:rsidR="00484A6E" w:rsidRDefault="00484A6E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CE7992">
        <w:t xml:space="preserve"> </w:t>
      </w:r>
      <w:r>
        <w:t xml:space="preserve">                            1</w:t>
      </w:r>
      <w:r>
        <w:rPr>
          <w:rFonts w:hint="eastAsia"/>
        </w:rPr>
        <w:t xml:space="preserve">분 동안 시 바늘은 </w:t>
      </w:r>
      <w:r>
        <w:t xml:space="preserve">(360 / 12) / 60 </w:t>
      </w:r>
      <w:r>
        <w:rPr>
          <w:rFonts w:hint="eastAsia"/>
        </w:rPr>
        <w:t>도 움직여야 한다.</w:t>
      </w:r>
    </w:p>
    <w:p w14:paraId="1EDF6F41" w14:textId="598DE004" w:rsidR="00CE7992" w:rsidRDefault="00CE7992" w:rsidP="00A85572">
      <w:pPr>
        <w:widowControl/>
        <w:shd w:val="clear" w:color="auto" w:fill="FFFFFF"/>
        <w:wordWrap/>
        <w:autoSpaceDE/>
        <w:autoSpaceDN/>
        <w:jc w:val="left"/>
      </w:pPr>
    </w:p>
    <w:p w14:paraId="32D7D64A" w14:textId="77777777" w:rsidR="00176AD8" w:rsidRDefault="00176AD8" w:rsidP="00A85572">
      <w:pPr>
        <w:widowControl/>
        <w:shd w:val="clear" w:color="auto" w:fill="FFFFFF"/>
        <w:wordWrap/>
        <w:autoSpaceDE/>
        <w:autoSpaceDN/>
        <w:jc w:val="left"/>
      </w:pPr>
    </w:p>
    <w:p w14:paraId="20628826" w14:textId="110CA02B" w:rsidR="002C64F8" w:rsidRDefault="002C64F8" w:rsidP="002C64F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drawClockHand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h_angle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-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130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13CB4F3" w14:textId="4AFCF60E" w:rsidR="00642BF7" w:rsidRDefault="00642BF7" w:rsidP="002C64F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바늘을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그리는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F40AF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 w:rsidR="00CF40AF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F40AF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호출</w:t>
      </w:r>
    </w:p>
    <w:p w14:paraId="7750FAA3" w14:textId="7E476033" w:rsidR="00642BF7" w:rsidRDefault="00642BF7" w:rsidP="002C64F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F40AF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파라미터는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각도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바늘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굵기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길이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</w:p>
    <w:p w14:paraId="19EF7831" w14:textId="77777777" w:rsidR="00642BF7" w:rsidRPr="00642BF7" w:rsidRDefault="00642BF7" w:rsidP="002C64F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1062BC0" w14:textId="2F814297" w:rsidR="002C64F8" w:rsidRDefault="002C64F8" w:rsidP="002C64F8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FE8">
        <w:t xml:space="preserve">h_angle </w:t>
      </w:r>
      <w:r w:rsidR="001A2FE8">
        <w:t>- 90</w:t>
      </w:r>
      <w:r w:rsidR="001A2FE8">
        <w:rPr>
          <w:rFonts w:hint="eastAsia"/>
        </w:rPr>
        <w:t xml:space="preserve">도 </w:t>
      </w:r>
      <w:r w:rsidRPr="001A2FE8">
        <w:t>각도에</w:t>
      </w:r>
      <w:r w:rsidRPr="001A2FE8">
        <w:rPr>
          <w:rFonts w:hint="eastAsia"/>
        </w:rPr>
        <w:t xml:space="preserve"> </w:t>
      </w:r>
      <w:r w:rsidR="001A2FE8">
        <w:rPr>
          <w:rFonts w:hint="eastAsia"/>
        </w:rPr>
        <w:t>바늘을 그</w:t>
      </w:r>
      <w:r w:rsidR="00176AD8">
        <w:rPr>
          <w:rFonts w:hint="eastAsia"/>
        </w:rPr>
        <w:t>려야 한다.</w:t>
      </w:r>
    </w:p>
    <w:p w14:paraId="01959F67" w14:textId="77777777" w:rsidR="003B51A8" w:rsidRDefault="001A2FE8" w:rsidP="002C64F8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DF739D">
        <w:rPr>
          <w:rFonts w:hint="eastAsia"/>
        </w:rPr>
        <w:t xml:space="preserve">시계에서 </w:t>
      </w:r>
      <w:r w:rsidR="003B51A8">
        <w:t>3</w:t>
      </w:r>
      <w:r w:rsidR="00DF739D">
        <w:rPr>
          <w:rFonts w:hint="eastAsia"/>
        </w:rPr>
        <w:t>시</w:t>
      </w:r>
      <w:r w:rsidR="003B51A8">
        <w:rPr>
          <w:rFonts w:hint="eastAsia"/>
        </w:rPr>
        <w:t xml:space="preserve"> 방향은 </w:t>
      </w:r>
      <w:r w:rsidR="003B51A8">
        <w:t>90</w:t>
      </w:r>
      <w:r w:rsidR="003B51A8">
        <w:rPr>
          <w:rFonts w:hint="eastAsia"/>
        </w:rPr>
        <w:t>도이고,</w:t>
      </w:r>
      <w:r w:rsidR="003B51A8">
        <w:t xml:space="preserve"> 9</w:t>
      </w:r>
      <w:r w:rsidR="003B51A8">
        <w:rPr>
          <w:rFonts w:hint="eastAsia"/>
        </w:rPr>
        <w:t>시</w:t>
      </w:r>
      <w:r w:rsidR="003B51A8">
        <w:t xml:space="preserve"> </w:t>
      </w:r>
      <w:r w:rsidR="003B51A8">
        <w:rPr>
          <w:rFonts w:hint="eastAsia"/>
        </w:rPr>
        <w:t xml:space="preserve">방향은 </w:t>
      </w:r>
      <w:r w:rsidR="003B51A8">
        <w:t>180</w:t>
      </w:r>
      <w:r w:rsidR="003B51A8">
        <w:rPr>
          <w:rFonts w:hint="eastAsia"/>
        </w:rPr>
        <w:t>도 이지만,</w:t>
      </w:r>
      <w:r w:rsidR="003B51A8">
        <w:t xml:space="preserve"> </w:t>
      </w:r>
      <w:r w:rsidR="00DF739D">
        <w:rPr>
          <w:rFonts w:hint="eastAsia"/>
        </w:rPr>
        <w:t xml:space="preserve"> </w:t>
      </w:r>
    </w:p>
    <w:p w14:paraId="2D4A02A1" w14:textId="78D37F82" w:rsidR="001A2FE8" w:rsidRDefault="003B51A8" w:rsidP="002C64F8">
      <w:pPr>
        <w:widowControl/>
        <w:shd w:val="clear" w:color="auto" w:fill="FFFFFF"/>
        <w:wordWrap/>
        <w:autoSpaceDE/>
        <w:autoSpaceDN/>
        <w:jc w:val="left"/>
      </w:pPr>
      <w:r>
        <w:t xml:space="preserve">  </w:t>
      </w:r>
      <w:r w:rsidR="00DF739D">
        <w:t>canvase</w:t>
      </w:r>
      <w:r w:rsidR="00DF739D">
        <w:rPr>
          <w:rFonts w:hint="eastAsia"/>
        </w:rPr>
        <w:t xml:space="preserve">에서 </w:t>
      </w:r>
      <w:r w:rsidR="00DF739D">
        <w:t>3</w:t>
      </w:r>
      <w:r w:rsidR="00DF739D">
        <w:rPr>
          <w:rFonts w:hint="eastAsia"/>
        </w:rPr>
        <w:t>시 방향</w:t>
      </w:r>
      <w:r>
        <w:rPr>
          <w:rFonts w:hint="eastAsia"/>
        </w:rPr>
        <w:t xml:space="preserve">은 </w:t>
      </w:r>
      <w:r w:rsidR="00DF739D">
        <w:t>0</w:t>
      </w:r>
      <w:r w:rsidR="00DF739D">
        <w:rPr>
          <w:rFonts w:hint="eastAsia"/>
        </w:rPr>
        <w:t>도이다</w:t>
      </w:r>
      <w:r>
        <w:rPr>
          <w:rFonts w:hint="eastAsia"/>
        </w:rPr>
        <w:t>,</w:t>
      </w:r>
      <w:r>
        <w:t xml:space="preserve"> 9</w:t>
      </w:r>
      <w:r>
        <w:rPr>
          <w:rFonts w:hint="eastAsia"/>
        </w:rPr>
        <w:t xml:space="preserve">시 방향은 </w:t>
      </w:r>
      <w:r w:rsidR="00642BF7">
        <w:t>90</w:t>
      </w:r>
      <w:r w:rsidR="00642BF7">
        <w:rPr>
          <w:rFonts w:hint="eastAsia"/>
        </w:rPr>
        <w:t>도 이다.</w:t>
      </w:r>
    </w:p>
    <w:p w14:paraId="64CFA180" w14:textId="11FC9BEF" w:rsidR="00642BF7" w:rsidRDefault="00642BF7" w:rsidP="002C64F8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그래서 h</w:t>
      </w:r>
      <w:r>
        <w:t xml:space="preserve">_gangle - 90 </w:t>
      </w:r>
      <w:r>
        <w:rPr>
          <w:rFonts w:hint="eastAsia"/>
        </w:rPr>
        <w:t>도에 바늘을 그려야 한다.</w:t>
      </w:r>
    </w:p>
    <w:p w14:paraId="22F6E9B5" w14:textId="77777777" w:rsidR="00642BF7" w:rsidRDefault="00642BF7" w:rsidP="002C64F8">
      <w:pPr>
        <w:widowControl/>
        <w:shd w:val="clear" w:color="auto" w:fill="FFFFFF"/>
        <w:wordWrap/>
        <w:autoSpaceDE/>
        <w:autoSpaceDN/>
        <w:jc w:val="left"/>
      </w:pPr>
    </w:p>
    <w:p w14:paraId="6DB01844" w14:textId="77777777" w:rsidR="00DF739D" w:rsidRPr="0063084B" w:rsidRDefault="00DF739D" w:rsidP="002C64F8">
      <w:pPr>
        <w:widowControl/>
        <w:shd w:val="clear" w:color="auto" w:fill="FFFFFF"/>
        <w:wordWrap/>
        <w:autoSpaceDE/>
        <w:autoSpaceDN/>
        <w:jc w:val="left"/>
      </w:pPr>
    </w:p>
    <w:p w14:paraId="2208B9B7" w14:textId="43C96BF6" w:rsidR="00CE7992" w:rsidRPr="0063084B" w:rsidRDefault="00CE7992" w:rsidP="00CE799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m_angle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77C36AC" w14:textId="4D59D490" w:rsidR="00484A6E" w:rsidRDefault="00CE7992" w:rsidP="00A85572">
      <w:pPr>
        <w:widowControl/>
        <w:shd w:val="clear" w:color="auto" w:fill="FFFFFF"/>
        <w:wordWrap/>
        <w:autoSpaceDE/>
        <w:autoSpaceDN/>
        <w:jc w:val="left"/>
      </w:pPr>
      <w:r>
        <w:t xml:space="preserve">   </w:t>
      </w:r>
      <w:r>
        <w:rPr>
          <w:rFonts w:hint="eastAsia"/>
        </w:rPr>
        <w:t>분 바늘의 각도 계산</w:t>
      </w:r>
    </w:p>
    <w:p w14:paraId="6D2B1FAF" w14:textId="6014378F" w:rsidR="00CE7992" w:rsidRDefault="00CE7992" w:rsidP="00CE7992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 m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78783C">
        <w:t xml:space="preserve"> </w:t>
      </w:r>
      <w:r>
        <w:t xml:space="preserve">  </w:t>
      </w:r>
      <w:r w:rsidRPr="0078783C">
        <w:t>=&gt;</w:t>
      </w:r>
      <w:r>
        <w:rPr>
          <w:rFonts w:hint="eastAsia"/>
        </w:rPr>
        <w:t xml:space="preserve"> 분 바늘이</w:t>
      </w:r>
      <w:r>
        <w:t xml:space="preserve"> 0</w:t>
      </w:r>
      <w:r w:rsidR="009B174F">
        <w:rPr>
          <w:rFonts w:hint="eastAsia"/>
        </w:rPr>
        <w:t>분</w:t>
      </w:r>
      <w:r>
        <w:rPr>
          <w:rFonts w:hint="eastAsia"/>
        </w:rPr>
        <w:t xml:space="preserve">에서 </w:t>
      </w:r>
      <w:r w:rsidR="009B174F">
        <w:t>60</w:t>
      </w:r>
      <w:r w:rsidR="009B174F">
        <w:rPr>
          <w:rFonts w:hint="eastAsia"/>
        </w:rPr>
        <w:t>분</w:t>
      </w:r>
      <w:r>
        <w:rPr>
          <w:rFonts w:hint="eastAsia"/>
        </w:rPr>
        <w:t>까지 이동하면</w:t>
      </w:r>
      <w:r>
        <w:t xml:space="preserve"> 360</w:t>
      </w:r>
      <w:r>
        <w:rPr>
          <w:rFonts w:hint="eastAsia"/>
        </w:rPr>
        <w:t>도를 이동한다.</w:t>
      </w:r>
    </w:p>
    <w:p w14:paraId="2A6B7CA1" w14:textId="3D31CE7C" w:rsidR="00CE7992" w:rsidRDefault="00CE7992" w:rsidP="00CE799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 xml:space="preserve">따라서 </w:t>
      </w:r>
      <w:r>
        <w:t>0</w:t>
      </w:r>
      <w:r w:rsidR="009B174F">
        <w:rPr>
          <w:rFonts w:hint="eastAsia"/>
        </w:rPr>
        <w:t>분을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도라고 할 때,</w:t>
      </w:r>
      <w:r>
        <w:t xml:space="preserve"> 1</w:t>
      </w:r>
      <w:r w:rsidR="009B174F">
        <w:rPr>
          <w:rFonts w:hint="eastAsia"/>
        </w:rPr>
        <w:t>분은</w:t>
      </w:r>
      <w:r>
        <w:rPr>
          <w:rFonts w:hint="eastAsia"/>
        </w:rPr>
        <w:t xml:space="preserve"> </w:t>
      </w:r>
      <w:r>
        <w:t xml:space="preserve">(360 / </w:t>
      </w:r>
      <w:r w:rsidR="009B174F">
        <w:t>60</w:t>
      </w:r>
      <w:r>
        <w:t>)</w:t>
      </w:r>
      <w:r>
        <w:rPr>
          <w:rFonts w:hint="eastAsia"/>
        </w:rPr>
        <w:t>도 이다.</w:t>
      </w:r>
    </w:p>
    <w:p w14:paraId="7898F04C" w14:textId="77777777" w:rsidR="00CE7992" w:rsidRPr="009B174F" w:rsidRDefault="00CE7992" w:rsidP="00CE7992">
      <w:pPr>
        <w:widowControl/>
        <w:shd w:val="clear" w:color="auto" w:fill="FFFFFF"/>
        <w:wordWrap/>
        <w:autoSpaceDE/>
        <w:autoSpaceDN/>
        <w:jc w:val="left"/>
      </w:pPr>
    </w:p>
    <w:p w14:paraId="1E477C36" w14:textId="100BCAEF" w:rsidR="00CE7992" w:rsidRDefault="00CE7992" w:rsidP="00CE7992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 </w:t>
      </w:r>
      <w:r w:rsidR="009B174F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="006B059C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 xml:space="preserve"> </w:t>
      </w:r>
      <w:r w:rsidRPr="00913474">
        <w:t>=&gt;</w:t>
      </w:r>
      <w:r>
        <w:t xml:space="preserve"> </w:t>
      </w:r>
      <w:r>
        <w:rPr>
          <w:rFonts w:hint="eastAsia"/>
        </w:rPr>
        <w:t>1</w:t>
      </w:r>
      <w:r w:rsidR="00EE19B6">
        <w:rPr>
          <w:rFonts w:hint="eastAsia"/>
        </w:rPr>
        <w:t>분</w:t>
      </w:r>
      <w:r>
        <w:rPr>
          <w:rFonts w:hint="eastAsia"/>
        </w:rPr>
        <w:t xml:space="preserve"> </w:t>
      </w:r>
      <w:r>
        <w:t>30</w:t>
      </w:r>
      <w:r w:rsidR="00EE19B6">
        <w:rPr>
          <w:rFonts w:hint="eastAsia"/>
        </w:rPr>
        <w:t>초</w:t>
      </w:r>
      <w:r>
        <w:rPr>
          <w:rFonts w:hint="eastAsia"/>
        </w:rPr>
        <w:t xml:space="preserve">라면 </w:t>
      </w:r>
      <w:r w:rsidR="00EE19B6">
        <w:rPr>
          <w:rFonts w:hint="eastAsia"/>
        </w:rPr>
        <w:t>분</w:t>
      </w:r>
      <w:r>
        <w:rPr>
          <w:rFonts w:hint="eastAsia"/>
        </w:rPr>
        <w:t xml:space="preserve"> 바늘은 </w:t>
      </w:r>
      <w:r>
        <w:t>1</w:t>
      </w:r>
      <w:r w:rsidR="00EE19B6">
        <w:rPr>
          <w:rFonts w:hint="eastAsia"/>
        </w:rPr>
        <w:t>분과</w:t>
      </w:r>
      <w:r>
        <w:rPr>
          <w:rFonts w:hint="eastAsia"/>
        </w:rPr>
        <w:t xml:space="preserve"> </w:t>
      </w:r>
      <w:r>
        <w:t>2</w:t>
      </w:r>
      <w:r w:rsidR="00EE19B6">
        <w:rPr>
          <w:rFonts w:hint="eastAsia"/>
        </w:rPr>
        <w:t>분</w:t>
      </w:r>
      <w:r>
        <w:rPr>
          <w:rFonts w:hint="eastAsia"/>
        </w:rPr>
        <w:t xml:space="preserve"> 사이의 </w:t>
      </w:r>
      <w:r w:rsidR="00EE19B6">
        <w:rPr>
          <w:rFonts w:hint="eastAsia"/>
        </w:rPr>
        <w:t>가운데</w:t>
      </w:r>
      <w:r>
        <w:rPr>
          <w:rFonts w:hint="eastAsia"/>
        </w:rPr>
        <w:t>에 있어야 한다.</w:t>
      </w:r>
    </w:p>
    <w:p w14:paraId="3774ECF9" w14:textId="5F48DA95" w:rsidR="00CE7992" w:rsidRDefault="00CE7992" w:rsidP="00CE799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 xml:space="preserve">즉 </w:t>
      </w:r>
      <w:r>
        <w:t>30</w:t>
      </w:r>
      <w:r w:rsidR="00EE19B6">
        <w:rPr>
          <w:rFonts w:hint="eastAsia"/>
        </w:rPr>
        <w:t>초</w:t>
      </w:r>
      <w:r>
        <w:rPr>
          <w:rFonts w:hint="eastAsia"/>
        </w:rPr>
        <w:t xml:space="preserve"> 동안 </w:t>
      </w:r>
      <w:r w:rsidR="00EE19B6">
        <w:rPr>
          <w:rFonts w:hint="eastAsia"/>
        </w:rPr>
        <w:t>분</w:t>
      </w:r>
      <w:r>
        <w:rPr>
          <w:rFonts w:hint="eastAsia"/>
        </w:rPr>
        <w:t xml:space="preserve"> 바늘은 </w:t>
      </w:r>
      <w:r>
        <w:t xml:space="preserve">(360 / </w:t>
      </w:r>
      <w:r w:rsidR="006B059C">
        <w:t>60</w:t>
      </w:r>
      <w:r>
        <w:t xml:space="preserve">) / 2 </w:t>
      </w:r>
      <w:r>
        <w:rPr>
          <w:rFonts w:hint="eastAsia"/>
        </w:rPr>
        <w:t>도 움직여야</w:t>
      </w:r>
      <w:r>
        <w:t xml:space="preserve"> </w:t>
      </w:r>
      <w:r>
        <w:rPr>
          <w:rFonts w:hint="eastAsia"/>
        </w:rPr>
        <w:t>하고</w:t>
      </w:r>
    </w:p>
    <w:p w14:paraId="1BB3DFA1" w14:textId="576B9C41" w:rsidR="00CE7992" w:rsidRDefault="00CE7992" w:rsidP="00CE799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                      1</w:t>
      </w:r>
      <w:r w:rsidR="009A14D6">
        <w:rPr>
          <w:rFonts w:hint="eastAsia"/>
        </w:rPr>
        <w:t>초</w:t>
      </w:r>
      <w:r>
        <w:rPr>
          <w:rFonts w:hint="eastAsia"/>
        </w:rPr>
        <w:t xml:space="preserve"> 동안 </w:t>
      </w:r>
      <w:r w:rsidR="009A14D6">
        <w:rPr>
          <w:rFonts w:hint="eastAsia"/>
        </w:rPr>
        <w:t>분</w:t>
      </w:r>
      <w:r>
        <w:rPr>
          <w:rFonts w:hint="eastAsia"/>
        </w:rPr>
        <w:t xml:space="preserve"> 바늘은 </w:t>
      </w:r>
      <w:r>
        <w:t xml:space="preserve">(360 / </w:t>
      </w:r>
      <w:r w:rsidR="009A14D6">
        <w:t>60</w:t>
      </w:r>
      <w:r>
        <w:t xml:space="preserve">) / 60 </w:t>
      </w:r>
      <w:r>
        <w:rPr>
          <w:rFonts w:hint="eastAsia"/>
        </w:rPr>
        <w:t>도 움직여야 한다.</w:t>
      </w:r>
    </w:p>
    <w:p w14:paraId="0A3C6E42" w14:textId="77777777" w:rsidR="00CE7992" w:rsidRPr="00CE7992" w:rsidRDefault="00CE7992" w:rsidP="00A85572">
      <w:pPr>
        <w:widowControl/>
        <w:shd w:val="clear" w:color="auto" w:fill="FFFFFF"/>
        <w:wordWrap/>
        <w:autoSpaceDE/>
        <w:autoSpaceDN/>
        <w:jc w:val="left"/>
      </w:pPr>
    </w:p>
    <w:p w14:paraId="189D30FC" w14:textId="616CFA6D" w:rsidR="008D7DB0" w:rsidRPr="0063084B" w:rsidRDefault="008D7DB0" w:rsidP="008D7DB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s_angle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398F890" w14:textId="36E9B668" w:rsidR="00484A6E" w:rsidRDefault="00054815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초 바늘의 각도 계산</w:t>
      </w:r>
    </w:p>
    <w:p w14:paraId="3B39C167" w14:textId="072AA380" w:rsidR="00054815" w:rsidRDefault="00054815" w:rsidP="00054815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 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78783C">
        <w:t xml:space="preserve"> </w:t>
      </w:r>
      <w:r>
        <w:t xml:space="preserve">  </w:t>
      </w:r>
      <w:r w:rsidRPr="0078783C">
        <w:t>=&gt;</w:t>
      </w:r>
      <w:r>
        <w:rPr>
          <w:rFonts w:hint="eastAsia"/>
        </w:rPr>
        <w:t xml:space="preserve"> 초 바늘이</w:t>
      </w:r>
      <w:r>
        <w:t xml:space="preserve"> 0</w:t>
      </w:r>
      <w:r>
        <w:rPr>
          <w:rFonts w:hint="eastAsia"/>
        </w:rPr>
        <w:t xml:space="preserve">초에서 </w:t>
      </w:r>
      <w:r>
        <w:t>60</w:t>
      </w:r>
      <w:r>
        <w:rPr>
          <w:rFonts w:hint="eastAsia"/>
        </w:rPr>
        <w:t>초까지 이동하면</w:t>
      </w:r>
      <w:r>
        <w:t xml:space="preserve"> 360</w:t>
      </w:r>
      <w:r>
        <w:rPr>
          <w:rFonts w:hint="eastAsia"/>
        </w:rPr>
        <w:t>도를 이동한다.</w:t>
      </w:r>
    </w:p>
    <w:p w14:paraId="31BD5BEB" w14:textId="6F6A9EF5" w:rsidR="00054815" w:rsidRDefault="00054815" w:rsidP="00054815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 xml:space="preserve">따라서 </w:t>
      </w:r>
      <w:r>
        <w:t>0</w:t>
      </w:r>
      <w:r>
        <w:rPr>
          <w:rFonts w:hint="eastAsia"/>
        </w:rPr>
        <w:t xml:space="preserve">초를 </w:t>
      </w:r>
      <w:r>
        <w:t>0</w:t>
      </w:r>
      <w:r>
        <w:rPr>
          <w:rFonts w:hint="eastAsia"/>
        </w:rPr>
        <w:t>도라고 할 때,</w:t>
      </w:r>
      <w:r>
        <w:t xml:space="preserve"> 1</w:t>
      </w:r>
      <w:r>
        <w:rPr>
          <w:rFonts w:hint="eastAsia"/>
        </w:rPr>
        <w:t xml:space="preserve">초는 </w:t>
      </w:r>
      <w:r>
        <w:t>(360 / 60)</w:t>
      </w:r>
      <w:r>
        <w:rPr>
          <w:rFonts w:hint="eastAsia"/>
        </w:rPr>
        <w:t>도 이다.</w:t>
      </w:r>
    </w:p>
    <w:p w14:paraId="3F078561" w14:textId="77777777" w:rsidR="00054815" w:rsidRPr="00054815" w:rsidRDefault="00054815" w:rsidP="00A85572">
      <w:pPr>
        <w:widowControl/>
        <w:shd w:val="clear" w:color="auto" w:fill="FFFFFF"/>
        <w:wordWrap/>
        <w:autoSpaceDE/>
        <w:autoSpaceDN/>
        <w:jc w:val="left"/>
      </w:pPr>
    </w:p>
    <w:p w14:paraId="5FFCA43F" w14:textId="75621C5B" w:rsidR="00C235CB" w:rsidRDefault="00C235CB" w:rsidP="00AC03C1"/>
    <w:p w14:paraId="4FE6D122" w14:textId="77777777" w:rsidR="00516020" w:rsidRPr="00C235CB" w:rsidRDefault="00516020" w:rsidP="00AC03C1"/>
    <w:p w14:paraId="1FEC0B5C" w14:textId="397349CA" w:rsidR="0063084B" w:rsidRDefault="0063084B" w:rsidP="00A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5FC5" w14:paraId="5F931FA9" w14:textId="77777777" w:rsidTr="00A45FC5">
        <w:tc>
          <w:tcPr>
            <w:tcW w:w="10456" w:type="dxa"/>
          </w:tcPr>
          <w:p w14:paraId="2E1F59A1" w14:textId="1B3E9D07"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3BE4C1C" w14:textId="4C1ADDD9"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67A80C0" w14:textId="3DBDB289"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4AA1088" w14:textId="4B114DC0"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</w:t>
            </w:r>
            <w:r w:rsidR="00FE62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sin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B48EF85" w14:textId="3FBD2911"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819B169" w14:textId="56DD4F5C"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lineWidth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CB7D8CB" w14:textId="033A62A1"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404C0CF" w14:textId="71E664AC"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5658F9A" w14:textId="2EB0FE71"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"#008"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442EEF3" w14:textId="571E0B71"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9F037A3" w14:textId="68953567" w:rsidR="00A45FC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6E29E9B" w14:textId="4C20D077" w:rsidR="00A45FC5" w:rsidRDefault="00A45FC5" w:rsidP="00AC03C1"/>
    <w:p w14:paraId="74B8DDC0" w14:textId="2D6C5519" w:rsidR="004830BC" w:rsidRDefault="004830BC" w:rsidP="004830B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radian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PI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180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angle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0097AAC" w14:textId="7E5BA7E6" w:rsidR="004830BC" w:rsidRDefault="004830BC" w:rsidP="004830BC">
      <w:pPr>
        <w:widowControl/>
        <w:shd w:val="clear" w:color="auto" w:fill="FFFFFF"/>
        <w:wordWrap/>
        <w:autoSpaceDE/>
        <w:autoSpaceDN/>
        <w:jc w:val="left"/>
      </w:pPr>
      <w:r w:rsidRPr="004830BC">
        <w:t xml:space="preserve">  degree</w:t>
      </w:r>
      <w:r>
        <w:t xml:space="preserve"> </w:t>
      </w:r>
      <w:r>
        <w:rPr>
          <w:rFonts w:hint="eastAsia"/>
        </w:rPr>
        <w:t xml:space="preserve">각도를 </w:t>
      </w:r>
      <w:r>
        <w:t xml:space="preserve">radian </w:t>
      </w:r>
      <w:r>
        <w:rPr>
          <w:rFonts w:hint="eastAsia"/>
        </w:rPr>
        <w:t>값으로 변환한다.</w:t>
      </w:r>
    </w:p>
    <w:p w14:paraId="1D450B9B" w14:textId="4F51BEA4" w:rsidR="004830BC" w:rsidRDefault="00F16B3C" w:rsidP="004830BC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예:</w:t>
      </w:r>
      <w:r>
        <w:t xml:space="preserve"> </w:t>
      </w:r>
      <w:r w:rsidR="00E407FF">
        <w:t>18</w:t>
      </w:r>
      <w:r>
        <w:t>0</w:t>
      </w:r>
      <w:r>
        <w:rPr>
          <w:rFonts w:hint="eastAsia"/>
        </w:rPr>
        <w:t xml:space="preserve">도 </w:t>
      </w:r>
      <w:r>
        <w:t xml:space="preserve">= </w:t>
      </w:r>
      <w:r w:rsidR="00E407FF">
        <w:t>1</w:t>
      </w:r>
      <w:r w:rsidRPr="00B8276B">
        <w:rPr>
          <w:rFonts w:hAnsi="굴림체" w:hint="eastAsia"/>
        </w:rPr>
        <w:t>π</w:t>
      </w:r>
      <w:r>
        <w:t>)</w:t>
      </w:r>
    </w:p>
    <w:p w14:paraId="2602034D" w14:textId="36455A72" w:rsidR="00F16B3C" w:rsidRDefault="00F16B3C" w:rsidP="004830BC">
      <w:pPr>
        <w:widowControl/>
        <w:shd w:val="clear" w:color="auto" w:fill="FFFFFF"/>
        <w:wordWrap/>
        <w:autoSpaceDE/>
        <w:autoSpaceDN/>
        <w:jc w:val="left"/>
      </w:pPr>
    </w:p>
    <w:p w14:paraId="7EF4FCB4" w14:textId="79103DDC" w:rsidR="00E407FF" w:rsidRPr="0063084B" w:rsidRDefault="00E407FF" w:rsidP="00E407F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centerX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63084B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cos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radian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 *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radius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78F8C90" w14:textId="5361FA32" w:rsidR="00E407FF" w:rsidRPr="0063084B" w:rsidRDefault="00E407FF" w:rsidP="00E407F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y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center</w:t>
      </w:r>
      <w:r w:rsidR="00FE622B">
        <w:rPr>
          <w:rFonts w:ascii="Consolas" w:eastAsia="굴림" w:hAnsi="Consolas" w:cs="굴림"/>
          <w:color w:val="001080"/>
          <w:kern w:val="0"/>
          <w:sz w:val="21"/>
          <w:szCs w:val="21"/>
        </w:rPr>
        <w:t>Y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63084B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sin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radian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 *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radius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DAB871B" w14:textId="6DB2C6C6" w:rsidR="00F16B3C" w:rsidRDefault="00E407FF" w:rsidP="004830BC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바늘 끝의 </w:t>
      </w:r>
      <w:r w:rsidR="008046A5">
        <w:t xml:space="preserve">x, y </w:t>
      </w:r>
      <w:r w:rsidR="008046A5">
        <w:rPr>
          <w:rFonts w:hint="eastAsia"/>
        </w:rPr>
        <w:t>좌표를 계산한다.</w:t>
      </w:r>
    </w:p>
    <w:p w14:paraId="7E807A82" w14:textId="21E8D2AD" w:rsidR="008046A5" w:rsidRDefault="008046A5" w:rsidP="004830BC">
      <w:pPr>
        <w:widowControl/>
        <w:shd w:val="clear" w:color="auto" w:fill="FFFFFF"/>
        <w:wordWrap/>
        <w:autoSpaceDE/>
        <w:autoSpaceDN/>
        <w:jc w:val="left"/>
      </w:pPr>
    </w:p>
    <w:p w14:paraId="02127B8A" w14:textId="5DDB5CB0" w:rsidR="008046A5" w:rsidRPr="0063084B" w:rsidRDefault="00854A6F" w:rsidP="008046A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315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="008046A5"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moveTo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8046A5"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centerX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="008046A5"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centerY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A1A0EAA" w14:textId="15F2F358" w:rsidR="008046A5" w:rsidRPr="0063084B" w:rsidRDefault="00854A6F" w:rsidP="008046A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315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="008046A5"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lineTo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8046A5"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="008046A5"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y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98C00B8" w14:textId="6F793E51" w:rsidR="004830BC" w:rsidRDefault="008046A5" w:rsidP="004830BC">
      <w:pPr>
        <w:widowControl/>
        <w:shd w:val="clear" w:color="auto" w:fill="FFFFFF"/>
        <w:wordWrap/>
        <w:autoSpaceDE/>
        <w:autoSpaceDN/>
        <w:jc w:val="left"/>
      </w:pPr>
      <w:r>
        <w:t xml:space="preserve">  </w:t>
      </w:r>
      <w:r>
        <w:rPr>
          <w:rFonts w:hint="eastAsia"/>
        </w:rPr>
        <w:t>시계 중심에서 바늘끝까지 직선</w:t>
      </w:r>
    </w:p>
    <w:p w14:paraId="19588990" w14:textId="1B897325" w:rsidR="00411FE6" w:rsidRDefault="00411F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FD7686" w14:textId="56F238CB" w:rsidR="004830BC" w:rsidRDefault="004830BC" w:rsidP="00A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1E7A" w14:paraId="47B02B54" w14:textId="77777777" w:rsidTr="00661E7A">
        <w:tc>
          <w:tcPr>
            <w:tcW w:w="10456" w:type="dxa"/>
          </w:tcPr>
          <w:p w14:paraId="4C7B07DD" w14:textId="1AC54C1A" w:rsidR="00661E7A" w:rsidRPr="0063084B" w:rsidRDefault="00661E7A" w:rsidP="00661E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308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6E974AA" w14:textId="0A7D68B1" w:rsidR="00661E7A" w:rsidRPr="0063084B" w:rsidRDefault="00661E7A" w:rsidP="00661E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6308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084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3084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4F998BE" w14:textId="77777777" w:rsidR="00661E7A" w:rsidRDefault="00661E7A" w:rsidP="00661E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084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3084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17FC5E09" w14:textId="36ED1C5F" w:rsidR="00661E7A" w:rsidRPr="00661E7A" w:rsidRDefault="00661E7A" w:rsidP="00661E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47B8F31" w14:textId="77777777" w:rsidR="000A44E1" w:rsidRDefault="000A44E1" w:rsidP="00AC03C1"/>
    <w:p w14:paraId="388B8D8E" w14:textId="2CC44094" w:rsidR="004E701C" w:rsidRPr="0063084B" w:rsidRDefault="004E701C" w:rsidP="004E701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window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onload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... }</w:t>
      </w:r>
    </w:p>
    <w:p w14:paraId="14A9831C" w14:textId="14F29987" w:rsidR="001B4831" w:rsidRDefault="000A44E1" w:rsidP="001B483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현재 페이지의 모든 내용이 웹브라우저에 로드(</w:t>
      </w:r>
      <w:r>
        <w:t>load)</w:t>
      </w:r>
      <w:r>
        <w:rPr>
          <w:rFonts w:hint="eastAsia"/>
        </w:rPr>
        <w:t>된 후 이 함수가 호출된다.</w:t>
      </w:r>
    </w:p>
    <w:p w14:paraId="39F89367" w14:textId="371C14B8" w:rsidR="000A44E1" w:rsidRDefault="000A44E1" w:rsidP="001B4831"/>
    <w:p w14:paraId="4B53AA3D" w14:textId="77619AB1" w:rsidR="004E701C" w:rsidRDefault="004E701C" w:rsidP="001B4831">
      <w:r>
        <w:rPr>
          <w:rFonts w:hint="eastAsia"/>
        </w:rPr>
        <w:t>c</w:t>
      </w:r>
      <w:r>
        <w:t xml:space="preserve">anvas </w:t>
      </w:r>
      <w:r>
        <w:rPr>
          <w:rFonts w:hint="eastAsia"/>
        </w:rPr>
        <w:t xml:space="preserve">배경에 </w:t>
      </w:r>
      <w:r>
        <w:t xml:space="preserve">clock.png </w:t>
      </w:r>
      <w:r>
        <w:rPr>
          <w:rFonts w:hint="eastAsia"/>
        </w:rPr>
        <w:t>그림이 그려져야 한다.</w:t>
      </w:r>
    </w:p>
    <w:p w14:paraId="0AB68B1D" w14:textId="4BC50CCE" w:rsidR="00411FE6" w:rsidRDefault="004E701C" w:rsidP="001B4831">
      <w:r>
        <w:rPr>
          <w:rFonts w:hint="eastAsia"/>
        </w:rPr>
        <w:t>c</w:t>
      </w:r>
      <w:r>
        <w:t xml:space="preserve">lock.png </w:t>
      </w:r>
      <w:r>
        <w:rPr>
          <w:rFonts w:hint="eastAsia"/>
        </w:rPr>
        <w:t xml:space="preserve">파일이 웹브라우저에 로드된 후에야 </w:t>
      </w:r>
      <w:r>
        <w:t xml:space="preserve">canvas </w:t>
      </w:r>
      <w:r>
        <w:rPr>
          <w:rFonts w:hint="eastAsia"/>
        </w:rPr>
        <w:t xml:space="preserve">객체를 </w:t>
      </w:r>
      <w:r w:rsidR="00411FE6">
        <w:rPr>
          <w:rFonts w:hint="eastAsia"/>
        </w:rPr>
        <w:t>사용할 수 있고</w:t>
      </w:r>
      <w:r w:rsidR="00411FE6">
        <w:t>,</w:t>
      </w:r>
    </w:p>
    <w:p w14:paraId="12A2829A" w14:textId="2F565050" w:rsidR="00411FE6" w:rsidRDefault="00411FE6" w:rsidP="001B4831">
      <w:r>
        <w:t>context</w:t>
      </w:r>
      <w:r>
        <w:rPr>
          <w:rFonts w:hint="eastAsia"/>
        </w:rPr>
        <w:t xml:space="preserve"> 객체에 대한 참조를 구할 수도 있다.</w:t>
      </w:r>
    </w:p>
    <w:p w14:paraId="1D53E9CA" w14:textId="28609545" w:rsidR="00411FE6" w:rsidRDefault="00411FE6" w:rsidP="001B4831"/>
    <w:p w14:paraId="0E2ADEA2" w14:textId="77777777" w:rsidR="00015A3C" w:rsidRDefault="00015A3C" w:rsidP="00015A3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app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canvas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getContext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3084B">
        <w:rPr>
          <w:rFonts w:ascii="Consolas" w:eastAsia="굴림" w:hAnsi="Consolas" w:cs="굴림"/>
          <w:color w:val="A31515"/>
          <w:kern w:val="0"/>
          <w:sz w:val="21"/>
          <w:szCs w:val="21"/>
        </w:rPr>
        <w:t>"2d"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14:paraId="1C4B41E0" w14:textId="18AAA520" w:rsidR="00015A3C" w:rsidRDefault="00015A3C" w:rsidP="001B4831">
      <w:r>
        <w:t xml:space="preserve">  </w:t>
      </w:r>
      <w:r>
        <w:rPr>
          <w:rFonts w:hint="eastAsia"/>
        </w:rPr>
        <w:t>c</w:t>
      </w:r>
      <w:r>
        <w:t xml:space="preserve">anvas context </w:t>
      </w:r>
      <w:r>
        <w:rPr>
          <w:rFonts w:hint="eastAsia"/>
        </w:rPr>
        <w:t>객체에 대한 참조를</w:t>
      </w:r>
      <w:r>
        <w:t xml:space="preserve">,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앱 객체의 </w:t>
      </w:r>
      <w:r>
        <w:t xml:space="preserve">context </w:t>
      </w:r>
      <w:r>
        <w:rPr>
          <w:rFonts w:hint="eastAsia"/>
        </w:rPr>
        <w:t>속성에 대입한다.</w:t>
      </w:r>
    </w:p>
    <w:p w14:paraId="658D8DF5" w14:textId="028BE396" w:rsidR="00015A3C" w:rsidRDefault="00015A3C" w:rsidP="001B4831"/>
    <w:p w14:paraId="2D1D5009" w14:textId="589445E1" w:rsidR="00411FE6" w:rsidRDefault="00411FE6" w:rsidP="001B4831"/>
    <w:p w14:paraId="4B49B60F" w14:textId="77777777" w:rsidR="00411FE6" w:rsidRDefault="00411FE6" w:rsidP="001B4831"/>
    <w:p w14:paraId="5C57AEC5" w14:textId="2AD897BB" w:rsidR="00404CAD" w:rsidRDefault="00404CA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241A471" w14:textId="53E4A7BD" w:rsidR="00404CAD" w:rsidRDefault="00404CAD" w:rsidP="00404CAD">
      <w:pPr>
        <w:pStyle w:val="Heading2"/>
      </w:pPr>
      <w:bookmarkStart w:id="19" w:name="_Toc38204817"/>
      <w:r>
        <w:rPr>
          <w:rFonts w:hint="eastAsia"/>
        </w:rPr>
        <w:lastRenderedPageBreak/>
        <w:t>시계</w:t>
      </w:r>
      <w:bookmarkEnd w:id="19"/>
    </w:p>
    <w:p w14:paraId="0603E118" w14:textId="2C654F78" w:rsidR="00404CAD" w:rsidRDefault="00404CAD" w:rsidP="00404CAD">
      <w:pPr>
        <w:pStyle w:val="Heading3"/>
      </w:pPr>
      <w:r>
        <w:rPr>
          <w:rFonts w:hint="eastAsia"/>
        </w:rPr>
        <w:t>a</w:t>
      </w:r>
      <w:r>
        <w:t>nalog_clock3.html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4CAD" w14:paraId="5D96A503" w14:textId="77777777" w:rsidTr="00404CAD">
        <w:tc>
          <w:tcPr>
            <w:tcW w:w="10456" w:type="dxa"/>
          </w:tcPr>
          <w:p w14:paraId="3F909684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28EB2D6E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13AA8E1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26DAA5D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42D7777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F4D0D96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A0F08EA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DD5AF2D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9AE5E11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canvas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</w:p>
          <w:p w14:paraId="015B6A73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background-image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url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clock.png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</w:p>
          <w:p w14:paraId="2B0F8111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background-size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background-position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CD72101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background-repeat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no-repeat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419C857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5C2790CD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4EAECD6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38CC686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7AA8FB63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FC0F6C8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14:paraId="68C82D32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627ACF7F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C773067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3889D29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B01FB25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60C9EB3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D30EDDA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921A034" w14:textId="77777777" w:rsidR="009931F5" w:rsidRPr="009931F5" w:rsidRDefault="009931F5" w:rsidP="009931F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clearCanvas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A0BED31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69745C5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getHours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getMinutes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getSeconds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45C6FA8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93458BF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130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83D73A0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8898B9A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FBD81EA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42DC84C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B69E0BA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07DF269A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6D88C0F" w14:textId="77777777" w:rsidR="009931F5" w:rsidRPr="009931F5" w:rsidRDefault="009931F5" w:rsidP="009931F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clearCanvas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C81D213" w14:textId="77777777" w:rsidR="009931F5" w:rsidRPr="009931F5" w:rsidRDefault="009931F5" w:rsidP="009931F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clearRect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B64E656" w14:textId="77777777" w:rsidR="009931F5" w:rsidRPr="009931F5" w:rsidRDefault="009931F5" w:rsidP="009931F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    </w:t>
            </w:r>
          </w:p>
          <w:p w14:paraId="18E55D5E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23B96D2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315CE8E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6A1F660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31F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E75A414" w14:textId="538F3D5C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</w:t>
            </w:r>
            <w:r w:rsidR="003841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31F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sin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2247FFD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D4ED5F7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lineWidth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4734265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4C6D21E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A778FED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"#008"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7D97ECB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DE209C9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739E4E44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B2D7646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3A1F20BD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737CD2C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2C6FB03" w14:textId="77777777" w:rsidR="009931F5" w:rsidRPr="009931F5" w:rsidRDefault="009931F5" w:rsidP="009931F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(()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6985663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14:paraId="4D370BED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3D15598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0CD8189" w14:textId="77777777"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lastRenderedPageBreak/>
              <w:t>&lt;/html&gt;</w:t>
            </w:r>
          </w:p>
          <w:p w14:paraId="58D77B00" w14:textId="77777777" w:rsidR="00404CAD" w:rsidRDefault="00404CAD" w:rsidP="009931F5"/>
        </w:tc>
      </w:tr>
    </w:tbl>
    <w:p w14:paraId="45A6795F" w14:textId="5DCBF8D0" w:rsidR="00404CAD" w:rsidRDefault="00404CAD" w:rsidP="00404CAD"/>
    <w:p w14:paraId="7515203F" w14:textId="06976C52" w:rsidR="00E00393" w:rsidRPr="00404CAD" w:rsidRDefault="00E00393" w:rsidP="00404CAD">
      <w:r>
        <w:rPr>
          <w:rFonts w:hint="eastAsia"/>
        </w:rPr>
        <w:t>노란색으로 칠한 코드가 추가되었다.</w:t>
      </w:r>
    </w:p>
    <w:p w14:paraId="50A73261" w14:textId="2D52CD12" w:rsidR="00404CAD" w:rsidRDefault="00404CAD" w:rsidP="00404CAD"/>
    <w:p w14:paraId="1A364B0D" w14:textId="4284CFBB" w:rsidR="00A15A08" w:rsidRPr="00A15A08" w:rsidRDefault="009931F5" w:rsidP="00A15A0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31F5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="00A15A08" w:rsidRPr="00A15A08">
        <w:rPr>
          <w:rFonts w:ascii="Consolas" w:eastAsia="굴림" w:hAnsi="Consolas" w:cs="굴림"/>
          <w:color w:val="795E26"/>
          <w:kern w:val="0"/>
          <w:sz w:val="21"/>
          <w:szCs w:val="21"/>
        </w:rPr>
        <w:t>clearRect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A15A08" w:rsidRPr="00A15A0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="00A15A08" w:rsidRPr="00A15A0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="00A15A08" w:rsidRPr="00A15A08">
        <w:rPr>
          <w:rFonts w:ascii="Consolas" w:eastAsia="굴림" w:hAnsi="Consolas" w:cs="굴림"/>
          <w:color w:val="001080"/>
          <w:kern w:val="0"/>
          <w:sz w:val="21"/>
          <w:szCs w:val="21"/>
        </w:rPr>
        <w:t>centerX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="00A15A08" w:rsidRPr="00A15A0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="00A15A08" w:rsidRPr="00A15A08">
        <w:rPr>
          <w:rFonts w:ascii="Consolas" w:eastAsia="굴림" w:hAnsi="Consolas" w:cs="굴림"/>
          <w:color w:val="001080"/>
          <w:kern w:val="0"/>
          <w:sz w:val="21"/>
          <w:szCs w:val="21"/>
        </w:rPr>
        <w:t>centerY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="00A15A08" w:rsidRPr="00A15A0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C91FF28" w14:textId="6F6F4E4D" w:rsidR="00A15A08" w:rsidRDefault="00A15A08" w:rsidP="00404CA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시계 바늘이 그려지는 영역을 지운다.</w:t>
      </w:r>
    </w:p>
    <w:p w14:paraId="1C1BCC65" w14:textId="717D123C" w:rsidR="00A15A08" w:rsidRDefault="00A15A08" w:rsidP="00404CAD"/>
    <w:p w14:paraId="663175F1" w14:textId="128678FE" w:rsidR="00A15A08" w:rsidRDefault="00A15A08" w:rsidP="00404CAD"/>
    <w:p w14:paraId="230E5A62" w14:textId="4384789A" w:rsidR="00A15A08" w:rsidRPr="00A15A08" w:rsidRDefault="00A15A08" w:rsidP="00A15A0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15A08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r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(() </w:t>
      </w:r>
      <w:r w:rsidRPr="00A15A08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15A08">
        <w:rPr>
          <w:rFonts w:ascii="Consolas" w:eastAsia="굴림" w:hAnsi="Consolas" w:cs="굴림"/>
          <w:color w:val="795E26"/>
          <w:kern w:val="0"/>
          <w:sz w:val="21"/>
          <w:szCs w:val="21"/>
        </w:rPr>
        <w:t>drawClock</w:t>
      </w:r>
      <w:r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(), </w:t>
      </w:r>
      <w:r w:rsidRPr="00A15A08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BDC64F7" w14:textId="7469C42F" w:rsidR="00A15A08" w:rsidRDefault="00A15A08" w:rsidP="00404CAD"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 xml:space="preserve">초마다 한 번씩 </w:t>
      </w:r>
      <w:r>
        <w:t xml:space="preserve">drawClock </w:t>
      </w:r>
      <w:r w:rsidR="009931F5">
        <w:rPr>
          <w:rFonts w:hint="eastAsia"/>
        </w:rPr>
        <w:t>함수를</w:t>
      </w:r>
      <w:r>
        <w:rPr>
          <w:rFonts w:hint="eastAsia"/>
        </w:rPr>
        <w:t xml:space="preserve"> 호출하여 시계 바늘을 그린다.</w:t>
      </w:r>
    </w:p>
    <w:p w14:paraId="6F21BBA0" w14:textId="7C27DB50" w:rsidR="00A15A08" w:rsidRDefault="00A15A08" w:rsidP="00404CAD"/>
    <w:p w14:paraId="20158560" w14:textId="77777777" w:rsidR="00A15A08" w:rsidRDefault="00A15A08" w:rsidP="00404CAD"/>
    <w:p w14:paraId="289AC1CF" w14:textId="77777777" w:rsidR="00A15A08" w:rsidRPr="00404CAD" w:rsidRDefault="00A15A08" w:rsidP="00404CAD"/>
    <w:p w14:paraId="4C171CEB" w14:textId="77777777" w:rsidR="00404CAD" w:rsidRPr="001B4831" w:rsidRDefault="00404CAD" w:rsidP="001B4831"/>
    <w:sectPr w:rsidR="00404CAD" w:rsidRPr="001B4831" w:rsidSect="00B12C18">
      <w:footerReference w:type="default" r:id="rId35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90C45" w14:textId="77777777" w:rsidR="0059226F" w:rsidRDefault="0059226F" w:rsidP="00B12C18">
      <w:r>
        <w:separator/>
      </w:r>
    </w:p>
  </w:endnote>
  <w:endnote w:type="continuationSeparator" w:id="0">
    <w:p w14:paraId="3088C4C8" w14:textId="77777777" w:rsidR="0059226F" w:rsidRDefault="0059226F" w:rsidP="00B12C18">
      <w:r>
        <w:continuationSeparator/>
      </w:r>
    </w:p>
  </w:endnote>
  <w:endnote w:type="continuationNotice" w:id="1">
    <w:p w14:paraId="205E1C72" w14:textId="77777777" w:rsidR="0059226F" w:rsidRDefault="00592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98650" w14:textId="77777777" w:rsidR="0059226F" w:rsidRDefault="0059226F" w:rsidP="00B12C18">
      <w:r>
        <w:separator/>
      </w:r>
    </w:p>
  </w:footnote>
  <w:footnote w:type="continuationSeparator" w:id="0">
    <w:p w14:paraId="18320114" w14:textId="77777777" w:rsidR="0059226F" w:rsidRDefault="0059226F" w:rsidP="00B12C18">
      <w:r>
        <w:continuationSeparator/>
      </w:r>
    </w:p>
  </w:footnote>
  <w:footnote w:type="continuationNotice" w:id="1">
    <w:p w14:paraId="700BDDE1" w14:textId="77777777" w:rsidR="0059226F" w:rsidRDefault="005922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5A3C"/>
    <w:rsid w:val="00016A5C"/>
    <w:rsid w:val="00021966"/>
    <w:rsid w:val="000223F0"/>
    <w:rsid w:val="00025722"/>
    <w:rsid w:val="00034572"/>
    <w:rsid w:val="00034866"/>
    <w:rsid w:val="00036826"/>
    <w:rsid w:val="00036914"/>
    <w:rsid w:val="00036CAF"/>
    <w:rsid w:val="000377BB"/>
    <w:rsid w:val="00040201"/>
    <w:rsid w:val="00040375"/>
    <w:rsid w:val="000411DA"/>
    <w:rsid w:val="00041CE4"/>
    <w:rsid w:val="000428D2"/>
    <w:rsid w:val="00045244"/>
    <w:rsid w:val="0005304F"/>
    <w:rsid w:val="00054166"/>
    <w:rsid w:val="00054815"/>
    <w:rsid w:val="00060E9D"/>
    <w:rsid w:val="00061F80"/>
    <w:rsid w:val="00062197"/>
    <w:rsid w:val="000639B9"/>
    <w:rsid w:val="00065E6A"/>
    <w:rsid w:val="00070454"/>
    <w:rsid w:val="00070AC8"/>
    <w:rsid w:val="00071D5E"/>
    <w:rsid w:val="000741BD"/>
    <w:rsid w:val="00075027"/>
    <w:rsid w:val="00075251"/>
    <w:rsid w:val="00080B36"/>
    <w:rsid w:val="00080BCA"/>
    <w:rsid w:val="000822A7"/>
    <w:rsid w:val="000828C5"/>
    <w:rsid w:val="00090205"/>
    <w:rsid w:val="000907FF"/>
    <w:rsid w:val="000942A7"/>
    <w:rsid w:val="00094945"/>
    <w:rsid w:val="00094E18"/>
    <w:rsid w:val="00095207"/>
    <w:rsid w:val="00096933"/>
    <w:rsid w:val="000A39FF"/>
    <w:rsid w:val="000A44E1"/>
    <w:rsid w:val="000B3756"/>
    <w:rsid w:val="000B4739"/>
    <w:rsid w:val="000B5A24"/>
    <w:rsid w:val="000C3732"/>
    <w:rsid w:val="000C3BB4"/>
    <w:rsid w:val="000C5328"/>
    <w:rsid w:val="000D2A8B"/>
    <w:rsid w:val="000D2A98"/>
    <w:rsid w:val="000D5B3C"/>
    <w:rsid w:val="000D7B74"/>
    <w:rsid w:val="000E001D"/>
    <w:rsid w:val="000E42AB"/>
    <w:rsid w:val="000E43BF"/>
    <w:rsid w:val="000F25E2"/>
    <w:rsid w:val="000F404B"/>
    <w:rsid w:val="001068E5"/>
    <w:rsid w:val="00110876"/>
    <w:rsid w:val="00114DCD"/>
    <w:rsid w:val="00120C14"/>
    <w:rsid w:val="00121FDE"/>
    <w:rsid w:val="00123E02"/>
    <w:rsid w:val="00123E4D"/>
    <w:rsid w:val="00127D63"/>
    <w:rsid w:val="00127DE4"/>
    <w:rsid w:val="00130F3F"/>
    <w:rsid w:val="0013295F"/>
    <w:rsid w:val="00134DC4"/>
    <w:rsid w:val="0014047A"/>
    <w:rsid w:val="00142722"/>
    <w:rsid w:val="001442F0"/>
    <w:rsid w:val="00144F24"/>
    <w:rsid w:val="00145302"/>
    <w:rsid w:val="00145FC8"/>
    <w:rsid w:val="0015001E"/>
    <w:rsid w:val="0015159E"/>
    <w:rsid w:val="00160417"/>
    <w:rsid w:val="0016160C"/>
    <w:rsid w:val="0016412E"/>
    <w:rsid w:val="001657E8"/>
    <w:rsid w:val="001659A3"/>
    <w:rsid w:val="00172F2A"/>
    <w:rsid w:val="001762D3"/>
    <w:rsid w:val="00176AD8"/>
    <w:rsid w:val="00176DCA"/>
    <w:rsid w:val="00181F04"/>
    <w:rsid w:val="001844F3"/>
    <w:rsid w:val="001910CE"/>
    <w:rsid w:val="00191B0A"/>
    <w:rsid w:val="00191F40"/>
    <w:rsid w:val="00192E92"/>
    <w:rsid w:val="00194CA8"/>
    <w:rsid w:val="001A121C"/>
    <w:rsid w:val="001A2FE8"/>
    <w:rsid w:val="001A4521"/>
    <w:rsid w:val="001A4C2B"/>
    <w:rsid w:val="001A5082"/>
    <w:rsid w:val="001B01A5"/>
    <w:rsid w:val="001B4831"/>
    <w:rsid w:val="001B544F"/>
    <w:rsid w:val="001B7D20"/>
    <w:rsid w:val="001C1AE9"/>
    <w:rsid w:val="001C34F8"/>
    <w:rsid w:val="001C4F26"/>
    <w:rsid w:val="001D0F28"/>
    <w:rsid w:val="001D50A4"/>
    <w:rsid w:val="001E0593"/>
    <w:rsid w:val="001E26D7"/>
    <w:rsid w:val="001E34EE"/>
    <w:rsid w:val="001E52F5"/>
    <w:rsid w:val="001E7879"/>
    <w:rsid w:val="0020399F"/>
    <w:rsid w:val="0020772B"/>
    <w:rsid w:val="002161B8"/>
    <w:rsid w:val="002162CC"/>
    <w:rsid w:val="00222468"/>
    <w:rsid w:val="00224B5D"/>
    <w:rsid w:val="00227A7F"/>
    <w:rsid w:val="0023024A"/>
    <w:rsid w:val="00230789"/>
    <w:rsid w:val="00231304"/>
    <w:rsid w:val="00231452"/>
    <w:rsid w:val="00231AC2"/>
    <w:rsid w:val="00232083"/>
    <w:rsid w:val="00232EFE"/>
    <w:rsid w:val="00234ACD"/>
    <w:rsid w:val="00235C9B"/>
    <w:rsid w:val="00236695"/>
    <w:rsid w:val="00242B3A"/>
    <w:rsid w:val="00245774"/>
    <w:rsid w:val="0025173A"/>
    <w:rsid w:val="0025494F"/>
    <w:rsid w:val="002562A8"/>
    <w:rsid w:val="00257A53"/>
    <w:rsid w:val="00266991"/>
    <w:rsid w:val="00266DD4"/>
    <w:rsid w:val="002677B1"/>
    <w:rsid w:val="00271942"/>
    <w:rsid w:val="00271F58"/>
    <w:rsid w:val="00272DA7"/>
    <w:rsid w:val="00275589"/>
    <w:rsid w:val="00280178"/>
    <w:rsid w:val="00281FEC"/>
    <w:rsid w:val="002836CF"/>
    <w:rsid w:val="00290C13"/>
    <w:rsid w:val="002926E2"/>
    <w:rsid w:val="00294997"/>
    <w:rsid w:val="002968E9"/>
    <w:rsid w:val="002A296C"/>
    <w:rsid w:val="002A5DE3"/>
    <w:rsid w:val="002B099B"/>
    <w:rsid w:val="002B40BF"/>
    <w:rsid w:val="002B53E3"/>
    <w:rsid w:val="002B7CDB"/>
    <w:rsid w:val="002C4D8F"/>
    <w:rsid w:val="002C64F8"/>
    <w:rsid w:val="002C78D5"/>
    <w:rsid w:val="002C7F9E"/>
    <w:rsid w:val="002D12F7"/>
    <w:rsid w:val="002D1C41"/>
    <w:rsid w:val="002D5415"/>
    <w:rsid w:val="002E17CE"/>
    <w:rsid w:val="002E5561"/>
    <w:rsid w:val="002E5C4A"/>
    <w:rsid w:val="002F1F51"/>
    <w:rsid w:val="002F238A"/>
    <w:rsid w:val="002F28AF"/>
    <w:rsid w:val="002F2DB2"/>
    <w:rsid w:val="002F31A3"/>
    <w:rsid w:val="002F495F"/>
    <w:rsid w:val="002F5D4E"/>
    <w:rsid w:val="002F6FB8"/>
    <w:rsid w:val="00302508"/>
    <w:rsid w:val="0030255D"/>
    <w:rsid w:val="00302BF6"/>
    <w:rsid w:val="00303E33"/>
    <w:rsid w:val="00306BEC"/>
    <w:rsid w:val="00314A13"/>
    <w:rsid w:val="003173A7"/>
    <w:rsid w:val="003214EE"/>
    <w:rsid w:val="0032434B"/>
    <w:rsid w:val="00324862"/>
    <w:rsid w:val="00326602"/>
    <w:rsid w:val="00326764"/>
    <w:rsid w:val="00327AF4"/>
    <w:rsid w:val="0034592A"/>
    <w:rsid w:val="00346746"/>
    <w:rsid w:val="00347809"/>
    <w:rsid w:val="003543AF"/>
    <w:rsid w:val="003601EA"/>
    <w:rsid w:val="00362A82"/>
    <w:rsid w:val="0036375B"/>
    <w:rsid w:val="003728CF"/>
    <w:rsid w:val="00374A83"/>
    <w:rsid w:val="003769DF"/>
    <w:rsid w:val="00384118"/>
    <w:rsid w:val="00385817"/>
    <w:rsid w:val="00390C52"/>
    <w:rsid w:val="00394A21"/>
    <w:rsid w:val="00394E80"/>
    <w:rsid w:val="0039576C"/>
    <w:rsid w:val="003A0BC6"/>
    <w:rsid w:val="003A34B3"/>
    <w:rsid w:val="003A5464"/>
    <w:rsid w:val="003B01A6"/>
    <w:rsid w:val="003B22A1"/>
    <w:rsid w:val="003B2C95"/>
    <w:rsid w:val="003B479C"/>
    <w:rsid w:val="003B51A8"/>
    <w:rsid w:val="003B5B12"/>
    <w:rsid w:val="003B64A6"/>
    <w:rsid w:val="003B677C"/>
    <w:rsid w:val="003C0A11"/>
    <w:rsid w:val="003C0DA0"/>
    <w:rsid w:val="003C25D9"/>
    <w:rsid w:val="003C3908"/>
    <w:rsid w:val="003C512B"/>
    <w:rsid w:val="003C6AE1"/>
    <w:rsid w:val="003C6E13"/>
    <w:rsid w:val="003D0249"/>
    <w:rsid w:val="003D02DC"/>
    <w:rsid w:val="003D37FF"/>
    <w:rsid w:val="003D3D77"/>
    <w:rsid w:val="003E4C62"/>
    <w:rsid w:val="003F11A6"/>
    <w:rsid w:val="003F137C"/>
    <w:rsid w:val="003F2D1C"/>
    <w:rsid w:val="003F5D78"/>
    <w:rsid w:val="003F695B"/>
    <w:rsid w:val="003F7194"/>
    <w:rsid w:val="003F7E5F"/>
    <w:rsid w:val="004009AB"/>
    <w:rsid w:val="0040136E"/>
    <w:rsid w:val="00402429"/>
    <w:rsid w:val="00403F00"/>
    <w:rsid w:val="00404CAD"/>
    <w:rsid w:val="004118FD"/>
    <w:rsid w:val="00411FE6"/>
    <w:rsid w:val="00417D9C"/>
    <w:rsid w:val="00423D78"/>
    <w:rsid w:val="00423E37"/>
    <w:rsid w:val="004310DB"/>
    <w:rsid w:val="00435423"/>
    <w:rsid w:val="00436FE3"/>
    <w:rsid w:val="00447D70"/>
    <w:rsid w:val="00452A1A"/>
    <w:rsid w:val="00456091"/>
    <w:rsid w:val="00463030"/>
    <w:rsid w:val="004630D9"/>
    <w:rsid w:val="004658E9"/>
    <w:rsid w:val="00465F2A"/>
    <w:rsid w:val="00466827"/>
    <w:rsid w:val="0046699F"/>
    <w:rsid w:val="00470738"/>
    <w:rsid w:val="00472308"/>
    <w:rsid w:val="004738E4"/>
    <w:rsid w:val="00474C4F"/>
    <w:rsid w:val="0048185C"/>
    <w:rsid w:val="004830BC"/>
    <w:rsid w:val="00484A6E"/>
    <w:rsid w:val="0048569E"/>
    <w:rsid w:val="00485F8D"/>
    <w:rsid w:val="00486CDE"/>
    <w:rsid w:val="00486F9D"/>
    <w:rsid w:val="0049153F"/>
    <w:rsid w:val="00494859"/>
    <w:rsid w:val="00494FB2"/>
    <w:rsid w:val="004A0348"/>
    <w:rsid w:val="004A0698"/>
    <w:rsid w:val="004A5FC0"/>
    <w:rsid w:val="004B423D"/>
    <w:rsid w:val="004B7685"/>
    <w:rsid w:val="004B7EEF"/>
    <w:rsid w:val="004C32F4"/>
    <w:rsid w:val="004C4953"/>
    <w:rsid w:val="004C5012"/>
    <w:rsid w:val="004D08A8"/>
    <w:rsid w:val="004D4031"/>
    <w:rsid w:val="004E4CD1"/>
    <w:rsid w:val="004E701C"/>
    <w:rsid w:val="004F0083"/>
    <w:rsid w:val="004F0762"/>
    <w:rsid w:val="004F469D"/>
    <w:rsid w:val="004F562E"/>
    <w:rsid w:val="004F6028"/>
    <w:rsid w:val="0050018D"/>
    <w:rsid w:val="005028DC"/>
    <w:rsid w:val="00504032"/>
    <w:rsid w:val="005113EB"/>
    <w:rsid w:val="005115FE"/>
    <w:rsid w:val="005140E7"/>
    <w:rsid w:val="00514284"/>
    <w:rsid w:val="005148CE"/>
    <w:rsid w:val="00515A2B"/>
    <w:rsid w:val="00516020"/>
    <w:rsid w:val="00516B24"/>
    <w:rsid w:val="00517AC2"/>
    <w:rsid w:val="005220E0"/>
    <w:rsid w:val="00523300"/>
    <w:rsid w:val="00526EDB"/>
    <w:rsid w:val="00530E33"/>
    <w:rsid w:val="005332A3"/>
    <w:rsid w:val="00535BC1"/>
    <w:rsid w:val="00540384"/>
    <w:rsid w:val="00540537"/>
    <w:rsid w:val="00540B43"/>
    <w:rsid w:val="00544A39"/>
    <w:rsid w:val="00545128"/>
    <w:rsid w:val="005502F4"/>
    <w:rsid w:val="00551EF9"/>
    <w:rsid w:val="00552088"/>
    <w:rsid w:val="00553E7B"/>
    <w:rsid w:val="00555C5A"/>
    <w:rsid w:val="005644A5"/>
    <w:rsid w:val="00567EA1"/>
    <w:rsid w:val="005714C7"/>
    <w:rsid w:val="00574501"/>
    <w:rsid w:val="00582C0E"/>
    <w:rsid w:val="00585917"/>
    <w:rsid w:val="005862A0"/>
    <w:rsid w:val="005874F3"/>
    <w:rsid w:val="00590B3F"/>
    <w:rsid w:val="0059190C"/>
    <w:rsid w:val="0059226F"/>
    <w:rsid w:val="0059675C"/>
    <w:rsid w:val="00596A67"/>
    <w:rsid w:val="005A37A4"/>
    <w:rsid w:val="005A5EC7"/>
    <w:rsid w:val="005B58ED"/>
    <w:rsid w:val="005C3C39"/>
    <w:rsid w:val="005C614C"/>
    <w:rsid w:val="005C7122"/>
    <w:rsid w:val="005D3A15"/>
    <w:rsid w:val="005D79F6"/>
    <w:rsid w:val="005E1109"/>
    <w:rsid w:val="005E15DF"/>
    <w:rsid w:val="005E2939"/>
    <w:rsid w:val="005E5353"/>
    <w:rsid w:val="005E5B26"/>
    <w:rsid w:val="005F0044"/>
    <w:rsid w:val="005F0D07"/>
    <w:rsid w:val="005F0D56"/>
    <w:rsid w:val="005F13D2"/>
    <w:rsid w:val="005F1AE8"/>
    <w:rsid w:val="005F3C74"/>
    <w:rsid w:val="005F49DA"/>
    <w:rsid w:val="006003EF"/>
    <w:rsid w:val="006019AD"/>
    <w:rsid w:val="00602F09"/>
    <w:rsid w:val="00607629"/>
    <w:rsid w:val="006129CC"/>
    <w:rsid w:val="00613F05"/>
    <w:rsid w:val="0061710F"/>
    <w:rsid w:val="0062183F"/>
    <w:rsid w:val="006220F9"/>
    <w:rsid w:val="00624378"/>
    <w:rsid w:val="00626458"/>
    <w:rsid w:val="00626DEA"/>
    <w:rsid w:val="0063084B"/>
    <w:rsid w:val="00632DEE"/>
    <w:rsid w:val="0064292A"/>
    <w:rsid w:val="00642BF7"/>
    <w:rsid w:val="00646CDF"/>
    <w:rsid w:val="006508A1"/>
    <w:rsid w:val="00651D7B"/>
    <w:rsid w:val="0065385F"/>
    <w:rsid w:val="00654BCA"/>
    <w:rsid w:val="00654C8A"/>
    <w:rsid w:val="0065734D"/>
    <w:rsid w:val="00660709"/>
    <w:rsid w:val="00661E7A"/>
    <w:rsid w:val="00665642"/>
    <w:rsid w:val="0067187B"/>
    <w:rsid w:val="00672994"/>
    <w:rsid w:val="00672AC3"/>
    <w:rsid w:val="006732ED"/>
    <w:rsid w:val="00674F61"/>
    <w:rsid w:val="00681595"/>
    <w:rsid w:val="006817B3"/>
    <w:rsid w:val="00683AA9"/>
    <w:rsid w:val="00684FED"/>
    <w:rsid w:val="006858E1"/>
    <w:rsid w:val="00686B48"/>
    <w:rsid w:val="00687535"/>
    <w:rsid w:val="00691A0A"/>
    <w:rsid w:val="0069246F"/>
    <w:rsid w:val="006A1101"/>
    <w:rsid w:val="006A28AE"/>
    <w:rsid w:val="006A44B3"/>
    <w:rsid w:val="006A642D"/>
    <w:rsid w:val="006A7015"/>
    <w:rsid w:val="006B059C"/>
    <w:rsid w:val="006B2F3F"/>
    <w:rsid w:val="006B3C2E"/>
    <w:rsid w:val="006B5078"/>
    <w:rsid w:val="006C0D66"/>
    <w:rsid w:val="006C2D55"/>
    <w:rsid w:val="006C3413"/>
    <w:rsid w:val="006D0C7C"/>
    <w:rsid w:val="006E0B71"/>
    <w:rsid w:val="006E7642"/>
    <w:rsid w:val="006F1AB8"/>
    <w:rsid w:val="006F306A"/>
    <w:rsid w:val="006F313F"/>
    <w:rsid w:val="00701598"/>
    <w:rsid w:val="007103AA"/>
    <w:rsid w:val="00711BAB"/>
    <w:rsid w:val="00712EEB"/>
    <w:rsid w:val="00714E44"/>
    <w:rsid w:val="0071724B"/>
    <w:rsid w:val="00720B4B"/>
    <w:rsid w:val="00722D6F"/>
    <w:rsid w:val="00723C11"/>
    <w:rsid w:val="00726C84"/>
    <w:rsid w:val="007352F3"/>
    <w:rsid w:val="00746D61"/>
    <w:rsid w:val="00753A16"/>
    <w:rsid w:val="00753C76"/>
    <w:rsid w:val="0077221F"/>
    <w:rsid w:val="00785E43"/>
    <w:rsid w:val="0078783C"/>
    <w:rsid w:val="00791F10"/>
    <w:rsid w:val="00794BCB"/>
    <w:rsid w:val="007954DA"/>
    <w:rsid w:val="00795CB8"/>
    <w:rsid w:val="007A1F12"/>
    <w:rsid w:val="007A3960"/>
    <w:rsid w:val="007A41B0"/>
    <w:rsid w:val="007A4EA1"/>
    <w:rsid w:val="007B0EA3"/>
    <w:rsid w:val="007D0B0C"/>
    <w:rsid w:val="007D21DA"/>
    <w:rsid w:val="007D4019"/>
    <w:rsid w:val="007D463C"/>
    <w:rsid w:val="007D53DC"/>
    <w:rsid w:val="007D5FFF"/>
    <w:rsid w:val="007D690A"/>
    <w:rsid w:val="007E0A12"/>
    <w:rsid w:val="007E2493"/>
    <w:rsid w:val="007E2E65"/>
    <w:rsid w:val="007E6713"/>
    <w:rsid w:val="007F3E5C"/>
    <w:rsid w:val="007F5DE8"/>
    <w:rsid w:val="00800DF7"/>
    <w:rsid w:val="008023C8"/>
    <w:rsid w:val="00803EB9"/>
    <w:rsid w:val="008046A5"/>
    <w:rsid w:val="00806D63"/>
    <w:rsid w:val="0080790E"/>
    <w:rsid w:val="00821684"/>
    <w:rsid w:val="00821B13"/>
    <w:rsid w:val="008234F6"/>
    <w:rsid w:val="008257B6"/>
    <w:rsid w:val="00832817"/>
    <w:rsid w:val="00833F05"/>
    <w:rsid w:val="0083686F"/>
    <w:rsid w:val="00846472"/>
    <w:rsid w:val="008469F4"/>
    <w:rsid w:val="008503D8"/>
    <w:rsid w:val="00851465"/>
    <w:rsid w:val="00852EC1"/>
    <w:rsid w:val="008539AF"/>
    <w:rsid w:val="00854A6F"/>
    <w:rsid w:val="00855F0E"/>
    <w:rsid w:val="00856DEF"/>
    <w:rsid w:val="00856FD5"/>
    <w:rsid w:val="00861ABE"/>
    <w:rsid w:val="00866077"/>
    <w:rsid w:val="00874939"/>
    <w:rsid w:val="00875976"/>
    <w:rsid w:val="00890732"/>
    <w:rsid w:val="008915E0"/>
    <w:rsid w:val="00895055"/>
    <w:rsid w:val="00896288"/>
    <w:rsid w:val="00897708"/>
    <w:rsid w:val="00897B75"/>
    <w:rsid w:val="008A3FB6"/>
    <w:rsid w:val="008A63D7"/>
    <w:rsid w:val="008B0849"/>
    <w:rsid w:val="008B1D06"/>
    <w:rsid w:val="008B1DAE"/>
    <w:rsid w:val="008B408D"/>
    <w:rsid w:val="008C7901"/>
    <w:rsid w:val="008D3AF3"/>
    <w:rsid w:val="008D52E8"/>
    <w:rsid w:val="008D7DB0"/>
    <w:rsid w:val="008D7EE4"/>
    <w:rsid w:val="008E1845"/>
    <w:rsid w:val="008E185D"/>
    <w:rsid w:val="008E4608"/>
    <w:rsid w:val="008E6BF7"/>
    <w:rsid w:val="008F701A"/>
    <w:rsid w:val="00903BDC"/>
    <w:rsid w:val="00905752"/>
    <w:rsid w:val="00906349"/>
    <w:rsid w:val="00911E5D"/>
    <w:rsid w:val="00913474"/>
    <w:rsid w:val="00913C27"/>
    <w:rsid w:val="00914145"/>
    <w:rsid w:val="0091538E"/>
    <w:rsid w:val="009172CD"/>
    <w:rsid w:val="0092459C"/>
    <w:rsid w:val="00925615"/>
    <w:rsid w:val="009263C5"/>
    <w:rsid w:val="00930E7E"/>
    <w:rsid w:val="0093428F"/>
    <w:rsid w:val="00934C62"/>
    <w:rsid w:val="00936055"/>
    <w:rsid w:val="009376DD"/>
    <w:rsid w:val="00937D63"/>
    <w:rsid w:val="009404DC"/>
    <w:rsid w:val="0094254D"/>
    <w:rsid w:val="00942769"/>
    <w:rsid w:val="00944015"/>
    <w:rsid w:val="00945A25"/>
    <w:rsid w:val="00945B30"/>
    <w:rsid w:val="00946113"/>
    <w:rsid w:val="00946B30"/>
    <w:rsid w:val="00955B09"/>
    <w:rsid w:val="00957315"/>
    <w:rsid w:val="009609CC"/>
    <w:rsid w:val="009624C5"/>
    <w:rsid w:val="00962F97"/>
    <w:rsid w:val="009634D0"/>
    <w:rsid w:val="00966114"/>
    <w:rsid w:val="009674A9"/>
    <w:rsid w:val="0097719A"/>
    <w:rsid w:val="00977B4A"/>
    <w:rsid w:val="009810C8"/>
    <w:rsid w:val="00983F14"/>
    <w:rsid w:val="00986F8C"/>
    <w:rsid w:val="009879A8"/>
    <w:rsid w:val="0099206C"/>
    <w:rsid w:val="00992A7E"/>
    <w:rsid w:val="009931F5"/>
    <w:rsid w:val="00993E66"/>
    <w:rsid w:val="00995B41"/>
    <w:rsid w:val="00995C53"/>
    <w:rsid w:val="009A14D6"/>
    <w:rsid w:val="009A2504"/>
    <w:rsid w:val="009A25F7"/>
    <w:rsid w:val="009A30A4"/>
    <w:rsid w:val="009A3A8E"/>
    <w:rsid w:val="009A538A"/>
    <w:rsid w:val="009B0A07"/>
    <w:rsid w:val="009B174F"/>
    <w:rsid w:val="009B47F6"/>
    <w:rsid w:val="009B507C"/>
    <w:rsid w:val="009B522F"/>
    <w:rsid w:val="009C0629"/>
    <w:rsid w:val="009C0687"/>
    <w:rsid w:val="009C51C0"/>
    <w:rsid w:val="009C55BC"/>
    <w:rsid w:val="009C65E5"/>
    <w:rsid w:val="009C7F08"/>
    <w:rsid w:val="009D133E"/>
    <w:rsid w:val="009D1944"/>
    <w:rsid w:val="009D30A6"/>
    <w:rsid w:val="009D7BF1"/>
    <w:rsid w:val="009E160F"/>
    <w:rsid w:val="009E401B"/>
    <w:rsid w:val="009E5853"/>
    <w:rsid w:val="009E6C5D"/>
    <w:rsid w:val="009F0C5C"/>
    <w:rsid w:val="009F1A85"/>
    <w:rsid w:val="009F2902"/>
    <w:rsid w:val="009F6231"/>
    <w:rsid w:val="00A0422A"/>
    <w:rsid w:val="00A15A08"/>
    <w:rsid w:val="00A166C1"/>
    <w:rsid w:val="00A204E1"/>
    <w:rsid w:val="00A21E51"/>
    <w:rsid w:val="00A22275"/>
    <w:rsid w:val="00A259E6"/>
    <w:rsid w:val="00A26ED4"/>
    <w:rsid w:val="00A2765E"/>
    <w:rsid w:val="00A308D4"/>
    <w:rsid w:val="00A40716"/>
    <w:rsid w:val="00A449E5"/>
    <w:rsid w:val="00A45FC5"/>
    <w:rsid w:val="00A52C88"/>
    <w:rsid w:val="00A52E39"/>
    <w:rsid w:val="00A53ADD"/>
    <w:rsid w:val="00A60B6F"/>
    <w:rsid w:val="00A64772"/>
    <w:rsid w:val="00A652DF"/>
    <w:rsid w:val="00A7169A"/>
    <w:rsid w:val="00A7415D"/>
    <w:rsid w:val="00A76AEC"/>
    <w:rsid w:val="00A8160E"/>
    <w:rsid w:val="00A81E8D"/>
    <w:rsid w:val="00A852D9"/>
    <w:rsid w:val="00A8549A"/>
    <w:rsid w:val="00A85572"/>
    <w:rsid w:val="00A85A47"/>
    <w:rsid w:val="00A8665B"/>
    <w:rsid w:val="00A86C98"/>
    <w:rsid w:val="00A86CD4"/>
    <w:rsid w:val="00A91BD9"/>
    <w:rsid w:val="00A9487C"/>
    <w:rsid w:val="00A95E30"/>
    <w:rsid w:val="00A969CD"/>
    <w:rsid w:val="00AA1F8B"/>
    <w:rsid w:val="00AA204B"/>
    <w:rsid w:val="00AA4970"/>
    <w:rsid w:val="00AA5254"/>
    <w:rsid w:val="00AB5B8D"/>
    <w:rsid w:val="00AC03C1"/>
    <w:rsid w:val="00AC0ABC"/>
    <w:rsid w:val="00AC3E43"/>
    <w:rsid w:val="00AC43EC"/>
    <w:rsid w:val="00AC4B1F"/>
    <w:rsid w:val="00AC7DF6"/>
    <w:rsid w:val="00AD23B8"/>
    <w:rsid w:val="00AD28FA"/>
    <w:rsid w:val="00AD391E"/>
    <w:rsid w:val="00AD5C53"/>
    <w:rsid w:val="00AD5F3D"/>
    <w:rsid w:val="00AD6491"/>
    <w:rsid w:val="00AD6916"/>
    <w:rsid w:val="00AE2DAD"/>
    <w:rsid w:val="00AF21A0"/>
    <w:rsid w:val="00AF2C9E"/>
    <w:rsid w:val="00AF41D1"/>
    <w:rsid w:val="00AF461F"/>
    <w:rsid w:val="00AF5142"/>
    <w:rsid w:val="00AF561B"/>
    <w:rsid w:val="00B02303"/>
    <w:rsid w:val="00B06D3F"/>
    <w:rsid w:val="00B07DCC"/>
    <w:rsid w:val="00B10B3F"/>
    <w:rsid w:val="00B12C18"/>
    <w:rsid w:val="00B14F3D"/>
    <w:rsid w:val="00B14FAC"/>
    <w:rsid w:val="00B153D5"/>
    <w:rsid w:val="00B159F4"/>
    <w:rsid w:val="00B16A40"/>
    <w:rsid w:val="00B16E53"/>
    <w:rsid w:val="00B17B8E"/>
    <w:rsid w:val="00B209DA"/>
    <w:rsid w:val="00B23FEC"/>
    <w:rsid w:val="00B304DA"/>
    <w:rsid w:val="00B3736F"/>
    <w:rsid w:val="00B37F0E"/>
    <w:rsid w:val="00B508FC"/>
    <w:rsid w:val="00B51508"/>
    <w:rsid w:val="00B60293"/>
    <w:rsid w:val="00B6335E"/>
    <w:rsid w:val="00B640AD"/>
    <w:rsid w:val="00B66AE8"/>
    <w:rsid w:val="00B7026E"/>
    <w:rsid w:val="00B749D8"/>
    <w:rsid w:val="00B756EB"/>
    <w:rsid w:val="00B7734C"/>
    <w:rsid w:val="00B77BA7"/>
    <w:rsid w:val="00B77F2A"/>
    <w:rsid w:val="00B8276B"/>
    <w:rsid w:val="00B852C3"/>
    <w:rsid w:val="00B86FAD"/>
    <w:rsid w:val="00B8708A"/>
    <w:rsid w:val="00B90904"/>
    <w:rsid w:val="00B90A59"/>
    <w:rsid w:val="00B91402"/>
    <w:rsid w:val="00B91A60"/>
    <w:rsid w:val="00B9200E"/>
    <w:rsid w:val="00B924CC"/>
    <w:rsid w:val="00B933EE"/>
    <w:rsid w:val="00B95F03"/>
    <w:rsid w:val="00B97BAD"/>
    <w:rsid w:val="00BA08A2"/>
    <w:rsid w:val="00BA2CB4"/>
    <w:rsid w:val="00BA488C"/>
    <w:rsid w:val="00BA7BF7"/>
    <w:rsid w:val="00BB1670"/>
    <w:rsid w:val="00BB2C32"/>
    <w:rsid w:val="00BB64E0"/>
    <w:rsid w:val="00BC5601"/>
    <w:rsid w:val="00BC6DA7"/>
    <w:rsid w:val="00BC71D0"/>
    <w:rsid w:val="00BD0079"/>
    <w:rsid w:val="00BD2A13"/>
    <w:rsid w:val="00BE0A7B"/>
    <w:rsid w:val="00BE113C"/>
    <w:rsid w:val="00BE3660"/>
    <w:rsid w:val="00BF075D"/>
    <w:rsid w:val="00BF11A4"/>
    <w:rsid w:val="00BF2944"/>
    <w:rsid w:val="00BF34CE"/>
    <w:rsid w:val="00BF5CCA"/>
    <w:rsid w:val="00C0361F"/>
    <w:rsid w:val="00C04865"/>
    <w:rsid w:val="00C11547"/>
    <w:rsid w:val="00C1234B"/>
    <w:rsid w:val="00C21454"/>
    <w:rsid w:val="00C22468"/>
    <w:rsid w:val="00C235CB"/>
    <w:rsid w:val="00C23C11"/>
    <w:rsid w:val="00C27E8A"/>
    <w:rsid w:val="00C30F49"/>
    <w:rsid w:val="00C31009"/>
    <w:rsid w:val="00C32843"/>
    <w:rsid w:val="00C3323D"/>
    <w:rsid w:val="00C33792"/>
    <w:rsid w:val="00C352DD"/>
    <w:rsid w:val="00C3673C"/>
    <w:rsid w:val="00C41DD2"/>
    <w:rsid w:val="00C55BDE"/>
    <w:rsid w:val="00C57B80"/>
    <w:rsid w:val="00C63758"/>
    <w:rsid w:val="00C66CA3"/>
    <w:rsid w:val="00C73FE2"/>
    <w:rsid w:val="00C76F6E"/>
    <w:rsid w:val="00C77795"/>
    <w:rsid w:val="00C81961"/>
    <w:rsid w:val="00C8273B"/>
    <w:rsid w:val="00C84036"/>
    <w:rsid w:val="00C866CC"/>
    <w:rsid w:val="00CA0D49"/>
    <w:rsid w:val="00CA2500"/>
    <w:rsid w:val="00CA2D39"/>
    <w:rsid w:val="00CA7A13"/>
    <w:rsid w:val="00CB2ED8"/>
    <w:rsid w:val="00CB354B"/>
    <w:rsid w:val="00CB3EDF"/>
    <w:rsid w:val="00CB44CD"/>
    <w:rsid w:val="00CB6640"/>
    <w:rsid w:val="00CC485A"/>
    <w:rsid w:val="00CC6834"/>
    <w:rsid w:val="00CD09DD"/>
    <w:rsid w:val="00CD799D"/>
    <w:rsid w:val="00CE130B"/>
    <w:rsid w:val="00CE7992"/>
    <w:rsid w:val="00CE7ADF"/>
    <w:rsid w:val="00CF3BCD"/>
    <w:rsid w:val="00CF40AF"/>
    <w:rsid w:val="00CF4D95"/>
    <w:rsid w:val="00CF5943"/>
    <w:rsid w:val="00D03D69"/>
    <w:rsid w:val="00D05FC0"/>
    <w:rsid w:val="00D0635C"/>
    <w:rsid w:val="00D07F57"/>
    <w:rsid w:val="00D1473E"/>
    <w:rsid w:val="00D147F9"/>
    <w:rsid w:val="00D21573"/>
    <w:rsid w:val="00D27B74"/>
    <w:rsid w:val="00D30DE0"/>
    <w:rsid w:val="00D31EBB"/>
    <w:rsid w:val="00D33E17"/>
    <w:rsid w:val="00D3459A"/>
    <w:rsid w:val="00D35F46"/>
    <w:rsid w:val="00D36027"/>
    <w:rsid w:val="00D36F89"/>
    <w:rsid w:val="00D42D00"/>
    <w:rsid w:val="00D44757"/>
    <w:rsid w:val="00D45053"/>
    <w:rsid w:val="00D542F4"/>
    <w:rsid w:val="00D554C6"/>
    <w:rsid w:val="00D55CF5"/>
    <w:rsid w:val="00D628DA"/>
    <w:rsid w:val="00D64A9E"/>
    <w:rsid w:val="00D64B8C"/>
    <w:rsid w:val="00D64EC7"/>
    <w:rsid w:val="00D65514"/>
    <w:rsid w:val="00D72F52"/>
    <w:rsid w:val="00D735FD"/>
    <w:rsid w:val="00D74A5F"/>
    <w:rsid w:val="00D7585E"/>
    <w:rsid w:val="00D86D33"/>
    <w:rsid w:val="00D870D1"/>
    <w:rsid w:val="00D873E4"/>
    <w:rsid w:val="00D91782"/>
    <w:rsid w:val="00D971FA"/>
    <w:rsid w:val="00D97399"/>
    <w:rsid w:val="00DA032C"/>
    <w:rsid w:val="00DA0928"/>
    <w:rsid w:val="00DA3DED"/>
    <w:rsid w:val="00DA6352"/>
    <w:rsid w:val="00DB0075"/>
    <w:rsid w:val="00DB02F1"/>
    <w:rsid w:val="00DB03E1"/>
    <w:rsid w:val="00DB143C"/>
    <w:rsid w:val="00DB2F87"/>
    <w:rsid w:val="00DB3B5B"/>
    <w:rsid w:val="00DB4DFC"/>
    <w:rsid w:val="00DB6D62"/>
    <w:rsid w:val="00DC1275"/>
    <w:rsid w:val="00DC4122"/>
    <w:rsid w:val="00DC7642"/>
    <w:rsid w:val="00DD1DAE"/>
    <w:rsid w:val="00DD5D73"/>
    <w:rsid w:val="00DD7926"/>
    <w:rsid w:val="00DE16B5"/>
    <w:rsid w:val="00DE30DA"/>
    <w:rsid w:val="00DE4629"/>
    <w:rsid w:val="00DE5949"/>
    <w:rsid w:val="00DE660F"/>
    <w:rsid w:val="00DE792B"/>
    <w:rsid w:val="00DF046E"/>
    <w:rsid w:val="00DF0EC9"/>
    <w:rsid w:val="00DF207C"/>
    <w:rsid w:val="00DF5DB4"/>
    <w:rsid w:val="00DF739D"/>
    <w:rsid w:val="00E00393"/>
    <w:rsid w:val="00E01AEB"/>
    <w:rsid w:val="00E02ACA"/>
    <w:rsid w:val="00E0308B"/>
    <w:rsid w:val="00E04457"/>
    <w:rsid w:val="00E053D6"/>
    <w:rsid w:val="00E06ECD"/>
    <w:rsid w:val="00E07BE7"/>
    <w:rsid w:val="00E1594D"/>
    <w:rsid w:val="00E1603F"/>
    <w:rsid w:val="00E2212C"/>
    <w:rsid w:val="00E22D4F"/>
    <w:rsid w:val="00E237B0"/>
    <w:rsid w:val="00E35E02"/>
    <w:rsid w:val="00E370C0"/>
    <w:rsid w:val="00E37306"/>
    <w:rsid w:val="00E407FF"/>
    <w:rsid w:val="00E422CC"/>
    <w:rsid w:val="00E50655"/>
    <w:rsid w:val="00E51B0B"/>
    <w:rsid w:val="00E612F9"/>
    <w:rsid w:val="00E61353"/>
    <w:rsid w:val="00E61960"/>
    <w:rsid w:val="00E64F4F"/>
    <w:rsid w:val="00E65A7D"/>
    <w:rsid w:val="00E6643C"/>
    <w:rsid w:val="00E66E4B"/>
    <w:rsid w:val="00E66F57"/>
    <w:rsid w:val="00E71424"/>
    <w:rsid w:val="00E82B65"/>
    <w:rsid w:val="00E82FFB"/>
    <w:rsid w:val="00E85D1D"/>
    <w:rsid w:val="00E86F5D"/>
    <w:rsid w:val="00E91E92"/>
    <w:rsid w:val="00E94053"/>
    <w:rsid w:val="00E95CC4"/>
    <w:rsid w:val="00E97723"/>
    <w:rsid w:val="00EA262E"/>
    <w:rsid w:val="00EA6F4C"/>
    <w:rsid w:val="00EB1B75"/>
    <w:rsid w:val="00EB21AA"/>
    <w:rsid w:val="00EB2D33"/>
    <w:rsid w:val="00EB358A"/>
    <w:rsid w:val="00EB3A29"/>
    <w:rsid w:val="00EB5BD1"/>
    <w:rsid w:val="00EB6052"/>
    <w:rsid w:val="00EB73F9"/>
    <w:rsid w:val="00EB790E"/>
    <w:rsid w:val="00EC5160"/>
    <w:rsid w:val="00EC6635"/>
    <w:rsid w:val="00EC6DA1"/>
    <w:rsid w:val="00ED218E"/>
    <w:rsid w:val="00EE047E"/>
    <w:rsid w:val="00EE19B6"/>
    <w:rsid w:val="00EF0027"/>
    <w:rsid w:val="00EF137D"/>
    <w:rsid w:val="00EF37B7"/>
    <w:rsid w:val="00EF769A"/>
    <w:rsid w:val="00F01150"/>
    <w:rsid w:val="00F12F8A"/>
    <w:rsid w:val="00F162A3"/>
    <w:rsid w:val="00F16801"/>
    <w:rsid w:val="00F16B3C"/>
    <w:rsid w:val="00F16DD6"/>
    <w:rsid w:val="00F17127"/>
    <w:rsid w:val="00F20D0F"/>
    <w:rsid w:val="00F255F3"/>
    <w:rsid w:val="00F25E45"/>
    <w:rsid w:val="00F26091"/>
    <w:rsid w:val="00F27942"/>
    <w:rsid w:val="00F35DA5"/>
    <w:rsid w:val="00F364D4"/>
    <w:rsid w:val="00F43397"/>
    <w:rsid w:val="00F56E2D"/>
    <w:rsid w:val="00F579D5"/>
    <w:rsid w:val="00F57BA4"/>
    <w:rsid w:val="00F60D28"/>
    <w:rsid w:val="00F65430"/>
    <w:rsid w:val="00F73468"/>
    <w:rsid w:val="00F746B6"/>
    <w:rsid w:val="00F76341"/>
    <w:rsid w:val="00F80A28"/>
    <w:rsid w:val="00F80E59"/>
    <w:rsid w:val="00F933F2"/>
    <w:rsid w:val="00F93C1D"/>
    <w:rsid w:val="00F95A0A"/>
    <w:rsid w:val="00F96389"/>
    <w:rsid w:val="00FA421E"/>
    <w:rsid w:val="00FA4360"/>
    <w:rsid w:val="00FA714C"/>
    <w:rsid w:val="00FB0BC8"/>
    <w:rsid w:val="00FB20CE"/>
    <w:rsid w:val="00FB70E2"/>
    <w:rsid w:val="00FC2BB9"/>
    <w:rsid w:val="00FD2401"/>
    <w:rsid w:val="00FD334A"/>
    <w:rsid w:val="00FD4E77"/>
    <w:rsid w:val="00FD57CB"/>
    <w:rsid w:val="00FD791C"/>
    <w:rsid w:val="00FE0346"/>
    <w:rsid w:val="00FE18AB"/>
    <w:rsid w:val="00FE3E61"/>
    <w:rsid w:val="00FE49AF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01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601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601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601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601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BC560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C5601"/>
  </w:style>
  <w:style w:type="character" w:customStyle="1" w:styleId="Heading1Char">
    <w:name w:val="Heading 1 Char"/>
    <w:basedOn w:val="DefaultParagraphFont"/>
    <w:link w:val="Heading1"/>
    <w:uiPriority w:val="9"/>
    <w:rsid w:val="00BC5601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5601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5601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BC56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BC5601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BC5601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C56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BC5601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C5601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C560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C5601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BC5601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BC5601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BC5601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BC5601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BC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560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5601"/>
  </w:style>
  <w:style w:type="character" w:customStyle="1" w:styleId="DateChar">
    <w:name w:val="Date Char"/>
    <w:basedOn w:val="DefaultParagraphFont"/>
    <w:link w:val="Date"/>
    <w:uiPriority w:val="99"/>
    <w:semiHidden/>
    <w:rsid w:val="00BC5601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BC5601"/>
  </w:style>
  <w:style w:type="paragraph" w:styleId="TOC2">
    <w:name w:val="toc 2"/>
    <w:basedOn w:val="Normal"/>
    <w:next w:val="Normal"/>
    <w:autoRedefine/>
    <w:uiPriority w:val="39"/>
    <w:unhideWhenUsed/>
    <w:rsid w:val="00BC5601"/>
    <w:pPr>
      <w:ind w:leftChars="200" w:left="425"/>
    </w:pPr>
  </w:style>
  <w:style w:type="character" w:customStyle="1" w:styleId="ng-binding">
    <w:name w:val="ng-binding"/>
    <w:basedOn w:val="DefaultParagraphFont"/>
    <w:rsid w:val="00BC5601"/>
  </w:style>
  <w:style w:type="paragraph" w:styleId="NormalWeb">
    <w:name w:val="Normal (Web)"/>
    <w:basedOn w:val="Normal"/>
    <w:uiPriority w:val="99"/>
    <w:unhideWhenUsed/>
    <w:rsid w:val="00BC56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BC5601"/>
  </w:style>
  <w:style w:type="paragraph" w:customStyle="1" w:styleId="a1">
    <w:name w:val="코드표"/>
    <w:basedOn w:val="Normal"/>
    <w:link w:val="Char1"/>
    <w:qFormat/>
    <w:rsid w:val="00BC5601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BC5601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BC5601"/>
  </w:style>
  <w:style w:type="character" w:customStyle="1" w:styleId="im">
    <w:name w:val="im"/>
    <w:basedOn w:val="DefaultParagraphFont"/>
    <w:rsid w:val="00BC5601"/>
  </w:style>
  <w:style w:type="paragraph" w:customStyle="1" w:styleId="a2">
    <w:name w:val="바탕글"/>
    <w:basedOn w:val="Normal"/>
    <w:rsid w:val="00BC560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BC5601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BC560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BC560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BC560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BC560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BC560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BC560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BC5601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BC5601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BC5601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BC5601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BC5601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F94B3-27B8-42AF-B0DD-7855F4B1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1623</TotalTime>
  <Pages>46</Pages>
  <Words>6536</Words>
  <Characters>37256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868</cp:revision>
  <dcterms:created xsi:type="dcterms:W3CDTF">2016-08-29T22:19:00Z</dcterms:created>
  <dcterms:modified xsi:type="dcterms:W3CDTF">2020-04-25T18:10:00Z</dcterms:modified>
</cp:coreProperties>
</file>