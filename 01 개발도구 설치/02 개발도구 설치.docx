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9F8C" w14:textId="7639A31B" w:rsidR="00FC282E" w:rsidRPr="001B7DCE" w:rsidRDefault="00536550" w:rsidP="00A75451">
      <w:pPr>
        <w:rPr>
          <w:sz w:val="40"/>
          <w:szCs w:val="44"/>
        </w:rPr>
      </w:pPr>
      <w:r w:rsidRPr="001B7DCE">
        <w:rPr>
          <w:rFonts w:hint="eastAsia"/>
          <w:sz w:val="40"/>
          <w:szCs w:val="44"/>
        </w:rPr>
        <w:t>개발</w:t>
      </w:r>
      <w:r w:rsidR="00504A2A">
        <w:rPr>
          <w:rFonts w:hint="eastAsia"/>
          <w:sz w:val="40"/>
          <w:szCs w:val="44"/>
        </w:rPr>
        <w:t>환경</w:t>
      </w:r>
      <w:r w:rsidRPr="001B7DCE">
        <w:rPr>
          <w:rFonts w:hint="eastAsia"/>
          <w:sz w:val="40"/>
          <w:szCs w:val="44"/>
        </w:rPr>
        <w:t xml:space="preserve"> 설치</w:t>
      </w:r>
    </w:p>
    <w:p w14:paraId="1F86BC0F" w14:textId="2CEF3E86" w:rsidR="00536550" w:rsidRDefault="00536550" w:rsidP="00A75451">
      <w:r>
        <w:t>2020-01-19</w:t>
      </w:r>
    </w:p>
    <w:p w14:paraId="713E7737" w14:textId="788743D1" w:rsidR="00536550" w:rsidRDefault="00536550" w:rsidP="00A75451">
      <w:r>
        <w:rPr>
          <w:rFonts w:hint="eastAsia"/>
        </w:rPr>
        <w:t>이승진</w:t>
      </w:r>
    </w:p>
    <w:p w14:paraId="7841ACDF" w14:textId="0A91EDD0" w:rsidR="00536550" w:rsidRDefault="00536550" w:rsidP="00A75451"/>
    <w:p w14:paraId="1B5CEF59" w14:textId="5756F84E" w:rsidR="00536550" w:rsidRDefault="00536550" w:rsidP="00A75451"/>
    <w:p w14:paraId="3E80B369" w14:textId="60D7E623" w:rsidR="00536550" w:rsidRPr="001B7DCE" w:rsidRDefault="00536550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학습목표</w:t>
      </w:r>
    </w:p>
    <w:p w14:paraId="7F34BC14" w14:textId="0C83FE7E" w:rsidR="00536550" w:rsidRDefault="00536550" w:rsidP="00A75451">
      <w:r>
        <w:t xml:space="preserve">node.js </w:t>
      </w:r>
      <w:r>
        <w:rPr>
          <w:rFonts w:hint="eastAsia"/>
        </w:rPr>
        <w:t>개발환경 설치</w:t>
      </w:r>
    </w:p>
    <w:p w14:paraId="277E5BCC" w14:textId="2C13AB9D" w:rsidR="00536550" w:rsidRDefault="001B7DCE" w:rsidP="00A75451">
      <w:r>
        <w:rPr>
          <w:rFonts w:hint="eastAsia"/>
        </w:rPr>
        <w:t>h</w:t>
      </w:r>
      <w:r>
        <w:t>ello world</w:t>
      </w:r>
      <w:r>
        <w:rPr>
          <w:rFonts w:hint="eastAsia"/>
        </w:rPr>
        <w:t xml:space="preserve"> 출력</w:t>
      </w:r>
      <w:bookmarkStart w:id="0" w:name="_GoBack"/>
      <w:bookmarkEnd w:id="0"/>
    </w:p>
    <w:p w14:paraId="1AC4FEE5" w14:textId="12734CFE" w:rsidR="00536550" w:rsidRDefault="00536550" w:rsidP="00A75451"/>
    <w:p w14:paraId="6C5D6FC8" w14:textId="24396FED" w:rsidR="00536550" w:rsidRDefault="00536550" w:rsidP="00A75451"/>
    <w:p w14:paraId="4A87A0C0" w14:textId="502ED4CB" w:rsidR="001B7DCE" w:rsidRDefault="001B7DCE" w:rsidP="00A75451"/>
    <w:p w14:paraId="2FA650EE" w14:textId="28179983" w:rsidR="001B7DCE" w:rsidRPr="001B7DCE" w:rsidRDefault="001B7DCE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목차</w:t>
      </w:r>
    </w:p>
    <w:p w14:paraId="4AD978C2" w14:textId="12F74C22" w:rsidR="00182776" w:rsidRDefault="001B7DC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2748976" w:history="1">
        <w:r w:rsidR="00182776" w:rsidRPr="00272CD2">
          <w:rPr>
            <w:rStyle w:val="Hyperlink"/>
            <w:rFonts w:hAnsi="굴림체"/>
            <w:noProof/>
          </w:rPr>
          <w:t>1.</w:t>
        </w:r>
        <w:r w:rsidR="00182776" w:rsidRPr="00272CD2">
          <w:rPr>
            <w:rStyle w:val="Hyperlink"/>
            <w:noProof/>
          </w:rPr>
          <w:t xml:space="preserve"> node.js 개발환경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_Toc32748976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2</w:t>
        </w:r>
        <w:r w:rsidR="00182776">
          <w:rPr>
            <w:noProof/>
            <w:webHidden/>
          </w:rPr>
          <w:fldChar w:fldCharType="end"/>
        </w:r>
      </w:hyperlink>
    </w:p>
    <w:p w14:paraId="13FA94F4" w14:textId="046F72BA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77" w:history="1">
        <w:r w:rsidR="00182776" w:rsidRPr="00272CD2">
          <w:rPr>
            <w:rStyle w:val="Hyperlink"/>
            <w:noProof/>
          </w:rPr>
          <w:t>1) node.js 설치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_Toc32748977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2</w:t>
        </w:r>
        <w:r w:rsidR="00182776">
          <w:rPr>
            <w:noProof/>
            <w:webHidden/>
          </w:rPr>
          <w:fldChar w:fldCharType="end"/>
        </w:r>
      </w:hyperlink>
    </w:p>
    <w:p w14:paraId="0F310C64" w14:textId="21F20608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78" w:history="1">
        <w:r w:rsidR="00182776" w:rsidRPr="00272CD2">
          <w:rPr>
            <w:rStyle w:val="Hyperlink"/>
            <w:noProof/>
          </w:rPr>
          <w:t>2) visual studio code 설치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_Toc32748978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2</w:t>
        </w:r>
        <w:r w:rsidR="00182776">
          <w:rPr>
            <w:noProof/>
            <w:webHidden/>
          </w:rPr>
          <w:fldChar w:fldCharType="end"/>
        </w:r>
      </w:hyperlink>
    </w:p>
    <w:p w14:paraId="67B51132" w14:textId="01FFA1C5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79" w:history="1">
        <w:r w:rsidR="00182776" w:rsidRPr="00272CD2">
          <w:rPr>
            <w:rStyle w:val="Hyperlink"/>
            <w:noProof/>
          </w:rPr>
          <w:t>3) Git 클라이언트 설치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_Toc32748979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3</w:t>
        </w:r>
        <w:r w:rsidR="00182776">
          <w:rPr>
            <w:noProof/>
            <w:webHidden/>
          </w:rPr>
          <w:fldChar w:fldCharType="end"/>
        </w:r>
      </w:hyperlink>
    </w:p>
    <w:p w14:paraId="2861A633" w14:textId="27413E31" w:rsidR="00182776" w:rsidRDefault="00B4509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2748980" w:history="1">
        <w:r w:rsidR="00182776" w:rsidRPr="00272CD2">
          <w:rPr>
            <w:rStyle w:val="Hyperlink"/>
            <w:rFonts w:hAnsi="굴림체"/>
            <w:noProof/>
          </w:rPr>
          <w:t>2.</w:t>
        </w:r>
        <w:r w:rsidR="00182776" w:rsidRPr="00272CD2">
          <w:rPr>
            <w:rStyle w:val="Hyperlink"/>
            <w:noProof/>
          </w:rPr>
          <w:t xml:space="preserve"> 관련 개념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_Toc32748980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5</w:t>
        </w:r>
        <w:r w:rsidR="00182776">
          <w:rPr>
            <w:noProof/>
            <w:webHidden/>
          </w:rPr>
          <w:fldChar w:fldCharType="end"/>
        </w:r>
      </w:hyperlink>
    </w:p>
    <w:p w14:paraId="4531AFBE" w14:textId="714FE5D5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81" w:history="1">
        <w:r w:rsidR="00182776" w:rsidRPr="00272CD2">
          <w:rPr>
            <w:rStyle w:val="Hyperlink"/>
            <w:noProof/>
          </w:rPr>
          <w:t>1) 컴파일러(compiler), 인터프리터(interpreter)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_Toc32748981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5</w:t>
        </w:r>
        <w:r w:rsidR="00182776">
          <w:rPr>
            <w:noProof/>
            <w:webHidden/>
          </w:rPr>
          <w:fldChar w:fldCharType="end"/>
        </w:r>
      </w:hyperlink>
    </w:p>
    <w:p w14:paraId="1E2FF53A" w14:textId="4543B4F3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82" w:history="1">
        <w:r w:rsidR="00182776" w:rsidRPr="00272CD2">
          <w:rPr>
            <w:rStyle w:val="Hyperlink"/>
            <w:noProof/>
          </w:rPr>
          <w:t>2) node.js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_Toc32748982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5</w:t>
        </w:r>
        <w:r w:rsidR="00182776">
          <w:rPr>
            <w:noProof/>
            <w:webHidden/>
          </w:rPr>
          <w:fldChar w:fldCharType="end"/>
        </w:r>
      </w:hyperlink>
    </w:p>
    <w:p w14:paraId="30DF6672" w14:textId="0D213846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83" w:history="1">
        <w:r w:rsidR="00182776" w:rsidRPr="00272CD2">
          <w:rPr>
            <w:rStyle w:val="Hyperlink"/>
            <w:noProof/>
          </w:rPr>
          <w:t>3) 터미널(terminal)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_Toc32748983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6</w:t>
        </w:r>
        <w:r w:rsidR="00182776">
          <w:rPr>
            <w:noProof/>
            <w:webHidden/>
          </w:rPr>
          <w:fldChar w:fldCharType="end"/>
        </w:r>
      </w:hyperlink>
    </w:p>
    <w:p w14:paraId="0569FBFC" w14:textId="0A63F546" w:rsidR="00182776" w:rsidRDefault="00B4509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2748984" w:history="1">
        <w:r w:rsidR="00182776" w:rsidRPr="00272CD2">
          <w:rPr>
            <w:rStyle w:val="Hyperlink"/>
            <w:rFonts w:hAnsi="굴림체"/>
            <w:noProof/>
          </w:rPr>
          <w:t>3.</w:t>
        </w:r>
        <w:r w:rsidR="00182776" w:rsidRPr="00272CD2">
          <w:rPr>
            <w:rStyle w:val="Hyperlink"/>
            <w:noProof/>
          </w:rPr>
          <w:t xml:space="preserve"> hello world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_Toc32748984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7</w:t>
        </w:r>
        <w:r w:rsidR="00182776">
          <w:rPr>
            <w:noProof/>
            <w:webHidden/>
          </w:rPr>
          <w:fldChar w:fldCharType="end"/>
        </w:r>
      </w:hyperlink>
    </w:p>
    <w:p w14:paraId="4DF49A7C" w14:textId="550170D3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85" w:history="1">
        <w:r w:rsidR="00182776" w:rsidRPr="00272CD2">
          <w:rPr>
            <w:rStyle w:val="Hyperlink"/>
            <w:noProof/>
          </w:rPr>
          <w:t>1) 소스코드 폴더 생성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_Toc32748985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7</w:t>
        </w:r>
        <w:r w:rsidR="00182776">
          <w:rPr>
            <w:noProof/>
            <w:webHidden/>
          </w:rPr>
          <w:fldChar w:fldCharType="end"/>
        </w:r>
      </w:hyperlink>
    </w:p>
    <w:p w14:paraId="3BD759C5" w14:textId="719D5125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86" w:history="1">
        <w:r w:rsidR="00182776" w:rsidRPr="00272CD2">
          <w:rPr>
            <w:rStyle w:val="Hyperlink"/>
            <w:noProof/>
          </w:rPr>
          <w:t>2) 소스코드 파일 생성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_Toc32748986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8</w:t>
        </w:r>
        <w:r w:rsidR="00182776">
          <w:rPr>
            <w:noProof/>
            <w:webHidden/>
          </w:rPr>
          <w:fldChar w:fldCharType="end"/>
        </w:r>
      </w:hyperlink>
    </w:p>
    <w:p w14:paraId="4F9BA26C" w14:textId="66CE1131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87" w:history="1">
        <w:r w:rsidR="00182776" w:rsidRPr="00272CD2">
          <w:rPr>
            <w:rStyle w:val="Hyperlink"/>
            <w:noProof/>
          </w:rPr>
          <w:t>3) 터미널 열기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_Toc32748987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9</w:t>
        </w:r>
        <w:r w:rsidR="00182776">
          <w:rPr>
            <w:noProof/>
            <w:webHidden/>
          </w:rPr>
          <w:fldChar w:fldCharType="end"/>
        </w:r>
      </w:hyperlink>
    </w:p>
    <w:p w14:paraId="20B2EA7E" w14:textId="505D2167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88" w:history="1">
        <w:r w:rsidR="00182776" w:rsidRPr="00272CD2">
          <w:rPr>
            <w:rStyle w:val="Hyperlink"/>
            <w:noProof/>
          </w:rPr>
          <w:t>4) javascript 파일 실행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_Toc32748988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12</w:t>
        </w:r>
        <w:r w:rsidR="00182776">
          <w:rPr>
            <w:noProof/>
            <w:webHidden/>
          </w:rPr>
          <w:fldChar w:fldCharType="end"/>
        </w:r>
      </w:hyperlink>
    </w:p>
    <w:p w14:paraId="0ADAB4C6" w14:textId="18526DAD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89" w:history="1">
        <w:r w:rsidR="00182776" w:rsidRPr="00272CD2">
          <w:rPr>
            <w:rStyle w:val="Hyperlink"/>
            <w:noProof/>
          </w:rPr>
          <w:t>5) let 키워드로 변수 선언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_Toc32748989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13</w:t>
        </w:r>
        <w:r w:rsidR="00182776">
          <w:rPr>
            <w:noProof/>
            <w:webHidden/>
          </w:rPr>
          <w:fldChar w:fldCharType="end"/>
        </w:r>
      </w:hyperlink>
    </w:p>
    <w:p w14:paraId="0355D0F9" w14:textId="7AAB233A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90" w:history="1">
        <w:r w:rsidR="00182776" w:rsidRPr="00272CD2">
          <w:rPr>
            <w:rStyle w:val="Hyperlink"/>
            <w:noProof/>
          </w:rPr>
          <w:t>6) var 키워드로 변수 선언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_Toc32748990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14</w:t>
        </w:r>
        <w:r w:rsidR="00182776">
          <w:rPr>
            <w:noProof/>
            <w:webHidden/>
          </w:rPr>
          <w:fldChar w:fldCharType="end"/>
        </w:r>
      </w:hyperlink>
    </w:p>
    <w:p w14:paraId="0E3E870C" w14:textId="3F7E78EF" w:rsidR="00182776" w:rsidRDefault="00B4509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2748991" w:history="1">
        <w:r w:rsidR="00182776" w:rsidRPr="00272CD2">
          <w:rPr>
            <w:rStyle w:val="Hyperlink"/>
            <w:noProof/>
          </w:rPr>
          <w:t>7) 세미콜론 생략 가능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_Toc32748991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14</w:t>
        </w:r>
        <w:r w:rsidR="00182776">
          <w:rPr>
            <w:noProof/>
            <w:webHidden/>
          </w:rPr>
          <w:fldChar w:fldCharType="end"/>
        </w:r>
      </w:hyperlink>
    </w:p>
    <w:p w14:paraId="0FCF9FBE" w14:textId="2DD1E96D" w:rsidR="00182776" w:rsidRDefault="00B4509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2748992" w:history="1">
        <w:r w:rsidR="00182776" w:rsidRPr="00272CD2">
          <w:rPr>
            <w:rStyle w:val="Hyperlink"/>
            <w:rFonts w:hAnsi="굴림체"/>
            <w:noProof/>
          </w:rPr>
          <w:t>4.</w:t>
        </w:r>
        <w:r w:rsidR="00182776" w:rsidRPr="00272CD2">
          <w:rPr>
            <w:rStyle w:val="Hyperlink"/>
            <w:noProof/>
          </w:rPr>
          <w:t xml:space="preserve"> 내용 정리</w:t>
        </w:r>
        <w:r w:rsidR="00182776">
          <w:rPr>
            <w:noProof/>
            <w:webHidden/>
          </w:rPr>
          <w:tab/>
        </w:r>
        <w:r w:rsidR="00182776">
          <w:rPr>
            <w:noProof/>
            <w:webHidden/>
          </w:rPr>
          <w:fldChar w:fldCharType="begin"/>
        </w:r>
        <w:r w:rsidR="00182776">
          <w:rPr>
            <w:noProof/>
            <w:webHidden/>
          </w:rPr>
          <w:instrText xml:space="preserve"> PAGEREF _Toc32748992 \h </w:instrText>
        </w:r>
        <w:r w:rsidR="00182776">
          <w:rPr>
            <w:noProof/>
            <w:webHidden/>
          </w:rPr>
        </w:r>
        <w:r w:rsidR="00182776">
          <w:rPr>
            <w:noProof/>
            <w:webHidden/>
          </w:rPr>
          <w:fldChar w:fldCharType="separate"/>
        </w:r>
        <w:r w:rsidR="00182776">
          <w:rPr>
            <w:noProof/>
            <w:webHidden/>
          </w:rPr>
          <w:t>15</w:t>
        </w:r>
        <w:r w:rsidR="00182776">
          <w:rPr>
            <w:noProof/>
            <w:webHidden/>
          </w:rPr>
          <w:fldChar w:fldCharType="end"/>
        </w:r>
      </w:hyperlink>
    </w:p>
    <w:p w14:paraId="2C68EDF7" w14:textId="2B300155" w:rsidR="001B7DCE" w:rsidRDefault="001B7DCE" w:rsidP="00A75451">
      <w:r>
        <w:fldChar w:fldCharType="end"/>
      </w:r>
    </w:p>
    <w:p w14:paraId="39F1FF3A" w14:textId="13D925BF" w:rsidR="00536550" w:rsidRDefault="00536550" w:rsidP="00A75451"/>
    <w:p w14:paraId="0C89C36B" w14:textId="77777777" w:rsidR="00536550" w:rsidRDefault="00536550" w:rsidP="00A75451"/>
    <w:p w14:paraId="70975A91" w14:textId="797A5BF1" w:rsidR="00FC282E" w:rsidRDefault="00FC282E" w:rsidP="00A75451"/>
    <w:p w14:paraId="662622B6" w14:textId="600E8B30" w:rsidR="00FC282E" w:rsidRDefault="00FC282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9BDC71C" w14:textId="607C6178" w:rsidR="00A75451" w:rsidRDefault="00A75451" w:rsidP="00A75451">
      <w:pPr>
        <w:pStyle w:val="Heading1"/>
      </w:pPr>
      <w:bookmarkStart w:id="1" w:name="_Toc32748976"/>
      <w:r>
        <w:rPr>
          <w:rFonts w:hint="eastAsia"/>
        </w:rPr>
        <w:lastRenderedPageBreak/>
        <w:t>n</w:t>
      </w:r>
      <w:r>
        <w:t xml:space="preserve">ode.js </w:t>
      </w:r>
      <w:r>
        <w:rPr>
          <w:rFonts w:hint="eastAsia"/>
        </w:rPr>
        <w:t>개발환경</w:t>
      </w:r>
      <w:bookmarkEnd w:id="1"/>
    </w:p>
    <w:p w14:paraId="58589E45" w14:textId="5ABCB028" w:rsidR="00A75451" w:rsidRDefault="00A75451" w:rsidP="00A75451"/>
    <w:p w14:paraId="687263C1" w14:textId="77777777" w:rsidR="00A75451" w:rsidRDefault="00A75451" w:rsidP="00A75451">
      <w:pPr>
        <w:pStyle w:val="Heading2"/>
      </w:pPr>
      <w:bookmarkStart w:id="2" w:name="_Toc32748977"/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설치</w:t>
      </w:r>
      <w:bookmarkEnd w:id="2"/>
    </w:p>
    <w:p w14:paraId="0769C366" w14:textId="77777777" w:rsidR="00A75451" w:rsidRDefault="00B45092" w:rsidP="00A75451">
      <w:hyperlink r:id="rId11" w:history="1">
        <w:r w:rsidR="00A75451" w:rsidRPr="00657B4C">
          <w:rPr>
            <w:color w:val="0000FF"/>
            <w:u w:val="single"/>
          </w:rPr>
          <w:t>https://nodejs.org/ko/</w:t>
        </w:r>
      </w:hyperlink>
    </w:p>
    <w:p w14:paraId="7F79E330" w14:textId="77777777" w:rsidR="00A75451" w:rsidRDefault="00A75451" w:rsidP="00A75451"/>
    <w:p w14:paraId="020D9F0E" w14:textId="6A621DA5" w:rsidR="00A75451" w:rsidRDefault="00736421" w:rsidP="00A75451">
      <w:r w:rsidRPr="00736421">
        <w:rPr>
          <w:noProof/>
        </w:rPr>
        <w:drawing>
          <wp:inline distT="0" distB="0" distL="0" distR="0" wp14:anchorId="51183774" wp14:editId="174B8C0C">
            <wp:extent cx="3013249" cy="1025912"/>
            <wp:effectExtent l="0" t="0" r="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643" cy="10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7DE1" w14:textId="77777777" w:rsidR="00A75451" w:rsidRDefault="00A75451" w:rsidP="00A75451"/>
    <w:p w14:paraId="6B38F781" w14:textId="77777777" w:rsidR="00A75451" w:rsidRDefault="00A75451" w:rsidP="00A75451">
      <w:r>
        <w:rPr>
          <w:rFonts w:hint="eastAsia"/>
        </w:rPr>
        <w:t>L</w:t>
      </w:r>
      <w:r>
        <w:t xml:space="preserve">TS </w:t>
      </w:r>
      <w:r>
        <w:rPr>
          <w:rFonts w:hint="eastAsia"/>
        </w:rPr>
        <w:t>버전을 내려받자.</w:t>
      </w:r>
      <w:r>
        <w:t xml:space="preserve"> </w:t>
      </w:r>
    </w:p>
    <w:p w14:paraId="037C0DBF" w14:textId="77777777" w:rsidR="00A75451" w:rsidRDefault="00A75451" w:rsidP="00A75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5451" w14:paraId="16ACCD30" w14:textId="77777777" w:rsidTr="00190A6E">
        <w:tc>
          <w:tcPr>
            <w:tcW w:w="10456" w:type="dxa"/>
          </w:tcPr>
          <w:p w14:paraId="034B2C08" w14:textId="77777777" w:rsidR="00511D3E" w:rsidRDefault="00A75451" w:rsidP="00190A6E">
            <w:pPr>
              <w:rPr>
                <w:b/>
                <w:bCs/>
              </w:rPr>
            </w:pPr>
            <w:r w:rsidRPr="00B307A5">
              <w:rPr>
                <w:rFonts w:hint="eastAsia"/>
                <w:b/>
                <w:bCs/>
              </w:rPr>
              <w:t>참고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2141E49D" w14:textId="0842BCA1" w:rsidR="00A75451" w:rsidRPr="00511D3E" w:rsidRDefault="00A75451" w:rsidP="00190A6E">
            <w:pPr>
              <w:rPr>
                <w:b/>
                <w:bCs/>
              </w:rPr>
            </w:pPr>
            <w:r w:rsidRPr="00511D3E">
              <w:rPr>
                <w:b/>
                <w:bCs/>
              </w:rPr>
              <w:t xml:space="preserve">LTS </w:t>
            </w:r>
            <w:r w:rsidR="000E08BE" w:rsidRPr="00511D3E">
              <w:rPr>
                <w:b/>
                <w:bCs/>
              </w:rPr>
              <w:t>(</w:t>
            </w:r>
            <w:r w:rsidRPr="00511D3E">
              <w:rPr>
                <w:b/>
                <w:bCs/>
              </w:rPr>
              <w:t>Long Term Support</w:t>
            </w:r>
            <w:r w:rsidR="000E08BE" w:rsidRPr="00511D3E">
              <w:rPr>
                <w:b/>
                <w:bCs/>
              </w:rPr>
              <w:t>)</w:t>
            </w:r>
          </w:p>
          <w:p w14:paraId="77EC1DA5" w14:textId="6740F13C" w:rsidR="00A75451" w:rsidRDefault="00A75451" w:rsidP="00190A6E">
            <w:r>
              <w:rPr>
                <w:rFonts w:hint="eastAsia"/>
              </w:rPr>
              <w:t>버그 패치 및 보안 패치를 오랜 기간 지원하는 버전</w:t>
            </w:r>
            <w:r w:rsidR="00FC6CA7">
              <w:rPr>
                <w:rFonts w:hint="eastAsia"/>
              </w:rPr>
              <w:t>.</w:t>
            </w:r>
          </w:p>
          <w:p w14:paraId="417374F8" w14:textId="66981CCC" w:rsidR="00241F64" w:rsidRDefault="00513FA6" w:rsidP="00190A6E">
            <w:r>
              <w:rPr>
                <w:rFonts w:hint="eastAsia"/>
              </w:rPr>
              <w:t xml:space="preserve">너무 </w:t>
            </w:r>
            <w:r w:rsidR="00241F64">
              <w:rPr>
                <w:rFonts w:hint="eastAsia"/>
              </w:rPr>
              <w:t>최신 버전</w:t>
            </w:r>
            <w:r>
              <w:rPr>
                <w:rFonts w:hint="eastAsia"/>
              </w:rPr>
              <w:t>은 호환성 문제가 있을 수 있으므로,</w:t>
            </w:r>
            <w:r w:rsidR="00241F64">
              <w:rPr>
                <w:rFonts w:hint="eastAsia"/>
              </w:rPr>
              <w:t xml:space="preserve"> </w:t>
            </w:r>
            <w:r w:rsidR="00241F64">
              <w:t xml:space="preserve">LTS </w:t>
            </w:r>
            <w:r w:rsidR="00241F64">
              <w:rPr>
                <w:rFonts w:hint="eastAsia"/>
              </w:rPr>
              <w:t>버전을 다운받는 것이 좋다.</w:t>
            </w:r>
          </w:p>
          <w:p w14:paraId="383A2F23" w14:textId="77777777" w:rsidR="00A75451" w:rsidRPr="00B307A5" w:rsidRDefault="00A75451" w:rsidP="00190A6E"/>
          <w:p w14:paraId="2B2F36A5" w14:textId="7EF0F064" w:rsidR="00A75451" w:rsidRDefault="00A75451" w:rsidP="00190A6E"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 xml:space="preserve">의 경우 </w:t>
            </w:r>
            <w:r>
              <w:t xml:space="preserve">LTS </w:t>
            </w:r>
            <w:r>
              <w:rPr>
                <w:rFonts w:hint="eastAsia"/>
              </w:rPr>
              <w:t xml:space="preserve">버전은 </w:t>
            </w:r>
            <w:r>
              <w:t>Java 8, Java</w:t>
            </w:r>
            <w:r w:rsidR="005456D7">
              <w:t xml:space="preserve"> </w:t>
            </w:r>
            <w:r>
              <w:t xml:space="preserve">11 </w:t>
            </w:r>
            <w:r>
              <w:rPr>
                <w:rFonts w:hint="eastAsia"/>
              </w:rPr>
              <w:t>이고,</w:t>
            </w:r>
            <w:r>
              <w:t xml:space="preserve">  Java 9, Java 10 </w:t>
            </w:r>
            <w:r>
              <w:rPr>
                <w:rFonts w:hint="eastAsia"/>
              </w:rPr>
              <w:t>은 아니다.</w:t>
            </w:r>
          </w:p>
          <w:p w14:paraId="4D50251E" w14:textId="11B8F08C" w:rsidR="00C2395B" w:rsidRPr="00B307A5" w:rsidRDefault="00A75451" w:rsidP="00190A6E">
            <w:r>
              <w:rPr>
                <w:rFonts w:hint="eastAsia"/>
              </w:rPr>
              <w:t>그래서 J</w:t>
            </w:r>
            <w:r>
              <w:t xml:space="preserve">ava 9, Java 10 </w:t>
            </w:r>
            <w:r>
              <w:rPr>
                <w:rFonts w:hint="eastAsia"/>
              </w:rPr>
              <w:t xml:space="preserve">보다 </w:t>
            </w:r>
            <w:r>
              <w:t>Java 8</w:t>
            </w:r>
            <w:r>
              <w:rPr>
                <w:rFonts w:hint="eastAsia"/>
              </w:rPr>
              <w:t>을 사용하는 프로젝트가 많다.</w:t>
            </w:r>
          </w:p>
        </w:tc>
      </w:tr>
    </w:tbl>
    <w:p w14:paraId="7E486361" w14:textId="77777777" w:rsidR="00A75451" w:rsidRDefault="00A75451" w:rsidP="00A75451"/>
    <w:p w14:paraId="3A19823D" w14:textId="77777777" w:rsidR="00A75451" w:rsidRDefault="00A75451" w:rsidP="00A75451">
      <w:r>
        <w:rPr>
          <w:rFonts w:hint="eastAsia"/>
        </w:rPr>
        <w:t>내려받은 설치파일을 실행해서 설치하자.</w:t>
      </w:r>
    </w:p>
    <w:p w14:paraId="7FA63DB1" w14:textId="77777777" w:rsidR="00A75451" w:rsidRDefault="00A75451" w:rsidP="00A75451">
      <w:r>
        <w:rPr>
          <w:rFonts w:hint="eastAsia"/>
        </w:rPr>
        <w:t>기본 설치 옵션으로 설치하면 된다.</w:t>
      </w:r>
    </w:p>
    <w:p w14:paraId="27999FD8" w14:textId="385AEAA8" w:rsidR="00A75451" w:rsidRDefault="00A75451" w:rsidP="00A75451"/>
    <w:p w14:paraId="12E911F1" w14:textId="77777777" w:rsidR="002962AD" w:rsidRDefault="002962AD" w:rsidP="00A75451"/>
    <w:p w14:paraId="2F13F2FC" w14:textId="21DE1582" w:rsidR="00A75451" w:rsidRDefault="00A75451" w:rsidP="00A75451"/>
    <w:p w14:paraId="5FEBD3BF" w14:textId="3F9E24AC" w:rsidR="001618DE" w:rsidRDefault="001618DE" w:rsidP="001618DE">
      <w:pPr>
        <w:pStyle w:val="Heading2"/>
      </w:pPr>
      <w:bookmarkStart w:id="3" w:name="_Toc32748978"/>
      <w:r>
        <w:rPr>
          <w:rFonts w:hint="eastAsia"/>
        </w:rPr>
        <w:t>v</w:t>
      </w:r>
      <w:r>
        <w:t>isual studio code</w:t>
      </w:r>
      <w:r w:rsidR="00145DCB">
        <w:t xml:space="preserve"> </w:t>
      </w:r>
      <w:r w:rsidR="00145DCB">
        <w:rPr>
          <w:rFonts w:hint="eastAsia"/>
        </w:rPr>
        <w:t>설치</w:t>
      </w:r>
      <w:bookmarkEnd w:id="3"/>
    </w:p>
    <w:p w14:paraId="22DD8B64" w14:textId="77777777" w:rsidR="008B6DA6" w:rsidRPr="008B6DA6" w:rsidRDefault="008B6DA6" w:rsidP="008B6DA6"/>
    <w:p w14:paraId="083331EF" w14:textId="0AAD978B" w:rsidR="008B6DA6" w:rsidRPr="008B6DA6" w:rsidRDefault="008B6DA6" w:rsidP="008B6DA6">
      <w:pPr>
        <w:pStyle w:val="Heading3"/>
      </w:pPr>
      <w:r>
        <w:rPr>
          <w:rFonts w:hint="eastAsia"/>
        </w:rPr>
        <w:t>설치</w:t>
      </w:r>
    </w:p>
    <w:p w14:paraId="55D5459D" w14:textId="32BFC34C" w:rsidR="001618DE" w:rsidRDefault="00B45092" w:rsidP="001618DE">
      <w:hyperlink r:id="rId13" w:history="1">
        <w:r w:rsidR="001618DE" w:rsidRPr="001618DE">
          <w:rPr>
            <w:color w:val="0000FF"/>
            <w:u w:val="single"/>
          </w:rPr>
          <w:t>https://code.visualstudio.com/</w:t>
        </w:r>
      </w:hyperlink>
    </w:p>
    <w:p w14:paraId="01B403BE" w14:textId="72004E49" w:rsidR="001618DE" w:rsidRDefault="001618DE" w:rsidP="001618DE"/>
    <w:p w14:paraId="10C8448E" w14:textId="1D7786B8" w:rsidR="001618DE" w:rsidRDefault="003F544A" w:rsidP="001618DE">
      <w:r>
        <w:rPr>
          <w:noProof/>
        </w:rPr>
        <w:drawing>
          <wp:inline distT="0" distB="0" distL="0" distR="0" wp14:anchorId="42B1955B" wp14:editId="31BB8E3D">
            <wp:extent cx="2609850" cy="600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045C" w14:textId="63DA5B28" w:rsidR="003F544A" w:rsidRDefault="003F544A" w:rsidP="001618DE"/>
    <w:p w14:paraId="4AE7F947" w14:textId="4052FA46" w:rsidR="004625CE" w:rsidRDefault="004625CE" w:rsidP="001618DE"/>
    <w:p w14:paraId="3502D8EB" w14:textId="77777777" w:rsidR="004625CE" w:rsidRDefault="004625CE" w:rsidP="004625CE">
      <w:r>
        <w:rPr>
          <w:rFonts w:hint="eastAsia"/>
        </w:rPr>
        <w:t>내려받은 설치파일을 실행해서 설치하자.</w:t>
      </w:r>
    </w:p>
    <w:p w14:paraId="49487D72" w14:textId="77777777" w:rsidR="004625CE" w:rsidRDefault="004625CE" w:rsidP="004625CE">
      <w:r>
        <w:rPr>
          <w:rFonts w:hint="eastAsia"/>
        </w:rPr>
        <w:t>기본 설치 옵션으로 설치하면 된다.</w:t>
      </w:r>
    </w:p>
    <w:p w14:paraId="4A583555" w14:textId="7D016297" w:rsidR="004625CE" w:rsidRDefault="004625CE" w:rsidP="001618DE"/>
    <w:p w14:paraId="39303570" w14:textId="6F86A717" w:rsidR="004625CE" w:rsidRDefault="008B6DA6" w:rsidP="008B6DA6">
      <w:pPr>
        <w:pStyle w:val="Heading3"/>
      </w:pPr>
      <w:r>
        <w:rPr>
          <w:rFonts w:hint="eastAsia"/>
        </w:rPr>
        <w:t>사용법</w:t>
      </w:r>
    </w:p>
    <w:p w14:paraId="1BC50BA7" w14:textId="0A48260F" w:rsidR="008B6DA6" w:rsidRDefault="00B45092" w:rsidP="008B6DA6">
      <w:hyperlink r:id="rId15" w:history="1">
        <w:r w:rsidR="008B6DA6" w:rsidRPr="008B6DA6">
          <w:rPr>
            <w:color w:val="0000FF"/>
            <w:u w:val="single"/>
          </w:rPr>
          <w:t>https://demun.github.io/vscode-tutorial/</w:t>
        </w:r>
      </w:hyperlink>
    </w:p>
    <w:p w14:paraId="0CE8D2C3" w14:textId="689D1EC5" w:rsidR="008B6DA6" w:rsidRDefault="008B6DA6" w:rsidP="008B6DA6"/>
    <w:p w14:paraId="6EB26D57" w14:textId="47A396C2" w:rsidR="00851CE5" w:rsidRDefault="00851CE5" w:rsidP="008B6DA6"/>
    <w:p w14:paraId="69DB5F13" w14:textId="1FDB4A80" w:rsidR="00DD672C" w:rsidRDefault="00DD672C" w:rsidP="008B6DA6"/>
    <w:p w14:paraId="3AC5C7DF" w14:textId="509198C4" w:rsidR="00DD672C" w:rsidRDefault="00DD67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9E8079" w14:textId="529B1A51" w:rsidR="00DD672C" w:rsidRDefault="00DD672C" w:rsidP="00DD672C">
      <w:pPr>
        <w:pStyle w:val="Heading2"/>
      </w:pPr>
      <w:bookmarkStart w:id="4" w:name="_Toc32748979"/>
      <w:r>
        <w:rPr>
          <w:rFonts w:hint="eastAsia"/>
        </w:rPr>
        <w:lastRenderedPageBreak/>
        <w:t>G</w:t>
      </w:r>
      <w:r>
        <w:t xml:space="preserve">it </w:t>
      </w:r>
      <w:r w:rsidR="00AD5E03">
        <w:rPr>
          <w:rFonts w:hint="eastAsia"/>
        </w:rPr>
        <w:t xml:space="preserve">클라이언트 </w:t>
      </w:r>
      <w:r>
        <w:rPr>
          <w:rFonts w:hint="eastAsia"/>
        </w:rPr>
        <w:t>설치</w:t>
      </w:r>
      <w:bookmarkEnd w:id="4"/>
    </w:p>
    <w:p w14:paraId="39CACE2A" w14:textId="6C3E2B86" w:rsidR="00DD672C" w:rsidRDefault="00B45092" w:rsidP="00DD672C">
      <w:hyperlink r:id="rId16" w:history="1">
        <w:r w:rsidR="00DD672C" w:rsidRPr="00DD672C">
          <w:rPr>
            <w:color w:val="0000FF"/>
            <w:u w:val="single"/>
          </w:rPr>
          <w:t>https://git-scm.com/downloads</w:t>
        </w:r>
      </w:hyperlink>
    </w:p>
    <w:p w14:paraId="2818A5A6" w14:textId="5497A659" w:rsidR="00DD672C" w:rsidRDefault="00DD672C" w:rsidP="00DD672C"/>
    <w:p w14:paraId="58D58464" w14:textId="6E4E26FF" w:rsidR="00DD672C" w:rsidRPr="00DD672C" w:rsidRDefault="00880BDA" w:rsidP="00DD672C">
      <w:r w:rsidRPr="00880BDA">
        <w:rPr>
          <w:noProof/>
        </w:rPr>
        <w:drawing>
          <wp:inline distT="0" distB="0" distL="0" distR="0" wp14:anchorId="473AE9CA" wp14:editId="367B0448">
            <wp:extent cx="2215376" cy="175753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6648" cy="176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A2FC" w14:textId="3B0B9FED" w:rsidR="00DD672C" w:rsidRDefault="00880BDA" w:rsidP="008B6DA6">
      <w:r>
        <w:rPr>
          <w:rFonts w:hint="eastAsia"/>
        </w:rPr>
        <w:t>D</w:t>
      </w:r>
      <w:r>
        <w:t xml:space="preserve">ownload </w:t>
      </w:r>
      <w:r>
        <w:rPr>
          <w:rFonts w:hint="eastAsia"/>
        </w:rPr>
        <w:t>버튼 클릭</w:t>
      </w:r>
    </w:p>
    <w:p w14:paraId="48032AE7" w14:textId="0CF63391" w:rsidR="00880BDA" w:rsidRDefault="00880BDA" w:rsidP="008B6DA6"/>
    <w:p w14:paraId="559A2039" w14:textId="3292893F" w:rsidR="0094532F" w:rsidRDefault="0094532F" w:rsidP="008B6DA6">
      <w:r>
        <w:rPr>
          <w:rFonts w:hint="eastAsia"/>
        </w:rPr>
        <w:t>설치 파일을 실행하여 설치하자.</w:t>
      </w:r>
    </w:p>
    <w:p w14:paraId="59757478" w14:textId="02E87A41" w:rsidR="002E6C4B" w:rsidRDefault="002E6C4B" w:rsidP="008B6DA6">
      <w:r>
        <w:rPr>
          <w:rFonts w:hint="eastAsia"/>
        </w:rPr>
        <w:t>아래 두 항목</w:t>
      </w:r>
      <w:r w:rsidR="005D561F">
        <w:rPr>
          <w:rFonts w:hint="eastAsia"/>
        </w:rPr>
        <w:t xml:space="preserve"> 이외에는 디폴트 값을 선택하면 된다.</w:t>
      </w:r>
    </w:p>
    <w:p w14:paraId="5B697730" w14:textId="2BA6AF9C" w:rsidR="0094532F" w:rsidRDefault="0094532F" w:rsidP="008B6DA6"/>
    <w:p w14:paraId="34ABBCA8" w14:textId="6D7688BF" w:rsidR="005D561F" w:rsidRDefault="005D561F" w:rsidP="005D561F">
      <w:pPr>
        <w:pStyle w:val="Heading3"/>
      </w:pP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에디터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3D3F9CC5" w14:textId="78367A53" w:rsidR="00880BDA" w:rsidRDefault="009B1611" w:rsidP="008B6DA6">
      <w:r>
        <w:rPr>
          <w:noProof/>
        </w:rPr>
        <w:drawing>
          <wp:inline distT="0" distB="0" distL="0" distR="0" wp14:anchorId="5CFFB0D3" wp14:editId="46303104">
            <wp:extent cx="4256021" cy="330076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724" cy="33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8A97" w14:textId="77777777" w:rsidR="0043041A" w:rsidRDefault="00BA31BC" w:rsidP="008B6DA6">
      <w:r>
        <w:rPr>
          <w:rFonts w:hint="eastAsia"/>
        </w:rPr>
        <w:t>G</w:t>
      </w:r>
      <w:r>
        <w:t>it</w:t>
      </w:r>
      <w:r>
        <w:rPr>
          <w:rFonts w:hint="eastAsia"/>
        </w:rPr>
        <w:t>에서 사용할 텍스트 에디터를 선택하는 화면이다.</w:t>
      </w:r>
    </w:p>
    <w:p w14:paraId="24B69CE3" w14:textId="77777777" w:rsidR="000E04A1" w:rsidRDefault="000E04A1" w:rsidP="008B6DA6"/>
    <w:p w14:paraId="0B6EE1A4" w14:textId="1C9A75BA" w:rsidR="00BA31BC" w:rsidRDefault="0043041A" w:rsidP="008B6DA6">
      <w:r>
        <w:t xml:space="preserve">Vim </w:t>
      </w:r>
      <w:r>
        <w:rPr>
          <w:rFonts w:hint="eastAsia"/>
        </w:rPr>
        <w:t>에디터가 디폴트로 선택되어 있을 텐데,</w:t>
      </w:r>
      <w:r>
        <w:t xml:space="preserve"> </w:t>
      </w:r>
      <w:r>
        <w:rPr>
          <w:rFonts w:hint="eastAsia"/>
        </w:rPr>
        <w:t xml:space="preserve">이 에디터는 </w:t>
      </w:r>
      <w:r w:rsidR="000E04A1">
        <w:rPr>
          <w:rFonts w:hint="eastAsia"/>
        </w:rPr>
        <w:t>리눅스의 기본 에디터인데,</w:t>
      </w:r>
    </w:p>
    <w:p w14:paraId="6CA31159" w14:textId="46CE0A75" w:rsidR="000E04A1" w:rsidRDefault="000E04A1" w:rsidP="008B6DA6">
      <w:r>
        <w:rPr>
          <w:rFonts w:hint="eastAsia"/>
        </w:rPr>
        <w:t xml:space="preserve">사용법이 </w:t>
      </w:r>
      <w:r w:rsidR="0093611D">
        <w:rPr>
          <w:rFonts w:hint="eastAsia"/>
        </w:rPr>
        <w:t xml:space="preserve">복잡하기 때문에 </w:t>
      </w:r>
      <w:r>
        <w:rPr>
          <w:rFonts w:hint="eastAsia"/>
        </w:rPr>
        <w:t>따로 공부</w:t>
      </w:r>
      <w:r w:rsidR="0093611D">
        <w:rPr>
          <w:rFonts w:hint="eastAsia"/>
        </w:rPr>
        <w:t>해야 한다.</w:t>
      </w:r>
    </w:p>
    <w:p w14:paraId="697408B0" w14:textId="7CA83D13" w:rsidR="0093611D" w:rsidRDefault="0093611D" w:rsidP="008B6DA6"/>
    <w:p w14:paraId="5D3C0DF1" w14:textId="658AE010" w:rsidR="0093611D" w:rsidRDefault="0093611D" w:rsidP="008B6DA6">
      <w:r>
        <w:rPr>
          <w:rFonts w:hint="eastAsia"/>
        </w:rPr>
        <w:t>자신에게 익숙한 텍스트 에디터를 선택하자.</w:t>
      </w:r>
    </w:p>
    <w:p w14:paraId="1BC2A08E" w14:textId="5EF9BCEF" w:rsidR="0093611D" w:rsidRDefault="004F6366" w:rsidP="008B6DA6">
      <w:r>
        <w:rPr>
          <w:rFonts w:hint="eastAsia"/>
        </w:rPr>
        <w:t>N</w:t>
      </w:r>
      <w:r>
        <w:t xml:space="preserve">otepad++ </w:t>
      </w:r>
      <w:r>
        <w:rPr>
          <w:rFonts w:hint="eastAsia"/>
        </w:rPr>
        <w:t>에디터를 추천한다.</w:t>
      </w:r>
      <w:r w:rsidR="00E96239">
        <w:t xml:space="preserve"> (</w:t>
      </w:r>
      <w:hyperlink r:id="rId19" w:history="1">
        <w:r w:rsidR="00E96239" w:rsidRPr="00E96239">
          <w:rPr>
            <w:color w:val="0000FF"/>
            <w:u w:val="single"/>
          </w:rPr>
          <w:t>https://notepad-plus-plus.org/</w:t>
        </w:r>
      </w:hyperlink>
      <w:r w:rsidR="00E96239">
        <w:t>)</w:t>
      </w:r>
    </w:p>
    <w:p w14:paraId="2DD20859" w14:textId="77690B68" w:rsidR="00E96239" w:rsidRDefault="00E96239" w:rsidP="008B6DA6"/>
    <w:p w14:paraId="13E79716" w14:textId="369BD5AC" w:rsidR="005D561F" w:rsidRDefault="005D561F" w:rsidP="008B6DA6"/>
    <w:p w14:paraId="1361078C" w14:textId="0C6B3418" w:rsidR="005D561F" w:rsidRDefault="005D56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3D2AE62" w14:textId="77777777" w:rsidR="00D56370" w:rsidRDefault="00D56370" w:rsidP="00D56370">
      <w:pPr>
        <w:pStyle w:val="Heading3"/>
      </w:pPr>
      <w:r>
        <w:rPr>
          <w:rFonts w:hint="eastAsia"/>
        </w:rPr>
        <w:lastRenderedPageBreak/>
        <w:t>줄바꿈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6478A849" w14:textId="77777777" w:rsidR="00D56370" w:rsidRDefault="00D56370" w:rsidP="00D56370">
      <w:r>
        <w:rPr>
          <w:noProof/>
        </w:rPr>
        <w:drawing>
          <wp:inline distT="0" distB="0" distL="0" distR="0" wp14:anchorId="2EA1D6F8" wp14:editId="11C0BF8A">
            <wp:extent cx="4275191" cy="3315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509" cy="33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EBB0" w14:textId="77777777" w:rsidR="00D56370" w:rsidRDefault="00D56370" w:rsidP="00D56370"/>
    <w:p w14:paraId="4D4A7962" w14:textId="77777777" w:rsidR="00D56370" w:rsidRDefault="00D56370" w:rsidP="00D56370">
      <w:r>
        <w:rPr>
          <w:rFonts w:hint="eastAsia"/>
        </w:rPr>
        <w:t>c</w:t>
      </w:r>
      <w:r>
        <w:t xml:space="preserve">heckout as-is, commit </w:t>
      </w:r>
      <w:r>
        <w:rPr>
          <w:rFonts w:hint="eastAsia"/>
        </w:rPr>
        <w:t>a</w:t>
      </w:r>
      <w:r>
        <w:t xml:space="preserve">s-is </w:t>
      </w:r>
      <w:r>
        <w:rPr>
          <w:rFonts w:hint="eastAsia"/>
        </w:rPr>
        <w:t>항목을 선태하자.</w:t>
      </w:r>
    </w:p>
    <w:p w14:paraId="3D1F7227" w14:textId="77777777" w:rsidR="00D56370" w:rsidRDefault="00D56370" w:rsidP="00D56370"/>
    <w:p w14:paraId="7A6B1BEE" w14:textId="77777777" w:rsidR="00D56370" w:rsidRDefault="00D56370" w:rsidP="00D563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6370" w14:paraId="16604B5B" w14:textId="77777777" w:rsidTr="00CC1A3A">
        <w:tc>
          <w:tcPr>
            <w:tcW w:w="10456" w:type="dxa"/>
          </w:tcPr>
          <w:p w14:paraId="7A1B6A86" w14:textId="77777777" w:rsidR="00D56370" w:rsidRPr="001435E1" w:rsidRDefault="00D56370" w:rsidP="00CC1A3A">
            <w:pPr>
              <w:rPr>
                <w:b/>
                <w:bCs/>
                <w:sz w:val="24"/>
                <w:szCs w:val="28"/>
              </w:rPr>
            </w:pPr>
            <w:r w:rsidRPr="001435E1">
              <w:rPr>
                <w:rFonts w:hint="eastAsia"/>
                <w:b/>
                <w:bCs/>
                <w:sz w:val="24"/>
                <w:szCs w:val="28"/>
              </w:rPr>
              <w:t>참고</w:t>
            </w:r>
          </w:p>
          <w:p w14:paraId="08D29AA2" w14:textId="77777777" w:rsidR="00D56370" w:rsidRDefault="00D56370" w:rsidP="00CC1A3A"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의 줄바꿈 문자는 1</w:t>
            </w:r>
            <w:r>
              <w:t xml:space="preserve"> </w:t>
            </w:r>
            <w:r>
              <w:rPr>
                <w:rFonts w:hint="eastAsia"/>
              </w:rPr>
              <w:t>문자이다.</w:t>
            </w:r>
            <w:r>
              <w:t xml:space="preserve"> (\</w:t>
            </w:r>
            <w:r>
              <w:rPr>
                <w:rFonts w:hint="eastAsia"/>
              </w:rPr>
              <w:t>n)</w:t>
            </w:r>
          </w:p>
          <w:p w14:paraId="1282E763" w14:textId="77777777" w:rsidR="00D56370" w:rsidRDefault="00D56370" w:rsidP="00CC1A3A">
            <w:r>
              <w:rPr>
                <w:rFonts w:hint="eastAsia"/>
              </w:rPr>
              <w:t>W</w:t>
            </w:r>
            <w:r>
              <w:t>indows</w:t>
            </w:r>
            <w:r>
              <w:rPr>
                <w:rFonts w:hint="eastAsia"/>
              </w:rPr>
              <w:t xml:space="preserve">의 줄바꿈 문자는 </w:t>
            </w:r>
            <w:r>
              <w:t xml:space="preserve">2 </w:t>
            </w:r>
            <w:r>
              <w:rPr>
                <w:rFonts w:hint="eastAsia"/>
              </w:rPr>
              <w:t>문자이다.</w:t>
            </w:r>
            <w:r>
              <w:t xml:space="preserve"> (\r\n)</w:t>
            </w:r>
          </w:p>
          <w:p w14:paraId="42F36CB9" w14:textId="77777777" w:rsidR="00D56370" w:rsidRDefault="00D56370" w:rsidP="00CC1A3A"/>
          <w:p w14:paraId="0F9ED20C" w14:textId="77777777" w:rsidR="00D56370" w:rsidRDefault="00D56370" w:rsidP="00CC1A3A">
            <w:r>
              <w:rPr>
                <w:rFonts w:hint="eastAsia"/>
              </w:rPr>
              <w:t xml:space="preserve">좋은 텍스트 편집기는 </w:t>
            </w:r>
            <w:r>
              <w:t xml:space="preserve">Linux </w:t>
            </w:r>
            <w:r>
              <w:rPr>
                <w:rFonts w:hint="eastAsia"/>
              </w:rPr>
              <w:t>줄바꿈 문자,</w:t>
            </w:r>
            <w:r>
              <w:t xml:space="preserve"> Windows </w:t>
            </w:r>
            <w:r>
              <w:rPr>
                <w:rFonts w:hint="eastAsia"/>
              </w:rPr>
              <w:t>줄바꿈 문자를 둘 다 잘 인식해서 처리하지만,</w:t>
            </w:r>
          </w:p>
          <w:p w14:paraId="5AECCBDB" w14:textId="77777777" w:rsidR="00D56370" w:rsidRDefault="00D56370" w:rsidP="00CC1A3A">
            <w:r>
              <w:rPr>
                <w:rFonts w:hint="eastAsia"/>
              </w:rPr>
              <w:t>그렇지 않은 텍스트 편집기도 있다.</w:t>
            </w:r>
          </w:p>
          <w:p w14:paraId="495584EC" w14:textId="77777777" w:rsidR="00D56370" w:rsidRDefault="00D56370" w:rsidP="00CC1A3A"/>
          <w:p w14:paraId="70D92EF1" w14:textId="77777777" w:rsidR="00D56370" w:rsidRDefault="00D56370" w:rsidP="00CC1A3A">
            <w:r>
              <w:rPr>
                <w:rFonts w:hint="eastAsia"/>
              </w:rPr>
              <w:t>c</w:t>
            </w:r>
            <w:r>
              <w:t>heckout Windows-style, commit Unix-style line endings</w:t>
            </w:r>
          </w:p>
          <w:p w14:paraId="56EAD241" w14:textId="77777777" w:rsidR="00D56370" w:rsidRDefault="00D56370" w:rsidP="00CC1A3A"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>저장소에서 꺼낼 때는,</w:t>
            </w:r>
            <w:r>
              <w:t xml:space="preserve"> Windows </w:t>
            </w:r>
            <w:r>
              <w:rPr>
                <w:rFonts w:hint="eastAsia"/>
              </w:rPr>
              <w:t>줄바꿈 문자로 변환하고</w:t>
            </w:r>
          </w:p>
          <w:p w14:paraId="0990E773" w14:textId="77777777" w:rsidR="00D56370" w:rsidRDefault="00D56370" w:rsidP="00CC1A3A">
            <w:r>
              <w:rPr>
                <w:rFonts w:hint="eastAsia"/>
              </w:rPr>
              <w:t xml:space="preserve"> </w:t>
            </w:r>
            <w:r>
              <w:t xml:space="preserve">  Git </w:t>
            </w:r>
            <w:r>
              <w:rPr>
                <w:rFonts w:hint="eastAsia"/>
              </w:rPr>
              <w:t>저장소에 저장할 때는,</w:t>
            </w:r>
            <w:r>
              <w:t xml:space="preserve"> Unix </w:t>
            </w:r>
            <w:r>
              <w:rPr>
                <w:rFonts w:hint="eastAsia"/>
              </w:rPr>
              <w:t>줄바꿈 문자로 변환한다.</w:t>
            </w:r>
          </w:p>
          <w:p w14:paraId="170BE678" w14:textId="77777777" w:rsidR="00D56370" w:rsidRDefault="00D56370" w:rsidP="00CC1A3A"/>
          <w:p w14:paraId="3E954C35" w14:textId="77777777" w:rsidR="00D56370" w:rsidRDefault="00D56370" w:rsidP="00CC1A3A">
            <w:r>
              <w:rPr>
                <w:rFonts w:hint="eastAsia"/>
              </w:rPr>
              <w:t>c</w:t>
            </w:r>
            <w:r>
              <w:t>heckout as-is, commit Unix-style line endings</w:t>
            </w:r>
          </w:p>
          <w:p w14:paraId="00995317" w14:textId="77777777" w:rsidR="00D56370" w:rsidRDefault="00D56370" w:rsidP="00CC1A3A">
            <w:r>
              <w:t xml:space="preserve">   </w:t>
            </w: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>저장소에서 꺼낼 때는,</w:t>
            </w:r>
            <w:r>
              <w:t xml:space="preserve"> </w:t>
            </w:r>
            <w:r>
              <w:rPr>
                <w:rFonts w:hint="eastAsia"/>
              </w:rPr>
              <w:t>변환하지 않는다</w:t>
            </w:r>
          </w:p>
          <w:p w14:paraId="151557EC" w14:textId="77777777" w:rsidR="00D56370" w:rsidRDefault="00D56370" w:rsidP="00CC1A3A">
            <w:r>
              <w:rPr>
                <w:rFonts w:hint="eastAsia"/>
              </w:rPr>
              <w:t xml:space="preserve"> </w:t>
            </w:r>
            <w:r>
              <w:t xml:space="preserve">  Git </w:t>
            </w:r>
            <w:r>
              <w:rPr>
                <w:rFonts w:hint="eastAsia"/>
              </w:rPr>
              <w:t>저장소에 저장할 때는,</w:t>
            </w:r>
            <w:r>
              <w:t xml:space="preserve"> Unix </w:t>
            </w:r>
            <w:r>
              <w:rPr>
                <w:rFonts w:hint="eastAsia"/>
              </w:rPr>
              <w:t>줄바꿈 문자로 변환한다.</w:t>
            </w:r>
          </w:p>
          <w:p w14:paraId="6EDAC5E9" w14:textId="77777777" w:rsidR="00D56370" w:rsidRDefault="00D56370" w:rsidP="00CC1A3A"/>
          <w:p w14:paraId="59E7646E" w14:textId="77777777" w:rsidR="00D56370" w:rsidRDefault="00D56370" w:rsidP="00CC1A3A">
            <w:r>
              <w:rPr>
                <w:rFonts w:hint="eastAsia"/>
              </w:rPr>
              <w:t>c</w:t>
            </w:r>
            <w:r>
              <w:t>heckout as-is, commit as-is</w:t>
            </w:r>
          </w:p>
          <w:p w14:paraId="1D04BE08" w14:textId="77777777" w:rsidR="00D56370" w:rsidRDefault="00D56370" w:rsidP="00CC1A3A">
            <w:r>
              <w:t xml:space="preserve">   </w:t>
            </w: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>저장소에서 꺼낼 때</w:t>
            </w:r>
            <w:r>
              <w:t xml:space="preserve"> </w:t>
            </w:r>
            <w:r>
              <w:rPr>
                <w:rFonts w:hint="eastAsia"/>
              </w:rPr>
              <w:t>변환하지 않고</w:t>
            </w:r>
          </w:p>
          <w:p w14:paraId="59FB0C3A" w14:textId="77777777" w:rsidR="00D56370" w:rsidRDefault="00D56370" w:rsidP="00CC1A3A"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Git </w:t>
            </w:r>
            <w:r>
              <w:rPr>
                <w:rFonts w:hint="eastAsia"/>
              </w:rPr>
              <w:t>저장소에 저장할 때도</w:t>
            </w:r>
            <w:r>
              <w:t xml:space="preserve"> </w:t>
            </w:r>
            <w:r>
              <w:rPr>
                <w:rFonts w:hint="eastAsia"/>
              </w:rPr>
              <w:t>변환하지 않는다.</w:t>
            </w:r>
          </w:p>
          <w:p w14:paraId="0F10E650" w14:textId="77777777" w:rsidR="00D56370" w:rsidRPr="0074488B" w:rsidRDefault="00D56370" w:rsidP="00CC1A3A"/>
        </w:tc>
      </w:tr>
    </w:tbl>
    <w:p w14:paraId="07378FB2" w14:textId="77777777" w:rsidR="00D56370" w:rsidRDefault="00D56370" w:rsidP="00D56370"/>
    <w:p w14:paraId="09803B31" w14:textId="77777777" w:rsidR="004F6366" w:rsidRDefault="004F6366" w:rsidP="008B6DA6"/>
    <w:p w14:paraId="6F7403B1" w14:textId="77777777" w:rsidR="00BA31BC" w:rsidRDefault="00BA31BC" w:rsidP="008B6DA6"/>
    <w:p w14:paraId="217753D8" w14:textId="79D846A7" w:rsidR="00DD672C" w:rsidRDefault="00DD672C" w:rsidP="008B6DA6"/>
    <w:p w14:paraId="791B75EB" w14:textId="77777777" w:rsidR="00DD672C" w:rsidRDefault="00DD672C" w:rsidP="008B6DA6"/>
    <w:p w14:paraId="463D4B54" w14:textId="387FB294" w:rsidR="00851CE5" w:rsidRDefault="00851C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F2A22C" w14:textId="495424A7" w:rsidR="00851CE5" w:rsidRDefault="00851CE5" w:rsidP="00851CE5">
      <w:pPr>
        <w:pStyle w:val="Heading1"/>
      </w:pPr>
      <w:bookmarkStart w:id="5" w:name="_Toc32748980"/>
      <w:r>
        <w:rPr>
          <w:rFonts w:hint="eastAsia"/>
        </w:rPr>
        <w:lastRenderedPageBreak/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bookmarkEnd w:id="5"/>
    </w:p>
    <w:p w14:paraId="3C0EEAEB" w14:textId="23570174" w:rsidR="00372AE7" w:rsidRDefault="00372AE7" w:rsidP="00372AE7"/>
    <w:p w14:paraId="5BDF8EF0" w14:textId="214CC542" w:rsidR="00372AE7" w:rsidRDefault="00372AE7" w:rsidP="00372AE7">
      <w:pPr>
        <w:pStyle w:val="Heading2"/>
      </w:pPr>
      <w:bookmarkStart w:id="6" w:name="_Toc32748981"/>
      <w:r>
        <w:rPr>
          <w:rFonts w:hint="eastAsia"/>
        </w:rPr>
        <w:t>컴파일러(</w:t>
      </w:r>
      <w:r>
        <w:t xml:space="preserve">compiler), </w:t>
      </w:r>
      <w:r>
        <w:rPr>
          <w:rFonts w:hint="eastAsia"/>
        </w:rPr>
        <w:t>인터프리터(</w:t>
      </w:r>
      <w:r>
        <w:t>interpreter)</w:t>
      </w:r>
      <w:bookmarkEnd w:id="6"/>
    </w:p>
    <w:p w14:paraId="19383F9C" w14:textId="25C3B699" w:rsidR="00372AE7" w:rsidRDefault="00372AE7" w:rsidP="00372AE7">
      <w:r>
        <w:rPr>
          <w:rFonts w:hint="eastAsia"/>
        </w:rPr>
        <w:t>C는 컴파일 방식의 프로그래밍 언어이다.</w:t>
      </w:r>
    </w:p>
    <w:p w14:paraId="6040E558" w14:textId="1D2AA0C6" w:rsidR="00372AE7" w:rsidRDefault="00E94FB6" w:rsidP="00372AE7">
      <w:r>
        <w:rPr>
          <w:rFonts w:hint="eastAsia"/>
        </w:rPr>
        <w:t>컴파일러는 소스 코드를 실행 파일로 변환한다.</w:t>
      </w:r>
    </w:p>
    <w:p w14:paraId="07668E18" w14:textId="1BCD4F62" w:rsidR="00B51F4E" w:rsidRDefault="00B87254" w:rsidP="00372AE7">
      <w:r>
        <w:rPr>
          <w:rFonts w:hint="eastAsia"/>
        </w:rPr>
        <w:t xml:space="preserve">실행 파일만 있으면 실행이 </w:t>
      </w:r>
      <w:r w:rsidR="005A3FE3">
        <w:rPr>
          <w:rFonts w:hint="eastAsia"/>
        </w:rPr>
        <w:t>되기 때문에,</w:t>
      </w:r>
      <w:r w:rsidR="005A3FE3">
        <w:t xml:space="preserve"> </w:t>
      </w:r>
      <w:r w:rsidR="005A1A2A">
        <w:rPr>
          <w:rFonts w:hint="eastAsia"/>
        </w:rPr>
        <w:t>소스 코드를 배포할 필요 없다.</w:t>
      </w:r>
    </w:p>
    <w:p w14:paraId="6E1FE5C4" w14:textId="58BE8FBB" w:rsidR="00E94FB6" w:rsidRDefault="00E94FB6" w:rsidP="00372AE7"/>
    <w:p w14:paraId="219CD8C5" w14:textId="68958B82" w:rsidR="00E94FB6" w:rsidRDefault="00E94FB6" w:rsidP="00372AE7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언어는 인터프리터 방식의 프로그래밍 언어이다.</w:t>
      </w:r>
    </w:p>
    <w:p w14:paraId="1589FE05" w14:textId="30688062" w:rsidR="00B51F4E" w:rsidRDefault="00B51F4E" w:rsidP="00372AE7">
      <w:r>
        <w:rPr>
          <w:rFonts w:hint="eastAsia"/>
        </w:rPr>
        <w:t>인터프리터는 소스 코드를 실행 파일로 변환하지 않</w:t>
      </w:r>
      <w:r w:rsidR="00F45FD2">
        <w:rPr>
          <w:rFonts w:hint="eastAsia"/>
        </w:rPr>
        <w:t>는다.</w:t>
      </w:r>
    </w:p>
    <w:p w14:paraId="105612D7" w14:textId="204298D1" w:rsidR="00B51F4E" w:rsidRDefault="009331C0" w:rsidP="00372AE7">
      <w:r>
        <w:rPr>
          <w:rFonts w:hint="eastAsia"/>
        </w:rPr>
        <w:t>인터프리터</w:t>
      </w:r>
      <w:r w:rsidR="00F45FD2">
        <w:rPr>
          <w:rFonts w:hint="eastAsia"/>
        </w:rPr>
        <w:t>는</w:t>
      </w:r>
      <w:r>
        <w:rPr>
          <w:rFonts w:hint="eastAsia"/>
        </w:rPr>
        <w:t xml:space="preserve"> </w:t>
      </w:r>
      <w:r w:rsidR="00B51F4E">
        <w:rPr>
          <w:rFonts w:hint="eastAsia"/>
        </w:rPr>
        <w:t>소스 코드를 한 줄 씩 읽으며</w:t>
      </w:r>
      <w:r>
        <w:rPr>
          <w:rFonts w:hint="eastAsia"/>
        </w:rPr>
        <w:t xml:space="preserve"> 실행</w:t>
      </w:r>
      <w:r w:rsidR="00F45FD2">
        <w:rPr>
          <w:rFonts w:hint="eastAsia"/>
        </w:rPr>
        <w:t>하기 때문에,</w:t>
      </w:r>
    </w:p>
    <w:p w14:paraId="35ED5634" w14:textId="1AE727A0" w:rsidR="00F45FD2" w:rsidRDefault="00F45FD2" w:rsidP="00372AE7">
      <w:r>
        <w:rPr>
          <w:rFonts w:hint="eastAsia"/>
        </w:rPr>
        <w:t>실행할 때 마다 소스 코드 파일이 필요하다.</w:t>
      </w:r>
    </w:p>
    <w:p w14:paraId="23D5CDDA" w14:textId="329773E7" w:rsidR="00851CE5" w:rsidRDefault="00851CE5" w:rsidP="00851CE5"/>
    <w:p w14:paraId="7746310B" w14:textId="77777777" w:rsidR="00652CFA" w:rsidRPr="00851CE5" w:rsidRDefault="00652CFA" w:rsidP="00851CE5"/>
    <w:p w14:paraId="6DC59D3B" w14:textId="5C8DA75F" w:rsidR="00851CE5" w:rsidRDefault="00851CE5" w:rsidP="00851CE5">
      <w:pPr>
        <w:pStyle w:val="Heading2"/>
      </w:pPr>
      <w:bookmarkStart w:id="7" w:name="_Toc32748982"/>
      <w:r>
        <w:rPr>
          <w:rFonts w:hint="eastAsia"/>
        </w:rPr>
        <w:t>n</w:t>
      </w:r>
      <w:r>
        <w:t>ode.js</w:t>
      </w:r>
      <w:bookmarkEnd w:id="7"/>
    </w:p>
    <w:p w14:paraId="65E7B7CA" w14:textId="7F64C9F0" w:rsidR="00851CE5" w:rsidRDefault="00851CE5" w:rsidP="00851CE5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언어는 인터프리터(</w:t>
      </w:r>
      <w:r>
        <w:t xml:space="preserve">interpreter) </w:t>
      </w:r>
      <w:r>
        <w:rPr>
          <w:rFonts w:hint="eastAsia"/>
        </w:rPr>
        <w:t>방식으로 실행된다.</w:t>
      </w:r>
    </w:p>
    <w:p w14:paraId="0582B8B9" w14:textId="77777777" w:rsidR="00851CE5" w:rsidRDefault="00851CE5" w:rsidP="00851CE5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인터프리터가 </w:t>
      </w:r>
      <w:r>
        <w:t xml:space="preserve">javascript </w:t>
      </w:r>
      <w:r>
        <w:rPr>
          <w:rFonts w:hint="eastAsia"/>
        </w:rPr>
        <w:t>소스코드를 읽어서 실행한다.</w:t>
      </w:r>
    </w:p>
    <w:p w14:paraId="02F539BF" w14:textId="77777777" w:rsidR="00851CE5" w:rsidRDefault="00851CE5" w:rsidP="00851CE5"/>
    <w:p w14:paraId="14B51221" w14:textId="77777777" w:rsidR="00851CE5" w:rsidRDefault="00851CE5" w:rsidP="00851CE5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인터프리터는 웹브라우저에 내장되어 있다.</w:t>
      </w:r>
    </w:p>
    <w:p w14:paraId="0185493F" w14:textId="51626ACC" w:rsidR="00851CE5" w:rsidRDefault="00851CE5" w:rsidP="00851CE5">
      <w:r>
        <w:rPr>
          <w:rFonts w:hint="eastAsia"/>
        </w:rPr>
        <w:t xml:space="preserve">그렇기 때문에 웹브라우저에서 </w:t>
      </w:r>
      <w:r>
        <w:t xml:space="preserve">javascript </w:t>
      </w:r>
      <w:r w:rsidR="00961873">
        <w:rPr>
          <w:rFonts w:hint="eastAsia"/>
        </w:rPr>
        <w:t xml:space="preserve">소스 </w:t>
      </w:r>
      <w:r>
        <w:rPr>
          <w:rFonts w:hint="eastAsia"/>
        </w:rPr>
        <w:t>코드가 실행될 수 있다.</w:t>
      </w:r>
    </w:p>
    <w:p w14:paraId="7157A46A" w14:textId="77777777" w:rsidR="00851CE5" w:rsidRPr="00C44B92" w:rsidRDefault="00851CE5" w:rsidP="00851CE5"/>
    <w:p w14:paraId="4A4B6EFE" w14:textId="4EE8B3D1" w:rsidR="00851CE5" w:rsidRDefault="00851CE5" w:rsidP="00851CE5">
      <w:r>
        <w:t xml:space="preserve">javascript </w:t>
      </w:r>
      <w:r w:rsidR="00237AC2">
        <w:rPr>
          <w:rFonts w:hint="eastAsia"/>
        </w:rPr>
        <w:t xml:space="preserve">소스 코드를 </w:t>
      </w:r>
      <w:r>
        <w:rPr>
          <w:rFonts w:hint="eastAsia"/>
        </w:rPr>
        <w:t>서버</w:t>
      </w:r>
      <w:r w:rsidR="00237AC2">
        <w:rPr>
          <w:rFonts w:hint="eastAsia"/>
        </w:rPr>
        <w:t xml:space="preserve">에서 실행하기 위한 엔진이 </w:t>
      </w:r>
      <w:r>
        <w:t xml:space="preserve">node.js </w:t>
      </w:r>
      <w:r>
        <w:rPr>
          <w:rFonts w:hint="eastAsia"/>
        </w:rPr>
        <w:t>이다.</w:t>
      </w:r>
    </w:p>
    <w:p w14:paraId="4AEDEEA6" w14:textId="1F6BF632" w:rsidR="00851CE5" w:rsidRDefault="00AE1D8A" w:rsidP="00851CE5">
      <w:r>
        <w:rPr>
          <w:rFonts w:hint="eastAsia"/>
        </w:rPr>
        <w:t xml:space="preserve">당연히 </w:t>
      </w:r>
      <w:r w:rsidR="00851CE5">
        <w:rPr>
          <w:rFonts w:hint="eastAsia"/>
        </w:rPr>
        <w:t>n</w:t>
      </w:r>
      <w:r w:rsidR="00851CE5">
        <w:t xml:space="preserve">ode.js </w:t>
      </w:r>
      <w:r w:rsidR="00851CE5">
        <w:rPr>
          <w:rFonts w:hint="eastAsia"/>
        </w:rPr>
        <w:t xml:space="preserve">에도 </w:t>
      </w:r>
      <w:r w:rsidR="00851CE5">
        <w:t xml:space="preserve">javascript </w:t>
      </w:r>
      <w:r w:rsidR="00851CE5">
        <w:rPr>
          <w:rFonts w:hint="eastAsia"/>
        </w:rPr>
        <w:t>인터프리터가 내장되어 있다.</w:t>
      </w:r>
    </w:p>
    <w:p w14:paraId="0BD09DF4" w14:textId="5D485F8C" w:rsidR="009B20BE" w:rsidRDefault="009B20BE" w:rsidP="00851CE5"/>
    <w:p w14:paraId="210E2B6F" w14:textId="77777777" w:rsidR="00851CE5" w:rsidRDefault="00851CE5" w:rsidP="00851CE5">
      <w:r>
        <w:rPr>
          <w:rFonts w:hint="eastAsia"/>
        </w:rPr>
        <w:t xml:space="preserve">가장 유명한 </w:t>
      </w:r>
      <w:r>
        <w:t xml:space="preserve">javascript </w:t>
      </w:r>
      <w:r>
        <w:rPr>
          <w:rFonts w:hint="eastAsia"/>
        </w:rPr>
        <w:t xml:space="preserve">인터프리터는 </w:t>
      </w:r>
    </w:p>
    <w:p w14:paraId="37A50B81" w14:textId="77777777" w:rsidR="00851CE5" w:rsidRDefault="00851CE5" w:rsidP="00851CE5">
      <w:r>
        <w:rPr>
          <w:rFonts w:hint="eastAsia"/>
        </w:rPr>
        <w:t xml:space="preserve">구글이 만든 </w:t>
      </w:r>
      <w:r>
        <w:t xml:space="preserve">chrome v8 javascript </w:t>
      </w:r>
      <w:r>
        <w:rPr>
          <w:rFonts w:hint="eastAsia"/>
        </w:rPr>
        <w:t>인터프리터이다.</w:t>
      </w:r>
    </w:p>
    <w:p w14:paraId="51B726F5" w14:textId="2055091F" w:rsidR="00851CE5" w:rsidRDefault="00851CE5" w:rsidP="00851CE5">
      <w:r>
        <w:rPr>
          <w:rFonts w:hint="eastAsia"/>
        </w:rPr>
        <w:t xml:space="preserve">이 </w:t>
      </w:r>
      <w:r>
        <w:t xml:space="preserve">javascript </w:t>
      </w:r>
      <w:r>
        <w:rPr>
          <w:rFonts w:hint="eastAsia"/>
        </w:rPr>
        <w:t xml:space="preserve">인터프리터가 </w:t>
      </w:r>
      <w:r>
        <w:t>ch</w:t>
      </w:r>
      <w:r>
        <w:rPr>
          <w:rFonts w:hint="eastAsia"/>
        </w:rPr>
        <w:t>r</w:t>
      </w:r>
      <w:r>
        <w:t xml:space="preserve">ome </w:t>
      </w:r>
      <w:r>
        <w:rPr>
          <w:rFonts w:hint="eastAsia"/>
        </w:rPr>
        <w:t>웹브라우저에 내장되어 있</w:t>
      </w:r>
      <w:r w:rsidR="00C73D18">
        <w:rPr>
          <w:rFonts w:hint="eastAsia"/>
        </w:rPr>
        <w:t>고,</w:t>
      </w:r>
    </w:p>
    <w:p w14:paraId="233A0207" w14:textId="77777777" w:rsidR="00C73D18" w:rsidRDefault="00851CE5" w:rsidP="00851CE5"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 xml:space="preserve">에도 </w:t>
      </w:r>
      <w:r w:rsidR="00C73D18">
        <w:rPr>
          <w:rFonts w:hint="eastAsia"/>
        </w:rPr>
        <w:t>내장되어 있다.</w:t>
      </w:r>
    </w:p>
    <w:p w14:paraId="13F0190C" w14:textId="1837B84A" w:rsidR="00851CE5" w:rsidRDefault="00851CE5" w:rsidP="00851CE5"/>
    <w:p w14:paraId="6C940F96" w14:textId="77777777" w:rsidR="005721CD" w:rsidRDefault="005721CD" w:rsidP="005721CD">
      <w:r>
        <w:rPr>
          <w:rFonts w:hint="eastAsia"/>
        </w:rPr>
        <w:t>n</w:t>
      </w:r>
      <w:r>
        <w:t>ode.js</w:t>
      </w:r>
      <w:r>
        <w:rPr>
          <w:rFonts w:hint="eastAsia"/>
        </w:rPr>
        <w:t>는, j</w:t>
      </w:r>
      <w:r>
        <w:t>avascript</w:t>
      </w:r>
      <w:r>
        <w:rPr>
          <w:rFonts w:hint="eastAsia"/>
        </w:rPr>
        <w:t>로 구현된 코드를 서버에서 실행하기 위한 플랫폼이다.</w:t>
      </w:r>
    </w:p>
    <w:p w14:paraId="0726E768" w14:textId="77777777" w:rsidR="005721CD" w:rsidRDefault="005721CD" w:rsidP="005721CD">
      <w:r>
        <w:rPr>
          <w:rFonts w:hint="eastAsia"/>
        </w:rPr>
        <w:t xml:space="preserve">플랫폼 </w:t>
      </w:r>
      <w:r>
        <w:t xml:space="preserve">= </w:t>
      </w:r>
      <w:r>
        <w:rPr>
          <w:rFonts w:hint="eastAsia"/>
        </w:rPr>
        <w:t xml:space="preserve">실행 엔진(인터프리터) </w:t>
      </w:r>
      <w:r>
        <w:t xml:space="preserve">+ </w:t>
      </w:r>
      <w:r>
        <w:rPr>
          <w:rFonts w:hint="eastAsia"/>
        </w:rPr>
        <w:t xml:space="preserve">라이브러리 </w:t>
      </w:r>
      <w:r>
        <w:t xml:space="preserve">+ </w:t>
      </w:r>
      <w:r>
        <w:rPr>
          <w:rFonts w:hint="eastAsia"/>
        </w:rPr>
        <w:t>개발도구</w:t>
      </w:r>
    </w:p>
    <w:p w14:paraId="7A882245" w14:textId="77777777" w:rsidR="005721CD" w:rsidRDefault="005721CD" w:rsidP="005721CD"/>
    <w:p w14:paraId="3B3FC29B" w14:textId="5694FB0C" w:rsidR="000B7157" w:rsidRDefault="000B7157" w:rsidP="00851CE5"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플랫폼에서</w:t>
      </w:r>
      <w:r>
        <w:t xml:space="preserve"> </w:t>
      </w:r>
      <w:r>
        <w:rPr>
          <w:rFonts w:hint="eastAsia"/>
        </w:rPr>
        <w:t xml:space="preserve">실행되는 </w:t>
      </w:r>
      <w:r w:rsidR="00851CE5">
        <w:rPr>
          <w:rFonts w:hint="eastAsia"/>
        </w:rPr>
        <w:t>웹 서버,</w:t>
      </w:r>
      <w:r w:rsidR="00851CE5">
        <w:t xml:space="preserve"> REST API </w:t>
      </w:r>
      <w:r w:rsidR="00851CE5">
        <w:rPr>
          <w:rFonts w:hint="eastAsia"/>
        </w:rPr>
        <w:t>서버,</w:t>
      </w:r>
      <w:r w:rsidR="00851CE5">
        <w:t xml:space="preserve"> </w:t>
      </w:r>
      <w:r w:rsidR="00851CE5">
        <w:rPr>
          <w:rFonts w:hint="eastAsia"/>
        </w:rPr>
        <w:t>채팅 서버</w:t>
      </w:r>
      <w:r w:rsidR="00916337">
        <w:rPr>
          <w:rFonts w:hint="eastAsia"/>
        </w:rPr>
        <w:t xml:space="preserve">를 </w:t>
      </w:r>
    </w:p>
    <w:p w14:paraId="473B415F" w14:textId="2CA03622" w:rsidR="00916337" w:rsidRDefault="00916337" w:rsidP="00851CE5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언어로 </w:t>
      </w:r>
      <w:r w:rsidR="000B7157">
        <w:rPr>
          <w:rFonts w:hint="eastAsia"/>
        </w:rPr>
        <w:t>어렵지 않게 구현할 수 있다.</w:t>
      </w:r>
    </w:p>
    <w:p w14:paraId="686340DD" w14:textId="74149999" w:rsidR="00851CE5" w:rsidRDefault="00851CE5" w:rsidP="00851CE5"/>
    <w:p w14:paraId="55556C74" w14:textId="492E914E" w:rsidR="000B7157" w:rsidRDefault="000B7157" w:rsidP="00851CE5"/>
    <w:p w14:paraId="1A893E25" w14:textId="1E21DEFF" w:rsidR="000B7157" w:rsidRDefault="000B715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EB87C22" w14:textId="77777777" w:rsidR="00851CE5" w:rsidRPr="00851CE5" w:rsidRDefault="00851CE5" w:rsidP="00851CE5"/>
    <w:p w14:paraId="74ED2DA8" w14:textId="637CD6F3" w:rsidR="00851CE5" w:rsidRDefault="00851CE5" w:rsidP="00851CE5">
      <w:pPr>
        <w:pStyle w:val="Heading2"/>
      </w:pPr>
      <w:bookmarkStart w:id="8" w:name="_Toc32748983"/>
      <w:r>
        <w:rPr>
          <w:rFonts w:hint="eastAsia"/>
        </w:rPr>
        <w:t>터미널(</w:t>
      </w:r>
      <w:r>
        <w:t>terminal)</w:t>
      </w:r>
      <w:bookmarkEnd w:id="8"/>
    </w:p>
    <w:p w14:paraId="49FD8C27" w14:textId="77777777" w:rsidR="00851CE5" w:rsidRDefault="00851CE5" w:rsidP="00851CE5">
      <w:r>
        <w:rPr>
          <w:rFonts w:hint="eastAsia"/>
        </w:rPr>
        <w:t>W</w:t>
      </w:r>
      <w:r>
        <w:t>indows</w:t>
      </w:r>
      <w:r>
        <w:rPr>
          <w:rFonts w:hint="eastAsia"/>
        </w:rPr>
        <w:t>에서 명령 프롬프트(</w:t>
      </w:r>
      <w:r>
        <w:t xml:space="preserve">command prompt) </w:t>
      </w:r>
      <w:r>
        <w:rPr>
          <w:rFonts w:hint="eastAsia"/>
        </w:rPr>
        <w:t>창에 해당하는 것을</w:t>
      </w:r>
    </w:p>
    <w:p w14:paraId="1EF69367" w14:textId="77777777" w:rsidR="00851CE5" w:rsidRDefault="00851CE5" w:rsidP="00851CE5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에서는 터미널(</w:t>
      </w:r>
      <w:r>
        <w:t xml:space="preserve">terminal) </w:t>
      </w:r>
      <w:r>
        <w:rPr>
          <w:rFonts w:hint="eastAsia"/>
        </w:rPr>
        <w:t>이라고 부른다.</w:t>
      </w:r>
    </w:p>
    <w:p w14:paraId="7481AB16" w14:textId="3AE7E5D6" w:rsidR="00851CE5" w:rsidRDefault="00851CE5" w:rsidP="00851CE5"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에서도 이 창을 터미널이라고 부른다.</w:t>
      </w:r>
    </w:p>
    <w:p w14:paraId="2D8D4E93" w14:textId="77777777" w:rsidR="00851CE5" w:rsidRDefault="00851CE5" w:rsidP="00851CE5"/>
    <w:p w14:paraId="210C2051" w14:textId="77777777" w:rsidR="00851CE5" w:rsidRDefault="00851CE5" w:rsidP="00FB44DD">
      <w:pPr>
        <w:pStyle w:val="Heading3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</w:p>
    <w:p w14:paraId="69407EC4" w14:textId="77777777" w:rsidR="00851CE5" w:rsidRPr="0091467D" w:rsidRDefault="00851CE5" w:rsidP="00851CE5">
      <w:r>
        <w:rPr>
          <w:noProof/>
        </w:rPr>
        <w:drawing>
          <wp:inline distT="0" distB="0" distL="0" distR="0" wp14:anchorId="4F4F1E09" wp14:editId="79DCDFD9">
            <wp:extent cx="4371278" cy="1873226"/>
            <wp:effectExtent l="19050" t="19050" r="10795" b="133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4462" cy="1883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C2002" w14:textId="23C3A287" w:rsidR="00851CE5" w:rsidRDefault="00851CE5" w:rsidP="00851CE5"/>
    <w:p w14:paraId="233ED974" w14:textId="3D290AC3" w:rsidR="00FB44DD" w:rsidRDefault="00FB44DD" w:rsidP="00851CE5"/>
    <w:p w14:paraId="4EEBDCF3" w14:textId="5E99D742" w:rsidR="00FB44DD" w:rsidRDefault="00FB44DD" w:rsidP="00FB44DD">
      <w:pPr>
        <w:pStyle w:val="Heading3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</w:p>
    <w:p w14:paraId="4EE3E028" w14:textId="62023791" w:rsidR="00FB44DD" w:rsidRDefault="003E4F88" w:rsidP="00FB44DD">
      <w:r>
        <w:rPr>
          <w:noProof/>
        </w:rPr>
        <w:drawing>
          <wp:inline distT="0" distB="0" distL="0" distR="0" wp14:anchorId="0A1AA207" wp14:editId="6F74F220">
            <wp:extent cx="4768423" cy="286214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2082" cy="28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F43" w14:textId="257D738E" w:rsidR="00FB44DD" w:rsidRDefault="00FB44DD" w:rsidP="00FB44DD"/>
    <w:p w14:paraId="58C6DA7D" w14:textId="5FB8C753" w:rsidR="00FB44DD" w:rsidRDefault="00FB44DD" w:rsidP="00FB44DD"/>
    <w:p w14:paraId="0574E1C5" w14:textId="77777777" w:rsidR="00851CE5" w:rsidRDefault="00851CE5" w:rsidP="00851CE5">
      <w:pPr>
        <w:pStyle w:val="Heading3"/>
      </w:pPr>
      <w:r>
        <w:rPr>
          <w:rFonts w:hint="eastAsia"/>
        </w:rPr>
        <w:t>쉘</w:t>
      </w:r>
      <w:r>
        <w:rPr>
          <w:rFonts w:hint="eastAsia"/>
        </w:rPr>
        <w:t>(</w:t>
      </w:r>
      <w:r>
        <w:t>shell)</w:t>
      </w:r>
    </w:p>
    <w:p w14:paraId="2E24A809" w14:textId="1939D232" w:rsidR="00851CE5" w:rsidRDefault="00851CE5" w:rsidP="000237AA">
      <w:r w:rsidRPr="008E18E1">
        <w:rPr>
          <w:rFonts w:hint="eastAsia"/>
          <w:b/>
          <w:bCs/>
        </w:rPr>
        <w:t>명령 프롬프트 창</w:t>
      </w:r>
      <w:r w:rsidR="000237AA">
        <w:rPr>
          <w:rFonts w:hint="eastAsia"/>
        </w:rPr>
        <w:t>에</w:t>
      </w:r>
      <w:r w:rsidR="003403AA">
        <w:rPr>
          <w:rFonts w:hint="eastAsia"/>
        </w:rPr>
        <w:t>서</w:t>
      </w:r>
      <w:r w:rsidR="003F2EC0">
        <w:rPr>
          <w:rFonts w:hint="eastAsia"/>
        </w:rPr>
        <w:t xml:space="preserve"> 입력된 명령을 </w:t>
      </w:r>
      <w:r w:rsidR="00734466">
        <w:rPr>
          <w:rFonts w:hint="eastAsia"/>
        </w:rPr>
        <w:t xml:space="preserve">실행하는 프로그램을 </w:t>
      </w:r>
      <w:r w:rsidR="00FC7401">
        <w:rPr>
          <w:rFonts w:hint="eastAsia"/>
        </w:rPr>
        <w:t>쉘(</w:t>
      </w:r>
      <w:r w:rsidR="00FC7401">
        <w:t>shell)</w:t>
      </w:r>
      <w:r w:rsidR="00FC7401">
        <w:rPr>
          <w:rFonts w:hint="eastAsia"/>
        </w:rPr>
        <w:t>이라고 한다.</w:t>
      </w:r>
    </w:p>
    <w:p w14:paraId="6682B25C" w14:textId="251457B7" w:rsidR="00FC7401" w:rsidRDefault="00FC7401" w:rsidP="000237AA"/>
    <w:p w14:paraId="1875D209" w14:textId="4ACF8658" w:rsidR="00054B7B" w:rsidRDefault="00054B7B" w:rsidP="000237AA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의 기본 쉘은 </w:t>
      </w:r>
      <w:r>
        <w:t xml:space="preserve">cmd.exe </w:t>
      </w:r>
      <w:r>
        <w:rPr>
          <w:rFonts w:hint="eastAsia"/>
        </w:rPr>
        <w:t>이다.</w:t>
      </w:r>
    </w:p>
    <w:p w14:paraId="6A073732" w14:textId="547FDFB5" w:rsidR="000327D4" w:rsidRPr="00851CE5" w:rsidRDefault="000327D4" w:rsidP="000327D4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의 고급 쉘은 </w:t>
      </w:r>
      <w:r>
        <w:t xml:space="preserve">powershell.exe </w:t>
      </w:r>
      <w:r>
        <w:rPr>
          <w:rFonts w:hint="eastAsia"/>
        </w:rPr>
        <w:t>이다.</w:t>
      </w:r>
    </w:p>
    <w:p w14:paraId="17DF2453" w14:textId="77777777" w:rsidR="000327D4" w:rsidRDefault="000327D4" w:rsidP="000237AA"/>
    <w:p w14:paraId="1661B470" w14:textId="31DD7506" w:rsidR="00054B7B" w:rsidRDefault="00054B7B" w:rsidP="000237AA"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의 기본 쉘은 </w:t>
      </w:r>
      <w:r>
        <w:t xml:space="preserve">bash </w:t>
      </w:r>
      <w:r>
        <w:rPr>
          <w:rFonts w:hint="eastAsia"/>
        </w:rPr>
        <w:t>이다.</w:t>
      </w:r>
    </w:p>
    <w:p w14:paraId="58B7CC49" w14:textId="1E250202" w:rsidR="00054B7B" w:rsidRDefault="00054B7B" w:rsidP="000237AA"/>
    <w:p w14:paraId="6486F932" w14:textId="1B42E1FA" w:rsidR="001C782D" w:rsidRDefault="001C782D" w:rsidP="008B6DA6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에서도 </w:t>
      </w:r>
      <w:r>
        <w:t xml:space="preserve">bash </w:t>
      </w:r>
      <w:r>
        <w:rPr>
          <w:rFonts w:hint="eastAsia"/>
        </w:rPr>
        <w:t>쉘</w:t>
      </w:r>
      <w:r w:rsidR="0098425B">
        <w:rPr>
          <w:rFonts w:hint="eastAsia"/>
        </w:rPr>
        <w:t>을</w:t>
      </w:r>
      <w:r w:rsidR="006A1760">
        <w:rPr>
          <w:rFonts w:hint="eastAsia"/>
        </w:rPr>
        <w:t xml:space="preserve"> 설치하여</w:t>
      </w:r>
      <w:r>
        <w:rPr>
          <w:rFonts w:hint="eastAsia"/>
        </w:rPr>
        <w:t xml:space="preserve"> 사용할 수 있다.</w:t>
      </w:r>
    </w:p>
    <w:p w14:paraId="182F7DA0" w14:textId="4D6D0A9E" w:rsidR="0098425B" w:rsidRDefault="0098425B" w:rsidP="008B6DA6">
      <w:r>
        <w:rPr>
          <w:rFonts w:hint="eastAsia"/>
        </w:rPr>
        <w:t>G</w:t>
      </w:r>
      <w:r>
        <w:t>it</w:t>
      </w:r>
      <w:r w:rsidR="00624F60">
        <w:t xml:space="preserve"> </w:t>
      </w:r>
      <w:r w:rsidR="00624F60">
        <w:rPr>
          <w:rFonts w:hint="eastAsia"/>
        </w:rPr>
        <w:t>클라이언트를 다운로드하여 설치하면,</w:t>
      </w:r>
    </w:p>
    <w:p w14:paraId="6B3D2111" w14:textId="272AB0DF" w:rsidR="00624F60" w:rsidRDefault="00624F60" w:rsidP="008B6DA6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용 </w:t>
      </w:r>
      <w:r>
        <w:t xml:space="preserve">bash </w:t>
      </w:r>
      <w:r>
        <w:rPr>
          <w:rFonts w:hint="eastAsia"/>
        </w:rPr>
        <w:t>쉘이 설치된다.</w:t>
      </w:r>
    </w:p>
    <w:p w14:paraId="2BD0298A" w14:textId="6BD65465" w:rsidR="00624F60" w:rsidRDefault="00624F60" w:rsidP="008B6DA6"/>
    <w:p w14:paraId="1870888D" w14:textId="77777777" w:rsidR="00624F60" w:rsidRPr="0098425B" w:rsidRDefault="00624F60" w:rsidP="008B6DA6"/>
    <w:p w14:paraId="3FA8B091" w14:textId="77777777" w:rsidR="00851CE5" w:rsidRDefault="00851CE5" w:rsidP="008B6DA6"/>
    <w:p w14:paraId="664C71EF" w14:textId="1BE3DC86" w:rsidR="00F6570F" w:rsidRDefault="00F6570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290C592" w14:textId="3E660B21" w:rsidR="00106509" w:rsidRDefault="004A5282" w:rsidP="004A5282">
      <w:pPr>
        <w:pStyle w:val="Heading1"/>
      </w:pPr>
      <w:bookmarkStart w:id="9" w:name="_Toc32748984"/>
      <w:r>
        <w:rPr>
          <w:rFonts w:hint="eastAsia"/>
        </w:rPr>
        <w:lastRenderedPageBreak/>
        <w:t>h</w:t>
      </w:r>
      <w:r>
        <w:t>ello world</w:t>
      </w:r>
      <w:bookmarkEnd w:id="9"/>
    </w:p>
    <w:p w14:paraId="6BC5CF78" w14:textId="1EB530AC" w:rsidR="002520F6" w:rsidRDefault="002520F6" w:rsidP="002520F6"/>
    <w:p w14:paraId="2818F68D" w14:textId="5E822617" w:rsidR="002520F6" w:rsidRDefault="00B57645" w:rsidP="002520F6">
      <w:pPr>
        <w:pStyle w:val="Heading2"/>
      </w:pPr>
      <w:bookmarkStart w:id="10" w:name="_Toc32748985"/>
      <w:r>
        <w:rPr>
          <w:rFonts w:hint="eastAsia"/>
        </w:rPr>
        <w:t>소스코드</w:t>
      </w:r>
      <w:r w:rsidR="002520F6">
        <w:rPr>
          <w:rFonts w:hint="eastAsia"/>
        </w:rPr>
        <w:t xml:space="preserve"> 폴더 생성</w:t>
      </w:r>
      <w:bookmarkEnd w:id="10"/>
    </w:p>
    <w:p w14:paraId="41FC33BF" w14:textId="77777777" w:rsidR="00642186" w:rsidRPr="00642186" w:rsidRDefault="00642186" w:rsidP="00642186"/>
    <w:p w14:paraId="11B5AF60" w14:textId="660EBD54" w:rsidR="002520F6" w:rsidRDefault="00AF7B71" w:rsidP="002520F6">
      <w:r>
        <w:rPr>
          <w:rFonts w:hint="eastAsia"/>
        </w:rPr>
        <w:t xml:space="preserve">소스코드들을 저장할 적당한 폴더를 </w:t>
      </w:r>
      <w:r w:rsidR="00642186">
        <w:rPr>
          <w:rFonts w:hint="eastAsia"/>
        </w:rPr>
        <w:t>만들자</w:t>
      </w:r>
    </w:p>
    <w:p w14:paraId="6EF32000" w14:textId="5B3BE91B" w:rsidR="00AF7B71" w:rsidRPr="00CE79D9" w:rsidRDefault="00AF7B71" w:rsidP="002520F6">
      <w:pPr>
        <w:rPr>
          <w:b/>
          <w:bCs/>
        </w:rPr>
      </w:pPr>
      <w:r w:rsidRPr="00CE79D9">
        <w:rPr>
          <w:rFonts w:hint="eastAsia"/>
          <w:b/>
          <w:bCs/>
        </w:rPr>
        <w:t>예:</w:t>
      </w:r>
      <w:r w:rsidRPr="00CE79D9">
        <w:rPr>
          <w:b/>
          <w:bCs/>
        </w:rPr>
        <w:t xml:space="preserve"> c:/</w:t>
      </w:r>
      <w:r w:rsidR="00203243" w:rsidRPr="00CE79D9">
        <w:rPr>
          <w:b/>
          <w:bCs/>
        </w:rPr>
        <w:t>PJ/node1</w:t>
      </w:r>
    </w:p>
    <w:p w14:paraId="569F248D" w14:textId="0FCEEBB9" w:rsidR="004D7B1D" w:rsidRDefault="004D7B1D" w:rsidP="004D7B1D"/>
    <w:p w14:paraId="1035C671" w14:textId="7A0A934C" w:rsidR="00F11F16" w:rsidRDefault="00F11F16" w:rsidP="004D7B1D"/>
    <w:p w14:paraId="02C1B7EF" w14:textId="051DC622" w:rsidR="00F11F16" w:rsidRDefault="00F11F16" w:rsidP="004D7B1D">
      <w:r>
        <w:rPr>
          <w:rFonts w:hint="eastAsia"/>
        </w:rPr>
        <w:t>v</w:t>
      </w:r>
      <w:r>
        <w:t>isual studio code</w:t>
      </w:r>
      <w:r>
        <w:rPr>
          <w:rFonts w:hint="eastAsia"/>
        </w:rPr>
        <w:t>에서 소스코드 폴더를 열자</w:t>
      </w:r>
    </w:p>
    <w:p w14:paraId="05B74529" w14:textId="77777777" w:rsidR="00617569" w:rsidRPr="00617569" w:rsidRDefault="00617569" w:rsidP="00617569"/>
    <w:p w14:paraId="67924313" w14:textId="21F63DD3" w:rsidR="0033284E" w:rsidRDefault="004D7B1D" w:rsidP="004D7B1D">
      <w:pPr>
        <w:pStyle w:val="Heading3"/>
      </w:pP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열기</w:t>
      </w:r>
      <w:r>
        <w:rPr>
          <w:rFonts w:hint="eastAsia"/>
        </w:rPr>
        <w:t xml:space="preserve"> </w:t>
      </w:r>
      <w:r w:rsidR="00E4679B">
        <w:rPr>
          <w:rFonts w:hint="eastAsia"/>
        </w:rPr>
        <w:t>방법</w:t>
      </w:r>
      <w:r w:rsidR="00E4679B">
        <w:rPr>
          <w:rFonts w:hint="eastAsia"/>
        </w:rPr>
        <w:t xml:space="preserve"> </w:t>
      </w:r>
      <w:r w:rsidR="00E4679B">
        <w:t>#1</w:t>
      </w:r>
    </w:p>
    <w:p w14:paraId="7EAE9C8B" w14:textId="54058C47" w:rsidR="00E4679B" w:rsidRPr="00E4679B" w:rsidRDefault="00E4679B" w:rsidP="00E4679B">
      <w:r>
        <w:rPr>
          <w:rFonts w:hint="eastAsia"/>
        </w:rPr>
        <w:t>메뉴:</w:t>
      </w:r>
      <w:r>
        <w:t xml:space="preserve"> File - Open Folder</w:t>
      </w:r>
    </w:p>
    <w:p w14:paraId="6554B22F" w14:textId="73E35D27" w:rsidR="00E4679B" w:rsidRDefault="00E4679B" w:rsidP="00E4679B"/>
    <w:p w14:paraId="4508C2BB" w14:textId="3742064F" w:rsidR="00407234" w:rsidRDefault="00407234" w:rsidP="00407234">
      <w:pPr>
        <w:pStyle w:val="Heading3"/>
      </w:pP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열기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#2</w:t>
      </w:r>
    </w:p>
    <w:p w14:paraId="2732BD50" w14:textId="7FA8C458" w:rsidR="001E44D3" w:rsidRPr="001E44D3" w:rsidRDefault="001E44D3" w:rsidP="001E44D3">
      <w:r w:rsidRPr="001E44D3">
        <w:rPr>
          <w:noProof/>
        </w:rPr>
        <w:drawing>
          <wp:inline distT="0" distB="0" distL="0" distR="0" wp14:anchorId="08816287" wp14:editId="4E3E98B4">
            <wp:extent cx="6645910" cy="33489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F57D" w14:textId="7CEDDBCE" w:rsidR="00A75451" w:rsidRDefault="00A75451" w:rsidP="00ED2DEA"/>
    <w:p w14:paraId="79C0D586" w14:textId="524F1FBD" w:rsidR="00F5433A" w:rsidRDefault="00F5433A" w:rsidP="00ED2DEA"/>
    <w:p w14:paraId="4081824E" w14:textId="77777777" w:rsidR="00A70CE5" w:rsidRDefault="00A70CE5" w:rsidP="00ED2DEA"/>
    <w:p w14:paraId="3EE1BBB6" w14:textId="77777777" w:rsidR="00F5433A" w:rsidRDefault="00F5433A" w:rsidP="00ED2DEA"/>
    <w:p w14:paraId="38216E12" w14:textId="48A278A9" w:rsidR="004A5282" w:rsidRDefault="004A528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FBBABF" w14:textId="5C437C36" w:rsidR="00FF62CD" w:rsidRDefault="004A5282" w:rsidP="004A5282">
      <w:pPr>
        <w:pStyle w:val="Heading2"/>
      </w:pPr>
      <w:bookmarkStart w:id="11" w:name="_Toc32748986"/>
      <w:r>
        <w:rPr>
          <w:rFonts w:hint="eastAsia"/>
        </w:rPr>
        <w:lastRenderedPageBreak/>
        <w:t>소스코드 파일 생성</w:t>
      </w:r>
      <w:bookmarkEnd w:id="11"/>
    </w:p>
    <w:p w14:paraId="24010DA5" w14:textId="77777777" w:rsidR="004A5282" w:rsidRPr="004A5282" w:rsidRDefault="004A5282" w:rsidP="004A5282"/>
    <w:p w14:paraId="0F0D4B49" w14:textId="5C4EB9BB" w:rsidR="00FF62CD" w:rsidRDefault="0096419C" w:rsidP="0096419C">
      <w:pPr>
        <w:pStyle w:val="Heading3"/>
      </w:pP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3382AA7" w14:textId="19074055" w:rsidR="0096419C" w:rsidRDefault="006F324F" w:rsidP="0096419C">
      <w:r w:rsidRPr="006F324F">
        <w:rPr>
          <w:noProof/>
        </w:rPr>
        <w:drawing>
          <wp:inline distT="0" distB="0" distL="0" distR="0" wp14:anchorId="463BAACF" wp14:editId="7A14AE4C">
            <wp:extent cx="2905530" cy="20957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9459" w14:textId="6CF2F131" w:rsidR="00CF0DF2" w:rsidRPr="0096419C" w:rsidRDefault="006F324F" w:rsidP="0096419C">
      <w:r>
        <w:rPr>
          <w:rFonts w:hint="eastAsia"/>
        </w:rPr>
        <w:t xml:space="preserve">소스코드를 저장할 </w:t>
      </w:r>
      <w:r w:rsidR="00CF0DF2">
        <w:rPr>
          <w:rFonts w:hint="eastAsia"/>
        </w:rPr>
        <w:t>폴더(예:</w:t>
      </w:r>
      <w:r w:rsidR="00CF0DF2">
        <w:t xml:space="preserve"> </w:t>
      </w:r>
      <w:r>
        <w:t>node1</w:t>
      </w:r>
      <w:r w:rsidR="00CF0DF2">
        <w:t>)</w:t>
      </w:r>
      <w:r>
        <w:rPr>
          <w:rFonts w:hint="eastAsia"/>
        </w:rPr>
        <w:t>을</w:t>
      </w:r>
      <w:r w:rsidR="00CF0DF2">
        <w:rPr>
          <w:rFonts w:hint="eastAsia"/>
        </w:rPr>
        <w:t xml:space="preserve"> 선택하고,</w:t>
      </w:r>
      <w:r w:rsidR="00CF0DF2">
        <w:t xml:space="preserve"> </w:t>
      </w:r>
    </w:p>
    <w:p w14:paraId="178D4739" w14:textId="4A142525" w:rsidR="00F13AEE" w:rsidRDefault="009B6785" w:rsidP="00ED2DEA">
      <w:r>
        <w:rPr>
          <w:rFonts w:hint="eastAsia"/>
        </w:rPr>
        <w:t>파일 생성(</w:t>
      </w:r>
      <w:r>
        <w:t>New File)</w:t>
      </w:r>
      <w:r>
        <w:rPr>
          <w:rFonts w:hint="eastAsia"/>
        </w:rPr>
        <w:t xml:space="preserve"> 버튼을 클릭하</w:t>
      </w:r>
      <w:r w:rsidR="00EE3418">
        <w:rPr>
          <w:rFonts w:hint="eastAsia"/>
        </w:rPr>
        <w:t>자.</w:t>
      </w:r>
    </w:p>
    <w:p w14:paraId="01E1E053" w14:textId="6EA774BA" w:rsidR="00685FCD" w:rsidRDefault="00685FCD" w:rsidP="00ED2DEA"/>
    <w:p w14:paraId="293607AC" w14:textId="77777777" w:rsidR="00685FCD" w:rsidRDefault="00685FCD" w:rsidP="00ED2DEA"/>
    <w:p w14:paraId="0BEC60C3" w14:textId="18D10DF4" w:rsidR="00685FCD" w:rsidRDefault="00685FCD" w:rsidP="00685FCD">
      <w:pPr>
        <w:pStyle w:val="Heading3"/>
      </w:pP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27111386" w14:textId="3DBD768F" w:rsidR="00685FCD" w:rsidRDefault="0083096D" w:rsidP="00685FCD">
      <w:r>
        <w:rPr>
          <w:rFonts w:hint="eastAsia"/>
        </w:rPr>
        <w:t>위 화면에서 폴더 생성 버튼을 클릭하여</w:t>
      </w:r>
      <w:r>
        <w:t xml:space="preserve">, node1 </w:t>
      </w:r>
      <w:r>
        <w:rPr>
          <w:rFonts w:hint="eastAsia"/>
        </w:rPr>
        <w:t xml:space="preserve">폴더 아래에 </w:t>
      </w:r>
      <w:r w:rsidR="00010D52">
        <w:t xml:space="preserve">chap01 </w:t>
      </w:r>
      <w:r w:rsidR="00010D52">
        <w:rPr>
          <w:rFonts w:hint="eastAsia"/>
        </w:rPr>
        <w:t xml:space="preserve">폴더를 </w:t>
      </w:r>
      <w:r w:rsidR="000B13F1">
        <w:rPr>
          <w:rFonts w:hint="eastAsia"/>
        </w:rPr>
        <w:t>만들자</w:t>
      </w:r>
      <w:r w:rsidR="00010D52">
        <w:rPr>
          <w:rFonts w:hint="eastAsia"/>
        </w:rPr>
        <w:t>.</w:t>
      </w:r>
    </w:p>
    <w:p w14:paraId="11270EAF" w14:textId="76CF0DE9" w:rsidR="0083096D" w:rsidRDefault="0083096D" w:rsidP="00685FCD"/>
    <w:p w14:paraId="6FBDD61D" w14:textId="77777777" w:rsidR="009E0E92" w:rsidRDefault="009E0E92" w:rsidP="009E0E92">
      <w:pPr>
        <w:pStyle w:val="Heading3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446F471F" w14:textId="0685F0C3" w:rsidR="004A5282" w:rsidRDefault="00AD642C" w:rsidP="00ED2DEA">
      <w:r w:rsidRPr="00AD642C">
        <w:rPr>
          <w:noProof/>
        </w:rPr>
        <w:drawing>
          <wp:inline distT="0" distB="0" distL="0" distR="0" wp14:anchorId="5B721499" wp14:editId="45996A73">
            <wp:extent cx="3076520" cy="19754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7428" cy="19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759" w14:textId="6AC812E0" w:rsidR="00EE3418" w:rsidRDefault="00AC07C9" w:rsidP="00ED2DEA">
      <w:r>
        <w:rPr>
          <w:rFonts w:hint="eastAsia"/>
        </w:rPr>
        <w:t>c</w:t>
      </w:r>
      <w:r>
        <w:t xml:space="preserve">hap01 </w:t>
      </w:r>
      <w:r>
        <w:rPr>
          <w:rFonts w:hint="eastAsia"/>
        </w:rPr>
        <w:t>폴더를 선택하고,</w:t>
      </w:r>
      <w:r>
        <w:t xml:space="preserve"> </w:t>
      </w:r>
      <w:r>
        <w:rPr>
          <w:rFonts w:hint="eastAsia"/>
        </w:rPr>
        <w:t>파일 생성 버튼을 클릭하여,</w:t>
      </w:r>
      <w:r>
        <w:t xml:space="preserve"> chap01 </w:t>
      </w:r>
      <w:r>
        <w:rPr>
          <w:rFonts w:hint="eastAsia"/>
        </w:rPr>
        <w:t xml:space="preserve">폴더 아래에 </w:t>
      </w:r>
      <w:r w:rsidR="000B13F1">
        <w:t xml:space="preserve">hello1.js </w:t>
      </w:r>
      <w:r w:rsidR="000B13F1">
        <w:rPr>
          <w:rFonts w:hint="eastAsia"/>
        </w:rPr>
        <w:t>파일을 만들자.</w:t>
      </w:r>
    </w:p>
    <w:p w14:paraId="18890374" w14:textId="77777777" w:rsidR="009E0E92" w:rsidRDefault="009E0E92" w:rsidP="00ED2DEA"/>
    <w:p w14:paraId="63F305EB" w14:textId="7B470DEA" w:rsidR="004A5282" w:rsidRDefault="00011302" w:rsidP="00ED2DEA">
      <w:r>
        <w:rPr>
          <w:noProof/>
        </w:rPr>
        <w:drawing>
          <wp:inline distT="0" distB="0" distL="0" distR="0" wp14:anchorId="6FEDBDFF" wp14:editId="695CF97E">
            <wp:extent cx="6645910" cy="2698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0AB1" w14:textId="7202EA9C" w:rsidR="00EE3418" w:rsidRDefault="00EE3418" w:rsidP="00ED2DEA"/>
    <w:p w14:paraId="74EF595B" w14:textId="1D43ED79" w:rsidR="00EE3418" w:rsidRDefault="00EE3418" w:rsidP="00ED2DEA"/>
    <w:p w14:paraId="51FA06B5" w14:textId="5BB1DA1D" w:rsidR="00EE3418" w:rsidRDefault="00A57FA3" w:rsidP="00EE3418">
      <w:pPr>
        <w:pStyle w:val="Heading3"/>
      </w:pPr>
      <w:r>
        <w:rPr>
          <w:rFonts w:hint="eastAsia"/>
        </w:rPr>
        <w:lastRenderedPageBreak/>
        <w:t>h</w:t>
      </w:r>
      <w:r>
        <w:t>ello</w:t>
      </w:r>
      <w:r w:rsidR="00EE3418">
        <w:t>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3418" w14:paraId="233DFF8E" w14:textId="77777777" w:rsidTr="00EE3418">
        <w:tc>
          <w:tcPr>
            <w:tcW w:w="10456" w:type="dxa"/>
          </w:tcPr>
          <w:p w14:paraId="776FC24B" w14:textId="77777777" w:rsidR="00EE3418" w:rsidRPr="00EE3418" w:rsidRDefault="00EE3418" w:rsidP="00EE34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E341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E34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E341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E34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E34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EE34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8795EFE" w14:textId="77777777" w:rsidR="00EE3418" w:rsidRDefault="00EE3418" w:rsidP="00EE3418"/>
        </w:tc>
      </w:tr>
    </w:tbl>
    <w:p w14:paraId="70FC7FB2" w14:textId="412B14D2" w:rsidR="00EE3418" w:rsidRDefault="00EE3418" w:rsidP="00EE3418"/>
    <w:p w14:paraId="2CCA8233" w14:textId="20737F99" w:rsidR="00DC6C44" w:rsidRDefault="00DC6C44" w:rsidP="00EE3418">
      <w:r>
        <w:t xml:space="preserve">console </w:t>
      </w:r>
      <w:r>
        <w:rPr>
          <w:rFonts w:hint="eastAsia"/>
        </w:rPr>
        <w:t xml:space="preserve">객체의 </w:t>
      </w:r>
      <w:r>
        <w:t xml:space="preserve">log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>화면(</w:t>
      </w:r>
      <w:r>
        <w:t>console)</w:t>
      </w:r>
      <w:r>
        <w:rPr>
          <w:rFonts w:hint="eastAsia"/>
        </w:rPr>
        <w:t xml:space="preserve">에 </w:t>
      </w:r>
      <w:r w:rsidR="00223271">
        <w:rPr>
          <w:rFonts w:hint="eastAsia"/>
        </w:rPr>
        <w:t>값을</w:t>
      </w:r>
      <w:r>
        <w:rPr>
          <w:rFonts w:hint="eastAsia"/>
        </w:rPr>
        <w:t xml:space="preserve"> 출력한다.</w:t>
      </w:r>
    </w:p>
    <w:p w14:paraId="09F2CAF4" w14:textId="69D0F574" w:rsidR="009F25E3" w:rsidRDefault="009F25E3" w:rsidP="00EE3418">
      <w:r>
        <w:t>Java</w:t>
      </w:r>
      <w:r>
        <w:rPr>
          <w:rFonts w:hint="eastAsia"/>
        </w:rPr>
        <w:t xml:space="preserve">의 </w:t>
      </w:r>
      <w:r>
        <w:t xml:space="preserve">System.out.println </w:t>
      </w:r>
      <w:r>
        <w:rPr>
          <w:rFonts w:hint="eastAsia"/>
        </w:rPr>
        <w:t xml:space="preserve">메소드와 </w:t>
      </w:r>
      <w:r w:rsidR="00BC5F44">
        <w:rPr>
          <w:rFonts w:hint="eastAsia"/>
        </w:rPr>
        <w:t xml:space="preserve">기능이 </w:t>
      </w:r>
      <w:r>
        <w:rPr>
          <w:rFonts w:hint="eastAsia"/>
        </w:rPr>
        <w:t>같다.</w:t>
      </w:r>
    </w:p>
    <w:p w14:paraId="30FDE323" w14:textId="42146BE7" w:rsidR="009F25E3" w:rsidRDefault="009F25E3" w:rsidP="00EE3418"/>
    <w:p w14:paraId="114CA471" w14:textId="76C76548" w:rsidR="003C539C" w:rsidRDefault="00C201F3" w:rsidP="00EE3418">
      <w:r>
        <w:t xml:space="preserve">javascript </w:t>
      </w:r>
      <w:r w:rsidR="00E8064D">
        <w:rPr>
          <w:rFonts w:hint="eastAsia"/>
        </w:rPr>
        <w:t>소스 코드</w:t>
      </w:r>
      <w:r w:rsidR="003C539C">
        <w:rPr>
          <w:rFonts w:hint="eastAsia"/>
        </w:rPr>
        <w:t xml:space="preserve">에는 </w:t>
      </w:r>
      <w:r w:rsidR="00E8064D">
        <w:t>main</w:t>
      </w:r>
      <w:r>
        <w:rPr>
          <w:rFonts w:hint="eastAsia"/>
        </w:rPr>
        <w:t xml:space="preserve"> </w:t>
      </w:r>
      <w:r w:rsidR="00E8064D">
        <w:rPr>
          <w:rFonts w:hint="eastAsia"/>
        </w:rPr>
        <w:t>함수</w:t>
      </w:r>
      <w:r w:rsidR="00572AC0">
        <w:rPr>
          <w:rFonts w:hint="eastAsia"/>
        </w:rPr>
        <w:t>가</w:t>
      </w:r>
      <w:r w:rsidR="00E8064D">
        <w:rPr>
          <w:rFonts w:hint="eastAsia"/>
        </w:rPr>
        <w:t xml:space="preserve"> </w:t>
      </w:r>
      <w:r w:rsidR="003C539C">
        <w:rPr>
          <w:rFonts w:hint="eastAsia"/>
        </w:rPr>
        <w:t>필요없다.</w:t>
      </w:r>
    </w:p>
    <w:p w14:paraId="4B5A1E89" w14:textId="06D82E53" w:rsidR="00DC6C44" w:rsidRDefault="00DE0E02" w:rsidP="00EE3418">
      <w:r>
        <w:t xml:space="preserve">javascript </w:t>
      </w:r>
      <w:r>
        <w:rPr>
          <w:rFonts w:hint="eastAsia"/>
        </w:rPr>
        <w:t>소스코드 파일을 실행하면,</w:t>
      </w:r>
      <w:r w:rsidR="00E44557">
        <w:t xml:space="preserve"> </w:t>
      </w:r>
      <w:r w:rsidR="00E44557">
        <w:rPr>
          <w:rFonts w:hint="eastAsia"/>
        </w:rPr>
        <w:t>파일</w:t>
      </w:r>
      <w:r>
        <w:rPr>
          <w:rFonts w:hint="eastAsia"/>
        </w:rPr>
        <w:t xml:space="preserve">의 </w:t>
      </w:r>
      <w:r w:rsidR="00AD7A0E">
        <w:rPr>
          <w:rFonts w:hint="eastAsia"/>
        </w:rPr>
        <w:t xml:space="preserve">소스 </w:t>
      </w:r>
      <w:r>
        <w:rPr>
          <w:rFonts w:hint="eastAsia"/>
        </w:rPr>
        <w:t xml:space="preserve">코드들이 </w:t>
      </w:r>
      <w:r w:rsidR="00466E6E">
        <w:rPr>
          <w:rFonts w:hint="eastAsia"/>
        </w:rPr>
        <w:t xml:space="preserve">한 줄씩 </w:t>
      </w:r>
      <w:r>
        <w:rPr>
          <w:rFonts w:hint="eastAsia"/>
        </w:rPr>
        <w:t>순서대로 실행된다.</w:t>
      </w:r>
    </w:p>
    <w:p w14:paraId="6C254072" w14:textId="77777777" w:rsidR="00DE0E02" w:rsidRPr="00466E6E" w:rsidRDefault="00DE0E02" w:rsidP="00EE3418"/>
    <w:p w14:paraId="00CE9B55" w14:textId="77777777" w:rsidR="00DE0E02" w:rsidRDefault="00DE0E02" w:rsidP="00EE3418"/>
    <w:p w14:paraId="6AE50A67" w14:textId="77777777" w:rsidR="00B94EDA" w:rsidRDefault="00B94EDA" w:rsidP="00EE3418"/>
    <w:p w14:paraId="3FDA2C65" w14:textId="2F4D2744" w:rsidR="0086318E" w:rsidRDefault="0086318E" w:rsidP="0086318E">
      <w:pPr>
        <w:pStyle w:val="Heading3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3DE823C9" w14:textId="31240B5B" w:rsidR="0086318E" w:rsidRDefault="0086318E" w:rsidP="0086318E">
      <w:r>
        <w:rPr>
          <w:rFonts w:hint="eastAsia"/>
        </w:rPr>
        <w:t xml:space="preserve">단축키 </w:t>
      </w:r>
      <w:r>
        <w:t>Ctrl+S</w:t>
      </w:r>
    </w:p>
    <w:p w14:paraId="4ED46E1C" w14:textId="77777777" w:rsidR="0086318E" w:rsidRPr="0086318E" w:rsidRDefault="0086318E" w:rsidP="0086318E"/>
    <w:p w14:paraId="25C7D0FB" w14:textId="7DA8FA6E" w:rsidR="0086318E" w:rsidRDefault="0086318E" w:rsidP="00EE3418"/>
    <w:p w14:paraId="345DC2D2" w14:textId="20595F28" w:rsidR="00E03BF9" w:rsidRDefault="008B3222" w:rsidP="008B3222">
      <w:pPr>
        <w:pStyle w:val="Heading2"/>
      </w:pPr>
      <w:bookmarkStart w:id="12" w:name="_Toc32748987"/>
      <w:r>
        <w:rPr>
          <w:rFonts w:hint="eastAsia"/>
        </w:rPr>
        <w:t>터미널 열기</w:t>
      </w:r>
      <w:bookmarkEnd w:id="12"/>
    </w:p>
    <w:p w14:paraId="1FA44A97" w14:textId="7CCE3A26" w:rsidR="00BF4615" w:rsidRDefault="00BF4615" w:rsidP="00BF4615"/>
    <w:p w14:paraId="0E99C5F5" w14:textId="724A2710" w:rsidR="00BF4615" w:rsidRDefault="00BF4615" w:rsidP="00BF4615">
      <w:r>
        <w:rPr>
          <w:rFonts w:hint="eastAsia"/>
        </w:rPr>
        <w:t>n</w:t>
      </w:r>
      <w:r>
        <w:t>ode.js</w:t>
      </w:r>
      <w:r>
        <w:rPr>
          <w:rFonts w:hint="eastAsia"/>
        </w:rPr>
        <w:t>는 기본적으로 명령</w:t>
      </w:r>
      <w:r w:rsidR="002F3667">
        <w:rPr>
          <w:rFonts w:hint="eastAsia"/>
        </w:rPr>
        <w:t xml:space="preserve"> 프롬프트 창의 쉘</w:t>
      </w:r>
      <w:r w:rsidR="00821903">
        <w:t>(shell)</w:t>
      </w:r>
      <w:r w:rsidR="00970964">
        <w:rPr>
          <w:rFonts w:hint="eastAsia"/>
        </w:rPr>
        <w:t>에서 실행</w:t>
      </w:r>
      <w:r w:rsidR="00A83CFE">
        <w:rPr>
          <w:rFonts w:hint="eastAsia"/>
        </w:rPr>
        <w:t>된다.</w:t>
      </w:r>
    </w:p>
    <w:p w14:paraId="73615FD5" w14:textId="48CFC13B" w:rsidR="0017234C" w:rsidRDefault="0017234C" w:rsidP="00BF4615">
      <w:r>
        <w:t xml:space="preserve">visual studio code </w:t>
      </w:r>
      <w:r>
        <w:rPr>
          <w:rFonts w:hint="eastAsia"/>
        </w:rPr>
        <w:t>에서 명령 프롬프트 창을 열자</w:t>
      </w:r>
      <w:r>
        <w:t xml:space="preserve">. </w:t>
      </w:r>
      <w:r>
        <w:rPr>
          <w:rFonts w:hint="eastAsia"/>
        </w:rPr>
        <w:t>(터미널을 열자)</w:t>
      </w:r>
    </w:p>
    <w:p w14:paraId="2CC0F79C" w14:textId="77777777" w:rsidR="00970964" w:rsidRPr="008B3222" w:rsidRDefault="00970964" w:rsidP="008B3222"/>
    <w:p w14:paraId="1103CE5E" w14:textId="4121C9AE" w:rsidR="00106095" w:rsidRDefault="000808C3" w:rsidP="000808C3">
      <w:pPr>
        <w:pStyle w:val="Heading3"/>
      </w:pP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열기</w:t>
      </w:r>
    </w:p>
    <w:p w14:paraId="4842DFC4" w14:textId="27D37BCE" w:rsidR="000808C3" w:rsidRDefault="000808C3" w:rsidP="000808C3">
      <w:r>
        <w:rPr>
          <w:rFonts w:hint="eastAsia"/>
        </w:rPr>
        <w:t>메뉴:</w:t>
      </w:r>
      <w:r>
        <w:t xml:space="preserve"> Terminal </w:t>
      </w:r>
      <w:r w:rsidR="00D139AE">
        <w:t>- New Terminal</w:t>
      </w:r>
    </w:p>
    <w:p w14:paraId="774167AC" w14:textId="74601022" w:rsidR="00A27EF5" w:rsidRDefault="00A27EF5" w:rsidP="000808C3"/>
    <w:p w14:paraId="2457DBF8" w14:textId="5CF84714" w:rsidR="002B674D" w:rsidRDefault="002A55AE" w:rsidP="000808C3">
      <w:r w:rsidRPr="002A55AE">
        <w:rPr>
          <w:noProof/>
        </w:rPr>
        <w:drawing>
          <wp:inline distT="0" distB="0" distL="0" distR="0" wp14:anchorId="3BCBAC92" wp14:editId="667B366F">
            <wp:extent cx="6645910" cy="42189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AA08" w14:textId="4256994F" w:rsidR="00D139AE" w:rsidRPr="000808C3" w:rsidRDefault="00D139AE" w:rsidP="000808C3"/>
    <w:p w14:paraId="1E97090C" w14:textId="77777777" w:rsidR="00E03BF9" w:rsidRPr="005257C9" w:rsidRDefault="00E03BF9" w:rsidP="005257C9"/>
    <w:p w14:paraId="2C37C3C9" w14:textId="30CAF1A7" w:rsidR="00A63916" w:rsidRDefault="00405682" w:rsidP="00A63916">
      <w:r>
        <w:rPr>
          <w:rFonts w:hint="eastAsia"/>
        </w:rPr>
        <w:t xml:space="preserve">위 화면의 </w:t>
      </w:r>
      <w:r>
        <w:t>(2)</w:t>
      </w:r>
      <w:r w:rsidR="009B6975">
        <w:rPr>
          <w:rFonts w:hint="eastAsia"/>
        </w:rPr>
        <w:t>를 클릭</w:t>
      </w:r>
      <w:r w:rsidR="00BF4615">
        <w:rPr>
          <w:rFonts w:hint="eastAsia"/>
        </w:rPr>
        <w:t>하여</w:t>
      </w:r>
      <w:r w:rsidR="004F30BC">
        <w:rPr>
          <w:rFonts w:hint="eastAsia"/>
        </w:rPr>
        <w:t>,</w:t>
      </w:r>
      <w:r w:rsidR="004F30BC">
        <w:t xml:space="preserve"> </w:t>
      </w:r>
      <w:r w:rsidR="004F30BC">
        <w:rPr>
          <w:rFonts w:hint="eastAsia"/>
        </w:rPr>
        <w:t>터미널에서 사용할</w:t>
      </w:r>
      <w:r w:rsidR="00BF4615">
        <w:rPr>
          <w:rFonts w:hint="eastAsia"/>
        </w:rPr>
        <w:t xml:space="preserve"> </w:t>
      </w:r>
      <w:r>
        <w:rPr>
          <w:rFonts w:hint="eastAsia"/>
        </w:rPr>
        <w:t>쉘</w:t>
      </w:r>
      <w:r w:rsidR="00BF4615">
        <w:rPr>
          <w:rFonts w:hint="eastAsia"/>
        </w:rPr>
        <w:t>(</w:t>
      </w:r>
      <w:r w:rsidR="00BF4615">
        <w:t>shell)</w:t>
      </w:r>
      <w:r>
        <w:rPr>
          <w:rFonts w:hint="eastAsia"/>
        </w:rPr>
        <w:t>을 선택</w:t>
      </w:r>
      <w:r w:rsidR="00BF4615">
        <w:rPr>
          <w:rFonts w:hint="eastAsia"/>
        </w:rPr>
        <w:t>하자.</w:t>
      </w:r>
    </w:p>
    <w:p w14:paraId="7E58664C" w14:textId="77777777" w:rsidR="00BF4615" w:rsidRPr="00BF4615" w:rsidRDefault="00BF4615" w:rsidP="00A63916"/>
    <w:p w14:paraId="26987BDD" w14:textId="73353290" w:rsidR="009B6975" w:rsidRDefault="009B6975" w:rsidP="00A63916"/>
    <w:p w14:paraId="5AE1AD94" w14:textId="1ECCFCEE" w:rsidR="00CA6A83" w:rsidRDefault="00CA6A83" w:rsidP="00A63916"/>
    <w:p w14:paraId="390FFB19" w14:textId="3520B03F" w:rsidR="00CA6A83" w:rsidRDefault="00CA6A8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2162346" w14:textId="5EC75D55" w:rsidR="00CA6A83" w:rsidRDefault="00CA6A83" w:rsidP="00CA6A83">
      <w:pPr>
        <w:pStyle w:val="Heading3"/>
      </w:pPr>
      <w:r>
        <w:rPr>
          <w:rFonts w:hint="eastAsia"/>
        </w:rPr>
        <w:lastRenderedPageBreak/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21545DFF" w14:textId="5AAA9562" w:rsidR="002610D8" w:rsidRPr="002610D8" w:rsidRDefault="002610D8" w:rsidP="002610D8">
      <w:r>
        <w:rPr>
          <w:rFonts w:hint="eastAsia"/>
        </w:rPr>
        <w:t>터미널에서 사용할 쉘을 선택하자.</w:t>
      </w:r>
    </w:p>
    <w:p w14:paraId="28CB61D6" w14:textId="77777777" w:rsidR="002B674D" w:rsidRPr="002B674D" w:rsidRDefault="002B674D" w:rsidP="002B674D"/>
    <w:p w14:paraId="6D766958" w14:textId="104618C0" w:rsidR="009B6975" w:rsidRDefault="003063CF" w:rsidP="00A63916">
      <w:r w:rsidRPr="003063CF">
        <w:rPr>
          <w:noProof/>
        </w:rPr>
        <w:drawing>
          <wp:inline distT="0" distB="0" distL="0" distR="0" wp14:anchorId="6C30278F" wp14:editId="22F4B857">
            <wp:extent cx="6645910" cy="42189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CB8F" w14:textId="494693A1" w:rsidR="009B6975" w:rsidRDefault="009B6975" w:rsidP="00A63916"/>
    <w:p w14:paraId="339A5CAF" w14:textId="39C7D47E" w:rsidR="009B6975" w:rsidRDefault="003615DD" w:rsidP="00A63916">
      <w:r>
        <w:rPr>
          <w:rFonts w:hint="eastAsia"/>
        </w:rPr>
        <w:t>(</w:t>
      </w:r>
      <w:r>
        <w:t xml:space="preserve">1) Select Default Shell </w:t>
      </w:r>
      <w:r>
        <w:rPr>
          <w:rFonts w:hint="eastAsia"/>
        </w:rPr>
        <w:t>클릭</w:t>
      </w:r>
    </w:p>
    <w:p w14:paraId="422FA6D0" w14:textId="391F4684" w:rsidR="003615DD" w:rsidRDefault="003615DD" w:rsidP="00A63916"/>
    <w:p w14:paraId="7FE0FE55" w14:textId="64263E9D" w:rsidR="003615DD" w:rsidRDefault="000A2558" w:rsidP="00A63916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선택 가능한 쉘 목록</w:t>
      </w:r>
    </w:p>
    <w:p w14:paraId="2A3CFFC1" w14:textId="012C461D" w:rsidR="000A2558" w:rsidRDefault="000A2558" w:rsidP="00A63916"/>
    <w:p w14:paraId="1A8A8674" w14:textId="3D6C87FE" w:rsidR="000A2558" w:rsidRDefault="00961582" w:rsidP="00A63916">
      <w:r>
        <w:rPr>
          <w:rFonts w:hint="eastAsia"/>
        </w:rPr>
        <w:t>C</w:t>
      </w:r>
      <w:r>
        <w:t>ommand Prompt : Windows</w:t>
      </w:r>
      <w:r>
        <w:rPr>
          <w:rFonts w:hint="eastAsia"/>
        </w:rPr>
        <w:t>의 기본 쉘</w:t>
      </w:r>
    </w:p>
    <w:p w14:paraId="07A9E169" w14:textId="0E6E0AF1" w:rsidR="00961582" w:rsidRDefault="00961582" w:rsidP="00A63916">
      <w:r>
        <w:rPr>
          <w:rFonts w:hint="eastAsia"/>
        </w:rPr>
        <w:t>P</w:t>
      </w:r>
      <w:r>
        <w:t>owerShell     : Windows</w:t>
      </w:r>
      <w:r>
        <w:rPr>
          <w:rFonts w:hint="eastAsia"/>
        </w:rPr>
        <w:t>의 고급 쉘</w:t>
      </w:r>
    </w:p>
    <w:p w14:paraId="2EA66E62" w14:textId="71DAECA2" w:rsidR="00961582" w:rsidRDefault="00961582" w:rsidP="00A63916">
      <w:r>
        <w:rPr>
          <w:rFonts w:hint="eastAsia"/>
        </w:rPr>
        <w:t>G</w:t>
      </w:r>
      <w:r>
        <w:t xml:space="preserve">it Bash       : Git </w:t>
      </w:r>
      <w:r>
        <w:rPr>
          <w:rFonts w:hint="eastAsia"/>
        </w:rPr>
        <w:t xml:space="preserve">클라이언트에 포함된 </w:t>
      </w:r>
      <w:r>
        <w:t xml:space="preserve">bash </w:t>
      </w:r>
      <w:r>
        <w:rPr>
          <w:rFonts w:hint="eastAsia"/>
        </w:rPr>
        <w:t>쉘</w:t>
      </w:r>
    </w:p>
    <w:p w14:paraId="76B4EE98" w14:textId="16324537" w:rsidR="00961582" w:rsidRDefault="00961582" w:rsidP="00A63916"/>
    <w:p w14:paraId="21961C89" w14:textId="40C33948" w:rsidR="00961582" w:rsidRDefault="00961582" w:rsidP="00A63916"/>
    <w:p w14:paraId="1C794451" w14:textId="77CC52CF" w:rsidR="00DD79B7" w:rsidRDefault="003B785B" w:rsidP="00A63916">
      <w:r>
        <w:rPr>
          <w:rFonts w:hint="eastAsia"/>
        </w:rPr>
        <w:t>오픈 소스 개발자들이 사용하는 운영체제는 리눅스이다.</w:t>
      </w:r>
    </w:p>
    <w:p w14:paraId="002363FF" w14:textId="35432FC0" w:rsidR="00BB2AAA" w:rsidRDefault="003B785B" w:rsidP="00A63916">
      <w:r>
        <w:rPr>
          <w:rFonts w:hint="eastAsia"/>
        </w:rPr>
        <w:t>실력있는 개발자라면 리눅스</w:t>
      </w:r>
      <w:r w:rsidR="00300356">
        <w:rPr>
          <w:rFonts w:hint="eastAsia"/>
        </w:rPr>
        <w:t>의</w:t>
      </w:r>
      <w:r w:rsidR="007A3C5C">
        <w:rPr>
          <w:rFonts w:hint="eastAsia"/>
        </w:rPr>
        <w:t xml:space="preserve"> </w:t>
      </w:r>
      <w:r w:rsidR="007A3C5C">
        <w:t xml:space="preserve">bash </w:t>
      </w:r>
      <w:r w:rsidR="007A3C5C">
        <w:rPr>
          <w:rFonts w:hint="eastAsia"/>
        </w:rPr>
        <w:t>쉘에 익숙해져야 한다.</w:t>
      </w:r>
    </w:p>
    <w:p w14:paraId="0607F92B" w14:textId="2F99F778" w:rsidR="006D352C" w:rsidRDefault="006D352C" w:rsidP="00A63916"/>
    <w:p w14:paraId="40B775C2" w14:textId="7D876D2A" w:rsidR="006D352C" w:rsidRPr="006D352C" w:rsidRDefault="006D352C" w:rsidP="00A63916">
      <w:pPr>
        <w:rPr>
          <w:u w:val="single"/>
        </w:rPr>
      </w:pPr>
      <w:r w:rsidRPr="006D352C">
        <w:rPr>
          <w:rFonts w:hint="eastAsia"/>
          <w:u w:val="single"/>
        </w:rPr>
        <w:t>G</w:t>
      </w:r>
      <w:r w:rsidRPr="006D352C">
        <w:rPr>
          <w:u w:val="single"/>
        </w:rPr>
        <w:t xml:space="preserve">it Bash </w:t>
      </w:r>
      <w:r w:rsidRPr="006D352C">
        <w:rPr>
          <w:rFonts w:hint="eastAsia"/>
          <w:u w:val="single"/>
        </w:rPr>
        <w:t>항목을 선택하자.</w:t>
      </w:r>
    </w:p>
    <w:p w14:paraId="4F73E163" w14:textId="77777777" w:rsidR="006D352C" w:rsidRDefault="006D352C" w:rsidP="00A63916"/>
    <w:p w14:paraId="5479BCBE" w14:textId="5D4A9858" w:rsidR="006D352C" w:rsidRDefault="006D352C" w:rsidP="00A63916"/>
    <w:p w14:paraId="05B09F79" w14:textId="77777777" w:rsidR="00405682" w:rsidRDefault="00405682" w:rsidP="00A63916"/>
    <w:p w14:paraId="3981664B" w14:textId="4C5CB463" w:rsidR="00CA6A83" w:rsidRDefault="00CA6A8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812989" w14:textId="1CBF3D5D" w:rsidR="00A63916" w:rsidRDefault="003040E1" w:rsidP="00CA6A83">
      <w:pPr>
        <w:pStyle w:val="Heading3"/>
      </w:pPr>
      <w:r>
        <w:rPr>
          <w:rFonts w:hint="eastAsia"/>
        </w:rPr>
        <w:lastRenderedPageBreak/>
        <w:t>터미널</w:t>
      </w:r>
      <w:r w:rsidR="00CA6A83">
        <w:rPr>
          <w:rFonts w:hint="eastAsia"/>
        </w:rPr>
        <w:t xml:space="preserve"> </w:t>
      </w:r>
      <w:r w:rsidR="00CA6A83">
        <w:rPr>
          <w:rFonts w:hint="eastAsia"/>
        </w:rPr>
        <w:t>다시</w:t>
      </w:r>
      <w:r w:rsidR="00CA6A83">
        <w:rPr>
          <w:rFonts w:hint="eastAsia"/>
        </w:rPr>
        <w:t xml:space="preserve"> </w:t>
      </w:r>
      <w:r w:rsidR="00CA6A83">
        <w:rPr>
          <w:rFonts w:hint="eastAsia"/>
        </w:rPr>
        <w:t>열기</w:t>
      </w:r>
    </w:p>
    <w:p w14:paraId="5E618D8D" w14:textId="479FDDEA" w:rsidR="00CA6A83" w:rsidRDefault="00E77B91" w:rsidP="00CA6A83">
      <w:r w:rsidRPr="00E77B91">
        <w:rPr>
          <w:noProof/>
        </w:rPr>
        <w:drawing>
          <wp:inline distT="0" distB="0" distL="0" distR="0" wp14:anchorId="5B112EE6" wp14:editId="6F646B80">
            <wp:extent cx="6645910" cy="42189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4A9B" w14:textId="2868B1A3" w:rsidR="00CA6A83" w:rsidRDefault="003040E1" w:rsidP="00CA6A83">
      <w:r>
        <w:rPr>
          <w:rFonts w:hint="eastAsia"/>
        </w:rPr>
        <w:t>터미널 창</w:t>
      </w:r>
      <w:r w:rsidR="00DA254C">
        <w:rPr>
          <w:rFonts w:hint="eastAsia"/>
        </w:rPr>
        <w:t xml:space="preserve"> 위의 휴지통</w:t>
      </w:r>
      <w:r>
        <w:t xml:space="preserve"> </w:t>
      </w:r>
      <w:r>
        <w:rPr>
          <w:rFonts w:hint="eastAsia"/>
        </w:rPr>
        <w:t>버튼을 클릭하여</w:t>
      </w:r>
      <w:r>
        <w:t xml:space="preserve"> </w:t>
      </w:r>
      <w:r>
        <w:rPr>
          <w:rFonts w:hint="eastAsia"/>
        </w:rPr>
        <w:t>터미널 창을 닫자.</w:t>
      </w:r>
    </w:p>
    <w:p w14:paraId="704CD420" w14:textId="4A002FEA" w:rsidR="003040E1" w:rsidRDefault="003040E1" w:rsidP="00CA6A83">
      <w:r>
        <w:rPr>
          <w:rFonts w:hint="eastAsia"/>
        </w:rPr>
        <w:t xml:space="preserve">그리고 다시 터시널 창을 새로 열자 </w:t>
      </w:r>
      <w:r>
        <w:t>(</w:t>
      </w:r>
      <w:r>
        <w:rPr>
          <w:rFonts w:hint="eastAsia"/>
        </w:rPr>
        <w:t>단축키:</w:t>
      </w:r>
      <w:r>
        <w:t xml:space="preserve"> Ctrl+`)</w:t>
      </w:r>
    </w:p>
    <w:p w14:paraId="26E4DF2D" w14:textId="0B88D83E" w:rsidR="008F49C9" w:rsidRDefault="008F49C9" w:rsidP="00CA6A83"/>
    <w:p w14:paraId="1BDC7ACC" w14:textId="73E47B21" w:rsidR="008F49C9" w:rsidRDefault="008F49C9" w:rsidP="00CA6A83">
      <w:r>
        <w:rPr>
          <w:rFonts w:hint="eastAsia"/>
        </w:rPr>
        <w:t xml:space="preserve">새로 열린 터미널 창에서 </w:t>
      </w:r>
      <w:r>
        <w:t xml:space="preserve">bash </w:t>
      </w:r>
      <w:r>
        <w:rPr>
          <w:rFonts w:hint="eastAsia"/>
        </w:rPr>
        <w:t>쉘이 실행될 것이다.</w:t>
      </w:r>
    </w:p>
    <w:p w14:paraId="1F549B5A" w14:textId="0BD88791" w:rsidR="008F49C9" w:rsidRDefault="008F49C9" w:rsidP="00CA6A83"/>
    <w:p w14:paraId="0CD57E2D" w14:textId="10F10888" w:rsidR="008F49C9" w:rsidRDefault="008F49C9" w:rsidP="00CA6A83"/>
    <w:p w14:paraId="16586DE6" w14:textId="55C48267" w:rsidR="002E0477" w:rsidRPr="002E0477" w:rsidRDefault="008B3222" w:rsidP="00CA6A83">
      <w:r>
        <w:rPr>
          <w:rFonts w:hint="eastAsia"/>
        </w:rPr>
        <w:t>현재 디렉토리의 파일 목록을 출력하는 리눅스 명령은 다음과 같다.</w:t>
      </w:r>
      <w:r w:rsidR="002E0477">
        <w:rPr>
          <w:rFonts w:hint="eastAsia"/>
        </w:rPr>
        <w:t xml:space="preserve"> </w:t>
      </w:r>
      <w:r w:rsidR="002E0477">
        <w:t>(</w:t>
      </w:r>
      <w:r w:rsidR="002E0477">
        <w:rPr>
          <w:rFonts w:hint="eastAsia"/>
        </w:rPr>
        <w:t>디렉토리</w:t>
      </w:r>
      <w:r w:rsidR="00D80B03">
        <w:rPr>
          <w:rFonts w:hint="eastAsia"/>
        </w:rPr>
        <w:t xml:space="preserve"> </w:t>
      </w:r>
      <w:r w:rsidR="00D80B03">
        <w:t xml:space="preserve">== </w:t>
      </w:r>
      <w:r w:rsidR="00D80B03">
        <w:rPr>
          <w:rFonts w:hint="eastAsia"/>
        </w:rPr>
        <w:t>폴더)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3222" w14:paraId="080C6127" w14:textId="77777777" w:rsidTr="008B3222">
        <w:tc>
          <w:tcPr>
            <w:tcW w:w="10456" w:type="dxa"/>
          </w:tcPr>
          <w:p w14:paraId="2B8E2ACA" w14:textId="5DC24B5B" w:rsidR="008B3222" w:rsidRDefault="008B3222" w:rsidP="00CA6A83">
            <w:r>
              <w:rPr>
                <w:rFonts w:hint="eastAsia"/>
              </w:rPr>
              <w:t>l</w:t>
            </w:r>
            <w:r>
              <w:t>s -</w:t>
            </w:r>
            <w:r w:rsidR="00686690">
              <w:rPr>
                <w:rFonts w:hint="eastAsia"/>
              </w:rPr>
              <w:t>a</w:t>
            </w:r>
            <w:r>
              <w:t>l</w:t>
            </w:r>
          </w:p>
        </w:tc>
      </w:tr>
    </w:tbl>
    <w:p w14:paraId="77A292DB" w14:textId="03AC0789" w:rsidR="008B3222" w:rsidRDefault="008B3222" w:rsidP="00CA6A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4CE" w14:paraId="35BB13EA" w14:textId="77777777" w:rsidTr="007A64CE">
        <w:tc>
          <w:tcPr>
            <w:tcW w:w="10456" w:type="dxa"/>
          </w:tcPr>
          <w:p w14:paraId="27605574" w14:textId="3652474D" w:rsidR="007A64CE" w:rsidRDefault="007A64CE" w:rsidP="00CA6A83">
            <w:r w:rsidRPr="007A64CE">
              <w:rPr>
                <w:noProof/>
              </w:rPr>
              <w:drawing>
                <wp:inline distT="0" distB="0" distL="0" distR="0" wp14:anchorId="0D8628BF" wp14:editId="6ED5DDB5">
                  <wp:extent cx="3534268" cy="106694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9D527" w14:textId="1DA75D0C" w:rsidR="007A64CE" w:rsidRDefault="007A64CE" w:rsidP="00CA6A83"/>
    <w:p w14:paraId="38A9453D" w14:textId="14662067" w:rsidR="007A64CE" w:rsidRDefault="007A64CE" w:rsidP="00CA6A83">
      <w:r>
        <w:rPr>
          <w:rFonts w:hint="eastAsia"/>
        </w:rPr>
        <w:t>현재 디렉토리 아래의 c</w:t>
      </w:r>
      <w:r>
        <w:t>hap01</w:t>
      </w:r>
      <w:r>
        <w:rPr>
          <w:rFonts w:hint="eastAsia"/>
        </w:rPr>
        <w:t xml:space="preserve"> 디렉토리로 들어가는 명령은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4CE" w14:paraId="515995CC" w14:textId="77777777" w:rsidTr="007A64CE">
        <w:tc>
          <w:tcPr>
            <w:tcW w:w="10456" w:type="dxa"/>
          </w:tcPr>
          <w:p w14:paraId="367C15B5" w14:textId="69DF8667" w:rsidR="007A64CE" w:rsidRDefault="007A64CE" w:rsidP="00CA6A83">
            <w:r>
              <w:rPr>
                <w:rFonts w:hint="eastAsia"/>
              </w:rPr>
              <w:t>c</w:t>
            </w:r>
            <w:r>
              <w:t>d chap01</w:t>
            </w:r>
          </w:p>
        </w:tc>
      </w:tr>
    </w:tbl>
    <w:p w14:paraId="2CF5C43E" w14:textId="3F34081E" w:rsidR="007A64CE" w:rsidRDefault="007A64CE" w:rsidP="00CA6A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664D" w14:paraId="00A3E878" w14:textId="77777777" w:rsidTr="0030664D">
        <w:tc>
          <w:tcPr>
            <w:tcW w:w="10456" w:type="dxa"/>
          </w:tcPr>
          <w:p w14:paraId="577A0F25" w14:textId="673895D0" w:rsidR="0030664D" w:rsidRDefault="00DE4887" w:rsidP="00CA6A83">
            <w:r w:rsidRPr="00DE4887">
              <w:rPr>
                <w:noProof/>
              </w:rPr>
              <w:drawing>
                <wp:inline distT="0" distB="0" distL="0" distR="0" wp14:anchorId="00D84AAC" wp14:editId="04B55080">
                  <wp:extent cx="3772426" cy="1533739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8338D" w14:textId="2C200BE1" w:rsidR="007A64CE" w:rsidRDefault="007A64CE" w:rsidP="00CA6A83"/>
    <w:p w14:paraId="64747334" w14:textId="62748222" w:rsidR="00CB5012" w:rsidRDefault="00CB5012" w:rsidP="00CA6A83"/>
    <w:p w14:paraId="2AB12FF0" w14:textId="6A88DF01" w:rsidR="00CB5012" w:rsidRDefault="00CB5012" w:rsidP="00CA6A83"/>
    <w:p w14:paraId="63A28B65" w14:textId="0C008C72" w:rsidR="008B3222" w:rsidRDefault="008B3222" w:rsidP="008B3222">
      <w:pPr>
        <w:pStyle w:val="Heading2"/>
      </w:pPr>
      <w:bookmarkStart w:id="13" w:name="_Toc32748988"/>
      <w:r>
        <w:rPr>
          <w:rFonts w:hint="eastAsia"/>
        </w:rPr>
        <w:lastRenderedPageBreak/>
        <w:t>j</w:t>
      </w:r>
      <w:r>
        <w:t xml:space="preserve">avascript </w:t>
      </w:r>
      <w:r>
        <w:rPr>
          <w:rFonts w:hint="eastAsia"/>
        </w:rPr>
        <w:t>파일 실행</w:t>
      </w:r>
      <w:bookmarkEnd w:id="13"/>
    </w:p>
    <w:p w14:paraId="6DCA9CDF" w14:textId="3FA65880" w:rsidR="008B3222" w:rsidRDefault="008B3222" w:rsidP="008B3222"/>
    <w:p w14:paraId="6B9E0EB9" w14:textId="53150503" w:rsidR="00117F16" w:rsidRDefault="00117F16" w:rsidP="00117F16">
      <w:pPr>
        <w:pStyle w:val="Heading3"/>
      </w:pPr>
      <w:r>
        <w:rPr>
          <w:rFonts w:hint="eastAsia"/>
        </w:rPr>
        <w:t>쉘에서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694ACBAE" w14:textId="6EA995C8" w:rsidR="009D6696" w:rsidRDefault="009D6696" w:rsidP="008B3222">
      <w:r>
        <w:rPr>
          <w:rFonts w:hint="eastAsia"/>
        </w:rPr>
        <w:t xml:space="preserve">자바스크립트 파일을 </w:t>
      </w:r>
      <w:r w:rsidR="00117F16">
        <w:rPr>
          <w:rFonts w:hint="eastAsia"/>
        </w:rPr>
        <w:t>쉘</w:t>
      </w:r>
      <w:r>
        <w:rPr>
          <w:rFonts w:hint="eastAsia"/>
        </w:rPr>
        <w:t>에서 실행하기 위한 명령은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6696" w14:paraId="7985096B" w14:textId="77777777" w:rsidTr="009D6696">
        <w:tc>
          <w:tcPr>
            <w:tcW w:w="10456" w:type="dxa"/>
          </w:tcPr>
          <w:p w14:paraId="18406590" w14:textId="049072AE" w:rsidR="009D6696" w:rsidRDefault="009D6696" w:rsidP="008B3222"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파일명</w:t>
            </w:r>
          </w:p>
        </w:tc>
      </w:tr>
    </w:tbl>
    <w:p w14:paraId="461C11D6" w14:textId="4D34C78C" w:rsidR="009D6696" w:rsidRDefault="009D6696" w:rsidP="008B32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75CA" w14:paraId="05C4FB2F" w14:textId="77777777" w:rsidTr="004C75CA">
        <w:tc>
          <w:tcPr>
            <w:tcW w:w="10456" w:type="dxa"/>
          </w:tcPr>
          <w:p w14:paraId="6FC09785" w14:textId="77777777" w:rsidR="004C75CA" w:rsidRDefault="001B70C0" w:rsidP="008B3222">
            <w:r w:rsidRPr="001B70C0">
              <w:rPr>
                <w:noProof/>
              </w:rPr>
              <w:drawing>
                <wp:inline distT="0" distB="0" distL="0" distR="0" wp14:anchorId="7B5063D5" wp14:editId="5612DF35">
                  <wp:extent cx="2943636" cy="562053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44DAF" w14:textId="2D09E5C6" w:rsidR="001B70C0" w:rsidRDefault="001B70C0" w:rsidP="008B3222"/>
        </w:tc>
      </w:tr>
    </w:tbl>
    <w:p w14:paraId="4FA54291" w14:textId="104C8434" w:rsidR="009D6696" w:rsidRDefault="009D6696" w:rsidP="008B3222"/>
    <w:p w14:paraId="4A7562A9" w14:textId="7F901FCA" w:rsidR="004E792D" w:rsidRDefault="004E792D" w:rsidP="008B3222">
      <w:r>
        <w:rPr>
          <w:rFonts w:hint="eastAsia"/>
        </w:rPr>
        <w:t xml:space="preserve">화면에 </w:t>
      </w:r>
      <w:r>
        <w:t xml:space="preserve">hello world </w:t>
      </w:r>
      <w:r>
        <w:rPr>
          <w:rFonts w:hint="eastAsia"/>
        </w:rPr>
        <w:t>문자열이 출력되었다.</w:t>
      </w:r>
    </w:p>
    <w:p w14:paraId="5720874F" w14:textId="401D92E7" w:rsidR="00A03F8B" w:rsidRDefault="00A03F8B" w:rsidP="008B3222"/>
    <w:p w14:paraId="5CAA8275" w14:textId="7AE4112A" w:rsidR="004E792D" w:rsidRDefault="004E792D" w:rsidP="008B3222"/>
    <w:p w14:paraId="40AC3BA6" w14:textId="361A4BC3" w:rsidR="00AB2BFD" w:rsidRDefault="00117F16" w:rsidP="00AB2BFD">
      <w:pPr>
        <w:pStyle w:val="Heading3"/>
      </w:pPr>
      <w:r>
        <w:rPr>
          <w:rFonts w:hint="eastAsia"/>
        </w:rPr>
        <w:t>v</w:t>
      </w:r>
      <w:r>
        <w:t>isual studio code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AB2BFD">
        <w:rPr>
          <w:rFonts w:hint="eastAsia"/>
        </w:rPr>
        <w:t>현재</w:t>
      </w:r>
      <w:r w:rsidR="00AB2BFD">
        <w:rPr>
          <w:rFonts w:hint="eastAsia"/>
        </w:rPr>
        <w:t xml:space="preserve"> </w:t>
      </w:r>
      <w:r w:rsidR="00AB2BFD">
        <w:rPr>
          <w:rFonts w:hint="eastAsia"/>
        </w:rPr>
        <w:t>파일</w:t>
      </w:r>
      <w:r w:rsidR="00AB2BFD">
        <w:rPr>
          <w:rFonts w:hint="eastAsia"/>
        </w:rPr>
        <w:t xml:space="preserve"> </w:t>
      </w:r>
      <w:r>
        <w:rPr>
          <w:rFonts w:hint="eastAsia"/>
        </w:rPr>
        <w:t>실행</w:t>
      </w:r>
      <w:r w:rsidR="00AB2BFD">
        <w:rPr>
          <w:rFonts w:hint="eastAsia"/>
        </w:rPr>
        <w:t xml:space="preserve"> </w:t>
      </w:r>
      <w:r w:rsidR="00AB2BFD">
        <w:rPr>
          <w:rFonts w:hint="eastAsia"/>
        </w:rPr>
        <w:t>단축키</w:t>
      </w:r>
    </w:p>
    <w:p w14:paraId="2A79289F" w14:textId="1649785A" w:rsidR="00AB2BFD" w:rsidRDefault="00AB2BFD" w:rsidP="00AB2BFD">
      <w:r>
        <w:rPr>
          <w:rFonts w:hint="eastAsia"/>
        </w:rPr>
        <w:t>C</w:t>
      </w:r>
      <w:r>
        <w:t>trl+F5</w:t>
      </w:r>
    </w:p>
    <w:p w14:paraId="1B9AC121" w14:textId="77777777" w:rsidR="00594B90" w:rsidRDefault="00594B90" w:rsidP="00AB2BFD"/>
    <w:p w14:paraId="13F4A8B7" w14:textId="126A2514" w:rsidR="003F7292" w:rsidRDefault="006C68CE" w:rsidP="008B3222">
      <w:r>
        <w:rPr>
          <w:noProof/>
        </w:rPr>
        <w:drawing>
          <wp:inline distT="0" distB="0" distL="0" distR="0" wp14:anchorId="0C3905C3" wp14:editId="00ECAB09">
            <wp:extent cx="6645910" cy="33413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3B93" w14:textId="35832412" w:rsidR="006C68CE" w:rsidRDefault="006C68CE" w:rsidP="008B3222"/>
    <w:p w14:paraId="030BA870" w14:textId="77777777" w:rsidR="006C68CE" w:rsidRPr="00AB2BFD" w:rsidRDefault="006C68CE" w:rsidP="008B3222"/>
    <w:p w14:paraId="2F9D4D53" w14:textId="77777777" w:rsidR="00AB2BFD" w:rsidRDefault="00AB2BFD" w:rsidP="008B3222"/>
    <w:p w14:paraId="49542B57" w14:textId="7840181F" w:rsidR="0000040A" w:rsidRDefault="00D40656" w:rsidP="0000040A">
      <w:pPr>
        <w:pStyle w:val="Heading3"/>
      </w:pP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 w:rsidR="003F7292">
        <w:rPr>
          <w:rFonts w:hint="eastAsia"/>
        </w:rPr>
        <w:t xml:space="preserve"> </w:t>
      </w:r>
      <w:r w:rsidR="003F7292">
        <w:rPr>
          <w:rFonts w:hint="eastAsia"/>
        </w:rPr>
        <w:t>감추기</w:t>
      </w:r>
    </w:p>
    <w:p w14:paraId="1F5BFFB3" w14:textId="77777777" w:rsidR="009F195D" w:rsidRDefault="006D673F" w:rsidP="008B3222">
      <w:r>
        <w:t xml:space="preserve">Ctrl+` </w:t>
      </w:r>
      <w:r>
        <w:rPr>
          <w:rFonts w:hint="eastAsia"/>
        </w:rPr>
        <w:t>단축키를 계속해서 누르면,</w:t>
      </w:r>
      <w:r>
        <w:t xml:space="preserve"> </w:t>
      </w:r>
      <w:r>
        <w:rPr>
          <w:rFonts w:hint="eastAsia"/>
        </w:rPr>
        <w:t>터미널 창이 보였다 감춰졌다</w:t>
      </w:r>
      <w:r w:rsidR="00D77B72">
        <w:rPr>
          <w:rFonts w:hint="eastAsia"/>
        </w:rPr>
        <w:t xml:space="preserve"> 한다.</w:t>
      </w:r>
      <w:r w:rsidR="0049517B">
        <w:t xml:space="preserve"> </w:t>
      </w:r>
    </w:p>
    <w:p w14:paraId="11C193AE" w14:textId="0B3796A4" w:rsidR="006D673F" w:rsidRDefault="009F195D" w:rsidP="008B3222">
      <w:r>
        <w:rPr>
          <w:rFonts w:hint="eastAsia"/>
        </w:rPr>
        <w:t xml:space="preserve">쉘이 </w:t>
      </w:r>
      <w:r w:rsidR="0049517B">
        <w:rPr>
          <w:rFonts w:hint="eastAsia"/>
        </w:rPr>
        <w:t>종료되는 것은 아</w:t>
      </w:r>
      <w:r>
        <w:rPr>
          <w:rFonts w:hint="eastAsia"/>
        </w:rPr>
        <w:t>니다.</w:t>
      </w:r>
    </w:p>
    <w:p w14:paraId="2A535FBC" w14:textId="77777777" w:rsidR="0049517B" w:rsidRDefault="0049517B" w:rsidP="008B3222"/>
    <w:p w14:paraId="01F5A779" w14:textId="6F42765F" w:rsidR="00075D09" w:rsidRDefault="00075D09" w:rsidP="008B3222">
      <w:r>
        <w:rPr>
          <w:rFonts w:hint="eastAsia"/>
        </w:rPr>
        <w:t>터미널 창 위의 휴지통 버튼을 클릭하면,</w:t>
      </w:r>
      <w:r>
        <w:t xml:space="preserve"> </w:t>
      </w:r>
      <w:r>
        <w:rPr>
          <w:rFonts w:hint="eastAsia"/>
        </w:rPr>
        <w:t xml:space="preserve">터미널 창이 </w:t>
      </w:r>
      <w:r w:rsidR="00B57FFE">
        <w:rPr>
          <w:rFonts w:hint="eastAsia"/>
        </w:rPr>
        <w:t xml:space="preserve">닫히고 쉘이 </w:t>
      </w:r>
      <w:r>
        <w:rPr>
          <w:rFonts w:hint="eastAsia"/>
        </w:rPr>
        <w:t>종료된다.</w:t>
      </w:r>
    </w:p>
    <w:p w14:paraId="62D8138B" w14:textId="5A3E369F" w:rsidR="006D673F" w:rsidRDefault="006D673F" w:rsidP="008B3222"/>
    <w:p w14:paraId="1FC2641B" w14:textId="7E7177E9" w:rsidR="00185E8C" w:rsidRDefault="00185E8C" w:rsidP="008B3222"/>
    <w:p w14:paraId="50C6DD1D" w14:textId="77777777" w:rsidR="004D3E41" w:rsidRPr="00556E84" w:rsidRDefault="004D3E41" w:rsidP="00556E84"/>
    <w:p w14:paraId="78A458E9" w14:textId="53F3E89E" w:rsidR="00E330B4" w:rsidRDefault="00E330B4" w:rsidP="008B3222"/>
    <w:p w14:paraId="4F2FC68C" w14:textId="76E0B7D5" w:rsidR="00E330B4" w:rsidRDefault="00E330B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5F95174" w14:textId="25F1C47B" w:rsidR="00E330B4" w:rsidRDefault="00746DB2" w:rsidP="00E330B4">
      <w:pPr>
        <w:pStyle w:val="Heading2"/>
      </w:pPr>
      <w:bookmarkStart w:id="14" w:name="_Toc32748989"/>
      <w:r>
        <w:lastRenderedPageBreak/>
        <w:t>le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키워드로 변수 선언</w:t>
      </w:r>
      <w:bookmarkEnd w:id="14"/>
    </w:p>
    <w:p w14:paraId="606B0E60" w14:textId="77777777" w:rsidR="00E84ABC" w:rsidRPr="00E84ABC" w:rsidRDefault="00E84ABC" w:rsidP="00E84ABC"/>
    <w:p w14:paraId="2BF891C2" w14:textId="77777777" w:rsidR="009E0E92" w:rsidRDefault="009E0E92" w:rsidP="009E0E92">
      <w:pPr>
        <w:pStyle w:val="Heading3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79FC865B" w14:textId="77777777" w:rsidR="009E0E92" w:rsidRDefault="009E0E92" w:rsidP="009E0E92">
      <w:r w:rsidRPr="00AD642C">
        <w:rPr>
          <w:noProof/>
        </w:rPr>
        <w:drawing>
          <wp:inline distT="0" distB="0" distL="0" distR="0" wp14:anchorId="17321436" wp14:editId="773E1EC0">
            <wp:extent cx="3076520" cy="19754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7428" cy="19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4AD1" w14:textId="091791F2" w:rsidR="009E0E92" w:rsidRDefault="009E0E92" w:rsidP="009E0E92">
      <w:r>
        <w:rPr>
          <w:rFonts w:hint="eastAsia"/>
        </w:rPr>
        <w:t>c</w:t>
      </w:r>
      <w:r>
        <w:t xml:space="preserve">hap01 </w:t>
      </w:r>
      <w:r>
        <w:rPr>
          <w:rFonts w:hint="eastAsia"/>
        </w:rPr>
        <w:t>폴더를 선택하고,</w:t>
      </w:r>
      <w:r>
        <w:t xml:space="preserve"> </w:t>
      </w:r>
      <w:r>
        <w:rPr>
          <w:rFonts w:hint="eastAsia"/>
        </w:rPr>
        <w:t>파일 생성 버튼을 클릭하여,</w:t>
      </w:r>
      <w:r>
        <w:t xml:space="preserve"> chap01 </w:t>
      </w:r>
      <w:r>
        <w:rPr>
          <w:rFonts w:hint="eastAsia"/>
        </w:rPr>
        <w:t xml:space="preserve">폴더 아래에 </w:t>
      </w:r>
      <w:r>
        <w:t xml:space="preserve">hello2.js </w:t>
      </w:r>
      <w:r>
        <w:rPr>
          <w:rFonts w:hint="eastAsia"/>
        </w:rPr>
        <w:t>파일을 만들자.</w:t>
      </w:r>
    </w:p>
    <w:p w14:paraId="29CD24A1" w14:textId="77777777" w:rsidR="009D1C0C" w:rsidRPr="009E0E92" w:rsidRDefault="009D1C0C" w:rsidP="009D1C0C"/>
    <w:p w14:paraId="6E9F9892" w14:textId="77777777" w:rsidR="00033732" w:rsidRPr="009D1C0C" w:rsidRDefault="00033732" w:rsidP="00033732"/>
    <w:p w14:paraId="3FFF5391" w14:textId="4135B539" w:rsidR="00E330B4" w:rsidRDefault="00E330B4" w:rsidP="008B3222"/>
    <w:p w14:paraId="4476137D" w14:textId="28B7A50C" w:rsidR="00E330B4" w:rsidRDefault="00906655" w:rsidP="00BD68EF">
      <w:pPr>
        <w:pStyle w:val="Heading3"/>
      </w:pPr>
      <w:r>
        <w:rPr>
          <w:rFonts w:hint="eastAsia"/>
        </w:rPr>
        <w:t>h</w:t>
      </w:r>
      <w:r>
        <w:t>ello2.js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6655" w14:paraId="2BE93AC6" w14:textId="77777777" w:rsidTr="00906655">
        <w:tc>
          <w:tcPr>
            <w:tcW w:w="10456" w:type="dxa"/>
          </w:tcPr>
          <w:p w14:paraId="3DCF6B53" w14:textId="77777777" w:rsidR="00906655" w:rsidRPr="00906655" w:rsidRDefault="00906655" w:rsidP="00906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665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0665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665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</w:t>
            </w:r>
            <w:r w:rsidRPr="0090665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0665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90665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9552924" w14:textId="77777777" w:rsidR="00906655" w:rsidRPr="00906655" w:rsidRDefault="00906655" w:rsidP="0090665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665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90665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0665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0665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0665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</w:t>
            </w:r>
            <w:r w:rsidRPr="0090665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ADE4426" w14:textId="77777777" w:rsidR="00906655" w:rsidRPr="00906655" w:rsidRDefault="00906655" w:rsidP="006F33F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2843890A" w14:textId="6DBC58C9" w:rsidR="00906655" w:rsidRDefault="00906655" w:rsidP="00906655"/>
    <w:p w14:paraId="2F02A086" w14:textId="0CD654FD" w:rsidR="00E84ABC" w:rsidRDefault="00E84ABC" w:rsidP="008B3222">
      <w:r>
        <w:t xml:space="preserve">let </w:t>
      </w:r>
      <w:r>
        <w:rPr>
          <w:rFonts w:hint="eastAsia"/>
        </w:rPr>
        <w:t>키워드를 사용하여,</w:t>
      </w:r>
      <w:r>
        <w:t xml:space="preserve"> </w:t>
      </w:r>
      <w:r>
        <w:rPr>
          <w:rFonts w:hint="eastAsia"/>
        </w:rPr>
        <w:t>지역 변수를 선언한다.</w:t>
      </w:r>
    </w:p>
    <w:p w14:paraId="3FD3C83A" w14:textId="79C09A6C" w:rsidR="00221E4F" w:rsidRDefault="00E84ABC" w:rsidP="008B3222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언어에서는 변수</w:t>
      </w:r>
      <w:r w:rsidR="00922555">
        <w:rPr>
          <w:rFonts w:hint="eastAsia"/>
        </w:rPr>
        <w:t>를 선언할 때 변수</w:t>
      </w:r>
      <w:r>
        <w:rPr>
          <w:rFonts w:hint="eastAsia"/>
        </w:rPr>
        <w:t xml:space="preserve">의 타입을 </w:t>
      </w:r>
      <w:r w:rsidR="00221E4F">
        <w:rPr>
          <w:rFonts w:hint="eastAsia"/>
        </w:rPr>
        <w:t>지정하지 않는다.</w:t>
      </w:r>
    </w:p>
    <w:p w14:paraId="713B8F4D" w14:textId="20E9730D" w:rsidR="00E84ABC" w:rsidRDefault="00E84ABC" w:rsidP="008B3222"/>
    <w:p w14:paraId="36EF6AF4" w14:textId="19E6D315" w:rsidR="0009446F" w:rsidRDefault="0009446F" w:rsidP="008B3222">
      <w:r w:rsidRPr="0090665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0665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06655">
        <w:rPr>
          <w:rFonts w:ascii="Consolas" w:eastAsia="굴림" w:hAnsi="Consolas" w:cs="굴림"/>
          <w:color w:val="001080"/>
          <w:kern w:val="0"/>
          <w:sz w:val="21"/>
          <w:szCs w:val="21"/>
        </w:rPr>
        <w:t>message</w:t>
      </w:r>
      <w:r w:rsidRPr="0090665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06655">
        <w:rPr>
          <w:rFonts w:ascii="Consolas" w:eastAsia="굴림" w:hAnsi="Consolas" w:cs="굴림"/>
          <w:color w:val="A31515"/>
          <w:kern w:val="0"/>
          <w:sz w:val="21"/>
          <w:szCs w:val="21"/>
        </w:rPr>
        <w:t>"hello world"</w:t>
      </w:r>
      <w:r w:rsidRPr="0090665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469BE13" w14:textId="7841CF83" w:rsidR="00186AA5" w:rsidRDefault="0009446F" w:rsidP="008B3222">
      <w:r>
        <w:t xml:space="preserve">  </w:t>
      </w:r>
      <w:r w:rsidR="00186AA5">
        <w:rPr>
          <w:rFonts w:hint="eastAsia"/>
        </w:rPr>
        <w:t>m</w:t>
      </w:r>
      <w:r w:rsidR="00186AA5">
        <w:t xml:space="preserve">esssage </w:t>
      </w:r>
      <w:r w:rsidR="00186AA5">
        <w:rPr>
          <w:rFonts w:hint="eastAsia"/>
        </w:rPr>
        <w:t xml:space="preserve">지역 변수에 </w:t>
      </w:r>
      <w:r w:rsidR="00186AA5">
        <w:t xml:space="preserve">"hello world" </w:t>
      </w:r>
      <w:r w:rsidR="00186AA5">
        <w:rPr>
          <w:rFonts w:hint="eastAsia"/>
        </w:rPr>
        <w:t>문자열이 대입된다.</w:t>
      </w:r>
    </w:p>
    <w:p w14:paraId="3F50FE6A" w14:textId="6C6BD9E1" w:rsidR="00FE04CD" w:rsidRDefault="00FE04CD" w:rsidP="008B3222"/>
    <w:p w14:paraId="73DE9C6B" w14:textId="411B3586" w:rsidR="001D2B6A" w:rsidRDefault="001D2B6A" w:rsidP="001D2B6A">
      <w:pPr>
        <w:pStyle w:val="Heading3"/>
      </w:pPr>
      <w:r>
        <w:rPr>
          <w:rFonts w:hint="eastAsia"/>
        </w:rPr>
        <w:t>h</w:t>
      </w:r>
      <w:r>
        <w:t xml:space="preserve">ello2.js </w:t>
      </w:r>
      <w:r>
        <w:rPr>
          <w:rFonts w:hint="eastAsia"/>
        </w:rPr>
        <w:t>실행</w:t>
      </w:r>
    </w:p>
    <w:p w14:paraId="651C814F" w14:textId="13515A4B" w:rsidR="008E130E" w:rsidRDefault="008E130E" w:rsidP="008E130E">
      <w:r>
        <w:rPr>
          <w:rFonts w:hint="eastAsia"/>
        </w:rPr>
        <w:t>상위 폴더로 이동 명령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130E" w14:paraId="2F349D03" w14:textId="77777777" w:rsidTr="008E130E">
        <w:tc>
          <w:tcPr>
            <w:tcW w:w="10456" w:type="dxa"/>
          </w:tcPr>
          <w:p w14:paraId="27B03D83" w14:textId="6B13F6F9" w:rsidR="008E130E" w:rsidRDefault="008E130E" w:rsidP="008E130E">
            <w:r>
              <w:rPr>
                <w:rFonts w:hint="eastAsia"/>
              </w:rPr>
              <w:t>c</w:t>
            </w:r>
            <w:r>
              <w:t>d ..</w:t>
            </w:r>
          </w:p>
        </w:tc>
      </w:tr>
    </w:tbl>
    <w:p w14:paraId="3301B2E8" w14:textId="77F69196" w:rsidR="008E130E" w:rsidRDefault="008E130E" w:rsidP="008E1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130E" w14:paraId="386B3498" w14:textId="77777777" w:rsidTr="008E130E">
        <w:tc>
          <w:tcPr>
            <w:tcW w:w="10456" w:type="dxa"/>
          </w:tcPr>
          <w:p w14:paraId="365D67FD" w14:textId="719C5C1C" w:rsidR="008E130E" w:rsidRDefault="0038316E" w:rsidP="008E130E">
            <w:r w:rsidRPr="0038316E">
              <w:rPr>
                <w:noProof/>
              </w:rPr>
              <w:drawing>
                <wp:inline distT="0" distB="0" distL="0" distR="0" wp14:anchorId="16868BF2" wp14:editId="42B37A70">
                  <wp:extent cx="2943636" cy="924054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C0D52" w14:textId="5943742E" w:rsidR="008E130E" w:rsidRDefault="0038316E" w:rsidP="008E130E">
      <w:r>
        <w:rPr>
          <w:rFonts w:hint="eastAsia"/>
        </w:rPr>
        <w:t>/</w:t>
      </w:r>
      <w:r>
        <w:t xml:space="preserve">c/PJ/node1/chap01 </w:t>
      </w:r>
      <w:r>
        <w:rPr>
          <w:rFonts w:hint="eastAsia"/>
        </w:rPr>
        <w:t xml:space="preserve">폴더에서 </w:t>
      </w:r>
      <w:r>
        <w:t xml:space="preserve">/c/PJ/node1 </w:t>
      </w:r>
      <w:r>
        <w:rPr>
          <w:rFonts w:hint="eastAsia"/>
        </w:rPr>
        <w:t>폴더로 이동함.</w:t>
      </w:r>
    </w:p>
    <w:p w14:paraId="0BCCFD27" w14:textId="52187EFC" w:rsidR="0038316E" w:rsidRDefault="0038316E" w:rsidP="008E130E"/>
    <w:p w14:paraId="745197AC" w14:textId="3437E20F" w:rsidR="006A3D0B" w:rsidRDefault="006A3D0B" w:rsidP="008E130E">
      <w:r>
        <w:rPr>
          <w:rFonts w:hint="eastAsia"/>
        </w:rPr>
        <w:t>c</w:t>
      </w:r>
      <w:r>
        <w:t xml:space="preserve">hap01/hello2.js </w:t>
      </w:r>
      <w:r>
        <w:rPr>
          <w:rFonts w:hint="eastAsia"/>
        </w:rPr>
        <w:t>실행 명령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3D0B" w14:paraId="425BF2EC" w14:textId="77777777" w:rsidTr="006A3D0B">
        <w:tc>
          <w:tcPr>
            <w:tcW w:w="10456" w:type="dxa"/>
          </w:tcPr>
          <w:p w14:paraId="1BD7D6E6" w14:textId="6968292C" w:rsidR="006A3D0B" w:rsidRDefault="00D5442C" w:rsidP="008E130E">
            <w:r>
              <w:rPr>
                <w:rFonts w:hint="eastAsia"/>
              </w:rPr>
              <w:t>n</w:t>
            </w:r>
            <w:r>
              <w:t>ode chap01/hello2.js</w:t>
            </w:r>
          </w:p>
        </w:tc>
      </w:tr>
    </w:tbl>
    <w:p w14:paraId="5EE82FEA" w14:textId="5C006176" w:rsidR="006A3D0B" w:rsidRDefault="006A3D0B" w:rsidP="008E1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0473" w14:paraId="4FFD2EAE" w14:textId="77777777" w:rsidTr="00A90473">
        <w:tc>
          <w:tcPr>
            <w:tcW w:w="10456" w:type="dxa"/>
          </w:tcPr>
          <w:p w14:paraId="083763D2" w14:textId="33B02570" w:rsidR="00A90473" w:rsidRDefault="00A90473" w:rsidP="008E130E">
            <w:r w:rsidRPr="00A90473">
              <w:rPr>
                <w:noProof/>
              </w:rPr>
              <w:drawing>
                <wp:inline distT="0" distB="0" distL="0" distR="0" wp14:anchorId="0798FE40" wp14:editId="135E9872">
                  <wp:extent cx="2448267" cy="543001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7DBF6" w14:textId="77777777" w:rsidR="00D5442C" w:rsidRDefault="00D5442C" w:rsidP="008E130E"/>
    <w:p w14:paraId="193D1156" w14:textId="16173921" w:rsidR="00746DB2" w:rsidRDefault="00746DB2" w:rsidP="001D2B6A"/>
    <w:p w14:paraId="13F76ABA" w14:textId="6873F3EC" w:rsidR="007766C0" w:rsidRDefault="007766C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6199FF" w14:textId="2685C1F0" w:rsidR="007766C0" w:rsidRDefault="002C67EA" w:rsidP="002C67EA">
      <w:pPr>
        <w:pStyle w:val="Heading2"/>
      </w:pPr>
      <w:bookmarkStart w:id="15" w:name="_Toc32748990"/>
      <w:r>
        <w:rPr>
          <w:rFonts w:hint="eastAsia"/>
        </w:rPr>
        <w:lastRenderedPageBreak/>
        <w:t>v</w:t>
      </w:r>
      <w:r>
        <w:t xml:space="preserve">ar </w:t>
      </w:r>
      <w:r>
        <w:rPr>
          <w:rFonts w:hint="eastAsia"/>
        </w:rPr>
        <w:t>키워드로 변수 선언</w:t>
      </w:r>
      <w:bookmarkEnd w:id="15"/>
    </w:p>
    <w:p w14:paraId="746DEB40" w14:textId="37E6F900" w:rsidR="002C67EA" w:rsidRDefault="002C67EA" w:rsidP="002C67EA"/>
    <w:p w14:paraId="32EB4D7E" w14:textId="10B520B6" w:rsidR="002C67EA" w:rsidRDefault="002C67EA" w:rsidP="002C67EA">
      <w:pPr>
        <w:pStyle w:val="Heading3"/>
      </w:pPr>
      <w:r>
        <w:rPr>
          <w:rFonts w:hint="eastAsia"/>
        </w:rPr>
        <w:t>h</w:t>
      </w:r>
      <w:r>
        <w:t>ello3.js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67EA" w14:paraId="59F8420A" w14:textId="77777777" w:rsidTr="002C67EA">
        <w:tc>
          <w:tcPr>
            <w:tcW w:w="10456" w:type="dxa"/>
          </w:tcPr>
          <w:p w14:paraId="209A9E70" w14:textId="77777777" w:rsidR="002C67EA" w:rsidRPr="002C67EA" w:rsidRDefault="002C67EA" w:rsidP="002C67E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67E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C67E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67E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</w:t>
            </w:r>
            <w:r w:rsidRPr="002C67E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C67E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2C67E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6BCFFAF" w14:textId="77777777" w:rsidR="002C67EA" w:rsidRPr="002C67EA" w:rsidRDefault="002C67EA" w:rsidP="002C67E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67E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C67E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67E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C67E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C67E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</w:t>
            </w:r>
            <w:r w:rsidRPr="002C67E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180EC5B" w14:textId="77777777" w:rsidR="002C67EA" w:rsidRPr="002C67EA" w:rsidRDefault="002C67EA" w:rsidP="002C67EA"/>
        </w:tc>
      </w:tr>
    </w:tbl>
    <w:p w14:paraId="525D0929" w14:textId="05DB800E" w:rsidR="009E5C3A" w:rsidRDefault="009E5C3A" w:rsidP="009E5C3A"/>
    <w:p w14:paraId="50CC4A63" w14:textId="0DC3AA51" w:rsidR="001E7751" w:rsidRDefault="001E7751" w:rsidP="009E5C3A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751" w14:paraId="6EDD1A46" w14:textId="77777777" w:rsidTr="001E7751">
        <w:tc>
          <w:tcPr>
            <w:tcW w:w="10456" w:type="dxa"/>
          </w:tcPr>
          <w:p w14:paraId="2B6578EE" w14:textId="070E48B5" w:rsidR="001E7751" w:rsidRDefault="001E7751" w:rsidP="009E5C3A">
            <w:r w:rsidRPr="001E7751">
              <w:rPr>
                <w:noProof/>
              </w:rPr>
              <w:drawing>
                <wp:inline distT="0" distB="0" distL="0" distR="0" wp14:anchorId="4A080C76" wp14:editId="31D2FA5D">
                  <wp:extent cx="2505425" cy="581106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F35BD" w14:textId="77777777" w:rsidR="001E7751" w:rsidRDefault="001E7751" w:rsidP="009E5C3A"/>
    <w:p w14:paraId="504CD3A9" w14:textId="77777777" w:rsidR="009E5C3A" w:rsidRDefault="009E5C3A" w:rsidP="009E5C3A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키워드를 사용하여 변수를 선언할 수도 있다.</w:t>
      </w:r>
    </w:p>
    <w:p w14:paraId="2E60ECE4" w14:textId="6DF2924F" w:rsidR="009E5C3A" w:rsidRDefault="009E5C3A" w:rsidP="009E5C3A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키워드로 선언한 변수는,</w:t>
      </w:r>
      <w:r>
        <w:t xml:space="preserve"> let </w:t>
      </w:r>
      <w:r>
        <w:rPr>
          <w:rFonts w:hint="eastAsia"/>
        </w:rPr>
        <w:t>키워드로 선언한 변수와 미묘한 차이점이 있다.</w:t>
      </w:r>
    </w:p>
    <w:p w14:paraId="576C9FEC" w14:textId="77777777" w:rsidR="009E5C3A" w:rsidRDefault="009E5C3A" w:rsidP="009E5C3A">
      <w:r>
        <w:rPr>
          <w:rFonts w:hint="eastAsia"/>
        </w:rPr>
        <w:t>이 차이를 이해하는 것은 너무 고급 문법이라서 여기서 설명하지 않겠다.</w:t>
      </w:r>
    </w:p>
    <w:p w14:paraId="7D400A4E" w14:textId="77777777" w:rsidR="009E5C3A" w:rsidRPr="00D74F2C" w:rsidRDefault="009E5C3A" w:rsidP="009E5C3A"/>
    <w:p w14:paraId="1CD84FEB" w14:textId="77777777" w:rsidR="009E5C3A" w:rsidRDefault="009E5C3A" w:rsidP="009E5C3A">
      <w:r>
        <w:rPr>
          <w:rFonts w:hint="eastAsia"/>
        </w:rPr>
        <w:t>기억해야할 요점은,</w:t>
      </w:r>
      <w:r>
        <w:t xml:space="preserve"> </w:t>
      </w:r>
    </w:p>
    <w:p w14:paraId="317EAE55" w14:textId="77777777" w:rsidR="009E5C3A" w:rsidRDefault="009E5C3A" w:rsidP="009E5C3A">
      <w:r>
        <w:rPr>
          <w:rFonts w:hint="eastAsia"/>
        </w:rPr>
        <w:t>지역 변수를 선언할 때 v</w:t>
      </w:r>
      <w:r>
        <w:t xml:space="preserve">ar </w:t>
      </w:r>
      <w:r>
        <w:rPr>
          <w:rFonts w:hint="eastAsia"/>
        </w:rPr>
        <w:t xml:space="preserve">이 아니고 </w:t>
      </w:r>
      <w:r>
        <w:t>let</w:t>
      </w:r>
      <w:r>
        <w:rPr>
          <w:rFonts w:hint="eastAsia"/>
        </w:rPr>
        <w:t xml:space="preserve"> 을 사용해야 한다는 것.</w:t>
      </w:r>
      <w:r>
        <w:t xml:space="preserve"> </w:t>
      </w:r>
    </w:p>
    <w:p w14:paraId="023898DC" w14:textId="63F2C30D" w:rsidR="009E5C3A" w:rsidRDefault="009E5C3A" w:rsidP="009E5C3A"/>
    <w:p w14:paraId="6D2AE8F5" w14:textId="6FFB50B5" w:rsidR="00186AA5" w:rsidRDefault="00186AA5" w:rsidP="008B3222"/>
    <w:p w14:paraId="17541416" w14:textId="1FACDA4D" w:rsidR="00344BBE" w:rsidRDefault="00344BBE" w:rsidP="00344BBE">
      <w:pPr>
        <w:pStyle w:val="Heading2"/>
      </w:pPr>
      <w:bookmarkStart w:id="16" w:name="_Toc32748991"/>
      <w:r>
        <w:rPr>
          <w:rFonts w:hint="eastAsia"/>
        </w:rPr>
        <w:t>세미콜론 생략 가능</w:t>
      </w:r>
      <w:bookmarkEnd w:id="16"/>
    </w:p>
    <w:p w14:paraId="7485FF71" w14:textId="77777777" w:rsidR="00344BBE" w:rsidRPr="00344BBE" w:rsidRDefault="00344BBE" w:rsidP="00344BBE"/>
    <w:p w14:paraId="623AC04B" w14:textId="125B9431" w:rsidR="001B6A63" w:rsidRDefault="001B6A63" w:rsidP="001B6A63">
      <w:pPr>
        <w:pStyle w:val="Heading3"/>
      </w:pPr>
      <w:r>
        <w:rPr>
          <w:rFonts w:hint="eastAsia"/>
        </w:rPr>
        <w:t>h</w:t>
      </w:r>
      <w:r>
        <w:t>ello</w:t>
      </w:r>
      <w:r w:rsidR="00344BBE">
        <w:t>4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A63" w14:paraId="4C3E15FF" w14:textId="77777777" w:rsidTr="001B6A63">
        <w:tc>
          <w:tcPr>
            <w:tcW w:w="10456" w:type="dxa"/>
          </w:tcPr>
          <w:p w14:paraId="00B6C1AF" w14:textId="77777777" w:rsidR="00C72631" w:rsidRPr="00C72631" w:rsidRDefault="00C72631" w:rsidP="00C7263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263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7263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7263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</w:t>
            </w:r>
            <w:r w:rsidRPr="00C7263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7263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</w:p>
          <w:p w14:paraId="7E3115E3" w14:textId="77777777" w:rsidR="00C72631" w:rsidRPr="00C72631" w:rsidRDefault="00C72631" w:rsidP="00C7263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263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7263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7263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7263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7263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message</w:t>
            </w:r>
            <w:r w:rsidRPr="00C7263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6267407" w14:textId="77777777" w:rsidR="001B6A63" w:rsidRPr="00C72631" w:rsidRDefault="001B6A63" w:rsidP="001B6A63"/>
        </w:tc>
      </w:tr>
    </w:tbl>
    <w:p w14:paraId="6B51829B" w14:textId="34C4AE02" w:rsidR="001B6A63" w:rsidRDefault="001B6A63" w:rsidP="00C72631"/>
    <w:p w14:paraId="78545C1D" w14:textId="632FD331" w:rsidR="00784061" w:rsidRDefault="00784061" w:rsidP="00C72631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4061" w14:paraId="07EF49D9" w14:textId="77777777" w:rsidTr="00784061">
        <w:tc>
          <w:tcPr>
            <w:tcW w:w="10456" w:type="dxa"/>
          </w:tcPr>
          <w:p w14:paraId="6A98EDFF" w14:textId="3A8F45B6" w:rsidR="00784061" w:rsidRDefault="00784061" w:rsidP="00C72631">
            <w:r w:rsidRPr="00784061">
              <w:rPr>
                <w:noProof/>
              </w:rPr>
              <w:drawing>
                <wp:inline distT="0" distB="0" distL="0" distR="0" wp14:anchorId="2572202D" wp14:editId="264915A6">
                  <wp:extent cx="2429214" cy="552527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5D9C4" w14:textId="77777777" w:rsidR="00784061" w:rsidRDefault="00784061" w:rsidP="00C72631"/>
    <w:p w14:paraId="257218C1" w14:textId="5FB4F76C" w:rsidR="00791CFA" w:rsidRDefault="00791CFA" w:rsidP="00791CFA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 문법에서는</w:t>
      </w:r>
      <w:r w:rsidR="009D3CE2">
        <w:rPr>
          <w:rFonts w:hint="eastAsia"/>
        </w:rPr>
        <w:t>,</w:t>
      </w:r>
      <w:r>
        <w:rPr>
          <w:rFonts w:hint="eastAsia"/>
        </w:rPr>
        <w:t xml:space="preserve"> 문장(</w:t>
      </w:r>
      <w:r>
        <w:t xml:space="preserve">statement) </w:t>
      </w:r>
      <w:r>
        <w:rPr>
          <w:rFonts w:hint="eastAsia"/>
        </w:rPr>
        <w:t>끝의 세미콜론(</w:t>
      </w:r>
      <w:r>
        <w:t xml:space="preserve">;) </w:t>
      </w:r>
      <w:r>
        <w:rPr>
          <w:rFonts w:hint="eastAsia"/>
        </w:rPr>
        <w:t>문자를 생략할 수 있다.</w:t>
      </w:r>
    </w:p>
    <w:p w14:paraId="124B8225" w14:textId="75CC819B" w:rsidR="00791CFA" w:rsidRPr="009D3CE2" w:rsidRDefault="00791CFA" w:rsidP="00791CFA"/>
    <w:p w14:paraId="3D77E6F8" w14:textId="252C647B" w:rsidR="00791CFA" w:rsidRPr="00791CFA" w:rsidRDefault="00791CFA" w:rsidP="00C72631"/>
    <w:p w14:paraId="621BE810" w14:textId="564E0E98" w:rsidR="0047086F" w:rsidRDefault="0047086F" w:rsidP="00C72631"/>
    <w:p w14:paraId="0B92BE08" w14:textId="7724A9BF" w:rsidR="00C72631" w:rsidRDefault="00C72631" w:rsidP="00C72631"/>
    <w:p w14:paraId="54910842" w14:textId="46A8A47C" w:rsidR="00C72631" w:rsidRDefault="00C7263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EBB080E" w14:textId="77777777" w:rsidR="00C72631" w:rsidRDefault="00C72631" w:rsidP="00C72631"/>
    <w:p w14:paraId="02AFF01D" w14:textId="434EDD09" w:rsidR="008B3222" w:rsidRDefault="0047086F" w:rsidP="0047086F">
      <w:pPr>
        <w:pStyle w:val="Heading1"/>
      </w:pPr>
      <w:bookmarkStart w:id="17" w:name="_Toc32748992"/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bookmarkEnd w:id="17"/>
    </w:p>
    <w:p w14:paraId="43826D1F" w14:textId="7DA129B5" w:rsidR="00613A5F" w:rsidRDefault="00613A5F" w:rsidP="00613A5F"/>
    <w:p w14:paraId="11B340C2" w14:textId="1DEC9717" w:rsidR="00613A5F" w:rsidRDefault="00613A5F" w:rsidP="00613A5F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언어는 인터프리터</w:t>
      </w:r>
      <w:r w:rsidR="007A3510">
        <w:rPr>
          <w:rFonts w:hint="eastAsia"/>
        </w:rPr>
        <w:t xml:space="preserve"> 방식으로 실행된다.</w:t>
      </w:r>
    </w:p>
    <w:p w14:paraId="186D0B79" w14:textId="2A5DEAB0" w:rsidR="007A3510" w:rsidRDefault="007A3510" w:rsidP="00613A5F"/>
    <w:p w14:paraId="70013195" w14:textId="4A54BF73" w:rsidR="007A3510" w:rsidRDefault="007A3510" w:rsidP="00613A5F">
      <w:r>
        <w:rPr>
          <w:rFonts w:hint="eastAsia"/>
        </w:rPr>
        <w:t xml:space="preserve">웹브라우저에 </w:t>
      </w:r>
      <w:r w:rsidR="00F9346C">
        <w:rPr>
          <w:rFonts w:hint="eastAsia"/>
        </w:rPr>
        <w:t>j</w:t>
      </w:r>
      <w:r w:rsidR="00F9346C">
        <w:t xml:space="preserve">avascript </w:t>
      </w:r>
      <w:r w:rsidR="00F9346C">
        <w:rPr>
          <w:rFonts w:hint="eastAsia"/>
        </w:rPr>
        <w:t xml:space="preserve">인터프리터가 </w:t>
      </w:r>
      <w:r>
        <w:rPr>
          <w:rFonts w:hint="eastAsia"/>
        </w:rPr>
        <w:t>내장되어 있다.</w:t>
      </w:r>
    </w:p>
    <w:p w14:paraId="19B8B46A" w14:textId="6AA774CE" w:rsidR="007A3510" w:rsidRDefault="00EB1C02" w:rsidP="00613A5F">
      <w:r>
        <w:rPr>
          <w:rFonts w:hint="eastAsia"/>
        </w:rPr>
        <w:t>n</w:t>
      </w:r>
      <w:r>
        <w:t>ode.js</w:t>
      </w:r>
      <w:r>
        <w:rPr>
          <w:rFonts w:hint="eastAsia"/>
        </w:rPr>
        <w:t xml:space="preserve">에도 </w:t>
      </w:r>
      <w:r>
        <w:t xml:space="preserve">javascript </w:t>
      </w:r>
      <w:r>
        <w:rPr>
          <w:rFonts w:hint="eastAsia"/>
        </w:rPr>
        <w:t>인터프리터가 내장되어 있다.</w:t>
      </w:r>
    </w:p>
    <w:p w14:paraId="0FB2F26F" w14:textId="5F0B4724" w:rsidR="00613A5F" w:rsidRDefault="00613A5F" w:rsidP="00613A5F"/>
    <w:p w14:paraId="4EB52078" w14:textId="47E2B858" w:rsidR="00613A5F" w:rsidRDefault="00745C36" w:rsidP="00613A5F">
      <w:r>
        <w:rPr>
          <w:rFonts w:hint="eastAsia"/>
        </w:rPr>
        <w:t>n</w:t>
      </w:r>
      <w:r>
        <w:t>ode.js</w:t>
      </w:r>
      <w:r>
        <w:rPr>
          <w:rFonts w:hint="eastAsia"/>
        </w:rPr>
        <w:t>는, j</w:t>
      </w:r>
      <w:r>
        <w:t>avascript</w:t>
      </w:r>
      <w:r>
        <w:rPr>
          <w:rFonts w:hint="eastAsia"/>
        </w:rPr>
        <w:t>로 구현된 코드를 서버에서 실행하기 위한 플랫폼이다.</w:t>
      </w:r>
    </w:p>
    <w:p w14:paraId="5FC6D166" w14:textId="4AAFFCA6" w:rsidR="00745C36" w:rsidRDefault="00B5793F" w:rsidP="00613A5F">
      <w:r>
        <w:rPr>
          <w:rFonts w:hint="eastAsia"/>
        </w:rPr>
        <w:t xml:space="preserve">플랫폼 </w:t>
      </w:r>
      <w:r>
        <w:t xml:space="preserve">= </w:t>
      </w:r>
      <w:r>
        <w:rPr>
          <w:rFonts w:hint="eastAsia"/>
        </w:rPr>
        <w:t>실행 엔진</w:t>
      </w:r>
      <w:r w:rsidR="00F05C76">
        <w:rPr>
          <w:rFonts w:hint="eastAsia"/>
        </w:rPr>
        <w:t>(인터프리터)</w:t>
      </w:r>
      <w:r>
        <w:rPr>
          <w:rFonts w:hint="eastAsia"/>
        </w:rPr>
        <w:t xml:space="preserve"> </w:t>
      </w:r>
      <w:r>
        <w:t xml:space="preserve">+ </w:t>
      </w:r>
      <w:r w:rsidR="008E20F5">
        <w:rPr>
          <w:rFonts w:hint="eastAsia"/>
        </w:rPr>
        <w:t xml:space="preserve">라이브러리 </w:t>
      </w:r>
      <w:r w:rsidR="008E20F5">
        <w:t xml:space="preserve">+ </w:t>
      </w:r>
      <w:r w:rsidR="008E20F5">
        <w:rPr>
          <w:rFonts w:hint="eastAsia"/>
        </w:rPr>
        <w:t>개발도구</w:t>
      </w:r>
    </w:p>
    <w:p w14:paraId="5C289C9D" w14:textId="1D0D1D96" w:rsidR="008E20F5" w:rsidRPr="00F05C76" w:rsidRDefault="008E20F5" w:rsidP="00613A5F"/>
    <w:p w14:paraId="5F08132A" w14:textId="22D2BA46" w:rsidR="006347C5" w:rsidRDefault="00DB6325" w:rsidP="00613A5F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의 기본 쉘은 </w:t>
      </w:r>
      <w:r>
        <w:t xml:space="preserve">cmd.exe </w:t>
      </w:r>
      <w:r>
        <w:rPr>
          <w:rFonts w:hint="eastAsia"/>
        </w:rPr>
        <w:t>이다.</w:t>
      </w:r>
    </w:p>
    <w:p w14:paraId="391893B5" w14:textId="5F3E4CE3" w:rsidR="00DB6325" w:rsidRDefault="00DB6325" w:rsidP="00613A5F">
      <w:r>
        <w:rPr>
          <w:rFonts w:hint="eastAsia"/>
        </w:rPr>
        <w:t>L</w:t>
      </w:r>
      <w:r>
        <w:t>inu</w:t>
      </w:r>
      <w:r>
        <w:rPr>
          <w:rFonts w:hint="eastAsia"/>
        </w:rPr>
        <w:t xml:space="preserve">x의 기본 쉘은 </w:t>
      </w:r>
      <w:r>
        <w:t xml:space="preserve">bash </w:t>
      </w:r>
      <w:r>
        <w:rPr>
          <w:rFonts w:hint="eastAsia"/>
        </w:rPr>
        <w:t>이다.</w:t>
      </w:r>
    </w:p>
    <w:p w14:paraId="741886E4" w14:textId="6BFBC9BE" w:rsidR="00DB6325" w:rsidRPr="00565081" w:rsidRDefault="00DB6325" w:rsidP="00613A5F"/>
    <w:p w14:paraId="79F7E876" w14:textId="0B926807" w:rsidR="000D0D6C" w:rsidRDefault="00FE0BC6" w:rsidP="00613A5F">
      <w:r>
        <w:rPr>
          <w:rFonts w:hint="eastAsia"/>
        </w:rPr>
        <w:t>쉘을 실행하기 위한 창을 터미널(</w:t>
      </w:r>
      <w:r>
        <w:t>terminal)</w:t>
      </w:r>
      <w:r>
        <w:rPr>
          <w:rFonts w:hint="eastAsia"/>
        </w:rPr>
        <w:t>이라고 한다.</w:t>
      </w:r>
    </w:p>
    <w:p w14:paraId="710EDAF1" w14:textId="61F2403E" w:rsidR="00FE0BC6" w:rsidRDefault="00FE0BC6" w:rsidP="00613A5F"/>
    <w:p w14:paraId="5CBDDCD6" w14:textId="08B6BFF6" w:rsidR="00DA6573" w:rsidRDefault="00DA6573" w:rsidP="00DA6573">
      <w:r>
        <w:t>LTS (Long Term Support)</w:t>
      </w:r>
      <w:r>
        <w:rPr>
          <w:rFonts w:hint="eastAsia"/>
        </w:rPr>
        <w:t>는 버그 패치 및 보안 패치를 오랜 기간 지원하는 버전이다.</w:t>
      </w:r>
    </w:p>
    <w:p w14:paraId="65EEF21E" w14:textId="1ACB5A1E" w:rsidR="00DA6573" w:rsidRDefault="00DA6573" w:rsidP="00DA6573"/>
    <w:p w14:paraId="25976B8F" w14:textId="3FF3E1A2" w:rsidR="00FE0BC6" w:rsidRDefault="00C95EBA" w:rsidP="00613A5F">
      <w:r>
        <w:rPr>
          <w:rFonts w:hint="eastAsia"/>
        </w:rPr>
        <w:t>c</w:t>
      </w:r>
      <w:r>
        <w:t xml:space="preserve">onsole.log(...) </w:t>
      </w:r>
      <w:r>
        <w:rPr>
          <w:rFonts w:hint="eastAsia"/>
        </w:rPr>
        <w:t>메소드는 화면에 값을 출력한다.</w:t>
      </w:r>
    </w:p>
    <w:p w14:paraId="0A23E44A" w14:textId="1DF99598" w:rsidR="00C95EBA" w:rsidRDefault="00C95EBA" w:rsidP="00613A5F"/>
    <w:p w14:paraId="7E5F9B41" w14:textId="6658AC65" w:rsidR="006F33FF" w:rsidRDefault="006F33FF" w:rsidP="006F33FF">
      <w:r>
        <w:t xml:space="preserve">let </w:t>
      </w:r>
      <w:r>
        <w:rPr>
          <w:rFonts w:hint="eastAsia"/>
        </w:rPr>
        <w:t>키워드를 사용하여</w:t>
      </w:r>
      <w:r>
        <w:t xml:space="preserve"> </w:t>
      </w:r>
      <w:r>
        <w:rPr>
          <w:rFonts w:hint="eastAsia"/>
        </w:rPr>
        <w:t>지역 변수를 선언한다.</w:t>
      </w:r>
      <w:r w:rsidR="004B1B45">
        <w:t xml:space="preserve"> </w:t>
      </w:r>
      <w:r w:rsidR="004B1B45">
        <w:rPr>
          <w:rFonts w:hint="eastAsia"/>
        </w:rPr>
        <w:t>예:</w:t>
      </w:r>
      <w:r w:rsidR="004B1B45">
        <w:t xml:space="preserve"> let i = 3;</w:t>
      </w:r>
    </w:p>
    <w:p w14:paraId="017500D2" w14:textId="77777777" w:rsidR="00883379" w:rsidRDefault="00853A82" w:rsidP="00217354">
      <w:r>
        <w:rPr>
          <w:rFonts w:hint="eastAsia"/>
        </w:rPr>
        <w:t xml:space="preserve">변수를 선언할 때 </w:t>
      </w:r>
      <w:r w:rsidR="00217354">
        <w:rPr>
          <w:rFonts w:hint="eastAsia"/>
        </w:rPr>
        <w:t>v</w:t>
      </w:r>
      <w:r w:rsidR="00217354">
        <w:t>ar</w:t>
      </w:r>
      <w:r>
        <w:t xml:space="preserve"> </w:t>
      </w:r>
      <w:r>
        <w:rPr>
          <w:rFonts w:hint="eastAsia"/>
        </w:rPr>
        <w:t>키워드를 사용할 수도 있지만,</w:t>
      </w:r>
      <w:r w:rsidR="00883379">
        <w:t xml:space="preserve"> let </w:t>
      </w:r>
      <w:r w:rsidR="00883379">
        <w:rPr>
          <w:rFonts w:hint="eastAsia"/>
        </w:rPr>
        <w:t>이 더 좋다.</w:t>
      </w:r>
    </w:p>
    <w:p w14:paraId="72DA81D2" w14:textId="77777777" w:rsidR="00821E4F" w:rsidRPr="00217354" w:rsidRDefault="00821E4F" w:rsidP="006F33FF"/>
    <w:p w14:paraId="5F78736A" w14:textId="77777777" w:rsidR="00922555" w:rsidRDefault="00922555" w:rsidP="00922555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언어에서는 변수를 선언할 때 변수의 타입을 지정하지 않는다.</w:t>
      </w:r>
    </w:p>
    <w:p w14:paraId="0BE61559" w14:textId="77777777" w:rsidR="00745C36" w:rsidRPr="00922555" w:rsidRDefault="00745C36" w:rsidP="00613A5F"/>
    <w:p w14:paraId="59C74AA0" w14:textId="77777777" w:rsidR="00AD7A0E" w:rsidRDefault="00AD7A0E" w:rsidP="00AD7A0E">
      <w:r>
        <w:t xml:space="preserve">javascript </w:t>
      </w:r>
      <w:r>
        <w:rPr>
          <w:rFonts w:hint="eastAsia"/>
        </w:rPr>
        <w:t xml:space="preserve">소스 코드 파일의 실행은 </w:t>
      </w:r>
      <w:r>
        <w:t>main</w:t>
      </w:r>
      <w:r>
        <w:rPr>
          <w:rFonts w:hint="eastAsia"/>
        </w:rPr>
        <w:t xml:space="preserve"> 함수에서 시작하지 않는다.</w:t>
      </w:r>
    </w:p>
    <w:p w14:paraId="448F4FF0" w14:textId="77777777" w:rsidR="00AD7A0E" w:rsidRDefault="00AD7A0E" w:rsidP="00AD7A0E">
      <w:r>
        <w:t xml:space="preserve">javascript </w:t>
      </w:r>
      <w:r>
        <w:rPr>
          <w:rFonts w:hint="eastAsia"/>
        </w:rPr>
        <w:t>소스코드 파일을 실행하면,</w:t>
      </w:r>
      <w:r>
        <w:t xml:space="preserve"> </w:t>
      </w:r>
      <w:r>
        <w:rPr>
          <w:rFonts w:hint="eastAsia"/>
        </w:rPr>
        <w:t>파일의 소스 코드들이 순서대로 실행된다.</w:t>
      </w:r>
    </w:p>
    <w:p w14:paraId="5729E039" w14:textId="65690B53" w:rsidR="00FE472C" w:rsidRDefault="00FE472C" w:rsidP="0047086F"/>
    <w:p w14:paraId="09E4695D" w14:textId="77777777" w:rsidR="003E349F" w:rsidRPr="003E349F" w:rsidRDefault="003E349F" w:rsidP="0047086F"/>
    <w:p w14:paraId="01B3A710" w14:textId="77777777" w:rsidR="00A851DB" w:rsidRDefault="00A851DB" w:rsidP="00A851DB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 문법에서는, 문장(</w:t>
      </w:r>
      <w:r>
        <w:t xml:space="preserve">statement) </w:t>
      </w:r>
      <w:r>
        <w:rPr>
          <w:rFonts w:hint="eastAsia"/>
        </w:rPr>
        <w:t>끝의 세미콜론(</w:t>
      </w:r>
      <w:r>
        <w:t xml:space="preserve">;) </w:t>
      </w:r>
      <w:r>
        <w:rPr>
          <w:rFonts w:hint="eastAsia"/>
        </w:rPr>
        <w:t>문자를 생략할 수 있다.</w:t>
      </w:r>
    </w:p>
    <w:p w14:paraId="5C33E4D9" w14:textId="77777777" w:rsidR="00C81DF3" w:rsidRPr="00A851DB" w:rsidRDefault="00C81DF3" w:rsidP="0047086F"/>
    <w:p w14:paraId="1AC3633C" w14:textId="4E90DC17" w:rsidR="00FE472C" w:rsidRDefault="00FE472C">
      <w:pPr>
        <w:widowControl/>
        <w:wordWrap/>
        <w:autoSpaceDE/>
        <w:autoSpaceDN/>
        <w:spacing w:after="160" w:line="259" w:lineRule="auto"/>
      </w:pPr>
    </w:p>
    <w:sectPr w:rsidR="00FE472C" w:rsidSect="00B12C18">
      <w:footerReference w:type="default" r:id="rId3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FC4E3" w14:textId="77777777" w:rsidR="00C0692A" w:rsidRDefault="00C0692A" w:rsidP="00B12C18">
      <w:r>
        <w:separator/>
      </w:r>
    </w:p>
  </w:endnote>
  <w:endnote w:type="continuationSeparator" w:id="0">
    <w:p w14:paraId="49FC164C" w14:textId="77777777" w:rsidR="00C0692A" w:rsidRDefault="00C0692A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B9665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6BC5859E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EE3AB" w14:textId="77777777" w:rsidR="00C0692A" w:rsidRDefault="00C0692A" w:rsidP="00B12C18">
      <w:r>
        <w:separator/>
      </w:r>
    </w:p>
  </w:footnote>
  <w:footnote w:type="continuationSeparator" w:id="0">
    <w:p w14:paraId="698B31FA" w14:textId="77777777" w:rsidR="00C0692A" w:rsidRDefault="00C0692A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A"/>
    <w:rsid w:val="0000040A"/>
    <w:rsid w:val="00002152"/>
    <w:rsid w:val="00003CCE"/>
    <w:rsid w:val="00010D52"/>
    <w:rsid w:val="00011302"/>
    <w:rsid w:val="00013AA6"/>
    <w:rsid w:val="000162D8"/>
    <w:rsid w:val="00016FB3"/>
    <w:rsid w:val="000237AA"/>
    <w:rsid w:val="00023EA9"/>
    <w:rsid w:val="000327D4"/>
    <w:rsid w:val="00033732"/>
    <w:rsid w:val="00040DD5"/>
    <w:rsid w:val="0005117B"/>
    <w:rsid w:val="00054B7B"/>
    <w:rsid w:val="000576FF"/>
    <w:rsid w:val="00070071"/>
    <w:rsid w:val="00071E4A"/>
    <w:rsid w:val="000737CB"/>
    <w:rsid w:val="00075D09"/>
    <w:rsid w:val="000808C3"/>
    <w:rsid w:val="00085B4B"/>
    <w:rsid w:val="00086B98"/>
    <w:rsid w:val="00090C38"/>
    <w:rsid w:val="00090F8C"/>
    <w:rsid w:val="0009157A"/>
    <w:rsid w:val="000930D3"/>
    <w:rsid w:val="0009446F"/>
    <w:rsid w:val="000A106A"/>
    <w:rsid w:val="000A2558"/>
    <w:rsid w:val="000A2736"/>
    <w:rsid w:val="000B13F1"/>
    <w:rsid w:val="000B15A8"/>
    <w:rsid w:val="000B2EA6"/>
    <w:rsid w:val="000B561C"/>
    <w:rsid w:val="000B7157"/>
    <w:rsid w:val="000C038C"/>
    <w:rsid w:val="000C1529"/>
    <w:rsid w:val="000C21E4"/>
    <w:rsid w:val="000C7892"/>
    <w:rsid w:val="000D0D6C"/>
    <w:rsid w:val="000D3D9C"/>
    <w:rsid w:val="000E04A1"/>
    <w:rsid w:val="000E08BE"/>
    <w:rsid w:val="000E3145"/>
    <w:rsid w:val="000E3FDD"/>
    <w:rsid w:val="000E6117"/>
    <w:rsid w:val="000E61C4"/>
    <w:rsid w:val="000F25E2"/>
    <w:rsid w:val="000F37C2"/>
    <w:rsid w:val="000F68C0"/>
    <w:rsid w:val="000F71B8"/>
    <w:rsid w:val="000F7DDA"/>
    <w:rsid w:val="0010277D"/>
    <w:rsid w:val="00106095"/>
    <w:rsid w:val="00106509"/>
    <w:rsid w:val="0011439A"/>
    <w:rsid w:val="00116912"/>
    <w:rsid w:val="00117F16"/>
    <w:rsid w:val="00120541"/>
    <w:rsid w:val="00136044"/>
    <w:rsid w:val="001410E8"/>
    <w:rsid w:val="001413B8"/>
    <w:rsid w:val="0014410B"/>
    <w:rsid w:val="00145DCB"/>
    <w:rsid w:val="00146203"/>
    <w:rsid w:val="001468CA"/>
    <w:rsid w:val="00157511"/>
    <w:rsid w:val="001618DE"/>
    <w:rsid w:val="001705E7"/>
    <w:rsid w:val="0017085D"/>
    <w:rsid w:val="001716AA"/>
    <w:rsid w:val="0017234C"/>
    <w:rsid w:val="00174D2A"/>
    <w:rsid w:val="00182776"/>
    <w:rsid w:val="00183AC1"/>
    <w:rsid w:val="00185E8C"/>
    <w:rsid w:val="00186AA5"/>
    <w:rsid w:val="001A0AC8"/>
    <w:rsid w:val="001B6A63"/>
    <w:rsid w:val="001B70C0"/>
    <w:rsid w:val="001B7DCE"/>
    <w:rsid w:val="001C0315"/>
    <w:rsid w:val="001C0B0C"/>
    <w:rsid w:val="001C2923"/>
    <w:rsid w:val="001C782D"/>
    <w:rsid w:val="001D2B6A"/>
    <w:rsid w:val="001D4F1F"/>
    <w:rsid w:val="001D75F1"/>
    <w:rsid w:val="001E44D3"/>
    <w:rsid w:val="001E7751"/>
    <w:rsid w:val="00200BD8"/>
    <w:rsid w:val="00203243"/>
    <w:rsid w:val="0020659A"/>
    <w:rsid w:val="00206868"/>
    <w:rsid w:val="00210971"/>
    <w:rsid w:val="00211A94"/>
    <w:rsid w:val="002161B8"/>
    <w:rsid w:val="0021693E"/>
    <w:rsid w:val="00217354"/>
    <w:rsid w:val="002174EA"/>
    <w:rsid w:val="00221E4F"/>
    <w:rsid w:val="00223271"/>
    <w:rsid w:val="002246CC"/>
    <w:rsid w:val="002310A9"/>
    <w:rsid w:val="00235A87"/>
    <w:rsid w:val="00236776"/>
    <w:rsid w:val="00237AC2"/>
    <w:rsid w:val="00241F64"/>
    <w:rsid w:val="002520F6"/>
    <w:rsid w:val="002539A1"/>
    <w:rsid w:val="002610D8"/>
    <w:rsid w:val="002756B8"/>
    <w:rsid w:val="0028178B"/>
    <w:rsid w:val="00292D17"/>
    <w:rsid w:val="002962AD"/>
    <w:rsid w:val="002A29B7"/>
    <w:rsid w:val="002A4047"/>
    <w:rsid w:val="002A55AE"/>
    <w:rsid w:val="002A7622"/>
    <w:rsid w:val="002B0DB6"/>
    <w:rsid w:val="002B1C3E"/>
    <w:rsid w:val="002B1E01"/>
    <w:rsid w:val="002B674D"/>
    <w:rsid w:val="002B7327"/>
    <w:rsid w:val="002C67EA"/>
    <w:rsid w:val="002D0169"/>
    <w:rsid w:val="002D44AA"/>
    <w:rsid w:val="002E0477"/>
    <w:rsid w:val="002E6C4B"/>
    <w:rsid w:val="002F238A"/>
    <w:rsid w:val="002F3667"/>
    <w:rsid w:val="002F5826"/>
    <w:rsid w:val="00300356"/>
    <w:rsid w:val="00303429"/>
    <w:rsid w:val="003040E1"/>
    <w:rsid w:val="003046C0"/>
    <w:rsid w:val="003063CF"/>
    <w:rsid w:val="0030664D"/>
    <w:rsid w:val="00306ABD"/>
    <w:rsid w:val="00311D4E"/>
    <w:rsid w:val="00312CE4"/>
    <w:rsid w:val="0032035A"/>
    <w:rsid w:val="00325727"/>
    <w:rsid w:val="00327C7E"/>
    <w:rsid w:val="0033284E"/>
    <w:rsid w:val="00335851"/>
    <w:rsid w:val="003403AA"/>
    <w:rsid w:val="00344BBE"/>
    <w:rsid w:val="00346379"/>
    <w:rsid w:val="00347700"/>
    <w:rsid w:val="00350FC9"/>
    <w:rsid w:val="003602AF"/>
    <w:rsid w:val="003615DD"/>
    <w:rsid w:val="0036527F"/>
    <w:rsid w:val="00366D94"/>
    <w:rsid w:val="00372AE7"/>
    <w:rsid w:val="003829CB"/>
    <w:rsid w:val="0038316E"/>
    <w:rsid w:val="003A00C7"/>
    <w:rsid w:val="003B2404"/>
    <w:rsid w:val="003B3C74"/>
    <w:rsid w:val="003B5CB6"/>
    <w:rsid w:val="003B785B"/>
    <w:rsid w:val="003C230B"/>
    <w:rsid w:val="003C48AD"/>
    <w:rsid w:val="003C539C"/>
    <w:rsid w:val="003D67ED"/>
    <w:rsid w:val="003E109E"/>
    <w:rsid w:val="003E349F"/>
    <w:rsid w:val="003E4BB5"/>
    <w:rsid w:val="003E4F88"/>
    <w:rsid w:val="003E6276"/>
    <w:rsid w:val="003F19BB"/>
    <w:rsid w:val="003F2EC0"/>
    <w:rsid w:val="003F544A"/>
    <w:rsid w:val="003F6519"/>
    <w:rsid w:val="003F7292"/>
    <w:rsid w:val="00404B93"/>
    <w:rsid w:val="00405682"/>
    <w:rsid w:val="00407234"/>
    <w:rsid w:val="004221C2"/>
    <w:rsid w:val="00423CCC"/>
    <w:rsid w:val="004247BF"/>
    <w:rsid w:val="00425A0E"/>
    <w:rsid w:val="0043041A"/>
    <w:rsid w:val="00456E3D"/>
    <w:rsid w:val="004618EA"/>
    <w:rsid w:val="004625CE"/>
    <w:rsid w:val="00462D63"/>
    <w:rsid w:val="004634CB"/>
    <w:rsid w:val="00466E6E"/>
    <w:rsid w:val="0047086F"/>
    <w:rsid w:val="00471C33"/>
    <w:rsid w:val="00476026"/>
    <w:rsid w:val="0048013B"/>
    <w:rsid w:val="0048755F"/>
    <w:rsid w:val="00487B8F"/>
    <w:rsid w:val="00494BBA"/>
    <w:rsid w:val="0049517B"/>
    <w:rsid w:val="0049777B"/>
    <w:rsid w:val="004A5282"/>
    <w:rsid w:val="004A638F"/>
    <w:rsid w:val="004A78DD"/>
    <w:rsid w:val="004B1B45"/>
    <w:rsid w:val="004B6B31"/>
    <w:rsid w:val="004B7E89"/>
    <w:rsid w:val="004C75CA"/>
    <w:rsid w:val="004D01B4"/>
    <w:rsid w:val="004D12C9"/>
    <w:rsid w:val="004D3E41"/>
    <w:rsid w:val="004D7451"/>
    <w:rsid w:val="004D7B1D"/>
    <w:rsid w:val="004E792D"/>
    <w:rsid w:val="004F30BC"/>
    <w:rsid w:val="004F4BA6"/>
    <w:rsid w:val="004F6366"/>
    <w:rsid w:val="00501569"/>
    <w:rsid w:val="00504A2A"/>
    <w:rsid w:val="00506BA4"/>
    <w:rsid w:val="00511D3E"/>
    <w:rsid w:val="00513FA6"/>
    <w:rsid w:val="0051790E"/>
    <w:rsid w:val="005257C9"/>
    <w:rsid w:val="0052747C"/>
    <w:rsid w:val="00530E33"/>
    <w:rsid w:val="00536550"/>
    <w:rsid w:val="005456D7"/>
    <w:rsid w:val="00556436"/>
    <w:rsid w:val="00556E84"/>
    <w:rsid w:val="00565081"/>
    <w:rsid w:val="005716B7"/>
    <w:rsid w:val="00571C98"/>
    <w:rsid w:val="005721CD"/>
    <w:rsid w:val="00572AC0"/>
    <w:rsid w:val="00582E43"/>
    <w:rsid w:val="00586637"/>
    <w:rsid w:val="00594B90"/>
    <w:rsid w:val="005A1A2A"/>
    <w:rsid w:val="005A3FE3"/>
    <w:rsid w:val="005B524B"/>
    <w:rsid w:val="005C0BD2"/>
    <w:rsid w:val="005C6FA4"/>
    <w:rsid w:val="005C7255"/>
    <w:rsid w:val="005D176D"/>
    <w:rsid w:val="005D561F"/>
    <w:rsid w:val="005E071C"/>
    <w:rsid w:val="005E5FB3"/>
    <w:rsid w:val="005F60DB"/>
    <w:rsid w:val="006051BB"/>
    <w:rsid w:val="00606CC2"/>
    <w:rsid w:val="00613029"/>
    <w:rsid w:val="00613A5F"/>
    <w:rsid w:val="006154E5"/>
    <w:rsid w:val="00617569"/>
    <w:rsid w:val="00620AA0"/>
    <w:rsid w:val="00624F60"/>
    <w:rsid w:val="00626C6C"/>
    <w:rsid w:val="006347C5"/>
    <w:rsid w:val="00635B0B"/>
    <w:rsid w:val="00640D02"/>
    <w:rsid w:val="00642186"/>
    <w:rsid w:val="00646F84"/>
    <w:rsid w:val="00652CFA"/>
    <w:rsid w:val="00657241"/>
    <w:rsid w:val="00657B4C"/>
    <w:rsid w:val="006621C3"/>
    <w:rsid w:val="006741D0"/>
    <w:rsid w:val="00674663"/>
    <w:rsid w:val="00675CFC"/>
    <w:rsid w:val="00685472"/>
    <w:rsid w:val="00685FCD"/>
    <w:rsid w:val="00686690"/>
    <w:rsid w:val="00690114"/>
    <w:rsid w:val="00695405"/>
    <w:rsid w:val="00697B06"/>
    <w:rsid w:val="006A1760"/>
    <w:rsid w:val="006A3D0B"/>
    <w:rsid w:val="006A7D7E"/>
    <w:rsid w:val="006B38A7"/>
    <w:rsid w:val="006C1366"/>
    <w:rsid w:val="006C31C1"/>
    <w:rsid w:val="006C68CE"/>
    <w:rsid w:val="006D352C"/>
    <w:rsid w:val="006D673F"/>
    <w:rsid w:val="006E2F56"/>
    <w:rsid w:val="006E4801"/>
    <w:rsid w:val="006E6307"/>
    <w:rsid w:val="006F2527"/>
    <w:rsid w:val="006F324F"/>
    <w:rsid w:val="006F33FF"/>
    <w:rsid w:val="00702135"/>
    <w:rsid w:val="00715D6A"/>
    <w:rsid w:val="00723CFD"/>
    <w:rsid w:val="00726249"/>
    <w:rsid w:val="007308B5"/>
    <w:rsid w:val="00730ED4"/>
    <w:rsid w:val="00732402"/>
    <w:rsid w:val="007327FD"/>
    <w:rsid w:val="00734466"/>
    <w:rsid w:val="00736421"/>
    <w:rsid w:val="00745C36"/>
    <w:rsid w:val="00746DB2"/>
    <w:rsid w:val="007545EC"/>
    <w:rsid w:val="00760343"/>
    <w:rsid w:val="0076403F"/>
    <w:rsid w:val="00766C9F"/>
    <w:rsid w:val="007766C0"/>
    <w:rsid w:val="00784061"/>
    <w:rsid w:val="00787C32"/>
    <w:rsid w:val="00790E6B"/>
    <w:rsid w:val="00791CFA"/>
    <w:rsid w:val="00795CFA"/>
    <w:rsid w:val="007A3510"/>
    <w:rsid w:val="007A3C5C"/>
    <w:rsid w:val="007A64CE"/>
    <w:rsid w:val="007A72F8"/>
    <w:rsid w:val="007B0210"/>
    <w:rsid w:val="007B1294"/>
    <w:rsid w:val="007B2843"/>
    <w:rsid w:val="007B6AF0"/>
    <w:rsid w:val="007B7205"/>
    <w:rsid w:val="007C3FFA"/>
    <w:rsid w:val="007C6CBC"/>
    <w:rsid w:val="007D1915"/>
    <w:rsid w:val="007D3562"/>
    <w:rsid w:val="007D7A1F"/>
    <w:rsid w:val="007E2A3C"/>
    <w:rsid w:val="007F066A"/>
    <w:rsid w:val="007F1AC2"/>
    <w:rsid w:val="007F6AC6"/>
    <w:rsid w:val="007F6D9C"/>
    <w:rsid w:val="00806557"/>
    <w:rsid w:val="0081012C"/>
    <w:rsid w:val="008130E5"/>
    <w:rsid w:val="00817446"/>
    <w:rsid w:val="00821903"/>
    <w:rsid w:val="00821E4F"/>
    <w:rsid w:val="00822F68"/>
    <w:rsid w:val="00826B2B"/>
    <w:rsid w:val="0083096D"/>
    <w:rsid w:val="00833DFC"/>
    <w:rsid w:val="008351D4"/>
    <w:rsid w:val="00842962"/>
    <w:rsid w:val="00843802"/>
    <w:rsid w:val="0084561F"/>
    <w:rsid w:val="008468E8"/>
    <w:rsid w:val="00851CE5"/>
    <w:rsid w:val="00853A82"/>
    <w:rsid w:val="008630D7"/>
    <w:rsid w:val="0086318E"/>
    <w:rsid w:val="0086326E"/>
    <w:rsid w:val="00865D85"/>
    <w:rsid w:val="00872536"/>
    <w:rsid w:val="00872D66"/>
    <w:rsid w:val="00880154"/>
    <w:rsid w:val="00880BDA"/>
    <w:rsid w:val="00883379"/>
    <w:rsid w:val="00892590"/>
    <w:rsid w:val="008A2DAF"/>
    <w:rsid w:val="008A336D"/>
    <w:rsid w:val="008B3222"/>
    <w:rsid w:val="008B3F70"/>
    <w:rsid w:val="008B6DA6"/>
    <w:rsid w:val="008C4B3C"/>
    <w:rsid w:val="008D271C"/>
    <w:rsid w:val="008D776D"/>
    <w:rsid w:val="008E130E"/>
    <w:rsid w:val="008E18E1"/>
    <w:rsid w:val="008E20F5"/>
    <w:rsid w:val="008E6F6B"/>
    <w:rsid w:val="008F3A58"/>
    <w:rsid w:val="008F49C9"/>
    <w:rsid w:val="0090029D"/>
    <w:rsid w:val="009054B4"/>
    <w:rsid w:val="00905752"/>
    <w:rsid w:val="00906655"/>
    <w:rsid w:val="00907530"/>
    <w:rsid w:val="00911E52"/>
    <w:rsid w:val="0091467D"/>
    <w:rsid w:val="00916337"/>
    <w:rsid w:val="00922555"/>
    <w:rsid w:val="00924CA8"/>
    <w:rsid w:val="009331C0"/>
    <w:rsid w:val="00934C62"/>
    <w:rsid w:val="00934D4D"/>
    <w:rsid w:val="0093611D"/>
    <w:rsid w:val="00940570"/>
    <w:rsid w:val="00942BB2"/>
    <w:rsid w:val="0094532F"/>
    <w:rsid w:val="00946B3B"/>
    <w:rsid w:val="00961582"/>
    <w:rsid w:val="009616C7"/>
    <w:rsid w:val="009617C4"/>
    <w:rsid w:val="00961873"/>
    <w:rsid w:val="00963876"/>
    <w:rsid w:val="0096419C"/>
    <w:rsid w:val="009700B3"/>
    <w:rsid w:val="009704BB"/>
    <w:rsid w:val="00970964"/>
    <w:rsid w:val="00976D3B"/>
    <w:rsid w:val="00981AC7"/>
    <w:rsid w:val="0098425B"/>
    <w:rsid w:val="009879A8"/>
    <w:rsid w:val="009923DF"/>
    <w:rsid w:val="009B139E"/>
    <w:rsid w:val="009B1611"/>
    <w:rsid w:val="009B20BE"/>
    <w:rsid w:val="009B21EB"/>
    <w:rsid w:val="009B4AF4"/>
    <w:rsid w:val="009B6785"/>
    <w:rsid w:val="009B6975"/>
    <w:rsid w:val="009C7D72"/>
    <w:rsid w:val="009D1C0C"/>
    <w:rsid w:val="009D3CE2"/>
    <w:rsid w:val="009D6696"/>
    <w:rsid w:val="009D6814"/>
    <w:rsid w:val="009E0E92"/>
    <w:rsid w:val="009E4F9A"/>
    <w:rsid w:val="009E5C3A"/>
    <w:rsid w:val="009F18E1"/>
    <w:rsid w:val="009F195D"/>
    <w:rsid w:val="009F25E3"/>
    <w:rsid w:val="009F2FF4"/>
    <w:rsid w:val="009F7DE3"/>
    <w:rsid w:val="00A03F8B"/>
    <w:rsid w:val="00A05A08"/>
    <w:rsid w:val="00A23FB9"/>
    <w:rsid w:val="00A27EF5"/>
    <w:rsid w:val="00A4050D"/>
    <w:rsid w:val="00A405C8"/>
    <w:rsid w:val="00A40B55"/>
    <w:rsid w:val="00A57FA3"/>
    <w:rsid w:val="00A63916"/>
    <w:rsid w:val="00A6659D"/>
    <w:rsid w:val="00A70CE5"/>
    <w:rsid w:val="00A75451"/>
    <w:rsid w:val="00A82A31"/>
    <w:rsid w:val="00A8341C"/>
    <w:rsid w:val="00A83CFE"/>
    <w:rsid w:val="00A851DB"/>
    <w:rsid w:val="00A90473"/>
    <w:rsid w:val="00A95E88"/>
    <w:rsid w:val="00AB2BFD"/>
    <w:rsid w:val="00AB45B5"/>
    <w:rsid w:val="00AB635E"/>
    <w:rsid w:val="00AB6FD2"/>
    <w:rsid w:val="00AC07C9"/>
    <w:rsid w:val="00AC1D1C"/>
    <w:rsid w:val="00AC24D1"/>
    <w:rsid w:val="00AC2D2D"/>
    <w:rsid w:val="00AC7C06"/>
    <w:rsid w:val="00AD5E03"/>
    <w:rsid w:val="00AD642C"/>
    <w:rsid w:val="00AD7A0E"/>
    <w:rsid w:val="00AD7E48"/>
    <w:rsid w:val="00AE19DD"/>
    <w:rsid w:val="00AE1D8A"/>
    <w:rsid w:val="00AF7B71"/>
    <w:rsid w:val="00B004EB"/>
    <w:rsid w:val="00B06007"/>
    <w:rsid w:val="00B07AA0"/>
    <w:rsid w:val="00B110CF"/>
    <w:rsid w:val="00B11DF6"/>
    <w:rsid w:val="00B12C18"/>
    <w:rsid w:val="00B16E53"/>
    <w:rsid w:val="00B21065"/>
    <w:rsid w:val="00B307A5"/>
    <w:rsid w:val="00B326DE"/>
    <w:rsid w:val="00B414A4"/>
    <w:rsid w:val="00B41E18"/>
    <w:rsid w:val="00B44E6C"/>
    <w:rsid w:val="00B45092"/>
    <w:rsid w:val="00B473A0"/>
    <w:rsid w:val="00B51F4E"/>
    <w:rsid w:val="00B531B2"/>
    <w:rsid w:val="00B551BF"/>
    <w:rsid w:val="00B57645"/>
    <w:rsid w:val="00B5793F"/>
    <w:rsid w:val="00B57FFE"/>
    <w:rsid w:val="00B71061"/>
    <w:rsid w:val="00B72CF6"/>
    <w:rsid w:val="00B7793C"/>
    <w:rsid w:val="00B87254"/>
    <w:rsid w:val="00B9174A"/>
    <w:rsid w:val="00B94EDA"/>
    <w:rsid w:val="00B961BD"/>
    <w:rsid w:val="00B97446"/>
    <w:rsid w:val="00BA31BC"/>
    <w:rsid w:val="00BA760C"/>
    <w:rsid w:val="00BB12A2"/>
    <w:rsid w:val="00BB2AAA"/>
    <w:rsid w:val="00BC1507"/>
    <w:rsid w:val="00BC39B1"/>
    <w:rsid w:val="00BC5F44"/>
    <w:rsid w:val="00BC7674"/>
    <w:rsid w:val="00BD68EF"/>
    <w:rsid w:val="00BE0C47"/>
    <w:rsid w:val="00BE3C92"/>
    <w:rsid w:val="00BF4615"/>
    <w:rsid w:val="00BF56E0"/>
    <w:rsid w:val="00BF6068"/>
    <w:rsid w:val="00BF77BD"/>
    <w:rsid w:val="00C060A3"/>
    <w:rsid w:val="00C0692A"/>
    <w:rsid w:val="00C115C9"/>
    <w:rsid w:val="00C12030"/>
    <w:rsid w:val="00C201F3"/>
    <w:rsid w:val="00C2395B"/>
    <w:rsid w:val="00C23F5F"/>
    <w:rsid w:val="00C339F2"/>
    <w:rsid w:val="00C349D3"/>
    <w:rsid w:val="00C352DD"/>
    <w:rsid w:val="00C4171B"/>
    <w:rsid w:val="00C44B92"/>
    <w:rsid w:val="00C53F7B"/>
    <w:rsid w:val="00C6092D"/>
    <w:rsid w:val="00C72631"/>
    <w:rsid w:val="00C73D18"/>
    <w:rsid w:val="00C7431E"/>
    <w:rsid w:val="00C7447A"/>
    <w:rsid w:val="00C74A18"/>
    <w:rsid w:val="00C81A39"/>
    <w:rsid w:val="00C81DF3"/>
    <w:rsid w:val="00C835BB"/>
    <w:rsid w:val="00C8503E"/>
    <w:rsid w:val="00C86B43"/>
    <w:rsid w:val="00C90572"/>
    <w:rsid w:val="00C926D5"/>
    <w:rsid w:val="00C95EBA"/>
    <w:rsid w:val="00CA67A1"/>
    <w:rsid w:val="00CA6A83"/>
    <w:rsid w:val="00CA7915"/>
    <w:rsid w:val="00CB3DD0"/>
    <w:rsid w:val="00CB5012"/>
    <w:rsid w:val="00CC0BDC"/>
    <w:rsid w:val="00CC14B0"/>
    <w:rsid w:val="00CC2C68"/>
    <w:rsid w:val="00CC6D63"/>
    <w:rsid w:val="00CE194F"/>
    <w:rsid w:val="00CE79D9"/>
    <w:rsid w:val="00CF0827"/>
    <w:rsid w:val="00CF0DF2"/>
    <w:rsid w:val="00CF1E8B"/>
    <w:rsid w:val="00D02669"/>
    <w:rsid w:val="00D139AE"/>
    <w:rsid w:val="00D16878"/>
    <w:rsid w:val="00D2214D"/>
    <w:rsid w:val="00D342CC"/>
    <w:rsid w:val="00D3560E"/>
    <w:rsid w:val="00D35B77"/>
    <w:rsid w:val="00D40656"/>
    <w:rsid w:val="00D45D61"/>
    <w:rsid w:val="00D52800"/>
    <w:rsid w:val="00D5442C"/>
    <w:rsid w:val="00D56370"/>
    <w:rsid w:val="00D57C40"/>
    <w:rsid w:val="00D60D1A"/>
    <w:rsid w:val="00D635CB"/>
    <w:rsid w:val="00D64E5F"/>
    <w:rsid w:val="00D71FF3"/>
    <w:rsid w:val="00D73ED9"/>
    <w:rsid w:val="00D74F2C"/>
    <w:rsid w:val="00D77B72"/>
    <w:rsid w:val="00D80B03"/>
    <w:rsid w:val="00D822B1"/>
    <w:rsid w:val="00D82789"/>
    <w:rsid w:val="00D856E1"/>
    <w:rsid w:val="00D910DF"/>
    <w:rsid w:val="00D9615F"/>
    <w:rsid w:val="00DA254C"/>
    <w:rsid w:val="00DA6573"/>
    <w:rsid w:val="00DB00A1"/>
    <w:rsid w:val="00DB18C9"/>
    <w:rsid w:val="00DB6325"/>
    <w:rsid w:val="00DC173F"/>
    <w:rsid w:val="00DC6C44"/>
    <w:rsid w:val="00DD672C"/>
    <w:rsid w:val="00DD766B"/>
    <w:rsid w:val="00DD79B7"/>
    <w:rsid w:val="00DE0E02"/>
    <w:rsid w:val="00DE1A88"/>
    <w:rsid w:val="00DE4887"/>
    <w:rsid w:val="00DF4FE8"/>
    <w:rsid w:val="00DF6BA9"/>
    <w:rsid w:val="00E016D4"/>
    <w:rsid w:val="00E03BF9"/>
    <w:rsid w:val="00E13320"/>
    <w:rsid w:val="00E175D1"/>
    <w:rsid w:val="00E2735B"/>
    <w:rsid w:val="00E330B4"/>
    <w:rsid w:val="00E33680"/>
    <w:rsid w:val="00E346F3"/>
    <w:rsid w:val="00E350E4"/>
    <w:rsid w:val="00E422CC"/>
    <w:rsid w:val="00E44557"/>
    <w:rsid w:val="00E451E7"/>
    <w:rsid w:val="00E4679B"/>
    <w:rsid w:val="00E50655"/>
    <w:rsid w:val="00E60FAA"/>
    <w:rsid w:val="00E65597"/>
    <w:rsid w:val="00E74026"/>
    <w:rsid w:val="00E75770"/>
    <w:rsid w:val="00E77B91"/>
    <w:rsid w:val="00E8064D"/>
    <w:rsid w:val="00E80828"/>
    <w:rsid w:val="00E83592"/>
    <w:rsid w:val="00E84ABC"/>
    <w:rsid w:val="00E84EB6"/>
    <w:rsid w:val="00E92ACE"/>
    <w:rsid w:val="00E9446B"/>
    <w:rsid w:val="00E94FB6"/>
    <w:rsid w:val="00E95ECE"/>
    <w:rsid w:val="00E96239"/>
    <w:rsid w:val="00EA01DE"/>
    <w:rsid w:val="00EA1138"/>
    <w:rsid w:val="00EB0859"/>
    <w:rsid w:val="00EB1C02"/>
    <w:rsid w:val="00EB30D9"/>
    <w:rsid w:val="00EB7733"/>
    <w:rsid w:val="00EC1107"/>
    <w:rsid w:val="00EC5DD8"/>
    <w:rsid w:val="00ED0752"/>
    <w:rsid w:val="00ED2DEA"/>
    <w:rsid w:val="00ED3C54"/>
    <w:rsid w:val="00EE1E02"/>
    <w:rsid w:val="00EE2068"/>
    <w:rsid w:val="00EE3418"/>
    <w:rsid w:val="00EE43DA"/>
    <w:rsid w:val="00EF3967"/>
    <w:rsid w:val="00EF74F7"/>
    <w:rsid w:val="00F05C76"/>
    <w:rsid w:val="00F06E19"/>
    <w:rsid w:val="00F1019C"/>
    <w:rsid w:val="00F11F16"/>
    <w:rsid w:val="00F1238E"/>
    <w:rsid w:val="00F12B13"/>
    <w:rsid w:val="00F13AEE"/>
    <w:rsid w:val="00F150E3"/>
    <w:rsid w:val="00F17F12"/>
    <w:rsid w:val="00F224D4"/>
    <w:rsid w:val="00F318D4"/>
    <w:rsid w:val="00F45FD2"/>
    <w:rsid w:val="00F50D0C"/>
    <w:rsid w:val="00F50E63"/>
    <w:rsid w:val="00F5433A"/>
    <w:rsid w:val="00F5549F"/>
    <w:rsid w:val="00F579D5"/>
    <w:rsid w:val="00F6570F"/>
    <w:rsid w:val="00F71AE4"/>
    <w:rsid w:val="00F82F07"/>
    <w:rsid w:val="00F8467E"/>
    <w:rsid w:val="00F86FD3"/>
    <w:rsid w:val="00F9346C"/>
    <w:rsid w:val="00FA08E4"/>
    <w:rsid w:val="00FA1F77"/>
    <w:rsid w:val="00FA5D8D"/>
    <w:rsid w:val="00FB44DD"/>
    <w:rsid w:val="00FC0A7C"/>
    <w:rsid w:val="00FC282E"/>
    <w:rsid w:val="00FC43DC"/>
    <w:rsid w:val="00FC6764"/>
    <w:rsid w:val="00FC6CA7"/>
    <w:rsid w:val="00FC7401"/>
    <w:rsid w:val="00FD0A51"/>
    <w:rsid w:val="00FD31FD"/>
    <w:rsid w:val="00FD7664"/>
    <w:rsid w:val="00FE04CD"/>
    <w:rsid w:val="00FE0BC6"/>
    <w:rsid w:val="00FE12DD"/>
    <w:rsid w:val="00FE472C"/>
    <w:rsid w:val="00FF5BC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636620"/>
  <w15:chartTrackingRefBased/>
  <w15:docId w15:val="{4B1CE10B-9388-4FBB-861C-6D58F57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  <w:style w:type="character" w:customStyle="1" w:styleId="fontstyle01">
    <w:name w:val="fontstyle0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63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DefaultParagraphFont"/>
    <w:rsid w:val="00833DFC"/>
  </w:style>
  <w:style w:type="character" w:customStyle="1" w:styleId="pl-pds">
    <w:name w:val="pl-pds"/>
    <w:basedOn w:val="DefaultParagraphFont"/>
    <w:rsid w:val="00833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wnloads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ko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emun.github.io/vscode-tutorial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hyperlink" Target="https://notepad-plus-plus.org/" TargetMode="External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092E-A159-486D-831C-4C162AA2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EF5E52-975E-472E-B383-E4AA930E1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2B4055-2B87-4069-8BF6-319A7FB23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C16438-F130-426A-92DD-0534F4C4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2756</TotalTime>
  <Pages>15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583</cp:revision>
  <dcterms:created xsi:type="dcterms:W3CDTF">2019-11-06T22:05:00Z</dcterms:created>
  <dcterms:modified xsi:type="dcterms:W3CDTF">2020-02-19T07:20:00Z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