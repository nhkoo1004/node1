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851F" w14:textId="683234DB" w:rsidR="003601EA" w:rsidRPr="00D64B8C" w:rsidRDefault="00040375" w:rsidP="00F579D5">
      <w:pPr>
        <w:rPr>
          <w:sz w:val="48"/>
          <w:szCs w:val="52"/>
        </w:rPr>
      </w:pPr>
      <w:r>
        <w:rPr>
          <w:rFonts w:hint="eastAsia"/>
          <w:sz w:val="48"/>
          <w:szCs w:val="52"/>
        </w:rPr>
        <w:t>프론트엔드 개발</w:t>
      </w:r>
      <w:r w:rsidR="00A53ADD">
        <w:rPr>
          <w:rFonts w:hint="eastAsia"/>
          <w:sz w:val="48"/>
          <w:szCs w:val="52"/>
        </w:rPr>
        <w:t xml:space="preserve"> </w:t>
      </w:r>
      <w:r w:rsidR="00D64B8C" w:rsidRPr="00D64B8C">
        <w:rPr>
          <w:rFonts w:hint="eastAsia"/>
          <w:sz w:val="48"/>
          <w:szCs w:val="52"/>
        </w:rPr>
        <w:t>수업 소개</w:t>
      </w:r>
    </w:p>
    <w:p w14:paraId="139A3EA0" w14:textId="605B929F" w:rsidR="00D64B8C" w:rsidRDefault="00D64B8C" w:rsidP="00F579D5">
      <w:r>
        <w:t>2020-03-11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317DF2A3" w:rsidR="003601EA" w:rsidRDefault="003601EA" w:rsidP="00F579D5"/>
    <w:p w14:paraId="47D21A5A" w14:textId="6249BEF1" w:rsidR="00D64B8C" w:rsidRDefault="00D64B8C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1ABF457F" w14:textId="51C656D7" w:rsidR="00930E7E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176904" w:history="1">
        <w:r w:rsidR="00930E7E" w:rsidRPr="005E6281">
          <w:rPr>
            <w:rStyle w:val="Hyperlink"/>
            <w:rFonts w:hAnsi="굴림체"/>
            <w:noProof/>
          </w:rPr>
          <w:t>1.</w:t>
        </w:r>
        <w:r w:rsidR="00930E7E" w:rsidRPr="005E6281">
          <w:rPr>
            <w:rStyle w:val="Hyperlink"/>
            <w:noProof/>
          </w:rPr>
          <w:t xml:space="preserve"> 수업 계획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_Toc35176904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2</w:t>
        </w:r>
        <w:r w:rsidR="00930E7E">
          <w:rPr>
            <w:noProof/>
            <w:webHidden/>
          </w:rPr>
          <w:fldChar w:fldCharType="end"/>
        </w:r>
      </w:hyperlink>
    </w:p>
    <w:p w14:paraId="36D9E8DC" w14:textId="6A7DAD96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05" w:history="1">
        <w:r w:rsidR="00930E7E" w:rsidRPr="005E6281">
          <w:rPr>
            <w:rStyle w:val="Hyperlink"/>
            <w:noProof/>
          </w:rPr>
          <w:t>1) 선수과목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_Toc35176905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2</w:t>
        </w:r>
        <w:r w:rsidR="00930E7E">
          <w:rPr>
            <w:noProof/>
            <w:webHidden/>
          </w:rPr>
          <w:fldChar w:fldCharType="end"/>
        </w:r>
      </w:hyperlink>
    </w:p>
    <w:p w14:paraId="60C723F3" w14:textId="2CFE0BE2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06" w:history="1">
        <w:r w:rsidR="00930E7E" w:rsidRPr="005E6281">
          <w:rPr>
            <w:rStyle w:val="Hyperlink"/>
            <w:noProof/>
          </w:rPr>
          <w:t>2) 수업 내용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_Toc35176906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2</w:t>
        </w:r>
        <w:r w:rsidR="00930E7E">
          <w:rPr>
            <w:noProof/>
            <w:webHidden/>
          </w:rPr>
          <w:fldChar w:fldCharType="end"/>
        </w:r>
      </w:hyperlink>
    </w:p>
    <w:p w14:paraId="52BB0DEC" w14:textId="2833F08F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07" w:history="1">
        <w:r w:rsidR="00930E7E" w:rsidRPr="005E6281">
          <w:rPr>
            <w:rStyle w:val="Hyperlink"/>
            <w:noProof/>
          </w:rPr>
          <w:t>3) 수업방법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_Toc35176907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2</w:t>
        </w:r>
        <w:r w:rsidR="00930E7E">
          <w:rPr>
            <w:noProof/>
            <w:webHidden/>
          </w:rPr>
          <w:fldChar w:fldCharType="end"/>
        </w:r>
      </w:hyperlink>
    </w:p>
    <w:p w14:paraId="6D11FF1B" w14:textId="2CA20A4E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08" w:history="1">
        <w:r w:rsidR="00930E7E" w:rsidRPr="005E6281">
          <w:rPr>
            <w:rStyle w:val="Hyperlink"/>
            <w:noProof/>
          </w:rPr>
          <w:t>4) 카카오톡 그룹채팅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_Toc35176908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3</w:t>
        </w:r>
        <w:r w:rsidR="00930E7E">
          <w:rPr>
            <w:noProof/>
            <w:webHidden/>
          </w:rPr>
          <w:fldChar w:fldCharType="end"/>
        </w:r>
      </w:hyperlink>
    </w:p>
    <w:p w14:paraId="6674AFFC" w14:textId="1FF50E5C" w:rsidR="00930E7E" w:rsidRDefault="00A137C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176909" w:history="1">
        <w:r w:rsidR="00930E7E" w:rsidRPr="005E6281">
          <w:rPr>
            <w:rStyle w:val="Hyperlink"/>
            <w:rFonts w:hAnsi="굴림체"/>
            <w:noProof/>
          </w:rPr>
          <w:t>2.</w:t>
        </w:r>
        <w:r w:rsidR="00930E7E" w:rsidRPr="005E6281">
          <w:rPr>
            <w:rStyle w:val="Hyperlink"/>
            <w:noProof/>
          </w:rPr>
          <w:t xml:space="preserve"> 성적 평가 방법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_Toc35176909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4</w:t>
        </w:r>
        <w:r w:rsidR="00930E7E">
          <w:rPr>
            <w:noProof/>
            <w:webHidden/>
          </w:rPr>
          <w:fldChar w:fldCharType="end"/>
        </w:r>
      </w:hyperlink>
    </w:p>
    <w:p w14:paraId="25903615" w14:textId="59E7EC98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0" w:history="1">
        <w:r w:rsidR="00930E7E" w:rsidRPr="005E6281">
          <w:rPr>
            <w:rStyle w:val="Hyperlink"/>
            <w:noProof/>
          </w:rPr>
          <w:t>1) 공결 인정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_Toc35176910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4</w:t>
        </w:r>
        <w:r w:rsidR="00930E7E">
          <w:rPr>
            <w:noProof/>
            <w:webHidden/>
          </w:rPr>
          <w:fldChar w:fldCharType="end"/>
        </w:r>
      </w:hyperlink>
    </w:p>
    <w:p w14:paraId="28778DCF" w14:textId="6464EB3E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1" w:history="1">
        <w:r w:rsidR="00930E7E" w:rsidRPr="005E6281">
          <w:rPr>
            <w:rStyle w:val="Hyperlink"/>
            <w:noProof/>
          </w:rPr>
          <w:t>2) 출석으로 인정 안되는 건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_Toc35176911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4</w:t>
        </w:r>
        <w:r w:rsidR="00930E7E">
          <w:rPr>
            <w:noProof/>
            <w:webHidden/>
          </w:rPr>
          <w:fldChar w:fldCharType="end"/>
        </w:r>
      </w:hyperlink>
    </w:p>
    <w:p w14:paraId="0D88114C" w14:textId="468931F3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2" w:history="1">
        <w:r w:rsidR="00930E7E" w:rsidRPr="005E6281">
          <w:rPr>
            <w:rStyle w:val="Hyperlink"/>
            <w:noProof/>
          </w:rPr>
          <w:t>3) 연락처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_Toc35176912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4</w:t>
        </w:r>
        <w:r w:rsidR="00930E7E">
          <w:rPr>
            <w:noProof/>
            <w:webHidden/>
          </w:rPr>
          <w:fldChar w:fldCharType="end"/>
        </w:r>
      </w:hyperlink>
    </w:p>
    <w:p w14:paraId="380C54F2" w14:textId="48E32655" w:rsidR="00930E7E" w:rsidRDefault="00A137C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176913" w:history="1">
        <w:r w:rsidR="00930E7E" w:rsidRPr="005E6281">
          <w:rPr>
            <w:rStyle w:val="Hyperlink"/>
            <w:rFonts w:hAnsi="굴림체"/>
            <w:noProof/>
          </w:rPr>
          <w:t>3.</w:t>
        </w:r>
        <w:r w:rsidR="00930E7E" w:rsidRPr="005E6281">
          <w:rPr>
            <w:rStyle w:val="Hyperlink"/>
            <w:noProof/>
          </w:rPr>
          <w:t xml:space="preserve"> 웹프로그래밍 기술의 개요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_Toc35176913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5</w:t>
        </w:r>
        <w:r w:rsidR="00930E7E">
          <w:rPr>
            <w:noProof/>
            <w:webHidden/>
          </w:rPr>
          <w:fldChar w:fldCharType="end"/>
        </w:r>
      </w:hyperlink>
    </w:p>
    <w:p w14:paraId="4C239491" w14:textId="4D84787D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4" w:history="1">
        <w:r w:rsidR="00930E7E" w:rsidRPr="005E6281">
          <w:rPr>
            <w:rStyle w:val="Hyperlink"/>
            <w:noProof/>
          </w:rPr>
          <w:t>1) 웹서버 프로그래밍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_Toc35176914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5</w:t>
        </w:r>
        <w:r w:rsidR="00930E7E">
          <w:rPr>
            <w:noProof/>
            <w:webHidden/>
          </w:rPr>
          <w:fldChar w:fldCharType="end"/>
        </w:r>
      </w:hyperlink>
    </w:p>
    <w:p w14:paraId="0C07518D" w14:textId="693796B4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5" w:history="1">
        <w:r w:rsidR="00930E7E" w:rsidRPr="005E6281">
          <w:rPr>
            <w:rStyle w:val="Hyperlink"/>
            <w:noProof/>
          </w:rPr>
          <w:t>2) 프론트엔드 개발 기술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_Toc35176915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5</w:t>
        </w:r>
        <w:r w:rsidR="00930E7E">
          <w:rPr>
            <w:noProof/>
            <w:webHidden/>
          </w:rPr>
          <w:fldChar w:fldCharType="end"/>
        </w:r>
      </w:hyperlink>
    </w:p>
    <w:p w14:paraId="0FD03DA8" w14:textId="6120724A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6" w:history="1">
        <w:r w:rsidR="00930E7E" w:rsidRPr="005E6281">
          <w:rPr>
            <w:rStyle w:val="Hyperlink"/>
            <w:noProof/>
          </w:rPr>
          <w:t>3) 백엔드 개발 기술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_Toc35176916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5</w:t>
        </w:r>
        <w:r w:rsidR="00930E7E">
          <w:rPr>
            <w:noProof/>
            <w:webHidden/>
          </w:rPr>
          <w:fldChar w:fldCharType="end"/>
        </w:r>
      </w:hyperlink>
    </w:p>
    <w:p w14:paraId="42DA08AF" w14:textId="4C723F46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7" w:history="1">
        <w:r w:rsidR="00930E7E" w:rsidRPr="005E6281">
          <w:rPr>
            <w:rStyle w:val="Hyperlink"/>
            <w:noProof/>
          </w:rPr>
          <w:t>4) 풀스택 개발 기술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_Toc35176917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6</w:t>
        </w:r>
        <w:r w:rsidR="00930E7E">
          <w:rPr>
            <w:noProof/>
            <w:webHidden/>
          </w:rPr>
          <w:fldChar w:fldCharType="end"/>
        </w:r>
      </w:hyperlink>
    </w:p>
    <w:p w14:paraId="418BF352" w14:textId="67426FEC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18" w:history="1">
        <w:r w:rsidR="00930E7E" w:rsidRPr="005E6281">
          <w:rPr>
            <w:rStyle w:val="Hyperlink"/>
            <w:noProof/>
          </w:rPr>
          <w:t>5) 하이브리드 앱 (hybrid app)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_Toc35176918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6</w:t>
        </w:r>
        <w:r w:rsidR="00930E7E">
          <w:rPr>
            <w:noProof/>
            <w:webHidden/>
          </w:rPr>
          <w:fldChar w:fldCharType="end"/>
        </w:r>
      </w:hyperlink>
    </w:p>
    <w:p w14:paraId="31027126" w14:textId="3DF621BC" w:rsidR="00930E7E" w:rsidRDefault="00A137C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176919" w:history="1">
        <w:r w:rsidR="00930E7E" w:rsidRPr="005E6281">
          <w:rPr>
            <w:rStyle w:val="Hyperlink"/>
            <w:rFonts w:hAnsi="굴림체"/>
            <w:noProof/>
          </w:rPr>
          <w:t>4.</w:t>
        </w:r>
        <w:r w:rsidR="00930E7E" w:rsidRPr="005E6281">
          <w:rPr>
            <w:rStyle w:val="Hyperlink"/>
            <w:noProof/>
          </w:rPr>
          <w:t xml:space="preserve"> 웹서버 프로그래밍 기술의 종류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_Toc35176919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7</w:t>
        </w:r>
        <w:r w:rsidR="00930E7E">
          <w:rPr>
            <w:noProof/>
            <w:webHidden/>
          </w:rPr>
          <w:fldChar w:fldCharType="end"/>
        </w:r>
      </w:hyperlink>
    </w:p>
    <w:p w14:paraId="45BB88E9" w14:textId="26D7440B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0" w:history="1">
        <w:r w:rsidR="00930E7E" w:rsidRPr="005E6281">
          <w:rPr>
            <w:rStyle w:val="Hyperlink"/>
            <w:noProof/>
          </w:rPr>
          <w:t>1) JSP (java 언어)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_Toc35176920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7</w:t>
        </w:r>
        <w:r w:rsidR="00930E7E">
          <w:rPr>
            <w:noProof/>
            <w:webHidden/>
          </w:rPr>
          <w:fldChar w:fldCharType="end"/>
        </w:r>
      </w:hyperlink>
    </w:p>
    <w:p w14:paraId="46801EC6" w14:textId="2AEC67FD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1" w:history="1">
        <w:r w:rsidR="00930E7E" w:rsidRPr="005E6281">
          <w:rPr>
            <w:rStyle w:val="Hyperlink"/>
            <w:noProof/>
          </w:rPr>
          <w:t>2) php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_Toc35176921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7</w:t>
        </w:r>
        <w:r w:rsidR="00930E7E">
          <w:rPr>
            <w:noProof/>
            <w:webHidden/>
          </w:rPr>
          <w:fldChar w:fldCharType="end"/>
        </w:r>
      </w:hyperlink>
    </w:p>
    <w:p w14:paraId="3C295A63" w14:textId="194BF646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2" w:history="1">
        <w:r w:rsidR="00930E7E" w:rsidRPr="005E6281">
          <w:rPr>
            <w:rStyle w:val="Hyperlink"/>
            <w:noProof/>
          </w:rPr>
          <w:t>3) django (python 언어)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_Toc35176922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7</w:t>
        </w:r>
        <w:r w:rsidR="00930E7E">
          <w:rPr>
            <w:noProof/>
            <w:webHidden/>
          </w:rPr>
          <w:fldChar w:fldCharType="end"/>
        </w:r>
      </w:hyperlink>
    </w:p>
    <w:p w14:paraId="197D543F" w14:textId="2A097B7A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3" w:history="1">
        <w:r w:rsidR="00930E7E" w:rsidRPr="005E6281">
          <w:rPr>
            <w:rStyle w:val="Hyperlink"/>
            <w:noProof/>
          </w:rPr>
          <w:t>4) spring web mvc (java 언어)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_Toc35176923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7</w:t>
        </w:r>
        <w:r w:rsidR="00930E7E">
          <w:rPr>
            <w:noProof/>
            <w:webHidden/>
          </w:rPr>
          <w:fldChar w:fldCharType="end"/>
        </w:r>
      </w:hyperlink>
    </w:p>
    <w:p w14:paraId="7815A4EA" w14:textId="7D870568" w:rsidR="00930E7E" w:rsidRDefault="00A137C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176924" w:history="1">
        <w:r w:rsidR="00930E7E" w:rsidRPr="005E6281">
          <w:rPr>
            <w:rStyle w:val="Hyperlink"/>
            <w:rFonts w:hAnsi="굴림체"/>
            <w:noProof/>
          </w:rPr>
          <w:t>5.</w:t>
        </w:r>
        <w:r w:rsidR="00930E7E" w:rsidRPr="005E6281">
          <w:rPr>
            <w:rStyle w:val="Hyperlink"/>
            <w:noProof/>
          </w:rPr>
          <w:t xml:space="preserve"> 프론트엔드 개발 기술의 종류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_Toc35176924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8</w:t>
        </w:r>
        <w:r w:rsidR="00930E7E">
          <w:rPr>
            <w:noProof/>
            <w:webHidden/>
          </w:rPr>
          <w:fldChar w:fldCharType="end"/>
        </w:r>
      </w:hyperlink>
    </w:p>
    <w:p w14:paraId="71648F67" w14:textId="793782C2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5" w:history="1">
        <w:r w:rsidR="00930E7E" w:rsidRPr="005E6281">
          <w:rPr>
            <w:rStyle w:val="Hyperlink"/>
            <w:noProof/>
          </w:rPr>
          <w:t>1) jquery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_Toc35176925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8</w:t>
        </w:r>
        <w:r w:rsidR="00930E7E">
          <w:rPr>
            <w:noProof/>
            <w:webHidden/>
          </w:rPr>
          <w:fldChar w:fldCharType="end"/>
        </w:r>
      </w:hyperlink>
    </w:p>
    <w:p w14:paraId="39DE5FEC" w14:textId="1FEA1E4B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6" w:history="1">
        <w:r w:rsidR="00930E7E" w:rsidRPr="005E6281">
          <w:rPr>
            <w:rStyle w:val="Hyperlink"/>
            <w:noProof/>
          </w:rPr>
          <w:t>2) react.js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_Toc35176926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8</w:t>
        </w:r>
        <w:r w:rsidR="00930E7E">
          <w:rPr>
            <w:noProof/>
            <w:webHidden/>
          </w:rPr>
          <w:fldChar w:fldCharType="end"/>
        </w:r>
      </w:hyperlink>
    </w:p>
    <w:p w14:paraId="2312C42B" w14:textId="2FBA1498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7" w:history="1">
        <w:r w:rsidR="00930E7E" w:rsidRPr="005E6281">
          <w:rPr>
            <w:rStyle w:val="Hyperlink"/>
            <w:noProof/>
          </w:rPr>
          <w:t>3) vue.js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_Toc35176927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8</w:t>
        </w:r>
        <w:r w:rsidR="00930E7E">
          <w:rPr>
            <w:noProof/>
            <w:webHidden/>
          </w:rPr>
          <w:fldChar w:fldCharType="end"/>
        </w:r>
      </w:hyperlink>
    </w:p>
    <w:p w14:paraId="21FC5A86" w14:textId="3DCEF6FC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28" w:history="1">
        <w:r w:rsidR="00930E7E" w:rsidRPr="005E6281">
          <w:rPr>
            <w:rStyle w:val="Hyperlink"/>
            <w:noProof/>
          </w:rPr>
          <w:t>4) angular.js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_Toc35176928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8</w:t>
        </w:r>
        <w:r w:rsidR="00930E7E">
          <w:rPr>
            <w:noProof/>
            <w:webHidden/>
          </w:rPr>
          <w:fldChar w:fldCharType="end"/>
        </w:r>
      </w:hyperlink>
    </w:p>
    <w:p w14:paraId="6929834B" w14:textId="2C0A6C3B" w:rsidR="00930E7E" w:rsidRDefault="00A137C9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5176929" w:history="1">
        <w:r w:rsidR="00930E7E" w:rsidRPr="005E6281">
          <w:rPr>
            <w:rStyle w:val="Hyperlink"/>
            <w:rFonts w:hAnsi="굴림체"/>
            <w:noProof/>
          </w:rPr>
          <w:t>6.</w:t>
        </w:r>
        <w:r w:rsidR="00930E7E" w:rsidRPr="005E6281">
          <w:rPr>
            <w:rStyle w:val="Hyperlink"/>
            <w:noProof/>
          </w:rPr>
          <w:t xml:space="preserve"> 백엔드 개발 기술의 종류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_Toc35176929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9</w:t>
        </w:r>
        <w:r w:rsidR="00930E7E">
          <w:rPr>
            <w:noProof/>
            <w:webHidden/>
          </w:rPr>
          <w:fldChar w:fldCharType="end"/>
        </w:r>
      </w:hyperlink>
    </w:p>
    <w:p w14:paraId="789ED26C" w14:textId="3D243924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30" w:history="1">
        <w:r w:rsidR="00930E7E" w:rsidRPr="005E6281">
          <w:rPr>
            <w:rStyle w:val="Hyperlink"/>
            <w:noProof/>
          </w:rPr>
          <w:t>1) php, JSP, django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_Toc35176930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9</w:t>
        </w:r>
        <w:r w:rsidR="00930E7E">
          <w:rPr>
            <w:noProof/>
            <w:webHidden/>
          </w:rPr>
          <w:fldChar w:fldCharType="end"/>
        </w:r>
      </w:hyperlink>
    </w:p>
    <w:p w14:paraId="7FFB74F0" w14:textId="5B936D3F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31" w:history="1">
        <w:r w:rsidR="00930E7E" w:rsidRPr="005E6281">
          <w:rPr>
            <w:rStyle w:val="Hyperlink"/>
            <w:noProof/>
          </w:rPr>
          <w:t>2) node.js (javascript 언어)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_Toc35176931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9</w:t>
        </w:r>
        <w:r w:rsidR="00930E7E">
          <w:rPr>
            <w:noProof/>
            <w:webHidden/>
          </w:rPr>
          <w:fldChar w:fldCharType="end"/>
        </w:r>
      </w:hyperlink>
    </w:p>
    <w:p w14:paraId="6CC21731" w14:textId="4DFFB7CA" w:rsidR="00930E7E" w:rsidRDefault="00A137C9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5176932" w:history="1">
        <w:r w:rsidR="00930E7E" w:rsidRPr="005E6281">
          <w:rPr>
            <w:rStyle w:val="Hyperlink"/>
            <w:noProof/>
          </w:rPr>
          <w:t>3) spring (java 언어)</w:t>
        </w:r>
        <w:r w:rsidR="00930E7E">
          <w:rPr>
            <w:noProof/>
            <w:webHidden/>
          </w:rPr>
          <w:tab/>
        </w:r>
        <w:r w:rsidR="00930E7E">
          <w:rPr>
            <w:noProof/>
            <w:webHidden/>
          </w:rPr>
          <w:fldChar w:fldCharType="begin"/>
        </w:r>
        <w:r w:rsidR="00930E7E">
          <w:rPr>
            <w:noProof/>
            <w:webHidden/>
          </w:rPr>
          <w:instrText xml:space="preserve"> PAGEREF _Toc35176932 \h </w:instrText>
        </w:r>
        <w:r w:rsidR="00930E7E">
          <w:rPr>
            <w:noProof/>
            <w:webHidden/>
          </w:rPr>
        </w:r>
        <w:r w:rsidR="00930E7E">
          <w:rPr>
            <w:noProof/>
            <w:webHidden/>
          </w:rPr>
          <w:fldChar w:fldCharType="separate"/>
        </w:r>
        <w:r w:rsidR="00930E7E">
          <w:rPr>
            <w:noProof/>
            <w:webHidden/>
          </w:rPr>
          <w:t>9</w:t>
        </w:r>
        <w:r w:rsidR="00930E7E">
          <w:rPr>
            <w:noProof/>
            <w:webHidden/>
          </w:rPr>
          <w:fldChar w:fldCharType="end"/>
        </w:r>
      </w:hyperlink>
    </w:p>
    <w:p w14:paraId="72139BF8" w14:textId="6D00A451" w:rsidR="00D64B8C" w:rsidRDefault="00D64B8C" w:rsidP="00F579D5">
      <w:r>
        <w:fldChar w:fldCharType="end"/>
      </w:r>
    </w:p>
    <w:p w14:paraId="1BF4464B" w14:textId="77777777" w:rsidR="00D64B8C" w:rsidRDefault="00D64B8C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77777777" w:rsidR="00F80A28" w:rsidRDefault="00F80A28" w:rsidP="00F80A28">
      <w:pPr>
        <w:pStyle w:val="Heading1"/>
      </w:pPr>
      <w:bookmarkStart w:id="0" w:name="_Toc35176904"/>
      <w:r>
        <w:rPr>
          <w:rFonts w:hint="eastAsia"/>
        </w:rPr>
        <w:lastRenderedPageBreak/>
        <w:t>수업 계획</w:t>
      </w:r>
      <w:bookmarkEnd w:id="0"/>
    </w:p>
    <w:p w14:paraId="3C13F728" w14:textId="77777777" w:rsidR="00F80A28" w:rsidRDefault="00F80A28" w:rsidP="00F80A28"/>
    <w:p w14:paraId="64FD965E" w14:textId="066226D0" w:rsidR="00F80A28" w:rsidRDefault="00F80A28" w:rsidP="00F80A28">
      <w:pPr>
        <w:pStyle w:val="Heading2"/>
      </w:pPr>
      <w:bookmarkStart w:id="1" w:name="_Toc35176905"/>
      <w:r>
        <w:rPr>
          <w:rFonts w:hint="eastAsia"/>
        </w:rPr>
        <w:t>선수과목</w:t>
      </w:r>
      <w:bookmarkEnd w:id="1"/>
    </w:p>
    <w:p w14:paraId="37CD3B0D" w14:textId="05BC23BE" w:rsidR="006129CC" w:rsidRDefault="006129CC" w:rsidP="009C65E5">
      <w:pPr>
        <w:pStyle w:val="Heading3"/>
      </w:pPr>
      <w:r>
        <w:t xml:space="preserve">HTML, CSS </w:t>
      </w:r>
      <w:r>
        <w:t>필수</w:t>
      </w:r>
    </w:p>
    <w:p w14:paraId="1DB3E9F2" w14:textId="5A963D66" w:rsidR="009C65E5" w:rsidRDefault="00465F2A" w:rsidP="009C65E5">
      <w:r>
        <w:rPr>
          <w:rFonts w:hint="eastAsia"/>
        </w:rPr>
        <w:t>H</w:t>
      </w:r>
      <w:r>
        <w:t>TML, CSS</w:t>
      </w:r>
      <w:r>
        <w:rPr>
          <w:rFonts w:hint="eastAsia"/>
        </w:rPr>
        <w:t>를 모르면 수업 내용을 이해할 수 없음.</w:t>
      </w:r>
    </w:p>
    <w:p w14:paraId="676B0597" w14:textId="50BE473F" w:rsidR="009C65E5" w:rsidRDefault="009C65E5" w:rsidP="009C65E5"/>
    <w:p w14:paraId="2EC029E2" w14:textId="3AD66CAC" w:rsidR="00465F2A" w:rsidRPr="009C65E5" w:rsidRDefault="00465F2A" w:rsidP="00465F2A">
      <w:pPr>
        <w:pStyle w:val="Heading3"/>
      </w:pPr>
      <w:r>
        <w:rPr>
          <w:rFonts w:hint="eastAsia"/>
        </w:rPr>
        <w:t>웹프로그래밍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</w:p>
    <w:p w14:paraId="7E77B4AD" w14:textId="7876B6DD" w:rsidR="006129CC" w:rsidRDefault="006129CC" w:rsidP="006129CC">
      <w:r>
        <w:t>JSP, PHP, django 등 웹프로그래밍 기술을 적어도 하나 알고 있어야 함.</w:t>
      </w:r>
    </w:p>
    <w:p w14:paraId="566F9388" w14:textId="77777777" w:rsidR="001659A3" w:rsidRDefault="001659A3" w:rsidP="001659A3">
      <w:r>
        <w:rPr>
          <w:rFonts w:hint="eastAsia"/>
        </w:rPr>
        <w:t>웹프로그래밍 기술을 전혀 모르면 수업 내용을 이해할 수 없음.</w:t>
      </w:r>
    </w:p>
    <w:p w14:paraId="13321BD4" w14:textId="75AFF6B1" w:rsidR="000377BB" w:rsidRPr="00FE0346" w:rsidRDefault="000377BB" w:rsidP="00F80A28"/>
    <w:p w14:paraId="7A97E553" w14:textId="77777777" w:rsidR="00AC7DF6" w:rsidRDefault="00AC7DF6" w:rsidP="00F80A28"/>
    <w:p w14:paraId="50057EF8" w14:textId="0A424227" w:rsidR="00F80A28" w:rsidRDefault="00F80A28" w:rsidP="00F80A28">
      <w:pPr>
        <w:pStyle w:val="Heading2"/>
      </w:pPr>
      <w:bookmarkStart w:id="2" w:name="_Toc35176906"/>
      <w:r>
        <w:rPr>
          <w:rFonts w:hint="eastAsia"/>
        </w:rPr>
        <w:t>수업 내용</w:t>
      </w:r>
      <w:bookmarkEnd w:id="2"/>
    </w:p>
    <w:p w14:paraId="2535EC59" w14:textId="69F37BD5" w:rsidR="006858E1" w:rsidRDefault="00AC3E43" w:rsidP="00B756EB">
      <w:pPr>
        <w:pStyle w:val="Heading3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</w:t>
      </w:r>
    </w:p>
    <w:p w14:paraId="3CE280CE" w14:textId="0E917DDE" w:rsidR="00B756EB" w:rsidRDefault="00B756EB" w:rsidP="00B756EB">
      <w:r>
        <w:rPr>
          <w:rFonts w:hint="eastAsia"/>
        </w:rPr>
        <w:t xml:space="preserve">웹브라우저에서 실행 가능한 유일한 언어인 </w:t>
      </w:r>
      <w:r>
        <w:t xml:space="preserve">javascript </w:t>
      </w:r>
      <w:r>
        <w:rPr>
          <w:rFonts w:hint="eastAsia"/>
        </w:rPr>
        <w:t>언어를 배운다.</w:t>
      </w:r>
    </w:p>
    <w:p w14:paraId="3C20FCD8" w14:textId="77777777" w:rsidR="00B756EB" w:rsidRDefault="00B756EB" w:rsidP="00B756EB"/>
    <w:p w14:paraId="5CB114ED" w14:textId="5D8A3CB1" w:rsidR="00AC3E43" w:rsidRDefault="00B756EB" w:rsidP="00726C84">
      <w:pPr>
        <w:pStyle w:val="Heading3"/>
      </w:pPr>
      <w:r>
        <w:rPr>
          <w:rFonts w:hint="eastAsia"/>
        </w:rPr>
        <w:t>v</w:t>
      </w:r>
      <w:r>
        <w:t xml:space="preserve">ue.js </w:t>
      </w:r>
      <w:r>
        <w:rPr>
          <w:rFonts w:hint="eastAsia"/>
        </w:rPr>
        <w:t>프레임웍</w:t>
      </w:r>
    </w:p>
    <w:p w14:paraId="2422C972" w14:textId="04195643" w:rsidR="002E17CE" w:rsidRDefault="00726C84" w:rsidP="00726C84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 xml:space="preserve">언어로 </w:t>
      </w:r>
      <w:r w:rsidR="00D1473E">
        <w:rPr>
          <w:rFonts w:hint="eastAsia"/>
        </w:rPr>
        <w:t xml:space="preserve">웹사이트의 </w:t>
      </w:r>
      <w:r w:rsidR="00D1473E">
        <w:t>UI</w:t>
      </w:r>
      <w:r w:rsidR="00D1473E">
        <w:rPr>
          <w:rFonts w:hint="eastAsia"/>
        </w:rPr>
        <w:t>를 구현하기 위한</w:t>
      </w:r>
      <w:r w:rsidR="002E17CE">
        <w:t xml:space="preserve"> </w:t>
      </w:r>
      <w:r w:rsidR="002E17CE">
        <w:rPr>
          <w:rFonts w:hint="eastAsia"/>
        </w:rPr>
        <w:t xml:space="preserve">객체지향 </w:t>
      </w:r>
      <w:r w:rsidR="007352F3">
        <w:rPr>
          <w:rFonts w:hint="eastAsia"/>
        </w:rPr>
        <w:t>프레임웍</w:t>
      </w:r>
    </w:p>
    <w:p w14:paraId="64A8415E" w14:textId="77777777" w:rsidR="00B756EB" w:rsidRDefault="00B756EB" w:rsidP="00C21454"/>
    <w:p w14:paraId="491570FA" w14:textId="77777777" w:rsidR="00F80A28" w:rsidRPr="006858E1" w:rsidRDefault="00F80A28" w:rsidP="00F80A28"/>
    <w:p w14:paraId="569BFC3D" w14:textId="77777777" w:rsidR="00F80A28" w:rsidRDefault="00F80A28" w:rsidP="00F80A28">
      <w:pPr>
        <w:pStyle w:val="Heading2"/>
      </w:pPr>
      <w:bookmarkStart w:id="3" w:name="_Toc35176907"/>
      <w:r>
        <w:rPr>
          <w:rFonts w:hint="eastAsia"/>
        </w:rPr>
        <w:t>수업방법</w:t>
      </w:r>
      <w:bookmarkEnd w:id="3"/>
    </w:p>
    <w:p w14:paraId="39288CB3" w14:textId="77777777" w:rsidR="00F80A28" w:rsidRDefault="00F80A28" w:rsidP="00F80A28">
      <w:r>
        <w:rPr>
          <w:rFonts w:hint="eastAsia"/>
        </w:rPr>
        <w:t>수업은</w:t>
      </w:r>
      <w:r>
        <w:t xml:space="preserve"> 예제 소스 코드 위주로 진행된다. </w:t>
      </w:r>
    </w:p>
    <w:p w14:paraId="63AA6F04" w14:textId="77777777" w:rsidR="00F80A28" w:rsidRDefault="00F80A28" w:rsidP="00F80A28">
      <w:r>
        <w:rPr>
          <w:rFonts w:hint="eastAsia"/>
        </w:rPr>
        <w:t xml:space="preserve">예제를 이해하기 위해 </w:t>
      </w:r>
      <w:r>
        <w:t xml:space="preserve">필요한 배경 지식을 설명한다. </w:t>
      </w:r>
    </w:p>
    <w:p w14:paraId="1C71CAF1" w14:textId="77777777" w:rsidR="00F80A28" w:rsidRDefault="00F80A28" w:rsidP="00F80A28"/>
    <w:p w14:paraId="548334E6" w14:textId="77777777" w:rsidR="00F80A28" w:rsidRDefault="00F80A28" w:rsidP="00F80A28">
      <w:r>
        <w:rPr>
          <w:rFonts w:hint="eastAsia"/>
        </w:rPr>
        <w:t>수업은</w:t>
      </w:r>
      <w:r>
        <w:t xml:space="preserve"> 다음과 같은 방식으로 진행된다.</w:t>
      </w:r>
    </w:p>
    <w:p w14:paraId="489141FB" w14:textId="77777777" w:rsidR="00F80A28" w:rsidRDefault="00F80A28" w:rsidP="00F80A28">
      <w:r>
        <w:t>(1) 학생들은 강의노트를 따라서 예제 프로젝트를 생성하고 소스 코드를 작성한다.</w:t>
      </w:r>
    </w:p>
    <w:p w14:paraId="079D1FA4" w14:textId="77777777" w:rsidR="00F80A28" w:rsidRDefault="00F80A28" w:rsidP="00F80A28">
      <w:r>
        <w:t>(2) 예제 프로젝트를 컴파일하고 실행해본다.</w:t>
      </w:r>
    </w:p>
    <w:p w14:paraId="31D387CF" w14:textId="77777777" w:rsidR="00F80A28" w:rsidRDefault="00F80A28" w:rsidP="00F80A28">
      <w:r>
        <w:t>(3) 예제 소스 코드를 이해하기 위해 필요한 배경 지식을 교수가 설명한다.</w:t>
      </w:r>
    </w:p>
    <w:p w14:paraId="1B0DD0A4" w14:textId="77777777" w:rsidR="00F80A28" w:rsidRDefault="00F80A28" w:rsidP="00F80A28">
      <w:r>
        <w:t>(4) 예제 소스 코드와 그 실행 매커니즘을 교수가 설명한다.</w:t>
      </w:r>
    </w:p>
    <w:p w14:paraId="7C09DF25" w14:textId="77777777" w:rsidR="00F80A28" w:rsidRDefault="00F80A28" w:rsidP="00F80A28">
      <w:r>
        <w:t>(5) 예제로 학습한 구현 기술을 응용해 보기 위한 구현 과제가 제시된다.</w:t>
      </w:r>
    </w:p>
    <w:p w14:paraId="21C277CB" w14:textId="77777777" w:rsidR="00F80A28" w:rsidRDefault="00F80A28" w:rsidP="00F80A28">
      <w:r>
        <w:t>(6) 학생들은 구현 과제를 실습한다.</w:t>
      </w:r>
    </w:p>
    <w:p w14:paraId="3C7A6935" w14:textId="77777777" w:rsidR="00F80A28" w:rsidRDefault="00F80A28" w:rsidP="00F80A28"/>
    <w:p w14:paraId="10859D11" w14:textId="77777777" w:rsidR="00F80A28" w:rsidRDefault="00F80A28" w:rsidP="00F80A28"/>
    <w:p w14:paraId="70E746B3" w14:textId="77777777" w:rsidR="00F80A28" w:rsidRDefault="00F80A28" w:rsidP="00F80A28">
      <w:pPr>
        <w:pStyle w:val="Heading3"/>
      </w:pPr>
      <w:r>
        <w:rPr>
          <w:rFonts w:hint="eastAsia"/>
        </w:rPr>
        <w:t>주교재</w:t>
      </w:r>
    </w:p>
    <w:p w14:paraId="739043B3" w14:textId="77777777" w:rsidR="00F80A28" w:rsidRDefault="00F80A28" w:rsidP="00F80A28">
      <w:r w:rsidRPr="00121FDE">
        <w:t>강의</w:t>
      </w:r>
      <w:r>
        <w:rPr>
          <w:rFonts w:hint="eastAsia"/>
        </w:rPr>
        <w:t>자료 웹폴더의 강의노트</w:t>
      </w:r>
    </w:p>
    <w:p w14:paraId="008221D8" w14:textId="77777777" w:rsidR="00F80A28" w:rsidRDefault="00A137C9" w:rsidP="00F80A28">
      <w:hyperlink r:id="rId8" w:history="1">
        <w:r w:rsidR="00F80A28" w:rsidRPr="00121FDE">
          <w:t>https://goo.gl/bcE1kr</w:t>
        </w:r>
      </w:hyperlink>
    </w:p>
    <w:p w14:paraId="1B58F9AB" w14:textId="7E89AE6E" w:rsidR="00F80A28" w:rsidRPr="00191B0A" w:rsidRDefault="00613F05" w:rsidP="00F80A28">
      <w:r>
        <w:rPr>
          <w:rFonts w:hint="eastAsia"/>
        </w:rPr>
        <w:t>위</w:t>
      </w:r>
      <w:r w:rsidR="00F80A28">
        <w:rPr>
          <w:rFonts w:hint="eastAsia"/>
        </w:rPr>
        <w:t xml:space="preserve"> 웹폴더 아래 </w:t>
      </w:r>
      <w:r w:rsidR="001E52F5">
        <w:rPr>
          <w:b/>
          <w:bCs/>
        </w:rPr>
        <w:t>frontend</w:t>
      </w:r>
      <w:r w:rsidR="00F80A28" w:rsidRPr="00686B48">
        <w:rPr>
          <w:b/>
          <w:bCs/>
        </w:rPr>
        <w:t>_2020_1</w:t>
      </w:r>
      <w:r w:rsidR="00F80A28" w:rsidRPr="00686B48">
        <w:rPr>
          <w:rFonts w:hint="eastAsia"/>
          <w:b/>
          <w:bCs/>
        </w:rPr>
        <w:t>학기</w:t>
      </w:r>
      <w:r w:rsidR="00F80A28">
        <w:rPr>
          <w:rFonts w:hint="eastAsia"/>
        </w:rPr>
        <w:t xml:space="preserve"> 폴더</w:t>
      </w:r>
    </w:p>
    <w:p w14:paraId="3F6ED051" w14:textId="77777777" w:rsidR="00F80A28" w:rsidRPr="001E52F5" w:rsidRDefault="00F80A28" w:rsidP="00F80A28"/>
    <w:p w14:paraId="193A8570" w14:textId="77777777" w:rsidR="00F80A28" w:rsidRPr="009D133E" w:rsidRDefault="00F80A28" w:rsidP="00F80A28"/>
    <w:p w14:paraId="332D157A" w14:textId="4C96BCB2" w:rsidR="00E64F4F" w:rsidRDefault="00E64F4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39DC0D6" w14:textId="77777777" w:rsidR="00F80A28" w:rsidRDefault="00F80A28" w:rsidP="00F80A28">
      <w:pPr>
        <w:pStyle w:val="Heading2"/>
      </w:pPr>
      <w:bookmarkStart w:id="4" w:name="_Toc35176908"/>
      <w:r>
        <w:rPr>
          <w:rFonts w:hint="eastAsia"/>
        </w:rPr>
        <w:lastRenderedPageBreak/>
        <w:t>카카오톡 그룹채팅</w:t>
      </w:r>
      <w:bookmarkEnd w:id="4"/>
    </w:p>
    <w:p w14:paraId="172637C3" w14:textId="0BD69248" w:rsidR="00F17127" w:rsidRDefault="0048569E" w:rsidP="00F80A28">
      <w:r w:rsidRPr="0048569E">
        <w:t>https://open.kakao.com/o/gYCQzX1b</w:t>
      </w:r>
    </w:p>
    <w:p w14:paraId="41B69C2A" w14:textId="77777777" w:rsidR="0048569E" w:rsidRDefault="0048569E" w:rsidP="00F80A28"/>
    <w:p w14:paraId="1EACE0A7" w14:textId="3015E115" w:rsidR="00B06D3F" w:rsidRDefault="00B06D3F" w:rsidP="00F80A28">
      <w:r>
        <w:rPr>
          <w:rFonts w:hint="eastAsia"/>
        </w:rPr>
        <w:t xml:space="preserve">스마트폰에서 위 </w:t>
      </w:r>
      <w:r>
        <w:t>URL</w:t>
      </w:r>
      <w:r>
        <w:rPr>
          <w:rFonts w:hint="eastAsia"/>
        </w:rPr>
        <w:t xml:space="preserve">을 </w:t>
      </w:r>
      <w:r w:rsidR="00B37F0E">
        <w:rPr>
          <w:rFonts w:hint="eastAsia"/>
        </w:rPr>
        <w:t>열면 채팅방에 참여됨.</w:t>
      </w:r>
    </w:p>
    <w:p w14:paraId="3A469459" w14:textId="215DBED8" w:rsidR="00BE3660" w:rsidRDefault="00AC0ABC" w:rsidP="00AC0ABC">
      <w:r>
        <w:rPr>
          <w:rFonts w:hint="eastAsia"/>
        </w:rPr>
        <w:t>강의 공지사항 전달</w:t>
      </w:r>
      <w:r w:rsidR="007D4019">
        <w:rPr>
          <w:rFonts w:hint="eastAsia"/>
        </w:rPr>
        <w:t xml:space="preserve">을 </w:t>
      </w:r>
      <w:r>
        <w:rPr>
          <w:rFonts w:hint="eastAsia"/>
        </w:rPr>
        <w:t>위한 채팅</w:t>
      </w:r>
      <w:r w:rsidR="00BE3660">
        <w:rPr>
          <w:rFonts w:hint="eastAsia"/>
        </w:rPr>
        <w:t>방이므로 참여 필수</w:t>
      </w:r>
      <w:r w:rsidR="007D463C">
        <w:rPr>
          <w:rFonts w:hint="eastAsia"/>
        </w:rPr>
        <w:t>.</w:t>
      </w:r>
    </w:p>
    <w:p w14:paraId="548438AD" w14:textId="4D9CFD18" w:rsidR="00AC0ABC" w:rsidRDefault="00AC0ABC" w:rsidP="00AC0ABC">
      <w:r>
        <w:rPr>
          <w:rFonts w:hint="eastAsia"/>
        </w:rPr>
        <w:t>과제공지,</w:t>
      </w:r>
      <w:r>
        <w:t xml:space="preserve"> </w:t>
      </w:r>
      <w:r>
        <w:rPr>
          <w:rFonts w:hint="eastAsia"/>
        </w:rPr>
        <w:t>시험공지,</w:t>
      </w:r>
      <w:r>
        <w:t xml:space="preserve"> </w:t>
      </w:r>
      <w:r>
        <w:rPr>
          <w:rFonts w:hint="eastAsia"/>
        </w:rPr>
        <w:t>성적공지 등</w:t>
      </w:r>
    </w:p>
    <w:p w14:paraId="71CC0DBB" w14:textId="31C02CC9" w:rsidR="00F80A28" w:rsidRDefault="00176DCA" w:rsidP="00F80A28">
      <w:r>
        <w:rPr>
          <w:rFonts w:hint="eastAsia"/>
        </w:rPr>
        <w:t xml:space="preserve">종강 후 </w:t>
      </w:r>
      <w:r w:rsidR="00F80A28">
        <w:rPr>
          <w:rFonts w:hint="eastAsia"/>
        </w:rPr>
        <w:t>폐쇄됨</w:t>
      </w:r>
    </w:p>
    <w:p w14:paraId="3C37A3DD" w14:textId="655721B4" w:rsidR="00F80A28" w:rsidRDefault="00F80A28" w:rsidP="00F80A28"/>
    <w:p w14:paraId="5AB4DFAA" w14:textId="77777777" w:rsidR="00E64F4F" w:rsidRDefault="00E64F4F" w:rsidP="00F80A28"/>
    <w:p w14:paraId="2B750928" w14:textId="57AFBBB7" w:rsidR="000079F4" w:rsidRDefault="00271942" w:rsidP="00F80A28">
      <w:r w:rsidRPr="00271942">
        <w:rPr>
          <w:noProof/>
        </w:rPr>
        <w:drawing>
          <wp:inline distT="0" distB="0" distL="0" distR="0" wp14:anchorId="4E3925EB" wp14:editId="01709924">
            <wp:extent cx="2267266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9D2" w14:textId="77777777" w:rsidR="00271942" w:rsidRDefault="00271942" w:rsidP="00F80A28"/>
    <w:p w14:paraId="700759E0" w14:textId="650FE65A" w:rsidR="00E64F4F" w:rsidRDefault="00E64F4F" w:rsidP="00F80A28"/>
    <w:p w14:paraId="2E04EDD4" w14:textId="77777777" w:rsidR="00E64F4F" w:rsidRDefault="00E64F4F" w:rsidP="00F80A28"/>
    <w:p w14:paraId="3D962289" w14:textId="08A6CBB1" w:rsidR="00AC43EC" w:rsidRDefault="00AC43E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B7C606" w14:textId="77777777" w:rsidR="00F80A28" w:rsidRDefault="00F80A28" w:rsidP="00F80A28">
      <w:pPr>
        <w:pStyle w:val="Heading1"/>
      </w:pPr>
      <w:bookmarkStart w:id="5" w:name="_Toc35176909"/>
      <w:r>
        <w:rPr>
          <w:rFonts w:hint="eastAsia"/>
        </w:rPr>
        <w:lastRenderedPageBreak/>
        <w:t>성적 평가 방법</w:t>
      </w:r>
      <w:bookmarkEnd w:id="5"/>
    </w:p>
    <w:p w14:paraId="7C34AF5D" w14:textId="77777777" w:rsidR="00F80A28" w:rsidRPr="00C73FE2" w:rsidRDefault="00F80A28" w:rsidP="00F80A28"/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640"/>
        <w:gridCol w:w="2651"/>
        <w:gridCol w:w="5483"/>
      </w:tblGrid>
      <w:tr w:rsidR="00F80A28" w:rsidRPr="00EB6052" w14:paraId="2D892FB1" w14:textId="77777777" w:rsidTr="00462C68">
        <w:trPr>
          <w:trHeight w:val="370"/>
          <w:tblHeader/>
        </w:trPr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8852A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center"/>
            </w:pPr>
            <w:r w:rsidRPr="00EB6052">
              <w:t>평가항목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5951D4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center"/>
            </w:pPr>
            <w:r w:rsidRPr="00EB6052">
              <w:t>비율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A52D59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center"/>
            </w:pPr>
            <w:r w:rsidRPr="00EB6052">
              <w:t>평가방식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C98892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center"/>
            </w:pPr>
            <w:r w:rsidRPr="00EB6052">
              <w:t>학습방법</w:t>
            </w:r>
          </w:p>
        </w:tc>
      </w:tr>
      <w:tr w:rsidR="00F80A28" w:rsidRPr="00EB6052" w14:paraId="7DDF5357" w14:textId="77777777" w:rsidTr="00462C68"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76D73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중간고사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E8794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30%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41874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필기시험 / 오픈북 구현시험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AE2E5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강의 예제 실습 코드 숙지. 구현 과제를 통한 응용 구현 능력 배양.</w:t>
            </w:r>
          </w:p>
        </w:tc>
      </w:tr>
      <w:tr w:rsidR="00F80A28" w:rsidRPr="00EB6052" w14:paraId="45124295" w14:textId="77777777" w:rsidTr="00462C68"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D1CE0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기말고사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9A958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30%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8B6D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필기시험 / 오픈북 구현시험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DB8A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강의 예제 실습 코드 숙지. 구현 과제를 통한 응용 구현 능력 배양.</w:t>
            </w:r>
          </w:p>
        </w:tc>
      </w:tr>
      <w:tr w:rsidR="00F80A28" w:rsidRPr="00EB6052" w14:paraId="0D550872" w14:textId="77777777" w:rsidTr="00462C68"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114EF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퀴즈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D079E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25%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9F65D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필기시험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2FF2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수업 내용 및 강의노트의 내용 숙지.</w:t>
            </w:r>
          </w:p>
        </w:tc>
      </w:tr>
      <w:tr w:rsidR="00F80A28" w:rsidRPr="00EB6052" w14:paraId="424D3817" w14:textId="77777777" w:rsidTr="00462C68"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1B35E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출결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C83C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5%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06A47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결석과 지각 횟수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A26BE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5점만점 기준, 결석1회 -0.6, 지각1회 -0.2</w:t>
            </w:r>
          </w:p>
        </w:tc>
      </w:tr>
      <w:tr w:rsidR="00F80A28" w:rsidRPr="00EB6052" w14:paraId="089189F9" w14:textId="77777777" w:rsidTr="00462C68">
        <w:tc>
          <w:tcPr>
            <w:tcW w:w="9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A7F1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과제</w:t>
            </w:r>
          </w:p>
        </w:tc>
        <w:tc>
          <w:tcPr>
            <w:tcW w:w="6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09D5F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10%</w:t>
            </w:r>
          </w:p>
        </w:tc>
        <w:tc>
          <w:tcPr>
            <w:tcW w:w="26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210AA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구현과제</w:t>
            </w:r>
          </w:p>
        </w:tc>
        <w:tc>
          <w:tcPr>
            <w:tcW w:w="55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62AB8" w14:textId="77777777" w:rsidR="00F80A28" w:rsidRPr="00EB6052" w:rsidRDefault="00F80A28" w:rsidP="00462C68">
            <w:pPr>
              <w:widowControl/>
              <w:wordWrap/>
              <w:autoSpaceDE/>
              <w:autoSpaceDN/>
              <w:spacing w:after="300"/>
              <w:jc w:val="left"/>
            </w:pPr>
            <w:r w:rsidRPr="00EB6052">
              <w:t>구현 과제를 통한 응용 구현 능력 배양.</w:t>
            </w:r>
          </w:p>
        </w:tc>
      </w:tr>
    </w:tbl>
    <w:p w14:paraId="5266C09D" w14:textId="77777777" w:rsidR="00F80A28" w:rsidRDefault="00F80A28" w:rsidP="00F80A28"/>
    <w:p w14:paraId="4AF838DA" w14:textId="77777777" w:rsidR="00F80A28" w:rsidRDefault="00F80A28" w:rsidP="00F80A28"/>
    <w:p w14:paraId="2FA9D9AA" w14:textId="77777777" w:rsidR="00F80A28" w:rsidRDefault="00F80A28" w:rsidP="00F80A28">
      <w:pPr>
        <w:pStyle w:val="Heading2"/>
      </w:pPr>
      <w:bookmarkStart w:id="6" w:name="_Toc35176910"/>
      <w:r>
        <w:rPr>
          <w:rFonts w:hint="eastAsia"/>
        </w:rPr>
        <w:t>공결 인정</w:t>
      </w:r>
      <w:bookmarkEnd w:id="6"/>
    </w:p>
    <w:p w14:paraId="221019C3" w14:textId="77777777" w:rsidR="00F80A28" w:rsidRDefault="00F80A28" w:rsidP="00F80A28">
      <w:r>
        <w:rPr>
          <w:rFonts w:hint="eastAsia"/>
        </w:rPr>
        <w:t>교칙이 인정하는 아래의 사유로 결석한 경우는 따로 교수의 허락을 받을 필요 없고</w:t>
      </w:r>
      <w:r>
        <w:t xml:space="preserve">, </w:t>
      </w:r>
    </w:p>
    <w:p w14:paraId="5EB920DC" w14:textId="77777777" w:rsidR="00F80A28" w:rsidRPr="006732ED" w:rsidRDefault="00F80A28" w:rsidP="00F80A28">
      <w:r>
        <w:rPr>
          <w:rFonts w:hint="eastAsia"/>
        </w:rPr>
        <w:t>증빙만 제출하면 출석으로 인정함.</w:t>
      </w:r>
    </w:p>
    <w:p w14:paraId="7F2E7BA6" w14:textId="77777777" w:rsidR="00F80A28" w:rsidRDefault="00F80A28" w:rsidP="00F80A28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조부모 상</w:t>
      </w:r>
    </w:p>
    <w:p w14:paraId="354A8671" w14:textId="77777777" w:rsidR="00F80A28" w:rsidRDefault="00F80A28" w:rsidP="00F80A28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예비군 훈련</w:t>
      </w:r>
    </w:p>
    <w:p w14:paraId="07146FB3" w14:textId="77777777" w:rsidR="00F80A28" w:rsidRDefault="00F80A28" w:rsidP="00F80A28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입원</w:t>
      </w:r>
    </w:p>
    <w:p w14:paraId="360DE6EB" w14:textId="77777777" w:rsidR="00F80A28" w:rsidRDefault="00F80A28" w:rsidP="00F80A28"/>
    <w:p w14:paraId="4E608463" w14:textId="77777777" w:rsidR="00F80A28" w:rsidRDefault="00F80A28" w:rsidP="00F80A28">
      <w:r>
        <w:rPr>
          <w:rFonts w:hint="eastAsia"/>
        </w:rPr>
        <w:t>몸이 아파서 결석하게 되는 경우는,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수업 시작 전에 미리 연락해서 허락을 받아야 함.</w:t>
      </w:r>
    </w:p>
    <w:p w14:paraId="67C39A96" w14:textId="77777777" w:rsidR="00F80A28" w:rsidRDefault="00F80A28" w:rsidP="00F80A28"/>
    <w:p w14:paraId="560E576A" w14:textId="77777777" w:rsidR="00F80A28" w:rsidRDefault="00F80A28" w:rsidP="00F80A28"/>
    <w:p w14:paraId="7F3C5F10" w14:textId="77777777" w:rsidR="00F80A28" w:rsidRDefault="00F80A28" w:rsidP="00F80A28">
      <w:pPr>
        <w:pStyle w:val="Heading2"/>
      </w:pPr>
      <w:bookmarkStart w:id="7" w:name="_Toc35176911"/>
      <w:r>
        <w:rPr>
          <w:rFonts w:hint="eastAsia"/>
        </w:rPr>
        <w:t>출석으로 인정 안되는</w:t>
      </w:r>
      <w:r>
        <w:t xml:space="preserve"> </w:t>
      </w:r>
      <w:r>
        <w:rPr>
          <w:rFonts w:hint="eastAsia"/>
        </w:rPr>
        <w:t>건</w:t>
      </w:r>
      <w:bookmarkEnd w:id="7"/>
    </w:p>
    <w:p w14:paraId="4A17D5AF" w14:textId="77777777" w:rsidR="00F80A28" w:rsidRDefault="00F80A28" w:rsidP="00F80A28">
      <w:r>
        <w:rPr>
          <w:rFonts w:hint="eastAsia"/>
        </w:rPr>
        <w:t>수업 시작 전에 미리 연락해서 허락을 받지 않고,</w:t>
      </w:r>
      <w:r>
        <w:t xml:space="preserve"> </w:t>
      </w:r>
      <w:r>
        <w:rPr>
          <w:rFonts w:hint="eastAsia"/>
        </w:rPr>
        <w:t>나중에 아래 증빙을 제출하는 것은 인정 안됨.</w:t>
      </w:r>
    </w:p>
    <w:p w14:paraId="0F6D7192" w14:textId="77777777" w:rsidR="00F80A28" w:rsidRDefault="00F80A28" w:rsidP="00F80A28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처방전</w:t>
      </w:r>
    </w:p>
    <w:p w14:paraId="74AA9D17" w14:textId="77777777" w:rsidR="00F80A28" w:rsidRDefault="00F80A28" w:rsidP="00F80A28"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진단서</w:t>
      </w:r>
    </w:p>
    <w:p w14:paraId="50597E41" w14:textId="77777777" w:rsidR="00F80A28" w:rsidRDefault="00F80A28" w:rsidP="00F80A28"/>
    <w:p w14:paraId="144D6A0B" w14:textId="77777777" w:rsidR="00F80A28" w:rsidRDefault="00F80A28" w:rsidP="00F80A28">
      <w:r>
        <w:rPr>
          <w:rFonts w:hint="eastAsia"/>
        </w:rPr>
        <w:t>불가피한 이유로 결석하게 될 경우에,</w:t>
      </w:r>
      <w:r>
        <w:t xml:space="preserve"> </w:t>
      </w:r>
      <w:r w:rsidRPr="00D0635C">
        <w:rPr>
          <w:rFonts w:hint="eastAsia"/>
          <w:u w:val="single"/>
        </w:rPr>
        <w:t>반드시 사전에 연락해서 허락을 받아야 함</w:t>
      </w:r>
      <w:r>
        <w:rPr>
          <w:rFonts w:hint="eastAsia"/>
        </w:rPr>
        <w:t>.</w:t>
      </w:r>
    </w:p>
    <w:p w14:paraId="78E9E715" w14:textId="77777777" w:rsidR="00F80A28" w:rsidRDefault="00F80A28" w:rsidP="00F80A28"/>
    <w:p w14:paraId="40530E95" w14:textId="77777777" w:rsidR="00F80A28" w:rsidRDefault="00F80A28" w:rsidP="00F80A28"/>
    <w:p w14:paraId="4D635101" w14:textId="77777777" w:rsidR="00F80A28" w:rsidRDefault="00F80A28" w:rsidP="00F80A28"/>
    <w:p w14:paraId="76277C43" w14:textId="77777777" w:rsidR="00F80A28" w:rsidRDefault="00F80A28" w:rsidP="00F80A28">
      <w:pPr>
        <w:pStyle w:val="Heading2"/>
      </w:pPr>
      <w:bookmarkStart w:id="8" w:name="_Toc35176912"/>
      <w:r>
        <w:rPr>
          <w:rFonts w:hint="eastAsia"/>
        </w:rPr>
        <w:t>연락처</w:t>
      </w:r>
      <w:bookmarkEnd w:id="8"/>
    </w:p>
    <w:p w14:paraId="63D6FB91" w14:textId="77777777" w:rsidR="00F80A28" w:rsidRDefault="00F80A28" w:rsidP="00F80A28">
      <w:r>
        <w:rPr>
          <w:rFonts w:hint="eastAsia"/>
        </w:rPr>
        <w:t>l</w:t>
      </w:r>
      <w:r>
        <w:t>sj@skhu.ac.kr</w:t>
      </w:r>
    </w:p>
    <w:p w14:paraId="497DD2CD" w14:textId="77777777" w:rsidR="00F80A28" w:rsidRDefault="00F80A28" w:rsidP="00F80A28">
      <w:r>
        <w:rPr>
          <w:rFonts w:hint="eastAsia"/>
        </w:rPr>
        <w:t>0</w:t>
      </w:r>
      <w:r>
        <w:t>10-3303-4165</w:t>
      </w:r>
    </w:p>
    <w:p w14:paraId="7B0CD63D" w14:textId="77777777" w:rsidR="00F80A28" w:rsidRDefault="00F80A28" w:rsidP="00F80A28"/>
    <w:p w14:paraId="3683E536" w14:textId="77777777" w:rsidR="00F80A28" w:rsidRDefault="00F80A28" w:rsidP="00F80A28">
      <w:r>
        <w:rPr>
          <w:rFonts w:hint="eastAsia"/>
        </w:rPr>
        <w:t>문의사항은 카톡/이메일/문자/전화 가능.</w:t>
      </w:r>
    </w:p>
    <w:p w14:paraId="7CFD169D" w14:textId="77777777" w:rsidR="00F80A28" w:rsidRDefault="00F80A28" w:rsidP="00F80A28"/>
    <w:p w14:paraId="1459889D" w14:textId="49DAA103" w:rsidR="00F80A28" w:rsidRDefault="00F80A28" w:rsidP="00F80A28"/>
    <w:p w14:paraId="635FCFD9" w14:textId="6DB596EA" w:rsidR="00F80A28" w:rsidRDefault="00F80A28" w:rsidP="00F80A28"/>
    <w:p w14:paraId="6A6B7C1A" w14:textId="678E9987" w:rsidR="00F80A28" w:rsidRDefault="00F80A28" w:rsidP="00A2765E">
      <w:pPr>
        <w:pStyle w:val="Heading1"/>
      </w:pPr>
      <w:r>
        <w:br w:type="page"/>
      </w:r>
      <w:bookmarkStart w:id="9" w:name="_Toc35176913"/>
      <w:r w:rsidR="00A2765E">
        <w:rPr>
          <w:rFonts w:hint="eastAsia"/>
        </w:rPr>
        <w:lastRenderedPageBreak/>
        <w:t>웹프로그래밍 기술</w:t>
      </w:r>
      <w:r w:rsidR="00FB0BC8">
        <w:rPr>
          <w:rFonts w:hint="eastAsia"/>
        </w:rPr>
        <w:t>의 개요</w:t>
      </w:r>
      <w:bookmarkEnd w:id="9"/>
    </w:p>
    <w:p w14:paraId="18AC3E68" w14:textId="50F5208C" w:rsidR="00A2765E" w:rsidRDefault="00A2765E" w:rsidP="00A2765E"/>
    <w:p w14:paraId="2D3B8296" w14:textId="77777777" w:rsidR="00E97723" w:rsidRDefault="00E97723" w:rsidP="00D44757">
      <w:pPr>
        <w:pStyle w:val="Heading2"/>
      </w:pPr>
      <w:bookmarkStart w:id="10" w:name="_Toc35176914"/>
      <w:r>
        <w:rPr>
          <w:rFonts w:hint="eastAsia"/>
        </w:rPr>
        <w:t>웹</w:t>
      </w:r>
      <w:r w:rsidR="00D44757">
        <w:rPr>
          <w:rFonts w:hint="eastAsia"/>
        </w:rPr>
        <w:t>서버 프로그래밍</w:t>
      </w:r>
      <w:bookmarkEnd w:id="10"/>
    </w:p>
    <w:p w14:paraId="5BB0F5C4" w14:textId="08232454" w:rsidR="00D44757" w:rsidRDefault="00BB2C32" w:rsidP="00D44757">
      <w:r>
        <w:rPr>
          <w:rFonts w:hint="eastAsia"/>
        </w:rPr>
        <w:t>웹사이트의 대부분의 기능</w:t>
      </w:r>
      <w:r w:rsidR="00753C76">
        <w:rPr>
          <w:rFonts w:hint="eastAsia"/>
        </w:rPr>
        <w:t>을,</w:t>
      </w:r>
      <w:r w:rsidR="0014047A">
        <w:rPr>
          <w:rFonts w:hint="eastAsia"/>
        </w:rPr>
        <w:t xml:space="preserve"> </w:t>
      </w:r>
      <w:r>
        <w:rPr>
          <w:rFonts w:hint="eastAsia"/>
        </w:rPr>
        <w:t>서버에서 실행되</w:t>
      </w:r>
      <w:r w:rsidR="00753C76">
        <w:rPr>
          <w:rFonts w:hint="eastAsia"/>
        </w:rPr>
        <w:t>는 코드로 구현하는 방식.</w:t>
      </w:r>
    </w:p>
    <w:p w14:paraId="473563C3" w14:textId="2AAF8FFD" w:rsidR="00CB6640" w:rsidRDefault="00BB1670" w:rsidP="00D44757">
      <w:r>
        <w:rPr>
          <w:rFonts w:hint="eastAsia"/>
        </w:rPr>
        <w:t>웹브라우저 창에 그려질 화면도,</w:t>
      </w:r>
      <w:r>
        <w:t xml:space="preserve"> </w:t>
      </w:r>
      <w:r>
        <w:rPr>
          <w:rFonts w:hint="eastAsia"/>
        </w:rPr>
        <w:t>서버에서</w:t>
      </w:r>
      <w:r>
        <w:t xml:space="preserve"> </w:t>
      </w:r>
      <w:r>
        <w:rPr>
          <w:rFonts w:hint="eastAsia"/>
        </w:rPr>
        <w:t>만들어서 출력</w:t>
      </w:r>
      <w:r w:rsidR="002F5D4E">
        <w:rPr>
          <w:rFonts w:hint="eastAsia"/>
        </w:rPr>
        <w:t>한다.</w:t>
      </w:r>
    </w:p>
    <w:p w14:paraId="2C339482" w14:textId="51D51086" w:rsidR="00B90A59" w:rsidRDefault="00B90A59" w:rsidP="00D44757"/>
    <w:p w14:paraId="75E7C196" w14:textId="215B66F1" w:rsidR="00B90A59" w:rsidRDefault="00B90A59" w:rsidP="00D44757">
      <w:r>
        <w:rPr>
          <w:rFonts w:hint="eastAsia"/>
        </w:rPr>
        <w:t>버튼이나 메뉴를 눌렀을 때</w:t>
      </w:r>
      <w:r>
        <w:t xml:space="preserve">, </w:t>
      </w:r>
      <w:r>
        <w:rPr>
          <w:rFonts w:hint="eastAsia"/>
        </w:rPr>
        <w:t>서버에서 어떤 코드가 실행되어야 하고,</w:t>
      </w:r>
    </w:p>
    <w:p w14:paraId="4A88F38E" w14:textId="68D615F7" w:rsidR="00D36F89" w:rsidRDefault="00D36F89" w:rsidP="00D44757">
      <w:r>
        <w:rPr>
          <w:rFonts w:hint="eastAsia"/>
        </w:rPr>
        <w:t>그 실행</w:t>
      </w:r>
      <w:r w:rsidR="00EA262E">
        <w:rPr>
          <w:rFonts w:hint="eastAsia"/>
        </w:rPr>
        <w:t xml:space="preserve"> </w:t>
      </w:r>
      <w:r>
        <w:rPr>
          <w:rFonts w:hint="eastAsia"/>
        </w:rPr>
        <w:t>결과로 서버에서 출력되는 화면 내용이</w:t>
      </w:r>
      <w:r w:rsidR="00F27942">
        <w:rPr>
          <w:rFonts w:hint="eastAsia"/>
        </w:rPr>
        <w:t>,</w:t>
      </w:r>
      <w:r>
        <w:rPr>
          <w:rFonts w:hint="eastAsia"/>
        </w:rPr>
        <w:t xml:space="preserve"> 웹브라우저</w:t>
      </w:r>
      <w:r w:rsidR="00F27942">
        <w:rPr>
          <w:rFonts w:hint="eastAsia"/>
        </w:rPr>
        <w:t>에 전달되어 웹브라</w:t>
      </w:r>
      <w:r w:rsidR="00AF4607">
        <w:rPr>
          <w:rFonts w:hint="eastAsia"/>
        </w:rPr>
        <w:t>우저</w:t>
      </w:r>
      <w:r>
        <w:rPr>
          <w:rFonts w:hint="eastAsia"/>
        </w:rPr>
        <w:t xml:space="preserve"> 창에 그려져야 한다.</w:t>
      </w:r>
    </w:p>
    <w:p w14:paraId="2C19C97C" w14:textId="0B346054" w:rsidR="00D36F89" w:rsidRPr="00CB6640" w:rsidRDefault="00F255F3" w:rsidP="00D44757">
      <w:r>
        <w:rPr>
          <w:rFonts w:hint="eastAsia"/>
        </w:rPr>
        <w:t>앱에</w:t>
      </w:r>
      <w:r>
        <w:t xml:space="preserve"> </w:t>
      </w:r>
      <w:r>
        <w:rPr>
          <w:rFonts w:hint="eastAsia"/>
        </w:rPr>
        <w:t xml:space="preserve">비해서 </w:t>
      </w:r>
      <w:r w:rsidR="00D36F89">
        <w:rPr>
          <w:rFonts w:hint="eastAsia"/>
        </w:rPr>
        <w:t xml:space="preserve">응답 속도가 </w:t>
      </w:r>
      <w:r w:rsidR="00F27942">
        <w:rPr>
          <w:rFonts w:hint="eastAsia"/>
        </w:rPr>
        <w:t xml:space="preserve">크게 </w:t>
      </w:r>
      <w:r>
        <w:rPr>
          <w:rFonts w:hint="eastAsia"/>
        </w:rPr>
        <w:t>느</w:t>
      </w:r>
      <w:r w:rsidR="0071724B">
        <w:rPr>
          <w:rFonts w:hint="eastAsia"/>
        </w:rPr>
        <w:t>릴 수 밖에 없다.</w:t>
      </w:r>
    </w:p>
    <w:p w14:paraId="6F9B0F00" w14:textId="77777777" w:rsidR="00A95E30" w:rsidRDefault="00A95E30" w:rsidP="00D44757"/>
    <w:p w14:paraId="28079B78" w14:textId="70592DD5" w:rsidR="0014047A" w:rsidRDefault="008B1DAE" w:rsidP="00D44757">
      <w:r>
        <w:rPr>
          <w:rFonts w:hint="eastAsia"/>
        </w:rPr>
        <w:t>웹프로그래밍</w:t>
      </w:r>
      <w:r w:rsidR="00A95E30">
        <w:rPr>
          <w:rFonts w:hint="eastAsia"/>
        </w:rPr>
        <w:t xml:space="preserve"> 기술</w:t>
      </w:r>
      <w:r>
        <w:rPr>
          <w:rFonts w:hint="eastAsia"/>
        </w:rPr>
        <w:t>의 시작은 바로 이 방식이었음.</w:t>
      </w:r>
    </w:p>
    <w:p w14:paraId="38598F47" w14:textId="202188CE" w:rsidR="009F1A85" w:rsidRDefault="009F1A85" w:rsidP="00D44757"/>
    <w:p w14:paraId="418A1297" w14:textId="4C30F00E" w:rsidR="003173A7" w:rsidRDefault="003173A7" w:rsidP="00D44757">
      <w:r>
        <w:rPr>
          <w:rFonts w:hint="eastAsia"/>
        </w:rPr>
        <w:t>1</w:t>
      </w:r>
      <w:r>
        <w:t xml:space="preserve">00% </w:t>
      </w:r>
      <w:r>
        <w:rPr>
          <w:rFonts w:hint="eastAsia"/>
        </w:rPr>
        <w:t xml:space="preserve">서버 프로그래밍 기술로만 </w:t>
      </w:r>
      <w:r w:rsidR="00266991">
        <w:rPr>
          <w:rFonts w:hint="eastAsia"/>
        </w:rPr>
        <w:t>웹사이트를 개발하는 것은 아니고,</w:t>
      </w:r>
    </w:p>
    <w:p w14:paraId="0C7624A7" w14:textId="1B913A09" w:rsidR="00266991" w:rsidRDefault="00266991" w:rsidP="00D44757">
      <w:r>
        <w:rPr>
          <w:rFonts w:hint="eastAsia"/>
        </w:rPr>
        <w:t xml:space="preserve">웹브라우저에서 실행되는 약간의 코드는 </w:t>
      </w:r>
      <w:r>
        <w:t xml:space="preserve">javascript </w:t>
      </w:r>
      <w:r>
        <w:rPr>
          <w:rFonts w:hint="eastAsia"/>
        </w:rPr>
        <w:t>언어로 구현</w:t>
      </w:r>
      <w:r w:rsidR="00D03D69">
        <w:rPr>
          <w:rFonts w:hint="eastAsia"/>
        </w:rPr>
        <w:t>하기도 함.</w:t>
      </w:r>
    </w:p>
    <w:p w14:paraId="328B06AC" w14:textId="3483E9FC" w:rsidR="00A95E30" w:rsidRDefault="00A95E30" w:rsidP="00D44757"/>
    <w:p w14:paraId="43B445D5" w14:textId="77777777" w:rsidR="00567EA1" w:rsidRPr="0014047A" w:rsidRDefault="00567EA1" w:rsidP="00D44757"/>
    <w:p w14:paraId="4E6A9C92" w14:textId="74514797" w:rsidR="0014047A" w:rsidRDefault="00BD2A13" w:rsidP="00BD2A13">
      <w:pPr>
        <w:pStyle w:val="Heading2"/>
      </w:pPr>
      <w:bookmarkStart w:id="11" w:name="_Toc35176915"/>
      <w:r>
        <w:rPr>
          <w:rFonts w:hint="eastAsia"/>
        </w:rPr>
        <w:t xml:space="preserve">프론트엔드 </w:t>
      </w:r>
      <w:r w:rsidR="000C5328">
        <w:rPr>
          <w:rFonts w:hint="eastAsia"/>
        </w:rPr>
        <w:t>개발 기술</w:t>
      </w:r>
      <w:bookmarkEnd w:id="11"/>
    </w:p>
    <w:p w14:paraId="75073314" w14:textId="6C93381D" w:rsidR="00F162A3" w:rsidRDefault="00A969CD" w:rsidP="00A2765E">
      <w:r>
        <w:rPr>
          <w:rFonts w:hint="eastAsia"/>
        </w:rPr>
        <w:t xml:space="preserve">서버에서 실행될 수 밖에 없는 </w:t>
      </w:r>
      <w:r>
        <w:t xml:space="preserve">DB </w:t>
      </w:r>
      <w:r>
        <w:rPr>
          <w:rFonts w:hint="eastAsia"/>
        </w:rPr>
        <w:t>관련 기능을 제외한 대부분의 기능을</w:t>
      </w:r>
    </w:p>
    <w:p w14:paraId="66DCA75F" w14:textId="6B19F110" w:rsidR="00A969CD" w:rsidRDefault="00A969CD" w:rsidP="00A2765E">
      <w:r>
        <w:rPr>
          <w:rFonts w:hint="eastAsia"/>
        </w:rPr>
        <w:t xml:space="preserve">웹브라우저에서 실행되는 </w:t>
      </w:r>
      <w:r>
        <w:t xml:space="preserve">javascript </w:t>
      </w:r>
      <w:r w:rsidR="00896288">
        <w:rPr>
          <w:rFonts w:hint="eastAsia"/>
        </w:rPr>
        <w:t>코드</w:t>
      </w:r>
      <w:r>
        <w:rPr>
          <w:rFonts w:hint="eastAsia"/>
        </w:rPr>
        <w:t>로 구현하는 방식.</w:t>
      </w:r>
    </w:p>
    <w:p w14:paraId="1DE04AD0" w14:textId="77777777" w:rsidR="00A969CD" w:rsidRPr="00896288" w:rsidRDefault="00A969CD" w:rsidP="00A2765E"/>
    <w:p w14:paraId="569B0A04" w14:textId="39455189" w:rsidR="00806D63" w:rsidRDefault="00806D63" w:rsidP="00806D63">
      <w:r>
        <w:rPr>
          <w:rFonts w:hint="eastAsia"/>
        </w:rPr>
        <w:t>웹브라우저 창에 그려질 화면을,</w:t>
      </w:r>
      <w:r>
        <w:t xml:space="preserve"> </w:t>
      </w:r>
      <w:r>
        <w:rPr>
          <w:rFonts w:hint="eastAsia"/>
        </w:rPr>
        <w:t xml:space="preserve">웹브라우저에서 실행되는 </w:t>
      </w:r>
      <w:r>
        <w:t xml:space="preserve">javascript </w:t>
      </w:r>
      <w:r>
        <w:rPr>
          <w:rFonts w:hint="eastAsia"/>
        </w:rPr>
        <w:t xml:space="preserve">코드가 </w:t>
      </w:r>
      <w:r w:rsidR="005F0D56">
        <w:rPr>
          <w:rFonts w:hint="eastAsia"/>
        </w:rPr>
        <w:t>만들</w:t>
      </w:r>
      <w:r>
        <w:rPr>
          <w:rFonts w:hint="eastAsia"/>
        </w:rPr>
        <w:t>고 제어하기 때문에,</w:t>
      </w:r>
    </w:p>
    <w:p w14:paraId="6FCA7207" w14:textId="5B705D50" w:rsidR="00806D63" w:rsidRDefault="00806D63" w:rsidP="00806D63">
      <w:r>
        <w:rPr>
          <w:rFonts w:hint="eastAsia"/>
        </w:rPr>
        <w:t xml:space="preserve">화면 </w:t>
      </w:r>
      <w:r w:rsidR="00AE2DAD">
        <w:rPr>
          <w:rFonts w:hint="eastAsia"/>
        </w:rPr>
        <w:t>반응 속도가 빠르고 매끄럽다.</w:t>
      </w:r>
    </w:p>
    <w:p w14:paraId="00B8A8F9" w14:textId="3D3284A2" w:rsidR="004F562E" w:rsidRDefault="00466827" w:rsidP="00806D63">
      <w:r>
        <w:rPr>
          <w:rFonts w:hint="eastAsia"/>
        </w:rPr>
        <w:t>모바일 앱처럼 느껴지는</w:t>
      </w:r>
      <w:r>
        <w:t xml:space="preserve">, </w:t>
      </w:r>
      <w:r>
        <w:rPr>
          <w:rFonts w:hint="eastAsia"/>
        </w:rPr>
        <w:t xml:space="preserve">빠르고 매끄러운 </w:t>
      </w:r>
      <w:r>
        <w:t xml:space="preserve">UI </w:t>
      </w:r>
      <w:r>
        <w:rPr>
          <w:rFonts w:hint="eastAsia"/>
        </w:rPr>
        <w:t>구현</w:t>
      </w:r>
      <w:r w:rsidR="00A7169A">
        <w:rPr>
          <w:rFonts w:hint="eastAsia"/>
        </w:rPr>
        <w:t>이</w:t>
      </w:r>
      <w:r>
        <w:rPr>
          <w:rFonts w:hint="eastAsia"/>
        </w:rPr>
        <w:t xml:space="preserve"> 가능</w:t>
      </w:r>
      <w:r w:rsidR="00A7169A">
        <w:rPr>
          <w:rFonts w:hint="eastAsia"/>
        </w:rPr>
        <w:t>하다.</w:t>
      </w:r>
    </w:p>
    <w:p w14:paraId="56170AF3" w14:textId="1E5D1D05" w:rsidR="003D3D77" w:rsidRDefault="003D3D77" w:rsidP="00806D63">
      <w:r>
        <w:rPr>
          <w:rFonts w:hint="eastAsia"/>
        </w:rPr>
        <w:t xml:space="preserve">실시간 </w:t>
      </w:r>
      <w:r w:rsidR="006A44B3">
        <w:rPr>
          <w:rFonts w:hint="eastAsia"/>
        </w:rPr>
        <w:t>게</w:t>
      </w:r>
      <w:r>
        <w:rPr>
          <w:rFonts w:hint="eastAsia"/>
        </w:rPr>
        <w:t>임</w:t>
      </w:r>
      <w:r w:rsidR="000639B9">
        <w:rPr>
          <w:rFonts w:hint="eastAsia"/>
        </w:rPr>
        <w:t>,</w:t>
      </w:r>
      <w:r w:rsidR="000639B9">
        <w:t xml:space="preserve"> </w:t>
      </w:r>
      <w:r w:rsidR="000639B9">
        <w:rPr>
          <w:rFonts w:hint="eastAsia"/>
        </w:rPr>
        <w:t>워드프로세서,</w:t>
      </w:r>
      <w:r w:rsidR="000639B9">
        <w:t xml:space="preserve"> </w:t>
      </w:r>
      <w:r w:rsidR="00C22468">
        <w:rPr>
          <w:rFonts w:hint="eastAsia"/>
        </w:rPr>
        <w:t xml:space="preserve">동영상 플레이어 등 </w:t>
      </w:r>
      <w:r w:rsidR="00231304">
        <w:t xml:space="preserve">PC </w:t>
      </w:r>
      <w:r w:rsidR="000B5A24">
        <w:rPr>
          <w:rFonts w:hint="eastAsia"/>
        </w:rPr>
        <w:t xml:space="preserve">앱과 같은 기능 대부분 </w:t>
      </w:r>
      <w:r w:rsidR="00C22468">
        <w:rPr>
          <w:rFonts w:hint="eastAsia"/>
        </w:rPr>
        <w:t>구현 가능</w:t>
      </w:r>
      <w:r w:rsidR="000B5A24">
        <w:rPr>
          <w:rFonts w:hint="eastAsia"/>
        </w:rPr>
        <w:t>하다.</w:t>
      </w:r>
    </w:p>
    <w:p w14:paraId="752F11F2" w14:textId="29D0558B" w:rsidR="0093428F" w:rsidRDefault="0093428F" w:rsidP="00806D63"/>
    <w:p w14:paraId="386E8D3D" w14:textId="4B9344C0" w:rsidR="0093428F" w:rsidRDefault="008B408D" w:rsidP="00806D63">
      <w:pPr>
        <w:rPr>
          <w:rFonts w:hAnsi="굴림체"/>
          <w:color w:val="222222"/>
          <w:szCs w:val="20"/>
          <w:shd w:val="clear" w:color="auto" w:fill="FFFFFF"/>
        </w:rPr>
      </w:pPr>
      <w:r>
        <w:rPr>
          <w:rFonts w:hAnsi="굴림체" w:hint="eastAsia"/>
          <w:color w:val="222222"/>
          <w:szCs w:val="20"/>
          <w:shd w:val="clear" w:color="auto" w:fill="FFFFFF"/>
        </w:rPr>
        <w:t>adobe flash가 퇴출되고 있다.</w:t>
      </w:r>
    </w:p>
    <w:p w14:paraId="6BC15217" w14:textId="5A62B19D" w:rsidR="008B408D" w:rsidRDefault="008B408D" w:rsidP="00806D63">
      <w:r>
        <w:rPr>
          <w:rFonts w:hAnsi="굴림체" w:hint="eastAsia"/>
          <w:color w:val="222222"/>
          <w:szCs w:val="20"/>
          <w:shd w:val="clear" w:color="auto" w:fill="FFFFFF"/>
        </w:rPr>
        <w:t>a</w:t>
      </w:r>
      <w:r>
        <w:rPr>
          <w:rFonts w:hAnsi="굴림체"/>
          <w:color w:val="222222"/>
          <w:szCs w:val="20"/>
          <w:shd w:val="clear" w:color="auto" w:fill="FFFFFF"/>
        </w:rPr>
        <w:t>dobe flash</w:t>
      </w:r>
      <w:r>
        <w:rPr>
          <w:rFonts w:hAnsi="굴림체" w:hint="eastAsia"/>
          <w:color w:val="222222"/>
          <w:szCs w:val="20"/>
          <w:shd w:val="clear" w:color="auto" w:fill="FFFFFF"/>
        </w:rPr>
        <w:t>가 담당하던 기능을 j</w:t>
      </w:r>
      <w:r>
        <w:rPr>
          <w:rFonts w:hAnsi="굴림체"/>
          <w:color w:val="222222"/>
          <w:szCs w:val="20"/>
          <w:shd w:val="clear" w:color="auto" w:fill="FFFFFF"/>
        </w:rPr>
        <w:t>avascript</w:t>
      </w:r>
      <w:r w:rsidR="007D53DC">
        <w:rPr>
          <w:rFonts w:hAnsi="굴림체" w:hint="eastAsia"/>
          <w:color w:val="222222"/>
          <w:szCs w:val="20"/>
          <w:shd w:val="clear" w:color="auto" w:fill="FFFFFF"/>
        </w:rPr>
        <w:t>로 구현해야한다.</w:t>
      </w:r>
    </w:p>
    <w:p w14:paraId="0DF19B41" w14:textId="08DDBBE6" w:rsidR="00B7026E" w:rsidRDefault="00B7026E" w:rsidP="00806D63"/>
    <w:p w14:paraId="38106663" w14:textId="2EA9B2EC" w:rsidR="00B304DA" w:rsidRDefault="00B304DA" w:rsidP="00806D63">
      <w:r>
        <w:rPr>
          <w:rFonts w:hint="eastAsia"/>
        </w:rPr>
        <w:t xml:space="preserve">요즘 </w:t>
      </w:r>
      <w:r w:rsidR="00F73468">
        <w:rPr>
          <w:rFonts w:hint="eastAsia"/>
        </w:rPr>
        <w:t xml:space="preserve">뜨거운 </w:t>
      </w:r>
      <w:r>
        <w:rPr>
          <w:rFonts w:hint="eastAsia"/>
        </w:rPr>
        <w:t>대</w:t>
      </w:r>
      <w:r w:rsidR="004F6028">
        <w:rPr>
          <w:rFonts w:hint="eastAsia"/>
        </w:rPr>
        <w:t>세</w:t>
      </w:r>
      <w:r>
        <w:rPr>
          <w:rFonts w:hint="eastAsia"/>
        </w:rPr>
        <w:t xml:space="preserve"> 기술</w:t>
      </w:r>
      <w:r w:rsidR="00A52C88">
        <w:rPr>
          <w:rFonts w:hint="eastAsia"/>
        </w:rPr>
        <w:t>임.</w:t>
      </w:r>
    </w:p>
    <w:p w14:paraId="045A41FF" w14:textId="6D529E03" w:rsidR="004310DB" w:rsidRDefault="00FD2401" w:rsidP="00806D63">
      <w:r>
        <w:rPr>
          <w:rFonts w:hint="eastAsia"/>
        </w:rPr>
        <w:t>프론트엔드 개발 기술로 구현</w:t>
      </w:r>
      <w:r w:rsidR="004310DB">
        <w:rPr>
          <w:rFonts w:hint="eastAsia"/>
        </w:rPr>
        <w:t>되지 않은 웹사이트는</w:t>
      </w:r>
      <w:r w:rsidR="004310DB">
        <w:t xml:space="preserve">, </w:t>
      </w:r>
      <w:r w:rsidR="004310DB">
        <w:rPr>
          <w:rFonts w:hint="eastAsia"/>
        </w:rPr>
        <w:t>촌스</w:t>
      </w:r>
      <w:r w:rsidR="00B86FAD">
        <w:rPr>
          <w:rFonts w:hint="eastAsia"/>
        </w:rPr>
        <w:t>럽게 느껴지는 시대가 되었다.</w:t>
      </w:r>
    </w:p>
    <w:p w14:paraId="1584BE8C" w14:textId="1DB8D6F5" w:rsidR="007D690A" w:rsidRDefault="007D690A" w:rsidP="00806D63"/>
    <w:p w14:paraId="3A9CC65C" w14:textId="3C1F9039" w:rsidR="00D21573" w:rsidRDefault="00D21573" w:rsidP="00806D63"/>
    <w:p w14:paraId="21ECB0E0" w14:textId="1881CD16" w:rsidR="00A21E51" w:rsidRDefault="00A21E51" w:rsidP="00A21E51">
      <w:pPr>
        <w:pStyle w:val="Heading2"/>
      </w:pPr>
      <w:bookmarkStart w:id="12" w:name="_Toc35176916"/>
      <w:r>
        <w:rPr>
          <w:rFonts w:hint="eastAsia"/>
        </w:rPr>
        <w:t>백엔드 개발 기술</w:t>
      </w:r>
      <w:bookmarkEnd w:id="12"/>
    </w:p>
    <w:p w14:paraId="64F36AB6" w14:textId="77777777" w:rsidR="00945B30" w:rsidRDefault="00945B30" w:rsidP="00945B30">
      <w:r>
        <w:rPr>
          <w:rFonts w:hint="eastAsia"/>
        </w:rPr>
        <w:t>프론트엔드가 담당하는 부분을 제외하고,</w:t>
      </w:r>
      <w:r>
        <w:t xml:space="preserve"> </w:t>
      </w:r>
      <w:r>
        <w:rPr>
          <w:rFonts w:hint="eastAsia"/>
        </w:rPr>
        <w:t>순수하게 서버가 담당해야하는 부분만 서버에 구현하는 방식.</w:t>
      </w:r>
    </w:p>
    <w:p w14:paraId="55BCA5EF" w14:textId="77777777" w:rsidR="001E34EE" w:rsidRDefault="001E34EE" w:rsidP="00A21E51"/>
    <w:p w14:paraId="41D4BBF0" w14:textId="248296C5" w:rsidR="00D72F52" w:rsidRDefault="00D72F52" w:rsidP="00A21E51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관련 기능</w:t>
      </w:r>
      <w:r w:rsidR="00DA032C">
        <w:rPr>
          <w:rFonts w:hint="eastAsia"/>
        </w:rPr>
        <w:t>을</w:t>
      </w:r>
      <w:r>
        <w:rPr>
          <w:rFonts w:hint="eastAsia"/>
        </w:rPr>
        <w:t xml:space="preserve"> 프론트엔드</w:t>
      </w:r>
      <w:r w:rsidR="00DA032C">
        <w:rPr>
          <w:rFonts w:hint="eastAsia"/>
        </w:rPr>
        <w:t>가 담당하기</w:t>
      </w:r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 xml:space="preserve">서버의 코드는 </w:t>
      </w:r>
      <w:r w:rsidR="00A9487C">
        <w:t xml:space="preserve">DB </w:t>
      </w:r>
      <w:r w:rsidR="00A9487C">
        <w:rPr>
          <w:rFonts w:hint="eastAsia"/>
        </w:rPr>
        <w:t xml:space="preserve">관련 기능만 </w:t>
      </w:r>
      <w:r w:rsidR="00DD7926">
        <w:rPr>
          <w:rFonts w:hint="eastAsia"/>
        </w:rPr>
        <w:t>담당하면 된다.</w:t>
      </w:r>
    </w:p>
    <w:p w14:paraId="40DECA4D" w14:textId="3E03B16E" w:rsidR="00955B09" w:rsidRDefault="00955B09" w:rsidP="00A21E51"/>
    <w:p w14:paraId="2EBAB16A" w14:textId="387B72DE" w:rsidR="00955B09" w:rsidRDefault="00955B09" w:rsidP="00A21E51">
      <w:r>
        <w:rPr>
          <w:rFonts w:hint="eastAsia"/>
        </w:rPr>
        <w:t>소규모 서버</w:t>
      </w:r>
      <w:r w:rsidR="00025722">
        <w:rPr>
          <w:rFonts w:hint="eastAsia"/>
        </w:rPr>
        <w:t>를 구현할 때에는</w:t>
      </w:r>
    </w:p>
    <w:p w14:paraId="3D0BAA9B" w14:textId="00ECD6E2" w:rsidR="00955B09" w:rsidRDefault="00955B09" w:rsidP="00A21E51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관련 기능만 구현하면 되기 때문에,</w:t>
      </w:r>
      <w:r>
        <w:t xml:space="preserve"> </w:t>
      </w:r>
      <w:r w:rsidR="00A52E39">
        <w:rPr>
          <w:rFonts w:hint="eastAsia"/>
        </w:rPr>
        <w:t xml:space="preserve">아주 </w:t>
      </w:r>
      <w:r w:rsidR="00A852D9">
        <w:rPr>
          <w:rFonts w:hint="eastAsia"/>
        </w:rPr>
        <w:t xml:space="preserve">빠르고 </w:t>
      </w:r>
      <w:r w:rsidR="00A52E39">
        <w:rPr>
          <w:rFonts w:hint="eastAsia"/>
        </w:rPr>
        <w:t>간단하게 구현 가능하다.</w:t>
      </w:r>
    </w:p>
    <w:p w14:paraId="6CE4724B" w14:textId="09E89C99" w:rsidR="001E34EE" w:rsidRDefault="001E34EE" w:rsidP="00A21E51"/>
    <w:p w14:paraId="3BCC3E5F" w14:textId="0E04D267" w:rsidR="0016160C" w:rsidRDefault="0016160C" w:rsidP="00A21E51">
      <w:r>
        <w:rPr>
          <w:rFonts w:hint="eastAsia"/>
        </w:rPr>
        <w:t>대규모 서버</w:t>
      </w:r>
      <w:r w:rsidR="009172CD">
        <w:rPr>
          <w:rFonts w:hint="eastAsia"/>
        </w:rPr>
        <w:t>를</w:t>
      </w:r>
      <w:r>
        <w:rPr>
          <w:rFonts w:hint="eastAsia"/>
        </w:rPr>
        <w:t xml:space="preserve"> 구현</w:t>
      </w:r>
      <w:r w:rsidR="009172CD">
        <w:rPr>
          <w:rFonts w:hint="eastAsia"/>
        </w:rPr>
        <w:t xml:space="preserve">할 때에는 </w:t>
      </w:r>
    </w:p>
    <w:p w14:paraId="2F8BE0FB" w14:textId="70FD14E0" w:rsidR="00701598" w:rsidRDefault="00BD0079" w:rsidP="00A21E51">
      <w:r>
        <w:rPr>
          <w:rFonts w:hint="eastAsia"/>
        </w:rPr>
        <w:t>보안,</w:t>
      </w:r>
      <w:r>
        <w:t xml:space="preserve"> </w:t>
      </w:r>
      <w:r w:rsidR="00B14F3D">
        <w:rPr>
          <w:rFonts w:hint="eastAsia"/>
        </w:rPr>
        <w:t>분산 데이터 처리,</w:t>
      </w:r>
      <w:r w:rsidR="00B14F3D">
        <w:t xml:space="preserve"> </w:t>
      </w:r>
      <w:r w:rsidR="001D50A4">
        <w:rPr>
          <w:rFonts w:hint="eastAsia"/>
        </w:rPr>
        <w:t>병렬 처리,</w:t>
      </w:r>
      <w:r w:rsidR="00785E43">
        <w:t xml:space="preserve"> </w:t>
      </w:r>
      <w:r w:rsidR="00785E43">
        <w:rPr>
          <w:rFonts w:hint="eastAsia"/>
        </w:rPr>
        <w:t>검색 엔진,</w:t>
      </w:r>
      <w:r w:rsidR="001D50A4">
        <w:t xml:space="preserve"> </w:t>
      </w:r>
      <w:r w:rsidR="00504032">
        <w:rPr>
          <w:rFonts w:hint="eastAsia"/>
        </w:rPr>
        <w:t>빅데이터 처리</w:t>
      </w:r>
      <w:r w:rsidR="001D50A4">
        <w:rPr>
          <w:rFonts w:hint="eastAsia"/>
        </w:rPr>
        <w:t xml:space="preserve"> </w:t>
      </w:r>
      <w:r w:rsidR="009172CD">
        <w:rPr>
          <w:rFonts w:hint="eastAsia"/>
        </w:rPr>
        <w:t>기술 등이 필요하다.</w:t>
      </w:r>
    </w:p>
    <w:p w14:paraId="388EF146" w14:textId="0503558F" w:rsidR="00DD7926" w:rsidRDefault="009172CD" w:rsidP="00A21E51">
      <w:r>
        <w:t>(</w:t>
      </w:r>
      <w:r>
        <w:rPr>
          <w:rFonts w:hint="eastAsia"/>
        </w:rPr>
        <w:t>예:</w:t>
      </w:r>
      <w:r w:rsidR="00701598">
        <w:t xml:space="preserve"> </w:t>
      </w:r>
      <w:r w:rsidR="00701598">
        <w:rPr>
          <w:rFonts w:hint="eastAsia"/>
        </w:rPr>
        <w:t>대형 쇼핑몰,</w:t>
      </w:r>
      <w:r w:rsidR="00701598">
        <w:t xml:space="preserve"> </w:t>
      </w:r>
      <w:r w:rsidR="00701598">
        <w:rPr>
          <w:rFonts w:hint="eastAsia"/>
        </w:rPr>
        <w:t>인터넷 뱅킹,</w:t>
      </w:r>
      <w:r w:rsidR="00701598">
        <w:t xml:space="preserve"> </w:t>
      </w:r>
      <w:r w:rsidR="00701598">
        <w:rPr>
          <w:rFonts w:hint="eastAsia"/>
        </w:rPr>
        <w:t>네이버</w:t>
      </w:r>
      <w:r w:rsidR="00F60D28">
        <w:rPr>
          <w:rFonts w:hint="eastAsia"/>
        </w:rPr>
        <w:t>,</w:t>
      </w:r>
      <w:r w:rsidR="00F60D28">
        <w:t xml:space="preserve"> </w:t>
      </w:r>
      <w:r w:rsidR="00F60D28">
        <w:rPr>
          <w:rFonts w:hint="eastAsia"/>
        </w:rPr>
        <w:t>다음</w:t>
      </w:r>
      <w:r w:rsidR="00785E43">
        <w:rPr>
          <w:rFonts w:hint="eastAsia"/>
        </w:rPr>
        <w:t>,</w:t>
      </w:r>
      <w:r w:rsidR="00785E43">
        <w:t xml:space="preserve"> </w:t>
      </w:r>
      <w:r w:rsidR="00785E43">
        <w:rPr>
          <w:rFonts w:hint="eastAsia"/>
        </w:rPr>
        <w:t>구글</w:t>
      </w:r>
      <w:r w:rsidR="00701598">
        <w:rPr>
          <w:rFonts w:hint="eastAsia"/>
        </w:rPr>
        <w:t>)</w:t>
      </w:r>
    </w:p>
    <w:p w14:paraId="0F2E64DF" w14:textId="01E06980" w:rsidR="0016160C" w:rsidRPr="00785E43" w:rsidRDefault="0016160C" w:rsidP="00A21E51"/>
    <w:p w14:paraId="271ED139" w14:textId="1DEA1928" w:rsidR="003F137C" w:rsidRDefault="00403F00" w:rsidP="00A21E51">
      <w:r>
        <w:rPr>
          <w:rFonts w:hint="eastAsia"/>
        </w:rPr>
        <w:t>프론트엔드 개발 기술이 대세이기 때문에,</w:t>
      </w:r>
    </w:p>
    <w:p w14:paraId="38D3E67A" w14:textId="6910A3EA" w:rsidR="00403F00" w:rsidRDefault="00B933EE" w:rsidP="00A21E51">
      <w:r>
        <w:rPr>
          <w:rFonts w:hint="eastAsia"/>
        </w:rPr>
        <w:t>소규모 서버든,</w:t>
      </w:r>
      <w:r>
        <w:t xml:space="preserve"> </w:t>
      </w:r>
      <w:r>
        <w:rPr>
          <w:rFonts w:hint="eastAsia"/>
        </w:rPr>
        <w:t>대규모 서버든,</w:t>
      </w:r>
      <w:r>
        <w:t xml:space="preserve"> </w:t>
      </w:r>
      <w:r>
        <w:rPr>
          <w:rFonts w:hint="eastAsia"/>
        </w:rPr>
        <w:t>백엔드 개발 기술로 구현하는 것도 같이 대세가 되었다.</w:t>
      </w:r>
    </w:p>
    <w:p w14:paraId="3E6D2B10" w14:textId="7D19E398" w:rsidR="009810C8" w:rsidRDefault="009810C8" w:rsidP="00A21E51"/>
    <w:p w14:paraId="653D35CD" w14:textId="632752F9" w:rsidR="00B97BAD" w:rsidRDefault="00B97B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6A700BB" w14:textId="77777777" w:rsidR="009810C8" w:rsidRDefault="009810C8" w:rsidP="00A21E51"/>
    <w:p w14:paraId="2EF2BA3F" w14:textId="6C760071" w:rsidR="009810C8" w:rsidRDefault="009810C8" w:rsidP="009810C8">
      <w:pPr>
        <w:pStyle w:val="Heading2"/>
      </w:pPr>
      <w:bookmarkStart w:id="13" w:name="_Toc35176917"/>
      <w:r>
        <w:rPr>
          <w:rFonts w:hint="eastAsia"/>
        </w:rPr>
        <w:t>풀스택 개발 기술</w:t>
      </w:r>
      <w:bookmarkEnd w:id="13"/>
    </w:p>
    <w:p w14:paraId="1EBA4336" w14:textId="15B48D2F" w:rsidR="00D147F9" w:rsidRDefault="00D147F9" w:rsidP="008469F4">
      <w:r>
        <w:rPr>
          <w:rFonts w:hint="eastAsia"/>
        </w:rPr>
        <w:t xml:space="preserve">소규모 </w:t>
      </w:r>
      <w:r w:rsidR="008469F4">
        <w:rPr>
          <w:rFonts w:hint="eastAsia"/>
        </w:rPr>
        <w:t xml:space="preserve">백엔드 </w:t>
      </w:r>
      <w:r>
        <w:rPr>
          <w:rFonts w:hint="eastAsia"/>
        </w:rPr>
        <w:t>서버</w:t>
      </w:r>
      <w:r w:rsidR="008469F4">
        <w:rPr>
          <w:rFonts w:hint="eastAsia"/>
        </w:rPr>
        <w:t xml:space="preserve"> </w:t>
      </w:r>
      <w:r>
        <w:rPr>
          <w:rFonts w:hint="eastAsia"/>
        </w:rPr>
        <w:t>구현</w:t>
      </w:r>
      <w:r w:rsidR="008469F4">
        <w:rPr>
          <w:rFonts w:hint="eastAsia"/>
        </w:rPr>
        <w:t xml:space="preserve">은 </w:t>
      </w:r>
      <w:r>
        <w:rPr>
          <w:rFonts w:hint="eastAsia"/>
        </w:rPr>
        <w:t xml:space="preserve">아주 </w:t>
      </w:r>
      <w:r w:rsidR="008469F4">
        <w:rPr>
          <w:rFonts w:hint="eastAsia"/>
        </w:rPr>
        <w:t>쉽고</w:t>
      </w:r>
      <w:r>
        <w:rPr>
          <w:rFonts w:hint="eastAsia"/>
        </w:rPr>
        <w:t xml:space="preserve"> 간단하</w:t>
      </w:r>
      <w:r w:rsidR="008469F4">
        <w:rPr>
          <w:rFonts w:hint="eastAsia"/>
        </w:rPr>
        <w:t>기 때문에</w:t>
      </w:r>
    </w:p>
    <w:p w14:paraId="4A98F873" w14:textId="5B2D1196" w:rsidR="008469F4" w:rsidRDefault="008469F4" w:rsidP="008469F4">
      <w:r>
        <w:rPr>
          <w:rFonts w:hint="eastAsia"/>
        </w:rPr>
        <w:t>프론트엔드</w:t>
      </w:r>
      <w:r>
        <w:t xml:space="preserve"> </w:t>
      </w:r>
      <w:r>
        <w:rPr>
          <w:rFonts w:hint="eastAsia"/>
        </w:rPr>
        <w:t>개발자가,</w:t>
      </w:r>
      <w:r>
        <w:t xml:space="preserve"> </w:t>
      </w:r>
      <w:r>
        <w:rPr>
          <w:rFonts w:hint="eastAsia"/>
        </w:rPr>
        <w:t>프론트엔드</w:t>
      </w:r>
      <w:r w:rsidR="00A76AEC">
        <w:rPr>
          <w:rFonts w:hint="eastAsia"/>
        </w:rPr>
        <w:t xml:space="preserve"> 뿐만 아리나</w:t>
      </w:r>
      <w:r>
        <w:rPr>
          <w:rFonts w:hint="eastAsia"/>
        </w:rPr>
        <w:t xml:space="preserve">  백엔드</w:t>
      </w:r>
      <w:r w:rsidR="00A76AEC">
        <w:rPr>
          <w:rFonts w:hint="eastAsia"/>
        </w:rPr>
        <w:t xml:space="preserve"> 서버도 같이 구현하는 경우가 많다.</w:t>
      </w:r>
    </w:p>
    <w:p w14:paraId="645FE2A6" w14:textId="77777777" w:rsidR="00281FEC" w:rsidRDefault="00281FEC" w:rsidP="008469F4"/>
    <w:p w14:paraId="6B088886" w14:textId="14C5A5E9" w:rsidR="00A76AEC" w:rsidRDefault="00281FEC" w:rsidP="008469F4">
      <w:r>
        <w:rPr>
          <w:rFonts w:hint="eastAsia"/>
        </w:rPr>
        <w:t>이렇게 프론트엔드 백엔드 양쪽 다 개발</w:t>
      </w:r>
      <w:r w:rsidR="00CC485A">
        <w:rPr>
          <w:rFonts w:hint="eastAsia"/>
        </w:rPr>
        <w:t>할 수 있는 개발자를 풀스택(</w:t>
      </w:r>
      <w:r w:rsidR="00CC485A">
        <w:t xml:space="preserve">fullstack) </w:t>
      </w:r>
      <w:r w:rsidR="00CC485A">
        <w:rPr>
          <w:rFonts w:hint="eastAsia"/>
        </w:rPr>
        <w:t>개발자라고 한다.</w:t>
      </w:r>
    </w:p>
    <w:p w14:paraId="52C44B60" w14:textId="0ABF85B7" w:rsidR="009810C8" w:rsidRDefault="009810C8" w:rsidP="009810C8"/>
    <w:p w14:paraId="7079723A" w14:textId="6BF7F2AA" w:rsidR="00A204E1" w:rsidRDefault="00A204E1" w:rsidP="009810C8"/>
    <w:p w14:paraId="22254923" w14:textId="77777777" w:rsidR="00A204E1" w:rsidRDefault="00A204E1" w:rsidP="009810C8"/>
    <w:p w14:paraId="68A09F52" w14:textId="77777777" w:rsidR="00A204E1" w:rsidRDefault="00A204E1" w:rsidP="00A204E1">
      <w:pPr>
        <w:pStyle w:val="Heading2"/>
      </w:pPr>
      <w:bookmarkStart w:id="14" w:name="_Toc35176918"/>
      <w:r>
        <w:rPr>
          <w:rFonts w:hint="eastAsia"/>
        </w:rPr>
        <w:t>하이브리드 앱</w:t>
      </w:r>
      <w:r>
        <w:t xml:space="preserve"> (hybrid app)</w:t>
      </w:r>
      <w:bookmarkEnd w:id="14"/>
    </w:p>
    <w:p w14:paraId="750D0A5E" w14:textId="77777777" w:rsidR="00A204E1" w:rsidRDefault="00A204E1" w:rsidP="00A204E1">
      <w:r>
        <w:rPr>
          <w:rFonts w:hint="eastAsia"/>
        </w:rPr>
        <w:t>프론트엔드 개발 기술을 사용하여 모바일 앱도 구현할 수 있다.</w:t>
      </w:r>
    </w:p>
    <w:p w14:paraId="1053A27A" w14:textId="77777777" w:rsidR="00A204E1" w:rsidRPr="004118FD" w:rsidRDefault="00A204E1" w:rsidP="00A204E1">
      <w:r>
        <w:rPr>
          <w:rFonts w:hint="eastAsia"/>
        </w:rPr>
        <w:t>이런 앱들을 하이브리드 앱이라고 한다.</w:t>
      </w:r>
    </w:p>
    <w:p w14:paraId="738CCC34" w14:textId="77777777" w:rsidR="00A204E1" w:rsidRDefault="00A204E1" w:rsidP="00A204E1"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네이버 앱,</w:t>
      </w:r>
      <w:r>
        <w:t xml:space="preserve"> facebook </w:t>
      </w:r>
      <w:r>
        <w:rPr>
          <w:rFonts w:hint="eastAsia"/>
        </w:rPr>
        <w:t>앱)</w:t>
      </w:r>
    </w:p>
    <w:p w14:paraId="7B82D555" w14:textId="77777777" w:rsidR="00A204E1" w:rsidRDefault="00A204E1" w:rsidP="00A204E1"/>
    <w:p w14:paraId="653F1430" w14:textId="1E5595A1" w:rsidR="00A204E1" w:rsidRDefault="00A204E1" w:rsidP="000C3BB4">
      <w:pPr>
        <w:pStyle w:val="Heading3"/>
      </w:pPr>
      <w:r>
        <w:rPr>
          <w:rFonts w:hint="eastAsia"/>
        </w:rPr>
        <w:t>장점</w:t>
      </w:r>
    </w:p>
    <w:p w14:paraId="5BE3FEF0" w14:textId="2F712C5B" w:rsidR="000C3BB4" w:rsidRDefault="000C3BB4" w:rsidP="000C3BB4">
      <w:r>
        <w:rPr>
          <w:rFonts w:hint="eastAsia"/>
        </w:rPr>
        <w:t>프론트엔드 개발 기술을 사용하여,</w:t>
      </w:r>
    </w:p>
    <w:p w14:paraId="5459FA35" w14:textId="48E6BEA1" w:rsidR="000C3BB4" w:rsidRDefault="000C3BB4" w:rsidP="000C3BB4">
      <w:r>
        <w:rPr>
          <w:rFonts w:hint="eastAsia"/>
        </w:rPr>
        <w:t xml:space="preserve">모바일 웹사이트와 </w:t>
      </w:r>
      <w:r w:rsidR="004C32F4">
        <w:rPr>
          <w:rFonts w:hint="eastAsia"/>
        </w:rPr>
        <w:t>안드로이드</w:t>
      </w:r>
      <w:r>
        <w:rPr>
          <w:rFonts w:hint="eastAsia"/>
        </w:rPr>
        <w:t xml:space="preserve"> 앱</w:t>
      </w:r>
      <w:r w:rsidR="004C32F4">
        <w:rPr>
          <w:rFonts w:hint="eastAsia"/>
        </w:rPr>
        <w:t>,</w:t>
      </w:r>
      <w:r w:rsidR="004C32F4">
        <w:t xml:space="preserve"> </w:t>
      </w:r>
      <w:r w:rsidR="004C32F4">
        <w:rPr>
          <w:rFonts w:hint="eastAsia"/>
        </w:rPr>
        <w:t>아이폰 앱</w:t>
      </w:r>
      <w:r>
        <w:rPr>
          <w:rFonts w:hint="eastAsia"/>
        </w:rPr>
        <w:t>을 한 번에 구현할 수 있다.</w:t>
      </w:r>
    </w:p>
    <w:p w14:paraId="3FF66E72" w14:textId="145946B4" w:rsidR="00A204E1" w:rsidRDefault="00A204E1" w:rsidP="00A204E1"/>
    <w:p w14:paraId="3FFA1253" w14:textId="607A6FCD" w:rsidR="00486F9D" w:rsidRDefault="00486F9D" w:rsidP="00486F9D">
      <w:pPr>
        <w:pStyle w:val="Heading3"/>
      </w:pPr>
      <w:r>
        <w:rPr>
          <w:rFonts w:hint="eastAsia"/>
        </w:rPr>
        <w:t>단점</w:t>
      </w:r>
    </w:p>
    <w:p w14:paraId="541FF618" w14:textId="2532B730" w:rsidR="00486F9D" w:rsidRPr="00486F9D" w:rsidRDefault="00720B4B" w:rsidP="00486F9D">
      <w:r>
        <w:rPr>
          <w:rFonts w:hint="eastAsia"/>
        </w:rPr>
        <w:t xml:space="preserve">하이브리드 앱이 </w:t>
      </w:r>
      <w:r w:rsidR="00070AC8">
        <w:rPr>
          <w:rFonts w:hint="eastAsia"/>
        </w:rPr>
        <w:t xml:space="preserve">네이티브 앱보다 </w:t>
      </w:r>
      <w:r w:rsidR="00486F9D">
        <w:rPr>
          <w:rFonts w:hint="eastAsia"/>
        </w:rPr>
        <w:t>약간 느리다.</w:t>
      </w:r>
    </w:p>
    <w:p w14:paraId="4003B0C0" w14:textId="77777777" w:rsidR="00A204E1" w:rsidRPr="00D147F9" w:rsidRDefault="00A204E1" w:rsidP="009810C8"/>
    <w:p w14:paraId="5EE84552" w14:textId="77777777" w:rsidR="009810C8" w:rsidRPr="009810C8" w:rsidRDefault="009810C8" w:rsidP="009810C8"/>
    <w:p w14:paraId="75D09F22" w14:textId="7EF503C4" w:rsidR="00A2765E" w:rsidRDefault="00A2765E" w:rsidP="00A2765E"/>
    <w:p w14:paraId="189E7C8D" w14:textId="131CFAED" w:rsidR="005F49DA" w:rsidRDefault="005F49D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DB1605" w14:textId="0F22DDD0" w:rsidR="005F49DA" w:rsidRDefault="005F49DA" w:rsidP="005F49DA">
      <w:pPr>
        <w:pStyle w:val="Heading1"/>
      </w:pPr>
      <w:bookmarkStart w:id="15" w:name="_Toc35176919"/>
      <w:r>
        <w:rPr>
          <w:rFonts w:hint="eastAsia"/>
        </w:rPr>
        <w:lastRenderedPageBreak/>
        <w:t>웹</w:t>
      </w:r>
      <w:r w:rsidR="00006BD2">
        <w:rPr>
          <w:rFonts w:hint="eastAsia"/>
        </w:rPr>
        <w:t xml:space="preserve">서버 </w:t>
      </w:r>
      <w:r>
        <w:rPr>
          <w:rFonts w:hint="eastAsia"/>
        </w:rPr>
        <w:t>프로그래밍 기술의 종류</w:t>
      </w:r>
      <w:bookmarkEnd w:id="15"/>
    </w:p>
    <w:p w14:paraId="53E6FCCF" w14:textId="5F7D6CD6" w:rsidR="005F49DA" w:rsidRDefault="005F49DA" w:rsidP="005F49DA"/>
    <w:p w14:paraId="3E9F0B7D" w14:textId="694BCA4A" w:rsidR="00A652DF" w:rsidRDefault="00A652DF" w:rsidP="00A652DF">
      <w:pPr>
        <w:pStyle w:val="Heading2"/>
      </w:pPr>
      <w:bookmarkStart w:id="16" w:name="_Toc35176920"/>
      <w:r>
        <w:t>JSP</w:t>
      </w:r>
      <w:r w:rsidR="00C63758">
        <w:t xml:space="preserve"> </w:t>
      </w:r>
      <w:r w:rsidR="00EE047E">
        <w:t>(</w:t>
      </w:r>
      <w:r w:rsidR="00456091">
        <w:t>j</w:t>
      </w:r>
      <w:r w:rsidR="00EE047E">
        <w:t xml:space="preserve">ava </w:t>
      </w:r>
      <w:r w:rsidR="00EE047E">
        <w:rPr>
          <w:rFonts w:hint="eastAsia"/>
        </w:rPr>
        <w:t>언어)</w:t>
      </w:r>
      <w:bookmarkEnd w:id="16"/>
    </w:p>
    <w:p w14:paraId="42F44BE8" w14:textId="77777777" w:rsidR="00DB4DFC" w:rsidRDefault="00DB4DFC" w:rsidP="00DB4DFC">
      <w:pPr>
        <w:pStyle w:val="Heading3"/>
      </w:pPr>
      <w:r>
        <w:rPr>
          <w:rFonts w:hint="eastAsia"/>
        </w:rPr>
        <w:t>장점</w:t>
      </w:r>
    </w:p>
    <w:p w14:paraId="3110DBEC" w14:textId="0ADE2B01" w:rsidR="00DB4DFC" w:rsidRDefault="00DB4DFC" w:rsidP="00DB4DFC">
      <w:r>
        <w:t>Java 서버 프로그래밍</w:t>
      </w:r>
      <w:r w:rsidR="00CA0275">
        <w:rPr>
          <w:rFonts w:hint="eastAsia"/>
        </w:rPr>
        <w:t>의</w:t>
      </w:r>
      <w:r>
        <w:t xml:space="preserve"> 기본이라서, Java 개발자라면 모르면 안된다.</w:t>
      </w:r>
    </w:p>
    <w:p w14:paraId="7809C208" w14:textId="77777777" w:rsidR="00DB4DFC" w:rsidRDefault="00DB4DFC" w:rsidP="00DB4DFC"/>
    <w:p w14:paraId="2965B7FA" w14:textId="77777777" w:rsidR="00DB4DFC" w:rsidRDefault="00DB4DFC" w:rsidP="00DB4DFC">
      <w:pPr>
        <w:pStyle w:val="Heading3"/>
      </w:pPr>
      <w:r>
        <w:rPr>
          <w:rFonts w:hint="eastAsia"/>
        </w:rPr>
        <w:t>단점</w:t>
      </w:r>
    </w:p>
    <w:p w14:paraId="428B36D2" w14:textId="77777777" w:rsidR="005F3C74" w:rsidRDefault="005F3C74" w:rsidP="005F3C74">
      <w:r>
        <w:rPr>
          <w:rFonts w:hint="eastAsia"/>
        </w:rPr>
        <w:t xml:space="preserve">생산성이 낮다 </w:t>
      </w:r>
      <w:r>
        <w:t>(</w:t>
      </w:r>
      <w:r>
        <w:rPr>
          <w:rFonts w:hint="eastAsia"/>
        </w:rPr>
        <w:t>기능에 비해 구현해야할 코드가 많다)</w:t>
      </w:r>
    </w:p>
    <w:p w14:paraId="3E4FB7E1" w14:textId="1DBF53DE" w:rsidR="00DB4DFC" w:rsidRDefault="00DB4DFC" w:rsidP="00DB4DFC">
      <w:r>
        <w:rPr>
          <w:rFonts w:hint="eastAsia"/>
        </w:rPr>
        <w:t>너무</w:t>
      </w:r>
      <w:r>
        <w:t xml:space="preserve"> 기초라서, 이 기술만으로 개발하는 경우는 거의 없다.</w:t>
      </w:r>
    </w:p>
    <w:p w14:paraId="5F5910FF" w14:textId="4BE99973" w:rsidR="005714C7" w:rsidRDefault="005714C7" w:rsidP="00DB4DFC"/>
    <w:p w14:paraId="5BB0B568" w14:textId="7A2F2C13" w:rsidR="00BE113C" w:rsidRDefault="00BE113C" w:rsidP="00BE113C">
      <w:pPr>
        <w:pStyle w:val="Heading3"/>
      </w:pPr>
      <w:r>
        <w:rPr>
          <w:rFonts w:hint="eastAsia"/>
        </w:rPr>
        <w:t>요약</w:t>
      </w:r>
    </w:p>
    <w:p w14:paraId="7EBAC391" w14:textId="7489E1CB" w:rsidR="00BE113C" w:rsidRDefault="00BE113C" w:rsidP="00BE113C">
      <w:r>
        <w:rPr>
          <w:rFonts w:hint="eastAsia"/>
        </w:rPr>
        <w:t>시대</w:t>
      </w:r>
      <w:r w:rsidR="00172F2A">
        <w:rPr>
          <w:rFonts w:hint="eastAsia"/>
        </w:rPr>
        <w:t>의 발전</w:t>
      </w:r>
      <w:r>
        <w:rPr>
          <w:rFonts w:hint="eastAsia"/>
        </w:rPr>
        <w:t>에 뒤떨어지는 기초 기술이지만,</w:t>
      </w:r>
      <w:r>
        <w:t xml:space="preserve"> </w:t>
      </w:r>
      <w:r w:rsidR="004B7EEF">
        <w:t>Java 개발자라면</w:t>
      </w:r>
      <w:r w:rsidR="004B7EEF">
        <w:rPr>
          <w:rFonts w:hint="eastAsia"/>
        </w:rPr>
        <w:t xml:space="preserve"> </w:t>
      </w:r>
      <w:r>
        <w:rPr>
          <w:rFonts w:hint="eastAsia"/>
        </w:rPr>
        <w:t>배워야 한다.</w:t>
      </w:r>
    </w:p>
    <w:p w14:paraId="1736ABC4" w14:textId="77777777" w:rsidR="00BE113C" w:rsidRPr="004B7EEF" w:rsidRDefault="00BE113C" w:rsidP="00BE113C"/>
    <w:p w14:paraId="2FA5A7AA" w14:textId="1CE7AA58" w:rsidR="005F49DA" w:rsidRDefault="005F49DA" w:rsidP="005F49DA"/>
    <w:p w14:paraId="7E7EA84A" w14:textId="637FECE1" w:rsidR="00172F2A" w:rsidRDefault="005F3C74" w:rsidP="009A538A">
      <w:pPr>
        <w:pStyle w:val="Heading2"/>
      </w:pPr>
      <w:bookmarkStart w:id="17" w:name="_Toc35176921"/>
      <w:r>
        <w:rPr>
          <w:rFonts w:hint="eastAsia"/>
        </w:rPr>
        <w:t>p</w:t>
      </w:r>
      <w:r>
        <w:t>hp</w:t>
      </w:r>
      <w:bookmarkEnd w:id="17"/>
    </w:p>
    <w:p w14:paraId="0F4E056F" w14:textId="77777777" w:rsidR="003C0A11" w:rsidRDefault="003C0A11" w:rsidP="003C0A11">
      <w:pPr>
        <w:pStyle w:val="Heading3"/>
      </w:pPr>
      <w:r>
        <w:rPr>
          <w:rFonts w:hint="eastAsia"/>
        </w:rPr>
        <w:t>장점</w:t>
      </w:r>
    </w:p>
    <w:p w14:paraId="3F333C88" w14:textId="689D4071" w:rsidR="003C0A11" w:rsidRDefault="003C0A11" w:rsidP="003C0A11">
      <w:r>
        <w:t>홈페이지, 블로그 등, 일반적인 웹</w:t>
      </w:r>
      <w:r w:rsidR="009F0C5C">
        <w:rPr>
          <w:rFonts w:hint="eastAsia"/>
        </w:rPr>
        <w:t xml:space="preserve">서버 </w:t>
      </w:r>
      <w:r>
        <w:t>프로그래밍 대표 기술.</w:t>
      </w:r>
    </w:p>
    <w:p w14:paraId="185A5120" w14:textId="2F83C0AC" w:rsidR="003C0A11" w:rsidRDefault="0094254D" w:rsidP="003C0A11">
      <w:r>
        <w:rPr>
          <w:rFonts w:hint="eastAsia"/>
        </w:rPr>
        <w:t xml:space="preserve">비교적 </w:t>
      </w:r>
      <w:r w:rsidR="003C0A11">
        <w:rPr>
          <w:rFonts w:hint="eastAsia"/>
        </w:rPr>
        <w:t>높은</w:t>
      </w:r>
      <w:r w:rsidR="003C0A11">
        <w:t xml:space="preserve"> 생산성.</w:t>
      </w:r>
    </w:p>
    <w:p w14:paraId="606337A8" w14:textId="77777777" w:rsidR="003C0A11" w:rsidRDefault="003C0A11" w:rsidP="003C0A11"/>
    <w:p w14:paraId="595B0F0E" w14:textId="77777777" w:rsidR="003C0A11" w:rsidRDefault="003C0A11" w:rsidP="0094254D">
      <w:pPr>
        <w:pStyle w:val="Heading3"/>
      </w:pPr>
      <w:r>
        <w:rPr>
          <w:rFonts w:hint="eastAsia"/>
        </w:rPr>
        <w:t>단점</w:t>
      </w:r>
    </w:p>
    <w:p w14:paraId="155D82ED" w14:textId="2FFDB4D2" w:rsidR="003C0A11" w:rsidRDefault="00D873E4" w:rsidP="003C0A11">
      <w:r>
        <w:rPr>
          <w:rFonts w:hint="eastAsia"/>
        </w:rPr>
        <w:t xml:space="preserve">평범한 웹사이트 개발에는 </w:t>
      </w:r>
      <w:r w:rsidR="003C0A11">
        <w:t>단점이 거의 없고,</w:t>
      </w:r>
    </w:p>
    <w:p w14:paraId="3DAF5359" w14:textId="3EE68879" w:rsidR="005F3C74" w:rsidRPr="005F3C74" w:rsidRDefault="003C0A11" w:rsidP="003C0A11">
      <w:r>
        <w:t xml:space="preserve">DB 로직이 복잡한 </w:t>
      </w:r>
      <w:r w:rsidR="004F0083">
        <w:rPr>
          <w:rFonts w:hint="eastAsia"/>
        </w:rPr>
        <w:t>대형 정보시스템</w:t>
      </w:r>
      <w:r>
        <w:t xml:space="preserve"> 개발에는 부족함.</w:t>
      </w:r>
    </w:p>
    <w:p w14:paraId="5A6C8629" w14:textId="24E0F6A2" w:rsidR="000907FF" w:rsidRDefault="000907FF" w:rsidP="005F49DA"/>
    <w:p w14:paraId="6562698F" w14:textId="17D4A950" w:rsidR="00B640AD" w:rsidRDefault="00B640AD" w:rsidP="00B640AD">
      <w:pPr>
        <w:pStyle w:val="Heading3"/>
      </w:pPr>
      <w:r>
        <w:rPr>
          <w:rFonts w:hint="eastAsia"/>
        </w:rPr>
        <w:t>요약</w:t>
      </w:r>
    </w:p>
    <w:p w14:paraId="5470256C" w14:textId="0F0CA708" w:rsidR="00B640AD" w:rsidRDefault="00EB790E" w:rsidP="00B640AD">
      <w:r>
        <w:rPr>
          <w:rFonts w:hint="eastAsia"/>
        </w:rPr>
        <w:t>인터넷 뱅킹,</w:t>
      </w:r>
      <w:r>
        <w:t xml:space="preserve"> </w:t>
      </w:r>
      <w:r w:rsidR="005A5EC7">
        <w:rPr>
          <w:rFonts w:hint="eastAsia"/>
        </w:rPr>
        <w:t xml:space="preserve">대형 </w:t>
      </w:r>
      <w:r>
        <w:rPr>
          <w:rFonts w:hint="eastAsia"/>
        </w:rPr>
        <w:t>쇼핑몰 등 정보시스템 개발에는 거의 사용되지 않는다</w:t>
      </w:r>
      <w:r>
        <w:t>.</w:t>
      </w:r>
    </w:p>
    <w:p w14:paraId="0A486558" w14:textId="0328D9A4" w:rsidR="00EB790E" w:rsidRDefault="00DB6D62" w:rsidP="00B640AD">
      <w:r>
        <w:rPr>
          <w:rFonts w:hint="eastAsia"/>
        </w:rPr>
        <w:t>홈페이지,</w:t>
      </w:r>
      <w:r>
        <w:t xml:space="preserve"> </w:t>
      </w:r>
      <w:r w:rsidR="008539AF">
        <w:rPr>
          <w:rFonts w:hint="eastAsia"/>
        </w:rPr>
        <w:t>소규모 쇼핑몰</w:t>
      </w:r>
      <w:r>
        <w:rPr>
          <w:rFonts w:hint="eastAsia"/>
        </w:rPr>
        <w:t xml:space="preserve"> 등 </w:t>
      </w:r>
      <w:r w:rsidR="00DE660F">
        <w:rPr>
          <w:rFonts w:hint="eastAsia"/>
        </w:rPr>
        <w:t xml:space="preserve">평범한 </w:t>
      </w:r>
      <w:r w:rsidR="0040136E">
        <w:rPr>
          <w:rFonts w:hint="eastAsia"/>
        </w:rPr>
        <w:t xml:space="preserve">웹사이트 개발에는 </w:t>
      </w:r>
      <w:r w:rsidR="006A642D">
        <w:rPr>
          <w:rFonts w:hint="eastAsia"/>
        </w:rPr>
        <w:t>널리 사용된다.</w:t>
      </w:r>
    </w:p>
    <w:p w14:paraId="782EACB9" w14:textId="0F78AFF9" w:rsidR="00646CDF" w:rsidRDefault="00646CDF" w:rsidP="00B640AD">
      <w:r>
        <w:rPr>
          <w:rFonts w:hint="eastAsia"/>
        </w:rPr>
        <w:t xml:space="preserve">유지보수해야할 </w:t>
      </w:r>
      <w:r>
        <w:t xml:space="preserve">php </w:t>
      </w:r>
      <w:r w:rsidR="00EF137D">
        <w:rPr>
          <w:rFonts w:hint="eastAsia"/>
        </w:rPr>
        <w:t>웹사이트들이 많기 때문에,</w:t>
      </w:r>
      <w:r w:rsidR="00EF137D">
        <w:t xml:space="preserve"> </w:t>
      </w:r>
      <w:r w:rsidR="00F93C1D">
        <w:rPr>
          <w:rFonts w:hint="eastAsia"/>
        </w:rPr>
        <w:t>구인 수요도 적지 않다.</w:t>
      </w:r>
    </w:p>
    <w:p w14:paraId="091DFD06" w14:textId="77777777" w:rsidR="00D74A5F" w:rsidRPr="00E370C0" w:rsidRDefault="00D74A5F" w:rsidP="00B640AD"/>
    <w:p w14:paraId="5EEB0193" w14:textId="77777777" w:rsidR="006A642D" w:rsidRPr="00B640AD" w:rsidRDefault="006A642D" w:rsidP="00B640AD"/>
    <w:p w14:paraId="196E4880" w14:textId="2F118217" w:rsidR="00E370C0" w:rsidRDefault="00E370C0" w:rsidP="00E370C0">
      <w:pPr>
        <w:pStyle w:val="Heading2"/>
      </w:pPr>
      <w:bookmarkStart w:id="18" w:name="_Toc35176922"/>
      <w:r>
        <w:t>django</w:t>
      </w:r>
      <w:r w:rsidR="00EE047E">
        <w:t xml:space="preserve"> (python </w:t>
      </w:r>
      <w:r w:rsidR="00EE047E">
        <w:rPr>
          <w:rFonts w:hint="eastAsia"/>
        </w:rPr>
        <w:t>언어)</w:t>
      </w:r>
      <w:bookmarkEnd w:id="18"/>
    </w:p>
    <w:p w14:paraId="36E025B3" w14:textId="77777777" w:rsidR="00E370C0" w:rsidRDefault="00E370C0" w:rsidP="00E370C0">
      <w:pPr>
        <w:pStyle w:val="Heading3"/>
      </w:pPr>
      <w:r>
        <w:rPr>
          <w:rFonts w:hint="eastAsia"/>
        </w:rPr>
        <w:t>장점</w:t>
      </w:r>
    </w:p>
    <w:p w14:paraId="50131DA4" w14:textId="665B2BA6" w:rsidR="00E370C0" w:rsidRDefault="00E370C0" w:rsidP="00E370C0">
      <w:r>
        <w:t>배우기 쉽고, 생산성이 높다.</w:t>
      </w:r>
    </w:p>
    <w:p w14:paraId="25B2A882" w14:textId="16E82DF3" w:rsidR="00E370C0" w:rsidRDefault="00E35E02" w:rsidP="00E370C0">
      <w:r>
        <w:rPr>
          <w:rFonts w:hint="eastAsia"/>
        </w:rPr>
        <w:t xml:space="preserve">개발자가 아닌 </w:t>
      </w:r>
      <w:r w:rsidR="00E370C0">
        <w:rPr>
          <w:rFonts w:hint="eastAsia"/>
        </w:rPr>
        <w:t>비전문가</w:t>
      </w:r>
      <w:r>
        <w:rPr>
          <w:rFonts w:hint="eastAsia"/>
        </w:rPr>
        <w:t>가</w:t>
      </w:r>
      <w:r w:rsidR="00E370C0">
        <w:t xml:space="preserve"> </w:t>
      </w:r>
      <w:r>
        <w:rPr>
          <w:rFonts w:hint="eastAsia"/>
        </w:rPr>
        <w:t>배우기에</w:t>
      </w:r>
      <w:r w:rsidR="00BA7BF7">
        <w:t xml:space="preserve"> </w:t>
      </w:r>
      <w:r w:rsidR="002B7CDB">
        <w:t xml:space="preserve">python </w:t>
      </w:r>
      <w:r w:rsidR="002B7CDB">
        <w:rPr>
          <w:rFonts w:hint="eastAsia"/>
        </w:rPr>
        <w:t xml:space="preserve">언어와 </w:t>
      </w:r>
      <w:r w:rsidR="002B7CDB">
        <w:t xml:space="preserve">django </w:t>
      </w:r>
      <w:r w:rsidR="00EE047E">
        <w:rPr>
          <w:rFonts w:hint="eastAsia"/>
        </w:rPr>
        <w:t xml:space="preserve">기술이 </w:t>
      </w:r>
      <w:r w:rsidR="00BA7BF7">
        <w:rPr>
          <w:rFonts w:hint="eastAsia"/>
        </w:rPr>
        <w:t>딱 좋다.</w:t>
      </w:r>
    </w:p>
    <w:p w14:paraId="5AAEDACF" w14:textId="77777777" w:rsidR="00E370C0" w:rsidRPr="00EE047E" w:rsidRDefault="00E370C0" w:rsidP="00E370C0"/>
    <w:p w14:paraId="010D1277" w14:textId="77777777" w:rsidR="00E370C0" w:rsidRDefault="00E370C0" w:rsidP="00EE047E">
      <w:pPr>
        <w:pStyle w:val="Heading3"/>
      </w:pPr>
      <w:r>
        <w:rPr>
          <w:rFonts w:hint="eastAsia"/>
        </w:rPr>
        <w:t>단점</w:t>
      </w:r>
    </w:p>
    <w:p w14:paraId="7375AB04" w14:textId="6D8A1BD8" w:rsidR="005F49DA" w:rsidRDefault="00E370C0" w:rsidP="00E370C0">
      <w:r>
        <w:rPr>
          <w:rFonts w:hint="eastAsia"/>
        </w:rPr>
        <w:t>이</w:t>
      </w:r>
      <w:r>
        <w:t xml:space="preserve"> 기술로 취업할 수는 없다.</w:t>
      </w:r>
    </w:p>
    <w:p w14:paraId="0BBA4CFF" w14:textId="6028F2F9" w:rsidR="005F49DA" w:rsidRDefault="005F49DA" w:rsidP="005F49DA"/>
    <w:p w14:paraId="60CFD50C" w14:textId="202D0793" w:rsidR="00456091" w:rsidRDefault="00456091" w:rsidP="005F49DA"/>
    <w:p w14:paraId="7A88608D" w14:textId="70A0189D" w:rsidR="00456091" w:rsidRDefault="00456091" w:rsidP="00456091">
      <w:pPr>
        <w:pStyle w:val="Heading2"/>
      </w:pPr>
      <w:bookmarkStart w:id="19" w:name="_Toc35176923"/>
      <w:r>
        <w:rPr>
          <w:rFonts w:hint="eastAsia"/>
        </w:rPr>
        <w:t>s</w:t>
      </w:r>
      <w:r>
        <w:t xml:space="preserve">pring web mvc (java </w:t>
      </w:r>
      <w:r>
        <w:rPr>
          <w:rFonts w:hint="eastAsia"/>
        </w:rPr>
        <w:t>언어)</w:t>
      </w:r>
      <w:bookmarkEnd w:id="19"/>
    </w:p>
    <w:p w14:paraId="4237C03B" w14:textId="078AE82F" w:rsidR="00EE047E" w:rsidRDefault="00A86C98" w:rsidP="00A86C98">
      <w:pPr>
        <w:pStyle w:val="Heading3"/>
      </w:pPr>
      <w:r>
        <w:rPr>
          <w:rFonts w:hint="eastAsia"/>
        </w:rPr>
        <w:t>장점</w:t>
      </w:r>
    </w:p>
    <w:p w14:paraId="76F9F4F0" w14:textId="2E9DF681" w:rsidR="00A86C98" w:rsidRDefault="00232EFE" w:rsidP="00A86C98">
      <w:r>
        <w:rPr>
          <w:rFonts w:hint="eastAsia"/>
        </w:rPr>
        <w:t xml:space="preserve">대형 정보시스템 </w:t>
      </w:r>
      <w:r w:rsidR="008023C8">
        <w:rPr>
          <w:rFonts w:hint="eastAsia"/>
        </w:rPr>
        <w:t>개발의 대세 기술</w:t>
      </w:r>
    </w:p>
    <w:p w14:paraId="74C65F66" w14:textId="068B784C" w:rsidR="008023C8" w:rsidRDefault="00DB2F87" w:rsidP="00A86C98">
      <w:r>
        <w:rPr>
          <w:rFonts w:hint="eastAsia"/>
        </w:rPr>
        <w:t>높은 생산성</w:t>
      </w:r>
    </w:p>
    <w:p w14:paraId="2F92BF0C" w14:textId="2BB7F51F" w:rsidR="00DB2F87" w:rsidRDefault="00DB2F87" w:rsidP="00A86C98"/>
    <w:p w14:paraId="4B435DDC" w14:textId="03ABBDB3" w:rsidR="00DB2F87" w:rsidRDefault="00DB2F87" w:rsidP="00DB2F87">
      <w:pPr>
        <w:pStyle w:val="Heading3"/>
      </w:pPr>
      <w:r>
        <w:rPr>
          <w:rFonts w:hint="eastAsia"/>
        </w:rPr>
        <w:t>단점</w:t>
      </w:r>
    </w:p>
    <w:p w14:paraId="6E9921DD" w14:textId="0A11F9C7" w:rsidR="008B0849" w:rsidRPr="008B0849" w:rsidRDefault="00010B6F" w:rsidP="008B0849">
      <w:r>
        <w:rPr>
          <w:rFonts w:hint="eastAsia"/>
        </w:rPr>
        <w:t>공부할 양이 많</w:t>
      </w:r>
      <w:r w:rsidR="00714E44">
        <w:rPr>
          <w:rFonts w:hint="eastAsia"/>
        </w:rPr>
        <w:t>아서 진입 장벽이 높은 편이다.</w:t>
      </w:r>
    </w:p>
    <w:p w14:paraId="32F5874F" w14:textId="7C928766" w:rsidR="00D55CF5" w:rsidRPr="00D55CF5" w:rsidRDefault="00D55CF5" w:rsidP="00D55CF5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관련 기능</w:t>
      </w:r>
      <w:r w:rsidR="005E1109">
        <w:rPr>
          <w:rFonts w:hint="eastAsia"/>
        </w:rPr>
        <w:t xml:space="preserve">도 </w:t>
      </w:r>
      <w:r>
        <w:rPr>
          <w:rFonts w:hint="eastAsia"/>
        </w:rPr>
        <w:t>서버에서 구현하는</w:t>
      </w:r>
      <w:r w:rsidR="005E1109">
        <w:t xml:space="preserve"> </w:t>
      </w:r>
      <w:r w:rsidR="005E1109">
        <w:rPr>
          <w:rFonts w:hint="eastAsia"/>
        </w:rPr>
        <w:t>방식은 촌스럽다.</w:t>
      </w:r>
    </w:p>
    <w:p w14:paraId="2533B39F" w14:textId="77777777" w:rsidR="00A86C98" w:rsidRDefault="00A86C98" w:rsidP="005F49DA"/>
    <w:p w14:paraId="105A00E4" w14:textId="60D99973" w:rsidR="005874F3" w:rsidRDefault="005874F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6E0C1D9" w14:textId="0D1D680A" w:rsidR="00EE047E" w:rsidRDefault="000828C5" w:rsidP="005874F3">
      <w:pPr>
        <w:pStyle w:val="Heading1"/>
      </w:pPr>
      <w:bookmarkStart w:id="20" w:name="_Toc35176924"/>
      <w:r>
        <w:rPr>
          <w:rFonts w:hint="eastAsia"/>
        </w:rPr>
        <w:lastRenderedPageBreak/>
        <w:t>프론트엔드 개발 기술의 종류</w:t>
      </w:r>
      <w:bookmarkEnd w:id="20"/>
    </w:p>
    <w:p w14:paraId="1A5B319D" w14:textId="77777777" w:rsidR="00A85A47" w:rsidRDefault="00A85A47" w:rsidP="00A85A47"/>
    <w:p w14:paraId="3C2CF710" w14:textId="7A68A075" w:rsidR="00A85A47" w:rsidRDefault="00A85A47" w:rsidP="00A85A47">
      <w:r>
        <w:rPr>
          <w:rFonts w:hint="eastAsia"/>
        </w:rPr>
        <w:t xml:space="preserve">프론트엔드 개발 기술의 구현 언어는 전부 </w:t>
      </w:r>
      <w:r>
        <w:t xml:space="preserve">javascript </w:t>
      </w:r>
      <w:r>
        <w:rPr>
          <w:rFonts w:hint="eastAsia"/>
        </w:rPr>
        <w:t>이다.</w:t>
      </w:r>
    </w:p>
    <w:p w14:paraId="7158B394" w14:textId="20272BF6" w:rsidR="00A85A47" w:rsidRPr="00A85A47" w:rsidRDefault="00A85A47" w:rsidP="00A85A47">
      <w:r>
        <w:rPr>
          <w:rFonts w:hint="eastAsia"/>
        </w:rPr>
        <w:t xml:space="preserve">웹브라우저에서는 </w:t>
      </w:r>
      <w:r>
        <w:t xml:space="preserve">javascript </w:t>
      </w:r>
      <w:r>
        <w:rPr>
          <w:rFonts w:hint="eastAsia"/>
        </w:rPr>
        <w:t>코드만 실행되기 때문이다.</w:t>
      </w:r>
    </w:p>
    <w:p w14:paraId="14C32B36" w14:textId="6B2D11A2" w:rsidR="000828C5" w:rsidRDefault="000828C5" w:rsidP="000828C5"/>
    <w:p w14:paraId="3B0A70FC" w14:textId="1A9D3436" w:rsidR="000828C5" w:rsidRDefault="000828C5" w:rsidP="000828C5"/>
    <w:p w14:paraId="1BE8CC18" w14:textId="0ED75307" w:rsidR="000828C5" w:rsidRDefault="000828C5" w:rsidP="000828C5">
      <w:pPr>
        <w:pStyle w:val="Heading2"/>
      </w:pPr>
      <w:bookmarkStart w:id="21" w:name="_Toc35176925"/>
      <w:r>
        <w:rPr>
          <w:rFonts w:hint="eastAsia"/>
        </w:rPr>
        <w:t>j</w:t>
      </w:r>
      <w:r>
        <w:t>query</w:t>
      </w:r>
      <w:bookmarkEnd w:id="21"/>
    </w:p>
    <w:p w14:paraId="7598F002" w14:textId="26F6A136" w:rsidR="00855F0E" w:rsidRDefault="00855F0E" w:rsidP="00855F0E">
      <w:pPr>
        <w:pStyle w:val="Heading3"/>
      </w:pPr>
      <w:r>
        <w:rPr>
          <w:rFonts w:hint="eastAsia"/>
        </w:rPr>
        <w:t>장점</w:t>
      </w:r>
    </w:p>
    <w:p w14:paraId="491C2DE0" w14:textId="6193ACB8" w:rsidR="00EF37B7" w:rsidRDefault="00712EEB" w:rsidP="00EF37B7">
      <w:r>
        <w:rPr>
          <w:rFonts w:hint="eastAsia"/>
        </w:rPr>
        <w:t xml:space="preserve">대부분의 기능이 서버에서 실행되는 </w:t>
      </w:r>
      <w:r w:rsidR="00DE5949">
        <w:rPr>
          <w:rFonts w:hint="eastAsia"/>
        </w:rPr>
        <w:t>웹서버 프로그래밍 방식</w:t>
      </w:r>
      <w:r>
        <w:rPr>
          <w:rFonts w:hint="eastAsia"/>
        </w:rPr>
        <w:t>으로 개발할 때</w:t>
      </w:r>
    </w:p>
    <w:p w14:paraId="3C475F2E" w14:textId="77777777" w:rsidR="00712EEB" w:rsidRDefault="00A85A47" w:rsidP="00EF37B7">
      <w:r>
        <w:rPr>
          <w:rFonts w:hint="eastAsia"/>
        </w:rPr>
        <w:t xml:space="preserve">웹브라우저에서 실행될 간단한 코드를 </w:t>
      </w:r>
      <w:r w:rsidR="00BF34CE">
        <w:rPr>
          <w:rFonts w:hint="eastAsia"/>
        </w:rPr>
        <w:t>구현</w:t>
      </w:r>
      <w:r w:rsidR="00712EEB">
        <w:rPr>
          <w:rFonts w:hint="eastAsia"/>
        </w:rPr>
        <w:t>하기에 좋다.</w:t>
      </w:r>
    </w:p>
    <w:p w14:paraId="44D21581" w14:textId="3D26A111" w:rsidR="003A0BC6" w:rsidRDefault="003A0BC6" w:rsidP="00EF37B7"/>
    <w:p w14:paraId="0DFDE005" w14:textId="02FC4E37" w:rsidR="00712EEB" w:rsidRDefault="00712EEB" w:rsidP="00712EEB">
      <w:pPr>
        <w:pStyle w:val="Heading3"/>
      </w:pPr>
      <w:r>
        <w:rPr>
          <w:rFonts w:hint="eastAsia"/>
        </w:rPr>
        <w:t>단점</w:t>
      </w:r>
    </w:p>
    <w:p w14:paraId="74CE3201" w14:textId="0B25A959" w:rsidR="00290C13" w:rsidRDefault="006E7642" w:rsidP="00EF37B7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전체를 개발하는 </w:t>
      </w:r>
      <w:r w:rsidR="00B3736F">
        <w:rPr>
          <w:rFonts w:hint="eastAsia"/>
        </w:rPr>
        <w:t xml:space="preserve">프론트엔드 </w:t>
      </w:r>
      <w:r w:rsidR="00096933">
        <w:rPr>
          <w:rFonts w:hint="eastAsia"/>
        </w:rPr>
        <w:t>개발</w:t>
      </w:r>
      <w:r>
        <w:rPr>
          <w:rFonts w:hint="eastAsia"/>
        </w:rPr>
        <w:t>에는</w:t>
      </w:r>
      <w:r w:rsidR="00096933">
        <w:rPr>
          <w:rFonts w:hint="eastAsia"/>
        </w:rPr>
        <w:t xml:space="preserve"> 무리다.</w:t>
      </w:r>
      <w:r w:rsidR="00290C13">
        <w:t xml:space="preserve"> </w:t>
      </w:r>
    </w:p>
    <w:p w14:paraId="604875B1" w14:textId="4ED388E3" w:rsidR="00EB3A29" w:rsidRPr="00474C4F" w:rsidRDefault="00EB3A29" w:rsidP="00EB3A29"/>
    <w:p w14:paraId="2437391E" w14:textId="07F52D42" w:rsidR="00EB3A29" w:rsidRDefault="00EB3A29" w:rsidP="00EB3A29">
      <w:pPr>
        <w:pStyle w:val="Heading3"/>
      </w:pPr>
      <w:r>
        <w:rPr>
          <w:rFonts w:hint="eastAsia"/>
        </w:rPr>
        <w:t>요약</w:t>
      </w:r>
    </w:p>
    <w:p w14:paraId="63D600DC" w14:textId="6C4154E1" w:rsidR="00EB3A29" w:rsidRDefault="00EB3A29" w:rsidP="00EB3A29">
      <w:r>
        <w:rPr>
          <w:rFonts w:hint="eastAsia"/>
        </w:rPr>
        <w:t>웹서버 프로그래밍의 보조 수단</w:t>
      </w:r>
      <w:r w:rsidR="006E7642">
        <w:rPr>
          <w:rFonts w:hint="eastAsia"/>
        </w:rPr>
        <w:t>으</w:t>
      </w:r>
      <w:r>
        <w:rPr>
          <w:rFonts w:hint="eastAsia"/>
        </w:rPr>
        <w:t xml:space="preserve">로 </w:t>
      </w:r>
      <w:r w:rsidR="00474C4F">
        <w:rPr>
          <w:rFonts w:hint="eastAsia"/>
        </w:rPr>
        <w:t>간단한 기능만 구현</w:t>
      </w:r>
      <w:r w:rsidR="006C0D66">
        <w:rPr>
          <w:rFonts w:hint="eastAsia"/>
        </w:rPr>
        <w:t>하기에 좋지만</w:t>
      </w:r>
      <w:r>
        <w:rPr>
          <w:rFonts w:hint="eastAsia"/>
        </w:rPr>
        <w:t>,</w:t>
      </w:r>
    </w:p>
    <w:p w14:paraId="4ECD0BB0" w14:textId="0225CE01" w:rsidR="00EB3A29" w:rsidRDefault="00EB3A29" w:rsidP="00EB3A29">
      <w:r>
        <w:rPr>
          <w:rFonts w:hint="eastAsia"/>
        </w:rPr>
        <w:t>프론트엔드 개발 기술로는 부족하다.</w:t>
      </w:r>
    </w:p>
    <w:p w14:paraId="7F5CB455" w14:textId="227F1506" w:rsidR="00EB3A29" w:rsidRDefault="00EB3A29" w:rsidP="00EB3A29"/>
    <w:p w14:paraId="00564034" w14:textId="77777777" w:rsidR="00EB3A29" w:rsidRPr="00EB3A29" w:rsidRDefault="00EB3A29" w:rsidP="00EB3A29"/>
    <w:p w14:paraId="3DEB895C" w14:textId="015C9FC0" w:rsidR="00EB3A29" w:rsidRDefault="0064292A" w:rsidP="0064292A">
      <w:pPr>
        <w:pStyle w:val="Heading2"/>
      </w:pPr>
      <w:bookmarkStart w:id="22" w:name="_Toc35176926"/>
      <w:r>
        <w:rPr>
          <w:rFonts w:hint="eastAsia"/>
        </w:rPr>
        <w:t>r</w:t>
      </w:r>
      <w:r>
        <w:t>eact</w:t>
      </w:r>
      <w:r w:rsidR="00CA2500">
        <w:t>.</w:t>
      </w:r>
      <w:r w:rsidR="00CA2500">
        <w:rPr>
          <w:rFonts w:hint="eastAsia"/>
        </w:rPr>
        <w:t>j</w:t>
      </w:r>
      <w:r w:rsidR="00CA2500">
        <w:t>s</w:t>
      </w:r>
      <w:bookmarkEnd w:id="22"/>
    </w:p>
    <w:p w14:paraId="6E6FBD5E" w14:textId="77777777" w:rsidR="008257B6" w:rsidRDefault="008257B6" w:rsidP="008257B6">
      <w:pPr>
        <w:pStyle w:val="Heading3"/>
      </w:pPr>
      <w:r>
        <w:rPr>
          <w:rFonts w:hint="eastAsia"/>
        </w:rPr>
        <w:t>장점</w:t>
      </w:r>
    </w:p>
    <w:p w14:paraId="4FC0A161" w14:textId="77777777" w:rsidR="008257B6" w:rsidRDefault="008257B6" w:rsidP="008257B6">
      <w:r>
        <w:rPr>
          <w:rFonts w:hint="eastAsia"/>
        </w:rPr>
        <w:t>가장</w:t>
      </w:r>
      <w:r>
        <w:t xml:space="preserve"> 완성도 높은 프론트 엔드 개발 기술</w:t>
      </w:r>
    </w:p>
    <w:p w14:paraId="7993A824" w14:textId="3F33DBC3" w:rsidR="008257B6" w:rsidRDefault="008257B6" w:rsidP="008257B6">
      <w:r>
        <w:rPr>
          <w:rFonts w:hint="eastAsia"/>
        </w:rPr>
        <w:t>성능이</w:t>
      </w:r>
      <w:r>
        <w:t xml:space="preserve"> 가장 좋다.</w:t>
      </w:r>
    </w:p>
    <w:p w14:paraId="79E989DA" w14:textId="3F379D9D" w:rsidR="008257B6" w:rsidRDefault="00034866" w:rsidP="008257B6">
      <w:r>
        <w:rPr>
          <w:rFonts w:hint="eastAsia"/>
        </w:rPr>
        <w:t>하이브리드 앱 개발 기술(</w:t>
      </w:r>
      <w:r w:rsidR="008257B6">
        <w:t>react native</w:t>
      </w:r>
      <w:r w:rsidR="00E91E92">
        <w:t>)</w:t>
      </w:r>
      <w:r w:rsidR="008257B6">
        <w:t>의 완성도가 높다.</w:t>
      </w:r>
    </w:p>
    <w:p w14:paraId="2CAF84E8" w14:textId="77777777" w:rsidR="008257B6" w:rsidRDefault="008257B6" w:rsidP="008257B6"/>
    <w:p w14:paraId="648A812F" w14:textId="77777777" w:rsidR="008257B6" w:rsidRDefault="008257B6" w:rsidP="00E91E92">
      <w:pPr>
        <w:pStyle w:val="Heading3"/>
      </w:pPr>
      <w:r>
        <w:rPr>
          <w:rFonts w:hint="eastAsia"/>
        </w:rPr>
        <w:t>단점</w:t>
      </w:r>
    </w:p>
    <w:p w14:paraId="308ADE2A" w14:textId="77777777" w:rsidR="008257B6" w:rsidRDefault="008257B6" w:rsidP="008257B6">
      <w:r>
        <w:rPr>
          <w:rFonts w:hint="eastAsia"/>
        </w:rPr>
        <w:t>난이도가</w:t>
      </w:r>
      <w:r>
        <w:t xml:space="preserve"> 높다.</w:t>
      </w:r>
    </w:p>
    <w:p w14:paraId="047FE885" w14:textId="2AC5A67E" w:rsidR="0064292A" w:rsidRDefault="008257B6" w:rsidP="008257B6">
      <w:r>
        <w:rPr>
          <w:rFonts w:hint="eastAsia"/>
        </w:rPr>
        <w:t>프론트</w:t>
      </w:r>
      <w:r>
        <w:t>엔드 전문 개발자가 아니라면, 쉽지 않다.</w:t>
      </w:r>
    </w:p>
    <w:p w14:paraId="3D652E8B" w14:textId="6DB765D5" w:rsidR="004E4CD1" w:rsidRDefault="004E4CD1" w:rsidP="008257B6"/>
    <w:p w14:paraId="2FCA8654" w14:textId="063CB1BB" w:rsidR="004E4CD1" w:rsidRDefault="004E4CD1" w:rsidP="004E4CD1">
      <w:pPr>
        <w:pStyle w:val="Heading3"/>
      </w:pPr>
      <w:r>
        <w:rPr>
          <w:rFonts w:hint="eastAsia"/>
        </w:rPr>
        <w:t>요약</w:t>
      </w:r>
    </w:p>
    <w:p w14:paraId="617B1146" w14:textId="313D23DC" w:rsidR="004E4CD1" w:rsidRPr="004E4CD1" w:rsidRDefault="004E4CD1" w:rsidP="004E4CD1">
      <w:r>
        <w:rPr>
          <w:rFonts w:hint="eastAsia"/>
        </w:rPr>
        <w:t xml:space="preserve">프론트엔드 개발자라면 </w:t>
      </w:r>
      <w:r>
        <w:t xml:space="preserve">react.js </w:t>
      </w:r>
    </w:p>
    <w:p w14:paraId="047081B8" w14:textId="27E4E184" w:rsidR="000828C5" w:rsidRDefault="000828C5" w:rsidP="000828C5"/>
    <w:p w14:paraId="12AC4BD7" w14:textId="76E62422" w:rsidR="00E91E92" w:rsidRDefault="00E91E92" w:rsidP="000828C5"/>
    <w:p w14:paraId="4B98E980" w14:textId="77777777" w:rsidR="00552088" w:rsidRDefault="00552088" w:rsidP="00552088">
      <w:pPr>
        <w:pStyle w:val="Heading2"/>
      </w:pPr>
      <w:bookmarkStart w:id="23" w:name="_Toc35176927"/>
      <w:r>
        <w:t>vue.js</w:t>
      </w:r>
      <w:bookmarkEnd w:id="23"/>
    </w:p>
    <w:p w14:paraId="4442B402" w14:textId="77777777" w:rsidR="00552088" w:rsidRDefault="00552088" w:rsidP="00552088">
      <w:pPr>
        <w:pStyle w:val="Heading3"/>
      </w:pPr>
      <w:r>
        <w:rPr>
          <w:rFonts w:hint="eastAsia"/>
        </w:rPr>
        <w:t>장점</w:t>
      </w:r>
    </w:p>
    <w:p w14:paraId="4E0088C4" w14:textId="77777777" w:rsidR="00552088" w:rsidRDefault="00552088" w:rsidP="00552088">
      <w:r>
        <w:rPr>
          <w:rFonts w:hint="eastAsia"/>
        </w:rPr>
        <w:t>쉽다</w:t>
      </w:r>
      <w:r>
        <w:t>.</w:t>
      </w:r>
    </w:p>
    <w:p w14:paraId="5B237858" w14:textId="4FED75DD" w:rsidR="00552088" w:rsidRDefault="00552088" w:rsidP="00552088">
      <w:r>
        <w:rPr>
          <w:rFonts w:hint="eastAsia"/>
        </w:rPr>
        <w:t>프론트</w:t>
      </w:r>
      <w:r>
        <w:t>엔드 전문 개발자가 아니라도 할만 하다.</w:t>
      </w:r>
    </w:p>
    <w:p w14:paraId="147201E5" w14:textId="4F351FF0" w:rsidR="0059675C" w:rsidRDefault="0059675C" w:rsidP="00552088">
      <w:r>
        <w:rPr>
          <w:rFonts w:hint="eastAsia"/>
        </w:rPr>
        <w:t>백엔드 개발자가 프론트엔드 개발 기술을 배우기에 적당하다.</w:t>
      </w:r>
    </w:p>
    <w:p w14:paraId="2F967391" w14:textId="77777777" w:rsidR="00552088" w:rsidRDefault="00552088" w:rsidP="00552088"/>
    <w:p w14:paraId="39DC3C92" w14:textId="77777777" w:rsidR="00552088" w:rsidRDefault="00552088" w:rsidP="0059675C">
      <w:pPr>
        <w:pStyle w:val="Heading3"/>
      </w:pPr>
      <w:r>
        <w:rPr>
          <w:rFonts w:hint="eastAsia"/>
        </w:rPr>
        <w:t>단점</w:t>
      </w:r>
    </w:p>
    <w:p w14:paraId="510C7E09" w14:textId="7310C3AA" w:rsidR="00552088" w:rsidRDefault="00EB5BD1" w:rsidP="00552088">
      <w:r>
        <w:rPr>
          <w:rFonts w:hint="eastAsia"/>
        </w:rPr>
        <w:t>성능이</w:t>
      </w:r>
      <w:r w:rsidR="0030255D">
        <w:rPr>
          <w:rFonts w:hint="eastAsia"/>
        </w:rPr>
        <w:t>나</w:t>
      </w:r>
      <w:r>
        <w:rPr>
          <w:rFonts w:hint="eastAsia"/>
        </w:rPr>
        <w:t xml:space="preserve"> </w:t>
      </w:r>
      <w:r w:rsidR="00552088">
        <w:rPr>
          <w:rFonts w:hint="eastAsia"/>
        </w:rPr>
        <w:t>완성도가</w:t>
      </w:r>
      <w:r w:rsidR="00552088">
        <w:t xml:space="preserve"> react 만 못하다.</w:t>
      </w:r>
    </w:p>
    <w:p w14:paraId="674C06AB" w14:textId="7538E926" w:rsidR="00552088" w:rsidRDefault="00552088" w:rsidP="00552088"/>
    <w:p w14:paraId="1AC59749" w14:textId="77777777" w:rsidR="001B01A5" w:rsidRDefault="001B01A5" w:rsidP="001B01A5">
      <w:pPr>
        <w:pStyle w:val="Heading3"/>
      </w:pPr>
      <w:r>
        <w:rPr>
          <w:rFonts w:hint="eastAsia"/>
        </w:rPr>
        <w:t>요약</w:t>
      </w:r>
    </w:p>
    <w:p w14:paraId="294999E5" w14:textId="5A5BA618" w:rsidR="001B01A5" w:rsidRDefault="001B01A5" w:rsidP="001B01A5">
      <w:r>
        <w:rPr>
          <w:rFonts w:hint="eastAsia"/>
        </w:rPr>
        <w:t>백엔드 개발자라면</w:t>
      </w:r>
      <w:r w:rsidR="00D86D33">
        <w:t xml:space="preserve"> vue</w:t>
      </w:r>
      <w:r>
        <w:t xml:space="preserve">.js </w:t>
      </w:r>
    </w:p>
    <w:p w14:paraId="72C36319" w14:textId="768C1692" w:rsidR="001B01A5" w:rsidRDefault="001B01A5" w:rsidP="00552088"/>
    <w:p w14:paraId="774AE349" w14:textId="77777777" w:rsidR="0015159E" w:rsidRDefault="0015159E" w:rsidP="00552088"/>
    <w:p w14:paraId="66F771FD" w14:textId="278C16F3" w:rsidR="00552088" w:rsidRDefault="00552088" w:rsidP="00CA2500">
      <w:pPr>
        <w:pStyle w:val="Heading2"/>
      </w:pPr>
      <w:bookmarkStart w:id="24" w:name="_Toc35176928"/>
      <w:r>
        <w:t>angular.js</w:t>
      </w:r>
      <w:bookmarkEnd w:id="24"/>
    </w:p>
    <w:p w14:paraId="760532EB" w14:textId="612083C8" w:rsidR="00E91E92" w:rsidRDefault="00552088" w:rsidP="00552088">
      <w:r>
        <w:rPr>
          <w:rFonts w:hint="eastAsia"/>
        </w:rPr>
        <w:t>장점도</w:t>
      </w:r>
      <w:r>
        <w:t xml:space="preserve"> 중간, 단점도 중간.</w:t>
      </w:r>
    </w:p>
    <w:p w14:paraId="376C8871" w14:textId="59692D50" w:rsidR="00552088" w:rsidRDefault="00552088" w:rsidP="00552088"/>
    <w:p w14:paraId="32FC487B" w14:textId="77777777" w:rsidR="00CA2500" w:rsidRDefault="00CA2500" w:rsidP="00552088"/>
    <w:p w14:paraId="57D52B24" w14:textId="7B68EA12" w:rsidR="00A91BD9" w:rsidRDefault="00A91B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E8BE69" w14:textId="03785186" w:rsidR="00E91E92" w:rsidRDefault="00A91BD9" w:rsidP="00A91BD9">
      <w:pPr>
        <w:pStyle w:val="Heading1"/>
      </w:pPr>
      <w:bookmarkStart w:id="25" w:name="_Toc35176929"/>
      <w:r>
        <w:rPr>
          <w:rFonts w:hint="eastAsia"/>
        </w:rPr>
        <w:lastRenderedPageBreak/>
        <w:t>백엔드 개발 기술의 종류</w:t>
      </w:r>
      <w:bookmarkEnd w:id="25"/>
    </w:p>
    <w:p w14:paraId="1E89A010" w14:textId="77777777" w:rsidR="00021966" w:rsidRDefault="00021966" w:rsidP="00626DEA"/>
    <w:p w14:paraId="731DC7F7" w14:textId="74DF6B31" w:rsidR="00626DEA" w:rsidRDefault="00626DEA" w:rsidP="00626DEA">
      <w:r>
        <w:rPr>
          <w:rFonts w:hint="eastAsia"/>
        </w:rPr>
        <w:t>웹서버 프로그래밍 기술로 백엔드 개발 가능하다.</w:t>
      </w:r>
    </w:p>
    <w:p w14:paraId="3A203F05" w14:textId="77777777" w:rsidR="00626DEA" w:rsidRPr="00021966" w:rsidRDefault="00626DEA" w:rsidP="00626DEA"/>
    <w:p w14:paraId="40E38585" w14:textId="7386097E" w:rsidR="00A91BD9" w:rsidRDefault="00A91BD9" w:rsidP="00A91BD9"/>
    <w:p w14:paraId="7827203B" w14:textId="5F19EC5E" w:rsidR="00A91BD9" w:rsidRDefault="007E0A12" w:rsidP="007E0A12">
      <w:pPr>
        <w:pStyle w:val="Heading2"/>
      </w:pPr>
      <w:bookmarkStart w:id="26" w:name="_Toc35176930"/>
      <w:r>
        <w:rPr>
          <w:rFonts w:hint="eastAsia"/>
        </w:rPr>
        <w:t>p</w:t>
      </w:r>
      <w:r>
        <w:t>hp, JSP, django</w:t>
      </w:r>
      <w:bookmarkEnd w:id="26"/>
    </w:p>
    <w:p w14:paraId="0FAC8BD0" w14:textId="697C8DB3" w:rsidR="007E0A12" w:rsidRDefault="007E0A12" w:rsidP="007E0A12">
      <w:pPr>
        <w:pStyle w:val="Heading3"/>
      </w:pPr>
      <w:r>
        <w:rPr>
          <w:rFonts w:hint="eastAsia"/>
        </w:rPr>
        <w:t>장점</w:t>
      </w:r>
    </w:p>
    <w:p w14:paraId="6A55052F" w14:textId="23D0FF02" w:rsidR="007E0A12" w:rsidRDefault="007E0A12" w:rsidP="007E0A12">
      <w:r>
        <w:rPr>
          <w:rFonts w:hint="eastAsia"/>
        </w:rPr>
        <w:t>간단한 백엔드 서버는 웹서버 프로그래밍 기술로 충분히 구현할 수 있다.</w:t>
      </w:r>
    </w:p>
    <w:p w14:paraId="23D3B7BC" w14:textId="59E514D4" w:rsidR="007E0A12" w:rsidRDefault="007E0A12" w:rsidP="007E0A12"/>
    <w:p w14:paraId="445CFFED" w14:textId="0924D330" w:rsidR="00294997" w:rsidRDefault="00294997" w:rsidP="00294997">
      <w:pPr>
        <w:pStyle w:val="Heading3"/>
      </w:pPr>
      <w:r>
        <w:rPr>
          <w:rFonts w:hint="eastAsia"/>
        </w:rPr>
        <w:t>단점</w:t>
      </w:r>
    </w:p>
    <w:p w14:paraId="64C6834B" w14:textId="618303E9" w:rsidR="00294997" w:rsidRDefault="00294997" w:rsidP="00294997">
      <w:r>
        <w:rPr>
          <w:rFonts w:hint="eastAsia"/>
        </w:rPr>
        <w:t xml:space="preserve">대규모 </w:t>
      </w:r>
      <w:r w:rsidR="0067187B">
        <w:rPr>
          <w:rFonts w:hint="eastAsia"/>
        </w:rPr>
        <w:t>서버를 구현하기에는 부족하다.</w:t>
      </w:r>
    </w:p>
    <w:p w14:paraId="7A39FE19" w14:textId="1DD5F9F9" w:rsidR="0067187B" w:rsidRDefault="0067187B" w:rsidP="00294997"/>
    <w:p w14:paraId="34E386B8" w14:textId="17B422B4" w:rsidR="0067187B" w:rsidRDefault="0067187B" w:rsidP="00294997"/>
    <w:p w14:paraId="253D240C" w14:textId="669B5020" w:rsidR="007B0EA3" w:rsidRDefault="007B0EA3" w:rsidP="007B0EA3">
      <w:pPr>
        <w:pStyle w:val="Heading2"/>
      </w:pPr>
      <w:bookmarkStart w:id="27" w:name="_Toc35176931"/>
      <w:r>
        <w:t>node.js (</w:t>
      </w: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언어)</w:t>
      </w:r>
      <w:bookmarkEnd w:id="27"/>
    </w:p>
    <w:p w14:paraId="359CB7E0" w14:textId="77777777" w:rsidR="007B0EA3" w:rsidRDefault="007B0EA3" w:rsidP="007B0EA3">
      <w:pPr>
        <w:pStyle w:val="Heading3"/>
      </w:pPr>
      <w:r>
        <w:rPr>
          <w:rFonts w:hint="eastAsia"/>
        </w:rPr>
        <w:t>장점</w:t>
      </w:r>
    </w:p>
    <w:p w14:paraId="2920F75E" w14:textId="77777777" w:rsidR="007B0EA3" w:rsidRDefault="007B0EA3" w:rsidP="007B0EA3">
      <w:r>
        <w:rPr>
          <w:rFonts w:hint="eastAsia"/>
        </w:rPr>
        <w:t>프론트엔드</w:t>
      </w:r>
      <w:r>
        <w:t xml:space="preserve"> 개발자가 </w:t>
      </w:r>
      <w:r>
        <w:rPr>
          <w:rFonts w:hint="eastAsia"/>
        </w:rPr>
        <w:t>백엔드도 개발하기에 좋다.</w:t>
      </w:r>
    </w:p>
    <w:p w14:paraId="100ADA6D" w14:textId="77777777" w:rsidR="001B7D20" w:rsidRDefault="007B0EA3" w:rsidP="007B0EA3">
      <w:r>
        <w:rPr>
          <w:rFonts w:hint="eastAsia"/>
        </w:rPr>
        <w:t>완벽한</w:t>
      </w:r>
      <w:r>
        <w:t xml:space="preserve"> asynchronous 서버 로직 개발은 현재 node.js에서만 가능하다. </w:t>
      </w:r>
    </w:p>
    <w:p w14:paraId="4ADB3FF9" w14:textId="74F47E78" w:rsidR="007B0EA3" w:rsidRDefault="001B7D20" w:rsidP="007B0EA3">
      <w:r>
        <w:t xml:space="preserve">asynchronous </w:t>
      </w:r>
      <w:r>
        <w:rPr>
          <w:rFonts w:hint="eastAsia"/>
        </w:rPr>
        <w:t>로직</w:t>
      </w:r>
      <w:r w:rsidR="007B0EA3">
        <w:t xml:space="preserve"> 개념 파악에 좋다.</w:t>
      </w:r>
    </w:p>
    <w:p w14:paraId="7CAC06CA" w14:textId="63DED00D" w:rsidR="00DB03E1" w:rsidRDefault="004F0083" w:rsidP="00AC4B1F">
      <w:r>
        <w:rPr>
          <w:rFonts w:hint="eastAsia"/>
        </w:rPr>
        <w:t>대형 정보시스템</w:t>
      </w:r>
      <w:r w:rsidR="00AC4B1F">
        <w:rPr>
          <w:rFonts w:hint="eastAsia"/>
        </w:rPr>
        <w:t xml:space="preserve">의 일부에서 </w:t>
      </w:r>
      <w:r w:rsidR="00DB03E1">
        <w:t xml:space="preserve">asynchronous </w:t>
      </w:r>
      <w:r w:rsidR="00DB03E1">
        <w:rPr>
          <w:rFonts w:hint="eastAsia"/>
        </w:rPr>
        <w:t>로직</w:t>
      </w:r>
      <w:r w:rsidR="00DB03E1">
        <w:t xml:space="preserve"> </w:t>
      </w:r>
      <w:r w:rsidR="00DB03E1">
        <w:rPr>
          <w:rFonts w:hint="eastAsia"/>
        </w:rPr>
        <w:t>구현이 필요한 경우에 활용된다.</w:t>
      </w:r>
    </w:p>
    <w:p w14:paraId="66A6C876" w14:textId="77777777" w:rsidR="007B0EA3" w:rsidRPr="00AC4B1F" w:rsidRDefault="007B0EA3" w:rsidP="007B0EA3"/>
    <w:p w14:paraId="2765417E" w14:textId="284B66BB" w:rsidR="007B0EA3" w:rsidRDefault="007B0EA3" w:rsidP="00555C5A">
      <w:pPr>
        <w:pStyle w:val="Heading3"/>
      </w:pPr>
      <w:r>
        <w:rPr>
          <w:rFonts w:hint="eastAsia"/>
        </w:rPr>
        <w:t>단점</w:t>
      </w:r>
    </w:p>
    <w:p w14:paraId="795CAC70" w14:textId="50754F69" w:rsidR="00F12F8A" w:rsidRDefault="00DB03E1" w:rsidP="00A91BD9">
      <w:r>
        <w:rPr>
          <w:rFonts w:hint="eastAsia"/>
        </w:rPr>
        <w:t>대</w:t>
      </w:r>
      <w:r w:rsidR="004F0083">
        <w:rPr>
          <w:rFonts w:hint="eastAsia"/>
        </w:rPr>
        <w:t>형</w:t>
      </w:r>
      <w:r>
        <w:rPr>
          <w:rFonts w:hint="eastAsia"/>
        </w:rPr>
        <w:t xml:space="preserve"> 정보시스템의</w:t>
      </w:r>
      <w:r w:rsidR="00F12F8A">
        <w:rPr>
          <w:rFonts w:hint="eastAsia"/>
        </w:rPr>
        <w:t xml:space="preserve"> 대표 기술로는 부족하다.</w:t>
      </w:r>
    </w:p>
    <w:p w14:paraId="77F7E3C4" w14:textId="45BBBBCB" w:rsidR="00F12F8A" w:rsidRDefault="00F12F8A" w:rsidP="00A91BD9"/>
    <w:p w14:paraId="4E20443F" w14:textId="77777777" w:rsidR="00945A25" w:rsidRDefault="00945A25" w:rsidP="00A91BD9"/>
    <w:p w14:paraId="19D2F891" w14:textId="2B81D1A1" w:rsidR="00F12F8A" w:rsidRDefault="00945A25" w:rsidP="00945A25">
      <w:pPr>
        <w:pStyle w:val="Heading2"/>
      </w:pPr>
      <w:bookmarkStart w:id="28" w:name="_Toc35176932"/>
      <w:r>
        <w:rPr>
          <w:rFonts w:hint="eastAsia"/>
        </w:rPr>
        <w:t>s</w:t>
      </w:r>
      <w:r>
        <w:t xml:space="preserve">pring (java </w:t>
      </w:r>
      <w:r>
        <w:rPr>
          <w:rFonts w:hint="eastAsia"/>
        </w:rPr>
        <w:t>언어)</w:t>
      </w:r>
      <w:bookmarkEnd w:id="28"/>
    </w:p>
    <w:p w14:paraId="6281A73A" w14:textId="77777777" w:rsidR="00945A25" w:rsidRDefault="00945A25" w:rsidP="00945A25">
      <w:pPr>
        <w:pStyle w:val="Heading3"/>
      </w:pPr>
      <w:r>
        <w:rPr>
          <w:rFonts w:hint="eastAsia"/>
        </w:rPr>
        <w:t>장점</w:t>
      </w:r>
    </w:p>
    <w:p w14:paraId="22F94593" w14:textId="77777777" w:rsidR="00945A25" w:rsidRDefault="00945A25" w:rsidP="00945A25">
      <w:r>
        <w:rPr>
          <w:rFonts w:hint="eastAsia"/>
        </w:rPr>
        <w:t>대형</w:t>
      </w:r>
      <w:r>
        <w:t xml:space="preserve"> 정보시스템 개발의 대세 기술</w:t>
      </w:r>
    </w:p>
    <w:p w14:paraId="4FEED94A" w14:textId="77777777" w:rsidR="00945A25" w:rsidRDefault="00945A25" w:rsidP="00945A25">
      <w:r>
        <w:rPr>
          <w:rFonts w:hint="eastAsia"/>
        </w:rPr>
        <w:t>높은</w:t>
      </w:r>
      <w:r>
        <w:t xml:space="preserve"> 생산성</w:t>
      </w:r>
    </w:p>
    <w:p w14:paraId="1912D143" w14:textId="77777777" w:rsidR="00945A25" w:rsidRDefault="00945A25" w:rsidP="00945A25"/>
    <w:p w14:paraId="01F2C7F8" w14:textId="77777777" w:rsidR="00945A25" w:rsidRDefault="00945A25" w:rsidP="00303E33">
      <w:pPr>
        <w:pStyle w:val="Heading3"/>
      </w:pPr>
      <w:r>
        <w:rPr>
          <w:rFonts w:hint="eastAsia"/>
        </w:rPr>
        <w:t>단점</w:t>
      </w:r>
    </w:p>
    <w:p w14:paraId="59EE134A" w14:textId="77777777" w:rsidR="00945A25" w:rsidRDefault="00945A25" w:rsidP="00945A25">
      <w:r>
        <w:rPr>
          <w:rFonts w:hint="eastAsia"/>
        </w:rPr>
        <w:t>공부할</w:t>
      </w:r>
      <w:r>
        <w:t xml:space="preserve"> 양이 많아서 진입 장벽이 높은 편이다.</w:t>
      </w:r>
    </w:p>
    <w:p w14:paraId="4AA5952A" w14:textId="77777777" w:rsidR="00945A25" w:rsidRPr="00945A25" w:rsidRDefault="00945A25" w:rsidP="00945A25"/>
    <w:p w14:paraId="233924A5" w14:textId="77777777" w:rsidR="00DB03E1" w:rsidRDefault="00DB03E1" w:rsidP="00A91BD9"/>
    <w:p w14:paraId="6240B9AE" w14:textId="77777777" w:rsidR="00A91BD9" w:rsidRPr="00A91BD9" w:rsidRDefault="00A91BD9" w:rsidP="00A91BD9"/>
    <w:sectPr w:rsidR="00A91BD9" w:rsidRPr="00A91BD9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59D7" w14:textId="77777777" w:rsidR="00A137C9" w:rsidRDefault="00A137C9" w:rsidP="00B12C18">
      <w:r>
        <w:separator/>
      </w:r>
    </w:p>
  </w:endnote>
  <w:endnote w:type="continuationSeparator" w:id="0">
    <w:p w14:paraId="389ADF3F" w14:textId="77777777" w:rsidR="00A137C9" w:rsidRDefault="00A137C9" w:rsidP="00B12C18">
      <w:r>
        <w:continuationSeparator/>
      </w:r>
    </w:p>
  </w:endnote>
  <w:endnote w:type="continuationNotice" w:id="1">
    <w:p w14:paraId="695A372C" w14:textId="77777777" w:rsidR="00A137C9" w:rsidRDefault="00A13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C0FEF" w14:textId="77777777" w:rsidR="00A137C9" w:rsidRDefault="00A137C9" w:rsidP="00B12C18">
      <w:r>
        <w:separator/>
      </w:r>
    </w:p>
  </w:footnote>
  <w:footnote w:type="continuationSeparator" w:id="0">
    <w:p w14:paraId="712AA8EB" w14:textId="77777777" w:rsidR="00A137C9" w:rsidRDefault="00A137C9" w:rsidP="00B12C18">
      <w:r>
        <w:continuationSeparator/>
      </w:r>
    </w:p>
  </w:footnote>
  <w:footnote w:type="continuationNotice" w:id="1">
    <w:p w14:paraId="510C821E" w14:textId="77777777" w:rsidR="00A137C9" w:rsidRDefault="00A137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10876"/>
    <w:rsid w:val="00114DCD"/>
    <w:rsid w:val="00120C14"/>
    <w:rsid w:val="00121FDE"/>
    <w:rsid w:val="00123E4D"/>
    <w:rsid w:val="0014047A"/>
    <w:rsid w:val="00142722"/>
    <w:rsid w:val="00144F24"/>
    <w:rsid w:val="0015159E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B01A5"/>
    <w:rsid w:val="001B7D20"/>
    <w:rsid w:val="001C1AE9"/>
    <w:rsid w:val="001D50A4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2B3A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78D5"/>
    <w:rsid w:val="002E17CE"/>
    <w:rsid w:val="002F238A"/>
    <w:rsid w:val="002F28AF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9576C"/>
    <w:rsid w:val="003A0BC6"/>
    <w:rsid w:val="003B01A6"/>
    <w:rsid w:val="003B2C95"/>
    <w:rsid w:val="003B479C"/>
    <w:rsid w:val="003B5B12"/>
    <w:rsid w:val="003C0A11"/>
    <w:rsid w:val="003C0DA0"/>
    <w:rsid w:val="003C3908"/>
    <w:rsid w:val="003D0249"/>
    <w:rsid w:val="003D37FF"/>
    <w:rsid w:val="003D3D77"/>
    <w:rsid w:val="003E4C62"/>
    <w:rsid w:val="003F137C"/>
    <w:rsid w:val="004009AB"/>
    <w:rsid w:val="0040136E"/>
    <w:rsid w:val="00403F00"/>
    <w:rsid w:val="004118FD"/>
    <w:rsid w:val="00423D78"/>
    <w:rsid w:val="004310DB"/>
    <w:rsid w:val="00456091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5A2B"/>
    <w:rsid w:val="00523300"/>
    <w:rsid w:val="00526EDB"/>
    <w:rsid w:val="00530E33"/>
    <w:rsid w:val="00540537"/>
    <w:rsid w:val="00540B43"/>
    <w:rsid w:val="00545128"/>
    <w:rsid w:val="00552088"/>
    <w:rsid w:val="00553E7B"/>
    <w:rsid w:val="00555C5A"/>
    <w:rsid w:val="00567EA1"/>
    <w:rsid w:val="005714C7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6DEA"/>
    <w:rsid w:val="00632DEE"/>
    <w:rsid w:val="0064292A"/>
    <w:rsid w:val="00646CDF"/>
    <w:rsid w:val="00651D7B"/>
    <w:rsid w:val="0067187B"/>
    <w:rsid w:val="006732ED"/>
    <w:rsid w:val="00683AA9"/>
    <w:rsid w:val="006858E1"/>
    <w:rsid w:val="00686B48"/>
    <w:rsid w:val="00691A0A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3C11"/>
    <w:rsid w:val="00726C84"/>
    <w:rsid w:val="007352F3"/>
    <w:rsid w:val="00746D61"/>
    <w:rsid w:val="00753C76"/>
    <w:rsid w:val="00785E43"/>
    <w:rsid w:val="00794BCB"/>
    <w:rsid w:val="007954DA"/>
    <w:rsid w:val="00795CB8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39AF"/>
    <w:rsid w:val="00855F0E"/>
    <w:rsid w:val="00856FD5"/>
    <w:rsid w:val="00875976"/>
    <w:rsid w:val="00882124"/>
    <w:rsid w:val="00890732"/>
    <w:rsid w:val="00896288"/>
    <w:rsid w:val="008A3FB6"/>
    <w:rsid w:val="008B0849"/>
    <w:rsid w:val="008B1D06"/>
    <w:rsid w:val="008B1DAE"/>
    <w:rsid w:val="008B408D"/>
    <w:rsid w:val="008D52E8"/>
    <w:rsid w:val="008D7EE4"/>
    <w:rsid w:val="009020E5"/>
    <w:rsid w:val="00903BDC"/>
    <w:rsid w:val="00905752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37C9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A47"/>
    <w:rsid w:val="00A8665B"/>
    <w:rsid w:val="00A86C98"/>
    <w:rsid w:val="00A86CD4"/>
    <w:rsid w:val="00A91BD9"/>
    <w:rsid w:val="00A9487C"/>
    <w:rsid w:val="00A95E30"/>
    <w:rsid w:val="00A969CD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07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6EB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0275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4629"/>
    <w:rsid w:val="00DE5949"/>
    <w:rsid w:val="00DE660F"/>
    <w:rsid w:val="00DE792B"/>
    <w:rsid w:val="00DF046E"/>
    <w:rsid w:val="00DF207C"/>
    <w:rsid w:val="00E01AEB"/>
    <w:rsid w:val="00E053D6"/>
    <w:rsid w:val="00E06ECD"/>
    <w:rsid w:val="00E07BE7"/>
    <w:rsid w:val="00E1594D"/>
    <w:rsid w:val="00E237B0"/>
    <w:rsid w:val="00E35E02"/>
    <w:rsid w:val="00E370C0"/>
    <w:rsid w:val="00E422CC"/>
    <w:rsid w:val="00E50655"/>
    <w:rsid w:val="00E612F9"/>
    <w:rsid w:val="00E64F4F"/>
    <w:rsid w:val="00E66E4B"/>
    <w:rsid w:val="00E71424"/>
    <w:rsid w:val="00E82B65"/>
    <w:rsid w:val="00E82FFB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60D28"/>
    <w:rsid w:val="00F73468"/>
    <w:rsid w:val="00F76341"/>
    <w:rsid w:val="00F80A28"/>
    <w:rsid w:val="00F933F2"/>
    <w:rsid w:val="00F93C1D"/>
    <w:rsid w:val="00FB0BC8"/>
    <w:rsid w:val="00FB20CE"/>
    <w:rsid w:val="00FC2BB9"/>
    <w:rsid w:val="00FD2401"/>
    <w:rsid w:val="00FD334A"/>
    <w:rsid w:val="00FD4E77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F49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C30F49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1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FD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64B8C"/>
  </w:style>
  <w:style w:type="character" w:customStyle="1" w:styleId="DateChar">
    <w:name w:val="Date Char"/>
    <w:basedOn w:val="DefaultParagraphFont"/>
    <w:link w:val="Date"/>
    <w:uiPriority w:val="99"/>
    <w:semiHidden/>
    <w:rsid w:val="00D64B8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D64B8C"/>
  </w:style>
  <w:style w:type="paragraph" w:styleId="TOC2">
    <w:name w:val="toc 2"/>
    <w:basedOn w:val="Normal"/>
    <w:next w:val="Normal"/>
    <w:autoRedefine/>
    <w:uiPriority w:val="39"/>
    <w:unhideWhenUsed/>
    <w:rsid w:val="00D64B8C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bcE1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2F60D-A87A-4488-A3E1-8C514FC5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1142</TotalTime>
  <Pages>9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451</cp:revision>
  <dcterms:created xsi:type="dcterms:W3CDTF">2016-08-29T22:19:00Z</dcterms:created>
  <dcterms:modified xsi:type="dcterms:W3CDTF">2020-03-15T18:25:00Z</dcterms:modified>
</cp:coreProperties>
</file>