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7178" w14:textId="2CD2F977" w:rsidR="00E91EE6" w:rsidRDefault="00770947" w:rsidP="00A75451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문자열</w:t>
      </w:r>
    </w:p>
    <w:p w14:paraId="1F86BC0F" w14:textId="6116929D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1B7DCE" w:rsidRDefault="00536550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학습목표</w:t>
      </w:r>
    </w:p>
    <w:p w14:paraId="2309C36A" w14:textId="03171877" w:rsidR="00BB7A2E" w:rsidRDefault="00A7493C" w:rsidP="00A75451">
      <w:r>
        <w:rPr>
          <w:rFonts w:hint="eastAsia"/>
        </w:rPr>
        <w:t>s</w:t>
      </w:r>
      <w:r>
        <w:t>tring</w:t>
      </w:r>
    </w:p>
    <w:p w14:paraId="28124EB8" w14:textId="61338216" w:rsidR="00A7493C" w:rsidRDefault="00A7493C" w:rsidP="00A75451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메소드</w:t>
      </w:r>
    </w:p>
    <w:p w14:paraId="2CB23942" w14:textId="77777777" w:rsidR="00DC0A97" w:rsidRPr="00B66BF8" w:rsidRDefault="00DC0A97" w:rsidP="00A75451"/>
    <w:p w14:paraId="4A87A0C0" w14:textId="502ED4CB" w:rsidR="001B7DCE" w:rsidRDefault="001B7DCE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0C66D49C" w14:textId="0D42D419" w:rsidR="00CA7A82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6577898" w:history="1">
        <w:r w:rsidR="00CA7A82" w:rsidRPr="00DC1E50">
          <w:rPr>
            <w:rStyle w:val="Hyperlink"/>
            <w:rFonts w:hAnsi="굴림체"/>
            <w:noProof/>
          </w:rPr>
          <w:t>1.</w:t>
        </w:r>
        <w:r w:rsidR="00CA7A82" w:rsidRPr="00DC1E50">
          <w:rPr>
            <w:rStyle w:val="Hyperlink"/>
            <w:noProof/>
          </w:rPr>
          <w:t xml:space="preserve"> string</w:t>
        </w:r>
        <w:r w:rsidR="00CA7A82">
          <w:rPr>
            <w:noProof/>
            <w:webHidden/>
          </w:rPr>
          <w:tab/>
        </w:r>
        <w:r w:rsidR="00CA7A82">
          <w:rPr>
            <w:noProof/>
            <w:webHidden/>
          </w:rPr>
          <w:fldChar w:fldCharType="begin"/>
        </w:r>
        <w:r w:rsidR="00CA7A82">
          <w:rPr>
            <w:noProof/>
            <w:webHidden/>
          </w:rPr>
          <w:instrText xml:space="preserve"> PAGEREF _Toc36577898 \h </w:instrText>
        </w:r>
        <w:r w:rsidR="00CA7A82">
          <w:rPr>
            <w:noProof/>
            <w:webHidden/>
          </w:rPr>
        </w:r>
        <w:r w:rsidR="00CA7A82">
          <w:rPr>
            <w:noProof/>
            <w:webHidden/>
          </w:rPr>
          <w:fldChar w:fldCharType="separate"/>
        </w:r>
        <w:r w:rsidR="00CA7A82">
          <w:rPr>
            <w:noProof/>
            <w:webHidden/>
          </w:rPr>
          <w:t>2</w:t>
        </w:r>
        <w:r w:rsidR="00CA7A82">
          <w:rPr>
            <w:noProof/>
            <w:webHidden/>
          </w:rPr>
          <w:fldChar w:fldCharType="end"/>
        </w:r>
      </w:hyperlink>
    </w:p>
    <w:p w14:paraId="5FF70B2F" w14:textId="7B617F08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899" w:history="1">
        <w:r w:rsidRPr="00DC1E50">
          <w:rPr>
            <w:rStyle w:val="Hyperlink"/>
            <w:noProof/>
          </w:rPr>
          <w:t>1) 따옴표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4F1DA" w14:textId="3481A9E7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0" w:history="1">
        <w:r w:rsidRPr="00DC1E50">
          <w:rPr>
            <w:rStyle w:val="Hyperlink"/>
            <w:noProof/>
          </w:rPr>
          <w:t>2) 문자 접근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6F01A0" w14:textId="0091A675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1" w:history="1">
        <w:r w:rsidRPr="00DC1E50">
          <w:rPr>
            <w:rStyle w:val="Hyperlink"/>
            <w:noProof/>
          </w:rPr>
          <w:t>3) immutable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9E3144" w14:textId="75283E55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2" w:history="1">
        <w:r w:rsidRPr="00DC1E50">
          <w:rPr>
            <w:rStyle w:val="Hyperlink"/>
            <w:noProof/>
          </w:rPr>
          <w:t>4) template literal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D4C4E3" w14:textId="03B1432A" w:rsidR="00CA7A82" w:rsidRDefault="00CA7A8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7903" w:history="1">
        <w:r w:rsidRPr="00DC1E50">
          <w:rPr>
            <w:rStyle w:val="Hyperlink"/>
            <w:rFonts w:hAnsi="굴림체"/>
            <w:noProof/>
          </w:rPr>
          <w:t>2.</w:t>
        </w:r>
        <w:r w:rsidRPr="00DC1E50">
          <w:rPr>
            <w:rStyle w:val="Hyperlink"/>
            <w:noProof/>
          </w:rPr>
          <w:t xml:space="preserve"> string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92015F" w14:textId="3ADC7D2E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4" w:history="1">
        <w:r w:rsidRPr="00DC1E50">
          <w:rPr>
            <w:rStyle w:val="Hyperlink"/>
            <w:noProof/>
          </w:rPr>
          <w:t>1) indexOf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4B693C" w14:textId="236DD076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5" w:history="1">
        <w:r w:rsidRPr="00DC1E50">
          <w:rPr>
            <w:rStyle w:val="Hyperlink"/>
            <w:noProof/>
          </w:rPr>
          <w:t>2) lastIndexOf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106D3" w14:textId="1492127E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6" w:history="1">
        <w:r w:rsidRPr="00DC1E50">
          <w:rPr>
            <w:rStyle w:val="Hyperlink"/>
            <w:noProof/>
          </w:rPr>
          <w:t>3) search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FB95F" w14:textId="3E1C7209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7" w:history="1">
        <w:r w:rsidRPr="00DC1E50">
          <w:rPr>
            <w:rStyle w:val="Hyperlink"/>
            <w:noProof/>
          </w:rPr>
          <w:t>4) slice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760DB" w14:textId="5868FF30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8" w:history="1">
        <w:r w:rsidRPr="00DC1E50">
          <w:rPr>
            <w:rStyle w:val="Hyperlink"/>
            <w:noProof/>
          </w:rPr>
          <w:t>5) substring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0B8840" w14:textId="1B9EDEE0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09" w:history="1">
        <w:r w:rsidRPr="00DC1E50">
          <w:rPr>
            <w:rStyle w:val="Hyperlink"/>
            <w:noProof/>
          </w:rPr>
          <w:t>6) substr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76DF28" w14:textId="7E5037DF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0" w:history="1">
        <w:r w:rsidRPr="00DC1E50">
          <w:rPr>
            <w:rStyle w:val="Hyperlink"/>
            <w:noProof/>
          </w:rPr>
          <w:t>7) replace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5BEE8E" w14:textId="60CCFD37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1" w:history="1">
        <w:r w:rsidRPr="00DC1E50">
          <w:rPr>
            <w:rStyle w:val="Hyperlink"/>
            <w:noProof/>
          </w:rPr>
          <w:t>8) toLowerCase, toUpperCase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DB7C28" w14:textId="4DF5D719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2" w:history="1">
        <w:r w:rsidRPr="00DC1E50">
          <w:rPr>
            <w:rStyle w:val="Hyperlink"/>
            <w:noProof/>
          </w:rPr>
          <w:t>9) concat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36B157" w14:textId="0391F2DE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3" w:history="1">
        <w:r w:rsidRPr="00DC1E50">
          <w:rPr>
            <w:rStyle w:val="Hyperlink"/>
            <w:noProof/>
          </w:rPr>
          <w:t>10) trim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3E5A42" w14:textId="210CA5B1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4" w:history="1">
        <w:r w:rsidRPr="00DC1E50">
          <w:rPr>
            <w:rStyle w:val="Hyperlink"/>
            <w:noProof/>
          </w:rPr>
          <w:t>11) charAt, charCodeAt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194EFF" w14:textId="127923BC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5" w:history="1">
        <w:r w:rsidRPr="00DC1E50">
          <w:rPr>
            <w:rStyle w:val="Hyperlink"/>
            <w:noProof/>
          </w:rPr>
          <w:t>12) split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F86F3F" w14:textId="6984DC7C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6" w:history="1">
        <w:r w:rsidRPr="00DC1E50">
          <w:rPr>
            <w:rStyle w:val="Hyperlink"/>
            <w:noProof/>
          </w:rPr>
          <w:t>13) match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D078DD" w14:textId="2EEDCCC9" w:rsidR="00CA7A82" w:rsidRDefault="00CA7A8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7917" w:history="1">
        <w:r w:rsidRPr="00DC1E50">
          <w:rPr>
            <w:rStyle w:val="Hyperlink"/>
            <w:rFonts w:hAnsi="굴림체"/>
            <w:noProof/>
          </w:rPr>
          <w:t>3.</w:t>
        </w:r>
        <w:r w:rsidRPr="00DC1E50">
          <w:rPr>
            <w:rStyle w:val="Hyperlink"/>
            <w:noProof/>
          </w:rPr>
          <w:t xml:space="preserve">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B979DF" w14:textId="5BD8F995" w:rsidR="00CA7A82" w:rsidRDefault="00CA7A8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7918" w:history="1">
        <w:r w:rsidRPr="00DC1E50">
          <w:rPr>
            <w:rStyle w:val="Hyperlink"/>
            <w:rFonts w:hAnsi="굴림체"/>
            <w:noProof/>
          </w:rPr>
          <w:t>4.</w:t>
        </w:r>
        <w:r w:rsidRPr="00DC1E50">
          <w:rPr>
            <w:rStyle w:val="Hyperlink"/>
            <w:noProof/>
          </w:rPr>
          <w:t xml:space="preserve"> 부록 - 정규식 (regular expression)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8533B6" w14:textId="68C6B2BB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19" w:history="1">
        <w:r w:rsidRPr="00DC1E50">
          <w:rPr>
            <w:rStyle w:val="Hyperlink"/>
            <w:noProof/>
          </w:rPr>
          <w:t>1) 정규식 특수 문자와 일반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1D7C79" w14:textId="01171ED7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0" w:history="1">
        <w:r w:rsidRPr="00DC1E50">
          <w:rPr>
            <w:rStyle w:val="Hyperlink"/>
            <w:noProof/>
          </w:rPr>
          <w:t>2) [ ]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3D0001" w14:textId="49B55098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1" w:history="1">
        <w:r w:rsidRPr="00DC1E50">
          <w:rPr>
            <w:rStyle w:val="Hyperlink"/>
            <w:noProof/>
          </w:rPr>
          <w:t>3) .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35FC3C" w14:textId="04949BAA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2" w:history="1">
        <w:r w:rsidRPr="00DC1E50">
          <w:rPr>
            <w:rStyle w:val="Hyperlink"/>
            <w:noProof/>
          </w:rPr>
          <w:t>4) [^ ]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1A436C" w14:textId="6F6EEFE2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3" w:history="1">
        <w:r w:rsidRPr="00DC1E50">
          <w:rPr>
            <w:rStyle w:val="Hyperlink"/>
            <w:noProof/>
          </w:rPr>
          <w:t>5) ?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992D80" w14:textId="7E698C11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4" w:history="1">
        <w:r w:rsidRPr="00DC1E50">
          <w:rPr>
            <w:rStyle w:val="Hyperlink"/>
            <w:noProof/>
          </w:rPr>
          <w:t>6) *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7341DF" w14:textId="12010CA5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5" w:history="1">
        <w:r w:rsidRPr="00DC1E50">
          <w:rPr>
            <w:rStyle w:val="Hyperlink"/>
            <w:noProof/>
          </w:rPr>
          <w:t>7) +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B2CE97" w14:textId="351E220C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6" w:history="1">
        <w:r w:rsidRPr="00DC1E50">
          <w:rPr>
            <w:rStyle w:val="Hyperlink"/>
            <w:noProof/>
          </w:rPr>
          <w:t>8) ^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AC7B1B" w14:textId="484565CA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7" w:history="1">
        <w:r w:rsidRPr="00DC1E50">
          <w:rPr>
            <w:rStyle w:val="Hyperlink"/>
            <w:noProof/>
          </w:rPr>
          <w:t>9) $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FB8536" w14:textId="2469C751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8" w:history="1">
        <w:r w:rsidRPr="00DC1E50">
          <w:rPr>
            <w:rStyle w:val="Hyperlink"/>
            <w:noProof/>
          </w:rPr>
          <w:t>10) {</w:t>
        </w:r>
        <w:r w:rsidRPr="00DC1E50">
          <w:rPr>
            <w:rStyle w:val="Hyperlink"/>
            <w:i/>
            <w:noProof/>
          </w:rPr>
          <w:t>n</w:t>
        </w:r>
        <w:r w:rsidRPr="00DC1E50">
          <w:rPr>
            <w:rStyle w:val="Hyperlink"/>
            <w:noProof/>
          </w:rPr>
          <w:t>}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32509E" w14:textId="09DF58C9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29" w:history="1">
        <w:r w:rsidRPr="00DC1E50">
          <w:rPr>
            <w:rStyle w:val="Hyperlink"/>
            <w:noProof/>
          </w:rPr>
          <w:t>11) {</w:t>
        </w:r>
        <w:r w:rsidRPr="00DC1E50">
          <w:rPr>
            <w:rStyle w:val="Hyperlink"/>
            <w:i/>
            <w:noProof/>
          </w:rPr>
          <w:t>n,m</w:t>
        </w:r>
        <w:r w:rsidRPr="00DC1E50">
          <w:rPr>
            <w:rStyle w:val="Hyperlink"/>
            <w:noProof/>
          </w:rPr>
          <w:t>}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4B9BBB" w14:textId="74EC87C8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30" w:history="1">
        <w:r w:rsidRPr="00DC1E50">
          <w:rPr>
            <w:rStyle w:val="Hyperlink"/>
            <w:noProof/>
          </w:rPr>
          <w:t>12) ( )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A24913" w14:textId="188785DF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31" w:history="1">
        <w:r w:rsidRPr="00DC1E50">
          <w:rPr>
            <w:rStyle w:val="Hyperlink"/>
            <w:noProof/>
          </w:rPr>
          <w:t>13) |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DA265B" w14:textId="47C37661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32" w:history="1">
        <w:r w:rsidRPr="00DC1E50">
          <w:rPr>
            <w:rStyle w:val="Hyperlink"/>
            <w:noProof/>
          </w:rPr>
          <w:t>14) \ 특수 문자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FE63B3" w14:textId="3B79700F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33" w:history="1">
        <w:r w:rsidRPr="00DC1E50">
          <w:rPr>
            <w:rStyle w:val="Hyperlink"/>
            <w:noProof/>
          </w:rPr>
          <w:t>15) 연습문제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43A06B" w14:textId="364B828A" w:rsidR="00CA7A82" w:rsidRDefault="00CA7A8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7934" w:history="1">
        <w:r w:rsidRPr="00DC1E50">
          <w:rPr>
            <w:rStyle w:val="Hyperlink"/>
            <w:rFonts w:hAnsi="굴림체"/>
            <w:noProof/>
          </w:rPr>
          <w:t>5.</w:t>
        </w:r>
        <w:r w:rsidRPr="00DC1E50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6E1345" w14:textId="3B9C2384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35" w:history="1">
        <w:r w:rsidRPr="00DC1E50">
          <w:rPr>
            <w:rStyle w:val="Hyperlink"/>
            <w:noProof/>
          </w:rPr>
          <w:t>1) 모음 위치 (vowel.js)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E61535" w14:textId="190DD632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36" w:history="1">
        <w:r w:rsidRPr="00DC1E50">
          <w:rPr>
            <w:rStyle w:val="Hyperlink"/>
            <w:noProof/>
          </w:rPr>
          <w:t>2) 공백 제거 (space.js)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C8759C" w14:textId="562E2930" w:rsidR="00CA7A82" w:rsidRDefault="00CA7A8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7937" w:history="1">
        <w:r w:rsidRPr="00DC1E50">
          <w:rPr>
            <w:rStyle w:val="Hyperlink"/>
            <w:noProof/>
          </w:rPr>
          <w:t>3) 쪼개기 (split.js)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68EDF7" w14:textId="1554B5F8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38156301" w14:textId="442B1532" w:rsidR="005828A0" w:rsidRDefault="00FC282E" w:rsidP="00501FAC">
      <w:pPr>
        <w:pStyle w:val="Heading1"/>
      </w:pPr>
      <w:r>
        <w:br w:type="page"/>
      </w:r>
      <w:bookmarkStart w:id="0" w:name="_Toc36577898"/>
      <w:r w:rsidR="003B465B">
        <w:rPr>
          <w:rFonts w:hint="eastAsia"/>
        </w:rPr>
        <w:lastRenderedPageBreak/>
        <w:t>s</w:t>
      </w:r>
      <w:r w:rsidR="003B465B">
        <w:t>tring</w:t>
      </w:r>
      <w:bookmarkEnd w:id="0"/>
    </w:p>
    <w:p w14:paraId="43D8F3AF" w14:textId="75095637" w:rsidR="00905760" w:rsidRDefault="00905760" w:rsidP="00905760"/>
    <w:p w14:paraId="023D6D6D" w14:textId="2FF315C4" w:rsidR="00905760" w:rsidRDefault="00687A34" w:rsidP="00905760">
      <w:pPr>
        <w:pStyle w:val="Heading2"/>
      </w:pPr>
      <w:bookmarkStart w:id="1" w:name="_Toc36577899"/>
      <w:r>
        <w:rPr>
          <w:rFonts w:hint="eastAsia"/>
        </w:rPr>
        <w:t>따옴표</w:t>
      </w:r>
      <w:bookmarkEnd w:id="1"/>
    </w:p>
    <w:p w14:paraId="1B96DADE" w14:textId="0CD02E14" w:rsidR="00687A34" w:rsidRDefault="008E436C" w:rsidP="00687A34">
      <w:r>
        <w:rPr>
          <w:rFonts w:hint="eastAsia"/>
        </w:rPr>
        <w:t>j</w:t>
      </w:r>
      <w:r>
        <w:t xml:space="preserve">avascript </w:t>
      </w:r>
      <w:r w:rsidR="00A83C70">
        <w:rPr>
          <w:rFonts w:hint="eastAsia"/>
        </w:rPr>
        <w:t>문자열</w:t>
      </w:r>
      <w:r w:rsidR="00915439">
        <w:rPr>
          <w:rFonts w:hint="eastAsia"/>
        </w:rPr>
        <w:t>은</w:t>
      </w:r>
      <w:r w:rsidR="00A83C70">
        <w:rPr>
          <w:rFonts w:hint="eastAsia"/>
        </w:rPr>
        <w:t xml:space="preserve"> </w:t>
      </w:r>
      <w:r w:rsidR="000319B9">
        <w:t xml:space="preserve">" </w:t>
      </w:r>
      <w:r w:rsidR="000319B9">
        <w:rPr>
          <w:rFonts w:hint="eastAsia"/>
        </w:rPr>
        <w:t>문자</w:t>
      </w:r>
      <w:r w:rsidR="00915439">
        <w:rPr>
          <w:rFonts w:hint="eastAsia"/>
        </w:rPr>
        <w:t>로 묶어도 되고</w:t>
      </w:r>
      <w:r w:rsidR="000319B9">
        <w:rPr>
          <w:rFonts w:hint="eastAsia"/>
        </w:rPr>
        <w:t>,</w:t>
      </w:r>
      <w:r w:rsidR="000319B9">
        <w:t xml:space="preserve"> '</w:t>
      </w:r>
      <w:r w:rsidR="00915439">
        <w:t xml:space="preserve"> </w:t>
      </w:r>
      <w:r w:rsidR="00915439">
        <w:rPr>
          <w:rFonts w:hint="eastAsia"/>
        </w:rPr>
        <w:t>문자로 묶어도 된다.</w:t>
      </w:r>
    </w:p>
    <w:p w14:paraId="29845CAE" w14:textId="55E44784" w:rsidR="00915439" w:rsidRDefault="00915439" w:rsidP="00687A34"/>
    <w:p w14:paraId="319877A8" w14:textId="14711C91" w:rsidR="00915439" w:rsidRDefault="00915439" w:rsidP="00915439">
      <w:pPr>
        <w:pStyle w:val="Heading3"/>
      </w:pPr>
      <w:r>
        <w:rPr>
          <w:rFonts w:hint="eastAsia"/>
        </w:rPr>
        <w:t>s</w:t>
      </w:r>
      <w:r>
        <w:t>tring1.js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5439" w14:paraId="7C9BDBB4" w14:textId="77777777" w:rsidTr="00915439">
        <w:tc>
          <w:tcPr>
            <w:tcW w:w="10456" w:type="dxa"/>
          </w:tcPr>
          <w:p w14:paraId="66888882" w14:textId="77777777" w:rsidR="00915439" w:rsidRPr="00915439" w:rsidRDefault="00915439" w:rsidP="009154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4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1543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1543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EE9C742" w14:textId="77777777" w:rsidR="00915439" w:rsidRPr="00915439" w:rsidRDefault="00915439" w:rsidP="009154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4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1543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1543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'world'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98DF543" w14:textId="77777777" w:rsidR="00915439" w:rsidRPr="00915439" w:rsidRDefault="00915439" w:rsidP="009154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606CD5B" w14:textId="77777777" w:rsidR="00915439" w:rsidRPr="00915439" w:rsidRDefault="00915439" w:rsidP="009154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154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154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1543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 %s"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1543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1543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9154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B6FD71A" w14:textId="77777777" w:rsidR="00915439" w:rsidRPr="00915439" w:rsidRDefault="00915439" w:rsidP="00915439"/>
        </w:tc>
      </w:tr>
    </w:tbl>
    <w:p w14:paraId="5261B3C7" w14:textId="55262890" w:rsidR="00915439" w:rsidRDefault="00915439" w:rsidP="00915439"/>
    <w:p w14:paraId="33EF09C9" w14:textId="37D53EC2" w:rsidR="00915439" w:rsidRDefault="00915439" w:rsidP="0091543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5439" w14:paraId="1461033E" w14:textId="77777777" w:rsidTr="00915439">
        <w:tc>
          <w:tcPr>
            <w:tcW w:w="10456" w:type="dxa"/>
          </w:tcPr>
          <w:p w14:paraId="6DB17C85" w14:textId="77777777" w:rsidR="00915439" w:rsidRDefault="00915439" w:rsidP="00915439">
            <w:r>
              <w:rPr>
                <w:rFonts w:hint="eastAsia"/>
              </w:rPr>
              <w:t>h</w:t>
            </w:r>
            <w:r>
              <w:t>ello world</w:t>
            </w:r>
          </w:p>
          <w:p w14:paraId="69C06148" w14:textId="6FE98C1F" w:rsidR="00915439" w:rsidRDefault="00915439" w:rsidP="00915439"/>
        </w:tc>
      </w:tr>
    </w:tbl>
    <w:p w14:paraId="0AD573D1" w14:textId="4B8B8749" w:rsidR="00915439" w:rsidRDefault="00915439" w:rsidP="00915439"/>
    <w:p w14:paraId="42D1D6DB" w14:textId="41A2A0DA" w:rsidR="000C644B" w:rsidRDefault="000C644B" w:rsidP="00915439"/>
    <w:p w14:paraId="503E43EC" w14:textId="12040D38" w:rsidR="000C644B" w:rsidRDefault="00992ABE" w:rsidP="00915439">
      <w:r>
        <w:rPr>
          <w:rFonts w:hint="eastAsia"/>
        </w:rPr>
        <w:t>따옴표 문자를 출력하는 방법은 다음</w:t>
      </w:r>
      <w:r w:rsidR="00806EBF">
        <w:rPr>
          <w:rFonts w:hint="eastAsia"/>
        </w:rPr>
        <w:t>과 같다.</w:t>
      </w:r>
    </w:p>
    <w:p w14:paraId="407BDC5C" w14:textId="6AC1860B" w:rsidR="00806EBF" w:rsidRDefault="00806EBF" w:rsidP="00915439"/>
    <w:p w14:paraId="1D403EEC" w14:textId="180DA170" w:rsidR="00806EBF" w:rsidRDefault="00806EBF" w:rsidP="00806EBF">
      <w:pPr>
        <w:pStyle w:val="Heading3"/>
      </w:pPr>
      <w:r>
        <w:rPr>
          <w:rFonts w:hint="eastAsia"/>
        </w:rPr>
        <w:t>s</w:t>
      </w:r>
      <w:r>
        <w:t>tring2.js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5DC7" w14:paraId="3F80FC94" w14:textId="77777777" w:rsidTr="002E5DC7">
        <w:tc>
          <w:tcPr>
            <w:tcW w:w="10456" w:type="dxa"/>
          </w:tcPr>
          <w:p w14:paraId="304BE172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'"hello world"'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A14A881" w14:textId="319A7E9E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</w:t>
            </w:r>
            <w:r w:rsidR="00DA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"'hello world'"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59151C1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s3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E5DC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\"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hello world</w:t>
            </w:r>
            <w:r w:rsidRPr="002E5DC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\"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2FA1A61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s4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2E5DC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\'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hello world</w:t>
            </w:r>
            <w:r w:rsidRPr="002E5DC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\'</w:t>
            </w:r>
            <w:r w:rsidRPr="002E5DC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FD2B6BB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1B90652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E5DC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23417EF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E5DC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38702BF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E5DC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s3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D81187A" w14:textId="77777777" w:rsidR="002E5DC7" w:rsidRPr="002E5DC7" w:rsidRDefault="002E5DC7" w:rsidP="002E5DC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DC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E5DC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E5DC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s4</w:t>
            </w:r>
            <w:r w:rsidRPr="002E5DC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287799" w14:textId="77777777" w:rsidR="002E5DC7" w:rsidRPr="002E5DC7" w:rsidRDefault="002E5DC7" w:rsidP="00806EBF"/>
        </w:tc>
      </w:tr>
    </w:tbl>
    <w:p w14:paraId="5DF6FBB6" w14:textId="584231C4" w:rsidR="00806EBF" w:rsidRDefault="00806EBF" w:rsidP="00806EBF"/>
    <w:p w14:paraId="7E7C219D" w14:textId="23CC5900" w:rsidR="002E5DC7" w:rsidRDefault="002E5DC7" w:rsidP="00806EB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5DC7" w14:paraId="15B4CE5B" w14:textId="77777777" w:rsidTr="002E5DC7">
        <w:tc>
          <w:tcPr>
            <w:tcW w:w="10456" w:type="dxa"/>
          </w:tcPr>
          <w:p w14:paraId="5D9250EF" w14:textId="77777777" w:rsidR="00E6258A" w:rsidRDefault="00E6258A" w:rsidP="00E6258A">
            <w:r>
              <w:t>"hello world"</w:t>
            </w:r>
          </w:p>
          <w:p w14:paraId="5137C693" w14:textId="77777777" w:rsidR="00E6258A" w:rsidRDefault="00E6258A" w:rsidP="00E6258A">
            <w:r>
              <w:t>'hello world'</w:t>
            </w:r>
          </w:p>
          <w:p w14:paraId="63C9E8DD" w14:textId="77777777" w:rsidR="00E6258A" w:rsidRDefault="00E6258A" w:rsidP="00E6258A">
            <w:r>
              <w:t>"hello world"</w:t>
            </w:r>
          </w:p>
          <w:p w14:paraId="1313DD29" w14:textId="77777777" w:rsidR="002E5DC7" w:rsidRDefault="00E6258A" w:rsidP="00E6258A">
            <w:r>
              <w:t>'hello world'</w:t>
            </w:r>
          </w:p>
          <w:p w14:paraId="31514445" w14:textId="549C8129" w:rsidR="00E6258A" w:rsidRDefault="00E6258A" w:rsidP="00E6258A"/>
        </w:tc>
      </w:tr>
    </w:tbl>
    <w:p w14:paraId="717F1D4E" w14:textId="4E7C00BA" w:rsidR="002E5DC7" w:rsidRDefault="002E5DC7" w:rsidP="00806EBF"/>
    <w:p w14:paraId="27F46E1F" w14:textId="4099F85D" w:rsidR="00706B7E" w:rsidRDefault="00A07944" w:rsidP="00706B7E">
      <w:r>
        <w:rPr>
          <w:rFonts w:hint="eastAsia"/>
        </w:rPr>
        <w:t>문자열</w:t>
      </w:r>
      <w:r w:rsidR="00EA36F4">
        <w:rPr>
          <w:rFonts w:hint="eastAsia"/>
        </w:rPr>
        <w:t xml:space="preserve"> 내부</w:t>
      </w:r>
      <w:r w:rsidR="009B68FD">
        <w:rPr>
          <w:rFonts w:hint="eastAsia"/>
        </w:rPr>
        <w:t xml:space="preserve">에 </w:t>
      </w:r>
      <w:r w:rsidR="00A939C2">
        <w:t xml:space="preserve">" </w:t>
      </w:r>
      <w:r w:rsidR="009B68FD">
        <w:rPr>
          <w:rFonts w:hint="eastAsia"/>
        </w:rPr>
        <w:t>문자</w:t>
      </w:r>
      <w:r w:rsidR="00706B7E">
        <w:rPr>
          <w:rFonts w:hint="eastAsia"/>
        </w:rPr>
        <w:t>가</w:t>
      </w:r>
      <w:r w:rsidR="009B68FD">
        <w:rPr>
          <w:rFonts w:hint="eastAsia"/>
        </w:rPr>
        <w:t xml:space="preserve"> 포함</w:t>
      </w:r>
      <w:r w:rsidR="00706B7E">
        <w:rPr>
          <w:rFonts w:hint="eastAsia"/>
        </w:rPr>
        <w:t>되어 있다면,</w:t>
      </w:r>
      <w:r w:rsidR="00706B7E">
        <w:t xml:space="preserve"> </w:t>
      </w:r>
      <w:r w:rsidR="00706B7E">
        <w:rPr>
          <w:rFonts w:hint="eastAsia"/>
        </w:rPr>
        <w:t xml:space="preserve">그 문자열은 </w:t>
      </w:r>
      <w:r w:rsidR="00706B7E">
        <w:t xml:space="preserve">' </w:t>
      </w:r>
      <w:r w:rsidR="00706B7E">
        <w:rPr>
          <w:rFonts w:hint="eastAsia"/>
        </w:rPr>
        <w:t>문자로 묵어야 한다.</w:t>
      </w:r>
      <w:r w:rsidR="00706B7E">
        <w:t xml:space="preserve"> </w:t>
      </w:r>
      <w:r w:rsidR="00706B7E" w:rsidRPr="002E5DC7">
        <w:rPr>
          <w:rFonts w:ascii="Consolas" w:eastAsia="굴림" w:hAnsi="Consolas" w:cs="굴림"/>
          <w:color w:val="A31515"/>
          <w:kern w:val="0"/>
          <w:sz w:val="21"/>
          <w:szCs w:val="21"/>
        </w:rPr>
        <w:t>'"hello world"'</w:t>
      </w:r>
    </w:p>
    <w:p w14:paraId="2F5B32AA" w14:textId="3792EC2B" w:rsidR="00706B7E" w:rsidRDefault="00706B7E" w:rsidP="00706B7E">
      <w:pPr>
        <w:rPr>
          <w:rFonts w:ascii="Consolas" w:eastAsia="굴림" w:hAnsi="Consolas" w:cs="굴림"/>
          <w:color w:val="A31515"/>
          <w:kern w:val="0"/>
          <w:sz w:val="21"/>
          <w:szCs w:val="21"/>
        </w:rPr>
      </w:pPr>
      <w:r>
        <w:rPr>
          <w:rFonts w:hint="eastAsia"/>
        </w:rPr>
        <w:t>문자열</w:t>
      </w:r>
      <w:r w:rsidR="00EA36F4">
        <w:rPr>
          <w:rFonts w:hint="eastAsia"/>
        </w:rPr>
        <w:t xml:space="preserve"> 내부</w:t>
      </w:r>
      <w:r>
        <w:rPr>
          <w:rFonts w:hint="eastAsia"/>
        </w:rPr>
        <w:t xml:space="preserve">에 </w:t>
      </w:r>
      <w:r>
        <w:t xml:space="preserve">' </w:t>
      </w:r>
      <w:r>
        <w:rPr>
          <w:rFonts w:hint="eastAsia"/>
        </w:rPr>
        <w:t>문자가 포함되어 있다면,</w:t>
      </w:r>
      <w:r>
        <w:t xml:space="preserve"> </w:t>
      </w:r>
      <w:r>
        <w:rPr>
          <w:rFonts w:hint="eastAsia"/>
        </w:rPr>
        <w:t xml:space="preserve">그 문자열은 </w:t>
      </w:r>
      <w:r>
        <w:t xml:space="preserve">" </w:t>
      </w:r>
      <w:r>
        <w:rPr>
          <w:rFonts w:hint="eastAsia"/>
        </w:rPr>
        <w:t>문자로 묵어야 한다.</w:t>
      </w:r>
      <w:r>
        <w:t xml:space="preserve"> </w:t>
      </w:r>
      <w:r w:rsidRPr="002E5DC7">
        <w:rPr>
          <w:rFonts w:ascii="Consolas" w:eastAsia="굴림" w:hAnsi="Consolas" w:cs="굴림"/>
          <w:color w:val="A31515"/>
          <w:kern w:val="0"/>
          <w:sz w:val="21"/>
          <w:szCs w:val="21"/>
        </w:rPr>
        <w:t>"'hello world'"</w:t>
      </w:r>
    </w:p>
    <w:p w14:paraId="67355E64" w14:textId="05731C77" w:rsidR="00392F32" w:rsidRDefault="00392F32" w:rsidP="00706B7E">
      <w:pPr>
        <w:rPr>
          <w:rFonts w:ascii="Consolas" w:eastAsia="굴림" w:hAnsi="Consolas" w:cs="굴림"/>
          <w:color w:val="A31515"/>
          <w:kern w:val="0"/>
          <w:sz w:val="21"/>
          <w:szCs w:val="21"/>
        </w:rPr>
      </w:pPr>
    </w:p>
    <w:p w14:paraId="2C17B78E" w14:textId="0E63A17E" w:rsidR="00392F32" w:rsidRDefault="00392F32" w:rsidP="00706B7E"/>
    <w:p w14:paraId="13305042" w14:textId="6C74FA69" w:rsidR="00365290" w:rsidRDefault="00392F32" w:rsidP="00706B7E">
      <w:r>
        <w:rPr>
          <w:rFonts w:hint="eastAsia"/>
        </w:rPr>
        <w:t xml:space="preserve">문자열 내부의 </w:t>
      </w:r>
      <w:r w:rsidR="00EA36F4">
        <w:t xml:space="preserve">" </w:t>
      </w:r>
      <w:r w:rsidR="00EA36F4">
        <w:rPr>
          <w:rFonts w:hint="eastAsia"/>
        </w:rPr>
        <w:t>문자나,</w:t>
      </w:r>
      <w:r w:rsidR="00EA36F4">
        <w:t xml:space="preserve"> ' </w:t>
      </w:r>
      <w:r w:rsidR="00EA36F4">
        <w:rPr>
          <w:rFonts w:hint="eastAsia"/>
        </w:rPr>
        <w:t>문자</w:t>
      </w:r>
      <w:r w:rsidR="001D4D57">
        <w:rPr>
          <w:rFonts w:hint="eastAsia"/>
        </w:rPr>
        <w:t xml:space="preserve"> 앞에 </w:t>
      </w:r>
      <w:r w:rsidR="001D4D57" w:rsidRPr="002E5DC7">
        <w:rPr>
          <w:rFonts w:ascii="Consolas" w:eastAsia="굴림" w:hAnsi="Consolas" w:cs="굴림"/>
          <w:color w:val="FF0000"/>
          <w:kern w:val="0"/>
          <w:sz w:val="21"/>
          <w:szCs w:val="21"/>
        </w:rPr>
        <w:t>\</w:t>
      </w:r>
      <w:r w:rsidR="001D4D57">
        <w:t xml:space="preserve"> </w:t>
      </w:r>
      <w:r w:rsidR="001D4D57">
        <w:rPr>
          <w:rFonts w:hint="eastAsia"/>
        </w:rPr>
        <w:t>문자를 붙였다면,</w:t>
      </w:r>
      <w:r w:rsidR="00357665">
        <w:t xml:space="preserve"> </w:t>
      </w:r>
      <w:r w:rsidR="00365290">
        <w:t>(escape sequence)</w:t>
      </w:r>
    </w:p>
    <w:p w14:paraId="1F371B05" w14:textId="393A7892" w:rsidR="00392F32" w:rsidRDefault="00357665" w:rsidP="00706B7E">
      <w:r>
        <w:rPr>
          <w:rFonts w:hint="eastAsia"/>
        </w:rPr>
        <w:t>그 문자열</w:t>
      </w:r>
      <w:r w:rsidR="00980E69">
        <w:rPr>
          <w:rFonts w:hint="eastAsia"/>
        </w:rPr>
        <w:t xml:space="preserve">을 묶는 </w:t>
      </w:r>
      <w:r w:rsidR="00394799">
        <w:rPr>
          <w:rFonts w:hint="eastAsia"/>
        </w:rPr>
        <w:t>문자는 아무 거나 선택할 수 있다.</w:t>
      </w:r>
    </w:p>
    <w:p w14:paraId="6FCFF447" w14:textId="17DB49CC" w:rsidR="00AB0DBA" w:rsidRDefault="00AB0DBA" w:rsidP="00AB0DBA"/>
    <w:p w14:paraId="52AAD047" w14:textId="6B1BADC3" w:rsidR="00AB0DBA" w:rsidRDefault="00AB0DBA" w:rsidP="00AB0DBA"/>
    <w:p w14:paraId="1FE60203" w14:textId="55E7DD6B" w:rsidR="0003396A" w:rsidRDefault="0003396A" w:rsidP="00AB0DBA"/>
    <w:p w14:paraId="3B2631C8" w14:textId="6322FF5F" w:rsidR="00E91F09" w:rsidRDefault="00E91F0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0B673A" w14:textId="5AF76B06" w:rsidR="00783FF8" w:rsidRDefault="0053630E" w:rsidP="0053630E">
      <w:pPr>
        <w:pStyle w:val="Heading2"/>
      </w:pPr>
      <w:bookmarkStart w:id="2" w:name="_Toc36577900"/>
      <w:r>
        <w:rPr>
          <w:rFonts w:hint="eastAsia"/>
        </w:rPr>
        <w:lastRenderedPageBreak/>
        <w:t>문자 접근</w:t>
      </w:r>
      <w:bookmarkEnd w:id="2"/>
    </w:p>
    <w:p w14:paraId="50ABC0B1" w14:textId="4622B876" w:rsidR="0003396A" w:rsidRDefault="00E91F09" w:rsidP="00E91F09">
      <w:pPr>
        <w:pStyle w:val="Heading3"/>
      </w:pPr>
      <w:r>
        <w:rPr>
          <w:rFonts w:hint="eastAsia"/>
        </w:rPr>
        <w:t>s</w:t>
      </w:r>
      <w:r>
        <w:t>tring3.js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1F09" w14:paraId="2F4C92AC" w14:textId="77777777" w:rsidTr="00E91F09">
        <w:tc>
          <w:tcPr>
            <w:tcW w:w="10456" w:type="dxa"/>
          </w:tcPr>
          <w:p w14:paraId="40473F69" w14:textId="77777777" w:rsidR="00E91F09" w:rsidRPr="00E91F09" w:rsidRDefault="00E91F09" w:rsidP="00E91F0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1F0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91F0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588247" w14:textId="77777777" w:rsidR="00E91F09" w:rsidRPr="00E91F09" w:rsidRDefault="00E91F09" w:rsidP="00E91F0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68A9D2F" w14:textId="77777777" w:rsidR="00E91F09" w:rsidRPr="00E91F09" w:rsidRDefault="00E91F09" w:rsidP="00E91F0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1F0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91F0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91F0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EBCE12D" w14:textId="77777777" w:rsidR="00E91F09" w:rsidRPr="00E91F09" w:rsidRDefault="00E91F09" w:rsidP="00E91F0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1F0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91F0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91F0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91F0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23AC97E9" w14:textId="77777777" w:rsidR="00E91F09" w:rsidRDefault="00E91F09" w:rsidP="00E91F09"/>
        </w:tc>
      </w:tr>
    </w:tbl>
    <w:p w14:paraId="61AEBD46" w14:textId="7668F75D" w:rsidR="00E91F09" w:rsidRDefault="00E91F09" w:rsidP="00E91F09"/>
    <w:p w14:paraId="33E6B22F" w14:textId="353D9E01" w:rsidR="00B955E2" w:rsidRDefault="00B955E2" w:rsidP="00E91F0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55E2" w14:paraId="7BB5C16A" w14:textId="77777777" w:rsidTr="00B955E2">
        <w:tc>
          <w:tcPr>
            <w:tcW w:w="10456" w:type="dxa"/>
          </w:tcPr>
          <w:p w14:paraId="340CB54C" w14:textId="77777777" w:rsidR="00B955E2" w:rsidRDefault="00B955E2" w:rsidP="00B955E2">
            <w:r>
              <w:t>h</w:t>
            </w:r>
          </w:p>
          <w:p w14:paraId="669401BE" w14:textId="77777777" w:rsidR="00B955E2" w:rsidRDefault="00B955E2" w:rsidP="00B955E2">
            <w:r>
              <w:t>e</w:t>
            </w:r>
          </w:p>
          <w:p w14:paraId="5713CDC2" w14:textId="77777777" w:rsidR="00B955E2" w:rsidRDefault="00B955E2" w:rsidP="00B955E2">
            <w:r>
              <w:t>l</w:t>
            </w:r>
          </w:p>
          <w:p w14:paraId="2DC96F5B" w14:textId="77777777" w:rsidR="00B955E2" w:rsidRDefault="00B955E2" w:rsidP="00B955E2">
            <w:r>
              <w:t>l</w:t>
            </w:r>
          </w:p>
          <w:p w14:paraId="23C1D4C5" w14:textId="77777777" w:rsidR="00B955E2" w:rsidRDefault="00B955E2" w:rsidP="00B955E2">
            <w:r>
              <w:t>o</w:t>
            </w:r>
          </w:p>
          <w:p w14:paraId="5E0C53D2" w14:textId="77777777" w:rsidR="00B955E2" w:rsidRDefault="00B955E2" w:rsidP="00B955E2">
            <w:r>
              <w:t xml:space="preserve"> </w:t>
            </w:r>
          </w:p>
          <w:p w14:paraId="19F8795B" w14:textId="77777777" w:rsidR="00B955E2" w:rsidRDefault="00B955E2" w:rsidP="00B955E2">
            <w:r>
              <w:t>w</w:t>
            </w:r>
          </w:p>
          <w:p w14:paraId="6C545845" w14:textId="77777777" w:rsidR="00B955E2" w:rsidRDefault="00B955E2" w:rsidP="00B955E2">
            <w:r>
              <w:t>o</w:t>
            </w:r>
          </w:p>
          <w:p w14:paraId="7ACB4274" w14:textId="77777777" w:rsidR="00B955E2" w:rsidRDefault="00B955E2" w:rsidP="00B955E2">
            <w:r>
              <w:t>r</w:t>
            </w:r>
          </w:p>
          <w:p w14:paraId="62C151DA" w14:textId="77777777" w:rsidR="00B955E2" w:rsidRDefault="00B955E2" w:rsidP="00B955E2">
            <w:r>
              <w:t>l</w:t>
            </w:r>
          </w:p>
          <w:p w14:paraId="3D54DD2C" w14:textId="2D6DFFD3" w:rsidR="00B955E2" w:rsidRDefault="00B955E2" w:rsidP="00B955E2">
            <w:r>
              <w:t>d</w:t>
            </w:r>
          </w:p>
        </w:tc>
      </w:tr>
    </w:tbl>
    <w:p w14:paraId="17E34B28" w14:textId="6FFBFD25" w:rsidR="00B955E2" w:rsidRDefault="00B955E2" w:rsidP="00E91F09"/>
    <w:p w14:paraId="312B56D3" w14:textId="344E19A9" w:rsidR="00B955E2" w:rsidRDefault="007C53B4" w:rsidP="00E91F09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 xml:space="preserve">연산자를 사용하여 문자열의 문자를 </w:t>
      </w:r>
      <w:r w:rsidR="005E1720">
        <w:rPr>
          <w:rFonts w:hint="eastAsia"/>
        </w:rPr>
        <w:t>얻을 수 있다.</w:t>
      </w:r>
    </w:p>
    <w:p w14:paraId="38E96EED" w14:textId="4CC52708" w:rsidR="009F6778" w:rsidRDefault="009F6778" w:rsidP="00E91F09"/>
    <w:p w14:paraId="4277302D" w14:textId="77777777" w:rsidR="00E40465" w:rsidRPr="00982798" w:rsidRDefault="00E40465" w:rsidP="00E91F09"/>
    <w:p w14:paraId="3DE35454" w14:textId="333B319A" w:rsidR="009F6778" w:rsidRDefault="009F6778" w:rsidP="00E91F09"/>
    <w:p w14:paraId="00EAA62F" w14:textId="1314C696" w:rsidR="00982798" w:rsidRDefault="00982798" w:rsidP="00982798">
      <w:pPr>
        <w:pStyle w:val="Heading2"/>
      </w:pPr>
      <w:bookmarkStart w:id="3" w:name="_Toc36577901"/>
      <w:r>
        <w:rPr>
          <w:rFonts w:hint="eastAsia"/>
        </w:rPr>
        <w:t>i</w:t>
      </w:r>
      <w:r>
        <w:t>mmutable string</w:t>
      </w:r>
      <w:bookmarkEnd w:id="3"/>
    </w:p>
    <w:p w14:paraId="1F132CC1" w14:textId="2184E565" w:rsidR="00982798" w:rsidRDefault="00982798" w:rsidP="00982798">
      <w:pPr>
        <w:pStyle w:val="Heading3"/>
      </w:pPr>
      <w:r>
        <w:rPr>
          <w:rFonts w:hint="eastAsia"/>
        </w:rPr>
        <w:t>s</w:t>
      </w:r>
      <w:r>
        <w:t>tring4.js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798" w14:paraId="727D6B9F" w14:textId="77777777" w:rsidTr="00982798">
        <w:tc>
          <w:tcPr>
            <w:tcW w:w="10456" w:type="dxa"/>
          </w:tcPr>
          <w:p w14:paraId="4B64ED2F" w14:textId="77777777" w:rsidR="00A72F46" w:rsidRPr="00A72F46" w:rsidRDefault="00A72F46" w:rsidP="00A72F4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2F4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72F4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72F4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EBFBAA" w14:textId="77777777" w:rsidR="00A72F46" w:rsidRPr="00A72F46" w:rsidRDefault="00A72F46" w:rsidP="00A72F4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2F4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2F4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2F4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A72F4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6D228F8F" w14:textId="77777777" w:rsidR="00A72F46" w:rsidRPr="00A72F46" w:rsidRDefault="00A72F46" w:rsidP="00A72F4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1EA42E1" w14:textId="77777777" w:rsidR="00A72F46" w:rsidRPr="00A72F46" w:rsidRDefault="00A72F46" w:rsidP="00A72F4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2F4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A72F4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A72F4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'H'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3149B29" w14:textId="77777777" w:rsidR="00A72F46" w:rsidRPr="00A72F46" w:rsidRDefault="00A72F46" w:rsidP="00A72F4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2F4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2F4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2F4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A72F4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72F4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0643CF89" w14:textId="77777777" w:rsidR="00982798" w:rsidRPr="00A72F46" w:rsidRDefault="00982798" w:rsidP="00982798"/>
        </w:tc>
      </w:tr>
    </w:tbl>
    <w:p w14:paraId="02610C0B" w14:textId="0DD172A9" w:rsidR="00982798" w:rsidRDefault="00982798" w:rsidP="00982798"/>
    <w:p w14:paraId="372879F0" w14:textId="6896CF79" w:rsidR="00A72F46" w:rsidRDefault="00A72F46" w:rsidP="0098279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F46" w14:paraId="6886F23B" w14:textId="77777777" w:rsidTr="00A72F46">
        <w:tc>
          <w:tcPr>
            <w:tcW w:w="10456" w:type="dxa"/>
          </w:tcPr>
          <w:p w14:paraId="4FFE33F2" w14:textId="77777777" w:rsidR="00A72F46" w:rsidRDefault="00A72F46" w:rsidP="00982798">
            <w:r>
              <w:rPr>
                <w:rFonts w:hint="eastAsia"/>
              </w:rPr>
              <w:t>h</w:t>
            </w:r>
          </w:p>
          <w:p w14:paraId="072C93EB" w14:textId="77777777" w:rsidR="00A72F46" w:rsidRDefault="00A72F46" w:rsidP="00982798">
            <w:r>
              <w:rPr>
                <w:rFonts w:hint="eastAsia"/>
              </w:rPr>
              <w:t>h</w:t>
            </w:r>
          </w:p>
          <w:p w14:paraId="08F98C45" w14:textId="4F583D18" w:rsidR="00A72F46" w:rsidRDefault="00A72F46" w:rsidP="00982798"/>
        </w:tc>
      </w:tr>
    </w:tbl>
    <w:p w14:paraId="7CA23370" w14:textId="6E0908B5" w:rsidR="00A72F46" w:rsidRDefault="00A72F46" w:rsidP="00982798"/>
    <w:p w14:paraId="6BA007CE" w14:textId="7E1895C9" w:rsidR="00A72F46" w:rsidRDefault="00A72F46" w:rsidP="00982798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문자열은 </w:t>
      </w:r>
      <w:r>
        <w:t xml:space="preserve">immutable </w:t>
      </w:r>
      <w:r>
        <w:rPr>
          <w:rFonts w:hint="eastAsia"/>
        </w:rPr>
        <w:t>하다.</w:t>
      </w:r>
    </w:p>
    <w:p w14:paraId="10373416" w14:textId="1CB09BBE" w:rsidR="00067A34" w:rsidRDefault="00067A34" w:rsidP="00982798">
      <w:r>
        <w:rPr>
          <w:rFonts w:hint="eastAsia"/>
        </w:rPr>
        <w:t xml:space="preserve">문자열이 </w:t>
      </w:r>
      <w:r w:rsidR="00560E50">
        <w:rPr>
          <w:rFonts w:hint="eastAsia"/>
        </w:rPr>
        <w:t>생성된 후,</w:t>
      </w:r>
      <w:r w:rsidR="00560E50">
        <w:t xml:space="preserve"> </w:t>
      </w:r>
      <w:r w:rsidR="00560E50">
        <w:rPr>
          <w:rFonts w:hint="eastAsia"/>
        </w:rPr>
        <w:t>그 내용이 변경될 수 없다.</w:t>
      </w:r>
    </w:p>
    <w:p w14:paraId="3E539221" w14:textId="36B2DEB7" w:rsidR="00560E50" w:rsidRDefault="00560E50" w:rsidP="00982798"/>
    <w:p w14:paraId="211B9C2C" w14:textId="66F4C4CB" w:rsidR="00654E76" w:rsidRDefault="00654E76" w:rsidP="00654E76">
      <w:r>
        <w:rPr>
          <w:rFonts w:hint="eastAsia"/>
        </w:rPr>
        <w:t>문자열 메소드들은 원본 문자열을 변경하는 것이 아니고,</w:t>
      </w:r>
      <w:r>
        <w:t xml:space="preserve"> </w:t>
      </w:r>
      <w:r>
        <w:rPr>
          <w:rFonts w:hint="eastAsia"/>
        </w:rPr>
        <w:t>새 문자열</w:t>
      </w:r>
      <w:r w:rsidR="00176A78">
        <w:rPr>
          <w:rFonts w:hint="eastAsia"/>
        </w:rPr>
        <w:t>을</w:t>
      </w:r>
      <w:r>
        <w:rPr>
          <w:rFonts w:hint="eastAsia"/>
        </w:rPr>
        <w:t xml:space="preserve"> 생성해서 리턴한다.</w:t>
      </w:r>
    </w:p>
    <w:p w14:paraId="0716D5C5" w14:textId="77777777" w:rsidR="00654E76" w:rsidRPr="00654E76" w:rsidRDefault="00654E76" w:rsidP="00982798"/>
    <w:p w14:paraId="231EEF5B" w14:textId="74D14255" w:rsidR="00560E50" w:rsidRDefault="00560E50" w:rsidP="00982798"/>
    <w:p w14:paraId="1AEAB3A3" w14:textId="51D5F19E" w:rsidR="00560E50" w:rsidRDefault="00560E50" w:rsidP="00982798"/>
    <w:p w14:paraId="17A310A5" w14:textId="65C2400A" w:rsidR="00E667C1" w:rsidRDefault="00E667C1" w:rsidP="00982798"/>
    <w:p w14:paraId="681F9F04" w14:textId="20243F10" w:rsidR="00E667C1" w:rsidRDefault="00E667C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FFBA747" w14:textId="0C0D3134" w:rsidR="00AE6B05" w:rsidRDefault="007C363A" w:rsidP="00AE6B05">
      <w:pPr>
        <w:pStyle w:val="Heading2"/>
      </w:pPr>
      <w:bookmarkStart w:id="4" w:name="_Toc36577902"/>
      <w:r>
        <w:rPr>
          <w:rFonts w:hint="eastAsia"/>
        </w:rPr>
        <w:lastRenderedPageBreak/>
        <w:t>t</w:t>
      </w:r>
      <w:r>
        <w:t>emplate literal</w:t>
      </w:r>
      <w:bookmarkEnd w:id="4"/>
    </w:p>
    <w:p w14:paraId="71253F26" w14:textId="77777777" w:rsidR="007C363A" w:rsidRPr="007C363A" w:rsidRDefault="007C363A" w:rsidP="007C363A">
      <w:pPr>
        <w:rPr>
          <w:rFonts w:hint="eastAsia"/>
        </w:rPr>
      </w:pPr>
    </w:p>
    <w:p w14:paraId="637475E4" w14:textId="49C49E51" w:rsidR="00AE6B05" w:rsidRPr="00E221FE" w:rsidRDefault="007C363A" w:rsidP="00AE6B05">
      <w:pPr>
        <w:pStyle w:val="Heading3"/>
      </w:pPr>
      <w:r>
        <w:rPr>
          <w:rFonts w:hint="eastAsia"/>
        </w:rPr>
        <w:t>t</w:t>
      </w:r>
      <w:r>
        <w:t>emplate1.js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B05" w:rsidRPr="00E221FE" w14:paraId="7D97AA50" w14:textId="77777777" w:rsidTr="004E6735">
        <w:tc>
          <w:tcPr>
            <w:tcW w:w="10456" w:type="dxa"/>
          </w:tcPr>
          <w:p w14:paraId="50E5E189" w14:textId="77777777" w:rsidR="003E1018" w:rsidRPr="003E1018" w:rsidRDefault="003E1018" w:rsidP="003E1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E1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E1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first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E1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'Jane'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E0A147F" w14:textId="77777777" w:rsidR="003E1018" w:rsidRPr="003E1018" w:rsidRDefault="003E1018" w:rsidP="003E1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E1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E1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E1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'Doe'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C109CF" w14:textId="77777777" w:rsidR="003E1018" w:rsidRPr="003E1018" w:rsidRDefault="003E1018" w:rsidP="003E1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FA1EA1F" w14:textId="77777777" w:rsidR="003E1018" w:rsidRPr="003E1018" w:rsidRDefault="003E1018" w:rsidP="003E1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E1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E1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E1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`Hello </w:t>
            </w:r>
            <w:r w:rsidRPr="003E1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${</w:t>
            </w:r>
            <w:r w:rsidRPr="003E1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first</w:t>
            </w:r>
            <w:r w:rsidRPr="003E1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3E1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3E1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${</w:t>
            </w:r>
            <w:r w:rsidRPr="003E1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</w:t>
            </w:r>
            <w:r w:rsidRPr="003E1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3E1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!`</w:t>
            </w:r>
          </w:p>
          <w:p w14:paraId="219F6947" w14:textId="77777777" w:rsidR="003E1018" w:rsidRPr="003E1018" w:rsidRDefault="003E1018" w:rsidP="003E1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E1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E101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E1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3E1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913F480" w14:textId="1D4835F0" w:rsidR="00905C5F" w:rsidRPr="00905C5F" w:rsidRDefault="00905C5F" w:rsidP="00905C5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</w:tbl>
    <w:p w14:paraId="03BB3454" w14:textId="77777777" w:rsidR="00905C5F" w:rsidRDefault="00905C5F" w:rsidP="00AE6B05"/>
    <w:p w14:paraId="3E6DBAC5" w14:textId="085851C0" w:rsidR="00AE6B05" w:rsidRDefault="00905C5F" w:rsidP="00AE6B05">
      <w:r>
        <w:t xml:space="preserve">` </w:t>
      </w:r>
      <w:r w:rsidR="00AE6B05">
        <w:rPr>
          <w:rFonts w:hint="eastAsia"/>
        </w:rPr>
        <w:t>따옴표를 사용한 문자열에</w:t>
      </w:r>
      <w:r w:rsidR="00AE6B05">
        <w:t xml:space="preserve">  </w:t>
      </w:r>
      <w:r w:rsidR="00AE6B05">
        <w:rPr>
          <w:rFonts w:hint="eastAsia"/>
        </w:rPr>
        <w:t>$</w:t>
      </w:r>
      <w:r w:rsidR="00AE6B05">
        <w:t xml:space="preserve">{ </w:t>
      </w:r>
      <w:r w:rsidR="00AE6B05">
        <w:rPr>
          <w:rFonts w:hint="eastAsia"/>
        </w:rPr>
        <w:t xml:space="preserve">표현식 </w:t>
      </w:r>
      <w:r w:rsidR="00AE6B05">
        <w:t xml:space="preserve">} </w:t>
      </w:r>
      <w:r w:rsidR="00AE6B05">
        <w:rPr>
          <w:rFonts w:hint="eastAsia"/>
        </w:rPr>
        <w:t>형태로 구현하여,</w:t>
      </w:r>
      <w:r w:rsidR="00AE6B05">
        <w:t xml:space="preserve"> </w:t>
      </w:r>
      <w:r w:rsidR="00AE6B05">
        <w:rPr>
          <w:rFonts w:hint="eastAsia"/>
        </w:rPr>
        <w:t>표현식의 값</w:t>
      </w:r>
      <w:r>
        <w:rPr>
          <w:rFonts w:hint="eastAsia"/>
        </w:rPr>
        <w:t>이 문자열에</w:t>
      </w:r>
      <w:r w:rsidR="00AE6B05">
        <w:rPr>
          <w:rFonts w:hint="eastAsia"/>
        </w:rPr>
        <w:t xml:space="preserve"> </w:t>
      </w:r>
      <w:r>
        <w:rPr>
          <w:rFonts w:hint="eastAsia"/>
        </w:rPr>
        <w:t>삽입된다.</w:t>
      </w:r>
    </w:p>
    <w:p w14:paraId="3F44DC1C" w14:textId="775362DE" w:rsidR="00905C5F" w:rsidRDefault="00905C5F" w:rsidP="00AE6B05"/>
    <w:p w14:paraId="5504D45C" w14:textId="4E2720B3" w:rsidR="003E1018" w:rsidRDefault="003E1018" w:rsidP="00AE6B05">
      <w:r>
        <w:rPr>
          <w:rFonts w:hint="eastAsia"/>
        </w:rPr>
        <w:t xml:space="preserve">키보드 오른쪽 위의 </w:t>
      </w:r>
      <w:r>
        <w:t xml:space="preserve">` </w:t>
      </w:r>
      <w:r>
        <w:rPr>
          <w:rFonts w:hint="eastAsia"/>
        </w:rPr>
        <w:t>따옴표 문자를 사용해야 한다.</w:t>
      </w:r>
    </w:p>
    <w:p w14:paraId="4E1E55B5" w14:textId="7CCAE30E" w:rsidR="003E1018" w:rsidRDefault="003E1018" w:rsidP="00AE6B05"/>
    <w:p w14:paraId="0E759C48" w14:textId="77777777" w:rsidR="003E1018" w:rsidRDefault="003E1018" w:rsidP="00AE6B05">
      <w:pPr>
        <w:rPr>
          <w:rFonts w:hint="eastAsia"/>
        </w:rPr>
      </w:pPr>
    </w:p>
    <w:p w14:paraId="2993FDCA" w14:textId="2D7BF1F8" w:rsidR="00E667C1" w:rsidRPr="00AE6B05" w:rsidRDefault="00E667C1" w:rsidP="00982798"/>
    <w:p w14:paraId="06FE8ACB" w14:textId="77777777" w:rsidR="00E667C1" w:rsidRPr="00E667C1" w:rsidRDefault="00E667C1" w:rsidP="00982798">
      <w:pPr>
        <w:rPr>
          <w:rFonts w:hint="eastAsia"/>
        </w:rPr>
      </w:pPr>
    </w:p>
    <w:p w14:paraId="5156124E" w14:textId="77777777" w:rsidR="00A72F46" w:rsidRPr="00982798" w:rsidRDefault="00A72F46" w:rsidP="00982798"/>
    <w:p w14:paraId="54B632CF" w14:textId="0AD183F1" w:rsidR="00577836" w:rsidRDefault="0057783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2BF64BB" w14:textId="3246D067" w:rsidR="00B955E2" w:rsidRDefault="00577836" w:rsidP="00577836">
      <w:pPr>
        <w:pStyle w:val="Heading1"/>
      </w:pPr>
      <w:bookmarkStart w:id="5" w:name="_Toc36577903"/>
      <w:r>
        <w:rPr>
          <w:rFonts w:hint="eastAsia"/>
        </w:rPr>
        <w:lastRenderedPageBreak/>
        <w:t>s</w:t>
      </w:r>
      <w:r>
        <w:t xml:space="preserve">tring </w:t>
      </w:r>
      <w:r>
        <w:rPr>
          <w:rFonts w:hint="eastAsia"/>
        </w:rPr>
        <w:t>메소드</w:t>
      </w:r>
      <w:bookmarkEnd w:id="5"/>
    </w:p>
    <w:p w14:paraId="61B5D6EF" w14:textId="18036EA9" w:rsidR="00577836" w:rsidRDefault="00577836" w:rsidP="00577836"/>
    <w:p w14:paraId="56B90915" w14:textId="48BE57AB" w:rsidR="00577836" w:rsidRDefault="00577836" w:rsidP="00577836">
      <w:pPr>
        <w:pStyle w:val="Heading2"/>
      </w:pPr>
      <w:bookmarkStart w:id="6" w:name="_Toc36577904"/>
      <w:r>
        <w:rPr>
          <w:rFonts w:hint="eastAsia"/>
        </w:rPr>
        <w:t>i</w:t>
      </w:r>
      <w:r>
        <w:t xml:space="preserve">ndexOf </w:t>
      </w:r>
      <w:r>
        <w:rPr>
          <w:rFonts w:hint="eastAsia"/>
        </w:rPr>
        <w:t>메소드</w:t>
      </w:r>
      <w:bookmarkEnd w:id="6"/>
    </w:p>
    <w:p w14:paraId="493611AA" w14:textId="77777777" w:rsidR="000F0F7F" w:rsidRPr="000F0F7F" w:rsidRDefault="000F0F7F" w:rsidP="000F0F7F"/>
    <w:p w14:paraId="20DE925C" w14:textId="5A1C0077" w:rsidR="000F0F7F" w:rsidRDefault="000F0F7F" w:rsidP="00822FC8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indexOf(</w:t>
      </w:r>
      <w:r>
        <w:rPr>
          <w:rFonts w:hint="eastAsia"/>
        </w:rPr>
        <w:t>부분</w:t>
      </w:r>
      <w:r>
        <w:rPr>
          <w:rFonts w:hint="eastAsia"/>
        </w:rPr>
        <w:t>_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시작</w:t>
      </w:r>
      <w:r w:rsidR="00D10AB2">
        <w:t>_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584F4B6B" w14:textId="684C1264" w:rsidR="00C95190" w:rsidRDefault="00822FC8" w:rsidP="00C95190">
      <w:r w:rsidRPr="00626669">
        <w:rPr>
          <w:rFonts w:hint="eastAsia"/>
          <w:b/>
          <w:bCs/>
        </w:rPr>
        <w:t>문자열</w:t>
      </w:r>
      <w:r>
        <w:rPr>
          <w:rFonts w:hint="eastAsia"/>
        </w:rPr>
        <w:t xml:space="preserve">에서 </w:t>
      </w:r>
      <w:r w:rsidR="00C95190" w:rsidRPr="00626669">
        <w:rPr>
          <w:rFonts w:hint="eastAsia"/>
          <w:b/>
          <w:bCs/>
        </w:rPr>
        <w:t>부분_문자열</w:t>
      </w:r>
      <w:r w:rsidR="00C95190">
        <w:rPr>
          <w:rFonts w:hint="eastAsia"/>
        </w:rPr>
        <w:t>을 찾아서,</w:t>
      </w:r>
      <w:r>
        <w:rPr>
          <w:rFonts w:hint="eastAsia"/>
        </w:rPr>
        <w:t xml:space="preserve"> </w:t>
      </w:r>
      <w:r w:rsidR="00D10AB2">
        <w:rPr>
          <w:rFonts w:hint="eastAsia"/>
        </w:rPr>
        <w:t>찾은</w:t>
      </w:r>
      <w:r w:rsidR="00C95190">
        <w:rPr>
          <w:rFonts w:hint="eastAsia"/>
        </w:rPr>
        <w:t xml:space="preserve"> 위치(</w:t>
      </w:r>
      <w:r w:rsidR="00C95190">
        <w:t>index)</w:t>
      </w:r>
      <w:r w:rsidR="00C95190">
        <w:rPr>
          <w:rFonts w:hint="eastAsia"/>
        </w:rPr>
        <w:t>를 리턴한다.</w:t>
      </w:r>
    </w:p>
    <w:p w14:paraId="3C0FE589" w14:textId="4E83F5A7" w:rsidR="00822FC8" w:rsidRDefault="00D10AB2" w:rsidP="000F0F7F">
      <w:r w:rsidRPr="00D10AB2">
        <w:rPr>
          <w:rFonts w:hint="eastAsia"/>
          <w:b/>
          <w:bCs/>
        </w:rPr>
        <w:t>시작_위치</w:t>
      </w:r>
      <w:r>
        <w:rPr>
          <w:rFonts w:hint="eastAsia"/>
        </w:rPr>
        <w:t xml:space="preserve">에서부터 </w:t>
      </w:r>
      <w:r w:rsidR="00156EAD">
        <w:rPr>
          <w:rFonts w:hint="eastAsia"/>
        </w:rPr>
        <w:t>뒤쪽으로</w:t>
      </w:r>
      <w:r w:rsidR="007E1E92">
        <w:rPr>
          <w:rFonts w:hint="eastAsia"/>
        </w:rPr>
        <w:t>(순방향으로)</w:t>
      </w:r>
      <w:r w:rsidR="00156EAD">
        <w:rPr>
          <w:rFonts w:hint="eastAsia"/>
        </w:rPr>
        <w:t xml:space="preserve"> 찾기</w:t>
      </w:r>
      <w:r>
        <w:rPr>
          <w:rFonts w:hint="eastAsia"/>
        </w:rPr>
        <w:t xml:space="preserve"> 시작한다.</w:t>
      </w:r>
    </w:p>
    <w:p w14:paraId="2497A2DB" w14:textId="4CC688D0" w:rsidR="00A077E8" w:rsidRPr="00C95190" w:rsidRDefault="00A077E8" w:rsidP="000F0F7F">
      <w:r w:rsidRPr="001F3692">
        <w:rPr>
          <w:rFonts w:hint="eastAsia"/>
          <w:b/>
          <w:bCs/>
        </w:rPr>
        <w:t>시작_위치</w:t>
      </w:r>
      <w:r>
        <w:rPr>
          <w:rFonts w:hint="eastAsia"/>
        </w:rPr>
        <w:t xml:space="preserve"> 파라미터가 생략된 경우 디폴트 값은 </w:t>
      </w:r>
      <w:r>
        <w:t xml:space="preserve">0 </w:t>
      </w:r>
      <w:r>
        <w:rPr>
          <w:rFonts w:hint="eastAsia"/>
        </w:rPr>
        <w:t>이다.</w:t>
      </w:r>
    </w:p>
    <w:p w14:paraId="0BE3825F" w14:textId="77777777" w:rsidR="001F3692" w:rsidRDefault="001F3692" w:rsidP="001F3692">
      <w:r>
        <w:rPr>
          <w:rFonts w:hint="eastAsia"/>
        </w:rPr>
        <w:t xml:space="preserve">찾지 못할 경우 리턴값은 </w:t>
      </w:r>
      <w:r>
        <w:t xml:space="preserve">-1 </w:t>
      </w:r>
      <w:r>
        <w:rPr>
          <w:rFonts w:hint="eastAsia"/>
        </w:rPr>
        <w:t>이다.</w:t>
      </w:r>
    </w:p>
    <w:p w14:paraId="6F23BAB3" w14:textId="77777777" w:rsidR="000F0F7F" w:rsidRPr="001F3692" w:rsidRDefault="000F0F7F" w:rsidP="000F0F7F"/>
    <w:p w14:paraId="00C162A2" w14:textId="475364C6" w:rsidR="00577836" w:rsidRDefault="00BF44E0" w:rsidP="00BF44E0">
      <w:pPr>
        <w:pStyle w:val="Heading3"/>
      </w:pPr>
      <w:r>
        <w:rPr>
          <w:rFonts w:hint="eastAsia"/>
        </w:rPr>
        <w:t>i</w:t>
      </w:r>
      <w:r>
        <w:t>ndexOf.js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44E0" w14:paraId="5AF89155" w14:textId="77777777" w:rsidTr="00BF44E0">
        <w:tc>
          <w:tcPr>
            <w:tcW w:w="10456" w:type="dxa"/>
          </w:tcPr>
          <w:p w14:paraId="6D408EB7" w14:textId="77777777" w:rsidR="00A7093A" w:rsidRPr="00A7093A" w:rsidRDefault="00A7093A" w:rsidP="00A709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093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709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7093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 two one two"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0B0071A" w14:textId="77777777" w:rsidR="00A7093A" w:rsidRPr="00A7093A" w:rsidRDefault="00A7093A" w:rsidP="00A709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093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09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09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09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indexOf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093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C0D5DC4" w14:textId="77777777" w:rsidR="00A7093A" w:rsidRPr="00A7093A" w:rsidRDefault="00A7093A" w:rsidP="00A709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093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09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09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09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indexOf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093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7093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7D30292" w14:textId="77777777" w:rsidR="00A7093A" w:rsidRPr="00A7093A" w:rsidRDefault="00A7093A" w:rsidP="00A709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7093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09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09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709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indexOf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7093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A709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C2CBA6B" w14:textId="77777777" w:rsidR="00BF44E0" w:rsidRPr="00A7093A" w:rsidRDefault="00BF44E0" w:rsidP="00577836"/>
        </w:tc>
      </w:tr>
    </w:tbl>
    <w:p w14:paraId="3F9B67B8" w14:textId="40CEF566" w:rsidR="00BF44E0" w:rsidRDefault="00BF44E0" w:rsidP="00577836"/>
    <w:p w14:paraId="5EA92996" w14:textId="6E59D6A2" w:rsidR="00BF44E0" w:rsidRDefault="00BF44E0" w:rsidP="0057783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44E0" w14:paraId="67F6B8B0" w14:textId="77777777" w:rsidTr="00BF44E0">
        <w:tc>
          <w:tcPr>
            <w:tcW w:w="10456" w:type="dxa"/>
          </w:tcPr>
          <w:p w14:paraId="79116638" w14:textId="0E232592" w:rsidR="00BF44E0" w:rsidRDefault="00BF44E0" w:rsidP="00577836">
            <w:r>
              <w:rPr>
                <w:rFonts w:hint="eastAsia"/>
              </w:rPr>
              <w:t>4</w:t>
            </w:r>
          </w:p>
          <w:p w14:paraId="75650F07" w14:textId="0314C123" w:rsidR="003F4A56" w:rsidRDefault="00A7093A" w:rsidP="00577836">
            <w:r>
              <w:rPr>
                <w:rFonts w:hint="eastAsia"/>
              </w:rPr>
              <w:t>1</w:t>
            </w:r>
            <w:r>
              <w:t>2</w:t>
            </w:r>
          </w:p>
          <w:p w14:paraId="4DB65C10" w14:textId="1085385F" w:rsidR="00BF44E0" w:rsidRDefault="00A7093A" w:rsidP="00A7093A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078BFAA5" w14:textId="2B8B66A2" w:rsidR="00BF44E0" w:rsidRDefault="00BF44E0" w:rsidP="00577836"/>
    <w:p w14:paraId="2D1B8950" w14:textId="146F8EB8" w:rsidR="0090690E" w:rsidRDefault="0090690E" w:rsidP="00577836"/>
    <w:p w14:paraId="16C2D55B" w14:textId="7201738F" w:rsidR="0090690E" w:rsidRDefault="0090690E" w:rsidP="00577836"/>
    <w:p w14:paraId="3CBB1F20" w14:textId="7EBA0ED9" w:rsidR="00276AEA" w:rsidRDefault="00276AEA" w:rsidP="00276AEA">
      <w:pPr>
        <w:pStyle w:val="Heading2"/>
      </w:pPr>
      <w:bookmarkStart w:id="7" w:name="_Toc36577905"/>
      <w:r>
        <w:rPr>
          <w:rFonts w:hint="eastAsia"/>
        </w:rPr>
        <w:t>l</w:t>
      </w:r>
      <w:r>
        <w:t xml:space="preserve">astIndexOf </w:t>
      </w:r>
      <w:r>
        <w:rPr>
          <w:rFonts w:hint="eastAsia"/>
        </w:rPr>
        <w:t>메소드</w:t>
      </w:r>
      <w:bookmarkEnd w:id="7"/>
    </w:p>
    <w:p w14:paraId="42D89AF6" w14:textId="17234916" w:rsidR="00674CD4" w:rsidRDefault="00674CD4" w:rsidP="00674CD4"/>
    <w:p w14:paraId="35F75135" w14:textId="2DFAA387" w:rsidR="00674CD4" w:rsidRDefault="00674CD4" w:rsidP="00674CD4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lastIndexOf(</w:t>
      </w:r>
      <w:r>
        <w:rPr>
          <w:rFonts w:hint="eastAsia"/>
        </w:rPr>
        <w:t>부분</w:t>
      </w:r>
      <w:r>
        <w:rPr>
          <w:rFonts w:hint="eastAsia"/>
        </w:rPr>
        <w:t>_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시작</w:t>
      </w:r>
      <w:r>
        <w:t>_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78010E45" w14:textId="77777777" w:rsidR="007E1E92" w:rsidRDefault="007E1E92" w:rsidP="007E1E92">
      <w:r w:rsidRPr="00626669">
        <w:rPr>
          <w:rFonts w:hint="eastAsia"/>
          <w:b/>
          <w:bCs/>
        </w:rPr>
        <w:t>문자열</w:t>
      </w:r>
      <w:r>
        <w:rPr>
          <w:rFonts w:hint="eastAsia"/>
        </w:rPr>
        <w:t xml:space="preserve">에서 </w:t>
      </w:r>
      <w:r w:rsidRPr="00626669">
        <w:rPr>
          <w:rFonts w:hint="eastAsia"/>
          <w:b/>
          <w:bCs/>
        </w:rPr>
        <w:t>부분_문자열</w:t>
      </w:r>
      <w:r>
        <w:rPr>
          <w:rFonts w:hint="eastAsia"/>
        </w:rPr>
        <w:t>을 찾아서, 찾은 위치(</w:t>
      </w:r>
      <w:r>
        <w:t>index)</w:t>
      </w:r>
      <w:r>
        <w:rPr>
          <w:rFonts w:hint="eastAsia"/>
        </w:rPr>
        <w:t>를 리턴한다.</w:t>
      </w:r>
    </w:p>
    <w:p w14:paraId="5B8D6A1F" w14:textId="15301F42" w:rsidR="007E1E92" w:rsidRDefault="007E1E92" w:rsidP="007E1E92">
      <w:r w:rsidRPr="00D10AB2">
        <w:rPr>
          <w:rFonts w:hint="eastAsia"/>
          <w:b/>
          <w:bCs/>
        </w:rPr>
        <w:t>시작_위치</w:t>
      </w:r>
      <w:r>
        <w:rPr>
          <w:rFonts w:hint="eastAsia"/>
        </w:rPr>
        <w:t xml:space="preserve">에서부터 </w:t>
      </w:r>
      <w:r w:rsidR="00057B64">
        <w:rPr>
          <w:rFonts w:hint="eastAsia"/>
        </w:rPr>
        <w:t>앞</w:t>
      </w:r>
      <w:r>
        <w:rPr>
          <w:rFonts w:hint="eastAsia"/>
        </w:rPr>
        <w:t>쪽으로(</w:t>
      </w:r>
      <w:r w:rsidR="00057B64">
        <w:rPr>
          <w:rFonts w:hint="eastAsia"/>
        </w:rPr>
        <w:t>뒷</w:t>
      </w:r>
      <w:r>
        <w:rPr>
          <w:rFonts w:hint="eastAsia"/>
        </w:rPr>
        <w:t>방향으로) 찾기 시작한다.</w:t>
      </w:r>
    </w:p>
    <w:p w14:paraId="5B2D073E" w14:textId="4F083F1F" w:rsidR="007E1E92" w:rsidRPr="00C95190" w:rsidRDefault="007E1E92" w:rsidP="007E1E92">
      <w:r w:rsidRPr="001F3692">
        <w:rPr>
          <w:rFonts w:hint="eastAsia"/>
          <w:b/>
          <w:bCs/>
        </w:rPr>
        <w:t>시작_위치</w:t>
      </w:r>
      <w:r>
        <w:rPr>
          <w:rFonts w:hint="eastAsia"/>
        </w:rPr>
        <w:t xml:space="preserve"> 파라미터가 생략된 경우 디폴트 값은 </w:t>
      </w:r>
      <w:r w:rsidR="002C7F99">
        <w:rPr>
          <w:rFonts w:hint="eastAsia"/>
        </w:rPr>
        <w:t>문자열의 끝 위치</w:t>
      </w:r>
      <w:r>
        <w:rPr>
          <w:rFonts w:hint="eastAsia"/>
        </w:rPr>
        <w:t>이다.</w:t>
      </w:r>
    </w:p>
    <w:p w14:paraId="697BC983" w14:textId="77777777" w:rsidR="007E1E92" w:rsidRDefault="007E1E92" w:rsidP="007E1E92">
      <w:r>
        <w:rPr>
          <w:rFonts w:hint="eastAsia"/>
        </w:rPr>
        <w:t xml:space="preserve">찾지 못할 경우 리턴값은 </w:t>
      </w:r>
      <w:r>
        <w:t xml:space="preserve">-1 </w:t>
      </w:r>
      <w:r>
        <w:rPr>
          <w:rFonts w:hint="eastAsia"/>
        </w:rPr>
        <w:t>이다.</w:t>
      </w:r>
    </w:p>
    <w:p w14:paraId="3FB7842B" w14:textId="77777777" w:rsidR="00674CD4" w:rsidRPr="007E1E92" w:rsidRDefault="00674CD4" w:rsidP="00674CD4"/>
    <w:p w14:paraId="4FFA50C3" w14:textId="6BAD58AC" w:rsidR="00276AEA" w:rsidRDefault="00276AEA" w:rsidP="00276AEA">
      <w:pPr>
        <w:pStyle w:val="Heading3"/>
      </w:pPr>
      <w:r>
        <w:rPr>
          <w:rFonts w:hint="eastAsia"/>
        </w:rPr>
        <w:t>l</w:t>
      </w:r>
      <w:r>
        <w:t>astIndexOf.js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6AEA" w14:paraId="6125064A" w14:textId="77777777" w:rsidTr="00276AEA">
        <w:tc>
          <w:tcPr>
            <w:tcW w:w="10456" w:type="dxa"/>
          </w:tcPr>
          <w:p w14:paraId="18358B11" w14:textId="77777777" w:rsidR="00523EC8" w:rsidRPr="00523EC8" w:rsidRDefault="00523EC8" w:rsidP="00523E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23E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23E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23E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 two one two"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924D6B4" w14:textId="77777777" w:rsidR="00523EC8" w:rsidRPr="00523EC8" w:rsidRDefault="00523EC8" w:rsidP="00523E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23EC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23E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23E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23E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lastIndexOf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23E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54D94D3" w14:textId="77777777" w:rsidR="00523EC8" w:rsidRPr="00523EC8" w:rsidRDefault="00523EC8" w:rsidP="00523E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23EC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23E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23E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23E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lastIndexOf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23E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23EC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C534FE6" w14:textId="77777777" w:rsidR="00523EC8" w:rsidRPr="00523EC8" w:rsidRDefault="00523EC8" w:rsidP="00523E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23EC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23E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23E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23E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indexOf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23E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523E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8E0BFA5" w14:textId="77777777" w:rsidR="00276AEA" w:rsidRPr="00523EC8" w:rsidRDefault="00276AEA" w:rsidP="00276AEA"/>
        </w:tc>
      </w:tr>
    </w:tbl>
    <w:p w14:paraId="742FB35F" w14:textId="03C28B68" w:rsidR="00276AEA" w:rsidRDefault="00276AEA" w:rsidP="00276AEA"/>
    <w:p w14:paraId="596AC51C" w14:textId="63DA1DA7" w:rsidR="00276AEA" w:rsidRDefault="00276AEA" w:rsidP="00276AE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6AEA" w14:paraId="766321AE" w14:textId="77777777" w:rsidTr="00276AEA">
        <w:tc>
          <w:tcPr>
            <w:tcW w:w="10456" w:type="dxa"/>
          </w:tcPr>
          <w:p w14:paraId="58AE7A95" w14:textId="77777777" w:rsidR="00494282" w:rsidRDefault="00494282" w:rsidP="00276AEA">
            <w:r>
              <w:t>12</w:t>
            </w:r>
          </w:p>
          <w:p w14:paraId="291EDF7E" w14:textId="332CCC83" w:rsidR="00276AEA" w:rsidRDefault="00276AEA" w:rsidP="00276AEA">
            <w:r>
              <w:rPr>
                <w:rFonts w:hint="eastAsia"/>
              </w:rPr>
              <w:t>4</w:t>
            </w:r>
          </w:p>
          <w:p w14:paraId="4937A288" w14:textId="1CD246CD" w:rsidR="00276AEA" w:rsidRDefault="00276AEA" w:rsidP="00276AEA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41B07DAA" w14:textId="77777777" w:rsidR="00276AEA" w:rsidRPr="00276AEA" w:rsidRDefault="00276AEA" w:rsidP="00276AEA"/>
    <w:p w14:paraId="09BEC09F" w14:textId="54F43DEC" w:rsidR="001A2D75" w:rsidRDefault="001A2D75" w:rsidP="00577836"/>
    <w:p w14:paraId="38F86EBC" w14:textId="1E66AE5D" w:rsidR="002F601F" w:rsidRDefault="002F601F" w:rsidP="00577836"/>
    <w:p w14:paraId="643BDE34" w14:textId="67C86879" w:rsidR="007832FF" w:rsidRDefault="007832FF" w:rsidP="00577836"/>
    <w:p w14:paraId="0E5CE644" w14:textId="1CFA7F4B" w:rsidR="007832FF" w:rsidRDefault="007832F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F229C0" w14:textId="1A967C91" w:rsidR="007832FF" w:rsidRDefault="007832FF" w:rsidP="007832FF">
      <w:pPr>
        <w:pStyle w:val="Heading2"/>
      </w:pPr>
      <w:bookmarkStart w:id="8" w:name="_Toc36577906"/>
      <w:r>
        <w:rPr>
          <w:rFonts w:hint="eastAsia"/>
        </w:rPr>
        <w:lastRenderedPageBreak/>
        <w:t>s</w:t>
      </w:r>
      <w:r>
        <w:t xml:space="preserve">earch </w:t>
      </w:r>
      <w:r>
        <w:rPr>
          <w:rFonts w:hint="eastAsia"/>
        </w:rPr>
        <w:t>메소드</w:t>
      </w:r>
      <w:bookmarkEnd w:id="8"/>
    </w:p>
    <w:p w14:paraId="1A358DC9" w14:textId="138D19F6" w:rsidR="007832FF" w:rsidRDefault="007832FF" w:rsidP="007832FF"/>
    <w:p w14:paraId="27299FDA" w14:textId="551F7A5C" w:rsidR="007832FF" w:rsidRDefault="007832FF" w:rsidP="007832FF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search(</w:t>
      </w:r>
      <w:r w:rsidR="000224D2">
        <w:t>/</w:t>
      </w:r>
      <w:r>
        <w:rPr>
          <w:rFonts w:hint="eastAsia"/>
        </w:rPr>
        <w:t>정규식</w:t>
      </w:r>
      <w:r w:rsidR="000224D2">
        <w:rPr>
          <w:rFonts w:hint="eastAsia"/>
        </w:rPr>
        <w:t>/</w:t>
      </w:r>
      <w:r>
        <w:rPr>
          <w:rFonts w:hint="eastAsia"/>
        </w:rPr>
        <w:t>)</w:t>
      </w:r>
    </w:p>
    <w:p w14:paraId="642419FB" w14:textId="419312C5" w:rsidR="007832FF" w:rsidRDefault="007832FF" w:rsidP="007832FF">
      <w:r w:rsidRPr="007832FF">
        <w:rPr>
          <w:rFonts w:hint="eastAsia"/>
          <w:b/>
          <w:bCs/>
        </w:rPr>
        <w:t>문자열</w:t>
      </w:r>
      <w:r>
        <w:rPr>
          <w:rFonts w:hint="eastAsia"/>
        </w:rPr>
        <w:t xml:space="preserve">에서 </w:t>
      </w:r>
      <w:r w:rsidRPr="007832FF">
        <w:rPr>
          <w:rFonts w:hint="eastAsia"/>
          <w:b/>
          <w:bCs/>
        </w:rPr>
        <w:t>정규식</w:t>
      </w:r>
      <w:r>
        <w:rPr>
          <w:rFonts w:hint="eastAsia"/>
        </w:rPr>
        <w:t>을 찾아서,</w:t>
      </w:r>
      <w:r>
        <w:t xml:space="preserve"> </w:t>
      </w:r>
      <w:r>
        <w:rPr>
          <w:rFonts w:hint="eastAsia"/>
        </w:rPr>
        <w:t>찾은 위치(</w:t>
      </w:r>
      <w:r>
        <w:t>index)</w:t>
      </w:r>
      <w:r>
        <w:rPr>
          <w:rFonts w:hint="eastAsia"/>
        </w:rPr>
        <w:t>를 리턴한다.</w:t>
      </w:r>
    </w:p>
    <w:p w14:paraId="40887ED2" w14:textId="77777777" w:rsidR="00C90254" w:rsidRDefault="00C90254" w:rsidP="00C90254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언어에서 정규식은 </w:t>
      </w:r>
      <w:r w:rsidRPr="0084141F">
        <w:rPr>
          <w:b/>
          <w:bCs/>
        </w:rPr>
        <w:t>/</w:t>
      </w:r>
      <w:r w:rsidRPr="0084141F">
        <w:rPr>
          <w:rFonts w:hint="eastAsia"/>
          <w:b/>
          <w:bCs/>
        </w:rPr>
        <w:t>정규식</w:t>
      </w:r>
      <w:r w:rsidRPr="0084141F">
        <w:rPr>
          <w:b/>
          <w:bCs/>
        </w:rPr>
        <w:t>/</w:t>
      </w:r>
      <w:r>
        <w:t xml:space="preserve"> </w:t>
      </w:r>
      <w:r>
        <w:rPr>
          <w:rFonts w:hint="eastAsia"/>
        </w:rPr>
        <w:t>형태이다.</w:t>
      </w:r>
    </w:p>
    <w:p w14:paraId="4243F17F" w14:textId="43947E7C" w:rsidR="007832FF" w:rsidRPr="00C90254" w:rsidRDefault="007832FF" w:rsidP="007832FF"/>
    <w:p w14:paraId="32C543B9" w14:textId="34C3F3DD" w:rsidR="007832FF" w:rsidRDefault="00E07C73" w:rsidP="00E07C73">
      <w:pPr>
        <w:pStyle w:val="Heading3"/>
      </w:pPr>
      <w:r>
        <w:rPr>
          <w:rFonts w:hint="eastAsia"/>
        </w:rPr>
        <w:t>s</w:t>
      </w:r>
      <w:r>
        <w:t>earch.js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C73" w14:paraId="18AD38C2" w14:textId="77777777" w:rsidTr="00E07C73">
        <w:tc>
          <w:tcPr>
            <w:tcW w:w="10456" w:type="dxa"/>
          </w:tcPr>
          <w:p w14:paraId="4ACE0343" w14:textId="77777777" w:rsidR="00E07C73" w:rsidRPr="00E07C73" w:rsidRDefault="00E07C73" w:rsidP="00E07C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C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C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07C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C5FECF1" w14:textId="77777777" w:rsidR="00E07C73" w:rsidRPr="00E07C73" w:rsidRDefault="00E07C73" w:rsidP="00E07C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C7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07C7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07C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07C7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search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07C73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</w:t>
            </w:r>
            <w:r w:rsidRPr="00E07C73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[</w:t>
            </w:r>
            <w:r w:rsidRPr="00E07C73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A-Z</w:t>
            </w:r>
            <w:r w:rsidRPr="00E07C73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]</w:t>
            </w:r>
            <w:r w:rsidRPr="00E07C73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</w:t>
            </w:r>
            <w:r w:rsidRPr="00E07C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F35A951" w14:textId="77777777" w:rsidR="00E07C73" w:rsidRPr="00E07C73" w:rsidRDefault="00E07C73" w:rsidP="00E07C73"/>
        </w:tc>
      </w:tr>
    </w:tbl>
    <w:p w14:paraId="5C6F2220" w14:textId="7AC75263" w:rsidR="00E07C73" w:rsidRDefault="00E07C73" w:rsidP="00E07C73"/>
    <w:p w14:paraId="4BB0A2CA" w14:textId="1E1B1357" w:rsidR="00E07C73" w:rsidRDefault="00E07C73" w:rsidP="00E07C7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C73" w14:paraId="70442C49" w14:textId="77777777" w:rsidTr="00E07C73">
        <w:tc>
          <w:tcPr>
            <w:tcW w:w="10456" w:type="dxa"/>
          </w:tcPr>
          <w:p w14:paraId="132E3F6E" w14:textId="0263D7BF" w:rsidR="00E07C73" w:rsidRDefault="00E07C73" w:rsidP="00E07C73">
            <w:r>
              <w:rPr>
                <w:rFonts w:hint="eastAsia"/>
              </w:rPr>
              <w:t>6</w:t>
            </w:r>
          </w:p>
        </w:tc>
      </w:tr>
    </w:tbl>
    <w:p w14:paraId="0FC1AB94" w14:textId="329AF26A" w:rsidR="00E07C73" w:rsidRDefault="00E07C73" w:rsidP="00E07C73"/>
    <w:p w14:paraId="1A140D9E" w14:textId="22F215D0" w:rsidR="00E07C73" w:rsidRDefault="00E07C73" w:rsidP="00E07C73"/>
    <w:p w14:paraId="3C3B8476" w14:textId="6713FC5C" w:rsidR="00AF23A5" w:rsidRDefault="00F635A6" w:rsidP="00F635A6">
      <w:pPr>
        <w:pStyle w:val="Heading3"/>
      </w:pPr>
      <w:r>
        <w:rPr>
          <w:rFonts w:hint="eastAsia"/>
        </w:rPr>
        <w:t>정규식</w:t>
      </w:r>
      <w:r>
        <w:rPr>
          <w:rFonts w:hint="eastAsia"/>
        </w:rPr>
        <w:t>(</w:t>
      </w:r>
      <w:r>
        <w:t>regular expression)</w:t>
      </w:r>
    </w:p>
    <w:p w14:paraId="04C53AA7" w14:textId="1CB22BF0" w:rsidR="00F635A6" w:rsidRDefault="001C40E5" w:rsidP="00F635A6">
      <w:r>
        <w:rPr>
          <w:rFonts w:hint="eastAsia"/>
        </w:rPr>
        <w:t>정규식은,</w:t>
      </w:r>
      <w:r>
        <w:t xml:space="preserve"> </w:t>
      </w:r>
      <w:r w:rsidR="00C52A82">
        <w:rPr>
          <w:rFonts w:hint="eastAsia"/>
        </w:rPr>
        <w:t xml:space="preserve">패턴으로 문자열을 찾기 위한 </w:t>
      </w:r>
      <w:r>
        <w:rPr>
          <w:rFonts w:hint="eastAsia"/>
        </w:rPr>
        <w:t>문자열 패턴 표현식이다.</w:t>
      </w:r>
    </w:p>
    <w:p w14:paraId="09B27CA2" w14:textId="390A122C" w:rsidR="0084141F" w:rsidRDefault="0084141F" w:rsidP="00F635A6"/>
    <w:p w14:paraId="0BEC55C9" w14:textId="3E173EA2" w:rsidR="000D7E25" w:rsidRDefault="000224D2" w:rsidP="00F635A6">
      <w:r>
        <w:rPr>
          <w:rFonts w:hint="eastAsia"/>
        </w:rPr>
        <w:t>[</w:t>
      </w:r>
      <w:r>
        <w:t>A-Z]</w:t>
      </w:r>
      <w:r w:rsidR="000D7E25">
        <w:t xml:space="preserve"> </w:t>
      </w:r>
      <w:r w:rsidR="000D7E25">
        <w:rPr>
          <w:rFonts w:hint="eastAsia"/>
        </w:rPr>
        <w:t xml:space="preserve">정규식은 </w:t>
      </w:r>
      <w:r w:rsidR="000D7E25">
        <w:t>A</w:t>
      </w:r>
      <w:r w:rsidR="000D7E25">
        <w:rPr>
          <w:rFonts w:hint="eastAsia"/>
        </w:rPr>
        <w:t xml:space="preserve">부터 </w:t>
      </w:r>
      <w:r w:rsidR="000D7E25">
        <w:t>Z</w:t>
      </w:r>
      <w:r w:rsidR="000D7E25">
        <w:rPr>
          <w:rFonts w:hint="eastAsia"/>
        </w:rPr>
        <w:t>까지 문자 중 아무 한 문자를 의미한다.</w:t>
      </w:r>
    </w:p>
    <w:p w14:paraId="1CCAA040" w14:textId="53FE4047" w:rsidR="000D7E25" w:rsidRDefault="000D7E25" w:rsidP="00F635A6">
      <w:r>
        <w:rPr>
          <w:rFonts w:hint="eastAsia"/>
        </w:rPr>
        <w:t xml:space="preserve">즉 </w:t>
      </w:r>
      <w:r w:rsidR="007A13DD">
        <w:rPr>
          <w:rFonts w:hint="eastAsia"/>
        </w:rPr>
        <w:t>대문자 한 개와 일치하는 정규식이다.</w:t>
      </w:r>
    </w:p>
    <w:p w14:paraId="65459BF2" w14:textId="77777777" w:rsidR="000224D2" w:rsidRDefault="000224D2" w:rsidP="00F635A6"/>
    <w:p w14:paraId="725C715D" w14:textId="0158D8A6" w:rsidR="00650FD5" w:rsidRDefault="00650FD5" w:rsidP="00F635A6">
      <w:r>
        <w:rPr>
          <w:rFonts w:hint="eastAsia"/>
        </w:rPr>
        <w:t xml:space="preserve">정규식에 대한 </w:t>
      </w:r>
      <w:r w:rsidR="003B40B6">
        <w:rPr>
          <w:rFonts w:hint="eastAsia"/>
        </w:rPr>
        <w:t>설명</w:t>
      </w:r>
      <w:r w:rsidR="00E03ADF">
        <w:rPr>
          <w:rFonts w:hint="eastAsia"/>
        </w:rPr>
        <w:t>은 부록에서.</w:t>
      </w:r>
      <w:r w:rsidR="00E03ADF">
        <w:t>..</w:t>
      </w:r>
      <w:r w:rsidR="009449B2">
        <w:t xml:space="preserve"> (</w:t>
      </w:r>
      <w:r w:rsidR="009449B2">
        <w:rPr>
          <w:rFonts w:hint="eastAsia"/>
        </w:rPr>
        <w:t>부록은 학습 목표에 포함 안됨)</w:t>
      </w:r>
    </w:p>
    <w:p w14:paraId="553FDAA6" w14:textId="38DBA3C6" w:rsidR="00E03ADF" w:rsidRDefault="00E03ADF" w:rsidP="00F635A6"/>
    <w:p w14:paraId="5D26C16A" w14:textId="77777777" w:rsidR="00074B22" w:rsidRDefault="00074B22" w:rsidP="00F635A6"/>
    <w:p w14:paraId="775BE978" w14:textId="3F8946A1" w:rsidR="004D4E28" w:rsidRDefault="004D4E28" w:rsidP="00F635A6"/>
    <w:p w14:paraId="106768A1" w14:textId="43AF3C43" w:rsidR="004D4E28" w:rsidRDefault="004D4E28" w:rsidP="004D4E28">
      <w:pPr>
        <w:pStyle w:val="Heading2"/>
      </w:pPr>
      <w:bookmarkStart w:id="9" w:name="_Toc36577907"/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</w:t>
      </w:r>
      <w:bookmarkEnd w:id="9"/>
    </w:p>
    <w:p w14:paraId="34A7B2F4" w14:textId="2089019A" w:rsidR="004D4E28" w:rsidRDefault="004D4E28" w:rsidP="004D4E28"/>
    <w:p w14:paraId="430F24F2" w14:textId="6B2F3803" w:rsidR="004D4E28" w:rsidRDefault="004D4E28" w:rsidP="004D4E28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slice(</w:t>
      </w:r>
      <w:r>
        <w:rPr>
          <w:rFonts w:hint="eastAsia"/>
        </w:rPr>
        <w:t>시작</w:t>
      </w:r>
      <w:r>
        <w:rPr>
          <w:rFonts w:hint="eastAsia"/>
        </w:rPr>
        <w:t>_</w:t>
      </w:r>
      <w:r>
        <w:rPr>
          <w:rFonts w:hint="eastAsia"/>
        </w:rPr>
        <w:t>위치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끝</w:t>
      </w:r>
      <w:r>
        <w:rPr>
          <w:rFonts w:hint="eastAsia"/>
        </w:rPr>
        <w:t>_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0D84C860" w14:textId="269F8BD0" w:rsidR="004D4E28" w:rsidRDefault="004D4E28" w:rsidP="004D4E28">
      <w:r>
        <w:rPr>
          <w:rFonts w:hint="eastAsia"/>
        </w:rPr>
        <w:t xml:space="preserve">문자열에서 </w:t>
      </w:r>
      <w:r w:rsidRPr="00426B1A">
        <w:rPr>
          <w:rFonts w:hint="eastAsia"/>
          <w:b/>
          <w:bCs/>
        </w:rPr>
        <w:t>시작</w:t>
      </w:r>
      <w:r w:rsidRPr="00426B1A">
        <w:rPr>
          <w:b/>
          <w:bCs/>
        </w:rPr>
        <w:t>_</w:t>
      </w:r>
      <w:r w:rsidRPr="00426B1A">
        <w:rPr>
          <w:rFonts w:hint="eastAsia"/>
          <w:b/>
          <w:bCs/>
        </w:rPr>
        <w:t>위치</w:t>
      </w:r>
      <w:r w:rsidR="00426B1A">
        <w:rPr>
          <w:rFonts w:hint="eastAsia"/>
        </w:rPr>
        <w:t>에서</w:t>
      </w:r>
      <w:r>
        <w:rPr>
          <w:rFonts w:hint="eastAsia"/>
        </w:rPr>
        <w:t xml:space="preserve"> </w:t>
      </w:r>
      <w:r w:rsidRPr="00426B1A">
        <w:rPr>
          <w:rFonts w:hint="eastAsia"/>
          <w:b/>
          <w:bCs/>
        </w:rPr>
        <w:t>끝_위치</w:t>
      </w:r>
      <w:r w:rsidR="00426B1A">
        <w:rPr>
          <w:rFonts w:hint="eastAsia"/>
        </w:rPr>
        <w:t xml:space="preserve"> 사이의</w:t>
      </w:r>
      <w:r>
        <w:rPr>
          <w:rFonts w:hint="eastAsia"/>
        </w:rPr>
        <w:t xml:space="preserve"> 부분 문자열을 리턴한다.</w:t>
      </w:r>
      <w:r w:rsidR="00426B1A">
        <w:t xml:space="preserve"> (</w:t>
      </w:r>
      <w:r w:rsidR="00426B1A">
        <w:rPr>
          <w:rFonts w:hint="eastAsia"/>
        </w:rPr>
        <w:t xml:space="preserve">시작_위치 </w:t>
      </w:r>
      <w:r w:rsidR="00426B1A">
        <w:t xml:space="preserve">&lt;= </w:t>
      </w:r>
      <w:r w:rsidR="00426B1A">
        <w:rPr>
          <w:rFonts w:hint="eastAsia"/>
        </w:rPr>
        <w:t xml:space="preserve">위치 </w:t>
      </w:r>
      <w:r w:rsidR="00426B1A">
        <w:t xml:space="preserve">&lt; </w:t>
      </w:r>
      <w:r w:rsidR="00426B1A">
        <w:rPr>
          <w:rFonts w:hint="eastAsia"/>
        </w:rPr>
        <w:t>끝</w:t>
      </w:r>
      <w:r w:rsidR="00426B1A">
        <w:t>_</w:t>
      </w:r>
      <w:r w:rsidR="00426B1A">
        <w:rPr>
          <w:rFonts w:hint="eastAsia"/>
        </w:rPr>
        <w:t>위치)</w:t>
      </w:r>
    </w:p>
    <w:p w14:paraId="63D2FD31" w14:textId="3FBA11C1" w:rsidR="0061114F" w:rsidRDefault="0061114F" w:rsidP="0061114F">
      <w:r>
        <w:rPr>
          <w:rFonts w:hint="eastAsia"/>
        </w:rPr>
        <w:t>원본 문자열은 변하지 않는다.</w:t>
      </w:r>
      <w:r w:rsidR="00B86998">
        <w:t xml:space="preserve"> (immutable)</w:t>
      </w:r>
    </w:p>
    <w:p w14:paraId="5941369A" w14:textId="77777777" w:rsidR="0061114F" w:rsidRDefault="0061114F" w:rsidP="004D4E28">
      <w:pPr>
        <w:rPr>
          <w:b/>
          <w:bCs/>
        </w:rPr>
      </w:pPr>
    </w:p>
    <w:p w14:paraId="51C360A9" w14:textId="30481B04" w:rsidR="00F45196" w:rsidRDefault="00F45196" w:rsidP="004D4E28">
      <w:r w:rsidRPr="00F45196">
        <w:rPr>
          <w:rFonts w:hint="eastAsia"/>
          <w:b/>
          <w:bCs/>
        </w:rPr>
        <w:t>끝_위치</w:t>
      </w:r>
      <w:r>
        <w:rPr>
          <w:rFonts w:hint="eastAsia"/>
        </w:rPr>
        <w:t xml:space="preserve"> 파라미터를 생략한 경우 디폴트 값은 문자열의 길이이다.</w:t>
      </w:r>
    </w:p>
    <w:p w14:paraId="6146844F" w14:textId="694EB1F3" w:rsidR="002E3520" w:rsidRDefault="002E3520" w:rsidP="004D4E28"/>
    <w:p w14:paraId="0B0D9CA9" w14:textId="163D31CD" w:rsidR="002E3520" w:rsidRDefault="002E3520" w:rsidP="004D4E28">
      <w:r w:rsidRPr="002E3520">
        <w:rPr>
          <w:rFonts w:hint="eastAsia"/>
          <w:b/>
          <w:bCs/>
        </w:rPr>
        <w:t>시작_위치</w:t>
      </w:r>
      <w:r>
        <w:rPr>
          <w:rFonts w:hint="eastAsia"/>
        </w:rPr>
        <w:t xml:space="preserve"> 값이 음수이면,</w:t>
      </w:r>
      <w:r>
        <w:t xml:space="preserve"> </w:t>
      </w:r>
      <w:r>
        <w:rPr>
          <w:rFonts w:hint="eastAsia"/>
        </w:rPr>
        <w:t xml:space="preserve">문자열 끝에서 </w:t>
      </w:r>
      <w:r w:rsidR="00CB2C35">
        <w:rPr>
          <w:rFonts w:hint="eastAsia"/>
        </w:rPr>
        <w:t>역방향 인덱스이다.</w:t>
      </w:r>
    </w:p>
    <w:p w14:paraId="703795A3" w14:textId="1F74741F" w:rsidR="00460D24" w:rsidRDefault="00460D24" w:rsidP="004D4E28"/>
    <w:p w14:paraId="51977DF0" w14:textId="421A25CA" w:rsidR="00460D24" w:rsidRDefault="00460D24" w:rsidP="00460D24">
      <w:pPr>
        <w:pStyle w:val="Heading3"/>
      </w:pPr>
      <w:r>
        <w:rPr>
          <w:rFonts w:hint="eastAsia"/>
        </w:rPr>
        <w:t>s</w:t>
      </w:r>
      <w:r>
        <w:t>lice.js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0D24" w14:paraId="5E4F9F19" w14:textId="77777777" w:rsidTr="00460D24">
        <w:tc>
          <w:tcPr>
            <w:tcW w:w="10456" w:type="dxa"/>
          </w:tcPr>
          <w:p w14:paraId="77A4F631" w14:textId="77777777" w:rsidR="00DA087A" w:rsidRPr="00DA087A" w:rsidRDefault="00DA087A" w:rsidP="00DA087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A087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A087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A087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"abcdefgh"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E85AE37" w14:textId="77777777" w:rsidR="00DA087A" w:rsidRPr="00DA087A" w:rsidRDefault="00DA087A" w:rsidP="00DA087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A087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A087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A087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A087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A087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A087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9792390" w14:textId="77777777" w:rsidR="00DA087A" w:rsidRPr="00DA087A" w:rsidRDefault="00DA087A" w:rsidP="00DA087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A087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A087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A087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A087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A087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7560BE6" w14:textId="77777777" w:rsidR="00DA087A" w:rsidRPr="00DA087A" w:rsidRDefault="00DA087A" w:rsidP="00DA087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A087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A087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A087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A087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(-</w:t>
            </w:r>
            <w:r w:rsidRPr="00DA087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A087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95EA0E8" w14:textId="77777777" w:rsidR="00460D24" w:rsidRPr="00DA087A" w:rsidRDefault="00460D24" w:rsidP="00460D24"/>
        </w:tc>
      </w:tr>
    </w:tbl>
    <w:p w14:paraId="0028A07C" w14:textId="1F1BBD94" w:rsidR="00460D24" w:rsidRDefault="00460D24" w:rsidP="00460D24"/>
    <w:p w14:paraId="06449A5B" w14:textId="7AB6C1D8" w:rsidR="00460D24" w:rsidRDefault="00460D24" w:rsidP="00460D2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0D24" w14:paraId="1679E136" w14:textId="77777777" w:rsidTr="00460D24">
        <w:tc>
          <w:tcPr>
            <w:tcW w:w="10456" w:type="dxa"/>
          </w:tcPr>
          <w:p w14:paraId="037B26C1" w14:textId="77777777" w:rsidR="00460D24" w:rsidRDefault="0052113B" w:rsidP="00460D24">
            <w:r>
              <w:rPr>
                <w:rFonts w:hint="eastAsia"/>
              </w:rPr>
              <w:t>c</w:t>
            </w:r>
            <w:r>
              <w:t>d</w:t>
            </w:r>
          </w:p>
          <w:p w14:paraId="04BBE281" w14:textId="77777777" w:rsidR="00636C39" w:rsidRDefault="00636C39" w:rsidP="00460D24">
            <w:r>
              <w:rPr>
                <w:rFonts w:hint="eastAsia"/>
              </w:rPr>
              <w:t>c</w:t>
            </w:r>
            <w:r>
              <w:t>defgh</w:t>
            </w:r>
          </w:p>
          <w:p w14:paraId="72ADF416" w14:textId="057597C4" w:rsidR="00DA087A" w:rsidRDefault="00DA087A" w:rsidP="00460D24">
            <w:r>
              <w:rPr>
                <w:rFonts w:hint="eastAsia"/>
              </w:rPr>
              <w:t>f</w:t>
            </w:r>
            <w:r>
              <w:t>gh</w:t>
            </w:r>
          </w:p>
        </w:tc>
      </w:tr>
    </w:tbl>
    <w:p w14:paraId="5037844A" w14:textId="77777777" w:rsidR="00460D24" w:rsidRPr="00460D24" w:rsidRDefault="00460D24" w:rsidP="00460D24"/>
    <w:p w14:paraId="16F3DB0E" w14:textId="0C84177F" w:rsidR="008E1001" w:rsidRDefault="008E1001" w:rsidP="004D4E28"/>
    <w:p w14:paraId="42860920" w14:textId="77777777" w:rsidR="00B17851" w:rsidRPr="00426B1A" w:rsidRDefault="00B17851" w:rsidP="004D4E28"/>
    <w:p w14:paraId="5A9A39EA" w14:textId="19A8E749" w:rsidR="00B65CF3" w:rsidRDefault="00B65C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FBDA0C0" w14:textId="6EF3D8CD" w:rsidR="00E07C73" w:rsidRDefault="00B65CF3" w:rsidP="00B65CF3">
      <w:pPr>
        <w:pStyle w:val="Heading2"/>
      </w:pPr>
      <w:bookmarkStart w:id="10" w:name="_Toc36577908"/>
      <w:r>
        <w:rPr>
          <w:rFonts w:hint="eastAsia"/>
        </w:rPr>
        <w:lastRenderedPageBreak/>
        <w:t>s</w:t>
      </w:r>
      <w:r>
        <w:t xml:space="preserve">ubstring </w:t>
      </w:r>
      <w:r>
        <w:rPr>
          <w:rFonts w:hint="eastAsia"/>
        </w:rPr>
        <w:t>메소드</w:t>
      </w:r>
      <w:bookmarkEnd w:id="10"/>
    </w:p>
    <w:p w14:paraId="1BD11840" w14:textId="3F9C18C1" w:rsidR="00B65CF3" w:rsidRDefault="00B65CF3" w:rsidP="00B65CF3"/>
    <w:p w14:paraId="626E8538" w14:textId="1E000384" w:rsidR="00B65CF3" w:rsidRDefault="00B65CF3" w:rsidP="00B65CF3">
      <w:r>
        <w:rPr>
          <w:rFonts w:hint="eastAsia"/>
        </w:rPr>
        <w:t>s</w:t>
      </w:r>
      <w:r>
        <w:t xml:space="preserve">ubstring </w:t>
      </w:r>
      <w:r>
        <w:rPr>
          <w:rFonts w:hint="eastAsia"/>
        </w:rPr>
        <w:t xml:space="preserve">메소드는 </w:t>
      </w:r>
      <w:r>
        <w:t xml:space="preserve">slice </w:t>
      </w:r>
      <w:r>
        <w:rPr>
          <w:rFonts w:hint="eastAsia"/>
        </w:rPr>
        <w:t>메소드와 유사하다.</w:t>
      </w:r>
    </w:p>
    <w:p w14:paraId="0193AEE8" w14:textId="467132DD" w:rsidR="00B65CF3" w:rsidRDefault="00B65CF3" w:rsidP="00B65CF3">
      <w:r>
        <w:rPr>
          <w:rFonts w:hint="eastAsia"/>
        </w:rPr>
        <w:t>차이점은</w:t>
      </w:r>
      <w:r w:rsidR="00542586">
        <w:t xml:space="preserve">, substring </w:t>
      </w:r>
      <w:r w:rsidR="00542586">
        <w:rPr>
          <w:rFonts w:hint="eastAsia"/>
        </w:rPr>
        <w:t>메소드는</w:t>
      </w:r>
      <w:r w:rsidR="00FD39F0">
        <w:t xml:space="preserve"> </w:t>
      </w:r>
      <w:r w:rsidR="00FD39F0">
        <w:rPr>
          <w:rFonts w:hint="eastAsia"/>
        </w:rPr>
        <w:t xml:space="preserve">음수 파라미터를 </w:t>
      </w:r>
      <w:r w:rsidR="00BE3F7B">
        <w:rPr>
          <w:rFonts w:hint="eastAsia"/>
        </w:rPr>
        <w:t>사용할 수 없다는 점이다.</w:t>
      </w:r>
    </w:p>
    <w:p w14:paraId="7FB91DA0" w14:textId="7BB27F0E" w:rsidR="00BE3F7B" w:rsidRDefault="00BE3F7B" w:rsidP="00B65CF3"/>
    <w:p w14:paraId="09C126B6" w14:textId="6498443D" w:rsidR="00BE3F7B" w:rsidRDefault="00A0462F" w:rsidP="00A0462F">
      <w:pPr>
        <w:pStyle w:val="Heading3"/>
      </w:pPr>
      <w:r>
        <w:rPr>
          <w:rFonts w:hint="eastAsia"/>
        </w:rPr>
        <w:t>s</w:t>
      </w:r>
      <w:r>
        <w:t>ubstring.js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462F" w14:paraId="68A5F73D" w14:textId="77777777" w:rsidTr="00A0462F">
        <w:tc>
          <w:tcPr>
            <w:tcW w:w="10456" w:type="dxa"/>
          </w:tcPr>
          <w:p w14:paraId="2837C601" w14:textId="77777777" w:rsidR="00A0462F" w:rsidRPr="00A0462F" w:rsidRDefault="00A0462F" w:rsidP="00A0462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462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0462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0462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"abcdefgh"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EB3EA87" w14:textId="77777777" w:rsidR="00A0462F" w:rsidRPr="00A0462F" w:rsidRDefault="00A0462F" w:rsidP="00A0462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462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0462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462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0462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substring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462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0462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73938E6" w14:textId="77777777" w:rsidR="00A0462F" w:rsidRPr="00A0462F" w:rsidRDefault="00A0462F" w:rsidP="00A0462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462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0462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462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0462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substring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462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948B322" w14:textId="77777777" w:rsidR="00A0462F" w:rsidRPr="00A0462F" w:rsidRDefault="00A0462F" w:rsidP="00A0462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462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0462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462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0462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substring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462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s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A0462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length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- </w:t>
            </w:r>
            <w:r w:rsidRPr="00A0462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:highlight w:val="yellow"/>
              </w:rPr>
              <w:t>3</w:t>
            </w:r>
            <w:r w:rsidRPr="00A0462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AA64B5C" w14:textId="77777777" w:rsidR="00A0462F" w:rsidRPr="00A0462F" w:rsidRDefault="00A0462F" w:rsidP="00A0462F"/>
        </w:tc>
      </w:tr>
    </w:tbl>
    <w:p w14:paraId="407EB885" w14:textId="77777777" w:rsidR="00A0462F" w:rsidRPr="00A0462F" w:rsidRDefault="00A0462F" w:rsidP="00A0462F"/>
    <w:p w14:paraId="08C5C87A" w14:textId="77777777" w:rsidR="00A0462F" w:rsidRDefault="00A0462F" w:rsidP="00A0462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462F" w14:paraId="0642A06A" w14:textId="77777777" w:rsidTr="00A34B36">
        <w:tc>
          <w:tcPr>
            <w:tcW w:w="10456" w:type="dxa"/>
          </w:tcPr>
          <w:p w14:paraId="26A8A479" w14:textId="77777777" w:rsidR="00A0462F" w:rsidRDefault="00A0462F" w:rsidP="00A34B36">
            <w:r>
              <w:rPr>
                <w:rFonts w:hint="eastAsia"/>
              </w:rPr>
              <w:t>c</w:t>
            </w:r>
            <w:r>
              <w:t>d</w:t>
            </w:r>
          </w:p>
          <w:p w14:paraId="2EBA799E" w14:textId="77777777" w:rsidR="00A0462F" w:rsidRDefault="00A0462F" w:rsidP="00A34B36">
            <w:r>
              <w:rPr>
                <w:rFonts w:hint="eastAsia"/>
              </w:rPr>
              <w:t>c</w:t>
            </w:r>
            <w:r>
              <w:t>defgh</w:t>
            </w:r>
          </w:p>
          <w:p w14:paraId="42D87D10" w14:textId="77777777" w:rsidR="00A0462F" w:rsidRDefault="00A0462F" w:rsidP="00A34B36">
            <w:r>
              <w:rPr>
                <w:rFonts w:hint="eastAsia"/>
              </w:rPr>
              <w:t>f</w:t>
            </w:r>
            <w:r>
              <w:t>gh</w:t>
            </w:r>
          </w:p>
        </w:tc>
      </w:tr>
    </w:tbl>
    <w:p w14:paraId="4510AE91" w14:textId="77777777" w:rsidR="00A0462F" w:rsidRPr="00460D24" w:rsidRDefault="00A0462F" w:rsidP="00A0462F"/>
    <w:p w14:paraId="56AD1E40" w14:textId="4A6E5E82" w:rsidR="00B65CF3" w:rsidRDefault="00B65CF3" w:rsidP="00E07C73"/>
    <w:p w14:paraId="072C723A" w14:textId="7160F9AD" w:rsidR="00B65CF3" w:rsidRDefault="00B65CF3" w:rsidP="00E07C73"/>
    <w:p w14:paraId="30574368" w14:textId="4FC14A02" w:rsidR="00D239CF" w:rsidRDefault="00D239CF" w:rsidP="00D239CF">
      <w:pPr>
        <w:pStyle w:val="Heading2"/>
      </w:pPr>
      <w:bookmarkStart w:id="11" w:name="_Toc36577909"/>
      <w:r>
        <w:rPr>
          <w:rFonts w:hint="eastAsia"/>
        </w:rPr>
        <w:t>s</w:t>
      </w:r>
      <w:r>
        <w:t xml:space="preserve">ubstr </w:t>
      </w:r>
      <w:r>
        <w:rPr>
          <w:rFonts w:hint="eastAsia"/>
        </w:rPr>
        <w:t>메소드</w:t>
      </w:r>
      <w:bookmarkEnd w:id="11"/>
    </w:p>
    <w:p w14:paraId="454100B3" w14:textId="77777777" w:rsidR="00D239CF" w:rsidRPr="00D239CF" w:rsidRDefault="00D239CF" w:rsidP="00D239CF"/>
    <w:p w14:paraId="0059C925" w14:textId="6EC46AE9" w:rsidR="00D239CF" w:rsidRDefault="00D239CF" w:rsidP="00D239CF">
      <w:r>
        <w:rPr>
          <w:rFonts w:hint="eastAsia"/>
        </w:rPr>
        <w:t>s</w:t>
      </w:r>
      <w:r>
        <w:t xml:space="preserve">ubstr </w:t>
      </w:r>
      <w:r>
        <w:rPr>
          <w:rFonts w:hint="eastAsia"/>
        </w:rPr>
        <w:t xml:space="preserve">메소드는 </w:t>
      </w:r>
      <w:r>
        <w:t xml:space="preserve">slice </w:t>
      </w:r>
      <w:r>
        <w:rPr>
          <w:rFonts w:hint="eastAsia"/>
        </w:rPr>
        <w:t>메소드와 유사하다.</w:t>
      </w:r>
    </w:p>
    <w:p w14:paraId="4F2ABEF7" w14:textId="77777777" w:rsidR="00D239CF" w:rsidRDefault="00D239CF" w:rsidP="00D239CF">
      <w:r>
        <w:rPr>
          <w:rFonts w:hint="eastAsia"/>
        </w:rPr>
        <w:t>차이점은</w:t>
      </w:r>
      <w:r>
        <w:t xml:space="preserve">, substr </w:t>
      </w:r>
      <w:r>
        <w:rPr>
          <w:rFonts w:hint="eastAsia"/>
        </w:rPr>
        <w:t xml:space="preserve">메소드의 두 번째 파라미터는 </w:t>
      </w:r>
      <w:r w:rsidRPr="000C144F">
        <w:rPr>
          <w:rFonts w:hint="eastAsia"/>
          <w:highlight w:val="yellow"/>
        </w:rPr>
        <w:t>부분 문자열의 길이</w:t>
      </w:r>
      <w:r>
        <w:rPr>
          <w:rFonts w:hint="eastAsia"/>
        </w:rPr>
        <w:t>라는 점이다.</w:t>
      </w:r>
    </w:p>
    <w:p w14:paraId="264FCA57" w14:textId="38EF23F5" w:rsidR="00AB0DBA" w:rsidRDefault="00AB0DBA" w:rsidP="00AB0DBA"/>
    <w:p w14:paraId="49433483" w14:textId="54F0F6B7" w:rsidR="00D239CF" w:rsidRDefault="00D239CF" w:rsidP="00D239CF">
      <w:pPr>
        <w:pStyle w:val="Heading3"/>
      </w:pPr>
      <w:r>
        <w:rPr>
          <w:rFonts w:hint="eastAsia"/>
        </w:rPr>
        <w:t>s</w:t>
      </w:r>
      <w:r>
        <w:t>ubstr.js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39CF" w14:paraId="4EFF6A91" w14:textId="77777777" w:rsidTr="00D239CF">
        <w:tc>
          <w:tcPr>
            <w:tcW w:w="10456" w:type="dxa"/>
          </w:tcPr>
          <w:p w14:paraId="191CA8E4" w14:textId="77777777" w:rsidR="00171458" w:rsidRPr="00171458" w:rsidRDefault="00171458" w:rsidP="001714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145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145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7145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"abcdefgh"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B87FA75" w14:textId="77777777" w:rsidR="00171458" w:rsidRPr="00171458" w:rsidRDefault="00171458" w:rsidP="001714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145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1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145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1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substr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145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71458">
              <w:rPr>
                <w:rFonts w:ascii="Consolas" w:eastAsia="굴림" w:hAnsi="Consolas" w:cs="굴림"/>
                <w:b/>
                <w:bCs/>
                <w:color w:val="098658"/>
                <w:kern w:val="0"/>
                <w:sz w:val="21"/>
                <w:szCs w:val="21"/>
                <w:highlight w:val="yellow"/>
              </w:rPr>
              <w:t>2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AA04D39" w14:textId="77777777" w:rsidR="00171458" w:rsidRPr="00171458" w:rsidRDefault="00171458" w:rsidP="001714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145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1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145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1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substr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145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62BF3AC7" w14:textId="77777777" w:rsidR="00171458" w:rsidRPr="00171458" w:rsidRDefault="00171458" w:rsidP="001714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145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1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145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145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substr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(-</w:t>
            </w:r>
            <w:r w:rsidRPr="0017145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7145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08D7CF5" w14:textId="77777777" w:rsidR="00D239CF" w:rsidRPr="00171458" w:rsidRDefault="00D239CF" w:rsidP="00D239CF"/>
        </w:tc>
      </w:tr>
    </w:tbl>
    <w:p w14:paraId="3B35B39B" w14:textId="34A4665D" w:rsidR="00D239CF" w:rsidRDefault="00D239CF" w:rsidP="00D239CF"/>
    <w:p w14:paraId="37C82619" w14:textId="77777777" w:rsidR="00171458" w:rsidRDefault="00171458" w:rsidP="0017145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1458" w14:paraId="1DDCD537" w14:textId="77777777" w:rsidTr="00A34B36">
        <w:tc>
          <w:tcPr>
            <w:tcW w:w="10456" w:type="dxa"/>
          </w:tcPr>
          <w:p w14:paraId="146A4BF3" w14:textId="77777777" w:rsidR="00171458" w:rsidRDefault="00171458" w:rsidP="00A34B36">
            <w:r>
              <w:rPr>
                <w:rFonts w:hint="eastAsia"/>
              </w:rPr>
              <w:t>c</w:t>
            </w:r>
            <w:r>
              <w:t>d</w:t>
            </w:r>
          </w:p>
          <w:p w14:paraId="4CF06BF7" w14:textId="77777777" w:rsidR="00171458" w:rsidRDefault="00171458" w:rsidP="00A34B36">
            <w:r>
              <w:rPr>
                <w:rFonts w:hint="eastAsia"/>
              </w:rPr>
              <w:t>c</w:t>
            </w:r>
            <w:r>
              <w:t>defgh</w:t>
            </w:r>
          </w:p>
          <w:p w14:paraId="3E6AAF88" w14:textId="77777777" w:rsidR="00171458" w:rsidRDefault="00171458" w:rsidP="00A34B36">
            <w:r>
              <w:rPr>
                <w:rFonts w:hint="eastAsia"/>
              </w:rPr>
              <w:t>f</w:t>
            </w:r>
            <w:r>
              <w:t>gh</w:t>
            </w:r>
          </w:p>
        </w:tc>
      </w:tr>
    </w:tbl>
    <w:p w14:paraId="3BEC6C88" w14:textId="77777777" w:rsidR="00171458" w:rsidRPr="00460D24" w:rsidRDefault="00171458" w:rsidP="00171458"/>
    <w:p w14:paraId="21F7BADB" w14:textId="2006F83F" w:rsidR="00171458" w:rsidRDefault="00171458" w:rsidP="00D239CF"/>
    <w:p w14:paraId="466E3B8A" w14:textId="0DEEEEE2" w:rsidR="005A4332" w:rsidRDefault="005A4332" w:rsidP="00D239CF"/>
    <w:p w14:paraId="224F0E19" w14:textId="4DDC9F30" w:rsidR="005A4332" w:rsidRDefault="005A433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3D3C091" w14:textId="413F53EB" w:rsidR="005A4332" w:rsidRDefault="005A4332" w:rsidP="005A4332">
      <w:pPr>
        <w:pStyle w:val="Heading2"/>
      </w:pPr>
      <w:bookmarkStart w:id="12" w:name="_Toc36577910"/>
      <w:r>
        <w:rPr>
          <w:rFonts w:hint="eastAsia"/>
        </w:rPr>
        <w:lastRenderedPageBreak/>
        <w:t>r</w:t>
      </w:r>
      <w:r>
        <w:t xml:space="preserve">eplace </w:t>
      </w:r>
      <w:r>
        <w:rPr>
          <w:rFonts w:hint="eastAsia"/>
        </w:rPr>
        <w:t>메소드</w:t>
      </w:r>
      <w:bookmarkEnd w:id="12"/>
    </w:p>
    <w:p w14:paraId="358323C1" w14:textId="3F8A5F08" w:rsidR="005A4332" w:rsidRDefault="005A4332" w:rsidP="005A4332"/>
    <w:p w14:paraId="3A6C9896" w14:textId="28E11A34" w:rsidR="00E7695C" w:rsidRDefault="00E7695C" w:rsidP="00E7695C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replace(</w:t>
      </w:r>
      <w:r w:rsidR="004D6395">
        <w:rPr>
          <w:rFonts w:hint="eastAsia"/>
        </w:rPr>
        <w:t>부분</w:t>
      </w:r>
      <w:r>
        <w:t>_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 w:rsidR="00D51E8F">
        <w:rPr>
          <w:rFonts w:hint="eastAsia"/>
        </w:rPr>
        <w:t>치환할</w:t>
      </w:r>
      <w:r w:rsidR="004D6395">
        <w:rPr>
          <w:rFonts w:hint="eastAsia"/>
        </w:rPr>
        <w:t>_</w:t>
      </w:r>
      <w:r w:rsidR="004D6395">
        <w:rPr>
          <w:rFonts w:hint="eastAsia"/>
        </w:rPr>
        <w:t>문자열</w:t>
      </w:r>
      <w:r w:rsidR="004D6395">
        <w:rPr>
          <w:rFonts w:hint="eastAsia"/>
        </w:rPr>
        <w:t>)</w:t>
      </w:r>
    </w:p>
    <w:p w14:paraId="7B8D5E4B" w14:textId="76313AF3" w:rsidR="004D6395" w:rsidRDefault="00391139" w:rsidP="004D6395">
      <w:r>
        <w:t xml:space="preserve">replace </w:t>
      </w:r>
      <w:r>
        <w:rPr>
          <w:rFonts w:hint="eastAsia"/>
        </w:rPr>
        <w:t>메소드는,</w:t>
      </w:r>
      <w:r>
        <w:t xml:space="preserve"> </w:t>
      </w:r>
      <w:r w:rsidR="004D6395">
        <w:rPr>
          <w:rFonts w:hint="eastAsia"/>
        </w:rPr>
        <w:t xml:space="preserve">문자열에서 </w:t>
      </w:r>
      <w:r w:rsidR="004D6395" w:rsidRPr="004D6395">
        <w:rPr>
          <w:rFonts w:hint="eastAsia"/>
          <w:b/>
          <w:bCs/>
        </w:rPr>
        <w:t>부분_문자열</w:t>
      </w:r>
      <w:r w:rsidR="004D6395">
        <w:rPr>
          <w:rFonts w:hint="eastAsia"/>
        </w:rPr>
        <w:t xml:space="preserve">을 찾아서 </w:t>
      </w:r>
      <w:r w:rsidR="00D51E8F" w:rsidRPr="00D51E8F">
        <w:rPr>
          <w:rFonts w:hint="eastAsia"/>
          <w:b/>
          <w:bCs/>
        </w:rPr>
        <w:t>치환할</w:t>
      </w:r>
      <w:r w:rsidR="004D6395" w:rsidRPr="00D51E8F">
        <w:rPr>
          <w:rFonts w:hint="eastAsia"/>
          <w:b/>
          <w:bCs/>
        </w:rPr>
        <w:t>_문자열</w:t>
      </w:r>
      <w:r w:rsidR="004D6395">
        <w:rPr>
          <w:rFonts w:hint="eastAsia"/>
        </w:rPr>
        <w:t>로 치환</w:t>
      </w:r>
      <w:r w:rsidR="00FC1108">
        <w:rPr>
          <w:rFonts w:hint="eastAsia"/>
        </w:rPr>
        <w:t>한다.</w:t>
      </w:r>
    </w:p>
    <w:p w14:paraId="0C4154CA" w14:textId="459BD50B" w:rsidR="004D6395" w:rsidRDefault="00DA6ACD" w:rsidP="004D6395">
      <w:r>
        <w:rPr>
          <w:rFonts w:hint="eastAsia"/>
        </w:rPr>
        <w:t xml:space="preserve">일치하는 </w:t>
      </w:r>
      <w:r w:rsidR="00C617E8">
        <w:rPr>
          <w:rFonts w:hint="eastAsia"/>
        </w:rPr>
        <w:t>부분 문자열이 여러 개 있</w:t>
      </w:r>
      <w:r w:rsidR="00391139">
        <w:rPr>
          <w:rFonts w:hint="eastAsia"/>
        </w:rPr>
        <w:t>어도,</w:t>
      </w:r>
      <w:r w:rsidR="00391139">
        <w:t xml:space="preserve"> </w:t>
      </w:r>
      <w:r>
        <w:rPr>
          <w:rFonts w:hint="eastAsia"/>
        </w:rPr>
        <w:t>첫 번째 부분 문자열만 치환</w:t>
      </w:r>
      <w:r w:rsidR="00391139">
        <w:rPr>
          <w:rFonts w:hint="eastAsia"/>
        </w:rPr>
        <w:t>된</w:t>
      </w:r>
      <w:r>
        <w:rPr>
          <w:rFonts w:hint="eastAsia"/>
        </w:rPr>
        <w:t>다.</w:t>
      </w:r>
    </w:p>
    <w:p w14:paraId="18BA0041" w14:textId="77777777" w:rsidR="00BD5522" w:rsidRDefault="00BD5522" w:rsidP="00BD5522">
      <w:r w:rsidRPr="00517E33">
        <w:rPr>
          <w:rFonts w:hint="eastAsia"/>
          <w:b/>
          <w:bCs/>
        </w:rPr>
        <w:t>부분_문자열</w:t>
      </w:r>
      <w:r>
        <w:rPr>
          <w:rFonts w:hint="eastAsia"/>
        </w:rPr>
        <w:t>에 정규식을 사용할 수 있다.</w:t>
      </w:r>
    </w:p>
    <w:p w14:paraId="55AF902A" w14:textId="5604581E" w:rsidR="000F01B6" w:rsidRPr="00BD5522" w:rsidRDefault="000F01B6" w:rsidP="004D6395">
      <w:pPr>
        <w:rPr>
          <w:b/>
          <w:bCs/>
        </w:rPr>
      </w:pPr>
    </w:p>
    <w:p w14:paraId="7FB567A9" w14:textId="5EC0AB8E" w:rsidR="00BD5522" w:rsidRPr="00BD5522" w:rsidRDefault="00BD5522" w:rsidP="004D6395">
      <w:r w:rsidRPr="00BD5522">
        <w:t>원본</w:t>
      </w:r>
      <w:r>
        <w:rPr>
          <w:rFonts w:hint="eastAsia"/>
        </w:rPr>
        <w:t xml:space="preserve"> 문자열은 수정되지 않고,</w:t>
      </w:r>
      <w:r>
        <w:t xml:space="preserve"> </w:t>
      </w:r>
      <w:r>
        <w:rPr>
          <w:rFonts w:hint="eastAsia"/>
        </w:rPr>
        <w:t>치환된 새 문자열이 만들어져서 리턴된다.</w:t>
      </w:r>
    </w:p>
    <w:p w14:paraId="54222BDD" w14:textId="3DF9AC67" w:rsidR="00517E33" w:rsidRDefault="00517E33" w:rsidP="004D6395"/>
    <w:p w14:paraId="2E57D392" w14:textId="043956C1" w:rsidR="00517E33" w:rsidRDefault="00517E33" w:rsidP="00517E33">
      <w:pPr>
        <w:pStyle w:val="Heading3"/>
      </w:pPr>
      <w:r>
        <w:rPr>
          <w:rFonts w:hint="eastAsia"/>
        </w:rPr>
        <w:t>r</w:t>
      </w:r>
      <w:r>
        <w:t>eplace1.js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E33" w14:paraId="685BFA9C" w14:textId="77777777" w:rsidTr="00517E33">
        <w:tc>
          <w:tcPr>
            <w:tcW w:w="10456" w:type="dxa"/>
          </w:tcPr>
          <w:p w14:paraId="46109A2E" w14:textId="77777777" w:rsidR="001E5E3E" w:rsidRPr="001E5E3E" w:rsidRDefault="001E5E3E" w:rsidP="001E5E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E5E3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E5E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E5E3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F7BEDD" w14:textId="77777777" w:rsidR="001E5E3E" w:rsidRPr="001E5E3E" w:rsidRDefault="001E5E3E" w:rsidP="001E5E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E5E3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E5E3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E5E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E5E3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replace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E5E3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"o"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E5E3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"O"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C61EA32" w14:textId="77777777" w:rsidR="001E5E3E" w:rsidRPr="001E5E3E" w:rsidRDefault="001E5E3E" w:rsidP="001E5E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E5E3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E5E3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E5E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1E5E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A3D2FB5" w14:textId="77777777" w:rsidR="00517E33" w:rsidRDefault="00517E33" w:rsidP="00517E33"/>
        </w:tc>
      </w:tr>
    </w:tbl>
    <w:p w14:paraId="26C1CCF5" w14:textId="22EF3049" w:rsidR="00517E33" w:rsidRDefault="00517E33" w:rsidP="00517E33"/>
    <w:p w14:paraId="4D1C387C" w14:textId="764E1938" w:rsidR="001E5E3E" w:rsidRDefault="001E5E3E" w:rsidP="00517E3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5E3E" w14:paraId="4F2A418A" w14:textId="77777777" w:rsidTr="001E5E3E">
        <w:tc>
          <w:tcPr>
            <w:tcW w:w="10456" w:type="dxa"/>
          </w:tcPr>
          <w:p w14:paraId="6EE1010E" w14:textId="77777777" w:rsidR="003C313A" w:rsidRDefault="003C313A" w:rsidP="003C313A">
            <w:r>
              <w:t>hellO world</w:t>
            </w:r>
          </w:p>
          <w:p w14:paraId="42F86AE9" w14:textId="48F273AA" w:rsidR="001E5E3E" w:rsidRDefault="003C313A" w:rsidP="003C313A">
            <w:r>
              <w:t>hello world</w:t>
            </w:r>
          </w:p>
        </w:tc>
      </w:tr>
    </w:tbl>
    <w:p w14:paraId="2D2A6C5C" w14:textId="45AD2B59" w:rsidR="001E5E3E" w:rsidRDefault="001E5E3E" w:rsidP="00517E33"/>
    <w:p w14:paraId="1F64DD2F" w14:textId="618B0EBB" w:rsidR="00C2238B" w:rsidRDefault="00C2238B" w:rsidP="00517E33">
      <w:r>
        <w:rPr>
          <w:rFonts w:hint="eastAsia"/>
        </w:rPr>
        <w:t>원본 문자열,</w:t>
      </w:r>
      <w:r>
        <w:t xml:space="preserve"> </w:t>
      </w:r>
      <w:r>
        <w:rPr>
          <w:rFonts w:hint="eastAsia"/>
        </w:rPr>
        <w:t xml:space="preserve">즉 </w:t>
      </w:r>
      <w:r>
        <w:t xml:space="preserve">s </w:t>
      </w:r>
      <w:r>
        <w:rPr>
          <w:rFonts w:hint="eastAsia"/>
        </w:rPr>
        <w:t>값은 변경되지 않았음에 주목하자.</w:t>
      </w:r>
      <w:r w:rsidR="002C651B">
        <w:t xml:space="preserve"> (immutable</w:t>
      </w:r>
      <w:r w:rsidR="00B86998">
        <w:t>)</w:t>
      </w:r>
    </w:p>
    <w:p w14:paraId="2EC0F865" w14:textId="2AF6DA90" w:rsidR="00965019" w:rsidRDefault="00965019" w:rsidP="00517E33">
      <w:r>
        <w:rPr>
          <w:rFonts w:hint="eastAsia"/>
        </w:rPr>
        <w:t xml:space="preserve">첫 </w:t>
      </w:r>
      <w:r w:rsidR="009E4A5C">
        <w:rPr>
          <w:rFonts w:hint="eastAsia"/>
        </w:rPr>
        <w:t xml:space="preserve">번째 </w:t>
      </w:r>
      <w:r w:rsidR="009E4A5C">
        <w:t xml:space="preserve">"o" </w:t>
      </w:r>
      <w:r w:rsidR="009E4A5C">
        <w:rPr>
          <w:rFonts w:hint="eastAsia"/>
        </w:rPr>
        <w:t>부분만 변경되었음에 주목하자.</w:t>
      </w:r>
    </w:p>
    <w:p w14:paraId="1E513405" w14:textId="6701F7D8" w:rsidR="00C2238B" w:rsidRDefault="00C2238B" w:rsidP="00517E33"/>
    <w:p w14:paraId="518DF661" w14:textId="13A8B343" w:rsidR="007B18F0" w:rsidRDefault="007B18F0" w:rsidP="007B18F0">
      <w:pPr>
        <w:pStyle w:val="Heading3"/>
      </w:pPr>
      <w:r>
        <w:rPr>
          <w:rFonts w:hint="eastAsia"/>
        </w:rPr>
        <w:t>r</w:t>
      </w:r>
      <w:r>
        <w:t>eplace2.js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8F0" w14:paraId="33448C46" w14:textId="77777777" w:rsidTr="007B18F0">
        <w:tc>
          <w:tcPr>
            <w:tcW w:w="10456" w:type="dxa"/>
          </w:tcPr>
          <w:p w14:paraId="06E13508" w14:textId="77777777" w:rsidR="00E535B4" w:rsidRPr="00E535B4" w:rsidRDefault="00E535B4" w:rsidP="00E535B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35B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35B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35B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BC2F07" w14:textId="77777777" w:rsidR="00E535B4" w:rsidRPr="00E535B4" w:rsidRDefault="00E535B4" w:rsidP="00E535B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35B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35B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35B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35B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replace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35B4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/o/</w:t>
            </w:r>
            <w:r w:rsidRPr="00E535B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g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35B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"O"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664DF15" w14:textId="77777777" w:rsidR="00E535B4" w:rsidRPr="00E535B4" w:rsidRDefault="00E535B4" w:rsidP="00E535B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35B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35B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35B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535B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FDF249" w14:textId="77777777" w:rsidR="007B18F0" w:rsidRDefault="007B18F0" w:rsidP="007B18F0"/>
        </w:tc>
      </w:tr>
    </w:tbl>
    <w:p w14:paraId="49F1BF1F" w14:textId="6CC58C99" w:rsidR="007B18F0" w:rsidRDefault="007B18F0" w:rsidP="007B18F0"/>
    <w:p w14:paraId="3C394E6F" w14:textId="77777777" w:rsidR="00E535B4" w:rsidRDefault="00E535B4" w:rsidP="00E535B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35B4" w14:paraId="2D59B732" w14:textId="77777777" w:rsidTr="00A34B36">
        <w:tc>
          <w:tcPr>
            <w:tcW w:w="10456" w:type="dxa"/>
          </w:tcPr>
          <w:p w14:paraId="7D82DF0C" w14:textId="52DB1570" w:rsidR="00E535B4" w:rsidRDefault="00E535B4" w:rsidP="00A34B36">
            <w:r>
              <w:t>hellO wOrld</w:t>
            </w:r>
          </w:p>
          <w:p w14:paraId="20B3D0B0" w14:textId="77777777" w:rsidR="00E535B4" w:rsidRDefault="00E535B4" w:rsidP="00A34B36">
            <w:r>
              <w:t>hello world</w:t>
            </w:r>
          </w:p>
        </w:tc>
      </w:tr>
    </w:tbl>
    <w:p w14:paraId="65D5C909" w14:textId="5B2B86C0" w:rsidR="00E535B4" w:rsidRDefault="00E535B4" w:rsidP="00E535B4"/>
    <w:p w14:paraId="2FDD55AF" w14:textId="6D97CE25" w:rsidR="009E4A5C" w:rsidRDefault="009E4A5C" w:rsidP="00E535B4">
      <w:r>
        <w:t xml:space="preserve">"o" </w:t>
      </w:r>
      <w:r>
        <w:rPr>
          <w:rFonts w:hint="eastAsia"/>
        </w:rPr>
        <w:t>부분이 전부 변경되었음에 주목하자.</w:t>
      </w:r>
    </w:p>
    <w:p w14:paraId="715246E0" w14:textId="39868D76" w:rsidR="00E535B4" w:rsidRDefault="00E535B4" w:rsidP="007B18F0"/>
    <w:p w14:paraId="79EDB5B7" w14:textId="47F038CF" w:rsidR="001A66F5" w:rsidRPr="007B18F0" w:rsidRDefault="001A66F5" w:rsidP="007B18F0">
      <w:r w:rsidRPr="00E535B4">
        <w:rPr>
          <w:rFonts w:ascii="Consolas" w:eastAsia="굴림" w:hAnsi="Consolas" w:cs="굴림"/>
          <w:color w:val="811F3F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811F3F"/>
          <w:kern w:val="0"/>
          <w:sz w:val="21"/>
          <w:szCs w:val="21"/>
        </w:rPr>
        <w:t>정규식</w:t>
      </w:r>
      <w:r w:rsidRPr="00E535B4">
        <w:rPr>
          <w:rFonts w:ascii="Consolas" w:eastAsia="굴림" w:hAnsi="Consolas" w:cs="굴림"/>
          <w:color w:val="811F3F"/>
          <w:kern w:val="0"/>
          <w:sz w:val="21"/>
          <w:szCs w:val="21"/>
        </w:rPr>
        <w:t>/</w:t>
      </w:r>
      <w:r w:rsidRPr="00E535B4">
        <w:rPr>
          <w:rFonts w:ascii="Consolas" w:eastAsia="굴림" w:hAnsi="Consolas" w:cs="굴림"/>
          <w:color w:val="0000FF"/>
          <w:kern w:val="0"/>
          <w:sz w:val="21"/>
          <w:szCs w:val="21"/>
        </w:rPr>
        <w:t>g</w:t>
      </w:r>
    </w:p>
    <w:p w14:paraId="308D9F46" w14:textId="298FF88C" w:rsidR="00517E33" w:rsidRDefault="001A66F5" w:rsidP="004D6395">
      <w:r>
        <w:rPr>
          <w:rFonts w:hint="eastAsia"/>
        </w:rPr>
        <w:t xml:space="preserve"> </w:t>
      </w:r>
      <w:r>
        <w:t xml:space="preserve"> g</w:t>
      </w:r>
      <w:r>
        <w:rPr>
          <w:rFonts w:hint="eastAsia"/>
        </w:rPr>
        <w:t>는</w:t>
      </w:r>
      <w:r w:rsidR="006C250D">
        <w:rPr>
          <w:rFonts w:hint="eastAsia"/>
        </w:rPr>
        <w:t>,</w:t>
      </w:r>
      <w:r>
        <w:rPr>
          <w:rFonts w:hint="eastAsia"/>
        </w:rPr>
        <w:t xml:space="preserve"> </w:t>
      </w:r>
      <w:r w:rsidR="005D563D">
        <w:rPr>
          <w:rFonts w:hint="eastAsia"/>
        </w:rPr>
        <w:t xml:space="preserve">일치하는 부분 문자열들을 전부 치환하라는 </w:t>
      </w:r>
      <w:r w:rsidR="002A14EF">
        <w:rPr>
          <w:rFonts w:hint="eastAsia"/>
        </w:rPr>
        <w:t>옵션이다.</w:t>
      </w:r>
    </w:p>
    <w:p w14:paraId="00D98DD9" w14:textId="35237B6D" w:rsidR="00DD258C" w:rsidRDefault="00DD258C" w:rsidP="004D6395"/>
    <w:p w14:paraId="6D95DD05" w14:textId="089416D8" w:rsidR="006C250D" w:rsidRPr="007B18F0" w:rsidRDefault="006C250D" w:rsidP="006C250D">
      <w:r w:rsidRPr="00E535B4">
        <w:rPr>
          <w:rFonts w:ascii="Consolas" w:eastAsia="굴림" w:hAnsi="Consolas" w:cs="굴림"/>
          <w:color w:val="811F3F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811F3F"/>
          <w:kern w:val="0"/>
          <w:sz w:val="21"/>
          <w:szCs w:val="21"/>
        </w:rPr>
        <w:t>정규식</w:t>
      </w:r>
      <w:r w:rsidRPr="00E535B4">
        <w:rPr>
          <w:rFonts w:ascii="Consolas" w:eastAsia="굴림" w:hAnsi="Consolas" w:cs="굴림"/>
          <w:color w:val="811F3F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i</w:t>
      </w:r>
    </w:p>
    <w:p w14:paraId="2D42C3EA" w14:textId="4B626853" w:rsidR="00DD258C" w:rsidRDefault="006C250D" w:rsidP="004D6395">
      <w:r>
        <w:rPr>
          <w:rFonts w:hint="eastAsia"/>
        </w:rPr>
        <w:t xml:space="preserve"> </w:t>
      </w:r>
      <w:r>
        <w:t xml:space="preserve"> i</w:t>
      </w:r>
      <w:r>
        <w:rPr>
          <w:rFonts w:hint="eastAsia"/>
        </w:rPr>
        <w:t>는,</w:t>
      </w:r>
      <w:r>
        <w:t xml:space="preserve"> </w:t>
      </w:r>
      <w:r w:rsidR="006A12EF">
        <w:rPr>
          <w:rFonts w:hint="eastAsia"/>
        </w:rPr>
        <w:t>문자열을 비교할 때,</w:t>
      </w:r>
      <w:r w:rsidR="006A12EF">
        <w:t xml:space="preserve"> </w:t>
      </w:r>
      <w:r w:rsidR="006A12EF">
        <w:rPr>
          <w:rFonts w:hint="eastAsia"/>
        </w:rPr>
        <w:t>대소문자를 무시하라는 옵션이다.</w:t>
      </w:r>
    </w:p>
    <w:p w14:paraId="1949249D" w14:textId="260E5EC6" w:rsidR="006A12EF" w:rsidRDefault="006A12EF" w:rsidP="004D6395"/>
    <w:p w14:paraId="10568D34" w14:textId="23EE0B0E" w:rsidR="006A12EF" w:rsidRDefault="006A12EF" w:rsidP="004D6395"/>
    <w:p w14:paraId="7E2ADF6A" w14:textId="4DC9E2B6" w:rsidR="004308BB" w:rsidRDefault="004308BB" w:rsidP="004D6395"/>
    <w:p w14:paraId="550B4E09" w14:textId="2DBD9B05" w:rsidR="004308BB" w:rsidRDefault="004308B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DF0C9EF" w14:textId="48D9A821" w:rsidR="004308BB" w:rsidRDefault="004308BB" w:rsidP="004308BB">
      <w:pPr>
        <w:pStyle w:val="Heading2"/>
      </w:pPr>
      <w:bookmarkStart w:id="13" w:name="_Toc36577911"/>
      <w:r>
        <w:lastRenderedPageBreak/>
        <w:t xml:space="preserve">toLowerCase, toUpperCase </w:t>
      </w:r>
      <w:r>
        <w:rPr>
          <w:rFonts w:hint="eastAsia"/>
        </w:rPr>
        <w:t>메소드</w:t>
      </w:r>
      <w:bookmarkEnd w:id="13"/>
    </w:p>
    <w:p w14:paraId="6113DB9E" w14:textId="4E55A656" w:rsidR="008F0E50" w:rsidRDefault="008F0E50" w:rsidP="008F0E50">
      <w:r>
        <w:rPr>
          <w:rFonts w:hint="eastAsia"/>
        </w:rPr>
        <w:t>t</w:t>
      </w:r>
      <w:r>
        <w:t xml:space="preserve">oLowerCase </w:t>
      </w:r>
      <w:r>
        <w:rPr>
          <w:rFonts w:hint="eastAsia"/>
        </w:rPr>
        <w:t xml:space="preserve">메소드 </w:t>
      </w:r>
      <w:r>
        <w:t xml:space="preserve">- </w:t>
      </w:r>
      <w:r>
        <w:rPr>
          <w:rFonts w:hint="eastAsia"/>
        </w:rPr>
        <w:t>모든 문자를 소문자로 변경한 새 문자열을 리턴한다.</w:t>
      </w:r>
    </w:p>
    <w:p w14:paraId="318EE241" w14:textId="5FC0DE18" w:rsidR="008F0E50" w:rsidRDefault="008F0E50" w:rsidP="008F0E50">
      <w:r>
        <w:rPr>
          <w:rFonts w:hint="eastAsia"/>
        </w:rPr>
        <w:t>t</w:t>
      </w:r>
      <w:r>
        <w:t xml:space="preserve">oUpperCase </w:t>
      </w:r>
      <w:r>
        <w:rPr>
          <w:rFonts w:hint="eastAsia"/>
        </w:rPr>
        <w:t xml:space="preserve">메소드 </w:t>
      </w:r>
      <w:r>
        <w:t xml:space="preserve">- </w:t>
      </w:r>
      <w:r>
        <w:rPr>
          <w:rFonts w:hint="eastAsia"/>
        </w:rPr>
        <w:t>모든 문자를 대문자로 변경한 새 문자열을 리턴한다.</w:t>
      </w:r>
    </w:p>
    <w:p w14:paraId="0515388E" w14:textId="319AE0B7" w:rsidR="004017E5" w:rsidRDefault="004017E5" w:rsidP="008F0E50">
      <w:r>
        <w:rPr>
          <w:rFonts w:hint="eastAsia"/>
        </w:rPr>
        <w:t>원본 문자열은 변경되지 않는다.</w:t>
      </w:r>
    </w:p>
    <w:p w14:paraId="64FF1CE7" w14:textId="77777777" w:rsidR="008F0E50" w:rsidRPr="004017E5" w:rsidRDefault="008F0E50" w:rsidP="008F0E50"/>
    <w:p w14:paraId="3E72914D" w14:textId="262B6117" w:rsidR="004308BB" w:rsidRDefault="00F26672" w:rsidP="00F26672">
      <w:pPr>
        <w:pStyle w:val="Heading3"/>
      </w:pPr>
      <w:r>
        <w:rPr>
          <w:rFonts w:hint="eastAsia"/>
        </w:rPr>
        <w:t>t</w:t>
      </w:r>
      <w:r>
        <w:t>oLowerCase.js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6672" w14:paraId="2F5CC5AB" w14:textId="77777777" w:rsidTr="00F26672">
        <w:tc>
          <w:tcPr>
            <w:tcW w:w="10456" w:type="dxa"/>
          </w:tcPr>
          <w:p w14:paraId="02612C37" w14:textId="77777777" w:rsidR="00F26672" w:rsidRPr="00F26672" w:rsidRDefault="00F26672" w:rsidP="00F2667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6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266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2667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E9F76B" w14:textId="77777777" w:rsidR="00F26672" w:rsidRPr="00F26672" w:rsidRDefault="00F26672" w:rsidP="00F2667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C5C1F9" w14:textId="77777777" w:rsidR="00F26672" w:rsidRPr="00F26672" w:rsidRDefault="00F26672" w:rsidP="00F2667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6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266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266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266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toLowerCase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03AF7934" w14:textId="77777777" w:rsidR="00F26672" w:rsidRPr="00F26672" w:rsidRDefault="00F26672" w:rsidP="00F2667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2667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266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266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266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toUpperCase</w:t>
            </w:r>
            <w:r w:rsidRPr="00F266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40664B1F" w14:textId="77777777" w:rsidR="00F26672" w:rsidRDefault="00F26672" w:rsidP="00F26672"/>
        </w:tc>
      </w:tr>
    </w:tbl>
    <w:p w14:paraId="69387603" w14:textId="08BCE872" w:rsidR="00F26672" w:rsidRDefault="00F26672" w:rsidP="00F26672"/>
    <w:p w14:paraId="522E1995" w14:textId="1BE4AC04" w:rsidR="00F26672" w:rsidRDefault="00F26672" w:rsidP="00F2667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6672" w14:paraId="714E1C65" w14:textId="77777777" w:rsidTr="00F26672">
        <w:tc>
          <w:tcPr>
            <w:tcW w:w="10456" w:type="dxa"/>
          </w:tcPr>
          <w:p w14:paraId="50F808FE" w14:textId="77777777" w:rsidR="00F26672" w:rsidRDefault="00F26672" w:rsidP="00F26672">
            <w:r>
              <w:rPr>
                <w:rFonts w:hint="eastAsia"/>
              </w:rPr>
              <w:t>h</w:t>
            </w:r>
            <w:r>
              <w:t>ello world</w:t>
            </w:r>
          </w:p>
          <w:p w14:paraId="2AA0AE5E" w14:textId="7AB209BE" w:rsidR="00F26672" w:rsidRDefault="00F26672" w:rsidP="00F26672">
            <w:r>
              <w:rPr>
                <w:rFonts w:hint="eastAsia"/>
              </w:rPr>
              <w:t>H</w:t>
            </w:r>
            <w:r>
              <w:t>ELLO WORLD</w:t>
            </w:r>
          </w:p>
        </w:tc>
      </w:tr>
    </w:tbl>
    <w:p w14:paraId="2EA7E807" w14:textId="6A1AD6B2" w:rsidR="00F26672" w:rsidRDefault="00F26672" w:rsidP="00F26672"/>
    <w:p w14:paraId="22AB4F98" w14:textId="21194766" w:rsidR="00A77FED" w:rsidRDefault="00A77FED" w:rsidP="00F26672"/>
    <w:p w14:paraId="61D4CAFA" w14:textId="3B7BB821" w:rsidR="00A77FED" w:rsidRDefault="00A77FED" w:rsidP="00F26672"/>
    <w:p w14:paraId="1453A5A1" w14:textId="29B741EB" w:rsidR="00A77FED" w:rsidRDefault="00A77FED" w:rsidP="00A77FED">
      <w:pPr>
        <w:pStyle w:val="Heading2"/>
      </w:pPr>
      <w:bookmarkStart w:id="14" w:name="_Toc36577912"/>
      <w:r>
        <w:t xml:space="preserve">concat </w:t>
      </w:r>
      <w:r>
        <w:rPr>
          <w:rFonts w:hint="eastAsia"/>
        </w:rPr>
        <w:t>메소드</w:t>
      </w:r>
      <w:bookmarkEnd w:id="14"/>
    </w:p>
    <w:p w14:paraId="76688A9E" w14:textId="4179FAA9" w:rsidR="00A77FED" w:rsidRDefault="003B60EF" w:rsidP="00A77FED">
      <w:r>
        <w:rPr>
          <w:rFonts w:hint="eastAsia"/>
        </w:rPr>
        <w:t>파라미터 문자열들을 결합한 새 문자열을 리턴한다.</w:t>
      </w:r>
    </w:p>
    <w:p w14:paraId="7F920D64" w14:textId="0DC5ADBB" w:rsidR="003B60EF" w:rsidRDefault="003B60EF" w:rsidP="00A77FED">
      <w:r>
        <w:rPr>
          <w:rFonts w:hint="eastAsia"/>
        </w:rPr>
        <w:t>원본 문자열은 변경되지 않는다.</w:t>
      </w:r>
    </w:p>
    <w:p w14:paraId="73A687D7" w14:textId="56B64A0D" w:rsidR="003B60EF" w:rsidRDefault="003B60EF" w:rsidP="00A77FED"/>
    <w:p w14:paraId="2A43B3CF" w14:textId="588559BF" w:rsidR="003B60EF" w:rsidRDefault="003B60EF" w:rsidP="003B60EF">
      <w:pPr>
        <w:pStyle w:val="Heading3"/>
      </w:pPr>
      <w:r>
        <w:rPr>
          <w:rFonts w:hint="eastAsia"/>
        </w:rPr>
        <w:t>c</w:t>
      </w:r>
      <w:r>
        <w:t>oncat.js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0EF" w14:paraId="6F14D208" w14:textId="77777777" w:rsidTr="003B60EF">
        <w:tc>
          <w:tcPr>
            <w:tcW w:w="10456" w:type="dxa"/>
          </w:tcPr>
          <w:p w14:paraId="20CFEA89" w14:textId="77777777" w:rsidR="003B60EF" w:rsidRPr="003B60EF" w:rsidRDefault="003B60EF" w:rsidP="003B60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60E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60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B60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655419" w14:textId="77777777" w:rsidR="003B60EF" w:rsidRPr="003B60EF" w:rsidRDefault="003B60EF" w:rsidP="003B60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60E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60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B60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"world"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158241D" w14:textId="77777777" w:rsidR="003B60EF" w:rsidRPr="003B60EF" w:rsidRDefault="003B60EF" w:rsidP="003B60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D6E4EFD" w14:textId="77777777" w:rsidR="003B60EF" w:rsidRPr="003B60EF" w:rsidRDefault="003B60EF" w:rsidP="003B60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60E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60E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B60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60E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concat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B60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"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60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60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"!"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BD933AD" w14:textId="77777777" w:rsidR="003B60EF" w:rsidRPr="003B60EF" w:rsidRDefault="003B60EF" w:rsidP="003B60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60E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60E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B60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B60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"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B60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B60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"!"</w:t>
            </w:r>
            <w:r w:rsidRPr="003B60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5A8FD92" w14:textId="77777777" w:rsidR="003B60EF" w:rsidRDefault="003B60EF" w:rsidP="003B60EF"/>
        </w:tc>
      </w:tr>
    </w:tbl>
    <w:p w14:paraId="0ED0D9C5" w14:textId="6C248457" w:rsidR="003B60EF" w:rsidRDefault="003B60EF" w:rsidP="003B60EF"/>
    <w:p w14:paraId="6D718952" w14:textId="4F7B87D3" w:rsidR="003B60EF" w:rsidRDefault="003B60EF" w:rsidP="003B60E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0EF" w14:paraId="302F8388" w14:textId="77777777" w:rsidTr="003B60EF">
        <w:tc>
          <w:tcPr>
            <w:tcW w:w="10456" w:type="dxa"/>
          </w:tcPr>
          <w:p w14:paraId="3EB8F1E7" w14:textId="77777777" w:rsidR="003B60EF" w:rsidRDefault="003B60EF" w:rsidP="003B60EF">
            <w:r>
              <w:rPr>
                <w:rFonts w:hint="eastAsia"/>
              </w:rPr>
              <w:t>h</w:t>
            </w:r>
            <w:r>
              <w:t>ello world!</w:t>
            </w:r>
          </w:p>
          <w:p w14:paraId="71AA5FF1" w14:textId="37E64055" w:rsidR="003B60EF" w:rsidRDefault="003B60EF" w:rsidP="003B60EF">
            <w:r>
              <w:rPr>
                <w:rFonts w:hint="eastAsia"/>
              </w:rPr>
              <w:t>h</w:t>
            </w:r>
            <w:r>
              <w:t>ello world!</w:t>
            </w:r>
          </w:p>
        </w:tc>
      </w:tr>
    </w:tbl>
    <w:p w14:paraId="51167FF8" w14:textId="77777777" w:rsidR="003B60EF" w:rsidRPr="003B60EF" w:rsidRDefault="003B60EF" w:rsidP="003B60EF"/>
    <w:p w14:paraId="3CD614D9" w14:textId="2A1313D2" w:rsidR="008F0E50" w:rsidRDefault="008F0E50" w:rsidP="00F26672"/>
    <w:p w14:paraId="38EC2100" w14:textId="55BAE24D" w:rsidR="009655B8" w:rsidRDefault="009655B8" w:rsidP="00F26672"/>
    <w:p w14:paraId="7D8893FD" w14:textId="2490609B" w:rsidR="009655B8" w:rsidRDefault="009655B8" w:rsidP="009655B8">
      <w:pPr>
        <w:pStyle w:val="Heading2"/>
      </w:pPr>
      <w:bookmarkStart w:id="15" w:name="_Toc36577913"/>
      <w:r>
        <w:rPr>
          <w:rFonts w:hint="eastAsia"/>
        </w:rPr>
        <w:t>t</w:t>
      </w:r>
      <w:r>
        <w:t xml:space="preserve">rim </w:t>
      </w:r>
      <w:r>
        <w:rPr>
          <w:rFonts w:hint="eastAsia"/>
        </w:rPr>
        <w:t>메소드</w:t>
      </w:r>
      <w:bookmarkEnd w:id="15"/>
    </w:p>
    <w:p w14:paraId="51D6E430" w14:textId="427E35C5" w:rsidR="009655B8" w:rsidRDefault="009655B8" w:rsidP="009655B8">
      <w:r>
        <w:rPr>
          <w:rFonts w:hint="eastAsia"/>
        </w:rPr>
        <w:t>문자열 앞뒤의 공백을 제</w:t>
      </w:r>
      <w:r w:rsidR="001C64D5">
        <w:rPr>
          <w:rFonts w:hint="eastAsia"/>
        </w:rPr>
        <w:t>거한 새 문자열을 리턴한다.</w:t>
      </w:r>
    </w:p>
    <w:p w14:paraId="60C5A1F4" w14:textId="77777777" w:rsidR="00724903" w:rsidRDefault="00724903" w:rsidP="00724903">
      <w:r>
        <w:rPr>
          <w:rFonts w:hint="eastAsia"/>
        </w:rPr>
        <w:t>원본 문자열은 변경되지 않는다.</w:t>
      </w:r>
    </w:p>
    <w:p w14:paraId="7EE197C9" w14:textId="2F7E3441" w:rsidR="001C64D5" w:rsidRPr="00724903" w:rsidRDefault="001C64D5" w:rsidP="009655B8"/>
    <w:p w14:paraId="17A77C94" w14:textId="18E2E89B" w:rsidR="00724903" w:rsidRDefault="00724903" w:rsidP="00724903">
      <w:pPr>
        <w:pStyle w:val="Heading3"/>
      </w:pPr>
      <w:r>
        <w:rPr>
          <w:rFonts w:hint="eastAsia"/>
        </w:rPr>
        <w:t>t</w:t>
      </w:r>
      <w:r>
        <w:t>rim.js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4903" w14:paraId="550265BA" w14:textId="77777777" w:rsidTr="00724903">
        <w:tc>
          <w:tcPr>
            <w:tcW w:w="10456" w:type="dxa"/>
          </w:tcPr>
          <w:p w14:paraId="554CAABE" w14:textId="77777777" w:rsidR="00724903" w:rsidRPr="00724903" w:rsidRDefault="00724903" w:rsidP="007249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490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249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2490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 hello world  "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3F0C64" w14:textId="77777777" w:rsidR="00724903" w:rsidRPr="00724903" w:rsidRDefault="00724903" w:rsidP="007249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8524E98" w14:textId="77777777" w:rsidR="003E1561" w:rsidRPr="00724903" w:rsidRDefault="003E1561" w:rsidP="003E156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490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2490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2490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"[%s]"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249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2490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trim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02CB6293" w14:textId="77777777" w:rsidR="00724903" w:rsidRPr="00724903" w:rsidRDefault="00724903" w:rsidP="0072490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490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2490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2490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"[%s]"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2490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72490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74D8C0B" w14:textId="77777777" w:rsidR="00724903" w:rsidRPr="00724903" w:rsidRDefault="00724903" w:rsidP="003E156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5402496A" w14:textId="191BF2B2" w:rsidR="00724903" w:rsidRDefault="00724903" w:rsidP="00724903"/>
    <w:p w14:paraId="603A6410" w14:textId="6808D452" w:rsidR="00724903" w:rsidRDefault="00724903" w:rsidP="0072490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4903" w14:paraId="2EACCD11" w14:textId="77777777" w:rsidTr="00724903">
        <w:tc>
          <w:tcPr>
            <w:tcW w:w="10456" w:type="dxa"/>
          </w:tcPr>
          <w:p w14:paraId="1036DF6A" w14:textId="541CAE2E" w:rsidR="00724903" w:rsidRDefault="003E1561" w:rsidP="003E1561">
            <w:r>
              <w:t>[hello world]</w:t>
            </w:r>
          </w:p>
          <w:p w14:paraId="131BDAFD" w14:textId="37DD80FE" w:rsidR="003E1561" w:rsidRDefault="003E1561" w:rsidP="003E1561">
            <w:r>
              <w:t>[  hello world  ]</w:t>
            </w:r>
          </w:p>
        </w:tc>
      </w:tr>
    </w:tbl>
    <w:p w14:paraId="35C64081" w14:textId="77777777" w:rsidR="00724903" w:rsidRPr="00724903" w:rsidRDefault="00724903" w:rsidP="00724903"/>
    <w:p w14:paraId="7F0F7772" w14:textId="77777777" w:rsidR="00724903" w:rsidRPr="009655B8" w:rsidRDefault="00724903" w:rsidP="009655B8"/>
    <w:p w14:paraId="139EB751" w14:textId="77777777" w:rsidR="004308BB" w:rsidRPr="004308BB" w:rsidRDefault="004308BB" w:rsidP="004308BB"/>
    <w:p w14:paraId="5C22A9A8" w14:textId="10F0E215" w:rsidR="00CB654B" w:rsidRDefault="00830CD2" w:rsidP="00830CD2">
      <w:pPr>
        <w:pStyle w:val="Heading2"/>
      </w:pPr>
      <w:bookmarkStart w:id="16" w:name="_Toc36577914"/>
      <w:r>
        <w:rPr>
          <w:rFonts w:hint="eastAsia"/>
        </w:rPr>
        <w:lastRenderedPageBreak/>
        <w:t>c</w:t>
      </w:r>
      <w:r>
        <w:t xml:space="preserve">harAt, charCodeAt </w:t>
      </w:r>
      <w:r>
        <w:rPr>
          <w:rFonts w:hint="eastAsia"/>
        </w:rPr>
        <w:t>메소드</w:t>
      </w:r>
      <w:bookmarkEnd w:id="16"/>
    </w:p>
    <w:p w14:paraId="041DEF83" w14:textId="1609A80B" w:rsidR="00112E52" w:rsidRDefault="0002520A" w:rsidP="0002520A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[</w:t>
      </w:r>
      <w:r>
        <w:rPr>
          <w:rFonts w:hint="eastAsia"/>
        </w:rPr>
        <w:t>위치</w:t>
      </w:r>
      <w:r>
        <w:t>]</w:t>
      </w:r>
    </w:p>
    <w:p w14:paraId="4ADB6346" w14:textId="077CC017" w:rsidR="0002520A" w:rsidRDefault="0002520A" w:rsidP="0002520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문자열에서 위치(</w:t>
      </w:r>
      <w:r>
        <w:t>index)</w:t>
      </w:r>
      <w:r>
        <w:rPr>
          <w:rFonts w:hint="eastAsia"/>
        </w:rPr>
        <w:t>의 문자를 리턴한다.</w:t>
      </w:r>
    </w:p>
    <w:p w14:paraId="24AC6C04" w14:textId="77777777" w:rsidR="0002520A" w:rsidRPr="0002520A" w:rsidRDefault="0002520A" w:rsidP="00112E52"/>
    <w:p w14:paraId="6E67B680" w14:textId="053BA6CD" w:rsidR="00830CD2" w:rsidRDefault="00112E52" w:rsidP="00112E52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chatAt(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5C7ABAEC" w14:textId="2599BE62" w:rsidR="00112E52" w:rsidRDefault="00112E52" w:rsidP="00830CD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문자열에서 위치(</w:t>
      </w:r>
      <w:r>
        <w:t>index)</w:t>
      </w:r>
      <w:r w:rsidR="00CA6C10">
        <w:rPr>
          <w:rFonts w:hint="eastAsia"/>
        </w:rPr>
        <w:t>의 문자를 리턴한다.</w:t>
      </w:r>
    </w:p>
    <w:p w14:paraId="1629761E" w14:textId="77777777" w:rsidR="00CA6C10" w:rsidRPr="00830CD2" w:rsidRDefault="00CA6C10" w:rsidP="00830CD2"/>
    <w:p w14:paraId="686E6C45" w14:textId="51D9CAB2" w:rsidR="00CA6C10" w:rsidRDefault="00CA6C10" w:rsidP="00CA6C10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chatCodeAt(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6F3C863B" w14:textId="6B7CF995" w:rsidR="00CA6C10" w:rsidRDefault="00CA6C10" w:rsidP="00CA6C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문자열에서 위치(</w:t>
      </w:r>
      <w:r>
        <w:t>index)</w:t>
      </w:r>
      <w:r>
        <w:rPr>
          <w:rFonts w:hint="eastAsia"/>
        </w:rPr>
        <w:t>의 문자의 코드 값을 리턴한다.</w:t>
      </w:r>
    </w:p>
    <w:p w14:paraId="1A09AFD3" w14:textId="0E7737B4" w:rsidR="00ED6D77" w:rsidRDefault="00ED6D77" w:rsidP="00AB0DBA"/>
    <w:p w14:paraId="0EA0BDD3" w14:textId="189D665F" w:rsidR="0002520A" w:rsidRDefault="0002520A" w:rsidP="0002520A">
      <w:pPr>
        <w:pStyle w:val="Heading3"/>
      </w:pPr>
      <w:r>
        <w:rPr>
          <w:rFonts w:hint="eastAsia"/>
        </w:rPr>
        <w:t>c</w:t>
      </w:r>
      <w:r>
        <w:t>hatAt.js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520A" w14:paraId="3352088C" w14:textId="77777777" w:rsidTr="0002520A">
        <w:tc>
          <w:tcPr>
            <w:tcW w:w="10456" w:type="dxa"/>
          </w:tcPr>
          <w:p w14:paraId="58647E60" w14:textId="77777777" w:rsidR="0002520A" w:rsidRPr="0002520A" w:rsidRDefault="0002520A" w:rsidP="000252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252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2520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2511FB7" w14:textId="77777777" w:rsidR="0002520A" w:rsidRPr="0002520A" w:rsidRDefault="0002520A" w:rsidP="000252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D3A661B" w14:textId="77777777" w:rsidR="0002520A" w:rsidRPr="0002520A" w:rsidRDefault="0002520A" w:rsidP="000252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2520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252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252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46BDD3E" w14:textId="77777777" w:rsidR="0002520A" w:rsidRPr="0002520A" w:rsidRDefault="0002520A" w:rsidP="000252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2520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252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2520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 %s %d"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252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charAt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252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charCodeAt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252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252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65095D6D" w14:textId="77777777" w:rsidR="0002520A" w:rsidRPr="0002520A" w:rsidRDefault="0002520A" w:rsidP="0002520A"/>
        </w:tc>
      </w:tr>
    </w:tbl>
    <w:p w14:paraId="696D0388" w14:textId="77777777" w:rsidR="0002520A" w:rsidRPr="0002520A" w:rsidRDefault="0002520A" w:rsidP="0002520A"/>
    <w:p w14:paraId="39207225" w14:textId="02C165ED" w:rsidR="0002520A" w:rsidRDefault="00C517A6" w:rsidP="00AB0DB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17A6" w14:paraId="5E2D85D4" w14:textId="77777777" w:rsidTr="00C517A6">
        <w:tc>
          <w:tcPr>
            <w:tcW w:w="10456" w:type="dxa"/>
          </w:tcPr>
          <w:p w14:paraId="265C326E" w14:textId="77777777" w:rsidR="00C517A6" w:rsidRDefault="00C517A6" w:rsidP="00C517A6">
            <w:r>
              <w:t>h h 104</w:t>
            </w:r>
          </w:p>
          <w:p w14:paraId="3A077802" w14:textId="77777777" w:rsidR="00C517A6" w:rsidRDefault="00C517A6" w:rsidP="00C517A6">
            <w:r>
              <w:t>e e 101</w:t>
            </w:r>
          </w:p>
          <w:p w14:paraId="4B93BA98" w14:textId="77777777" w:rsidR="00C517A6" w:rsidRDefault="00C517A6" w:rsidP="00C517A6">
            <w:r>
              <w:t>l l 108</w:t>
            </w:r>
          </w:p>
          <w:p w14:paraId="7D6A3933" w14:textId="77777777" w:rsidR="00C517A6" w:rsidRDefault="00C517A6" w:rsidP="00C517A6">
            <w:r>
              <w:t>l l 108</w:t>
            </w:r>
          </w:p>
          <w:p w14:paraId="6F214D84" w14:textId="77777777" w:rsidR="00C517A6" w:rsidRDefault="00C517A6" w:rsidP="00C517A6">
            <w:r>
              <w:t>o o 111</w:t>
            </w:r>
          </w:p>
          <w:p w14:paraId="6BA7A1AF" w14:textId="77777777" w:rsidR="00C517A6" w:rsidRDefault="00C517A6" w:rsidP="00C517A6">
            <w:r>
              <w:t xml:space="preserve">    32</w:t>
            </w:r>
          </w:p>
          <w:p w14:paraId="18F2A399" w14:textId="77777777" w:rsidR="00C517A6" w:rsidRDefault="00C517A6" w:rsidP="00C517A6">
            <w:r>
              <w:t>w w 119</w:t>
            </w:r>
          </w:p>
          <w:p w14:paraId="2F7AE326" w14:textId="77777777" w:rsidR="00C517A6" w:rsidRDefault="00C517A6" w:rsidP="00C517A6">
            <w:r>
              <w:t>o o 111</w:t>
            </w:r>
          </w:p>
          <w:p w14:paraId="1868F5FC" w14:textId="77777777" w:rsidR="00C517A6" w:rsidRDefault="00C517A6" w:rsidP="00C517A6">
            <w:r>
              <w:t>r r 114</w:t>
            </w:r>
          </w:p>
          <w:p w14:paraId="0DB17B79" w14:textId="77777777" w:rsidR="00C517A6" w:rsidRDefault="00C517A6" w:rsidP="00C517A6">
            <w:r>
              <w:t>l l 108</w:t>
            </w:r>
          </w:p>
          <w:p w14:paraId="0D11AD1F" w14:textId="77777777" w:rsidR="00C517A6" w:rsidRDefault="00C517A6" w:rsidP="00C517A6">
            <w:r>
              <w:t>d d 100</w:t>
            </w:r>
          </w:p>
          <w:p w14:paraId="59B3B4D7" w14:textId="16E93E8F" w:rsidR="00C517A6" w:rsidRDefault="00C517A6" w:rsidP="00C517A6"/>
        </w:tc>
      </w:tr>
    </w:tbl>
    <w:p w14:paraId="506FE833" w14:textId="77777777" w:rsidR="00C517A6" w:rsidRPr="00CA6C10" w:rsidRDefault="00C517A6" w:rsidP="00AB0DBA"/>
    <w:p w14:paraId="36531E1A" w14:textId="1E1DE29A" w:rsidR="00ED6D77" w:rsidRDefault="00ED6D77" w:rsidP="00AB0DBA"/>
    <w:p w14:paraId="7B8AFA72" w14:textId="695D43ED" w:rsidR="003F72C7" w:rsidRDefault="003F72C7" w:rsidP="00AB0D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2C7" w14:paraId="77F196FA" w14:textId="77777777" w:rsidTr="003F72C7">
        <w:tc>
          <w:tcPr>
            <w:tcW w:w="10456" w:type="dxa"/>
          </w:tcPr>
          <w:p w14:paraId="58D75CDE" w14:textId="72C0A5FA" w:rsidR="003F72C7" w:rsidRPr="003F72C7" w:rsidRDefault="002265D7" w:rsidP="00AB0D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참고:</w:t>
            </w:r>
            <w:r>
              <w:rPr>
                <w:b/>
                <w:bCs/>
              </w:rPr>
              <w:t xml:space="preserve"> </w:t>
            </w:r>
            <w:r w:rsidR="004A435C">
              <w:rPr>
                <w:rFonts w:hint="eastAsia"/>
                <w:b/>
                <w:bCs/>
              </w:rPr>
              <w:t>문자 코드</w:t>
            </w:r>
          </w:p>
          <w:p w14:paraId="7BC461E2" w14:textId="746A015B" w:rsidR="003F72C7" w:rsidRDefault="003F72C7" w:rsidP="00AB0DBA">
            <w:r>
              <w:rPr>
                <w:rFonts w:hint="eastAsia"/>
              </w:rPr>
              <w:t>컴퓨터 내부에서 문자는 이진수 숫자 형태로 저</w:t>
            </w:r>
            <w:r w:rsidR="003E45FF">
              <w:rPr>
                <w:rFonts w:hint="eastAsia"/>
              </w:rPr>
              <w:t>장</w:t>
            </w:r>
            <w:r>
              <w:rPr>
                <w:rFonts w:hint="eastAsia"/>
              </w:rPr>
              <w:t>된다.</w:t>
            </w:r>
          </w:p>
          <w:p w14:paraId="43969507" w14:textId="0E98694C" w:rsidR="003F72C7" w:rsidRDefault="003E19D4" w:rsidP="00AB0DBA">
            <w:r>
              <w:rPr>
                <w:rFonts w:hint="eastAsia"/>
              </w:rPr>
              <w:t>따라서 컴퓨터에 저장될 수 있는 모든 문자에는,</w:t>
            </w:r>
            <w:r>
              <w:t xml:space="preserve"> </w:t>
            </w:r>
            <w:r>
              <w:rPr>
                <w:rFonts w:hint="eastAsia"/>
              </w:rPr>
              <w:t>그 문자</w:t>
            </w:r>
            <w:r w:rsidR="002C4073">
              <w:rPr>
                <w:rFonts w:hint="eastAsia"/>
              </w:rPr>
              <w:t>를 저장하기 위한</w:t>
            </w:r>
            <w:r>
              <w:rPr>
                <w:rFonts w:hint="eastAsia"/>
              </w:rPr>
              <w:t xml:space="preserve"> 숫자가 지정되어 있다.</w:t>
            </w:r>
          </w:p>
          <w:p w14:paraId="080C424F" w14:textId="45C2FC49" w:rsidR="00E41FCF" w:rsidRDefault="00E41FCF" w:rsidP="00AB0DBA"/>
          <w:p w14:paraId="6813F655" w14:textId="77777777" w:rsidR="00850798" w:rsidRDefault="00850798" w:rsidP="00850798">
            <w:r>
              <w:rPr>
                <w:rFonts w:hint="eastAsia"/>
              </w:rPr>
              <w:t>각각의 문자에 숫자를 지정하는 방식을 문자 인코딩(</w:t>
            </w:r>
            <w:r>
              <w:t xml:space="preserve">character encoding) </w:t>
            </w:r>
            <w:r>
              <w:rPr>
                <w:rFonts w:hint="eastAsia"/>
              </w:rPr>
              <w:t>이라고 한다.</w:t>
            </w:r>
          </w:p>
          <w:p w14:paraId="60DDF8C3" w14:textId="77777777" w:rsidR="00850798" w:rsidRDefault="00850798" w:rsidP="00850798">
            <w:r>
              <w:rPr>
                <w:rFonts w:hint="eastAsia"/>
              </w:rPr>
              <w:t>(</w:t>
            </w:r>
            <w:r>
              <w:t xml:space="preserve">character =&gt; </w:t>
            </w:r>
            <w:r>
              <w:rPr>
                <w:rFonts w:hint="eastAsia"/>
              </w:rPr>
              <w:t>문자,</w:t>
            </w:r>
            <w:r>
              <w:t xml:space="preserve"> encoding =&gt; </w:t>
            </w:r>
            <w:r>
              <w:rPr>
                <w:rFonts w:hint="eastAsia"/>
              </w:rPr>
              <w:t>이진수 코드화 한다)</w:t>
            </w:r>
          </w:p>
          <w:p w14:paraId="408E3B3E" w14:textId="77777777" w:rsidR="0017736D" w:rsidRDefault="0017736D" w:rsidP="0017736D"/>
          <w:p w14:paraId="3C911103" w14:textId="3F1C6CFF" w:rsidR="0017736D" w:rsidRDefault="0017736D" w:rsidP="0017736D">
            <w:r>
              <w:rPr>
                <w:rFonts w:hint="eastAsia"/>
              </w:rPr>
              <w:t>여러 종류의 문자 인코딩이 있다.</w:t>
            </w:r>
            <w:r>
              <w:t xml:space="preserve"> (</w:t>
            </w:r>
            <w:r>
              <w:rPr>
                <w:rFonts w:hint="eastAsia"/>
              </w:rPr>
              <w:t>예:</w:t>
            </w:r>
            <w:r>
              <w:t xml:space="preserve"> Unicode, UTF-8, EUC-KR, ANSI, CP949 ...)</w:t>
            </w:r>
          </w:p>
          <w:p w14:paraId="24467C54" w14:textId="77777777" w:rsidR="0017736D" w:rsidRDefault="0017736D" w:rsidP="0017736D"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 xml:space="preserve">는 </w:t>
            </w:r>
            <w:r>
              <w:t xml:space="preserve">Unicode </w:t>
            </w:r>
            <w:r>
              <w:rPr>
                <w:rFonts w:hint="eastAsia"/>
              </w:rPr>
              <w:t>문자 인코딩을 사용한다.</w:t>
            </w:r>
          </w:p>
          <w:p w14:paraId="1685F89E" w14:textId="77777777" w:rsidR="00850798" w:rsidRDefault="00850798" w:rsidP="00AB0DBA"/>
          <w:p w14:paraId="330A4D13" w14:textId="72299351" w:rsidR="00E41FCF" w:rsidRDefault="00E41FCF" w:rsidP="00AB0DBA">
            <w:r>
              <w:rPr>
                <w:rFonts w:hint="eastAsia"/>
              </w:rPr>
              <w:t>문자에 지정된 숫자를 문자 코드라고 한다.</w:t>
            </w:r>
          </w:p>
          <w:p w14:paraId="03DF869B" w14:textId="14AA8121" w:rsidR="008C3427" w:rsidRDefault="009E3F1D" w:rsidP="00AB0DBA">
            <w:r>
              <w:t xml:space="preserve">charAtCode </w:t>
            </w:r>
            <w:r w:rsidR="00701E9A">
              <w:rPr>
                <w:rFonts w:hint="eastAsia"/>
              </w:rPr>
              <w:t>메소드는</w:t>
            </w:r>
            <w:r w:rsidR="00353714">
              <w:rPr>
                <w:rFonts w:hint="eastAsia"/>
              </w:rPr>
              <w:t>,</w:t>
            </w:r>
            <w:r w:rsidR="00353714">
              <w:t xml:space="preserve"> </w:t>
            </w:r>
            <w:r w:rsidR="00353714">
              <w:rPr>
                <w:rFonts w:hint="eastAsia"/>
              </w:rPr>
              <w:t xml:space="preserve">지정된 위치의 문자의 </w:t>
            </w:r>
            <w:r w:rsidR="00353714">
              <w:t xml:space="preserve">Unicode </w:t>
            </w:r>
            <w:r w:rsidR="00353714">
              <w:rPr>
                <w:rFonts w:hint="eastAsia"/>
              </w:rPr>
              <w:t>값을 리턴한다.</w:t>
            </w:r>
          </w:p>
          <w:p w14:paraId="7F2635F9" w14:textId="078683F2" w:rsidR="00E3489C" w:rsidRDefault="00E3489C" w:rsidP="0017736D"/>
        </w:tc>
      </w:tr>
    </w:tbl>
    <w:p w14:paraId="3A03C7AB" w14:textId="76944382" w:rsidR="003F72C7" w:rsidRDefault="003F72C7" w:rsidP="00AB0DBA"/>
    <w:p w14:paraId="30EECF95" w14:textId="66D3431D" w:rsidR="0009639E" w:rsidRDefault="0009639E" w:rsidP="00AB0DBA"/>
    <w:p w14:paraId="51C28F98" w14:textId="300B8ED0" w:rsidR="002265BE" w:rsidRDefault="002265B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6729E2C" w14:textId="362AEB4E" w:rsidR="002265BE" w:rsidRDefault="002265BE" w:rsidP="00AB0DBA"/>
    <w:p w14:paraId="2791E9B4" w14:textId="064BEE14" w:rsidR="002265BE" w:rsidRDefault="002265BE" w:rsidP="002265BE">
      <w:pPr>
        <w:pStyle w:val="Heading3"/>
      </w:pPr>
      <w:r>
        <w:rPr>
          <w:rFonts w:hint="eastAsia"/>
        </w:rPr>
        <w:t>c</w:t>
      </w:r>
      <w:r>
        <w:t>hat</w:t>
      </w:r>
      <w:r w:rsidR="00F67CBC">
        <w:t>At2.js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7CBC" w14:paraId="7824FA84" w14:textId="77777777" w:rsidTr="00F67CBC">
        <w:tc>
          <w:tcPr>
            <w:tcW w:w="10456" w:type="dxa"/>
          </w:tcPr>
          <w:p w14:paraId="7AA1DF0B" w14:textId="77777777" w:rsidR="00F67CBC" w:rsidRPr="00F67CBC" w:rsidRDefault="00F67CBC" w:rsidP="00F67CB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7CB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67CB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67CB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안녕하세요</w:t>
            </w:r>
            <w:r w:rsidRPr="00F67CB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EF6B5B6" w14:textId="77777777" w:rsidR="00F67CBC" w:rsidRPr="00F67CBC" w:rsidRDefault="00F67CBC" w:rsidP="00F67CB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9A5E5C0" w14:textId="77777777" w:rsidR="00F67CBC" w:rsidRPr="00F67CBC" w:rsidRDefault="00F67CBC" w:rsidP="00F67CB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7CB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67CB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67CB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C6BE065" w14:textId="77777777" w:rsidR="00F67CBC" w:rsidRPr="00F67CBC" w:rsidRDefault="00F67CBC" w:rsidP="00F67CB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67CB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7CB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7CB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 %s %d"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7CB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charAt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7CB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charCodeAt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7CB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67CB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E3D1395" w14:textId="77777777" w:rsidR="00F67CBC" w:rsidRPr="00F67CBC" w:rsidRDefault="00F67CBC" w:rsidP="00F67CBC"/>
        </w:tc>
      </w:tr>
    </w:tbl>
    <w:p w14:paraId="29F91E1A" w14:textId="17034EF5" w:rsidR="00F67CBC" w:rsidRDefault="00F67CBC" w:rsidP="00F67CBC"/>
    <w:p w14:paraId="74F8B7F9" w14:textId="32C3DB55" w:rsidR="00F67CBC" w:rsidRDefault="00F67CBC" w:rsidP="00F67C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7CBC" w14:paraId="62B4A17B" w14:textId="77777777" w:rsidTr="00F67CBC">
        <w:tc>
          <w:tcPr>
            <w:tcW w:w="10456" w:type="dxa"/>
          </w:tcPr>
          <w:p w14:paraId="4094C839" w14:textId="77777777" w:rsidR="002265D7" w:rsidRDefault="002265D7" w:rsidP="002265D7">
            <w:r>
              <w:rPr>
                <w:rFonts w:hint="eastAsia"/>
              </w:rPr>
              <w:t>안</w:t>
            </w:r>
            <w:r>
              <w:t xml:space="preserve"> 안 50504</w:t>
            </w:r>
          </w:p>
          <w:p w14:paraId="26D21337" w14:textId="77777777" w:rsidR="002265D7" w:rsidRDefault="002265D7" w:rsidP="002265D7">
            <w:r>
              <w:rPr>
                <w:rFonts w:hint="eastAsia"/>
              </w:rPr>
              <w:t>녕</w:t>
            </w:r>
            <w:r>
              <w:t xml:space="preserve"> 녕 45397</w:t>
            </w:r>
          </w:p>
          <w:p w14:paraId="6437FD05" w14:textId="77777777" w:rsidR="002265D7" w:rsidRDefault="002265D7" w:rsidP="002265D7">
            <w:r>
              <w:rPr>
                <w:rFonts w:hint="eastAsia"/>
              </w:rPr>
              <w:t>하</w:t>
            </w:r>
            <w:r>
              <w:t xml:space="preserve"> 하 54616</w:t>
            </w:r>
          </w:p>
          <w:p w14:paraId="52F29310" w14:textId="77777777" w:rsidR="002265D7" w:rsidRDefault="002265D7" w:rsidP="002265D7">
            <w:r>
              <w:rPr>
                <w:rFonts w:hint="eastAsia"/>
              </w:rPr>
              <w:t>세</w:t>
            </w:r>
            <w:r>
              <w:t xml:space="preserve"> 세 49464</w:t>
            </w:r>
          </w:p>
          <w:p w14:paraId="4DBDA549" w14:textId="77777777" w:rsidR="00F67CBC" w:rsidRDefault="002265D7" w:rsidP="002265D7">
            <w:r>
              <w:rPr>
                <w:rFonts w:hint="eastAsia"/>
              </w:rPr>
              <w:t>요</w:t>
            </w:r>
            <w:r>
              <w:t xml:space="preserve"> 요 50836</w:t>
            </w:r>
          </w:p>
          <w:p w14:paraId="4F96AE96" w14:textId="1A47C0D7" w:rsidR="002265D7" w:rsidRPr="002265D7" w:rsidRDefault="002265D7" w:rsidP="002265D7"/>
        </w:tc>
      </w:tr>
    </w:tbl>
    <w:p w14:paraId="1EC21D54" w14:textId="77777777" w:rsidR="00F67CBC" w:rsidRPr="00F67CBC" w:rsidRDefault="00F67CBC" w:rsidP="00F67CBC"/>
    <w:p w14:paraId="7E0ABF70" w14:textId="3CACDAFA" w:rsidR="002265BE" w:rsidRDefault="002265BE" w:rsidP="00AB0DBA"/>
    <w:p w14:paraId="4E596F8D" w14:textId="5819600B" w:rsidR="00F535A2" w:rsidRDefault="00F535A2" w:rsidP="00AB0DBA"/>
    <w:p w14:paraId="7378BB94" w14:textId="34526A8A" w:rsidR="00EB1233" w:rsidRDefault="00EB1233" w:rsidP="00EB1233">
      <w:pPr>
        <w:pStyle w:val="Heading2"/>
      </w:pPr>
      <w:bookmarkStart w:id="17" w:name="_Toc36577915"/>
      <w:r>
        <w:t xml:space="preserve">split </w:t>
      </w:r>
      <w:r>
        <w:rPr>
          <w:rFonts w:hint="eastAsia"/>
        </w:rPr>
        <w:t>메소드</w:t>
      </w:r>
      <w:bookmarkEnd w:id="17"/>
    </w:p>
    <w:p w14:paraId="58CDF06C" w14:textId="77777777" w:rsidR="00EB1233" w:rsidRPr="00EB1233" w:rsidRDefault="00EB1233" w:rsidP="00EB1233"/>
    <w:p w14:paraId="57E06705" w14:textId="0AE41D09" w:rsidR="00EB1233" w:rsidRPr="00EB1233" w:rsidRDefault="00EB1233" w:rsidP="00EB1233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split(</w:t>
      </w:r>
      <w:r>
        <w:rPr>
          <w:rFonts w:hint="eastAsia"/>
        </w:rPr>
        <w:t>구분</w:t>
      </w:r>
      <w:r>
        <w:rPr>
          <w:rFonts w:hint="eastAsia"/>
        </w:rPr>
        <w:t>_</w:t>
      </w:r>
      <w:r>
        <w:rPr>
          <w:rFonts w:hint="eastAsia"/>
        </w:rPr>
        <w:t>문자열</w:t>
      </w:r>
      <w:r>
        <w:rPr>
          <w:rFonts w:hint="eastAsia"/>
        </w:rPr>
        <w:t>)</w:t>
      </w:r>
    </w:p>
    <w:p w14:paraId="51F5A9E8" w14:textId="0E4B24B1" w:rsidR="00ED6D77" w:rsidRDefault="00EB1233" w:rsidP="00AB0DBA">
      <w:r>
        <w:rPr>
          <w:rFonts w:hint="eastAsia"/>
        </w:rPr>
        <w:t xml:space="preserve">문자열을 </w:t>
      </w:r>
      <w:r w:rsidRPr="00E01264">
        <w:rPr>
          <w:rFonts w:hint="eastAsia"/>
          <w:b/>
          <w:bCs/>
        </w:rPr>
        <w:t>구분_문자열</w:t>
      </w:r>
      <w:r>
        <w:rPr>
          <w:rFonts w:hint="eastAsia"/>
        </w:rPr>
        <w:t>을 기준으로 잘라서</w:t>
      </w:r>
      <w:r w:rsidR="003F44C9">
        <w:t>,</w:t>
      </w:r>
      <w:r>
        <w:rPr>
          <w:rFonts w:hint="eastAsia"/>
        </w:rPr>
        <w:t xml:space="preserve"> 배열을 만들어서 리턴한다.</w:t>
      </w:r>
    </w:p>
    <w:p w14:paraId="73CB5A10" w14:textId="22368A21" w:rsidR="003F44C9" w:rsidRDefault="003F44C9" w:rsidP="00AB0DBA">
      <w:r>
        <w:rPr>
          <w:rFonts w:hint="eastAsia"/>
        </w:rPr>
        <w:t>원본 문자열은 변경되지 않는다.</w:t>
      </w:r>
    </w:p>
    <w:p w14:paraId="215DC9DD" w14:textId="462569BE" w:rsidR="003F44C9" w:rsidRDefault="003F44C9" w:rsidP="00AB0DBA"/>
    <w:p w14:paraId="7C5A97B9" w14:textId="37C978E2" w:rsidR="00555FE2" w:rsidRDefault="00555FE2" w:rsidP="00555FE2">
      <w:pPr>
        <w:pStyle w:val="Heading3"/>
      </w:pPr>
      <w:r>
        <w:rPr>
          <w:rFonts w:hint="eastAsia"/>
        </w:rPr>
        <w:t>s</w:t>
      </w:r>
      <w:r>
        <w:t>plit.js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5FE2" w14:paraId="1134C72F" w14:textId="77777777" w:rsidTr="00555FE2">
        <w:tc>
          <w:tcPr>
            <w:tcW w:w="10456" w:type="dxa"/>
          </w:tcPr>
          <w:p w14:paraId="22200898" w14:textId="77777777" w:rsidR="00555FE2" w:rsidRPr="00555FE2" w:rsidRDefault="00555FE2" w:rsidP="00555F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5F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55FE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 two three four"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1F66BC3" w14:textId="77777777" w:rsidR="00555FE2" w:rsidRPr="00555FE2" w:rsidRDefault="00555FE2" w:rsidP="00555F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5F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5F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split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55FE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 "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590E8B0" w14:textId="77777777" w:rsidR="00555FE2" w:rsidRPr="00555FE2" w:rsidRDefault="00555FE2" w:rsidP="00555F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3B8167" w14:textId="77777777" w:rsidR="00555FE2" w:rsidRPr="00555FE2" w:rsidRDefault="00555FE2" w:rsidP="00555F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5FE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555F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55F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CE0219C" w14:textId="77777777" w:rsidR="00555FE2" w:rsidRPr="00555FE2" w:rsidRDefault="00555FE2" w:rsidP="00555F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55FE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5F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55F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55F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19D811EF" w14:textId="77777777" w:rsidR="00555FE2" w:rsidRDefault="00555FE2" w:rsidP="00555FE2"/>
        </w:tc>
      </w:tr>
    </w:tbl>
    <w:p w14:paraId="472F3F9B" w14:textId="060FDB1E" w:rsidR="00555FE2" w:rsidRDefault="00555FE2" w:rsidP="00555FE2"/>
    <w:p w14:paraId="2955CD97" w14:textId="2BD39FAE" w:rsidR="00555FE2" w:rsidRDefault="00555FE2" w:rsidP="00555FE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5FE2" w14:paraId="07681CAB" w14:textId="77777777" w:rsidTr="00555FE2">
        <w:tc>
          <w:tcPr>
            <w:tcW w:w="10456" w:type="dxa"/>
          </w:tcPr>
          <w:p w14:paraId="4AFF5236" w14:textId="77777777" w:rsidR="00DE4EE7" w:rsidRDefault="00DE4EE7" w:rsidP="00DE4EE7">
            <w:r>
              <w:t>one</w:t>
            </w:r>
          </w:p>
          <w:p w14:paraId="4001B04B" w14:textId="77777777" w:rsidR="00DE4EE7" w:rsidRDefault="00DE4EE7" w:rsidP="00DE4EE7">
            <w:r>
              <w:t>two</w:t>
            </w:r>
          </w:p>
          <w:p w14:paraId="1BD4FC73" w14:textId="77777777" w:rsidR="00DE4EE7" w:rsidRDefault="00DE4EE7" w:rsidP="00DE4EE7">
            <w:r>
              <w:t>three</w:t>
            </w:r>
          </w:p>
          <w:p w14:paraId="59AD123C" w14:textId="77777777" w:rsidR="00555FE2" w:rsidRDefault="00DE4EE7" w:rsidP="00DE4EE7">
            <w:r>
              <w:t>four</w:t>
            </w:r>
          </w:p>
          <w:p w14:paraId="042E831A" w14:textId="02AD9EAD" w:rsidR="00DE4EE7" w:rsidRDefault="00DE4EE7" w:rsidP="00DE4EE7"/>
        </w:tc>
      </w:tr>
    </w:tbl>
    <w:p w14:paraId="70A18FD4" w14:textId="5FA17B43" w:rsidR="00555FE2" w:rsidRDefault="00555FE2" w:rsidP="00555FE2"/>
    <w:p w14:paraId="5102A6A9" w14:textId="43D00EF2" w:rsidR="00F535A2" w:rsidRDefault="00F535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589D91" w14:textId="78E9D602" w:rsidR="00DE4EE7" w:rsidRDefault="00DE4EE7" w:rsidP="00555FE2"/>
    <w:p w14:paraId="254E795A" w14:textId="77777777" w:rsidR="00E01264" w:rsidRPr="003F44C9" w:rsidRDefault="00E01264" w:rsidP="00E01264">
      <w:r w:rsidRPr="00E01264">
        <w:rPr>
          <w:rFonts w:hint="eastAsia"/>
          <w:b/>
          <w:bCs/>
        </w:rPr>
        <w:t>구분</w:t>
      </w:r>
      <w:r w:rsidRPr="00E01264">
        <w:rPr>
          <w:b/>
          <w:bCs/>
        </w:rPr>
        <w:t>_</w:t>
      </w:r>
      <w:r w:rsidRPr="00E01264">
        <w:rPr>
          <w:rFonts w:hint="eastAsia"/>
          <w:b/>
          <w:bCs/>
        </w:rPr>
        <w:t>문자열</w:t>
      </w:r>
      <w:r>
        <w:rPr>
          <w:rFonts w:hint="eastAsia"/>
        </w:rPr>
        <w:t>에 정규식을 사용할 수 있다.</w:t>
      </w:r>
    </w:p>
    <w:p w14:paraId="4E9225B2" w14:textId="77777777" w:rsidR="00E01264" w:rsidRDefault="00E01264" w:rsidP="00E01264"/>
    <w:p w14:paraId="3DC40DB4" w14:textId="3463111D" w:rsidR="00E01264" w:rsidRDefault="00E01264" w:rsidP="00E01264">
      <w:pPr>
        <w:pStyle w:val="Heading3"/>
      </w:pPr>
      <w:r>
        <w:rPr>
          <w:rFonts w:hint="eastAsia"/>
        </w:rPr>
        <w:t>s</w:t>
      </w:r>
      <w:r>
        <w:t>plit2.js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64" w14:paraId="74670ED0" w14:textId="77777777" w:rsidTr="00E01264">
        <w:tc>
          <w:tcPr>
            <w:tcW w:w="10456" w:type="dxa"/>
          </w:tcPr>
          <w:p w14:paraId="60C013BC" w14:textId="77777777" w:rsidR="00E01264" w:rsidRPr="00E01264" w:rsidRDefault="00E01264" w:rsidP="00E012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126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0126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"one, two,three  four"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3C1FD9F" w14:textId="77777777" w:rsidR="00E01264" w:rsidRPr="00E01264" w:rsidRDefault="00E01264" w:rsidP="00E012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126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0126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split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01264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</w:t>
            </w:r>
            <w:r w:rsidRPr="00E01264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[</w:t>
            </w:r>
            <w:r w:rsidRPr="00E01264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\t ,</w:t>
            </w:r>
            <w:r w:rsidRPr="00E01264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]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</w:t>
            </w:r>
            <w:r w:rsidRPr="00E01264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42B8CF0" w14:textId="77777777" w:rsidR="00E01264" w:rsidRPr="00E01264" w:rsidRDefault="00E01264" w:rsidP="00E012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CA944E" w14:textId="77777777" w:rsidR="00E01264" w:rsidRPr="00E01264" w:rsidRDefault="00E01264" w:rsidP="00E012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126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0126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0126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7A821E5" w14:textId="77777777" w:rsidR="00E01264" w:rsidRPr="00E01264" w:rsidRDefault="00E01264" w:rsidP="00E012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126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0126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0126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0126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7F29747E" w14:textId="77777777" w:rsidR="00E01264" w:rsidRDefault="00E01264" w:rsidP="00E01264"/>
        </w:tc>
      </w:tr>
    </w:tbl>
    <w:p w14:paraId="57945BC7" w14:textId="0F409F6F" w:rsidR="00E01264" w:rsidRDefault="00E01264" w:rsidP="00E01264"/>
    <w:p w14:paraId="49C8EEA0" w14:textId="77777777" w:rsidR="00E01264" w:rsidRDefault="00E01264" w:rsidP="00E0126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64" w14:paraId="57CE1E5B" w14:textId="77777777" w:rsidTr="00A34B36">
        <w:tc>
          <w:tcPr>
            <w:tcW w:w="10456" w:type="dxa"/>
          </w:tcPr>
          <w:p w14:paraId="3C77489E" w14:textId="77777777" w:rsidR="00E01264" w:rsidRDefault="00E01264" w:rsidP="00A34B36">
            <w:r>
              <w:t>one</w:t>
            </w:r>
          </w:p>
          <w:p w14:paraId="47299CBB" w14:textId="77777777" w:rsidR="00E01264" w:rsidRDefault="00E01264" w:rsidP="00A34B36">
            <w:r>
              <w:t>two</w:t>
            </w:r>
          </w:p>
          <w:p w14:paraId="226E88C7" w14:textId="77777777" w:rsidR="00E01264" w:rsidRDefault="00E01264" w:rsidP="00A34B36">
            <w:r>
              <w:t>three</w:t>
            </w:r>
          </w:p>
          <w:p w14:paraId="058201C7" w14:textId="77777777" w:rsidR="00E01264" w:rsidRDefault="00E01264" w:rsidP="00A34B36">
            <w:r>
              <w:t>four</w:t>
            </w:r>
          </w:p>
          <w:p w14:paraId="678AEDB5" w14:textId="77777777" w:rsidR="00E01264" w:rsidRDefault="00E01264" w:rsidP="00A34B36"/>
        </w:tc>
      </w:tr>
    </w:tbl>
    <w:p w14:paraId="196F6E97" w14:textId="77777777" w:rsidR="00E01264" w:rsidRDefault="00E01264" w:rsidP="00E01264"/>
    <w:p w14:paraId="711F3CE0" w14:textId="566F5DE0" w:rsidR="009D2664" w:rsidRPr="00E01264" w:rsidRDefault="009D2664" w:rsidP="00E01264">
      <w:r w:rsidRPr="00E01264">
        <w:rPr>
          <w:rFonts w:ascii="Consolas" w:eastAsia="굴림" w:hAnsi="Consolas" w:cs="굴림"/>
          <w:color w:val="811F3F"/>
          <w:kern w:val="0"/>
          <w:sz w:val="21"/>
          <w:szCs w:val="21"/>
        </w:rPr>
        <w:t>/</w:t>
      </w:r>
      <w:r w:rsidRPr="00E01264">
        <w:rPr>
          <w:rFonts w:ascii="Consolas" w:eastAsia="굴림" w:hAnsi="Consolas" w:cs="굴림"/>
          <w:color w:val="D16969"/>
          <w:kern w:val="0"/>
          <w:sz w:val="21"/>
          <w:szCs w:val="21"/>
        </w:rPr>
        <w:t>[</w:t>
      </w:r>
      <w:r w:rsidRPr="00E01264">
        <w:rPr>
          <w:rFonts w:ascii="Consolas" w:eastAsia="굴림" w:hAnsi="Consolas" w:cs="굴림"/>
          <w:color w:val="811F3F"/>
          <w:kern w:val="0"/>
          <w:sz w:val="21"/>
          <w:szCs w:val="21"/>
        </w:rPr>
        <w:t>\t ,</w:t>
      </w:r>
      <w:r w:rsidRPr="00E01264">
        <w:rPr>
          <w:rFonts w:ascii="Consolas" w:eastAsia="굴림" w:hAnsi="Consolas" w:cs="굴림"/>
          <w:color w:val="D16969"/>
          <w:kern w:val="0"/>
          <w:sz w:val="21"/>
          <w:szCs w:val="21"/>
        </w:rPr>
        <w:t>]</w:t>
      </w:r>
      <w:r w:rsidRPr="00E012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E01264">
        <w:rPr>
          <w:rFonts w:ascii="Consolas" w:eastAsia="굴림" w:hAnsi="Consolas" w:cs="굴림"/>
          <w:color w:val="811F3F"/>
          <w:kern w:val="0"/>
          <w:sz w:val="21"/>
          <w:szCs w:val="21"/>
        </w:rPr>
        <w:t>/</w:t>
      </w:r>
    </w:p>
    <w:p w14:paraId="45EEC128" w14:textId="6D2B0D72" w:rsidR="00EB1233" w:rsidRDefault="009D2664" w:rsidP="00AB0DB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탭,</w:t>
      </w:r>
      <w:r>
        <w:t xml:space="preserve"> </w:t>
      </w:r>
      <w:r>
        <w:rPr>
          <w:rFonts w:hint="eastAsia"/>
        </w:rPr>
        <w:t>공백,</w:t>
      </w:r>
      <w:r>
        <w:t xml:space="preserve"> </w:t>
      </w:r>
      <w:r>
        <w:rPr>
          <w:rFonts w:hint="eastAsia"/>
        </w:rPr>
        <w:t>콤마 문자들의 결합과 일</w:t>
      </w:r>
      <w:r w:rsidR="00116DA1">
        <w:rPr>
          <w:rFonts w:hint="eastAsia"/>
        </w:rPr>
        <w:t>치하는 정규식</w:t>
      </w:r>
    </w:p>
    <w:p w14:paraId="27AFB631" w14:textId="1AED3F4F" w:rsidR="00116DA1" w:rsidRDefault="00116DA1" w:rsidP="00AB0DBA"/>
    <w:p w14:paraId="1AA27472" w14:textId="4846488B" w:rsidR="00116DA1" w:rsidRDefault="00116DA1" w:rsidP="00AB0DBA"/>
    <w:p w14:paraId="4B59E6D2" w14:textId="52F8D676" w:rsidR="00F535A2" w:rsidRDefault="00F535A2" w:rsidP="00AB0DBA"/>
    <w:p w14:paraId="2F485458" w14:textId="5DA7EF41" w:rsidR="00F535A2" w:rsidRDefault="00F535A2" w:rsidP="00F535A2">
      <w:pPr>
        <w:pStyle w:val="Heading3"/>
      </w:pPr>
      <w:r>
        <w:rPr>
          <w:rFonts w:hint="eastAsia"/>
        </w:rPr>
        <w:t>s</w:t>
      </w:r>
      <w:r>
        <w:t>plit3.js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5A2" w14:paraId="192EBDB2" w14:textId="77777777" w:rsidTr="00F535A2">
        <w:tc>
          <w:tcPr>
            <w:tcW w:w="10456" w:type="dxa"/>
          </w:tcPr>
          <w:p w14:paraId="68DB0F5E" w14:textId="77777777" w:rsidR="00F535A2" w:rsidRPr="00F535A2" w:rsidRDefault="00F535A2" w:rsidP="00F535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535A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535A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6E97C50" w14:textId="77777777" w:rsidR="00F535A2" w:rsidRPr="00F535A2" w:rsidRDefault="00F535A2" w:rsidP="00F535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535A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535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split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535A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652E9DF" w14:textId="77777777" w:rsidR="00F535A2" w:rsidRPr="00F535A2" w:rsidRDefault="00F535A2" w:rsidP="00F535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5E2DD90" w14:textId="77777777" w:rsidR="00F535A2" w:rsidRPr="00F535A2" w:rsidRDefault="00F535A2" w:rsidP="00F535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535A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535A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535A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B5AB715" w14:textId="77777777" w:rsidR="00F535A2" w:rsidRPr="00F535A2" w:rsidRDefault="00F535A2" w:rsidP="00F535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535A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535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535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535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6A17413D" w14:textId="77777777" w:rsidR="00F535A2" w:rsidRDefault="00F535A2" w:rsidP="00F535A2"/>
        </w:tc>
      </w:tr>
    </w:tbl>
    <w:p w14:paraId="0E927B64" w14:textId="77777777" w:rsidR="00F535A2" w:rsidRPr="00F535A2" w:rsidRDefault="00F535A2" w:rsidP="00F535A2"/>
    <w:p w14:paraId="7A35EE34" w14:textId="08BED743" w:rsidR="009D2664" w:rsidRDefault="00F535A2" w:rsidP="00AB0DB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5A2" w14:paraId="0B14F541" w14:textId="77777777" w:rsidTr="00F535A2">
        <w:tc>
          <w:tcPr>
            <w:tcW w:w="10456" w:type="dxa"/>
          </w:tcPr>
          <w:p w14:paraId="0ABEE53C" w14:textId="77777777" w:rsidR="00F535A2" w:rsidRDefault="00F535A2" w:rsidP="00AB0DBA">
            <w:r>
              <w:rPr>
                <w:rFonts w:hint="eastAsia"/>
              </w:rPr>
              <w:t>h</w:t>
            </w:r>
          </w:p>
          <w:p w14:paraId="2F1AB547" w14:textId="77777777" w:rsidR="00F535A2" w:rsidRDefault="00F535A2" w:rsidP="00AB0DBA">
            <w:r>
              <w:rPr>
                <w:rFonts w:hint="eastAsia"/>
              </w:rPr>
              <w:t>e</w:t>
            </w:r>
          </w:p>
          <w:p w14:paraId="39E08632" w14:textId="77777777" w:rsidR="00F535A2" w:rsidRDefault="00F535A2" w:rsidP="00AB0DBA">
            <w:r>
              <w:rPr>
                <w:rFonts w:hint="eastAsia"/>
              </w:rPr>
              <w:t>l</w:t>
            </w:r>
          </w:p>
          <w:p w14:paraId="438BFE51" w14:textId="77777777" w:rsidR="00F535A2" w:rsidRDefault="00F535A2" w:rsidP="00AB0DBA">
            <w:r>
              <w:rPr>
                <w:rFonts w:hint="eastAsia"/>
              </w:rPr>
              <w:t>l</w:t>
            </w:r>
          </w:p>
          <w:p w14:paraId="0A786895" w14:textId="77777777" w:rsidR="00F535A2" w:rsidRDefault="00F535A2" w:rsidP="00AB0DBA">
            <w:r>
              <w:rPr>
                <w:rFonts w:hint="eastAsia"/>
              </w:rPr>
              <w:t>o</w:t>
            </w:r>
          </w:p>
          <w:p w14:paraId="3A9BEE62" w14:textId="0FAD67EB" w:rsidR="00F535A2" w:rsidRDefault="00F535A2" w:rsidP="00AB0DBA"/>
        </w:tc>
      </w:tr>
    </w:tbl>
    <w:p w14:paraId="1C54E0C3" w14:textId="4850D72C" w:rsidR="00F535A2" w:rsidRDefault="00F535A2" w:rsidP="00AB0DBA"/>
    <w:p w14:paraId="605B91EB" w14:textId="037CD577" w:rsidR="00F535A2" w:rsidRDefault="00533691" w:rsidP="00AB0DBA">
      <w:r w:rsidRPr="00843C96">
        <w:rPr>
          <w:rFonts w:hint="eastAsia"/>
          <w:b/>
          <w:bCs/>
        </w:rPr>
        <w:t>구분_문자열</w:t>
      </w:r>
      <w:r>
        <w:rPr>
          <w:rFonts w:hint="eastAsia"/>
        </w:rPr>
        <w:t>이 빈문자열(</w:t>
      </w:r>
      <w:r>
        <w:t>"")</w:t>
      </w:r>
      <w:r>
        <w:rPr>
          <w:rFonts w:hint="eastAsia"/>
        </w:rPr>
        <w:t>이면,</w:t>
      </w:r>
      <w:r>
        <w:t xml:space="preserve"> </w:t>
      </w:r>
      <w:r w:rsidR="00843C96">
        <w:rPr>
          <w:rFonts w:hint="eastAsia"/>
        </w:rPr>
        <w:t>문자 한개씩 쪼개</w:t>
      </w:r>
      <w:r w:rsidR="00C9414D">
        <w:rPr>
          <w:rFonts w:hint="eastAsia"/>
        </w:rPr>
        <w:t>져 만들어</w:t>
      </w:r>
      <w:r w:rsidR="00843C96">
        <w:rPr>
          <w:rFonts w:hint="eastAsia"/>
        </w:rPr>
        <w:t>진 배열을 리턴한다.</w:t>
      </w:r>
    </w:p>
    <w:p w14:paraId="7D87493D" w14:textId="77777777" w:rsidR="00843C96" w:rsidRDefault="00843C96" w:rsidP="00AB0DBA"/>
    <w:p w14:paraId="5B58AF4C" w14:textId="1E63B3B1" w:rsidR="009D2664" w:rsidRDefault="009D2664" w:rsidP="00AB0DBA"/>
    <w:p w14:paraId="71F1439F" w14:textId="4FBC1F0D" w:rsidR="0028016F" w:rsidRDefault="0028016F" w:rsidP="00AB0DBA"/>
    <w:p w14:paraId="7F000BF6" w14:textId="3FD7DF31" w:rsidR="0028016F" w:rsidRDefault="0028016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9A3A55" w14:textId="7D6B7138" w:rsidR="0028016F" w:rsidRDefault="0028016F" w:rsidP="0028016F">
      <w:pPr>
        <w:pStyle w:val="Heading2"/>
      </w:pPr>
      <w:bookmarkStart w:id="18" w:name="_Toc36577916"/>
      <w:r>
        <w:rPr>
          <w:rFonts w:hint="eastAsia"/>
        </w:rPr>
        <w:lastRenderedPageBreak/>
        <w:t>m</w:t>
      </w:r>
      <w:r>
        <w:t xml:space="preserve">atch </w:t>
      </w:r>
      <w:r>
        <w:rPr>
          <w:rFonts w:hint="eastAsia"/>
        </w:rPr>
        <w:t>메소드</w:t>
      </w:r>
      <w:bookmarkEnd w:id="18"/>
    </w:p>
    <w:p w14:paraId="1DE372E6" w14:textId="13A10FEF" w:rsidR="0028016F" w:rsidRDefault="0028016F" w:rsidP="0028016F">
      <w:pPr>
        <w:pStyle w:val="Heading3"/>
      </w:pPr>
      <w:r>
        <w:rPr>
          <w:rFonts w:hint="eastAsia"/>
        </w:rPr>
        <w:t>m</w:t>
      </w:r>
      <w:r>
        <w:t>atch1.js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16F" w14:paraId="738D4514" w14:textId="77777777" w:rsidTr="0028016F">
        <w:tc>
          <w:tcPr>
            <w:tcW w:w="10456" w:type="dxa"/>
          </w:tcPr>
          <w:p w14:paraId="43DC6528" w14:textId="77777777" w:rsidR="009B52D6" w:rsidRPr="009B52D6" w:rsidRDefault="009B52D6" w:rsidP="009B52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52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52D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B52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"list.jsp?pg=324&amp;sz=15"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52D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match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B52D6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/pg=</w:t>
            </w:r>
            <w:r w:rsidRPr="009B52D6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[</w:t>
            </w:r>
            <w:r w:rsidRPr="009B52D6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0-9</w:t>
            </w:r>
            <w:r w:rsidRPr="009B52D6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]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</w:t>
            </w:r>
            <w:r w:rsidRPr="009B52D6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9219AFA" w14:textId="77777777" w:rsidR="009B52D6" w:rsidRPr="009B52D6" w:rsidRDefault="009B52D6" w:rsidP="009B52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94354CB" w14:textId="77777777" w:rsidR="009B52D6" w:rsidRPr="009B52D6" w:rsidRDefault="009B52D6" w:rsidP="009B52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52D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52D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B52D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B52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B840A55" w14:textId="77777777" w:rsidR="0028016F" w:rsidRDefault="0028016F" w:rsidP="0028016F">
            <w:pPr>
              <w:rPr>
                <w:rFonts w:hint="eastAsia"/>
              </w:rPr>
            </w:pPr>
          </w:p>
        </w:tc>
      </w:tr>
    </w:tbl>
    <w:p w14:paraId="24ECFC19" w14:textId="426F01E5" w:rsidR="0028016F" w:rsidRDefault="0028016F" w:rsidP="0028016F"/>
    <w:p w14:paraId="37A88628" w14:textId="00C7663A" w:rsidR="0028016F" w:rsidRDefault="0028016F" w:rsidP="0028016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16F" w14:paraId="39CEEDBF" w14:textId="77777777" w:rsidTr="0028016F">
        <w:tc>
          <w:tcPr>
            <w:tcW w:w="10456" w:type="dxa"/>
          </w:tcPr>
          <w:p w14:paraId="6D5410A5" w14:textId="77777777" w:rsidR="00A342DB" w:rsidRPr="005D458B" w:rsidRDefault="00A342DB" w:rsidP="00A342DB">
            <w:r w:rsidRPr="005D458B">
              <w:t>[</w:t>
            </w:r>
          </w:p>
          <w:p w14:paraId="4D0F81FA" w14:textId="77777777" w:rsidR="00A342DB" w:rsidRPr="005D458B" w:rsidRDefault="00A342DB" w:rsidP="00A342DB">
            <w:r w:rsidRPr="005D458B">
              <w:t xml:space="preserve">  'pg=324',</w:t>
            </w:r>
          </w:p>
          <w:p w14:paraId="66FA38BF" w14:textId="77777777" w:rsidR="00A342DB" w:rsidRPr="005D458B" w:rsidRDefault="00A342DB" w:rsidP="00A342DB">
            <w:r w:rsidRPr="005D458B">
              <w:t xml:space="preserve">  index: 9,</w:t>
            </w:r>
          </w:p>
          <w:p w14:paraId="285FEAEE" w14:textId="77777777" w:rsidR="00A342DB" w:rsidRPr="005D458B" w:rsidRDefault="00A342DB" w:rsidP="00A342DB">
            <w:r w:rsidRPr="005D458B">
              <w:t xml:space="preserve">  input: 'list.jsp?pg=324&amp;sz=15',</w:t>
            </w:r>
          </w:p>
          <w:p w14:paraId="02C46363" w14:textId="77777777" w:rsidR="00A342DB" w:rsidRPr="005D458B" w:rsidRDefault="00A342DB" w:rsidP="00A342DB">
            <w:r w:rsidRPr="005D458B">
              <w:t xml:space="preserve">  groups: undefined</w:t>
            </w:r>
          </w:p>
          <w:p w14:paraId="538BEB4E" w14:textId="432585E9" w:rsidR="0028016F" w:rsidRPr="005D458B" w:rsidRDefault="00A342DB" w:rsidP="00A342DB">
            <w:pPr>
              <w:rPr>
                <w:rFonts w:hint="eastAsia"/>
              </w:rPr>
            </w:pPr>
            <w:r w:rsidRPr="005D458B">
              <w:t>]</w:t>
            </w:r>
          </w:p>
        </w:tc>
      </w:tr>
    </w:tbl>
    <w:p w14:paraId="7CA975FD" w14:textId="03C2BB74" w:rsidR="0028016F" w:rsidRDefault="0028016F" w:rsidP="0028016F"/>
    <w:p w14:paraId="609DFB53" w14:textId="6599C798" w:rsidR="005622DB" w:rsidRDefault="005622DB" w:rsidP="0028016F">
      <w:pPr>
        <w:rPr>
          <w:rFonts w:hint="eastAsia"/>
        </w:rPr>
      </w:pPr>
      <w:r>
        <w:rPr>
          <w:rFonts w:hint="eastAsia"/>
        </w:rPr>
        <w:t xml:space="preserve">문자열의 </w:t>
      </w:r>
      <w:r>
        <w:t xml:space="preserve">match </w:t>
      </w:r>
      <w:r>
        <w:rPr>
          <w:rFonts w:hint="eastAsia"/>
        </w:rPr>
        <w:t>메소드는,</w:t>
      </w:r>
      <w:r>
        <w:t xml:space="preserve"> </w:t>
      </w:r>
    </w:p>
    <w:p w14:paraId="11806B45" w14:textId="1F4E0D3C" w:rsidR="005622DB" w:rsidRDefault="005622DB" w:rsidP="0028016F">
      <w:r>
        <w:rPr>
          <w:rFonts w:hint="eastAsia"/>
        </w:rPr>
        <w:t>문자열에서 정규식 패턴과 일치하는 부분을 찾아서,</w:t>
      </w:r>
      <w:r>
        <w:t xml:space="preserve"> </w:t>
      </w:r>
    </w:p>
    <w:p w14:paraId="105E77FD" w14:textId="79CD70BA" w:rsidR="005622DB" w:rsidRDefault="005622DB" w:rsidP="0028016F">
      <w:pPr>
        <w:rPr>
          <w:rFonts w:hint="eastAsia"/>
        </w:rPr>
      </w:pPr>
      <w:r>
        <w:rPr>
          <w:rFonts w:hint="eastAsia"/>
        </w:rPr>
        <w:t>일치하는 부분에 대한 정보를 배열로 리턴한다.</w:t>
      </w:r>
    </w:p>
    <w:p w14:paraId="56BC2C80" w14:textId="77777777" w:rsidR="005622DB" w:rsidRDefault="005622DB" w:rsidP="0028016F">
      <w:pPr>
        <w:rPr>
          <w:rFonts w:hint="eastAsia"/>
        </w:rPr>
      </w:pPr>
    </w:p>
    <w:p w14:paraId="7CE2D8A9" w14:textId="77777777" w:rsidR="005622DB" w:rsidRDefault="005622DB" w:rsidP="0028016F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816"/>
      </w:tblGrid>
      <w:tr w:rsidR="00A41D73" w:rsidRPr="00F615E9" w14:paraId="72E56DB3" w14:textId="77777777" w:rsidTr="005622DB">
        <w:tc>
          <w:tcPr>
            <w:tcW w:w="0" w:type="auto"/>
            <w:shd w:val="clear" w:color="auto" w:fill="F2F2F2" w:themeFill="background1" w:themeFillShade="F2"/>
          </w:tcPr>
          <w:p w14:paraId="53621D06" w14:textId="366F0333" w:rsidR="00A41D73" w:rsidRPr="00F615E9" w:rsidRDefault="00A41D73" w:rsidP="00B5057F">
            <w:r>
              <w:rPr>
                <w:rFonts w:hint="eastAsia"/>
              </w:rPr>
              <w:t>출력 항목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004C9D" w14:textId="67E985E3" w:rsidR="00A41D73" w:rsidRPr="00F615E9" w:rsidRDefault="00A41D73" w:rsidP="00B5057F">
            <w:r>
              <w:rPr>
                <w:rFonts w:hint="eastAsia"/>
              </w:rPr>
              <w:t>설명</w:t>
            </w:r>
          </w:p>
        </w:tc>
      </w:tr>
      <w:tr w:rsidR="00A41D73" w:rsidRPr="00F615E9" w14:paraId="464FD914" w14:textId="77777777" w:rsidTr="00F615E9">
        <w:tc>
          <w:tcPr>
            <w:tcW w:w="0" w:type="auto"/>
          </w:tcPr>
          <w:p w14:paraId="4127137B" w14:textId="77777777" w:rsidR="00A41D73" w:rsidRPr="00F615E9" w:rsidRDefault="00A41D73" w:rsidP="00B5057F">
            <w:r w:rsidRPr="00F615E9">
              <w:t>'pg=324'</w:t>
            </w:r>
          </w:p>
        </w:tc>
        <w:tc>
          <w:tcPr>
            <w:tcW w:w="0" w:type="auto"/>
          </w:tcPr>
          <w:p w14:paraId="132325EF" w14:textId="77777777" w:rsidR="00A41D73" w:rsidRPr="00F615E9" w:rsidRDefault="00A41D73" w:rsidP="00B5057F">
            <w:r w:rsidRPr="00F615E9">
              <w:t>/pg=[0-9]+/</w:t>
            </w:r>
            <w:r w:rsidRPr="00F615E9">
              <w:t xml:space="preserve"> </w:t>
            </w:r>
            <w:r w:rsidRPr="00F615E9">
              <w:rPr>
                <w:rFonts w:hint="eastAsia"/>
              </w:rPr>
              <w:t>정규식과 일치하는 문자열</w:t>
            </w:r>
          </w:p>
        </w:tc>
      </w:tr>
      <w:tr w:rsidR="00A41D73" w:rsidRPr="00F615E9" w14:paraId="0F1D86F3" w14:textId="77777777" w:rsidTr="00F615E9">
        <w:tc>
          <w:tcPr>
            <w:tcW w:w="0" w:type="auto"/>
          </w:tcPr>
          <w:p w14:paraId="0047BF44" w14:textId="77777777" w:rsidR="00A41D73" w:rsidRPr="00F615E9" w:rsidRDefault="00A41D73" w:rsidP="00B5057F">
            <w:r w:rsidRPr="00F615E9">
              <w:t>index: 9,</w:t>
            </w:r>
          </w:p>
        </w:tc>
        <w:tc>
          <w:tcPr>
            <w:tcW w:w="0" w:type="auto"/>
          </w:tcPr>
          <w:p w14:paraId="5B8155DD" w14:textId="77777777" w:rsidR="00A41D73" w:rsidRPr="00F615E9" w:rsidRDefault="00A41D73" w:rsidP="00B5057F">
            <w:r w:rsidRPr="00F615E9">
              <w:rPr>
                <w:rFonts w:hint="eastAsia"/>
              </w:rPr>
              <w:t>일치하는 문자열의 위치</w:t>
            </w:r>
          </w:p>
        </w:tc>
      </w:tr>
      <w:tr w:rsidR="00A41D73" w:rsidRPr="00F615E9" w14:paraId="7CB5E0CD" w14:textId="77777777" w:rsidTr="00F615E9">
        <w:tc>
          <w:tcPr>
            <w:tcW w:w="0" w:type="auto"/>
          </w:tcPr>
          <w:p w14:paraId="7ACEDE68" w14:textId="77777777" w:rsidR="00A41D73" w:rsidRPr="00F615E9" w:rsidRDefault="00A41D73" w:rsidP="00B5057F">
            <w:r w:rsidRPr="00F615E9">
              <w:t>input: 'list.jsp?pg=324&amp;sz=15'</w:t>
            </w:r>
          </w:p>
        </w:tc>
        <w:tc>
          <w:tcPr>
            <w:tcW w:w="0" w:type="auto"/>
          </w:tcPr>
          <w:p w14:paraId="6D373C95" w14:textId="77777777" w:rsidR="00A41D73" w:rsidRPr="00F615E9" w:rsidRDefault="00A41D73" w:rsidP="00B5057F">
            <w:r w:rsidRPr="00F615E9">
              <w:rPr>
                <w:rFonts w:hint="eastAsia"/>
              </w:rPr>
              <w:t>입력 문자열</w:t>
            </w:r>
          </w:p>
        </w:tc>
      </w:tr>
    </w:tbl>
    <w:p w14:paraId="6261E854" w14:textId="77777777" w:rsidR="005D458B" w:rsidRPr="0028016F" w:rsidRDefault="005D458B" w:rsidP="0028016F">
      <w:pPr>
        <w:rPr>
          <w:rFonts w:hint="eastAsia"/>
        </w:rPr>
      </w:pPr>
    </w:p>
    <w:p w14:paraId="5ED8B209" w14:textId="578AEDB5" w:rsidR="0069356B" w:rsidRDefault="0069356B" w:rsidP="00AB0DBA"/>
    <w:p w14:paraId="07CE0A48" w14:textId="504E79BB" w:rsidR="005622DB" w:rsidRDefault="005622DB" w:rsidP="00AB0DBA"/>
    <w:p w14:paraId="6DA0E913" w14:textId="1C996A1A" w:rsidR="00E1447A" w:rsidRDefault="00E1447A" w:rsidP="00E1447A">
      <w:pPr>
        <w:pStyle w:val="Heading3"/>
      </w:pPr>
      <w:r>
        <w:rPr>
          <w:rFonts w:hint="eastAsia"/>
        </w:rPr>
        <w:t>m</w:t>
      </w:r>
      <w:r>
        <w:t>atch2.js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47A" w14:paraId="6749CC59" w14:textId="77777777" w:rsidTr="00E1447A">
        <w:tc>
          <w:tcPr>
            <w:tcW w:w="10456" w:type="dxa"/>
          </w:tcPr>
          <w:p w14:paraId="59C8E4B6" w14:textId="77777777" w:rsidR="005C19E3" w:rsidRPr="005C19E3" w:rsidRDefault="005C19E3" w:rsidP="005C1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C19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C1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C1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"list.jsp?pg=324&amp;sz=15"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C19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match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C19E3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</w:t>
            </w:r>
            <w:r w:rsidRPr="005C19E3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  <w:highlight w:val="yellow"/>
              </w:rPr>
              <w:t>pg=</w:t>
            </w:r>
            <w:r w:rsidRPr="005C19E3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  <w:highlight w:val="yellow"/>
              </w:rPr>
              <w:t>([</w:t>
            </w:r>
            <w:r w:rsidRPr="005C19E3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  <w:highlight w:val="yellow"/>
              </w:rPr>
              <w:t>0-9</w:t>
            </w:r>
            <w:r w:rsidRPr="005C19E3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  <w:highlight w:val="yellow"/>
              </w:rPr>
              <w:t>]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+</w:t>
            </w:r>
            <w:r w:rsidRPr="005C19E3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  <w:highlight w:val="yellow"/>
              </w:rPr>
              <w:t>)</w:t>
            </w:r>
            <w:r w:rsidRPr="005C19E3">
              <w:rPr>
                <w:rFonts w:ascii="Consolas" w:eastAsia="굴림" w:hAnsi="Consolas" w:cs="굴림"/>
                <w:color w:val="811F3F"/>
                <w:kern w:val="0"/>
                <w:sz w:val="21"/>
                <w:szCs w:val="21"/>
              </w:rPr>
              <w:t>/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AFAF35C" w14:textId="77777777" w:rsidR="005C19E3" w:rsidRPr="005C19E3" w:rsidRDefault="005C19E3" w:rsidP="005C1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856D0B6" w14:textId="77777777" w:rsidR="005C19E3" w:rsidRPr="005C19E3" w:rsidRDefault="005C19E3" w:rsidP="005C1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C1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C19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C1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C1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C669AB4" w14:textId="77777777" w:rsidR="00E1447A" w:rsidRDefault="00E1447A" w:rsidP="00E1447A">
            <w:pPr>
              <w:rPr>
                <w:rFonts w:hint="eastAsia"/>
              </w:rPr>
            </w:pPr>
          </w:p>
        </w:tc>
      </w:tr>
    </w:tbl>
    <w:p w14:paraId="44881EAB" w14:textId="7C2F8308" w:rsidR="00E1447A" w:rsidRDefault="00E1447A" w:rsidP="00E1447A"/>
    <w:p w14:paraId="45C2BAC0" w14:textId="453C08CB" w:rsidR="00A41D73" w:rsidRDefault="00A41D73" w:rsidP="00E1447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1D73" w14:paraId="2EE2D60F" w14:textId="77777777" w:rsidTr="00A41D73">
        <w:tc>
          <w:tcPr>
            <w:tcW w:w="10456" w:type="dxa"/>
          </w:tcPr>
          <w:p w14:paraId="2C6BB491" w14:textId="77777777" w:rsidR="00A41D73" w:rsidRDefault="00A41D73" w:rsidP="00A41D73">
            <w:r>
              <w:t>[</w:t>
            </w:r>
          </w:p>
          <w:p w14:paraId="3AFADE71" w14:textId="77777777" w:rsidR="00A41D73" w:rsidRDefault="00A41D73" w:rsidP="00A41D73">
            <w:r>
              <w:t xml:space="preserve">  'pg=324',</w:t>
            </w:r>
          </w:p>
          <w:p w14:paraId="45345EA1" w14:textId="77777777" w:rsidR="00A41D73" w:rsidRDefault="00A41D73" w:rsidP="00A41D73">
            <w:r>
              <w:t xml:space="preserve">  </w:t>
            </w:r>
            <w:r w:rsidRPr="00671A77">
              <w:rPr>
                <w:highlight w:val="yellow"/>
              </w:rPr>
              <w:t>'324',</w:t>
            </w:r>
          </w:p>
          <w:p w14:paraId="051F2E91" w14:textId="77777777" w:rsidR="00A41D73" w:rsidRDefault="00A41D73" w:rsidP="00A41D73">
            <w:r>
              <w:t xml:space="preserve">  index: 9,</w:t>
            </w:r>
          </w:p>
          <w:p w14:paraId="184A2F9E" w14:textId="77777777" w:rsidR="00A41D73" w:rsidRDefault="00A41D73" w:rsidP="00A41D73">
            <w:r>
              <w:t xml:space="preserve">  input: 'list.jsp?pg=324&amp;sz=15',</w:t>
            </w:r>
          </w:p>
          <w:p w14:paraId="71118A0D" w14:textId="77777777" w:rsidR="00A41D73" w:rsidRDefault="00A41D73" w:rsidP="00A41D73">
            <w:r>
              <w:t xml:space="preserve">  groups: undefined</w:t>
            </w:r>
          </w:p>
          <w:p w14:paraId="26C6ACE0" w14:textId="48EA03C4" w:rsidR="00A41D73" w:rsidRDefault="00A41D73" w:rsidP="00A41D73">
            <w:pPr>
              <w:rPr>
                <w:rFonts w:hint="eastAsia"/>
              </w:rPr>
            </w:pPr>
            <w:r>
              <w:t>]</w:t>
            </w:r>
          </w:p>
        </w:tc>
      </w:tr>
    </w:tbl>
    <w:p w14:paraId="2B2A3BD3" w14:textId="51700906" w:rsidR="00A41D73" w:rsidRDefault="00A41D73" w:rsidP="00E1447A"/>
    <w:p w14:paraId="5217010C" w14:textId="6FB304CC" w:rsidR="00671A77" w:rsidRDefault="00671A77" w:rsidP="00E1447A">
      <w:r>
        <w:rPr>
          <w:rFonts w:hint="eastAsia"/>
        </w:rPr>
        <w:t>노란색으로 칠한 부분만,</w:t>
      </w:r>
      <w:r>
        <w:t xml:space="preserve"> match1.js </w:t>
      </w:r>
      <w:r>
        <w:rPr>
          <w:rFonts w:hint="eastAsia"/>
        </w:rPr>
        <w:t>코드와 다르다.</w:t>
      </w:r>
    </w:p>
    <w:p w14:paraId="23F7D43A" w14:textId="77777777" w:rsidR="00671A77" w:rsidRDefault="00671A77" w:rsidP="00E1447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4416"/>
      </w:tblGrid>
      <w:tr w:rsidR="00A41D73" w:rsidRPr="00F615E9" w14:paraId="4E7D6D82" w14:textId="77777777" w:rsidTr="004E6735">
        <w:tc>
          <w:tcPr>
            <w:tcW w:w="0" w:type="auto"/>
            <w:shd w:val="clear" w:color="auto" w:fill="F2F2F2" w:themeFill="background1" w:themeFillShade="F2"/>
          </w:tcPr>
          <w:p w14:paraId="49C72C8C" w14:textId="77777777" w:rsidR="00A41D73" w:rsidRPr="00F615E9" w:rsidRDefault="00A41D73" w:rsidP="004E6735">
            <w:r>
              <w:rPr>
                <w:rFonts w:hint="eastAsia"/>
              </w:rPr>
              <w:t>출력 항목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904CFF2" w14:textId="77777777" w:rsidR="00A41D73" w:rsidRPr="00F615E9" w:rsidRDefault="00A41D73" w:rsidP="004E6735">
            <w:r>
              <w:rPr>
                <w:rFonts w:hint="eastAsia"/>
              </w:rPr>
              <w:t>설명</w:t>
            </w:r>
          </w:p>
        </w:tc>
      </w:tr>
      <w:tr w:rsidR="00A41D73" w:rsidRPr="00F615E9" w14:paraId="290C582F" w14:textId="77777777" w:rsidTr="004E6735">
        <w:tc>
          <w:tcPr>
            <w:tcW w:w="0" w:type="auto"/>
          </w:tcPr>
          <w:p w14:paraId="3CDF0512" w14:textId="77777777" w:rsidR="00A41D73" w:rsidRPr="00F615E9" w:rsidRDefault="00A41D73" w:rsidP="004E6735">
            <w:r w:rsidRPr="00F615E9">
              <w:t>'pg=324'</w:t>
            </w:r>
          </w:p>
        </w:tc>
        <w:tc>
          <w:tcPr>
            <w:tcW w:w="0" w:type="auto"/>
          </w:tcPr>
          <w:p w14:paraId="52D24C25" w14:textId="47A59137" w:rsidR="00A41D73" w:rsidRPr="00F615E9" w:rsidRDefault="00A41D73" w:rsidP="004E6735">
            <w:r w:rsidRPr="00F615E9">
              <w:t>/pg=</w:t>
            </w:r>
            <w:r>
              <w:t>(</w:t>
            </w:r>
            <w:r w:rsidRPr="00F615E9">
              <w:t>[0-9]+</w:t>
            </w:r>
            <w:r>
              <w:t>)</w:t>
            </w:r>
            <w:r w:rsidRPr="00F615E9">
              <w:t xml:space="preserve">/ </w:t>
            </w:r>
            <w:r w:rsidRPr="00F615E9">
              <w:rPr>
                <w:rFonts w:hint="eastAsia"/>
              </w:rPr>
              <w:t>정규식과 일치하는 문자열</w:t>
            </w:r>
          </w:p>
        </w:tc>
      </w:tr>
      <w:tr w:rsidR="00A41D73" w:rsidRPr="00F615E9" w14:paraId="45A7224F" w14:textId="77777777" w:rsidTr="00671A77">
        <w:tc>
          <w:tcPr>
            <w:tcW w:w="0" w:type="auto"/>
            <w:shd w:val="clear" w:color="auto" w:fill="FFFFCC"/>
          </w:tcPr>
          <w:p w14:paraId="089E2BC7" w14:textId="2E63CED2" w:rsidR="00A41D73" w:rsidRPr="00F615E9" w:rsidRDefault="00A41D73" w:rsidP="004E6735">
            <w:r>
              <w:rPr>
                <w:rFonts w:hint="eastAsia"/>
              </w:rPr>
              <w:t>3</w:t>
            </w:r>
            <w:r>
              <w:t>24</w:t>
            </w:r>
          </w:p>
        </w:tc>
        <w:tc>
          <w:tcPr>
            <w:tcW w:w="0" w:type="auto"/>
            <w:shd w:val="clear" w:color="auto" w:fill="FFFFCC"/>
          </w:tcPr>
          <w:p w14:paraId="370236C1" w14:textId="7ED1B5DA" w:rsidR="00A41D73" w:rsidRPr="00F615E9" w:rsidRDefault="00A41D73" w:rsidP="004E6735">
            <w:r>
              <w:rPr>
                <w:rFonts w:hint="eastAsia"/>
              </w:rPr>
              <w:t xml:space="preserve">정규식에서 </w:t>
            </w:r>
            <w:r>
              <w:t xml:space="preserve">( ) </w:t>
            </w:r>
            <w:r>
              <w:rPr>
                <w:rFonts w:hint="eastAsia"/>
              </w:rPr>
              <w:t xml:space="preserve">괄호 부분에 </w:t>
            </w:r>
            <w:r w:rsidR="00671A77">
              <w:rPr>
                <w:rFonts w:hint="eastAsia"/>
              </w:rPr>
              <w:t>일치하는 문자열</w:t>
            </w:r>
          </w:p>
        </w:tc>
      </w:tr>
      <w:tr w:rsidR="00A41D73" w:rsidRPr="00F615E9" w14:paraId="68FD5331" w14:textId="77777777" w:rsidTr="004E6735">
        <w:tc>
          <w:tcPr>
            <w:tcW w:w="0" w:type="auto"/>
          </w:tcPr>
          <w:p w14:paraId="599FC7DB" w14:textId="77777777" w:rsidR="00A41D73" w:rsidRPr="00F615E9" w:rsidRDefault="00A41D73" w:rsidP="004E6735">
            <w:r w:rsidRPr="00F615E9">
              <w:t>index: 9,</w:t>
            </w:r>
          </w:p>
        </w:tc>
        <w:tc>
          <w:tcPr>
            <w:tcW w:w="0" w:type="auto"/>
          </w:tcPr>
          <w:p w14:paraId="61C31305" w14:textId="77777777" w:rsidR="00A41D73" w:rsidRPr="00F615E9" w:rsidRDefault="00A41D73" w:rsidP="004E6735">
            <w:r w:rsidRPr="00F615E9">
              <w:rPr>
                <w:rFonts w:hint="eastAsia"/>
              </w:rPr>
              <w:t>일치하는 문자열의 위치</w:t>
            </w:r>
          </w:p>
        </w:tc>
      </w:tr>
      <w:tr w:rsidR="00A41D73" w:rsidRPr="00F615E9" w14:paraId="1404B336" w14:textId="77777777" w:rsidTr="004E6735">
        <w:tc>
          <w:tcPr>
            <w:tcW w:w="0" w:type="auto"/>
          </w:tcPr>
          <w:p w14:paraId="596D690C" w14:textId="77777777" w:rsidR="00A41D73" w:rsidRPr="00F615E9" w:rsidRDefault="00A41D73" w:rsidP="004E6735">
            <w:r w:rsidRPr="00F615E9">
              <w:t>input: 'list.jsp?pg=324&amp;sz=15'</w:t>
            </w:r>
          </w:p>
        </w:tc>
        <w:tc>
          <w:tcPr>
            <w:tcW w:w="0" w:type="auto"/>
          </w:tcPr>
          <w:p w14:paraId="5563E0ED" w14:textId="77777777" w:rsidR="00A41D73" w:rsidRPr="00F615E9" w:rsidRDefault="00A41D73" w:rsidP="004E6735">
            <w:r w:rsidRPr="00F615E9">
              <w:rPr>
                <w:rFonts w:hint="eastAsia"/>
              </w:rPr>
              <w:t>입력 문자열</w:t>
            </w:r>
          </w:p>
        </w:tc>
      </w:tr>
    </w:tbl>
    <w:p w14:paraId="0B0494A5" w14:textId="77777777" w:rsidR="00A41D73" w:rsidRPr="00E1447A" w:rsidRDefault="00A41D73" w:rsidP="00E1447A">
      <w:pPr>
        <w:rPr>
          <w:rFonts w:hint="eastAsia"/>
        </w:rPr>
      </w:pPr>
    </w:p>
    <w:p w14:paraId="213B745B" w14:textId="77777777" w:rsidR="005622DB" w:rsidRDefault="005622DB" w:rsidP="00AB0DBA">
      <w:pPr>
        <w:rPr>
          <w:rFonts w:hint="eastAsia"/>
        </w:rPr>
      </w:pPr>
    </w:p>
    <w:p w14:paraId="50475F94" w14:textId="5D2A9997" w:rsidR="0069356B" w:rsidRDefault="0069356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653141D" w14:textId="2209CF7B" w:rsidR="0069356B" w:rsidRDefault="0069356B" w:rsidP="0069356B">
      <w:pPr>
        <w:pStyle w:val="Heading1"/>
      </w:pPr>
      <w:bookmarkStart w:id="19" w:name="_Toc36577917"/>
      <w:r>
        <w:rPr>
          <w:rFonts w:hint="eastAsia"/>
        </w:rPr>
        <w:lastRenderedPageBreak/>
        <w:t>요약</w:t>
      </w:r>
      <w:bookmarkEnd w:id="19"/>
    </w:p>
    <w:p w14:paraId="7F843A14" w14:textId="77777777" w:rsidR="0069356B" w:rsidRDefault="0069356B" w:rsidP="0069356B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문자열은 </w:t>
      </w:r>
      <w:r>
        <w:t xml:space="preserve">" </w:t>
      </w:r>
      <w:r>
        <w:rPr>
          <w:rFonts w:hint="eastAsia"/>
        </w:rPr>
        <w:t>문자로 묶어도 되고,</w:t>
      </w:r>
      <w:r>
        <w:t xml:space="preserve"> ' </w:t>
      </w:r>
      <w:r>
        <w:rPr>
          <w:rFonts w:hint="eastAsia"/>
        </w:rPr>
        <w:t>문자로 묶어도 된다.</w:t>
      </w:r>
    </w:p>
    <w:p w14:paraId="0EB4FE4A" w14:textId="77777777" w:rsidR="0069356B" w:rsidRDefault="0069356B" w:rsidP="0069356B"/>
    <w:p w14:paraId="508C1B72" w14:textId="77777777" w:rsidR="0069356B" w:rsidRDefault="0069356B" w:rsidP="0069356B">
      <w:r>
        <w:rPr>
          <w:rFonts w:hint="eastAsia"/>
        </w:rPr>
        <w:t xml:space="preserve">문자열 내부에 </w:t>
      </w:r>
      <w:r>
        <w:t xml:space="preserve">" </w:t>
      </w:r>
      <w:r>
        <w:rPr>
          <w:rFonts w:hint="eastAsia"/>
        </w:rPr>
        <w:t>문자가 포함되어 있다면,</w:t>
      </w:r>
      <w:r>
        <w:t xml:space="preserve"> </w:t>
      </w:r>
      <w:r>
        <w:rPr>
          <w:rFonts w:hint="eastAsia"/>
        </w:rPr>
        <w:t xml:space="preserve">그 문자열은 </w:t>
      </w:r>
      <w:r>
        <w:t xml:space="preserve">' </w:t>
      </w:r>
      <w:r>
        <w:rPr>
          <w:rFonts w:hint="eastAsia"/>
        </w:rPr>
        <w:t>문자로 묵어야 한다.</w:t>
      </w:r>
      <w:r>
        <w:t xml:space="preserve"> </w:t>
      </w:r>
      <w:r w:rsidRPr="002E5DC7">
        <w:rPr>
          <w:rFonts w:ascii="Consolas" w:eastAsia="굴림" w:hAnsi="Consolas" w:cs="굴림"/>
          <w:color w:val="A31515"/>
          <w:kern w:val="0"/>
          <w:sz w:val="21"/>
          <w:szCs w:val="21"/>
        </w:rPr>
        <w:t>'"hello world"'</w:t>
      </w:r>
    </w:p>
    <w:p w14:paraId="2A05D7F5" w14:textId="77777777" w:rsidR="0069356B" w:rsidRDefault="0069356B" w:rsidP="0069356B"/>
    <w:p w14:paraId="3D3A88ED" w14:textId="77777777" w:rsidR="0069356B" w:rsidRDefault="0069356B" w:rsidP="0069356B"/>
    <w:p w14:paraId="09A3CB69" w14:textId="77777777" w:rsidR="0069356B" w:rsidRDefault="0069356B" w:rsidP="0069356B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문자열은 </w:t>
      </w:r>
      <w:r>
        <w:t xml:space="preserve">immutable </w:t>
      </w:r>
      <w:r>
        <w:rPr>
          <w:rFonts w:hint="eastAsia"/>
        </w:rPr>
        <w:t>하다.</w:t>
      </w:r>
    </w:p>
    <w:p w14:paraId="6BBF306B" w14:textId="77777777" w:rsidR="0069356B" w:rsidRPr="00B653BF" w:rsidRDefault="0069356B" w:rsidP="0069356B">
      <w:r w:rsidRPr="00B653BF">
        <w:rPr>
          <w:rFonts w:hint="eastAsia"/>
        </w:rPr>
        <w:t>문자열이 생성된 후,</w:t>
      </w:r>
      <w:r w:rsidRPr="00B653BF">
        <w:t xml:space="preserve"> </w:t>
      </w:r>
      <w:r w:rsidRPr="00B653BF">
        <w:rPr>
          <w:rFonts w:hint="eastAsia"/>
        </w:rPr>
        <w:t>그 내용이 변경될 수 없다.</w:t>
      </w:r>
    </w:p>
    <w:p w14:paraId="20B15855" w14:textId="77777777" w:rsidR="0069356B" w:rsidRDefault="0069356B" w:rsidP="0069356B">
      <w:r>
        <w:rPr>
          <w:rFonts w:hint="eastAsia"/>
        </w:rPr>
        <w:t>문자열 메소드들은 원본 문자열을 변경하는 것이 아니고,</w:t>
      </w:r>
      <w:r>
        <w:t xml:space="preserve"> </w:t>
      </w:r>
      <w:r>
        <w:rPr>
          <w:rFonts w:hint="eastAsia"/>
        </w:rPr>
        <w:t>새 문자열을 생성해서 리턴한다.</w:t>
      </w:r>
    </w:p>
    <w:p w14:paraId="4E96783D" w14:textId="77777777" w:rsidR="0069356B" w:rsidRDefault="0069356B" w:rsidP="0069356B"/>
    <w:p w14:paraId="7D8FA14F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indexOf(</w:t>
      </w:r>
      <w:r>
        <w:rPr>
          <w:rFonts w:hint="eastAsia"/>
        </w:rPr>
        <w:t>부분</w:t>
      </w:r>
      <w:r>
        <w:rPr>
          <w:rFonts w:hint="eastAsia"/>
        </w:rPr>
        <w:t>_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시작</w:t>
      </w:r>
      <w:r>
        <w:t>_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0A2C5C26" w14:textId="77777777" w:rsidR="0069356B" w:rsidRDefault="0069356B" w:rsidP="0069356B">
      <w:r w:rsidRPr="00626669">
        <w:rPr>
          <w:rFonts w:hint="eastAsia"/>
          <w:b/>
          <w:bCs/>
        </w:rPr>
        <w:t>문자열</w:t>
      </w:r>
      <w:r>
        <w:rPr>
          <w:rFonts w:hint="eastAsia"/>
        </w:rPr>
        <w:t xml:space="preserve">에서 </w:t>
      </w:r>
      <w:r w:rsidRPr="00626669">
        <w:rPr>
          <w:rFonts w:hint="eastAsia"/>
          <w:b/>
          <w:bCs/>
        </w:rPr>
        <w:t>부분_문자열</w:t>
      </w:r>
      <w:r>
        <w:rPr>
          <w:rFonts w:hint="eastAsia"/>
        </w:rPr>
        <w:t>을 찾아서, 찾은 위치(</w:t>
      </w:r>
      <w:r>
        <w:t>index)</w:t>
      </w:r>
      <w:r>
        <w:rPr>
          <w:rFonts w:hint="eastAsia"/>
        </w:rPr>
        <w:t>를 리턴한다.</w:t>
      </w:r>
    </w:p>
    <w:p w14:paraId="62D7C870" w14:textId="77777777" w:rsidR="0069356B" w:rsidRDefault="0069356B" w:rsidP="0069356B">
      <w:r w:rsidRPr="00D10AB2">
        <w:rPr>
          <w:rFonts w:hint="eastAsia"/>
          <w:b/>
          <w:bCs/>
        </w:rPr>
        <w:t>시작_위치</w:t>
      </w:r>
      <w:r>
        <w:rPr>
          <w:rFonts w:hint="eastAsia"/>
        </w:rPr>
        <w:t>에서부터 뒤쪽으로(순방향으로) 찾기 시작한다.</w:t>
      </w:r>
    </w:p>
    <w:p w14:paraId="0B315818" w14:textId="77777777" w:rsidR="0069356B" w:rsidRPr="00C95190" w:rsidRDefault="0069356B" w:rsidP="0069356B">
      <w:r w:rsidRPr="001F3692">
        <w:rPr>
          <w:rFonts w:hint="eastAsia"/>
          <w:b/>
          <w:bCs/>
        </w:rPr>
        <w:t>시작_위치</w:t>
      </w:r>
      <w:r>
        <w:rPr>
          <w:rFonts w:hint="eastAsia"/>
        </w:rPr>
        <w:t xml:space="preserve"> 파라미터가 생략된 경우 디폴트 값은 </w:t>
      </w:r>
      <w:r>
        <w:t xml:space="preserve">0 </w:t>
      </w:r>
      <w:r>
        <w:rPr>
          <w:rFonts w:hint="eastAsia"/>
        </w:rPr>
        <w:t>이다.</w:t>
      </w:r>
    </w:p>
    <w:p w14:paraId="7F0D374E" w14:textId="77777777" w:rsidR="0069356B" w:rsidRDefault="0069356B" w:rsidP="0069356B">
      <w:r>
        <w:rPr>
          <w:rFonts w:hint="eastAsia"/>
        </w:rPr>
        <w:t xml:space="preserve">찾지 못할 경우 리턴값은 </w:t>
      </w:r>
      <w:r>
        <w:t xml:space="preserve">-1 </w:t>
      </w:r>
      <w:r>
        <w:rPr>
          <w:rFonts w:hint="eastAsia"/>
        </w:rPr>
        <w:t>이다.</w:t>
      </w:r>
    </w:p>
    <w:p w14:paraId="390F9A15" w14:textId="77777777" w:rsidR="0069356B" w:rsidRDefault="0069356B" w:rsidP="0069356B"/>
    <w:p w14:paraId="2696DD17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lastIndexOf(</w:t>
      </w:r>
      <w:r>
        <w:rPr>
          <w:rFonts w:hint="eastAsia"/>
        </w:rPr>
        <w:t>부분</w:t>
      </w:r>
      <w:r>
        <w:rPr>
          <w:rFonts w:hint="eastAsia"/>
        </w:rPr>
        <w:t>_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시작</w:t>
      </w:r>
      <w:r>
        <w:t>_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04AC7D72" w14:textId="77777777" w:rsidR="0069356B" w:rsidRDefault="0069356B" w:rsidP="0069356B">
      <w:r w:rsidRPr="00626669">
        <w:rPr>
          <w:rFonts w:hint="eastAsia"/>
          <w:b/>
          <w:bCs/>
        </w:rPr>
        <w:t>문자열</w:t>
      </w:r>
      <w:r>
        <w:rPr>
          <w:rFonts w:hint="eastAsia"/>
        </w:rPr>
        <w:t xml:space="preserve">에서 </w:t>
      </w:r>
      <w:r w:rsidRPr="00626669">
        <w:rPr>
          <w:rFonts w:hint="eastAsia"/>
          <w:b/>
          <w:bCs/>
        </w:rPr>
        <w:t>부분_문자열</w:t>
      </w:r>
      <w:r>
        <w:rPr>
          <w:rFonts w:hint="eastAsia"/>
        </w:rPr>
        <w:t>을 찾아서, 찾은 위치(</w:t>
      </w:r>
      <w:r>
        <w:t>index)</w:t>
      </w:r>
      <w:r>
        <w:rPr>
          <w:rFonts w:hint="eastAsia"/>
        </w:rPr>
        <w:t>를 리턴한다.</w:t>
      </w:r>
    </w:p>
    <w:p w14:paraId="685539D4" w14:textId="77777777" w:rsidR="0069356B" w:rsidRDefault="0069356B" w:rsidP="0069356B">
      <w:r w:rsidRPr="00D10AB2">
        <w:rPr>
          <w:rFonts w:hint="eastAsia"/>
          <w:b/>
          <w:bCs/>
        </w:rPr>
        <w:t>시작_위치</w:t>
      </w:r>
      <w:r>
        <w:rPr>
          <w:rFonts w:hint="eastAsia"/>
        </w:rPr>
        <w:t>에서부터 앞쪽으로(뒷방향으로) 찾기 시작한다.</w:t>
      </w:r>
    </w:p>
    <w:p w14:paraId="28987BCB" w14:textId="77777777" w:rsidR="0069356B" w:rsidRPr="00C95190" w:rsidRDefault="0069356B" w:rsidP="0069356B">
      <w:r w:rsidRPr="001F3692">
        <w:rPr>
          <w:rFonts w:hint="eastAsia"/>
          <w:b/>
          <w:bCs/>
        </w:rPr>
        <w:t>시작_위치</w:t>
      </w:r>
      <w:r>
        <w:rPr>
          <w:rFonts w:hint="eastAsia"/>
        </w:rPr>
        <w:t xml:space="preserve"> 파라미터가 생략된 경우 디폴트 값은 문자열의 끝 위치이다.</w:t>
      </w:r>
    </w:p>
    <w:p w14:paraId="7CD1E54C" w14:textId="77777777" w:rsidR="0069356B" w:rsidRDefault="0069356B" w:rsidP="0069356B">
      <w:r>
        <w:rPr>
          <w:rFonts w:hint="eastAsia"/>
        </w:rPr>
        <w:t xml:space="preserve">찾지 못할 경우 리턴값은 </w:t>
      </w:r>
      <w:r>
        <w:t xml:space="preserve">-1 </w:t>
      </w:r>
      <w:r>
        <w:rPr>
          <w:rFonts w:hint="eastAsia"/>
        </w:rPr>
        <w:t>이다.</w:t>
      </w:r>
    </w:p>
    <w:p w14:paraId="1B568A8D" w14:textId="77777777" w:rsidR="0069356B" w:rsidRDefault="0069356B" w:rsidP="0069356B"/>
    <w:p w14:paraId="620DF31A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search(/</w:t>
      </w:r>
      <w:r>
        <w:rPr>
          <w:rFonts w:hint="eastAsia"/>
        </w:rPr>
        <w:t>정규식</w:t>
      </w:r>
      <w:r>
        <w:rPr>
          <w:rFonts w:hint="eastAsia"/>
        </w:rPr>
        <w:t>/)</w:t>
      </w:r>
    </w:p>
    <w:p w14:paraId="4C3408E8" w14:textId="77777777" w:rsidR="0069356B" w:rsidRDefault="0069356B" w:rsidP="0069356B">
      <w:r w:rsidRPr="007832FF">
        <w:rPr>
          <w:rFonts w:hint="eastAsia"/>
          <w:b/>
          <w:bCs/>
        </w:rPr>
        <w:t>문자열</w:t>
      </w:r>
      <w:r>
        <w:rPr>
          <w:rFonts w:hint="eastAsia"/>
        </w:rPr>
        <w:t xml:space="preserve">에서 </w:t>
      </w:r>
      <w:r w:rsidRPr="007832FF">
        <w:rPr>
          <w:rFonts w:hint="eastAsia"/>
          <w:b/>
          <w:bCs/>
        </w:rPr>
        <w:t>정규식</w:t>
      </w:r>
      <w:r>
        <w:rPr>
          <w:rFonts w:hint="eastAsia"/>
        </w:rPr>
        <w:t>을 찾아서,</w:t>
      </w:r>
      <w:r>
        <w:t xml:space="preserve"> </w:t>
      </w:r>
      <w:r>
        <w:rPr>
          <w:rFonts w:hint="eastAsia"/>
        </w:rPr>
        <w:t>찾은 위치(</w:t>
      </w:r>
      <w:r>
        <w:t>index)</w:t>
      </w:r>
      <w:r>
        <w:rPr>
          <w:rFonts w:hint="eastAsia"/>
        </w:rPr>
        <w:t>를 리턴한다.</w:t>
      </w:r>
    </w:p>
    <w:p w14:paraId="03468BAB" w14:textId="77777777" w:rsidR="0069356B" w:rsidRDefault="0069356B" w:rsidP="0069356B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언어에서 정규식은 </w:t>
      </w:r>
      <w:r w:rsidRPr="0084141F">
        <w:rPr>
          <w:b/>
          <w:bCs/>
        </w:rPr>
        <w:t>/</w:t>
      </w:r>
      <w:r w:rsidRPr="0084141F">
        <w:rPr>
          <w:rFonts w:hint="eastAsia"/>
          <w:b/>
          <w:bCs/>
        </w:rPr>
        <w:t>정규식</w:t>
      </w:r>
      <w:r w:rsidRPr="0084141F">
        <w:rPr>
          <w:b/>
          <w:bCs/>
        </w:rPr>
        <w:t>/</w:t>
      </w:r>
      <w:r>
        <w:t xml:space="preserve"> </w:t>
      </w:r>
      <w:r>
        <w:rPr>
          <w:rFonts w:hint="eastAsia"/>
        </w:rPr>
        <w:t>형태이다.</w:t>
      </w:r>
    </w:p>
    <w:p w14:paraId="4468DB5D" w14:textId="77777777" w:rsidR="0069356B" w:rsidRDefault="0069356B" w:rsidP="0069356B"/>
    <w:p w14:paraId="05B45A21" w14:textId="77777777" w:rsidR="0069356B" w:rsidRDefault="0069356B" w:rsidP="0069356B"/>
    <w:p w14:paraId="72F25836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slice(</w:t>
      </w:r>
      <w:r>
        <w:rPr>
          <w:rFonts w:hint="eastAsia"/>
        </w:rPr>
        <w:t>시작</w:t>
      </w:r>
      <w:r>
        <w:rPr>
          <w:rFonts w:hint="eastAsia"/>
        </w:rPr>
        <w:t>_</w:t>
      </w:r>
      <w:r>
        <w:rPr>
          <w:rFonts w:hint="eastAsia"/>
        </w:rPr>
        <w:t>위치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끝</w:t>
      </w:r>
      <w:r>
        <w:rPr>
          <w:rFonts w:hint="eastAsia"/>
        </w:rPr>
        <w:t>_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562F009C" w14:textId="77777777" w:rsidR="0069356B" w:rsidRDefault="0069356B" w:rsidP="0069356B">
      <w:r>
        <w:rPr>
          <w:rFonts w:hint="eastAsia"/>
        </w:rPr>
        <w:t xml:space="preserve">문자열에서 </w:t>
      </w:r>
      <w:r w:rsidRPr="00426B1A">
        <w:rPr>
          <w:rFonts w:hint="eastAsia"/>
          <w:b/>
          <w:bCs/>
        </w:rPr>
        <w:t>시작</w:t>
      </w:r>
      <w:r w:rsidRPr="00426B1A">
        <w:rPr>
          <w:b/>
          <w:bCs/>
        </w:rPr>
        <w:t>_</w:t>
      </w:r>
      <w:r w:rsidRPr="00426B1A">
        <w:rPr>
          <w:rFonts w:hint="eastAsia"/>
          <w:b/>
          <w:bCs/>
        </w:rPr>
        <w:t>위치</w:t>
      </w:r>
      <w:r>
        <w:rPr>
          <w:rFonts w:hint="eastAsia"/>
        </w:rPr>
        <w:t xml:space="preserve">에서 </w:t>
      </w:r>
      <w:r w:rsidRPr="00426B1A">
        <w:rPr>
          <w:rFonts w:hint="eastAsia"/>
          <w:b/>
          <w:bCs/>
        </w:rPr>
        <w:t>끝_위치</w:t>
      </w:r>
      <w:r>
        <w:rPr>
          <w:rFonts w:hint="eastAsia"/>
        </w:rPr>
        <w:t xml:space="preserve"> 사이의 부분 문자열을 리턴한다.</w:t>
      </w:r>
      <w:r>
        <w:t xml:space="preserve"> (</w:t>
      </w:r>
      <w:r>
        <w:rPr>
          <w:rFonts w:hint="eastAsia"/>
        </w:rPr>
        <w:t xml:space="preserve">시작_위치 </w:t>
      </w:r>
      <w:r>
        <w:t xml:space="preserve">&lt;= </w:t>
      </w:r>
      <w:r>
        <w:rPr>
          <w:rFonts w:hint="eastAsia"/>
        </w:rPr>
        <w:t xml:space="preserve">위치 </w:t>
      </w:r>
      <w:r>
        <w:t xml:space="preserve">&lt; </w:t>
      </w:r>
      <w:r>
        <w:rPr>
          <w:rFonts w:hint="eastAsia"/>
        </w:rPr>
        <w:t>끝</w:t>
      </w:r>
      <w:r>
        <w:t>_</w:t>
      </w:r>
      <w:r>
        <w:rPr>
          <w:rFonts w:hint="eastAsia"/>
        </w:rPr>
        <w:t>위치)</w:t>
      </w:r>
    </w:p>
    <w:p w14:paraId="64373736" w14:textId="77777777" w:rsidR="0069356B" w:rsidRDefault="0069356B" w:rsidP="0069356B">
      <w:r>
        <w:rPr>
          <w:rFonts w:hint="eastAsia"/>
        </w:rPr>
        <w:t>원본 문자열은 변하지 않는다.</w:t>
      </w:r>
      <w:r>
        <w:t xml:space="preserve"> (immutable)</w:t>
      </w:r>
    </w:p>
    <w:p w14:paraId="354E0AF4" w14:textId="77777777" w:rsidR="0069356B" w:rsidRDefault="0069356B" w:rsidP="0069356B">
      <w:r w:rsidRPr="00F45196">
        <w:rPr>
          <w:rFonts w:hint="eastAsia"/>
          <w:b/>
          <w:bCs/>
        </w:rPr>
        <w:t>끝_위치</w:t>
      </w:r>
      <w:r>
        <w:rPr>
          <w:rFonts w:hint="eastAsia"/>
        </w:rPr>
        <w:t xml:space="preserve"> 파라미터를 생략한 경우 디폴트 값은 문자열의 길이이다.</w:t>
      </w:r>
    </w:p>
    <w:p w14:paraId="0E07018B" w14:textId="77777777" w:rsidR="0069356B" w:rsidRDefault="0069356B" w:rsidP="0069356B">
      <w:r w:rsidRPr="002E3520">
        <w:rPr>
          <w:rFonts w:hint="eastAsia"/>
          <w:b/>
          <w:bCs/>
        </w:rPr>
        <w:t>시작_위치</w:t>
      </w:r>
      <w:r>
        <w:rPr>
          <w:rFonts w:hint="eastAsia"/>
        </w:rPr>
        <w:t xml:space="preserve"> 값이 음수이면,</w:t>
      </w:r>
      <w:r>
        <w:t xml:space="preserve"> </w:t>
      </w:r>
      <w:r>
        <w:rPr>
          <w:rFonts w:hint="eastAsia"/>
        </w:rPr>
        <w:t>문자열 끝에서 역방향 인덱스이다.</w:t>
      </w:r>
    </w:p>
    <w:p w14:paraId="3DD2EF3D" w14:textId="77777777" w:rsidR="0069356B" w:rsidRDefault="0069356B" w:rsidP="0069356B"/>
    <w:p w14:paraId="6030C469" w14:textId="77777777" w:rsidR="0069356B" w:rsidRDefault="0069356B" w:rsidP="0069356B"/>
    <w:p w14:paraId="49EBD466" w14:textId="77777777" w:rsidR="0069356B" w:rsidRDefault="0069356B" w:rsidP="0069356B">
      <w:pPr>
        <w:pStyle w:val="Heading3"/>
      </w:pPr>
      <w:r>
        <w:rPr>
          <w:rFonts w:hint="eastAsia"/>
        </w:rPr>
        <w:t>s</w:t>
      </w:r>
      <w:r>
        <w:t xml:space="preserve">ubstring </w:t>
      </w:r>
      <w:r>
        <w:rPr>
          <w:rFonts w:hint="eastAsia"/>
        </w:rPr>
        <w:t>메소드</w:t>
      </w:r>
    </w:p>
    <w:p w14:paraId="7740283D" w14:textId="77777777" w:rsidR="0069356B" w:rsidRDefault="0069356B" w:rsidP="0069356B">
      <w:r>
        <w:rPr>
          <w:rFonts w:hint="eastAsia"/>
        </w:rPr>
        <w:t>s</w:t>
      </w:r>
      <w:r>
        <w:t xml:space="preserve">ubstring </w:t>
      </w:r>
      <w:r>
        <w:rPr>
          <w:rFonts w:hint="eastAsia"/>
        </w:rPr>
        <w:t xml:space="preserve">메소드는 </w:t>
      </w:r>
      <w:r>
        <w:t xml:space="preserve">slice </w:t>
      </w:r>
      <w:r>
        <w:rPr>
          <w:rFonts w:hint="eastAsia"/>
        </w:rPr>
        <w:t>메소드와 유사하다.</w:t>
      </w:r>
    </w:p>
    <w:p w14:paraId="7354AE88" w14:textId="77777777" w:rsidR="0069356B" w:rsidRDefault="0069356B" w:rsidP="0069356B">
      <w:r>
        <w:rPr>
          <w:rFonts w:hint="eastAsia"/>
        </w:rPr>
        <w:t>차이점은</w:t>
      </w:r>
      <w:r>
        <w:t xml:space="preserve">, substring </w:t>
      </w:r>
      <w:r>
        <w:rPr>
          <w:rFonts w:hint="eastAsia"/>
        </w:rPr>
        <w:t>메소드는</w:t>
      </w:r>
      <w:r>
        <w:t xml:space="preserve"> </w:t>
      </w:r>
      <w:r>
        <w:rPr>
          <w:rFonts w:hint="eastAsia"/>
        </w:rPr>
        <w:t>음수 파라미터를 사용할 수 없다는 점이다.</w:t>
      </w:r>
    </w:p>
    <w:p w14:paraId="12B899B6" w14:textId="77777777" w:rsidR="0069356B" w:rsidRDefault="0069356B" w:rsidP="0069356B"/>
    <w:p w14:paraId="4EED89CC" w14:textId="77777777" w:rsidR="0069356B" w:rsidRDefault="0069356B" w:rsidP="0069356B">
      <w:pPr>
        <w:pStyle w:val="Heading3"/>
      </w:pPr>
      <w:r>
        <w:rPr>
          <w:rFonts w:hint="eastAsia"/>
        </w:rPr>
        <w:t>s</w:t>
      </w:r>
      <w:r>
        <w:t xml:space="preserve">ubstr </w:t>
      </w:r>
      <w:r>
        <w:rPr>
          <w:rFonts w:hint="eastAsia"/>
        </w:rPr>
        <w:t>메소드</w:t>
      </w:r>
    </w:p>
    <w:p w14:paraId="09CC372C" w14:textId="77777777" w:rsidR="0069356B" w:rsidRDefault="0069356B" w:rsidP="0069356B">
      <w:r>
        <w:rPr>
          <w:rFonts w:hint="eastAsia"/>
        </w:rPr>
        <w:t>s</w:t>
      </w:r>
      <w:r>
        <w:t xml:space="preserve">ubstr </w:t>
      </w:r>
      <w:r>
        <w:rPr>
          <w:rFonts w:hint="eastAsia"/>
        </w:rPr>
        <w:t xml:space="preserve">메소드는 </w:t>
      </w:r>
      <w:r>
        <w:t xml:space="preserve">slice </w:t>
      </w:r>
      <w:r>
        <w:rPr>
          <w:rFonts w:hint="eastAsia"/>
        </w:rPr>
        <w:t>메소드와 유사하다.</w:t>
      </w:r>
    </w:p>
    <w:p w14:paraId="7A6D4136" w14:textId="77777777" w:rsidR="0069356B" w:rsidRDefault="0069356B" w:rsidP="0069356B">
      <w:r>
        <w:rPr>
          <w:rFonts w:hint="eastAsia"/>
        </w:rPr>
        <w:t>차이점은</w:t>
      </w:r>
      <w:r>
        <w:t xml:space="preserve">, substr </w:t>
      </w:r>
      <w:r>
        <w:rPr>
          <w:rFonts w:hint="eastAsia"/>
        </w:rPr>
        <w:t xml:space="preserve">메소드의 두 번째 파라미터는 </w:t>
      </w:r>
      <w:r w:rsidRPr="002A5CF1">
        <w:rPr>
          <w:rFonts w:hint="eastAsia"/>
        </w:rPr>
        <w:t>부분 문자열의 길이라는</w:t>
      </w:r>
      <w:r>
        <w:rPr>
          <w:rFonts w:hint="eastAsia"/>
        </w:rPr>
        <w:t xml:space="preserve"> 점이다.</w:t>
      </w:r>
    </w:p>
    <w:p w14:paraId="4C6BB797" w14:textId="77777777" w:rsidR="0069356B" w:rsidRDefault="0069356B" w:rsidP="0069356B"/>
    <w:p w14:paraId="5B6F092D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replace(</w:t>
      </w:r>
      <w:r>
        <w:rPr>
          <w:rFonts w:hint="eastAsia"/>
        </w:rPr>
        <w:t>부분</w:t>
      </w:r>
      <w:r>
        <w:t>_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치환할</w:t>
      </w:r>
      <w:r>
        <w:rPr>
          <w:rFonts w:hint="eastAsia"/>
        </w:rPr>
        <w:t>_</w:t>
      </w:r>
      <w:r>
        <w:rPr>
          <w:rFonts w:hint="eastAsia"/>
        </w:rPr>
        <w:t>문자열</w:t>
      </w:r>
      <w:r>
        <w:rPr>
          <w:rFonts w:hint="eastAsia"/>
        </w:rPr>
        <w:t>)</w:t>
      </w:r>
    </w:p>
    <w:p w14:paraId="4DBFDDB6" w14:textId="77777777" w:rsidR="0069356B" w:rsidRDefault="0069356B" w:rsidP="0069356B">
      <w:r>
        <w:t xml:space="preserve">replace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 xml:space="preserve">문자열에서 </w:t>
      </w:r>
      <w:r w:rsidRPr="004D6395">
        <w:rPr>
          <w:rFonts w:hint="eastAsia"/>
          <w:b/>
          <w:bCs/>
        </w:rPr>
        <w:t>부분_문자열</w:t>
      </w:r>
      <w:r>
        <w:rPr>
          <w:rFonts w:hint="eastAsia"/>
        </w:rPr>
        <w:t xml:space="preserve">을 찾아서 </w:t>
      </w:r>
      <w:r w:rsidRPr="00D51E8F">
        <w:rPr>
          <w:rFonts w:hint="eastAsia"/>
          <w:b/>
          <w:bCs/>
        </w:rPr>
        <w:t>치환할_문자열</w:t>
      </w:r>
      <w:r>
        <w:rPr>
          <w:rFonts w:hint="eastAsia"/>
        </w:rPr>
        <w:t>로 치환한다.</w:t>
      </w:r>
    </w:p>
    <w:p w14:paraId="54A96B34" w14:textId="77777777" w:rsidR="0069356B" w:rsidRDefault="0069356B" w:rsidP="0069356B">
      <w:r>
        <w:rPr>
          <w:rFonts w:hint="eastAsia"/>
        </w:rPr>
        <w:t>일치하는 부분 문자열이 여러 개 있어도,</w:t>
      </w:r>
      <w:r>
        <w:t xml:space="preserve"> </w:t>
      </w:r>
      <w:r>
        <w:rPr>
          <w:rFonts w:hint="eastAsia"/>
        </w:rPr>
        <w:t>첫 번째 부분 문자열만 치환된다.</w:t>
      </w:r>
    </w:p>
    <w:p w14:paraId="02828CCD" w14:textId="77777777" w:rsidR="0069356B" w:rsidRDefault="0069356B" w:rsidP="0069356B">
      <w:r w:rsidRPr="00517E33">
        <w:rPr>
          <w:rFonts w:hint="eastAsia"/>
          <w:b/>
          <w:bCs/>
        </w:rPr>
        <w:t>부분_문자열</w:t>
      </w:r>
      <w:r>
        <w:rPr>
          <w:rFonts w:hint="eastAsia"/>
        </w:rPr>
        <w:t>에 정규식을 사용할 수 있다.</w:t>
      </w:r>
    </w:p>
    <w:p w14:paraId="65603EF4" w14:textId="77777777" w:rsidR="0069356B" w:rsidRPr="00BD5522" w:rsidRDefault="0069356B" w:rsidP="0069356B">
      <w:r w:rsidRPr="00BD5522">
        <w:t>원본</w:t>
      </w:r>
      <w:r>
        <w:rPr>
          <w:rFonts w:hint="eastAsia"/>
        </w:rPr>
        <w:t xml:space="preserve"> 문자열은 수정되지 않고,</w:t>
      </w:r>
      <w:r>
        <w:t xml:space="preserve"> </w:t>
      </w:r>
      <w:r>
        <w:rPr>
          <w:rFonts w:hint="eastAsia"/>
        </w:rPr>
        <w:t>치환된 새 문자열이 만들어져서 리턴된다.</w:t>
      </w:r>
    </w:p>
    <w:p w14:paraId="385C1679" w14:textId="77777777" w:rsidR="0069356B" w:rsidRDefault="0069356B" w:rsidP="0069356B"/>
    <w:p w14:paraId="3FD6E5CA" w14:textId="77777777" w:rsidR="0069356B" w:rsidRDefault="0069356B" w:rsidP="0069356B">
      <w:r>
        <w:rPr>
          <w:rFonts w:hint="eastAsia"/>
        </w:rPr>
        <w:t>t</w:t>
      </w:r>
      <w:r>
        <w:t xml:space="preserve">oLowerCase </w:t>
      </w:r>
      <w:r>
        <w:rPr>
          <w:rFonts w:hint="eastAsia"/>
        </w:rPr>
        <w:t xml:space="preserve">메소드 </w:t>
      </w:r>
      <w:r>
        <w:t xml:space="preserve">- </w:t>
      </w:r>
      <w:r>
        <w:rPr>
          <w:rFonts w:hint="eastAsia"/>
        </w:rPr>
        <w:t>모든 문자를 소문자로 변경한 새 문자열을 리턴한다.</w:t>
      </w:r>
    </w:p>
    <w:p w14:paraId="323A5B50" w14:textId="77777777" w:rsidR="0069356B" w:rsidRDefault="0069356B" w:rsidP="0069356B">
      <w:r>
        <w:rPr>
          <w:rFonts w:hint="eastAsia"/>
        </w:rPr>
        <w:t>t</w:t>
      </w:r>
      <w:r>
        <w:t xml:space="preserve">oUpperCase </w:t>
      </w:r>
      <w:r>
        <w:rPr>
          <w:rFonts w:hint="eastAsia"/>
        </w:rPr>
        <w:t xml:space="preserve">메소드 </w:t>
      </w:r>
      <w:r>
        <w:t xml:space="preserve">- </w:t>
      </w:r>
      <w:r>
        <w:rPr>
          <w:rFonts w:hint="eastAsia"/>
        </w:rPr>
        <w:t>모든 문자를 대문자로 변경한 새 문자열을 리턴한다.</w:t>
      </w:r>
    </w:p>
    <w:p w14:paraId="03CDD93E" w14:textId="77777777" w:rsidR="0069356B" w:rsidRPr="002A5CF1" w:rsidRDefault="0069356B" w:rsidP="0069356B"/>
    <w:p w14:paraId="0B13D673" w14:textId="77777777" w:rsidR="0069356B" w:rsidRDefault="0069356B" w:rsidP="0069356B">
      <w:pPr>
        <w:pStyle w:val="Heading3"/>
      </w:pPr>
      <w:r>
        <w:t xml:space="preserve">concat </w:t>
      </w:r>
      <w:r>
        <w:rPr>
          <w:rFonts w:hint="eastAsia"/>
        </w:rPr>
        <w:t>메소드</w:t>
      </w:r>
    </w:p>
    <w:p w14:paraId="1316B2BA" w14:textId="77777777" w:rsidR="0069356B" w:rsidRDefault="0069356B" w:rsidP="0069356B">
      <w:r>
        <w:rPr>
          <w:rFonts w:hint="eastAsia"/>
        </w:rPr>
        <w:t>파라미터 문자열들을 결합한 새 문자열을 리턴한다.</w:t>
      </w:r>
    </w:p>
    <w:p w14:paraId="68D33ED8" w14:textId="77777777" w:rsidR="0069356B" w:rsidRPr="002A5CF1" w:rsidRDefault="0069356B" w:rsidP="0069356B"/>
    <w:p w14:paraId="0B1EC3EE" w14:textId="77777777" w:rsidR="0069356B" w:rsidRDefault="0069356B" w:rsidP="0069356B">
      <w:pPr>
        <w:pStyle w:val="Heading3"/>
      </w:pPr>
      <w:r>
        <w:rPr>
          <w:rFonts w:hint="eastAsia"/>
        </w:rPr>
        <w:t>t</w:t>
      </w:r>
      <w:r>
        <w:t xml:space="preserve">rim </w:t>
      </w:r>
      <w:r>
        <w:rPr>
          <w:rFonts w:hint="eastAsia"/>
        </w:rPr>
        <w:t>메소드</w:t>
      </w:r>
    </w:p>
    <w:p w14:paraId="364F44AC" w14:textId="77777777" w:rsidR="0069356B" w:rsidRDefault="0069356B" w:rsidP="0069356B">
      <w:r>
        <w:rPr>
          <w:rFonts w:hint="eastAsia"/>
        </w:rPr>
        <w:t>문자열 앞뒤의 공백을 제거한 새 문자열을 리턴한다.</w:t>
      </w:r>
    </w:p>
    <w:p w14:paraId="1A0A51B4" w14:textId="77777777" w:rsidR="0069356B" w:rsidRDefault="0069356B" w:rsidP="0069356B"/>
    <w:p w14:paraId="18ED2A5A" w14:textId="77777777" w:rsidR="0069356B" w:rsidRDefault="0069356B" w:rsidP="0069356B"/>
    <w:p w14:paraId="5D7E8EDE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[</w:t>
      </w:r>
      <w:r>
        <w:rPr>
          <w:rFonts w:hint="eastAsia"/>
        </w:rPr>
        <w:t>위치</w:t>
      </w:r>
      <w:r>
        <w:t>]</w:t>
      </w:r>
    </w:p>
    <w:p w14:paraId="5B3BC220" w14:textId="77777777" w:rsidR="0069356B" w:rsidRDefault="0069356B" w:rsidP="0069356B">
      <w:r>
        <w:rPr>
          <w:rFonts w:hint="eastAsia"/>
        </w:rPr>
        <w:t>문자열에서 위치(</w:t>
      </w:r>
      <w:r>
        <w:t>index)</w:t>
      </w:r>
      <w:r>
        <w:rPr>
          <w:rFonts w:hint="eastAsia"/>
        </w:rPr>
        <w:t>의 문자를 리턴한다.</w:t>
      </w:r>
    </w:p>
    <w:p w14:paraId="1E93198C" w14:textId="77777777" w:rsidR="0069356B" w:rsidRPr="0002520A" w:rsidRDefault="0069356B" w:rsidP="0069356B"/>
    <w:p w14:paraId="0C47D41F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chatAt(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3AA16EF2" w14:textId="77777777" w:rsidR="0069356B" w:rsidRDefault="0069356B" w:rsidP="0069356B">
      <w:r>
        <w:rPr>
          <w:rFonts w:hint="eastAsia"/>
        </w:rPr>
        <w:t>문자열에서 위치(</w:t>
      </w:r>
      <w:r>
        <w:t>index)</w:t>
      </w:r>
      <w:r>
        <w:rPr>
          <w:rFonts w:hint="eastAsia"/>
        </w:rPr>
        <w:t>의 문자를 리턴한다.</w:t>
      </w:r>
    </w:p>
    <w:p w14:paraId="5E2A10E7" w14:textId="77777777" w:rsidR="0069356B" w:rsidRPr="00830CD2" w:rsidRDefault="0069356B" w:rsidP="0069356B"/>
    <w:p w14:paraId="0ED769B4" w14:textId="77777777" w:rsidR="0069356B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chatCodeAt(</w:t>
      </w:r>
      <w:r>
        <w:rPr>
          <w:rFonts w:hint="eastAsia"/>
        </w:rPr>
        <w:t>위치</w:t>
      </w:r>
      <w:r>
        <w:rPr>
          <w:rFonts w:hint="eastAsia"/>
        </w:rPr>
        <w:t>)</w:t>
      </w:r>
    </w:p>
    <w:p w14:paraId="78FED490" w14:textId="77777777" w:rsidR="0069356B" w:rsidRDefault="0069356B" w:rsidP="0069356B">
      <w:r>
        <w:rPr>
          <w:rFonts w:hint="eastAsia"/>
        </w:rPr>
        <w:t>문자열에서 위치(</w:t>
      </w:r>
      <w:r>
        <w:t>index)</w:t>
      </w:r>
      <w:r>
        <w:rPr>
          <w:rFonts w:hint="eastAsia"/>
        </w:rPr>
        <w:t>의 문자의 코드 값을 리턴한다.</w:t>
      </w:r>
    </w:p>
    <w:p w14:paraId="632D7EAA" w14:textId="77777777" w:rsidR="0069356B" w:rsidRDefault="0069356B" w:rsidP="0069356B"/>
    <w:p w14:paraId="63611E64" w14:textId="77777777" w:rsidR="0069356B" w:rsidRPr="00EB1233" w:rsidRDefault="0069356B" w:rsidP="0069356B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>.</w:t>
      </w:r>
      <w:r>
        <w:t>split(</w:t>
      </w:r>
      <w:r>
        <w:rPr>
          <w:rFonts w:hint="eastAsia"/>
        </w:rPr>
        <w:t>구분</w:t>
      </w:r>
      <w:r>
        <w:rPr>
          <w:rFonts w:hint="eastAsia"/>
        </w:rPr>
        <w:t>_</w:t>
      </w:r>
      <w:r>
        <w:rPr>
          <w:rFonts w:hint="eastAsia"/>
        </w:rPr>
        <w:t>문자열</w:t>
      </w:r>
      <w:r>
        <w:rPr>
          <w:rFonts w:hint="eastAsia"/>
        </w:rPr>
        <w:t>)</w:t>
      </w:r>
    </w:p>
    <w:p w14:paraId="1FD7CBFB" w14:textId="77777777" w:rsidR="0069356B" w:rsidRDefault="0069356B" w:rsidP="0069356B">
      <w:r>
        <w:rPr>
          <w:rFonts w:hint="eastAsia"/>
        </w:rPr>
        <w:t xml:space="preserve">문자열을 </w:t>
      </w:r>
      <w:r w:rsidRPr="00E01264">
        <w:rPr>
          <w:rFonts w:hint="eastAsia"/>
          <w:b/>
          <w:bCs/>
        </w:rPr>
        <w:t>구분_문자열</w:t>
      </w:r>
      <w:r>
        <w:rPr>
          <w:rFonts w:hint="eastAsia"/>
        </w:rPr>
        <w:t>을 기준으로 잘라서</w:t>
      </w:r>
      <w:r>
        <w:t>,</w:t>
      </w:r>
      <w:r>
        <w:rPr>
          <w:rFonts w:hint="eastAsia"/>
        </w:rPr>
        <w:t xml:space="preserve"> 배열을 만들어서 리턴한다.</w:t>
      </w:r>
    </w:p>
    <w:p w14:paraId="34B91402" w14:textId="77777777" w:rsidR="0069356B" w:rsidRPr="003F44C9" w:rsidRDefault="0069356B" w:rsidP="0069356B">
      <w:r w:rsidRPr="00E01264">
        <w:rPr>
          <w:rFonts w:hint="eastAsia"/>
          <w:b/>
          <w:bCs/>
        </w:rPr>
        <w:t>구분</w:t>
      </w:r>
      <w:r w:rsidRPr="00E01264">
        <w:rPr>
          <w:b/>
          <w:bCs/>
        </w:rPr>
        <w:t>_</w:t>
      </w:r>
      <w:r w:rsidRPr="00E01264">
        <w:rPr>
          <w:rFonts w:hint="eastAsia"/>
          <w:b/>
          <w:bCs/>
        </w:rPr>
        <w:t>문자열</w:t>
      </w:r>
      <w:r>
        <w:rPr>
          <w:rFonts w:hint="eastAsia"/>
        </w:rPr>
        <w:t>에 정규식을 사용할 수 있다.</w:t>
      </w:r>
    </w:p>
    <w:p w14:paraId="3B415091" w14:textId="77777777" w:rsidR="0069356B" w:rsidRDefault="0069356B" w:rsidP="0069356B">
      <w:r w:rsidRPr="00843C96">
        <w:rPr>
          <w:rFonts w:hint="eastAsia"/>
          <w:b/>
          <w:bCs/>
        </w:rPr>
        <w:t>구분_문자열</w:t>
      </w:r>
      <w:r>
        <w:rPr>
          <w:rFonts w:hint="eastAsia"/>
        </w:rPr>
        <w:t>이 빈문자열(</w:t>
      </w:r>
      <w:r>
        <w:t>"")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문자 한개씩 쪼개져 만들어진 배열을 리턴한다.</w:t>
      </w:r>
    </w:p>
    <w:p w14:paraId="53BC9B39" w14:textId="77777777" w:rsidR="0069356B" w:rsidRPr="002A5CF1" w:rsidRDefault="0069356B" w:rsidP="0069356B"/>
    <w:p w14:paraId="059BBDAA" w14:textId="77777777" w:rsidR="0069356B" w:rsidRPr="002A5CF1" w:rsidRDefault="0069356B" w:rsidP="0069356B"/>
    <w:p w14:paraId="42C7E213" w14:textId="77777777" w:rsidR="0069356B" w:rsidRPr="002A5CF1" w:rsidRDefault="0069356B" w:rsidP="0069356B"/>
    <w:p w14:paraId="6D69663E" w14:textId="77777777" w:rsidR="0069356B" w:rsidRPr="0069356B" w:rsidRDefault="0069356B" w:rsidP="0069356B"/>
    <w:p w14:paraId="22AFF23F" w14:textId="52ED13FB" w:rsidR="00CB654B" w:rsidRDefault="00CB654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583997" w14:textId="4F26D3FC" w:rsidR="00CB654B" w:rsidRDefault="00CB654B" w:rsidP="000D44E1">
      <w:pPr>
        <w:pStyle w:val="Heading1"/>
        <w:jc w:val="left"/>
      </w:pPr>
      <w:bookmarkStart w:id="20" w:name="_Toc36577918"/>
      <w:r>
        <w:rPr>
          <w:rFonts w:hint="eastAsia"/>
        </w:rPr>
        <w:lastRenderedPageBreak/>
        <w:t>부록</w:t>
      </w:r>
      <w:r>
        <w:rPr>
          <w:rFonts w:hint="eastAsia"/>
        </w:rPr>
        <w:t xml:space="preserve"> </w:t>
      </w:r>
      <w:r>
        <w:t xml:space="preserve">- </w:t>
      </w:r>
      <w:bookmarkStart w:id="21" w:name="_Toc468357418"/>
      <w:r>
        <w:rPr>
          <w:rFonts w:hint="eastAsia"/>
        </w:rPr>
        <w:t>정규식</w:t>
      </w:r>
      <w:r>
        <w:rPr>
          <w:rFonts w:hint="eastAsia"/>
        </w:rPr>
        <w:t xml:space="preserve"> (</w:t>
      </w:r>
      <w:r>
        <w:t>regular expression)</w:t>
      </w:r>
      <w:bookmarkEnd w:id="21"/>
      <w:bookmarkEnd w:id="20"/>
    </w:p>
    <w:p w14:paraId="47A5FBEB" w14:textId="77777777" w:rsidR="00CB654B" w:rsidRDefault="00CB654B" w:rsidP="00CB654B"/>
    <w:p w14:paraId="45BE4AB3" w14:textId="77777777" w:rsidR="00CB654B" w:rsidRDefault="00CB654B" w:rsidP="00CB654B">
      <w:r>
        <w:rPr>
          <w:rFonts w:hint="eastAsia"/>
        </w:rPr>
        <w:t xml:space="preserve">텍스트 에디터에서 문자열을 찾기 </w:t>
      </w:r>
      <w:r>
        <w:t xml:space="preserve">&amp; </w:t>
      </w:r>
      <w:r>
        <w:rPr>
          <w:rFonts w:hint="eastAsia"/>
        </w:rPr>
        <w:t>바꾸기 기능을 생각해 보자.</w:t>
      </w:r>
      <w:r>
        <w:t xml:space="preserve"> (find &amp; replace </w:t>
      </w:r>
      <w:r>
        <w:rPr>
          <w:rFonts w:hint="eastAsia"/>
        </w:rPr>
        <w:t>기능)</w:t>
      </w:r>
    </w:p>
    <w:p w14:paraId="3044972F" w14:textId="77777777" w:rsidR="00CB654B" w:rsidRDefault="00CB654B" w:rsidP="00CB654B">
      <w:r>
        <w:t>Windodws</w:t>
      </w:r>
      <w:r>
        <w:rPr>
          <w:rFonts w:hint="eastAsia"/>
        </w:rPr>
        <w:t xml:space="preserve">의 메모장의 찾기 </w:t>
      </w:r>
      <w:r>
        <w:t xml:space="preserve">&amp; </w:t>
      </w:r>
      <w:r>
        <w:rPr>
          <w:rFonts w:hint="eastAsia"/>
        </w:rPr>
        <w:t>바꾸기 기능은, 찾을 문자열과 완전히 동일한 문자열만 찾을 수 있다.</w:t>
      </w:r>
    </w:p>
    <w:p w14:paraId="5268BDF7" w14:textId="77777777" w:rsidR="00CB654B" w:rsidRDefault="00CB654B" w:rsidP="00CB654B">
      <w:r>
        <w:rPr>
          <w:rFonts w:hint="eastAsia"/>
        </w:rPr>
        <w:t xml:space="preserve">예를 들어 찾을 문자열이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이면 정확히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만 찾아지고 </w:t>
      </w:r>
      <w:r w:rsidRPr="006D161B">
        <w:rPr>
          <w:b/>
        </w:rPr>
        <w:t>The</w:t>
      </w:r>
      <w:r>
        <w:rPr>
          <w:rFonts w:hint="eastAsia"/>
        </w:rPr>
        <w:t xml:space="preserve"> 는 찾아지지 않는다.</w:t>
      </w:r>
    </w:p>
    <w:p w14:paraId="174C890C" w14:textId="77777777" w:rsidR="00CB654B" w:rsidRDefault="00CB654B" w:rsidP="00CB654B"/>
    <w:p w14:paraId="6E323C71" w14:textId="77777777" w:rsidR="00CB654B" w:rsidRDefault="00CB654B" w:rsidP="00CB654B">
      <w:r>
        <w:rPr>
          <w:rFonts w:hint="eastAsia"/>
        </w:rPr>
        <w:t>문자열을 찾을 때,</w:t>
      </w:r>
      <w:r>
        <w:t xml:space="preserve"> </w:t>
      </w:r>
      <w:r>
        <w:rPr>
          <w:rFonts w:hint="eastAsia"/>
        </w:rPr>
        <w:t>완전히 동일한 문자열만 찾는 것이 아니고,</w:t>
      </w:r>
      <w:r>
        <w:t xml:space="preserve"> </w:t>
      </w:r>
      <w:r>
        <w:rPr>
          <w:rFonts w:hint="eastAsia"/>
        </w:rPr>
        <w:t>어떤 패턴과 일치하는 문자열을 전부 다 찾을 수 있으면 편리할 것이다.</w:t>
      </w:r>
    </w:p>
    <w:p w14:paraId="1845A5E7" w14:textId="77777777" w:rsidR="00CB654B" w:rsidRDefault="00CB654B" w:rsidP="00CB654B"/>
    <w:p w14:paraId="42FA434B" w14:textId="77777777" w:rsidR="00CB654B" w:rsidRDefault="00CB654B" w:rsidP="00CB654B">
      <w:r>
        <w:rPr>
          <w:rFonts w:hint="eastAsia"/>
        </w:rPr>
        <w:t>찾을 문자열의 패턴을 지정하는 표현식(</w:t>
      </w:r>
      <w:r>
        <w:t>expression)</w:t>
      </w:r>
      <w:r>
        <w:rPr>
          <w:rFonts w:hint="eastAsia"/>
        </w:rPr>
        <w:t>이 정규식(</w:t>
      </w:r>
      <w:r>
        <w:t xml:space="preserve">regular expression) </w:t>
      </w:r>
      <w:r>
        <w:rPr>
          <w:rFonts w:hint="eastAsia"/>
        </w:rPr>
        <w:t>이다.</w:t>
      </w:r>
    </w:p>
    <w:p w14:paraId="15F46CD0" w14:textId="77777777" w:rsidR="00CB654B" w:rsidRDefault="00CB654B" w:rsidP="00CB654B"/>
    <w:p w14:paraId="5CFF35DC" w14:textId="77777777" w:rsidR="00CB654B" w:rsidRDefault="00CB654B" w:rsidP="00CB654B">
      <w:r>
        <w:rPr>
          <w:rFonts w:hint="eastAsia"/>
        </w:rPr>
        <w:t xml:space="preserve">예를 들어서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뿐만 아니라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도 찾을 수 있기 위한 정규식은 </w:t>
      </w:r>
      <w:r w:rsidRPr="006D161B">
        <w:rPr>
          <w:b/>
        </w:rPr>
        <w:t>[tT]he</w:t>
      </w:r>
      <w:r>
        <w:t xml:space="preserve"> </w:t>
      </w:r>
      <w:r>
        <w:rPr>
          <w:rFonts w:hint="eastAsia"/>
        </w:rPr>
        <w:t>이다.</w:t>
      </w:r>
    </w:p>
    <w:p w14:paraId="45C23202" w14:textId="77777777" w:rsidR="00CB654B" w:rsidRDefault="00CB654B" w:rsidP="00CB654B">
      <w:r>
        <w:rPr>
          <w:rFonts w:hint="eastAsia"/>
        </w:rPr>
        <w:t>eclips</w:t>
      </w:r>
      <w:r>
        <w:t>e,</w:t>
      </w:r>
      <w:r>
        <w:rPr>
          <w:rFonts w:hint="eastAsia"/>
        </w:rPr>
        <w:t xml:space="preserve"> visual studio 등 대부분의 개발 도구는 정규식 찾기 기능을 지원한다.</w:t>
      </w:r>
    </w:p>
    <w:p w14:paraId="46053E95" w14:textId="77777777" w:rsidR="00CB654B" w:rsidRDefault="00CB654B" w:rsidP="00CB654B"/>
    <w:p w14:paraId="523EBB63" w14:textId="77777777" w:rsidR="00CB654B" w:rsidRDefault="00CB654B" w:rsidP="00CB654B">
      <w:pPr>
        <w:pStyle w:val="Heading2"/>
        <w:jc w:val="left"/>
      </w:pPr>
      <w:bookmarkStart w:id="22" w:name="_Toc468357419"/>
      <w:bookmarkStart w:id="23" w:name="_Toc36577919"/>
      <w:r>
        <w:rPr>
          <w:rFonts w:hint="eastAsia"/>
        </w:rPr>
        <w:t>정규식 특수 문자와 일반 문자</w:t>
      </w:r>
      <w:bookmarkEnd w:id="22"/>
      <w:bookmarkEnd w:id="23"/>
    </w:p>
    <w:p w14:paraId="4BA795F6" w14:textId="77777777" w:rsidR="00CB654B" w:rsidRDefault="00CB654B" w:rsidP="00CB654B"/>
    <w:p w14:paraId="7730E5C4" w14:textId="77777777" w:rsidR="00CB654B" w:rsidRDefault="00CB654B" w:rsidP="00CB654B">
      <w:r>
        <w:rPr>
          <w:rFonts w:hint="eastAsia"/>
        </w:rPr>
        <w:t>정규식에서 특수 문자가 아닌 평범한 문자는,</w:t>
      </w:r>
      <w:r>
        <w:t xml:space="preserve"> </w:t>
      </w:r>
      <w:r>
        <w:rPr>
          <w:rFonts w:hint="eastAsia"/>
        </w:rPr>
        <w:t>정확히 일치하는 것만 찾는다.</w:t>
      </w:r>
    </w:p>
    <w:p w14:paraId="29EB8385" w14:textId="77777777" w:rsidR="00CB654B" w:rsidRDefault="00CB654B" w:rsidP="00CB654B">
      <w:r>
        <w:rPr>
          <w:rFonts w:hint="eastAsia"/>
        </w:rPr>
        <w:t xml:space="preserve">예를 들어 정규식 </w:t>
      </w:r>
      <w:r w:rsidRPr="006D161B">
        <w:rPr>
          <w:b/>
        </w:rPr>
        <w:t>[tT]he</w:t>
      </w:r>
      <w:r>
        <w:t xml:space="preserve"> </w:t>
      </w:r>
      <w:r>
        <w:rPr>
          <w:rFonts w:hint="eastAsia"/>
        </w:rPr>
        <w:t xml:space="preserve">에서 </w:t>
      </w:r>
      <w:r w:rsidRPr="006D161B">
        <w:rPr>
          <w:b/>
        </w:rPr>
        <w:t>he</w:t>
      </w:r>
      <w:r>
        <w:t xml:space="preserve"> </w:t>
      </w:r>
      <w:r>
        <w:rPr>
          <w:rFonts w:hint="eastAsia"/>
        </w:rPr>
        <w:t>부분은 평범한 문자이다.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he </w:t>
      </w:r>
      <w:r>
        <w:rPr>
          <w:rFonts w:hint="eastAsia"/>
        </w:rPr>
        <w:t>부분은 정확히 일치해야 한다.</w:t>
      </w:r>
    </w:p>
    <w:p w14:paraId="4B214DC6" w14:textId="77777777" w:rsidR="00CB654B" w:rsidRDefault="00CB654B" w:rsidP="00CB654B"/>
    <w:p w14:paraId="57B17135" w14:textId="77777777" w:rsidR="00CB654B" w:rsidRDefault="00CB654B" w:rsidP="00CB654B">
      <w:r>
        <w:rPr>
          <w:rFonts w:hint="eastAsia"/>
        </w:rPr>
        <w:t>정규식에서 특수 문자는 찾을 패턴을 지정한다.</w:t>
      </w:r>
    </w:p>
    <w:p w14:paraId="4D50D4A5" w14:textId="77777777" w:rsidR="00CB654B" w:rsidRDefault="00CB654B" w:rsidP="00CB654B"/>
    <w:p w14:paraId="30FAA857" w14:textId="77777777" w:rsidR="00CB654B" w:rsidRDefault="00CB654B" w:rsidP="00CB654B">
      <w:pPr>
        <w:pStyle w:val="Heading2"/>
        <w:jc w:val="left"/>
      </w:pPr>
      <w:bookmarkStart w:id="24" w:name="_Toc468357420"/>
      <w:bookmarkStart w:id="25" w:name="_Toc36577920"/>
      <w:r>
        <w:rPr>
          <w:rFonts w:hint="eastAsia"/>
        </w:rPr>
        <w:t>[ ] 특수 문자</w:t>
      </w:r>
      <w:bookmarkEnd w:id="24"/>
      <w:bookmarkEnd w:id="25"/>
    </w:p>
    <w:p w14:paraId="1B18E8C0" w14:textId="77777777" w:rsidR="00CB654B" w:rsidRDefault="00CB654B" w:rsidP="00CB654B">
      <w:r>
        <w:rPr>
          <w:rFonts w:hint="eastAsia"/>
        </w:rPr>
        <w:t>괄호 안의 문자들 중에서 아무 것이나 한 문자와 일치하는지 비교한다</w:t>
      </w:r>
    </w:p>
    <w:p w14:paraId="25A5CABE" w14:textId="77777777" w:rsidR="00CB654B" w:rsidRDefault="00CB654B" w:rsidP="00CB654B"/>
    <w:p w14:paraId="645FAF51" w14:textId="77777777" w:rsidR="00CB654B" w:rsidRDefault="00CB654B" w:rsidP="00CB654B">
      <w:r>
        <w:rPr>
          <w:rFonts w:hint="eastAsia"/>
        </w:rPr>
        <w:t>예1)</w:t>
      </w:r>
      <w:r>
        <w:t xml:space="preserve"> </w:t>
      </w:r>
      <w:r w:rsidRPr="006D161B">
        <w:rPr>
          <w:b/>
        </w:rPr>
        <w:t>[tT]he</w:t>
      </w:r>
      <w:r>
        <w:t xml:space="preserve"> </w:t>
      </w:r>
    </w:p>
    <w:p w14:paraId="45D59D87" w14:textId="77777777" w:rsidR="00CB654B" w:rsidRDefault="00CB654B" w:rsidP="00CB654B">
      <w:r w:rsidRPr="006D161B">
        <w:rPr>
          <w:b/>
        </w:rPr>
        <w:t>[tT]</w:t>
      </w:r>
      <w:r>
        <w:t xml:space="preserve"> </w:t>
      </w:r>
      <w:r>
        <w:rPr>
          <w:rFonts w:hint="eastAsia"/>
        </w:rPr>
        <w:t xml:space="preserve">부분은 </w:t>
      </w:r>
      <w:r w:rsidRPr="006D161B">
        <w:rPr>
          <w:b/>
        </w:rPr>
        <w:t>t</w:t>
      </w:r>
      <w:r>
        <w:t xml:space="preserve"> </w:t>
      </w:r>
      <w:r>
        <w:rPr>
          <w:rFonts w:hint="eastAsia"/>
        </w:rPr>
        <w:t xml:space="preserve">문자와도 일치하고 </w:t>
      </w:r>
      <w:r w:rsidRPr="006D161B">
        <w:rPr>
          <w:b/>
        </w:rPr>
        <w:t>T</w:t>
      </w:r>
      <w:r>
        <w:t xml:space="preserve"> </w:t>
      </w:r>
      <w:r>
        <w:rPr>
          <w:rFonts w:hint="eastAsia"/>
        </w:rPr>
        <w:t>문자와도 일치한다.</w:t>
      </w:r>
      <w:r>
        <w:t xml:space="preserve"> </w:t>
      </w:r>
    </w:p>
    <w:p w14:paraId="2F091B7C" w14:textId="77777777" w:rsidR="00CB654B" w:rsidRPr="004A489F" w:rsidRDefault="00CB654B" w:rsidP="00CB654B">
      <w:r w:rsidRPr="004A489F">
        <w:rPr>
          <w:rFonts w:hint="eastAsia"/>
          <w:b/>
          <w:bCs/>
        </w:rPr>
        <w:t>th</w:t>
      </w:r>
      <w:r>
        <w:rPr>
          <w:bCs/>
        </w:rPr>
        <w:t xml:space="preserve"> </w:t>
      </w:r>
      <w:r>
        <w:rPr>
          <w:rFonts w:hint="eastAsia"/>
          <w:bCs/>
        </w:rPr>
        <w:t>부분은 특수 문자가 아니기 때문에 정확히 일치해야 한다.</w:t>
      </w:r>
    </w:p>
    <w:p w14:paraId="0B703CEA" w14:textId="77777777" w:rsidR="00CB654B" w:rsidRDefault="00CB654B" w:rsidP="00CB654B">
      <w:r>
        <w:rPr>
          <w:rFonts w:hint="eastAsia"/>
        </w:rPr>
        <w:t xml:space="preserve">그래서 </w:t>
      </w:r>
      <w:r>
        <w:rPr>
          <w:b/>
        </w:rPr>
        <w:t>[tT]he</w:t>
      </w:r>
      <w:r>
        <w:t xml:space="preserve"> </w:t>
      </w:r>
      <w:r>
        <w:rPr>
          <w:rFonts w:hint="eastAsia"/>
        </w:rPr>
        <w:t xml:space="preserve">정규식은 </w:t>
      </w:r>
      <w:r>
        <w:rPr>
          <w:b/>
        </w:rPr>
        <w:t>the</w:t>
      </w:r>
      <w:r>
        <w:t xml:space="preserve"> </w:t>
      </w:r>
      <w:r>
        <w:rPr>
          <w:rFonts w:hint="eastAsia"/>
        </w:rPr>
        <w:t xml:space="preserve">와도 일치하고 </w:t>
      </w:r>
      <w:r>
        <w:rPr>
          <w:b/>
        </w:rPr>
        <w:t>The</w:t>
      </w:r>
      <w:r>
        <w:t xml:space="preserve"> </w:t>
      </w:r>
      <w:r>
        <w:rPr>
          <w:rFonts w:hint="eastAsia"/>
        </w:rPr>
        <w:t>와도 일치한다.</w:t>
      </w:r>
    </w:p>
    <w:p w14:paraId="6BDDA0D1" w14:textId="77777777" w:rsidR="00CB654B" w:rsidRDefault="00CB654B" w:rsidP="00CB654B"/>
    <w:p w14:paraId="306F5A87" w14:textId="77777777" w:rsidR="00CB654B" w:rsidRDefault="00CB654B" w:rsidP="00CB654B">
      <w:pPr>
        <w:rPr>
          <w:b/>
        </w:rPr>
      </w:pPr>
      <w:r>
        <w:rPr>
          <w:rFonts w:hint="eastAsia"/>
        </w:rPr>
        <w:t>예2</w:t>
      </w:r>
      <w:r>
        <w:t xml:space="preserve">) </w:t>
      </w:r>
      <w:r>
        <w:rPr>
          <w:b/>
        </w:rPr>
        <w:t>9[</w:t>
      </w:r>
      <w:r w:rsidRPr="004A489F">
        <w:rPr>
          <w:b/>
        </w:rPr>
        <w:t>123][0123]</w:t>
      </w:r>
    </w:p>
    <w:p w14:paraId="3AF0B666" w14:textId="77777777" w:rsidR="00CB654B" w:rsidRPr="00A01128" w:rsidRDefault="00CB654B" w:rsidP="00CB654B">
      <w:r w:rsidRPr="00A01128">
        <w:rPr>
          <w:b/>
        </w:rPr>
        <w:t>9</w:t>
      </w:r>
      <w:r w:rsidRPr="00A01128">
        <w:t xml:space="preserve"> </w:t>
      </w:r>
      <w:r w:rsidRPr="00A01128">
        <w:rPr>
          <w:rFonts w:hint="eastAsia"/>
        </w:rPr>
        <w:t>부분은</w:t>
      </w:r>
      <w:r>
        <w:rPr>
          <w:rFonts w:hint="eastAsia"/>
        </w:rPr>
        <w:t xml:space="preserve"> 특수 문자가 아니기 때문에</w:t>
      </w:r>
      <w:r w:rsidRPr="00A01128">
        <w:rPr>
          <w:rFonts w:hint="eastAsia"/>
        </w:rPr>
        <w:t xml:space="preserve"> 정확히 일치해야 한다.</w:t>
      </w:r>
    </w:p>
    <w:p w14:paraId="3F923A3A" w14:textId="77777777" w:rsidR="00CB654B" w:rsidRDefault="00CB654B" w:rsidP="00CB654B">
      <w:r>
        <w:rPr>
          <w:rFonts w:hint="eastAsia"/>
        </w:rPr>
        <w:t>일치하는 문자열들:</w:t>
      </w:r>
      <w:r>
        <w:t xml:space="preserve">    </w:t>
      </w:r>
      <w:r>
        <w:rPr>
          <w:rFonts w:hint="eastAsia"/>
        </w:rPr>
        <w:t xml:space="preserve"> </w:t>
      </w:r>
      <w:r>
        <w:t xml:space="preserve"> 910 911 912 913 920 921 922 923 930 931 932 933</w:t>
      </w:r>
    </w:p>
    <w:p w14:paraId="67D08E5F" w14:textId="77777777" w:rsidR="00CB654B" w:rsidRDefault="00CB654B" w:rsidP="00CB654B">
      <w:r>
        <w:rPr>
          <w:rFonts w:hint="eastAsia"/>
        </w:rPr>
        <w:t>일치하지 않는 문자열들:</w:t>
      </w:r>
      <w:r>
        <w:t xml:space="preserve"> 900 901 902 903 914 915 916 833</w:t>
      </w:r>
    </w:p>
    <w:p w14:paraId="46F2C168" w14:textId="77777777" w:rsidR="00CB654B" w:rsidRDefault="00CB654B" w:rsidP="00CB654B"/>
    <w:p w14:paraId="69F28606" w14:textId="77777777" w:rsidR="00CB654B" w:rsidRDefault="00CB654B" w:rsidP="00CB654B">
      <w:pPr>
        <w:rPr>
          <w:b/>
        </w:rPr>
      </w:pPr>
      <w:r>
        <w:rPr>
          <w:rFonts w:hint="eastAsia"/>
        </w:rPr>
        <w:t>예3</w:t>
      </w:r>
      <w:r>
        <w:t xml:space="preserve">) </w:t>
      </w:r>
      <w:r w:rsidRPr="004A489F">
        <w:rPr>
          <w:b/>
        </w:rPr>
        <w:t>[123][0-3]</w:t>
      </w:r>
      <w:r>
        <w:rPr>
          <w:b/>
        </w:rPr>
        <w:t>8</w:t>
      </w:r>
    </w:p>
    <w:p w14:paraId="180C8CD1" w14:textId="77777777" w:rsidR="00CB654B" w:rsidRPr="00A01128" w:rsidRDefault="00CB654B" w:rsidP="00CB654B">
      <w:r>
        <w:rPr>
          <w:b/>
        </w:rPr>
        <w:t>8</w:t>
      </w:r>
      <w:r w:rsidRPr="00A01128">
        <w:t xml:space="preserve"> </w:t>
      </w:r>
      <w:r w:rsidRPr="00A01128">
        <w:rPr>
          <w:rFonts w:hint="eastAsia"/>
        </w:rPr>
        <w:t>부분은</w:t>
      </w:r>
      <w:r>
        <w:rPr>
          <w:rFonts w:hint="eastAsia"/>
        </w:rPr>
        <w:t xml:space="preserve"> 특수 문자가 아니기 때문에</w:t>
      </w:r>
      <w:r w:rsidRPr="00A01128">
        <w:rPr>
          <w:rFonts w:hint="eastAsia"/>
        </w:rPr>
        <w:t xml:space="preserve"> 정확히 일치해야 한다.</w:t>
      </w:r>
    </w:p>
    <w:p w14:paraId="3482F256" w14:textId="77777777" w:rsidR="00CB654B" w:rsidRDefault="00CB654B" w:rsidP="00CB654B">
      <w:r>
        <w:rPr>
          <w:b/>
        </w:rPr>
        <w:t>[0-3]</w:t>
      </w:r>
      <w:r>
        <w:t xml:space="preserve"> </w:t>
      </w:r>
      <w:r>
        <w:rPr>
          <w:rFonts w:hint="eastAsia"/>
        </w:rPr>
        <w:t xml:space="preserve">부분은 </w:t>
      </w:r>
      <w:r w:rsidRPr="004A489F">
        <w:rPr>
          <w:b/>
        </w:rPr>
        <w:t>[0123]</w:t>
      </w:r>
      <w:r>
        <w:t xml:space="preserve"> </w:t>
      </w:r>
      <w:r>
        <w:rPr>
          <w:rFonts w:hint="eastAsia"/>
        </w:rPr>
        <w:t>과 동일하다.</w:t>
      </w:r>
    </w:p>
    <w:p w14:paraId="1E97A0DD" w14:textId="77777777" w:rsidR="00CB654B" w:rsidRPr="004A489F" w:rsidRDefault="00CB654B" w:rsidP="00CB654B">
      <w:r>
        <w:rPr>
          <w:rFonts w:hint="eastAsia"/>
        </w:rPr>
        <w:t xml:space="preserve">따라서 일치하는 문자열들도 </w:t>
      </w:r>
      <w:r w:rsidRPr="004A489F">
        <w:rPr>
          <w:b/>
        </w:rPr>
        <w:t>[123][0123]</w:t>
      </w:r>
      <w:r>
        <w:rPr>
          <w:b/>
        </w:rPr>
        <w:t>8</w:t>
      </w:r>
      <w:r>
        <w:t xml:space="preserve"> </w:t>
      </w:r>
      <w:r>
        <w:rPr>
          <w:rFonts w:hint="eastAsia"/>
        </w:rPr>
        <w:t>정규식과 동일하다.</w:t>
      </w:r>
    </w:p>
    <w:p w14:paraId="3A030D09" w14:textId="77777777" w:rsidR="00CB654B" w:rsidRPr="00A01128" w:rsidRDefault="00CB654B" w:rsidP="00CB654B"/>
    <w:p w14:paraId="2217E870" w14:textId="77777777" w:rsidR="00CB654B" w:rsidRPr="004A489F" w:rsidRDefault="00CB654B" w:rsidP="00CB654B">
      <w:r>
        <w:rPr>
          <w:rFonts w:hint="eastAsia"/>
        </w:rPr>
        <w:t>예4</w:t>
      </w:r>
      <w:r>
        <w:t xml:space="preserve">) </w:t>
      </w:r>
      <w:r w:rsidRPr="004A489F">
        <w:rPr>
          <w:b/>
        </w:rPr>
        <w:t>[1-9][0-9]</w:t>
      </w:r>
      <w:r>
        <w:rPr>
          <w:rFonts w:hint="eastAsia"/>
          <w:b/>
        </w:rPr>
        <w:t>a</w:t>
      </w:r>
    </w:p>
    <w:p w14:paraId="0A3CE62F" w14:textId="77777777" w:rsidR="00CB654B" w:rsidRPr="00A01128" w:rsidRDefault="00CB654B" w:rsidP="00CB654B">
      <w:r>
        <w:rPr>
          <w:b/>
        </w:rPr>
        <w:t>a</w:t>
      </w:r>
      <w:r w:rsidRPr="00A01128">
        <w:t xml:space="preserve"> </w:t>
      </w:r>
      <w:r w:rsidRPr="00A01128">
        <w:rPr>
          <w:rFonts w:hint="eastAsia"/>
        </w:rPr>
        <w:t>부분은</w:t>
      </w:r>
      <w:r>
        <w:rPr>
          <w:rFonts w:hint="eastAsia"/>
        </w:rPr>
        <w:t xml:space="preserve"> 특수 문자가 아니기 때문에</w:t>
      </w:r>
      <w:r w:rsidRPr="00A01128">
        <w:rPr>
          <w:rFonts w:hint="eastAsia"/>
        </w:rPr>
        <w:t xml:space="preserve"> 정확히 일치해야 한다.</w:t>
      </w:r>
    </w:p>
    <w:p w14:paraId="5D575637" w14:textId="77777777" w:rsidR="00CB654B" w:rsidRDefault="00CB654B" w:rsidP="00CB654B">
      <w:r w:rsidRPr="004A489F">
        <w:rPr>
          <w:b/>
        </w:rPr>
        <w:t>[1-9][0-9]</w:t>
      </w:r>
      <w:r>
        <w:rPr>
          <w:rFonts w:hint="eastAsia"/>
        </w:rPr>
        <w:t xml:space="preserve"> 정규식은 </w:t>
      </w:r>
      <w:r w:rsidRPr="004A489F">
        <w:rPr>
          <w:b/>
        </w:rPr>
        <w:t>[123456789</w:t>
      </w:r>
      <w:r w:rsidRPr="004A489F">
        <w:rPr>
          <w:rFonts w:hint="eastAsia"/>
          <w:b/>
        </w:rPr>
        <w:t>][0123456789]</w:t>
      </w:r>
      <w:r>
        <w:t xml:space="preserve"> </w:t>
      </w:r>
      <w:r>
        <w:rPr>
          <w:rFonts w:hint="eastAsia"/>
        </w:rPr>
        <w:t>정규식과 동일하다.</w:t>
      </w:r>
    </w:p>
    <w:p w14:paraId="7A935E35" w14:textId="77777777" w:rsidR="00CB654B" w:rsidRDefault="00CB654B" w:rsidP="00CB654B">
      <w:r>
        <w:rPr>
          <w:rFonts w:hint="eastAsia"/>
        </w:rPr>
        <w:t xml:space="preserve">일치하는 문자열들:  </w:t>
      </w:r>
      <w:r>
        <w:t xml:space="preserve">    </w:t>
      </w:r>
      <w:r>
        <w:rPr>
          <w:rFonts w:hint="eastAsia"/>
        </w:rPr>
        <w:t>12</w:t>
      </w:r>
      <w:r>
        <w:t>a</w:t>
      </w:r>
      <w:r>
        <w:rPr>
          <w:rFonts w:hint="eastAsia"/>
        </w:rPr>
        <w:t xml:space="preserve"> 23</w:t>
      </w:r>
      <w:r>
        <w:t>a</w:t>
      </w:r>
      <w:r>
        <w:rPr>
          <w:rFonts w:hint="eastAsia"/>
        </w:rPr>
        <w:t xml:space="preserve"> 35</w:t>
      </w:r>
      <w:r>
        <w:t>a</w:t>
      </w:r>
      <w:r>
        <w:rPr>
          <w:rFonts w:hint="eastAsia"/>
        </w:rPr>
        <w:t xml:space="preserve"> 78</w:t>
      </w:r>
      <w:r>
        <w:t>a</w:t>
      </w:r>
      <w:r>
        <w:rPr>
          <w:rFonts w:hint="eastAsia"/>
        </w:rPr>
        <w:t xml:space="preserve"> 90</w:t>
      </w:r>
      <w:r>
        <w:t>a</w:t>
      </w:r>
      <w:r>
        <w:rPr>
          <w:rFonts w:hint="eastAsia"/>
        </w:rPr>
        <w:t xml:space="preserve"> 23</w:t>
      </w:r>
      <w:r>
        <w:t>a</w:t>
      </w:r>
      <w:r>
        <w:rPr>
          <w:rFonts w:hint="eastAsia"/>
        </w:rPr>
        <w:t xml:space="preserve"> 30</w:t>
      </w:r>
      <w:r>
        <w:t>a 98a 81a 74a 99a</w:t>
      </w:r>
    </w:p>
    <w:p w14:paraId="02921C7B" w14:textId="77777777" w:rsidR="00CB654B" w:rsidRDefault="00CB654B" w:rsidP="00CB654B">
      <w:r>
        <w:rPr>
          <w:rFonts w:hint="eastAsia"/>
        </w:rPr>
        <w:t>일치하지 않는 문자열들:</w:t>
      </w:r>
      <w:r>
        <w:t xml:space="preserve"> 00a 01a 02a 03a 04a 05a 06a 07a 08a 09a 99b</w:t>
      </w:r>
    </w:p>
    <w:p w14:paraId="3A5B4CA9" w14:textId="77777777" w:rsidR="00CB654B" w:rsidRPr="00A01128" w:rsidRDefault="00CB654B" w:rsidP="00CB654B"/>
    <w:p w14:paraId="5B98CF27" w14:textId="77777777" w:rsidR="00CB654B" w:rsidRDefault="00CB654B" w:rsidP="00CB654B">
      <w:r>
        <w:rPr>
          <w:rFonts w:hint="eastAsia"/>
        </w:rPr>
        <w:t xml:space="preserve">예5) </w:t>
      </w:r>
      <w:r w:rsidRPr="004A489F">
        <w:rPr>
          <w:b/>
        </w:rPr>
        <w:t>0x[0-9A-F][0-9A-F]</w:t>
      </w:r>
    </w:p>
    <w:p w14:paraId="10500142" w14:textId="77777777" w:rsidR="00CB654B" w:rsidRDefault="00CB654B" w:rsidP="00CB654B">
      <w:r w:rsidRPr="004A489F">
        <w:rPr>
          <w:b/>
        </w:rPr>
        <w:t>0x[0-9A-F][0-9A-F]</w:t>
      </w:r>
      <w:r>
        <w:rPr>
          <w:b/>
        </w:rPr>
        <w:t xml:space="preserve"> </w:t>
      </w:r>
      <w:r>
        <w:rPr>
          <w:rFonts w:hint="eastAsia"/>
        </w:rPr>
        <w:t xml:space="preserve">정규식은 </w:t>
      </w:r>
      <w:r w:rsidRPr="004A489F">
        <w:rPr>
          <w:b/>
        </w:rPr>
        <w:t>0x[0123456789ABCDEF][0123456789ABCDEF]</w:t>
      </w:r>
      <w:r>
        <w:t xml:space="preserve"> </w:t>
      </w:r>
      <w:r>
        <w:rPr>
          <w:rFonts w:hint="eastAsia"/>
        </w:rPr>
        <w:t>정규식과 동일하다.</w:t>
      </w:r>
    </w:p>
    <w:p w14:paraId="684CFEA4" w14:textId="77777777" w:rsidR="00CB654B" w:rsidRDefault="00CB654B" w:rsidP="00CB654B">
      <w:r w:rsidRPr="00CE02E5">
        <w:rPr>
          <w:b/>
        </w:rPr>
        <w:t>0</w:t>
      </w:r>
      <w:r w:rsidRPr="00CE02E5">
        <w:rPr>
          <w:rFonts w:hint="eastAsia"/>
          <w:b/>
        </w:rPr>
        <w:t>x</w:t>
      </w:r>
      <w:r>
        <w:t xml:space="preserve"> </w:t>
      </w:r>
      <w:r>
        <w:rPr>
          <w:rFonts w:hint="eastAsia"/>
        </w:rPr>
        <w:t>부분은 특수 문자가 아니기 때문에 정확히 일치해야 한다.</w:t>
      </w:r>
    </w:p>
    <w:p w14:paraId="6CD1C639" w14:textId="77777777" w:rsidR="00CB654B" w:rsidRDefault="00CB654B" w:rsidP="00CB654B">
      <w:r>
        <w:rPr>
          <w:rFonts w:hint="eastAsia"/>
        </w:rPr>
        <w:t xml:space="preserve">일치하는 문자열들:  </w:t>
      </w:r>
      <w:r>
        <w:t xml:space="preserve">    0x2F 0x34 0xAB 0xEE</w:t>
      </w:r>
    </w:p>
    <w:p w14:paraId="46AE6115" w14:textId="77777777" w:rsidR="00CB654B" w:rsidRDefault="00CB654B" w:rsidP="00CB654B">
      <w:r>
        <w:rPr>
          <w:rFonts w:hint="eastAsia"/>
        </w:rPr>
        <w:t>일치하지 않는 문자열들:</w:t>
      </w:r>
      <w:r>
        <w:t xml:space="preserve"> x2F  0x3f </w:t>
      </w:r>
    </w:p>
    <w:p w14:paraId="2ACF3D85" w14:textId="77777777" w:rsidR="00CB654B" w:rsidRDefault="00CB654B" w:rsidP="00CB654B"/>
    <w:p w14:paraId="6B77D774" w14:textId="77777777" w:rsidR="00CB654B" w:rsidRDefault="00CB654B" w:rsidP="00CB654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91698F" w14:textId="77777777" w:rsidR="00CB654B" w:rsidRDefault="00CB654B" w:rsidP="00CB654B">
      <w:pPr>
        <w:pStyle w:val="Heading2"/>
        <w:jc w:val="left"/>
      </w:pPr>
      <w:bookmarkStart w:id="26" w:name="_Toc468357421"/>
      <w:bookmarkStart w:id="27" w:name="_Toc36577921"/>
      <w:r>
        <w:rPr>
          <w:rFonts w:hint="eastAsia"/>
        </w:rPr>
        <w:lastRenderedPageBreak/>
        <w:t>. 특수 문자</w:t>
      </w:r>
      <w:bookmarkEnd w:id="26"/>
      <w:bookmarkEnd w:id="27"/>
    </w:p>
    <w:p w14:paraId="388B8CDC" w14:textId="77777777" w:rsidR="00CB654B" w:rsidRDefault="00CB654B" w:rsidP="00CB654B">
      <w:r>
        <w:rPr>
          <w:rFonts w:hint="eastAsia"/>
        </w:rPr>
        <w:t>아무 문자 한 개와 일치한다.</w:t>
      </w:r>
    </w:p>
    <w:p w14:paraId="5CA79BC7" w14:textId="77777777" w:rsidR="00CB654B" w:rsidRPr="00FC26ED" w:rsidRDefault="00CB654B" w:rsidP="00CB654B"/>
    <w:p w14:paraId="2510028D" w14:textId="77777777" w:rsidR="00CB654B" w:rsidRDefault="00CB654B" w:rsidP="00CB654B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A.B</w:t>
      </w:r>
    </w:p>
    <w:p w14:paraId="723EAC38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  AaB AzB A3B A@B A#B</w:t>
      </w:r>
    </w:p>
    <w:p w14:paraId="6961C7BE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  AB AacB AxyzB </w:t>
      </w:r>
    </w:p>
    <w:p w14:paraId="6738B756" w14:textId="77777777" w:rsidR="00CB654B" w:rsidRPr="00FC26ED" w:rsidRDefault="00CB654B" w:rsidP="00CB654B"/>
    <w:p w14:paraId="05DE4CFD" w14:textId="77777777" w:rsidR="00CB654B" w:rsidRDefault="00CB654B" w:rsidP="00CB654B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A..B</w:t>
      </w:r>
    </w:p>
    <w:p w14:paraId="3C3C4B38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  AabB AxzB A3aB A4@B A!#B</w:t>
      </w:r>
    </w:p>
    <w:p w14:paraId="701E7DDB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  AB AaB AxyzB</w:t>
      </w:r>
    </w:p>
    <w:p w14:paraId="5CCF2495" w14:textId="77777777" w:rsidR="00CB654B" w:rsidRDefault="00CB654B" w:rsidP="00CB654B"/>
    <w:p w14:paraId="11BB42DF" w14:textId="77777777" w:rsidR="00CB654B" w:rsidRPr="00FC26ED" w:rsidRDefault="00CB654B" w:rsidP="00CB654B"/>
    <w:p w14:paraId="58011736" w14:textId="77777777" w:rsidR="00CB654B" w:rsidRDefault="00CB654B" w:rsidP="00CB654B">
      <w:pPr>
        <w:pStyle w:val="Heading2"/>
        <w:jc w:val="left"/>
      </w:pPr>
      <w:bookmarkStart w:id="28" w:name="_Toc468357422"/>
      <w:bookmarkStart w:id="29" w:name="_Toc36577922"/>
      <w:r>
        <w:rPr>
          <w:rFonts w:hint="eastAsia"/>
        </w:rPr>
        <w:t>[^ ] 특수 문자</w:t>
      </w:r>
      <w:bookmarkEnd w:id="28"/>
      <w:bookmarkEnd w:id="29"/>
    </w:p>
    <w:p w14:paraId="3CE46748" w14:textId="77777777" w:rsidR="00CB654B" w:rsidRDefault="00CB654B" w:rsidP="00CB654B">
      <w:r>
        <w:rPr>
          <w:rFonts w:hint="eastAsia"/>
        </w:rPr>
        <w:t>괄호 안의 문자들을 제외한 다른 문자들 중에서 아무 것이나 한 문자와 일치하는지 비교한다</w:t>
      </w:r>
    </w:p>
    <w:p w14:paraId="215B07E1" w14:textId="77777777" w:rsidR="00CB654B" w:rsidRDefault="00CB654B" w:rsidP="00CB654B"/>
    <w:p w14:paraId="3C4A0A98" w14:textId="77777777" w:rsidR="00CB654B" w:rsidRDefault="00CB654B" w:rsidP="00CB654B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[^tT]he</w:t>
      </w:r>
    </w:p>
    <w:p w14:paraId="7F854A79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ahe bhe che Ahe Bhe Che 3he #he @he</w:t>
      </w:r>
    </w:p>
    <w:p w14:paraId="3786FB52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the The</w:t>
      </w:r>
    </w:p>
    <w:p w14:paraId="506439E7" w14:textId="77777777" w:rsidR="00CB654B" w:rsidRDefault="00CB654B" w:rsidP="00CB654B"/>
    <w:p w14:paraId="300E26D7" w14:textId="77777777" w:rsidR="00CB654B" w:rsidRDefault="00CB654B" w:rsidP="00CB654B"/>
    <w:p w14:paraId="29F4CA5E" w14:textId="7765EC19" w:rsidR="00CB654B" w:rsidRDefault="00CB654B" w:rsidP="00CB654B">
      <w:r>
        <w:rPr>
          <w:rFonts w:hint="eastAsia"/>
        </w:rPr>
        <w:t>예2</w:t>
      </w:r>
      <w:r>
        <w:t xml:space="preserve">) </w:t>
      </w:r>
      <w:r w:rsidRPr="006E3232">
        <w:rPr>
          <w:b/>
        </w:rPr>
        <w:t>[^0-</w:t>
      </w:r>
      <w:r w:rsidR="005A47E2">
        <w:rPr>
          <w:b/>
        </w:rPr>
        <w:t>5</w:t>
      </w:r>
      <w:r w:rsidRPr="006E3232">
        <w:rPr>
          <w:b/>
        </w:rPr>
        <w:t>][A-F]</w:t>
      </w:r>
    </w:p>
    <w:p w14:paraId="2F043DD5" w14:textId="77777777" w:rsidR="00CB654B" w:rsidRDefault="00CB654B" w:rsidP="00CB654B">
      <w:r w:rsidRPr="006E3232">
        <w:rPr>
          <w:b/>
        </w:rPr>
        <w:t>[^0-5][A-F]</w:t>
      </w:r>
      <w:r>
        <w:rPr>
          <w:rFonts w:hint="eastAsia"/>
        </w:rPr>
        <w:t xml:space="preserve"> 정규식은 </w:t>
      </w:r>
      <w:r w:rsidRPr="006E3232">
        <w:rPr>
          <w:rFonts w:hint="eastAsia"/>
          <w:b/>
        </w:rPr>
        <w:t>[</w:t>
      </w:r>
      <w:r w:rsidRPr="006E3232">
        <w:rPr>
          <w:b/>
        </w:rPr>
        <w:t>^012345][ABCDEF]</w:t>
      </w:r>
      <w:r>
        <w:rPr>
          <w:rFonts w:hint="eastAsia"/>
        </w:rPr>
        <w:t xml:space="preserve"> 정규식과 동일하다.</w:t>
      </w:r>
    </w:p>
    <w:p w14:paraId="50C4EB5F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6A 7B 8A 9F AC aB bF</w:t>
      </w:r>
    </w:p>
    <w:p w14:paraId="2D8670EE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0</w:t>
      </w:r>
      <w:r>
        <w:rPr>
          <w:rFonts w:hint="eastAsia"/>
        </w:rPr>
        <w:t xml:space="preserve">A </w:t>
      </w:r>
      <w:r>
        <w:t>1B 2C 5F af bH 6Z</w:t>
      </w:r>
    </w:p>
    <w:p w14:paraId="19A73700" w14:textId="77777777" w:rsidR="00CB654B" w:rsidRDefault="00CB654B" w:rsidP="00CB654B"/>
    <w:p w14:paraId="3EF5BAFD" w14:textId="77777777" w:rsidR="00CB654B" w:rsidRDefault="00CB654B" w:rsidP="00CB654B"/>
    <w:p w14:paraId="74135A64" w14:textId="77777777" w:rsidR="00CB654B" w:rsidRDefault="00CB654B" w:rsidP="00CB654B">
      <w:pPr>
        <w:pStyle w:val="Heading2"/>
        <w:jc w:val="left"/>
      </w:pPr>
      <w:bookmarkStart w:id="30" w:name="_Toc468357423"/>
      <w:bookmarkStart w:id="31" w:name="_Toc36577923"/>
      <w:r>
        <w:rPr>
          <w:rFonts w:hint="eastAsia"/>
        </w:rPr>
        <w:t>? 특수 문자</w:t>
      </w:r>
      <w:bookmarkEnd w:id="30"/>
      <w:bookmarkEnd w:id="31"/>
    </w:p>
    <w:p w14:paraId="257FB068" w14:textId="77777777" w:rsidR="00CB654B" w:rsidRDefault="00CB654B" w:rsidP="00CB654B">
      <w:r>
        <w:t>?</w:t>
      </w:r>
      <w:r>
        <w:rPr>
          <w:rFonts w:hint="eastAsia"/>
        </w:rPr>
        <w:t xml:space="preserve"> 특수 문자 바로 앞의 정규식과 일치하는 문자 </w:t>
      </w:r>
      <w:r>
        <w:t xml:space="preserve">0 </w:t>
      </w:r>
      <w:r>
        <w:rPr>
          <w:rFonts w:hint="eastAsia"/>
        </w:rPr>
        <w:t xml:space="preserve">~ </w:t>
      </w:r>
      <w:r>
        <w:t xml:space="preserve">1 </w:t>
      </w:r>
      <w:r>
        <w:rPr>
          <w:rFonts w:hint="eastAsia"/>
        </w:rPr>
        <w:t>개 있는지 비교한다.</w:t>
      </w:r>
    </w:p>
    <w:p w14:paraId="2E9F45D9" w14:textId="77777777" w:rsidR="00CB654B" w:rsidRDefault="00CB654B" w:rsidP="00CB654B"/>
    <w:p w14:paraId="2F4754EC" w14:textId="77777777" w:rsidR="00CB654B" w:rsidRDefault="00CB654B" w:rsidP="00CB654B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AB?C</w:t>
      </w:r>
    </w:p>
    <w:p w14:paraId="5E91B953" w14:textId="77777777" w:rsidR="00CB654B" w:rsidRDefault="00CB654B" w:rsidP="00CB654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177F8BF5" w14:textId="77777777" w:rsidR="00CB654B" w:rsidRDefault="00CB654B" w:rsidP="00CB654B">
      <w:r>
        <w:t xml:space="preserve">B? </w:t>
      </w:r>
      <w:r>
        <w:rPr>
          <w:rFonts w:hint="eastAsia"/>
        </w:rPr>
        <w:t xml:space="preserve">부분은 </w:t>
      </w:r>
      <w:r>
        <w:t xml:space="preserve">B </w:t>
      </w:r>
      <w:r>
        <w:rPr>
          <w:rFonts w:hint="eastAsia"/>
        </w:rPr>
        <w:t xml:space="preserve">문자가 </w:t>
      </w:r>
      <w:r>
        <w:t xml:space="preserve">0 ~ 1 </w:t>
      </w:r>
      <w:r>
        <w:rPr>
          <w:rFonts w:hint="eastAsia"/>
        </w:rPr>
        <w:t>개만 있는지 비교한다.</w:t>
      </w:r>
    </w:p>
    <w:p w14:paraId="1328F193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AC  ABC</w:t>
      </w:r>
    </w:p>
    <w:p w14:paraId="24C85764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ABBC ADC BBC</w:t>
      </w:r>
    </w:p>
    <w:p w14:paraId="34CD59A4" w14:textId="77777777" w:rsidR="00CB654B" w:rsidRDefault="00CB654B" w:rsidP="00CB654B"/>
    <w:p w14:paraId="44F4B8E7" w14:textId="77777777" w:rsidR="00CB654B" w:rsidRDefault="00CB654B" w:rsidP="00CB654B">
      <w:r>
        <w:rPr>
          <w:rFonts w:hint="eastAsia"/>
        </w:rPr>
        <w:t>예2</w:t>
      </w:r>
      <w:r>
        <w:t xml:space="preserve">) </w:t>
      </w:r>
      <w:r w:rsidRPr="006E3232">
        <w:rPr>
          <w:b/>
        </w:rPr>
        <w:t>A[d-f]?C</w:t>
      </w:r>
    </w:p>
    <w:p w14:paraId="7B6644F7" w14:textId="77777777" w:rsidR="00CB654B" w:rsidRDefault="00CB654B" w:rsidP="00CB654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1D70A9C6" w14:textId="77777777" w:rsidR="00CB654B" w:rsidRPr="00A01128" w:rsidRDefault="00CB654B" w:rsidP="00CB654B">
      <w:r>
        <w:t>[d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 xml:space="preserve">]? 부분은 </w:t>
      </w:r>
      <w:r>
        <w:t xml:space="preserve">[d-f] </w:t>
      </w:r>
      <w:r>
        <w:rPr>
          <w:rFonts w:hint="eastAsia"/>
        </w:rPr>
        <w:t xml:space="preserve">정규식과 일치하는 문자가 </w:t>
      </w:r>
      <w:r>
        <w:t xml:space="preserve">0 ~ 1 </w:t>
      </w:r>
      <w:r>
        <w:rPr>
          <w:rFonts w:hint="eastAsia"/>
        </w:rPr>
        <w:t>개만 있는지 비교한다.</w:t>
      </w:r>
    </w:p>
    <w:p w14:paraId="062DD618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AC AdC AeC AfC</w:t>
      </w:r>
    </w:p>
    <w:p w14:paraId="277AFCEF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AddC AEC </w:t>
      </w:r>
    </w:p>
    <w:p w14:paraId="344628BA" w14:textId="77777777" w:rsidR="00CB654B" w:rsidRDefault="00CB654B" w:rsidP="00CB654B"/>
    <w:p w14:paraId="0295417D" w14:textId="77777777" w:rsidR="00CB654B" w:rsidRDefault="00CB654B" w:rsidP="00CB654B"/>
    <w:p w14:paraId="32FE0AB0" w14:textId="77777777" w:rsidR="00CB654B" w:rsidRDefault="00CB654B" w:rsidP="00CB654B">
      <w:pPr>
        <w:pStyle w:val="Heading2"/>
        <w:jc w:val="left"/>
      </w:pPr>
      <w:bookmarkStart w:id="32" w:name="_Toc468357424"/>
      <w:bookmarkStart w:id="33" w:name="_Toc36577924"/>
      <w:r>
        <w:rPr>
          <w:rFonts w:hint="eastAsia"/>
        </w:rPr>
        <w:t>* 특수 문자</w:t>
      </w:r>
      <w:bookmarkEnd w:id="32"/>
      <w:bookmarkEnd w:id="33"/>
    </w:p>
    <w:p w14:paraId="56ECD735" w14:textId="77777777" w:rsidR="00CB654B" w:rsidRDefault="00CB654B" w:rsidP="00CB654B">
      <w:r>
        <w:t>*</w:t>
      </w:r>
      <w:r>
        <w:rPr>
          <w:rFonts w:hint="eastAsia"/>
        </w:rPr>
        <w:t xml:space="preserve"> 특수 문자 바로 앞의 정규식과 일치하는 문자 </w:t>
      </w:r>
      <w:r>
        <w:t xml:space="preserve">0 </w:t>
      </w:r>
      <w:r>
        <w:rPr>
          <w:rFonts w:hint="eastAsia"/>
        </w:rPr>
        <w:t>~ 여러</w:t>
      </w:r>
      <w:r>
        <w:t xml:space="preserve"> </w:t>
      </w:r>
      <w:r>
        <w:rPr>
          <w:rFonts w:hint="eastAsia"/>
        </w:rPr>
        <w:t>개 있는지 비교한다.</w:t>
      </w:r>
    </w:p>
    <w:p w14:paraId="5708F1DB" w14:textId="77777777" w:rsidR="00CB654B" w:rsidRPr="00A01128" w:rsidRDefault="00CB654B" w:rsidP="00CB654B"/>
    <w:p w14:paraId="0D334417" w14:textId="77777777" w:rsidR="00CB654B" w:rsidRDefault="00CB654B" w:rsidP="00CB654B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AB*C</w:t>
      </w:r>
    </w:p>
    <w:p w14:paraId="02C7DE8E" w14:textId="77777777" w:rsidR="00CB654B" w:rsidRDefault="00CB654B" w:rsidP="00CB654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48B1A9E7" w14:textId="77777777" w:rsidR="00CB654B" w:rsidRDefault="00CB654B" w:rsidP="00CB654B">
      <w:r>
        <w:t xml:space="preserve">B* </w:t>
      </w:r>
      <w:r>
        <w:rPr>
          <w:rFonts w:hint="eastAsia"/>
        </w:rPr>
        <w:t xml:space="preserve">부분은 </w:t>
      </w:r>
      <w:r>
        <w:t xml:space="preserve">B </w:t>
      </w:r>
      <w:r>
        <w:rPr>
          <w:rFonts w:hint="eastAsia"/>
        </w:rPr>
        <w:t xml:space="preserve">문자가 </w:t>
      </w:r>
      <w:r>
        <w:t xml:space="preserve">0 ~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개 있는지 비교한다.</w:t>
      </w:r>
    </w:p>
    <w:p w14:paraId="62CFE539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AC  ABC ABBC ABBBC ABBBBC</w:t>
      </w:r>
    </w:p>
    <w:p w14:paraId="5C99B889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ACC ADC BBC</w:t>
      </w:r>
    </w:p>
    <w:p w14:paraId="10495124" w14:textId="77777777" w:rsidR="00CB654B" w:rsidRPr="00A01128" w:rsidRDefault="00CB654B" w:rsidP="00CB654B"/>
    <w:p w14:paraId="67BA7EBC" w14:textId="77777777" w:rsidR="00CB654B" w:rsidRDefault="00CB654B" w:rsidP="00CB654B">
      <w:r>
        <w:rPr>
          <w:rFonts w:hint="eastAsia"/>
        </w:rPr>
        <w:t>예2</w:t>
      </w:r>
      <w:r>
        <w:t xml:space="preserve">) </w:t>
      </w:r>
      <w:r w:rsidRPr="006E3232">
        <w:rPr>
          <w:b/>
        </w:rPr>
        <w:t>A[d-f]*C</w:t>
      </w:r>
    </w:p>
    <w:p w14:paraId="789CD606" w14:textId="77777777" w:rsidR="00CB654B" w:rsidRDefault="00CB654B" w:rsidP="00CB654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33CB9B51" w14:textId="77777777" w:rsidR="00CB654B" w:rsidRPr="00A01128" w:rsidRDefault="00CB654B" w:rsidP="00CB654B">
      <w:r>
        <w:t>[d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>]</w:t>
      </w:r>
      <w:r>
        <w:t>*</w:t>
      </w:r>
      <w:r>
        <w:rPr>
          <w:rFonts w:hint="eastAsia"/>
        </w:rPr>
        <w:t xml:space="preserve"> 부분은 </w:t>
      </w:r>
      <w:r>
        <w:t xml:space="preserve">[d-f] </w:t>
      </w:r>
      <w:r>
        <w:rPr>
          <w:rFonts w:hint="eastAsia"/>
        </w:rPr>
        <w:t xml:space="preserve">정규식과 일치하는 문자가 </w:t>
      </w:r>
      <w:r>
        <w:t xml:space="preserve">0 ~ </w:t>
      </w:r>
      <w:r>
        <w:rPr>
          <w:rFonts w:hint="eastAsia"/>
        </w:rPr>
        <w:t>여러 개 있는지 비교한다.</w:t>
      </w:r>
    </w:p>
    <w:p w14:paraId="25124513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AC AdC AfeC AdeeC</w:t>
      </w:r>
    </w:p>
    <w:p w14:paraId="48F0AACA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Ad</w:t>
      </w:r>
      <w:r>
        <w:rPr>
          <w:rFonts w:hint="eastAsia"/>
        </w:rPr>
        <w:t>g</w:t>
      </w:r>
      <w:r>
        <w:t xml:space="preserve">C AbeC AEC </w:t>
      </w:r>
    </w:p>
    <w:p w14:paraId="53D4ECC3" w14:textId="77777777" w:rsidR="00CB654B" w:rsidRDefault="00CB654B" w:rsidP="00CB654B">
      <w:pPr>
        <w:pStyle w:val="Heading2"/>
        <w:jc w:val="left"/>
      </w:pPr>
      <w:bookmarkStart w:id="34" w:name="_Toc468357425"/>
      <w:bookmarkStart w:id="35" w:name="_Toc36577925"/>
      <w:r>
        <w:lastRenderedPageBreak/>
        <w:t>+</w:t>
      </w:r>
      <w:r>
        <w:rPr>
          <w:rFonts w:hint="eastAsia"/>
        </w:rPr>
        <w:t xml:space="preserve"> 특수 문자</w:t>
      </w:r>
      <w:bookmarkEnd w:id="34"/>
      <w:bookmarkEnd w:id="35"/>
    </w:p>
    <w:p w14:paraId="2A8BC577" w14:textId="77777777" w:rsidR="00CB654B" w:rsidRDefault="00CB654B" w:rsidP="00CB654B">
      <w:r>
        <w:t>+</w:t>
      </w:r>
      <w:r>
        <w:rPr>
          <w:rFonts w:hint="eastAsia"/>
        </w:rPr>
        <w:t xml:space="preserve"> 특수 문자 바로 앞의 정규식과 일치하는 문자 </w:t>
      </w:r>
      <w:r>
        <w:t xml:space="preserve">1 </w:t>
      </w:r>
      <w:r>
        <w:rPr>
          <w:rFonts w:hint="eastAsia"/>
        </w:rPr>
        <w:t>~ 여러</w:t>
      </w:r>
      <w:r>
        <w:t xml:space="preserve"> </w:t>
      </w:r>
      <w:r>
        <w:rPr>
          <w:rFonts w:hint="eastAsia"/>
        </w:rPr>
        <w:t>개 있는지 비교한다.</w:t>
      </w:r>
    </w:p>
    <w:p w14:paraId="4F232ACA" w14:textId="77777777" w:rsidR="00CB654B" w:rsidRPr="00A01128" w:rsidRDefault="00CB654B" w:rsidP="00CB654B"/>
    <w:p w14:paraId="132D68F1" w14:textId="77777777" w:rsidR="00CB654B" w:rsidRDefault="00CB654B" w:rsidP="00CB654B">
      <w:r>
        <w:rPr>
          <w:rFonts w:hint="eastAsia"/>
        </w:rPr>
        <w:t>예1</w:t>
      </w:r>
      <w:r>
        <w:t>) AB+C</w:t>
      </w:r>
    </w:p>
    <w:p w14:paraId="501FAC0F" w14:textId="77777777" w:rsidR="00CB654B" w:rsidRDefault="00CB654B" w:rsidP="00CB654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6A18925D" w14:textId="77777777" w:rsidR="00CB654B" w:rsidRDefault="00CB654B" w:rsidP="00CB654B">
      <w:r>
        <w:t xml:space="preserve">B+ </w:t>
      </w:r>
      <w:r>
        <w:rPr>
          <w:rFonts w:hint="eastAsia"/>
        </w:rPr>
        <w:t xml:space="preserve">부분은 </w:t>
      </w:r>
      <w:r>
        <w:t xml:space="preserve">B </w:t>
      </w:r>
      <w:r>
        <w:rPr>
          <w:rFonts w:hint="eastAsia"/>
        </w:rPr>
        <w:t xml:space="preserve">문자가 </w:t>
      </w:r>
      <w:r>
        <w:t xml:space="preserve">1 ~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개 있는지 비교한다.</w:t>
      </w:r>
    </w:p>
    <w:p w14:paraId="4BB3EE99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ABC ABBC ABBBC ABBBBC</w:t>
      </w:r>
    </w:p>
    <w:p w14:paraId="50D5443D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AC CC ADC BBC</w:t>
      </w:r>
    </w:p>
    <w:p w14:paraId="20A7BE24" w14:textId="77777777" w:rsidR="00CB654B" w:rsidRPr="00A01128" w:rsidRDefault="00CB654B" w:rsidP="00CB654B"/>
    <w:p w14:paraId="5E3626B8" w14:textId="77777777" w:rsidR="00CB654B" w:rsidRDefault="00CB654B" w:rsidP="00CB654B">
      <w:r>
        <w:rPr>
          <w:rFonts w:hint="eastAsia"/>
        </w:rPr>
        <w:t>예2</w:t>
      </w:r>
      <w:r>
        <w:t>) A[d-f]+C</w:t>
      </w:r>
    </w:p>
    <w:p w14:paraId="5E785129" w14:textId="77777777" w:rsidR="00CB654B" w:rsidRDefault="00CB654B" w:rsidP="00CB654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48CE7673" w14:textId="77777777" w:rsidR="00CB654B" w:rsidRPr="00A01128" w:rsidRDefault="00CB654B" w:rsidP="00CB654B">
      <w:r>
        <w:t>[d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 xml:space="preserve">]+ 부분은 </w:t>
      </w:r>
      <w:r>
        <w:t xml:space="preserve">[d-f] </w:t>
      </w:r>
      <w:r>
        <w:rPr>
          <w:rFonts w:hint="eastAsia"/>
        </w:rPr>
        <w:t xml:space="preserve">정규식과 일치하는 문자가 </w:t>
      </w:r>
      <w:r>
        <w:t xml:space="preserve">1 ~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개 있는지 비교한다.</w:t>
      </w:r>
    </w:p>
    <w:p w14:paraId="33A2EA7A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AdC AeC AfC AdefC AeeffC</w:t>
      </w:r>
    </w:p>
    <w:p w14:paraId="0C0A15DA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</w:t>
      </w:r>
      <w:r>
        <w:rPr>
          <w:rFonts w:hint="eastAsia"/>
        </w:rPr>
        <w:t xml:space="preserve">AC </w:t>
      </w:r>
      <w:r>
        <w:t>AEC  ADEC A3378C</w:t>
      </w:r>
    </w:p>
    <w:p w14:paraId="79F50344" w14:textId="77777777" w:rsidR="00CB654B" w:rsidRDefault="00CB654B" w:rsidP="00CB654B"/>
    <w:p w14:paraId="478B34F3" w14:textId="77777777" w:rsidR="00CB654B" w:rsidRDefault="00CB654B" w:rsidP="00CB654B"/>
    <w:p w14:paraId="427B21D3" w14:textId="77777777" w:rsidR="00CB654B" w:rsidRDefault="00CB654B" w:rsidP="00CB654B">
      <w:pPr>
        <w:pStyle w:val="Heading2"/>
        <w:jc w:val="left"/>
      </w:pPr>
      <w:bookmarkStart w:id="36" w:name="_Toc468357426"/>
      <w:bookmarkStart w:id="37" w:name="_Toc36577926"/>
      <w:r>
        <w:rPr>
          <w:rFonts w:hint="eastAsia"/>
        </w:rPr>
        <w:t>^ 특수 문자</w:t>
      </w:r>
      <w:bookmarkEnd w:id="36"/>
      <w:bookmarkEnd w:id="37"/>
    </w:p>
    <w:p w14:paraId="08CD6370" w14:textId="77777777" w:rsidR="00CB654B" w:rsidRDefault="00CB654B" w:rsidP="00CB654B">
      <w:r>
        <w:t xml:space="preserve">^ </w:t>
      </w:r>
      <w:r>
        <w:rPr>
          <w:rFonts w:hint="eastAsia"/>
        </w:rPr>
        <w:t>특수 문자는 줄바꿈 문자로 구분되는 각 줄의 선두 부분에서 있는 문자열인지 검사한다.</w:t>
      </w:r>
    </w:p>
    <w:p w14:paraId="4A6C739D" w14:textId="77777777" w:rsidR="00CB654B" w:rsidRPr="00AC37B2" w:rsidRDefault="00CB654B" w:rsidP="00CB654B"/>
    <w:p w14:paraId="3D9C2327" w14:textId="77777777" w:rsidR="00CB654B" w:rsidRDefault="00CB654B" w:rsidP="00CB654B">
      <w:r>
        <w:rPr>
          <w:rFonts w:hint="eastAsia"/>
        </w:rPr>
        <w:t>예1</w:t>
      </w:r>
      <w:r>
        <w:t>) ^123</w:t>
      </w:r>
    </w:p>
    <w:p w14:paraId="29FD7632" w14:textId="77777777" w:rsidR="00CB654B" w:rsidRDefault="00CB654B" w:rsidP="00CB654B">
      <w:r>
        <w:rPr>
          <w:rFonts w:hint="eastAsia"/>
        </w:rPr>
        <w:t xml:space="preserve">줄의 선두 부분에 있는 </w:t>
      </w:r>
      <w:r>
        <w:t xml:space="preserve">123 </w:t>
      </w:r>
      <w:r>
        <w:rPr>
          <w:rFonts w:hint="eastAsia"/>
        </w:rPr>
        <w:t>문자열과 일치한다.</w:t>
      </w:r>
    </w:p>
    <w:p w14:paraId="7BAC2CA2" w14:textId="77777777" w:rsidR="00CB654B" w:rsidRDefault="00CB654B" w:rsidP="00CB654B">
      <w:r>
        <w:rPr>
          <w:rFonts w:hint="eastAsia"/>
        </w:rPr>
        <w:t>줄의 선두가 아니면 일치하지 않는다.</w:t>
      </w:r>
    </w:p>
    <w:p w14:paraId="17394634" w14:textId="77777777" w:rsidR="00CB654B" w:rsidRDefault="00CB654B" w:rsidP="00CB654B"/>
    <w:p w14:paraId="0B46FC68" w14:textId="77777777" w:rsidR="00CB654B" w:rsidRPr="00A01128" w:rsidRDefault="00CB654B" w:rsidP="00CB654B"/>
    <w:p w14:paraId="3D4DC825" w14:textId="77777777" w:rsidR="00CB654B" w:rsidRDefault="00CB654B" w:rsidP="00CB654B"/>
    <w:p w14:paraId="6C040D47" w14:textId="77777777" w:rsidR="00CB654B" w:rsidRDefault="00CB654B" w:rsidP="00CB654B">
      <w:pPr>
        <w:pStyle w:val="Heading2"/>
        <w:jc w:val="left"/>
      </w:pPr>
      <w:bookmarkStart w:id="38" w:name="_Toc468357427"/>
      <w:bookmarkStart w:id="39" w:name="_Toc36577927"/>
      <w:r>
        <w:t>$</w:t>
      </w:r>
      <w:r>
        <w:rPr>
          <w:rFonts w:hint="eastAsia"/>
        </w:rPr>
        <w:t xml:space="preserve"> 특수 문자</w:t>
      </w:r>
      <w:bookmarkEnd w:id="38"/>
      <w:bookmarkEnd w:id="39"/>
    </w:p>
    <w:p w14:paraId="727E54D3" w14:textId="77777777" w:rsidR="00CB654B" w:rsidRDefault="00CB654B" w:rsidP="00CB654B">
      <w:r>
        <w:t xml:space="preserve">$ </w:t>
      </w:r>
      <w:r>
        <w:rPr>
          <w:rFonts w:hint="eastAsia"/>
        </w:rPr>
        <w:t>특수 문자는 줄바꿈 문자로 구분되는 각 줄의 끝 부분에서 있는 문자열인지 검사한다.</w:t>
      </w:r>
    </w:p>
    <w:p w14:paraId="7389228D" w14:textId="77777777" w:rsidR="00CB654B" w:rsidRPr="00AC37B2" w:rsidRDefault="00CB654B" w:rsidP="00CB654B"/>
    <w:p w14:paraId="6EFF7DD2" w14:textId="77777777" w:rsidR="00CB654B" w:rsidRDefault="00CB654B" w:rsidP="00CB654B">
      <w:r>
        <w:rPr>
          <w:rFonts w:hint="eastAsia"/>
        </w:rPr>
        <w:t>예1</w:t>
      </w:r>
      <w:r>
        <w:t>) abc$</w:t>
      </w:r>
    </w:p>
    <w:p w14:paraId="5A8AD234" w14:textId="77777777" w:rsidR="00CB654B" w:rsidRDefault="00CB654B" w:rsidP="00CB654B">
      <w:r>
        <w:rPr>
          <w:rFonts w:hint="eastAsia"/>
        </w:rPr>
        <w:t xml:space="preserve">줄의 끝 부분에 있는 </w:t>
      </w:r>
      <w:r>
        <w:t xml:space="preserve">abc </w:t>
      </w:r>
      <w:r>
        <w:rPr>
          <w:rFonts w:hint="eastAsia"/>
        </w:rPr>
        <w:t>문자열과 일치한다.</w:t>
      </w:r>
    </w:p>
    <w:p w14:paraId="1AAF0AE8" w14:textId="77777777" w:rsidR="00CB654B" w:rsidRDefault="00CB654B" w:rsidP="00CB654B">
      <w:r>
        <w:rPr>
          <w:rFonts w:hint="eastAsia"/>
        </w:rPr>
        <w:t>줄의 끝 부분이 아니면 일치하지 않는다.</w:t>
      </w:r>
    </w:p>
    <w:p w14:paraId="48421CFB" w14:textId="77777777" w:rsidR="00CB654B" w:rsidRDefault="00CB654B" w:rsidP="00CB654B"/>
    <w:p w14:paraId="2B5E9397" w14:textId="77777777" w:rsidR="00CB654B" w:rsidRDefault="00CB654B" w:rsidP="00CB654B"/>
    <w:p w14:paraId="6650C97E" w14:textId="77777777" w:rsidR="00CB654B" w:rsidRDefault="00CB654B" w:rsidP="00CB654B">
      <w:pPr>
        <w:pStyle w:val="Heading2"/>
        <w:jc w:val="left"/>
      </w:pPr>
      <w:bookmarkStart w:id="40" w:name="_Toc468357428"/>
      <w:bookmarkStart w:id="41" w:name="_Toc36577928"/>
      <w:r>
        <w:rPr>
          <w:rFonts w:hint="eastAsia"/>
        </w:rPr>
        <w:t>{</w:t>
      </w:r>
      <w:r w:rsidRPr="00AC37B2">
        <w:rPr>
          <w:i/>
        </w:rPr>
        <w:t>n</w:t>
      </w:r>
      <w:r>
        <w:rPr>
          <w:rFonts w:hint="eastAsia"/>
        </w:rPr>
        <w:t>} 특수 문자</w:t>
      </w:r>
      <w:bookmarkEnd w:id="40"/>
      <w:bookmarkEnd w:id="41"/>
    </w:p>
    <w:p w14:paraId="444EC51C" w14:textId="77777777" w:rsidR="00CB654B" w:rsidRDefault="00CB654B" w:rsidP="00CB654B">
      <w:r>
        <w:rPr>
          <w:rFonts w:hint="eastAsia"/>
        </w:rPr>
        <w:t xml:space="preserve">{ } 괄호 안에는 숫자가 </w:t>
      </w:r>
      <w:r>
        <w:t>1</w:t>
      </w:r>
      <w:r>
        <w:rPr>
          <w:rFonts w:hint="eastAsia"/>
        </w:rPr>
        <w:t xml:space="preserve"> 개 들어 있어야 한다.</w:t>
      </w:r>
    </w:p>
    <w:p w14:paraId="1CEC90F3" w14:textId="77777777" w:rsidR="00CB654B" w:rsidRDefault="00CB654B" w:rsidP="00CB654B">
      <w:r>
        <w:t xml:space="preserve">{ } </w:t>
      </w:r>
      <w:r>
        <w:rPr>
          <w:rFonts w:hint="eastAsia"/>
        </w:rPr>
        <w:t>괄호 바로 앞의 정규식과 일치하는 문자가 반복되는 수가,</w:t>
      </w:r>
      <w:r>
        <w:t xml:space="preserve"> { } </w:t>
      </w:r>
      <w:r>
        <w:rPr>
          <w:rFonts w:hint="eastAsia"/>
        </w:rPr>
        <w:t>괄호 안의 숫자와 일치해야 한다.</w:t>
      </w:r>
    </w:p>
    <w:p w14:paraId="3A818295" w14:textId="77777777" w:rsidR="00CB654B" w:rsidRDefault="00CB654B" w:rsidP="00CB654B"/>
    <w:p w14:paraId="157B72D6" w14:textId="77777777" w:rsidR="00CB654B" w:rsidRDefault="00CB654B" w:rsidP="00CB654B">
      <w:r>
        <w:rPr>
          <w:rFonts w:hint="eastAsia"/>
        </w:rPr>
        <w:t>예1</w:t>
      </w:r>
      <w:r>
        <w:t>) AB{3}C</w:t>
      </w:r>
    </w:p>
    <w:p w14:paraId="3BF13404" w14:textId="77777777" w:rsidR="00CB654B" w:rsidRDefault="00CB654B" w:rsidP="00CB654B">
      <w:r>
        <w:rPr>
          <w:rFonts w:hint="eastAsia"/>
        </w:rPr>
        <w:t xml:space="preserve">일치하는 문자열:  </w:t>
      </w:r>
      <w:r>
        <w:t>ABBBC</w:t>
      </w:r>
    </w:p>
    <w:p w14:paraId="2F6540BD" w14:textId="77777777" w:rsidR="00CB654B" w:rsidRDefault="00CB654B" w:rsidP="00CB654B"/>
    <w:p w14:paraId="5A7170D8" w14:textId="77777777" w:rsidR="00CB654B" w:rsidRDefault="00CB654B" w:rsidP="00CB654B">
      <w:r>
        <w:rPr>
          <w:rFonts w:hint="eastAsia"/>
        </w:rPr>
        <w:t>예2</w:t>
      </w:r>
      <w:r>
        <w:t>) A[0-3]{4}C</w:t>
      </w:r>
    </w:p>
    <w:p w14:paraId="4D02F4AC" w14:textId="77777777" w:rsidR="00CB654B" w:rsidRDefault="00CB654B" w:rsidP="00CB654B">
      <w:r>
        <w:rPr>
          <w:rFonts w:hint="eastAsia"/>
        </w:rPr>
        <w:t>일치하는 문자열:</w:t>
      </w:r>
      <w:r>
        <w:t xml:space="preserve"> A0000C A0123C A0023C A1320C A3211C</w:t>
      </w:r>
    </w:p>
    <w:p w14:paraId="05713B09" w14:textId="77777777" w:rsidR="00CB654B" w:rsidRDefault="00CB654B" w:rsidP="00CB654B"/>
    <w:p w14:paraId="63F285DC" w14:textId="77777777" w:rsidR="00CB654B" w:rsidRDefault="00CB654B" w:rsidP="00CB654B"/>
    <w:p w14:paraId="6A062E99" w14:textId="77777777" w:rsidR="00CB654B" w:rsidRDefault="00CB654B" w:rsidP="00CB654B">
      <w:pPr>
        <w:pStyle w:val="Heading2"/>
        <w:jc w:val="left"/>
      </w:pPr>
      <w:bookmarkStart w:id="42" w:name="_Toc468357429"/>
      <w:bookmarkStart w:id="43" w:name="_Toc36577929"/>
      <w:r>
        <w:rPr>
          <w:rFonts w:hint="eastAsia"/>
        </w:rPr>
        <w:t>{</w:t>
      </w:r>
      <w:r w:rsidRPr="00AC37B2">
        <w:rPr>
          <w:i/>
        </w:rPr>
        <w:t>n</w:t>
      </w:r>
      <w:r>
        <w:rPr>
          <w:i/>
        </w:rPr>
        <w:t>,m</w:t>
      </w:r>
      <w:r>
        <w:rPr>
          <w:rFonts w:hint="eastAsia"/>
        </w:rPr>
        <w:t>} 특수 문자</w:t>
      </w:r>
      <w:bookmarkEnd w:id="42"/>
      <w:bookmarkEnd w:id="43"/>
    </w:p>
    <w:p w14:paraId="0A369015" w14:textId="77777777" w:rsidR="00CB654B" w:rsidRDefault="00CB654B" w:rsidP="00CB654B">
      <w:r>
        <w:rPr>
          <w:rFonts w:hint="eastAsia"/>
        </w:rPr>
        <w:t xml:space="preserve">{ } 괄호 안에는 숫자가 </w:t>
      </w:r>
      <w:r>
        <w:t>2</w:t>
      </w:r>
      <w:r>
        <w:rPr>
          <w:rFonts w:hint="eastAsia"/>
        </w:rPr>
        <w:t xml:space="preserve"> 개 들어 있어야 한다.</w:t>
      </w:r>
    </w:p>
    <w:p w14:paraId="6A4229B4" w14:textId="77777777" w:rsidR="00CB654B" w:rsidRDefault="00CB654B" w:rsidP="00CB654B">
      <w:r>
        <w:t xml:space="preserve">{ } </w:t>
      </w:r>
      <w:r>
        <w:rPr>
          <w:rFonts w:hint="eastAsia"/>
        </w:rPr>
        <w:t>괄호 바로 앞의 정규식과 일치하는 문자가 반복되는 수가,</w:t>
      </w:r>
      <w:r>
        <w:t xml:space="preserve"> n </w:t>
      </w:r>
      <w:r>
        <w:rPr>
          <w:rFonts w:hint="eastAsia"/>
        </w:rPr>
        <w:t xml:space="preserve">보다 크거나 같고 </w:t>
      </w:r>
      <w:r>
        <w:t xml:space="preserve">m </w:t>
      </w:r>
      <w:r>
        <w:rPr>
          <w:rFonts w:hint="eastAsia"/>
        </w:rPr>
        <w:t>보다 작거나 같아야 한다.</w:t>
      </w:r>
    </w:p>
    <w:p w14:paraId="0746C173" w14:textId="77777777" w:rsidR="00CB654B" w:rsidRDefault="00CB654B" w:rsidP="00CB654B"/>
    <w:p w14:paraId="40781133" w14:textId="77777777" w:rsidR="00CB654B" w:rsidRDefault="00CB654B" w:rsidP="00CB654B">
      <w:r>
        <w:rPr>
          <w:rFonts w:hint="eastAsia"/>
        </w:rPr>
        <w:t>예1</w:t>
      </w:r>
      <w:r>
        <w:t>) AB{2,3}C</w:t>
      </w:r>
    </w:p>
    <w:p w14:paraId="5938A2C0" w14:textId="77777777" w:rsidR="00CB654B" w:rsidRDefault="00CB654B" w:rsidP="00CB654B">
      <w:r>
        <w:rPr>
          <w:rFonts w:hint="eastAsia"/>
        </w:rPr>
        <w:t xml:space="preserve">일치하는 문자열:  ABBC </w:t>
      </w:r>
      <w:r>
        <w:t>ABBBC</w:t>
      </w:r>
    </w:p>
    <w:p w14:paraId="6CC875B1" w14:textId="77777777" w:rsidR="00CB654B" w:rsidRPr="00AC37B2" w:rsidRDefault="00CB654B" w:rsidP="00CB654B"/>
    <w:p w14:paraId="6157EE40" w14:textId="77777777" w:rsidR="00CB654B" w:rsidRDefault="00CB654B" w:rsidP="00CB654B">
      <w:r>
        <w:rPr>
          <w:rFonts w:hint="eastAsia"/>
        </w:rPr>
        <w:t>예2</w:t>
      </w:r>
      <w:r>
        <w:t>) A[0-3]{2,4}C</w:t>
      </w:r>
    </w:p>
    <w:p w14:paraId="055BFD46" w14:textId="77777777" w:rsidR="00CB654B" w:rsidRDefault="00CB654B" w:rsidP="00CB654B">
      <w:r>
        <w:rPr>
          <w:rFonts w:hint="eastAsia"/>
        </w:rPr>
        <w:t>일치하는 문자열:</w:t>
      </w:r>
      <w:r>
        <w:t xml:space="preserve"> A00C A013C A0023C A3211C</w:t>
      </w:r>
    </w:p>
    <w:p w14:paraId="351008BF" w14:textId="77777777" w:rsidR="00CB654B" w:rsidRPr="00AC37B2" w:rsidRDefault="00CB654B" w:rsidP="00CB654B"/>
    <w:p w14:paraId="432C6892" w14:textId="77777777" w:rsidR="00CB654B" w:rsidRDefault="00CB654B" w:rsidP="00CB654B"/>
    <w:p w14:paraId="19B47312" w14:textId="77777777" w:rsidR="00CB654B" w:rsidRDefault="00CB654B" w:rsidP="00CB654B"/>
    <w:p w14:paraId="3AAF3EB3" w14:textId="77777777" w:rsidR="00CB654B" w:rsidRDefault="00CB654B" w:rsidP="00CB654B">
      <w:pPr>
        <w:pStyle w:val="Heading2"/>
        <w:jc w:val="left"/>
      </w:pPr>
      <w:bookmarkStart w:id="44" w:name="_Toc468357430"/>
      <w:bookmarkStart w:id="45" w:name="_Toc36577930"/>
      <w:r>
        <w:rPr>
          <w:rFonts w:hint="eastAsia"/>
        </w:rPr>
        <w:lastRenderedPageBreak/>
        <w:t>( ) 특수 문자</w:t>
      </w:r>
      <w:bookmarkEnd w:id="44"/>
      <w:bookmarkEnd w:id="45"/>
    </w:p>
    <w:p w14:paraId="7005259A" w14:textId="77777777" w:rsidR="00CB654B" w:rsidRDefault="00CB654B" w:rsidP="00CB654B">
      <w:r>
        <w:rPr>
          <w:rFonts w:hint="eastAsia"/>
        </w:rPr>
        <w:t>( ) 괄호 안의 정규식을 묶는 역할을 한다.</w:t>
      </w:r>
    </w:p>
    <w:p w14:paraId="10807737" w14:textId="77777777" w:rsidR="00CB654B" w:rsidRDefault="00CB654B" w:rsidP="00CB654B"/>
    <w:p w14:paraId="2B6A2C9C" w14:textId="77777777" w:rsidR="00CB654B" w:rsidRDefault="00CB654B" w:rsidP="00CB654B">
      <w:r>
        <w:rPr>
          <w:rFonts w:hint="eastAsia"/>
        </w:rPr>
        <w:t xml:space="preserve">예1) </w:t>
      </w:r>
      <w:r>
        <w:t>A(BC)?D</w:t>
      </w:r>
    </w:p>
    <w:p w14:paraId="233E15EB" w14:textId="77777777" w:rsidR="00CB654B" w:rsidRDefault="00CB654B" w:rsidP="00CB654B">
      <w:r>
        <w:rPr>
          <w:rFonts w:hint="eastAsia"/>
        </w:rPr>
        <w:t xml:space="preserve">일치하는 문자열: </w:t>
      </w:r>
      <w:r>
        <w:t>AD ABCD</w:t>
      </w:r>
    </w:p>
    <w:p w14:paraId="1FDBA985" w14:textId="77777777" w:rsidR="00CB654B" w:rsidRDefault="00CB654B" w:rsidP="00CB654B"/>
    <w:p w14:paraId="4903224A" w14:textId="77777777" w:rsidR="00CB654B" w:rsidRDefault="00CB654B" w:rsidP="00CB654B">
      <w:r>
        <w:rPr>
          <w:rFonts w:hint="eastAsia"/>
        </w:rPr>
        <w:t>예2</w:t>
      </w:r>
      <w:r>
        <w:t>) A(BC){2,3}D</w:t>
      </w:r>
    </w:p>
    <w:p w14:paraId="18475BF5" w14:textId="77777777" w:rsidR="00CB654B" w:rsidRDefault="00CB654B" w:rsidP="00CB654B">
      <w:r>
        <w:rPr>
          <w:rFonts w:hint="eastAsia"/>
        </w:rPr>
        <w:t>일치하는 문자열:</w:t>
      </w:r>
      <w:r>
        <w:t xml:space="preserve"> ABCBCD ABCBCBCD</w:t>
      </w:r>
    </w:p>
    <w:p w14:paraId="049F8F23" w14:textId="77777777" w:rsidR="00CB654B" w:rsidRDefault="00CB654B" w:rsidP="00CB654B"/>
    <w:p w14:paraId="7842EFFA" w14:textId="77777777" w:rsidR="00CB654B" w:rsidRDefault="00CB654B" w:rsidP="00CB654B">
      <w:r>
        <w:rPr>
          <w:rFonts w:hint="eastAsia"/>
        </w:rPr>
        <w:t>예3</w:t>
      </w:r>
      <w:r>
        <w:t>) A([a-c][0-3]){2}D</w:t>
      </w:r>
    </w:p>
    <w:p w14:paraId="3AFD47DA" w14:textId="77777777" w:rsidR="00CB654B" w:rsidRDefault="00CB654B" w:rsidP="00CB654B">
      <w:r>
        <w:rPr>
          <w:rFonts w:hint="eastAsia"/>
        </w:rPr>
        <w:t xml:space="preserve">일치하는 문자열 </w:t>
      </w:r>
      <w:r>
        <w:t>Aa0b2D Ac2b0D Ab3c2D</w:t>
      </w:r>
    </w:p>
    <w:p w14:paraId="21BA3DC1" w14:textId="77777777" w:rsidR="00CB654B" w:rsidRDefault="00CB654B" w:rsidP="00CB654B">
      <w:r>
        <w:rPr>
          <w:rFonts w:hint="eastAsia"/>
        </w:rPr>
        <w:t xml:space="preserve">일치하지 않는 문자열 </w:t>
      </w:r>
      <w:r>
        <w:t>Aba20D</w:t>
      </w:r>
    </w:p>
    <w:p w14:paraId="00DFDA80" w14:textId="77777777" w:rsidR="00CB654B" w:rsidRDefault="00CB654B" w:rsidP="00CB654B"/>
    <w:p w14:paraId="26CE1B9F" w14:textId="77777777" w:rsidR="00CB654B" w:rsidRDefault="00CB654B" w:rsidP="00CB654B">
      <w:r>
        <w:rPr>
          <w:rFonts w:hint="eastAsia"/>
        </w:rPr>
        <w:t>예4</w:t>
      </w:r>
      <w:r>
        <w:t>) A(23)+D</w:t>
      </w:r>
    </w:p>
    <w:p w14:paraId="4C06624D" w14:textId="77777777" w:rsidR="00CB654B" w:rsidRDefault="00CB654B" w:rsidP="00CB654B">
      <w:r>
        <w:rPr>
          <w:rFonts w:hint="eastAsia"/>
        </w:rPr>
        <w:t>일치하는 문자열:</w:t>
      </w:r>
      <w:r>
        <w:t xml:space="preserve"> A23D A2323D A232323D</w:t>
      </w:r>
    </w:p>
    <w:p w14:paraId="2BF60A83" w14:textId="77777777" w:rsidR="00CB654B" w:rsidRDefault="00CB654B" w:rsidP="00CB654B"/>
    <w:p w14:paraId="18FE205B" w14:textId="77777777" w:rsidR="00CB654B" w:rsidRDefault="00CB654B" w:rsidP="00CB654B"/>
    <w:p w14:paraId="682BF196" w14:textId="77777777" w:rsidR="00CB654B" w:rsidRDefault="00CB654B" w:rsidP="00CB654B">
      <w:pPr>
        <w:pStyle w:val="Heading2"/>
        <w:jc w:val="left"/>
      </w:pPr>
      <w:bookmarkStart w:id="46" w:name="_Toc468357431"/>
      <w:bookmarkStart w:id="47" w:name="_Toc36577931"/>
      <w:r>
        <w:rPr>
          <w:rFonts w:hint="eastAsia"/>
        </w:rPr>
        <w:t>| 특수 문자</w:t>
      </w:r>
      <w:bookmarkEnd w:id="46"/>
      <w:bookmarkEnd w:id="47"/>
    </w:p>
    <w:p w14:paraId="78DFFFF9" w14:textId="77777777" w:rsidR="00CB654B" w:rsidRDefault="00CB654B" w:rsidP="00CB654B"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특수 문자 앞 뒤의 정규식 둘 중의 하나와 문자열이 일치해야 한다.</w:t>
      </w:r>
    </w:p>
    <w:p w14:paraId="446BF6A8" w14:textId="77777777" w:rsidR="00CB654B" w:rsidRDefault="00CB654B" w:rsidP="00CB654B"/>
    <w:p w14:paraId="7CE266F7" w14:textId="77777777" w:rsidR="00CB654B" w:rsidRDefault="00CB654B" w:rsidP="00CB654B">
      <w:r>
        <w:rPr>
          <w:rFonts w:hint="eastAsia"/>
        </w:rPr>
        <w:t>예1</w:t>
      </w:r>
      <w:r>
        <w:t>) Ab|cD</w:t>
      </w:r>
    </w:p>
    <w:p w14:paraId="14950D11" w14:textId="77777777" w:rsidR="00CB654B" w:rsidRDefault="00CB654B" w:rsidP="00CB654B">
      <w:r>
        <w:t xml:space="preserve">| </w:t>
      </w:r>
      <w:r>
        <w:rPr>
          <w:rFonts w:hint="eastAsia"/>
        </w:rPr>
        <w:t xml:space="preserve">특수 문자 앞의 정규식은 </w:t>
      </w:r>
      <w:r>
        <w:t xml:space="preserve">b </w:t>
      </w:r>
      <w:r>
        <w:rPr>
          <w:rFonts w:hint="eastAsia"/>
        </w:rPr>
        <w:t xml:space="preserve">이고 뒤의 정규식은 </w:t>
      </w:r>
      <w:r>
        <w:t xml:space="preserve">c </w:t>
      </w:r>
      <w:r>
        <w:rPr>
          <w:rFonts w:hint="eastAsia"/>
        </w:rPr>
        <w:t>이다.</w:t>
      </w:r>
    </w:p>
    <w:p w14:paraId="3522F80E" w14:textId="77777777" w:rsidR="00CB654B" w:rsidRDefault="00CB654B" w:rsidP="00CB654B">
      <w:r>
        <w:rPr>
          <w:rFonts w:hint="eastAsia"/>
        </w:rPr>
        <w:t xml:space="preserve">위 정규식은 </w:t>
      </w:r>
      <w:r>
        <w:t xml:space="preserve">A[bc]D </w:t>
      </w:r>
      <w:r>
        <w:rPr>
          <w:rFonts w:hint="eastAsia"/>
        </w:rPr>
        <w:t>정규식과 동일하다.</w:t>
      </w:r>
    </w:p>
    <w:p w14:paraId="1992F161" w14:textId="77777777" w:rsidR="00CB654B" w:rsidRDefault="00CB654B" w:rsidP="00CB654B">
      <w:r>
        <w:rPr>
          <w:rFonts w:hint="eastAsia"/>
        </w:rPr>
        <w:t>일치하는 문자열:</w:t>
      </w:r>
      <w:r>
        <w:t xml:space="preserve">      AbD AcD </w:t>
      </w:r>
    </w:p>
    <w:p w14:paraId="3542C3DF" w14:textId="77777777" w:rsidR="00CB654B" w:rsidRPr="001C19BB" w:rsidRDefault="00CB654B" w:rsidP="00CB654B"/>
    <w:p w14:paraId="5D610D3D" w14:textId="77777777" w:rsidR="00CB654B" w:rsidRDefault="00CB654B" w:rsidP="00CB654B">
      <w:r>
        <w:rPr>
          <w:rFonts w:hint="eastAsia"/>
        </w:rPr>
        <w:t>예2</w:t>
      </w:r>
      <w:r>
        <w:t>) A(bc)|(def)G</w:t>
      </w:r>
    </w:p>
    <w:p w14:paraId="6F45C515" w14:textId="77777777" w:rsidR="00CB654B" w:rsidRDefault="00CB654B" w:rsidP="00CB654B">
      <w:r>
        <w:t xml:space="preserve">| </w:t>
      </w:r>
      <w:r>
        <w:rPr>
          <w:rFonts w:hint="eastAsia"/>
        </w:rPr>
        <w:t xml:space="preserve">특수 문자 앞의 정규식은 </w:t>
      </w:r>
      <w:r>
        <w:t xml:space="preserve">ac </w:t>
      </w:r>
      <w:r>
        <w:rPr>
          <w:rFonts w:hint="eastAsia"/>
        </w:rPr>
        <w:t xml:space="preserve">이고 뒤의 정규식은 </w:t>
      </w:r>
      <w:r>
        <w:t xml:space="preserve">def </w:t>
      </w:r>
      <w:r>
        <w:rPr>
          <w:rFonts w:hint="eastAsia"/>
        </w:rPr>
        <w:t>이다.</w:t>
      </w:r>
    </w:p>
    <w:p w14:paraId="62A6B45B" w14:textId="77777777" w:rsidR="00CB654B" w:rsidRDefault="00CB654B" w:rsidP="00CB654B">
      <w:r>
        <w:rPr>
          <w:rFonts w:hint="eastAsia"/>
        </w:rPr>
        <w:t xml:space="preserve">일치하는 문자열: </w:t>
      </w:r>
      <w:r>
        <w:t>AbcG AdefG</w:t>
      </w:r>
    </w:p>
    <w:p w14:paraId="3061FF78" w14:textId="77777777" w:rsidR="00CB654B" w:rsidRDefault="00CB654B" w:rsidP="00CB654B"/>
    <w:p w14:paraId="3A927476" w14:textId="77777777" w:rsidR="00CB654B" w:rsidRDefault="00CB654B" w:rsidP="00CB654B"/>
    <w:p w14:paraId="1F8AB2DA" w14:textId="77777777" w:rsidR="00CB654B" w:rsidRDefault="00CB654B" w:rsidP="00CB654B">
      <w:pPr>
        <w:pStyle w:val="Heading2"/>
        <w:jc w:val="left"/>
      </w:pPr>
      <w:bookmarkStart w:id="48" w:name="_Toc468357432"/>
      <w:bookmarkStart w:id="49" w:name="_Toc36577932"/>
      <w:r>
        <w:rPr>
          <w:rFonts w:hint="eastAsia"/>
        </w:rPr>
        <w:t>\ 특수 문자</w:t>
      </w:r>
      <w:bookmarkEnd w:id="48"/>
      <w:bookmarkEnd w:id="49"/>
    </w:p>
    <w:p w14:paraId="26FC22D3" w14:textId="77777777" w:rsidR="00CB654B" w:rsidRDefault="00CB654B" w:rsidP="00CB654B">
      <w:r>
        <w:rPr>
          <w:rFonts w:hint="eastAsia"/>
        </w:rPr>
        <w:t>정규식 특수 문자를 보통의 문자처럼 비교할 때,</w:t>
      </w:r>
      <w:r>
        <w:t xml:space="preserve"> </w:t>
      </w:r>
      <w:r>
        <w:rPr>
          <w:rFonts w:hint="eastAsia"/>
        </w:rPr>
        <w:t xml:space="preserve">특수 문자 앞에 </w:t>
      </w:r>
      <w:r>
        <w:t xml:space="preserve">\ </w:t>
      </w:r>
      <w:r>
        <w:rPr>
          <w:rFonts w:hint="eastAsia"/>
        </w:rPr>
        <w:t>문자를 붙인다.</w:t>
      </w:r>
    </w:p>
    <w:p w14:paraId="31D0B306" w14:textId="77777777" w:rsidR="00CB654B" w:rsidRDefault="00CB654B" w:rsidP="00CB654B"/>
    <w:p w14:paraId="2E70B3C3" w14:textId="77777777" w:rsidR="00CB654B" w:rsidRDefault="00CB654B" w:rsidP="00CB654B">
      <w:r>
        <w:rPr>
          <w:rFonts w:hint="eastAsia"/>
        </w:rPr>
        <w:t>예1</w:t>
      </w:r>
      <w:r>
        <w:t>) A</w:t>
      </w:r>
      <w:r>
        <w:rPr>
          <w:rFonts w:hint="eastAsia"/>
        </w:rPr>
        <w:t>b</w:t>
      </w:r>
      <w:r>
        <w:t>\?D</w:t>
      </w:r>
    </w:p>
    <w:p w14:paraId="34AD1DBA" w14:textId="77777777" w:rsidR="00CB654B" w:rsidRDefault="00CB654B" w:rsidP="00CB654B">
      <w:r>
        <w:rPr>
          <w:rFonts w:hint="eastAsia"/>
        </w:rPr>
        <w:t xml:space="preserve">일치하는 문자열: </w:t>
      </w:r>
      <w:r>
        <w:t>Ab?D</w:t>
      </w:r>
    </w:p>
    <w:p w14:paraId="705A32E6" w14:textId="77777777" w:rsidR="00CB654B" w:rsidRDefault="00CB654B" w:rsidP="00CB654B"/>
    <w:p w14:paraId="4F5F8296" w14:textId="77777777" w:rsidR="00CB654B" w:rsidRDefault="00CB654B" w:rsidP="00CB654B">
      <w:r>
        <w:rPr>
          <w:rFonts w:hint="eastAsia"/>
        </w:rPr>
        <w:t>예2</w:t>
      </w:r>
      <w:r>
        <w:t>) A[0-3]\+D</w:t>
      </w:r>
    </w:p>
    <w:p w14:paraId="1E219706" w14:textId="77777777" w:rsidR="00CB654B" w:rsidRDefault="00CB654B" w:rsidP="00CB654B">
      <w:r>
        <w:rPr>
          <w:rFonts w:hint="eastAsia"/>
        </w:rPr>
        <w:t>일치하는 문자열:</w:t>
      </w:r>
      <w:r>
        <w:t xml:space="preserve"> A0+D A1+D A2+D A3+D</w:t>
      </w:r>
    </w:p>
    <w:p w14:paraId="09AB958D" w14:textId="77777777" w:rsidR="00CB654B" w:rsidRDefault="00CB654B" w:rsidP="00CB654B"/>
    <w:p w14:paraId="169509EF" w14:textId="77777777" w:rsidR="00CB654B" w:rsidRDefault="00CB654B" w:rsidP="00CB654B">
      <w:r>
        <w:rPr>
          <w:rFonts w:hint="eastAsia"/>
        </w:rPr>
        <w:t>예3</w:t>
      </w:r>
      <w:r>
        <w:t>) \([1-9][0-9]*\)</w:t>
      </w:r>
    </w:p>
    <w:p w14:paraId="6EAAC2C7" w14:textId="77777777" w:rsidR="00CB654B" w:rsidRDefault="00CB654B" w:rsidP="00CB654B">
      <w:r>
        <w:rPr>
          <w:rFonts w:hint="eastAsia"/>
        </w:rPr>
        <w:t>일치하는 문자열:</w:t>
      </w:r>
      <w:r>
        <w:t xml:space="preserve"> (1) (2) (3) (10) (21) (34) (100) (235)</w:t>
      </w:r>
    </w:p>
    <w:p w14:paraId="27FF4BE6" w14:textId="77777777" w:rsidR="00CB654B" w:rsidRDefault="00CB654B" w:rsidP="00CB654B">
      <w:r>
        <w:rPr>
          <w:rFonts w:hint="eastAsia"/>
        </w:rPr>
        <w:t>일치하지 않는 문자열:</w:t>
      </w:r>
      <w:r>
        <w:t xml:space="preserve"> (0) (01) </w:t>
      </w:r>
      <w:r>
        <w:rPr>
          <w:rFonts w:hint="eastAsia"/>
        </w:rPr>
        <w:t>[10]</w:t>
      </w:r>
    </w:p>
    <w:p w14:paraId="080F76EC" w14:textId="77777777" w:rsidR="00CB654B" w:rsidRDefault="00CB654B" w:rsidP="00CB654B"/>
    <w:p w14:paraId="5451F055" w14:textId="77777777" w:rsidR="00CB654B" w:rsidRDefault="00CB654B" w:rsidP="00CB654B">
      <w:r>
        <w:rPr>
          <w:rFonts w:hint="eastAsia"/>
        </w:rPr>
        <w:t>예4</w:t>
      </w:r>
      <w:r>
        <w:t>) \[1-9\]</w:t>
      </w:r>
    </w:p>
    <w:p w14:paraId="667DDA59" w14:textId="77777777" w:rsidR="00CB654B" w:rsidRDefault="00CB654B" w:rsidP="00CB654B">
      <w:r>
        <w:rPr>
          <w:rFonts w:hint="eastAsia"/>
        </w:rPr>
        <w:t>일치하는 문자열:</w:t>
      </w:r>
      <w:r>
        <w:t xml:space="preserve"> [1-9]</w:t>
      </w:r>
    </w:p>
    <w:p w14:paraId="052E70A3" w14:textId="77777777" w:rsidR="00CB654B" w:rsidRDefault="00CB654B" w:rsidP="00CB654B"/>
    <w:p w14:paraId="61A3CAB2" w14:textId="77777777" w:rsidR="00CB654B" w:rsidRDefault="00CB654B" w:rsidP="00CB654B">
      <w:r>
        <w:rPr>
          <w:rFonts w:hint="eastAsia"/>
        </w:rPr>
        <w:t>예5</w:t>
      </w:r>
      <w:r>
        <w:t>) [\t ]</w:t>
      </w:r>
    </w:p>
    <w:p w14:paraId="63A3F251" w14:textId="77777777" w:rsidR="00CB654B" w:rsidRDefault="00CB654B" w:rsidP="00CB654B">
      <w:r>
        <w:rPr>
          <w:rFonts w:hint="eastAsia"/>
        </w:rPr>
        <w:t>탭 문자,</w:t>
      </w:r>
      <w:r>
        <w:t xml:space="preserve"> </w:t>
      </w:r>
      <w:r>
        <w:rPr>
          <w:rFonts w:hint="eastAsia"/>
        </w:rPr>
        <w:t>공백 문자 중의 한 문자와 일치한다.</w:t>
      </w:r>
    </w:p>
    <w:p w14:paraId="2393FD98" w14:textId="77777777" w:rsidR="00CB654B" w:rsidRDefault="00CB654B" w:rsidP="00CB654B"/>
    <w:p w14:paraId="7F7486D5" w14:textId="77777777" w:rsidR="00CB654B" w:rsidRDefault="00CB654B" w:rsidP="00CB654B">
      <w:r>
        <w:rPr>
          <w:rFonts w:hint="eastAsia"/>
        </w:rPr>
        <w:t>예6</w:t>
      </w:r>
      <w:r>
        <w:t>) [\t ]+</w:t>
      </w:r>
    </w:p>
    <w:p w14:paraId="346598AF" w14:textId="77777777" w:rsidR="00CB654B" w:rsidRDefault="00CB654B" w:rsidP="00CB654B">
      <w:r>
        <w:rPr>
          <w:rFonts w:hint="eastAsia"/>
        </w:rPr>
        <w:t xml:space="preserve">탭 문자나 공백 문자가 </w:t>
      </w:r>
      <w:r>
        <w:t xml:space="preserve">1 </w:t>
      </w:r>
      <w:r>
        <w:rPr>
          <w:rFonts w:hint="eastAsia"/>
        </w:rPr>
        <w:t>개 이상 반복된 부분과 일치한다.</w:t>
      </w:r>
    </w:p>
    <w:p w14:paraId="389F3C6E" w14:textId="77777777" w:rsidR="00CB654B" w:rsidRDefault="00CB654B" w:rsidP="00CB654B">
      <w:r>
        <w:rPr>
          <w:rFonts w:hint="eastAsia"/>
        </w:rPr>
        <w:t>공백 문자 사이 사이에 탭 문자가 있어도 일치하고</w:t>
      </w:r>
    </w:p>
    <w:p w14:paraId="4FDE0D0B" w14:textId="77777777" w:rsidR="00CB654B" w:rsidRDefault="00CB654B" w:rsidP="00CB654B">
      <w:r>
        <w:rPr>
          <w:rFonts w:hint="eastAsia"/>
        </w:rPr>
        <w:t>탭 문자만 여러 개 반복되어도 일치하고</w:t>
      </w:r>
    </w:p>
    <w:p w14:paraId="14A74AF9" w14:textId="77777777" w:rsidR="00CB654B" w:rsidRDefault="00CB654B" w:rsidP="00CB654B">
      <w:r>
        <w:rPr>
          <w:rFonts w:hint="eastAsia"/>
        </w:rPr>
        <w:t>탭 문자 한 개나 공백 문자 한 개와도 일치한다.</w:t>
      </w:r>
    </w:p>
    <w:p w14:paraId="70F3DC1D" w14:textId="77777777" w:rsidR="00CB654B" w:rsidRDefault="00CB654B" w:rsidP="00CB654B"/>
    <w:p w14:paraId="56504470" w14:textId="77777777" w:rsidR="00CB654B" w:rsidRPr="00AC37B2" w:rsidRDefault="00CB654B" w:rsidP="00CB654B"/>
    <w:p w14:paraId="605E58EC" w14:textId="77777777" w:rsidR="00CB654B" w:rsidRDefault="00CB654B" w:rsidP="00CB654B"/>
    <w:p w14:paraId="1E864694" w14:textId="77777777" w:rsidR="00CB654B" w:rsidRDefault="00CB654B" w:rsidP="00CB654B">
      <w:pPr>
        <w:pStyle w:val="Heading2"/>
        <w:jc w:val="left"/>
      </w:pPr>
      <w:bookmarkStart w:id="50" w:name="_Toc468357433"/>
      <w:bookmarkStart w:id="51" w:name="_Toc36577933"/>
      <w:r>
        <w:rPr>
          <w:rFonts w:hint="eastAsia"/>
        </w:rPr>
        <w:lastRenderedPageBreak/>
        <w:t>연습문제</w:t>
      </w:r>
      <w:bookmarkEnd w:id="50"/>
      <w:bookmarkEnd w:id="51"/>
    </w:p>
    <w:p w14:paraId="204E6460" w14:textId="77777777" w:rsidR="00CB654B" w:rsidRDefault="00CB654B" w:rsidP="00CB654B"/>
    <w:p w14:paraId="7A6D6AB9" w14:textId="77777777" w:rsidR="00CB654B" w:rsidRDefault="00CB654B" w:rsidP="00CB654B">
      <w:r>
        <w:rPr>
          <w:rFonts w:hint="eastAsia"/>
        </w:rPr>
        <w:t>다음 정규식과 일치하는 문자열의 예를 적어라.</w:t>
      </w:r>
    </w:p>
    <w:p w14:paraId="52A42FB8" w14:textId="77777777" w:rsidR="00CB654B" w:rsidRDefault="00CB654B" w:rsidP="00CB654B"/>
    <w:p w14:paraId="7FC79110" w14:textId="77777777" w:rsidR="00CB654B" w:rsidRDefault="00CB654B" w:rsidP="00CB654B">
      <w:r>
        <w:t>[a-zA-Z_][a-zA-Z0-9_]*</w:t>
      </w:r>
    </w:p>
    <w:p w14:paraId="2615103F" w14:textId="77777777" w:rsidR="00CB654B" w:rsidRDefault="00CB654B" w:rsidP="00CB654B"/>
    <w:p w14:paraId="111CF710" w14:textId="77777777" w:rsidR="00CB654B" w:rsidRDefault="00CB654B" w:rsidP="00CB654B">
      <w:r>
        <w:rPr>
          <w:rFonts w:hint="eastAsia"/>
        </w:rPr>
        <w:t>[0-9]{6}-[12</w:t>
      </w:r>
      <w:r>
        <w:t>34</w:t>
      </w:r>
      <w:r>
        <w:rPr>
          <w:rFonts w:hint="eastAsia"/>
        </w:rPr>
        <w:t>][0-9]{6}</w:t>
      </w:r>
    </w:p>
    <w:p w14:paraId="1F3EE0CE" w14:textId="77777777" w:rsidR="00CB654B" w:rsidRDefault="00CB654B" w:rsidP="00CB654B"/>
    <w:p w14:paraId="4A42F6F5" w14:textId="77777777" w:rsidR="00CB654B" w:rsidRDefault="00CB654B" w:rsidP="00CB654B">
      <w:r>
        <w:t>01[0-9]-[0-9]{3,4}-[0-9]{4}</w:t>
      </w:r>
    </w:p>
    <w:p w14:paraId="0608F0B8" w14:textId="77777777" w:rsidR="00CB654B" w:rsidRDefault="00CB654B" w:rsidP="00CB654B"/>
    <w:p w14:paraId="200782E9" w14:textId="77777777" w:rsidR="00CB654B" w:rsidRDefault="00CB654B" w:rsidP="00CB654B">
      <w:r>
        <w:t>\([1-9][0-9]*\)</w:t>
      </w:r>
    </w:p>
    <w:p w14:paraId="5B35E3BC" w14:textId="77777777" w:rsidR="00CB654B" w:rsidRDefault="00CB654B" w:rsidP="00CB654B"/>
    <w:p w14:paraId="3D6E7AE3" w14:textId="77777777" w:rsidR="00CB654B" w:rsidRDefault="00CB654B" w:rsidP="00CB654B">
      <w:r>
        <w:t>0</w:t>
      </w:r>
      <w:r>
        <w:rPr>
          <w:rFonts w:hint="eastAsia"/>
        </w:rPr>
        <w:t>x[0-9A-F]{2}</w:t>
      </w:r>
    </w:p>
    <w:p w14:paraId="526D3D44" w14:textId="77777777" w:rsidR="00CB654B" w:rsidRDefault="00CB654B" w:rsidP="00CB654B"/>
    <w:p w14:paraId="43D43BA2" w14:textId="77777777" w:rsidR="00CB654B" w:rsidRDefault="00CB654B" w:rsidP="00CB654B">
      <w:r>
        <w:t>"%[0-9]*[dsfx]"</w:t>
      </w:r>
    </w:p>
    <w:p w14:paraId="40009F33" w14:textId="77777777" w:rsidR="00CB654B" w:rsidRDefault="00CB654B" w:rsidP="00CB654B"/>
    <w:p w14:paraId="72E85033" w14:textId="77777777" w:rsidR="00CB654B" w:rsidRDefault="00CB654B" w:rsidP="00CB654B">
      <w:r>
        <w:t>[a-zA-Z]+@[a-zA-Z]+\.com</w:t>
      </w:r>
    </w:p>
    <w:p w14:paraId="4D31A372" w14:textId="0BE61349" w:rsidR="00CB654B" w:rsidRDefault="00CB654B" w:rsidP="00CB654B"/>
    <w:p w14:paraId="147E80CF" w14:textId="5CDF8F01" w:rsidR="0069356B" w:rsidRDefault="0069356B" w:rsidP="00CB654B"/>
    <w:p w14:paraId="077DF7B4" w14:textId="2DBD8885" w:rsidR="0069356B" w:rsidRDefault="0069356B" w:rsidP="00CB654B"/>
    <w:p w14:paraId="5B2B13AE" w14:textId="1E9EF159" w:rsidR="00C944D3" w:rsidRDefault="00C944D3" w:rsidP="00CB654B"/>
    <w:p w14:paraId="529DB5D4" w14:textId="07555F55" w:rsidR="00C944D3" w:rsidRDefault="00C944D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1370722" w14:textId="0EB8FE86" w:rsidR="00C944D3" w:rsidRDefault="00C944D3" w:rsidP="00C944D3">
      <w:pPr>
        <w:pStyle w:val="Heading1"/>
      </w:pPr>
      <w:bookmarkStart w:id="52" w:name="_Toc36577934"/>
      <w:r>
        <w:rPr>
          <w:rFonts w:hint="eastAsia"/>
        </w:rPr>
        <w:lastRenderedPageBreak/>
        <w:t>과제</w:t>
      </w:r>
      <w:bookmarkEnd w:id="52"/>
    </w:p>
    <w:p w14:paraId="6A09223C" w14:textId="31924589" w:rsidR="00C944D3" w:rsidRDefault="00C944D3" w:rsidP="00C944D3"/>
    <w:p w14:paraId="53825A08" w14:textId="1C8D176C" w:rsidR="00CA0439" w:rsidRDefault="00CA0439" w:rsidP="00CA0439">
      <w:pPr>
        <w:pStyle w:val="Heading2"/>
      </w:pPr>
      <w:bookmarkStart w:id="53" w:name="_Toc36577935"/>
      <w:r>
        <w:rPr>
          <w:rFonts w:hint="eastAsia"/>
        </w:rPr>
        <w:t>모음 위치</w:t>
      </w:r>
      <w:r w:rsidR="003E6B8F">
        <w:rPr>
          <w:rFonts w:hint="eastAsia"/>
        </w:rPr>
        <w:t xml:space="preserve"> </w:t>
      </w:r>
      <w:r w:rsidR="003E6B8F">
        <w:t>(</w:t>
      </w:r>
      <w:r w:rsidR="003E6B8F">
        <w:rPr>
          <w:rFonts w:hint="eastAsia"/>
        </w:rPr>
        <w:t>v</w:t>
      </w:r>
      <w:r w:rsidR="003E6B8F">
        <w:t>owel.js)</w:t>
      </w:r>
      <w:bookmarkEnd w:id="53"/>
    </w:p>
    <w:p w14:paraId="64AB6481" w14:textId="54C4D49E" w:rsidR="00CA0439" w:rsidRDefault="00CA0439" w:rsidP="00D47E5D">
      <w:r>
        <w:rPr>
          <w:rFonts w:hint="eastAsia"/>
        </w:rPr>
        <w:t>"</w:t>
      </w:r>
      <w:r w:rsidR="00D47E5D">
        <w:t>When I find myself in times of trouble Mother Mary comes to me Speaking words of wisdom, let it be."</w:t>
      </w:r>
    </w:p>
    <w:p w14:paraId="1E1D956E" w14:textId="5F4CE007" w:rsidR="00D47E5D" w:rsidRDefault="00D47E5D" w:rsidP="00D47E5D">
      <w:r>
        <w:rPr>
          <w:rFonts w:hint="eastAsia"/>
        </w:rPr>
        <w:t>위 문자열에서 모음(</w:t>
      </w:r>
      <w:r>
        <w:t>aeiou)</w:t>
      </w:r>
      <w:r w:rsidR="0073154F">
        <w:rPr>
          <w:rFonts w:hint="eastAsia"/>
        </w:rPr>
        <w:t>들</w:t>
      </w:r>
      <w:r>
        <w:rPr>
          <w:rFonts w:hint="eastAsia"/>
        </w:rPr>
        <w:t xml:space="preserve">의 위치를 </w:t>
      </w:r>
      <w:r w:rsidR="0073154F">
        <w:rPr>
          <w:rFonts w:hint="eastAsia"/>
        </w:rPr>
        <w:t>출력하는 코드를 구현하</w:t>
      </w:r>
      <w:r w:rsidR="007A6792">
        <w:rPr>
          <w:rFonts w:hint="eastAsia"/>
        </w:rPr>
        <w:t>시오.</w:t>
      </w:r>
    </w:p>
    <w:p w14:paraId="6B786497" w14:textId="6BC83ED5" w:rsidR="0073154F" w:rsidRDefault="0073154F" w:rsidP="00D47E5D"/>
    <w:p w14:paraId="7C1F5ED9" w14:textId="77777777" w:rsidR="003E6B8F" w:rsidRDefault="003E6B8F" w:rsidP="00D47E5D"/>
    <w:p w14:paraId="30E6F818" w14:textId="3B4B5895" w:rsidR="00E005E8" w:rsidRDefault="00E005E8" w:rsidP="00E005E8">
      <w:pPr>
        <w:pStyle w:val="Heading2"/>
      </w:pPr>
      <w:bookmarkStart w:id="54" w:name="_Toc36577936"/>
      <w:r>
        <w:rPr>
          <w:rFonts w:hint="eastAsia"/>
        </w:rPr>
        <w:t>공백 제거</w:t>
      </w:r>
      <w:r w:rsidR="000B6DEA">
        <w:rPr>
          <w:rFonts w:hint="eastAsia"/>
        </w:rPr>
        <w:t xml:space="preserve"> </w:t>
      </w:r>
      <w:r w:rsidR="000B6DEA">
        <w:t>(</w:t>
      </w:r>
      <w:r w:rsidR="00E564FB">
        <w:t>space.js)</w:t>
      </w:r>
      <w:bookmarkEnd w:id="54"/>
    </w:p>
    <w:p w14:paraId="1E6107B9" w14:textId="5D58C4CA" w:rsidR="0073154F" w:rsidRDefault="00E005E8" w:rsidP="00E005E8">
      <w:r>
        <w:rPr>
          <w:rFonts w:hint="eastAsia"/>
        </w:rPr>
        <w:t>위 문제의 문자열에서 공백</w:t>
      </w:r>
      <w:r w:rsidR="00CE307B">
        <w:rPr>
          <w:rFonts w:hint="eastAsia"/>
        </w:rPr>
        <w:t>을 모두 제거한 새 문자열을 만들고,</w:t>
      </w:r>
    </w:p>
    <w:p w14:paraId="31825A7E" w14:textId="3DF2897E" w:rsidR="00CE307B" w:rsidRDefault="00CE307B" w:rsidP="00E005E8">
      <w:r>
        <w:rPr>
          <w:rFonts w:hint="eastAsia"/>
        </w:rPr>
        <w:t>그 문자열을 출력</w:t>
      </w:r>
      <w:r w:rsidR="007A6792">
        <w:rPr>
          <w:rFonts w:hint="eastAsia"/>
        </w:rPr>
        <w:t>하시오.</w:t>
      </w:r>
    </w:p>
    <w:p w14:paraId="1C91864F" w14:textId="15DA4EE2" w:rsidR="007A6792" w:rsidRDefault="007A6792" w:rsidP="00E005E8"/>
    <w:p w14:paraId="663615A8" w14:textId="77777777" w:rsidR="00CE307B" w:rsidRPr="00CA0439" w:rsidRDefault="00CE307B" w:rsidP="00E005E8"/>
    <w:p w14:paraId="7A0A0938" w14:textId="77064738" w:rsidR="00CA0439" w:rsidRDefault="008D7027" w:rsidP="008D7027">
      <w:pPr>
        <w:pStyle w:val="Heading2"/>
      </w:pPr>
      <w:bookmarkStart w:id="55" w:name="_Toc36577937"/>
      <w:r>
        <w:rPr>
          <w:rFonts w:hint="eastAsia"/>
        </w:rPr>
        <w:t xml:space="preserve">쪼개기 </w:t>
      </w:r>
      <w:r>
        <w:t>(split.js)</w:t>
      </w:r>
      <w:bookmarkEnd w:id="55"/>
    </w:p>
    <w:p w14:paraId="091B89EA" w14:textId="77777777" w:rsidR="00DA0129" w:rsidRDefault="006C28E2" w:rsidP="006C28E2">
      <w:r>
        <w:rPr>
          <w:rFonts w:hint="eastAsia"/>
        </w:rPr>
        <w:t xml:space="preserve">위 문제의 문자열에서 공백을 기준으로 </w:t>
      </w:r>
      <w:r w:rsidR="00DA0129">
        <w:rPr>
          <w:rFonts w:hint="eastAsia"/>
        </w:rPr>
        <w:t>문자열을 쪼개서</w:t>
      </w:r>
      <w:r w:rsidR="00DA0129">
        <w:t xml:space="preserve">, </w:t>
      </w:r>
      <w:r w:rsidR="00DA0129">
        <w:rPr>
          <w:rFonts w:hint="eastAsia"/>
        </w:rPr>
        <w:t>문자열 배열을 만들고,</w:t>
      </w:r>
    </w:p>
    <w:p w14:paraId="46E71B17" w14:textId="2E0FE1F3" w:rsidR="008D7027" w:rsidRDefault="00DA0129" w:rsidP="008D7027">
      <w:r>
        <w:rPr>
          <w:rFonts w:hint="eastAsia"/>
        </w:rPr>
        <w:t>그 배열을 출력하시오.</w:t>
      </w:r>
    </w:p>
    <w:p w14:paraId="325BF162" w14:textId="0C4808BB" w:rsidR="00DA0129" w:rsidRDefault="00DA0129" w:rsidP="008D7027"/>
    <w:p w14:paraId="0D5CB308" w14:textId="09DC236E" w:rsidR="00CA0439" w:rsidRDefault="00CA0439" w:rsidP="00CA0439"/>
    <w:p w14:paraId="5D47E3BD" w14:textId="77777777" w:rsidR="00DA0129" w:rsidRPr="00CA0439" w:rsidRDefault="00DA0129" w:rsidP="00CA0439"/>
    <w:sectPr w:rsidR="00DA0129" w:rsidRPr="00CA0439" w:rsidSect="00FE41AF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464B8" w14:textId="77777777" w:rsidR="00DF5F9A" w:rsidRDefault="00DF5F9A" w:rsidP="00B12C18">
      <w:r>
        <w:separator/>
      </w:r>
    </w:p>
  </w:endnote>
  <w:endnote w:type="continuationSeparator" w:id="0">
    <w:p w14:paraId="37AAEC69" w14:textId="77777777" w:rsidR="00DF5F9A" w:rsidRDefault="00DF5F9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EB40E" w14:textId="77777777" w:rsidR="00DF5F9A" w:rsidRDefault="00DF5F9A" w:rsidP="00B12C18">
      <w:r>
        <w:separator/>
      </w:r>
    </w:p>
  </w:footnote>
  <w:footnote w:type="continuationSeparator" w:id="0">
    <w:p w14:paraId="74C4E197" w14:textId="77777777" w:rsidR="00DF5F9A" w:rsidRDefault="00DF5F9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1F05"/>
    <w:rsid w:val="00002152"/>
    <w:rsid w:val="00003CCE"/>
    <w:rsid w:val="000049BA"/>
    <w:rsid w:val="00007CF7"/>
    <w:rsid w:val="00011296"/>
    <w:rsid w:val="00013AA6"/>
    <w:rsid w:val="000162D8"/>
    <w:rsid w:val="00016FB3"/>
    <w:rsid w:val="0001753B"/>
    <w:rsid w:val="00017755"/>
    <w:rsid w:val="00017BDB"/>
    <w:rsid w:val="000224D2"/>
    <w:rsid w:val="0002276F"/>
    <w:rsid w:val="000237AA"/>
    <w:rsid w:val="00023A85"/>
    <w:rsid w:val="00023EA9"/>
    <w:rsid w:val="0002520A"/>
    <w:rsid w:val="00026FE4"/>
    <w:rsid w:val="000319B9"/>
    <w:rsid w:val="000327D4"/>
    <w:rsid w:val="000330DB"/>
    <w:rsid w:val="0003396A"/>
    <w:rsid w:val="00035FD0"/>
    <w:rsid w:val="00040DD5"/>
    <w:rsid w:val="000419A3"/>
    <w:rsid w:val="00044AB1"/>
    <w:rsid w:val="00046218"/>
    <w:rsid w:val="0005117B"/>
    <w:rsid w:val="000522D4"/>
    <w:rsid w:val="00053E5C"/>
    <w:rsid w:val="00054AE0"/>
    <w:rsid w:val="00054B7B"/>
    <w:rsid w:val="000576FF"/>
    <w:rsid w:val="00057B64"/>
    <w:rsid w:val="00061C37"/>
    <w:rsid w:val="00063A60"/>
    <w:rsid w:val="00067A34"/>
    <w:rsid w:val="00067E7E"/>
    <w:rsid w:val="00070071"/>
    <w:rsid w:val="00071E4A"/>
    <w:rsid w:val="000737CB"/>
    <w:rsid w:val="00074AC8"/>
    <w:rsid w:val="00074B22"/>
    <w:rsid w:val="00075D09"/>
    <w:rsid w:val="000808C3"/>
    <w:rsid w:val="0008184B"/>
    <w:rsid w:val="00081E4C"/>
    <w:rsid w:val="00082FD6"/>
    <w:rsid w:val="000838C7"/>
    <w:rsid w:val="00086B98"/>
    <w:rsid w:val="00090C38"/>
    <w:rsid w:val="00090F8C"/>
    <w:rsid w:val="0009157A"/>
    <w:rsid w:val="000930D3"/>
    <w:rsid w:val="000947ED"/>
    <w:rsid w:val="0009639E"/>
    <w:rsid w:val="000A059C"/>
    <w:rsid w:val="000A106A"/>
    <w:rsid w:val="000A1584"/>
    <w:rsid w:val="000A2558"/>
    <w:rsid w:val="000A2736"/>
    <w:rsid w:val="000B15A8"/>
    <w:rsid w:val="000B2EA6"/>
    <w:rsid w:val="000B4CEB"/>
    <w:rsid w:val="000B534D"/>
    <w:rsid w:val="000B6DEA"/>
    <w:rsid w:val="000B6E4F"/>
    <w:rsid w:val="000B71F5"/>
    <w:rsid w:val="000C038C"/>
    <w:rsid w:val="000C0520"/>
    <w:rsid w:val="000C144F"/>
    <w:rsid w:val="000C1529"/>
    <w:rsid w:val="000C21E4"/>
    <w:rsid w:val="000C644B"/>
    <w:rsid w:val="000C6552"/>
    <w:rsid w:val="000D0857"/>
    <w:rsid w:val="000D2395"/>
    <w:rsid w:val="000D26AC"/>
    <w:rsid w:val="000D298E"/>
    <w:rsid w:val="000D3D9C"/>
    <w:rsid w:val="000D47CC"/>
    <w:rsid w:val="000D58C6"/>
    <w:rsid w:val="000D7E25"/>
    <w:rsid w:val="000E04A1"/>
    <w:rsid w:val="000E3145"/>
    <w:rsid w:val="000E3FDD"/>
    <w:rsid w:val="000E4F64"/>
    <w:rsid w:val="000E6117"/>
    <w:rsid w:val="000E61C4"/>
    <w:rsid w:val="000F01B6"/>
    <w:rsid w:val="000F0F7F"/>
    <w:rsid w:val="000F25E2"/>
    <w:rsid w:val="000F2CDD"/>
    <w:rsid w:val="000F68C0"/>
    <w:rsid w:val="000F71B8"/>
    <w:rsid w:val="000F7DDA"/>
    <w:rsid w:val="0010277D"/>
    <w:rsid w:val="00103431"/>
    <w:rsid w:val="00103843"/>
    <w:rsid w:val="00106095"/>
    <w:rsid w:val="00106509"/>
    <w:rsid w:val="00112753"/>
    <w:rsid w:val="00112E52"/>
    <w:rsid w:val="0011439A"/>
    <w:rsid w:val="00116912"/>
    <w:rsid w:val="00116DA1"/>
    <w:rsid w:val="001200BA"/>
    <w:rsid w:val="00120541"/>
    <w:rsid w:val="00121A65"/>
    <w:rsid w:val="00125DF7"/>
    <w:rsid w:val="001316FE"/>
    <w:rsid w:val="00131EBD"/>
    <w:rsid w:val="001410E8"/>
    <w:rsid w:val="0014410B"/>
    <w:rsid w:val="0014492A"/>
    <w:rsid w:val="00144B8E"/>
    <w:rsid w:val="00145A80"/>
    <w:rsid w:val="001468CA"/>
    <w:rsid w:val="00146BA1"/>
    <w:rsid w:val="00151A8A"/>
    <w:rsid w:val="001550C0"/>
    <w:rsid w:val="00156EAD"/>
    <w:rsid w:val="00157511"/>
    <w:rsid w:val="001618DE"/>
    <w:rsid w:val="00163317"/>
    <w:rsid w:val="0016376B"/>
    <w:rsid w:val="001637B1"/>
    <w:rsid w:val="00165263"/>
    <w:rsid w:val="0016699F"/>
    <w:rsid w:val="00167906"/>
    <w:rsid w:val="0017085D"/>
    <w:rsid w:val="00171458"/>
    <w:rsid w:val="001716AA"/>
    <w:rsid w:val="00174D2A"/>
    <w:rsid w:val="00176A78"/>
    <w:rsid w:val="0017736D"/>
    <w:rsid w:val="00180439"/>
    <w:rsid w:val="001828CF"/>
    <w:rsid w:val="001850DF"/>
    <w:rsid w:val="00187FD1"/>
    <w:rsid w:val="00196157"/>
    <w:rsid w:val="001A01DF"/>
    <w:rsid w:val="001A0AC8"/>
    <w:rsid w:val="001A2D75"/>
    <w:rsid w:val="001A5940"/>
    <w:rsid w:val="001A66F5"/>
    <w:rsid w:val="001B4EE4"/>
    <w:rsid w:val="001B64B5"/>
    <w:rsid w:val="001B7A9B"/>
    <w:rsid w:val="001B7DCE"/>
    <w:rsid w:val="001C0315"/>
    <w:rsid w:val="001C0B0C"/>
    <w:rsid w:val="001C27F3"/>
    <w:rsid w:val="001C2923"/>
    <w:rsid w:val="001C40E5"/>
    <w:rsid w:val="001C4306"/>
    <w:rsid w:val="001C53D1"/>
    <w:rsid w:val="001C64D5"/>
    <w:rsid w:val="001C6EDD"/>
    <w:rsid w:val="001C782D"/>
    <w:rsid w:val="001D4D57"/>
    <w:rsid w:val="001D4D5C"/>
    <w:rsid w:val="001D4F1F"/>
    <w:rsid w:val="001D53F4"/>
    <w:rsid w:val="001D75F1"/>
    <w:rsid w:val="001E3470"/>
    <w:rsid w:val="001E44D3"/>
    <w:rsid w:val="001E5E3E"/>
    <w:rsid w:val="001F032F"/>
    <w:rsid w:val="001F360B"/>
    <w:rsid w:val="001F3692"/>
    <w:rsid w:val="001F3B45"/>
    <w:rsid w:val="001F5FE7"/>
    <w:rsid w:val="00200BD8"/>
    <w:rsid w:val="00203405"/>
    <w:rsid w:val="002050C4"/>
    <w:rsid w:val="00206868"/>
    <w:rsid w:val="00211A94"/>
    <w:rsid w:val="002161B8"/>
    <w:rsid w:val="0021693E"/>
    <w:rsid w:val="002174EA"/>
    <w:rsid w:val="00222AAD"/>
    <w:rsid w:val="00223271"/>
    <w:rsid w:val="002246CC"/>
    <w:rsid w:val="002265BE"/>
    <w:rsid w:val="002265D7"/>
    <w:rsid w:val="0023089C"/>
    <w:rsid w:val="002310A9"/>
    <w:rsid w:val="00235453"/>
    <w:rsid w:val="0024647A"/>
    <w:rsid w:val="002509D2"/>
    <w:rsid w:val="00251E15"/>
    <w:rsid w:val="00253397"/>
    <w:rsid w:val="002539A1"/>
    <w:rsid w:val="002554C6"/>
    <w:rsid w:val="0026709B"/>
    <w:rsid w:val="00271261"/>
    <w:rsid w:val="00271F5D"/>
    <w:rsid w:val="002756B8"/>
    <w:rsid w:val="0027691B"/>
    <w:rsid w:val="00276AEA"/>
    <w:rsid w:val="002771F8"/>
    <w:rsid w:val="0028016F"/>
    <w:rsid w:val="00281076"/>
    <w:rsid w:val="0028551F"/>
    <w:rsid w:val="002919EC"/>
    <w:rsid w:val="00292D17"/>
    <w:rsid w:val="002962AD"/>
    <w:rsid w:val="002A14EF"/>
    <w:rsid w:val="002A18D7"/>
    <w:rsid w:val="002A29B7"/>
    <w:rsid w:val="002A4047"/>
    <w:rsid w:val="002A6F86"/>
    <w:rsid w:val="002A7622"/>
    <w:rsid w:val="002B010D"/>
    <w:rsid w:val="002B0DB6"/>
    <w:rsid w:val="002B1C3E"/>
    <w:rsid w:val="002B1E01"/>
    <w:rsid w:val="002B2019"/>
    <w:rsid w:val="002B4177"/>
    <w:rsid w:val="002B4504"/>
    <w:rsid w:val="002B6317"/>
    <w:rsid w:val="002B7519"/>
    <w:rsid w:val="002B7C4F"/>
    <w:rsid w:val="002C3235"/>
    <w:rsid w:val="002C4025"/>
    <w:rsid w:val="002C4073"/>
    <w:rsid w:val="002C651B"/>
    <w:rsid w:val="002C69C4"/>
    <w:rsid w:val="002C7F99"/>
    <w:rsid w:val="002D0169"/>
    <w:rsid w:val="002D2819"/>
    <w:rsid w:val="002D44AA"/>
    <w:rsid w:val="002D5736"/>
    <w:rsid w:val="002D7A74"/>
    <w:rsid w:val="002E3520"/>
    <w:rsid w:val="002E54F2"/>
    <w:rsid w:val="002E5DC7"/>
    <w:rsid w:val="002E6C4B"/>
    <w:rsid w:val="002F12CF"/>
    <w:rsid w:val="002F234A"/>
    <w:rsid w:val="002F238A"/>
    <w:rsid w:val="002F54C8"/>
    <w:rsid w:val="002F5826"/>
    <w:rsid w:val="002F601F"/>
    <w:rsid w:val="002F7C4F"/>
    <w:rsid w:val="00300F24"/>
    <w:rsid w:val="00303429"/>
    <w:rsid w:val="003038F7"/>
    <w:rsid w:val="00303C87"/>
    <w:rsid w:val="003040E1"/>
    <w:rsid w:val="003046C0"/>
    <w:rsid w:val="00306988"/>
    <w:rsid w:val="00306ABD"/>
    <w:rsid w:val="00307A9A"/>
    <w:rsid w:val="00311D4E"/>
    <w:rsid w:val="0031373F"/>
    <w:rsid w:val="00315975"/>
    <w:rsid w:val="00317DDA"/>
    <w:rsid w:val="0032035A"/>
    <w:rsid w:val="00325727"/>
    <w:rsid w:val="00325A50"/>
    <w:rsid w:val="00327C7E"/>
    <w:rsid w:val="003325BA"/>
    <w:rsid w:val="0033284E"/>
    <w:rsid w:val="00334385"/>
    <w:rsid w:val="00334780"/>
    <w:rsid w:val="00335851"/>
    <w:rsid w:val="003403FD"/>
    <w:rsid w:val="0034097D"/>
    <w:rsid w:val="00346379"/>
    <w:rsid w:val="00347700"/>
    <w:rsid w:val="00350772"/>
    <w:rsid w:val="00350FC9"/>
    <w:rsid w:val="00353714"/>
    <w:rsid w:val="0035560E"/>
    <w:rsid w:val="00357665"/>
    <w:rsid w:val="003602AF"/>
    <w:rsid w:val="00361041"/>
    <w:rsid w:val="003610D0"/>
    <w:rsid w:val="003615DD"/>
    <w:rsid w:val="00365178"/>
    <w:rsid w:val="0036527F"/>
    <w:rsid w:val="00365290"/>
    <w:rsid w:val="00366D94"/>
    <w:rsid w:val="00370055"/>
    <w:rsid w:val="003701C5"/>
    <w:rsid w:val="00372A46"/>
    <w:rsid w:val="003750A7"/>
    <w:rsid w:val="00375B35"/>
    <w:rsid w:val="00377A73"/>
    <w:rsid w:val="00381683"/>
    <w:rsid w:val="003829CB"/>
    <w:rsid w:val="003856CD"/>
    <w:rsid w:val="003877B3"/>
    <w:rsid w:val="00391139"/>
    <w:rsid w:val="00391F17"/>
    <w:rsid w:val="00392F32"/>
    <w:rsid w:val="00394799"/>
    <w:rsid w:val="00395B97"/>
    <w:rsid w:val="003A00C7"/>
    <w:rsid w:val="003A0EBF"/>
    <w:rsid w:val="003A1FB5"/>
    <w:rsid w:val="003A2157"/>
    <w:rsid w:val="003A2BA6"/>
    <w:rsid w:val="003A2BEB"/>
    <w:rsid w:val="003A35F4"/>
    <w:rsid w:val="003A46A3"/>
    <w:rsid w:val="003A4A84"/>
    <w:rsid w:val="003A60B9"/>
    <w:rsid w:val="003A64CD"/>
    <w:rsid w:val="003A7655"/>
    <w:rsid w:val="003A773E"/>
    <w:rsid w:val="003B10C4"/>
    <w:rsid w:val="003B2B21"/>
    <w:rsid w:val="003B3C74"/>
    <w:rsid w:val="003B40B6"/>
    <w:rsid w:val="003B465B"/>
    <w:rsid w:val="003B5CB6"/>
    <w:rsid w:val="003B60EF"/>
    <w:rsid w:val="003B785B"/>
    <w:rsid w:val="003C313A"/>
    <w:rsid w:val="003C48AD"/>
    <w:rsid w:val="003C5B51"/>
    <w:rsid w:val="003D215F"/>
    <w:rsid w:val="003D33C3"/>
    <w:rsid w:val="003D4554"/>
    <w:rsid w:val="003D67ED"/>
    <w:rsid w:val="003D7F50"/>
    <w:rsid w:val="003E0DE6"/>
    <w:rsid w:val="003E1018"/>
    <w:rsid w:val="003E109E"/>
    <w:rsid w:val="003E1561"/>
    <w:rsid w:val="003E19D4"/>
    <w:rsid w:val="003E45FF"/>
    <w:rsid w:val="003E4BB5"/>
    <w:rsid w:val="003E4F88"/>
    <w:rsid w:val="003E6B8F"/>
    <w:rsid w:val="003E6FC6"/>
    <w:rsid w:val="003F19BB"/>
    <w:rsid w:val="003F2EC0"/>
    <w:rsid w:val="003F40C0"/>
    <w:rsid w:val="003F44C9"/>
    <w:rsid w:val="003F4A56"/>
    <w:rsid w:val="003F4D39"/>
    <w:rsid w:val="003F544A"/>
    <w:rsid w:val="003F5E31"/>
    <w:rsid w:val="003F6136"/>
    <w:rsid w:val="003F6519"/>
    <w:rsid w:val="003F7292"/>
    <w:rsid w:val="003F72C7"/>
    <w:rsid w:val="004017E5"/>
    <w:rsid w:val="00404B93"/>
    <w:rsid w:val="004051A2"/>
    <w:rsid w:val="00405682"/>
    <w:rsid w:val="00405CDB"/>
    <w:rsid w:val="00406312"/>
    <w:rsid w:val="00407234"/>
    <w:rsid w:val="00411FC7"/>
    <w:rsid w:val="00412B9D"/>
    <w:rsid w:val="0041642D"/>
    <w:rsid w:val="004221C2"/>
    <w:rsid w:val="004230E8"/>
    <w:rsid w:val="00423CCC"/>
    <w:rsid w:val="004247BF"/>
    <w:rsid w:val="00426AD0"/>
    <w:rsid w:val="00426B1A"/>
    <w:rsid w:val="0043041A"/>
    <w:rsid w:val="004308BB"/>
    <w:rsid w:val="00434BA4"/>
    <w:rsid w:val="00435333"/>
    <w:rsid w:val="0043586E"/>
    <w:rsid w:val="00437664"/>
    <w:rsid w:val="00440CA0"/>
    <w:rsid w:val="0044345C"/>
    <w:rsid w:val="004453BD"/>
    <w:rsid w:val="00445678"/>
    <w:rsid w:val="0045199A"/>
    <w:rsid w:val="00456664"/>
    <w:rsid w:val="004578D0"/>
    <w:rsid w:val="00457DF4"/>
    <w:rsid w:val="00460354"/>
    <w:rsid w:val="00460D24"/>
    <w:rsid w:val="004618EA"/>
    <w:rsid w:val="004625CE"/>
    <w:rsid w:val="00462D63"/>
    <w:rsid w:val="00464E5B"/>
    <w:rsid w:val="00467E59"/>
    <w:rsid w:val="0047086F"/>
    <w:rsid w:val="00471C33"/>
    <w:rsid w:val="00474721"/>
    <w:rsid w:val="00476C67"/>
    <w:rsid w:val="0048013B"/>
    <w:rsid w:val="00483BA0"/>
    <w:rsid w:val="00484926"/>
    <w:rsid w:val="0048755F"/>
    <w:rsid w:val="00492FC1"/>
    <w:rsid w:val="00494282"/>
    <w:rsid w:val="00494B42"/>
    <w:rsid w:val="00494BBA"/>
    <w:rsid w:val="0049517B"/>
    <w:rsid w:val="004957BE"/>
    <w:rsid w:val="00495B74"/>
    <w:rsid w:val="0049699D"/>
    <w:rsid w:val="0049777B"/>
    <w:rsid w:val="004A02BB"/>
    <w:rsid w:val="004A435C"/>
    <w:rsid w:val="004A5282"/>
    <w:rsid w:val="004A78DD"/>
    <w:rsid w:val="004B2CDF"/>
    <w:rsid w:val="004B6B31"/>
    <w:rsid w:val="004C04D6"/>
    <w:rsid w:val="004C2E79"/>
    <w:rsid w:val="004C6A65"/>
    <w:rsid w:val="004C75AF"/>
    <w:rsid w:val="004D01B4"/>
    <w:rsid w:val="004D12C9"/>
    <w:rsid w:val="004D232B"/>
    <w:rsid w:val="004D4E28"/>
    <w:rsid w:val="004D6395"/>
    <w:rsid w:val="004D73FA"/>
    <w:rsid w:val="004D7B1D"/>
    <w:rsid w:val="004E5EFA"/>
    <w:rsid w:val="004E6B7F"/>
    <w:rsid w:val="004E792D"/>
    <w:rsid w:val="004E7D02"/>
    <w:rsid w:val="004F1F86"/>
    <w:rsid w:val="004F4BA6"/>
    <w:rsid w:val="004F6366"/>
    <w:rsid w:val="004F7CE1"/>
    <w:rsid w:val="00500004"/>
    <w:rsid w:val="00501FAC"/>
    <w:rsid w:val="00506BA4"/>
    <w:rsid w:val="0051063F"/>
    <w:rsid w:val="00513B12"/>
    <w:rsid w:val="00514048"/>
    <w:rsid w:val="0051790E"/>
    <w:rsid w:val="00517E33"/>
    <w:rsid w:val="0052113B"/>
    <w:rsid w:val="00523EC8"/>
    <w:rsid w:val="0052418E"/>
    <w:rsid w:val="005257C9"/>
    <w:rsid w:val="0052585F"/>
    <w:rsid w:val="00530E33"/>
    <w:rsid w:val="00533691"/>
    <w:rsid w:val="00533817"/>
    <w:rsid w:val="005356E0"/>
    <w:rsid w:val="0053630E"/>
    <w:rsid w:val="00536550"/>
    <w:rsid w:val="00540884"/>
    <w:rsid w:val="0054100A"/>
    <w:rsid w:val="0054199D"/>
    <w:rsid w:val="00542586"/>
    <w:rsid w:val="0054300D"/>
    <w:rsid w:val="00545A26"/>
    <w:rsid w:val="00546162"/>
    <w:rsid w:val="00546DB1"/>
    <w:rsid w:val="00550905"/>
    <w:rsid w:val="00555FE2"/>
    <w:rsid w:val="00556436"/>
    <w:rsid w:val="00556F36"/>
    <w:rsid w:val="00560E50"/>
    <w:rsid w:val="005622DB"/>
    <w:rsid w:val="00570DD6"/>
    <w:rsid w:val="005716B7"/>
    <w:rsid w:val="00571C98"/>
    <w:rsid w:val="0057321A"/>
    <w:rsid w:val="00576A6B"/>
    <w:rsid w:val="00576D47"/>
    <w:rsid w:val="00577836"/>
    <w:rsid w:val="00580875"/>
    <w:rsid w:val="005828A0"/>
    <w:rsid w:val="00582E43"/>
    <w:rsid w:val="00586334"/>
    <w:rsid w:val="00586373"/>
    <w:rsid w:val="00586637"/>
    <w:rsid w:val="0059149C"/>
    <w:rsid w:val="005A4332"/>
    <w:rsid w:val="005A47E2"/>
    <w:rsid w:val="005B36DE"/>
    <w:rsid w:val="005B4A34"/>
    <w:rsid w:val="005B524B"/>
    <w:rsid w:val="005B5E51"/>
    <w:rsid w:val="005C00C3"/>
    <w:rsid w:val="005C19E3"/>
    <w:rsid w:val="005C211D"/>
    <w:rsid w:val="005C5F87"/>
    <w:rsid w:val="005C6FA4"/>
    <w:rsid w:val="005C7255"/>
    <w:rsid w:val="005D2AE5"/>
    <w:rsid w:val="005D43BF"/>
    <w:rsid w:val="005D458B"/>
    <w:rsid w:val="005D561F"/>
    <w:rsid w:val="005D563D"/>
    <w:rsid w:val="005E0151"/>
    <w:rsid w:val="005E1720"/>
    <w:rsid w:val="005E5809"/>
    <w:rsid w:val="005E5FB3"/>
    <w:rsid w:val="005F5742"/>
    <w:rsid w:val="005F60DB"/>
    <w:rsid w:val="00600D4E"/>
    <w:rsid w:val="00603071"/>
    <w:rsid w:val="0060409A"/>
    <w:rsid w:val="006051BB"/>
    <w:rsid w:val="00605D30"/>
    <w:rsid w:val="00606099"/>
    <w:rsid w:val="00606955"/>
    <w:rsid w:val="0061114F"/>
    <w:rsid w:val="00613029"/>
    <w:rsid w:val="00613A5F"/>
    <w:rsid w:val="006154E5"/>
    <w:rsid w:val="00616038"/>
    <w:rsid w:val="00617B8B"/>
    <w:rsid w:val="00620AA0"/>
    <w:rsid w:val="00621BBD"/>
    <w:rsid w:val="00622538"/>
    <w:rsid w:val="00624747"/>
    <w:rsid w:val="00624F60"/>
    <w:rsid w:val="00626669"/>
    <w:rsid w:val="00631240"/>
    <w:rsid w:val="00632CFA"/>
    <w:rsid w:val="006347C5"/>
    <w:rsid w:val="00635A13"/>
    <w:rsid w:val="00635B0B"/>
    <w:rsid w:val="00636C39"/>
    <w:rsid w:val="00637452"/>
    <w:rsid w:val="00640D02"/>
    <w:rsid w:val="00641E84"/>
    <w:rsid w:val="00646F84"/>
    <w:rsid w:val="00647E57"/>
    <w:rsid w:val="00650763"/>
    <w:rsid w:val="00650FD5"/>
    <w:rsid w:val="00654E76"/>
    <w:rsid w:val="00657241"/>
    <w:rsid w:val="00657B4C"/>
    <w:rsid w:val="0066010E"/>
    <w:rsid w:val="00661F77"/>
    <w:rsid w:val="006621C3"/>
    <w:rsid w:val="00663B18"/>
    <w:rsid w:val="00667877"/>
    <w:rsid w:val="00671A77"/>
    <w:rsid w:val="00673B6D"/>
    <w:rsid w:val="006741D0"/>
    <w:rsid w:val="00674663"/>
    <w:rsid w:val="00674CD4"/>
    <w:rsid w:val="00675CFC"/>
    <w:rsid w:val="00685472"/>
    <w:rsid w:val="00687A34"/>
    <w:rsid w:val="00690114"/>
    <w:rsid w:val="006906BE"/>
    <w:rsid w:val="00691A76"/>
    <w:rsid w:val="0069356B"/>
    <w:rsid w:val="00695405"/>
    <w:rsid w:val="00696C98"/>
    <w:rsid w:val="00697B06"/>
    <w:rsid w:val="006A0224"/>
    <w:rsid w:val="006A12EF"/>
    <w:rsid w:val="006A1760"/>
    <w:rsid w:val="006A19A8"/>
    <w:rsid w:val="006A5C2B"/>
    <w:rsid w:val="006A5F49"/>
    <w:rsid w:val="006B1528"/>
    <w:rsid w:val="006B7585"/>
    <w:rsid w:val="006B7631"/>
    <w:rsid w:val="006C250D"/>
    <w:rsid w:val="006C28E2"/>
    <w:rsid w:val="006C4176"/>
    <w:rsid w:val="006C4E7C"/>
    <w:rsid w:val="006C5D2D"/>
    <w:rsid w:val="006D0ABF"/>
    <w:rsid w:val="006D352C"/>
    <w:rsid w:val="006D673F"/>
    <w:rsid w:val="006D6882"/>
    <w:rsid w:val="006E1A69"/>
    <w:rsid w:val="006E1FEF"/>
    <w:rsid w:val="006E2F56"/>
    <w:rsid w:val="006E3509"/>
    <w:rsid w:val="006E4801"/>
    <w:rsid w:val="006E6307"/>
    <w:rsid w:val="006E6E2E"/>
    <w:rsid w:val="006E7327"/>
    <w:rsid w:val="006F2527"/>
    <w:rsid w:val="006F44D1"/>
    <w:rsid w:val="006F4808"/>
    <w:rsid w:val="006F5106"/>
    <w:rsid w:val="0070081B"/>
    <w:rsid w:val="00701E9A"/>
    <w:rsid w:val="00702135"/>
    <w:rsid w:val="00706B7E"/>
    <w:rsid w:val="007071AD"/>
    <w:rsid w:val="00711A6B"/>
    <w:rsid w:val="00712199"/>
    <w:rsid w:val="0071582D"/>
    <w:rsid w:val="00722B0E"/>
    <w:rsid w:val="00723CFD"/>
    <w:rsid w:val="0072445D"/>
    <w:rsid w:val="00724903"/>
    <w:rsid w:val="0072567B"/>
    <w:rsid w:val="00726249"/>
    <w:rsid w:val="00727DA1"/>
    <w:rsid w:val="00730ED4"/>
    <w:rsid w:val="0073154F"/>
    <w:rsid w:val="00732402"/>
    <w:rsid w:val="007327FD"/>
    <w:rsid w:val="00734466"/>
    <w:rsid w:val="007347BE"/>
    <w:rsid w:val="00736421"/>
    <w:rsid w:val="007371D1"/>
    <w:rsid w:val="007372A5"/>
    <w:rsid w:val="00743306"/>
    <w:rsid w:val="007436DE"/>
    <w:rsid w:val="0074446D"/>
    <w:rsid w:val="00745C36"/>
    <w:rsid w:val="0074635D"/>
    <w:rsid w:val="007545EC"/>
    <w:rsid w:val="00756A55"/>
    <w:rsid w:val="00760343"/>
    <w:rsid w:val="00762043"/>
    <w:rsid w:val="0076403F"/>
    <w:rsid w:val="00764D91"/>
    <w:rsid w:val="00765A32"/>
    <w:rsid w:val="00766C9F"/>
    <w:rsid w:val="00770714"/>
    <w:rsid w:val="00770947"/>
    <w:rsid w:val="007765B3"/>
    <w:rsid w:val="00777EB8"/>
    <w:rsid w:val="00781488"/>
    <w:rsid w:val="00782B4D"/>
    <w:rsid w:val="007832FF"/>
    <w:rsid w:val="00783FF8"/>
    <w:rsid w:val="007867BE"/>
    <w:rsid w:val="00786CEA"/>
    <w:rsid w:val="00787C32"/>
    <w:rsid w:val="00787C48"/>
    <w:rsid w:val="00790099"/>
    <w:rsid w:val="00790E6B"/>
    <w:rsid w:val="0079121E"/>
    <w:rsid w:val="00795CFA"/>
    <w:rsid w:val="007A13DD"/>
    <w:rsid w:val="007A2529"/>
    <w:rsid w:val="007A3A2F"/>
    <w:rsid w:val="007A3C5C"/>
    <w:rsid w:val="007A6792"/>
    <w:rsid w:val="007A72F8"/>
    <w:rsid w:val="007A762E"/>
    <w:rsid w:val="007B0210"/>
    <w:rsid w:val="007B1294"/>
    <w:rsid w:val="007B18F0"/>
    <w:rsid w:val="007B2843"/>
    <w:rsid w:val="007B33DB"/>
    <w:rsid w:val="007B6AF0"/>
    <w:rsid w:val="007B7205"/>
    <w:rsid w:val="007C363A"/>
    <w:rsid w:val="007C3FFA"/>
    <w:rsid w:val="007C52A0"/>
    <w:rsid w:val="007C53B4"/>
    <w:rsid w:val="007C6347"/>
    <w:rsid w:val="007C6CBC"/>
    <w:rsid w:val="007C753A"/>
    <w:rsid w:val="007D1915"/>
    <w:rsid w:val="007D2AFD"/>
    <w:rsid w:val="007D3562"/>
    <w:rsid w:val="007E0717"/>
    <w:rsid w:val="007E124A"/>
    <w:rsid w:val="007E1E92"/>
    <w:rsid w:val="007E2A3C"/>
    <w:rsid w:val="007E3E24"/>
    <w:rsid w:val="007F066A"/>
    <w:rsid w:val="007F1AC2"/>
    <w:rsid w:val="007F1D58"/>
    <w:rsid w:val="007F37B1"/>
    <w:rsid w:val="007F6AC6"/>
    <w:rsid w:val="008045D3"/>
    <w:rsid w:val="00806557"/>
    <w:rsid w:val="00806EBF"/>
    <w:rsid w:val="0081012C"/>
    <w:rsid w:val="008130E5"/>
    <w:rsid w:val="00813772"/>
    <w:rsid w:val="00816652"/>
    <w:rsid w:val="00817446"/>
    <w:rsid w:val="00822830"/>
    <w:rsid w:val="00822FC8"/>
    <w:rsid w:val="0082427C"/>
    <w:rsid w:val="008255A9"/>
    <w:rsid w:val="00826B2B"/>
    <w:rsid w:val="00830CD2"/>
    <w:rsid w:val="00831FAB"/>
    <w:rsid w:val="00833DFC"/>
    <w:rsid w:val="008351D4"/>
    <w:rsid w:val="0084141F"/>
    <w:rsid w:val="00842962"/>
    <w:rsid w:val="00843C96"/>
    <w:rsid w:val="0084410D"/>
    <w:rsid w:val="0084561F"/>
    <w:rsid w:val="00850798"/>
    <w:rsid w:val="00851778"/>
    <w:rsid w:val="00851CE5"/>
    <w:rsid w:val="00851E2F"/>
    <w:rsid w:val="008545C6"/>
    <w:rsid w:val="00855641"/>
    <w:rsid w:val="0085671E"/>
    <w:rsid w:val="00856F44"/>
    <w:rsid w:val="008575E1"/>
    <w:rsid w:val="008630D7"/>
    <w:rsid w:val="0086318E"/>
    <w:rsid w:val="0086326E"/>
    <w:rsid w:val="00872376"/>
    <w:rsid w:val="00872536"/>
    <w:rsid w:val="00872D66"/>
    <w:rsid w:val="00873A1B"/>
    <w:rsid w:val="00880154"/>
    <w:rsid w:val="00880BDA"/>
    <w:rsid w:val="00884BC3"/>
    <w:rsid w:val="00886596"/>
    <w:rsid w:val="00886E91"/>
    <w:rsid w:val="008926D5"/>
    <w:rsid w:val="008A2DAF"/>
    <w:rsid w:val="008A336D"/>
    <w:rsid w:val="008A4556"/>
    <w:rsid w:val="008A4713"/>
    <w:rsid w:val="008A51D9"/>
    <w:rsid w:val="008A6562"/>
    <w:rsid w:val="008A7B9D"/>
    <w:rsid w:val="008B3222"/>
    <w:rsid w:val="008B3F70"/>
    <w:rsid w:val="008B6DA6"/>
    <w:rsid w:val="008C3427"/>
    <w:rsid w:val="008C7204"/>
    <w:rsid w:val="008C75CB"/>
    <w:rsid w:val="008D271C"/>
    <w:rsid w:val="008D7027"/>
    <w:rsid w:val="008D776D"/>
    <w:rsid w:val="008E0861"/>
    <w:rsid w:val="008E1001"/>
    <w:rsid w:val="008E18E1"/>
    <w:rsid w:val="008E20F5"/>
    <w:rsid w:val="008E436C"/>
    <w:rsid w:val="008E6430"/>
    <w:rsid w:val="008F0E50"/>
    <w:rsid w:val="008F1F59"/>
    <w:rsid w:val="008F3A58"/>
    <w:rsid w:val="008F3E4B"/>
    <w:rsid w:val="008F49C9"/>
    <w:rsid w:val="008F5E20"/>
    <w:rsid w:val="008F63C8"/>
    <w:rsid w:val="0090029D"/>
    <w:rsid w:val="00900E6E"/>
    <w:rsid w:val="00904952"/>
    <w:rsid w:val="009054B4"/>
    <w:rsid w:val="00905752"/>
    <w:rsid w:val="00905760"/>
    <w:rsid w:val="00905C5F"/>
    <w:rsid w:val="0090690E"/>
    <w:rsid w:val="00907530"/>
    <w:rsid w:val="00911E52"/>
    <w:rsid w:val="00912FFA"/>
    <w:rsid w:val="00913651"/>
    <w:rsid w:val="00913CBF"/>
    <w:rsid w:val="0091467D"/>
    <w:rsid w:val="00915439"/>
    <w:rsid w:val="0091555B"/>
    <w:rsid w:val="009204CC"/>
    <w:rsid w:val="00924CA8"/>
    <w:rsid w:val="009257C5"/>
    <w:rsid w:val="00925C8D"/>
    <w:rsid w:val="009301F6"/>
    <w:rsid w:val="009303AF"/>
    <w:rsid w:val="0093289A"/>
    <w:rsid w:val="00932DDB"/>
    <w:rsid w:val="00933F24"/>
    <w:rsid w:val="00934C62"/>
    <w:rsid w:val="00934D4D"/>
    <w:rsid w:val="0093611D"/>
    <w:rsid w:val="00940570"/>
    <w:rsid w:val="0094232C"/>
    <w:rsid w:val="00942D52"/>
    <w:rsid w:val="009449B2"/>
    <w:rsid w:val="0094532F"/>
    <w:rsid w:val="00946B3B"/>
    <w:rsid w:val="00951656"/>
    <w:rsid w:val="00956E23"/>
    <w:rsid w:val="00957B99"/>
    <w:rsid w:val="00961582"/>
    <w:rsid w:val="009616C7"/>
    <w:rsid w:val="009617C4"/>
    <w:rsid w:val="00963E35"/>
    <w:rsid w:val="0096419C"/>
    <w:rsid w:val="00965019"/>
    <w:rsid w:val="009655B8"/>
    <w:rsid w:val="009659EE"/>
    <w:rsid w:val="009673C4"/>
    <w:rsid w:val="00967B5F"/>
    <w:rsid w:val="009700B3"/>
    <w:rsid w:val="009704BB"/>
    <w:rsid w:val="009714A2"/>
    <w:rsid w:val="0097271A"/>
    <w:rsid w:val="00974C01"/>
    <w:rsid w:val="009752E4"/>
    <w:rsid w:val="00976D3B"/>
    <w:rsid w:val="009807BA"/>
    <w:rsid w:val="00980E69"/>
    <w:rsid w:val="00981AC7"/>
    <w:rsid w:val="00982798"/>
    <w:rsid w:val="009834E2"/>
    <w:rsid w:val="0098425B"/>
    <w:rsid w:val="00986C8D"/>
    <w:rsid w:val="009879A8"/>
    <w:rsid w:val="009923DF"/>
    <w:rsid w:val="009927B2"/>
    <w:rsid w:val="00992ABE"/>
    <w:rsid w:val="009A053C"/>
    <w:rsid w:val="009A5FC6"/>
    <w:rsid w:val="009A64CE"/>
    <w:rsid w:val="009B139E"/>
    <w:rsid w:val="009B1611"/>
    <w:rsid w:val="009B21EB"/>
    <w:rsid w:val="009B4AF4"/>
    <w:rsid w:val="009B52D6"/>
    <w:rsid w:val="009B6785"/>
    <w:rsid w:val="009B68FD"/>
    <w:rsid w:val="009B6975"/>
    <w:rsid w:val="009C027C"/>
    <w:rsid w:val="009C0755"/>
    <w:rsid w:val="009C0F10"/>
    <w:rsid w:val="009C5068"/>
    <w:rsid w:val="009D0E56"/>
    <w:rsid w:val="009D2664"/>
    <w:rsid w:val="009D3EE5"/>
    <w:rsid w:val="009D3F53"/>
    <w:rsid w:val="009D4456"/>
    <w:rsid w:val="009D62DD"/>
    <w:rsid w:val="009D6696"/>
    <w:rsid w:val="009D6814"/>
    <w:rsid w:val="009E1E3D"/>
    <w:rsid w:val="009E3F1D"/>
    <w:rsid w:val="009E4A5C"/>
    <w:rsid w:val="009E5E6A"/>
    <w:rsid w:val="009F016D"/>
    <w:rsid w:val="009F195D"/>
    <w:rsid w:val="009F19A1"/>
    <w:rsid w:val="009F1E1B"/>
    <w:rsid w:val="009F25E3"/>
    <w:rsid w:val="009F2FF4"/>
    <w:rsid w:val="009F6778"/>
    <w:rsid w:val="009F6875"/>
    <w:rsid w:val="009F7D4F"/>
    <w:rsid w:val="009F7DE3"/>
    <w:rsid w:val="00A003F6"/>
    <w:rsid w:val="00A0203F"/>
    <w:rsid w:val="00A03046"/>
    <w:rsid w:val="00A0462F"/>
    <w:rsid w:val="00A053FF"/>
    <w:rsid w:val="00A06CB8"/>
    <w:rsid w:val="00A077E8"/>
    <w:rsid w:val="00A07944"/>
    <w:rsid w:val="00A10056"/>
    <w:rsid w:val="00A10D82"/>
    <w:rsid w:val="00A23233"/>
    <w:rsid w:val="00A23FB9"/>
    <w:rsid w:val="00A27EF5"/>
    <w:rsid w:val="00A342DB"/>
    <w:rsid w:val="00A34B59"/>
    <w:rsid w:val="00A35E5A"/>
    <w:rsid w:val="00A40B55"/>
    <w:rsid w:val="00A41D73"/>
    <w:rsid w:val="00A432C3"/>
    <w:rsid w:val="00A44DE7"/>
    <w:rsid w:val="00A46B84"/>
    <w:rsid w:val="00A47A46"/>
    <w:rsid w:val="00A50541"/>
    <w:rsid w:val="00A5555D"/>
    <w:rsid w:val="00A5669A"/>
    <w:rsid w:val="00A5734F"/>
    <w:rsid w:val="00A57FA3"/>
    <w:rsid w:val="00A61499"/>
    <w:rsid w:val="00A63916"/>
    <w:rsid w:val="00A6659D"/>
    <w:rsid w:val="00A7093A"/>
    <w:rsid w:val="00A70AB2"/>
    <w:rsid w:val="00A70C07"/>
    <w:rsid w:val="00A72F46"/>
    <w:rsid w:val="00A733EF"/>
    <w:rsid w:val="00A7493C"/>
    <w:rsid w:val="00A75451"/>
    <w:rsid w:val="00A7624E"/>
    <w:rsid w:val="00A77FED"/>
    <w:rsid w:val="00A81A37"/>
    <w:rsid w:val="00A82844"/>
    <w:rsid w:val="00A82A31"/>
    <w:rsid w:val="00A8341C"/>
    <w:rsid w:val="00A83503"/>
    <w:rsid w:val="00A83C70"/>
    <w:rsid w:val="00A87FF0"/>
    <w:rsid w:val="00A91D49"/>
    <w:rsid w:val="00A939C2"/>
    <w:rsid w:val="00A95E88"/>
    <w:rsid w:val="00AA4DB8"/>
    <w:rsid w:val="00AA6B74"/>
    <w:rsid w:val="00AB0DBA"/>
    <w:rsid w:val="00AB45B5"/>
    <w:rsid w:val="00AB4CA3"/>
    <w:rsid w:val="00AB61D3"/>
    <w:rsid w:val="00AB635E"/>
    <w:rsid w:val="00AB6539"/>
    <w:rsid w:val="00AB6A3D"/>
    <w:rsid w:val="00AB6FD2"/>
    <w:rsid w:val="00AC069A"/>
    <w:rsid w:val="00AC24D1"/>
    <w:rsid w:val="00AC2D2D"/>
    <w:rsid w:val="00AC6CB3"/>
    <w:rsid w:val="00AD1D33"/>
    <w:rsid w:val="00AD2174"/>
    <w:rsid w:val="00AD23FF"/>
    <w:rsid w:val="00AD2AF8"/>
    <w:rsid w:val="00AD3B28"/>
    <w:rsid w:val="00AD5E03"/>
    <w:rsid w:val="00AD748C"/>
    <w:rsid w:val="00AD7E48"/>
    <w:rsid w:val="00AE3DF1"/>
    <w:rsid w:val="00AE3F68"/>
    <w:rsid w:val="00AE6B05"/>
    <w:rsid w:val="00AE742A"/>
    <w:rsid w:val="00AF04EA"/>
    <w:rsid w:val="00AF23A5"/>
    <w:rsid w:val="00B004EB"/>
    <w:rsid w:val="00B0173F"/>
    <w:rsid w:val="00B03FD3"/>
    <w:rsid w:val="00B04C21"/>
    <w:rsid w:val="00B05C3A"/>
    <w:rsid w:val="00B06007"/>
    <w:rsid w:val="00B07AA0"/>
    <w:rsid w:val="00B07CEE"/>
    <w:rsid w:val="00B110CF"/>
    <w:rsid w:val="00B11DF6"/>
    <w:rsid w:val="00B11E56"/>
    <w:rsid w:val="00B12C18"/>
    <w:rsid w:val="00B16A3D"/>
    <w:rsid w:val="00B16E53"/>
    <w:rsid w:val="00B17851"/>
    <w:rsid w:val="00B21065"/>
    <w:rsid w:val="00B23AED"/>
    <w:rsid w:val="00B27F0F"/>
    <w:rsid w:val="00B307A5"/>
    <w:rsid w:val="00B32193"/>
    <w:rsid w:val="00B414A4"/>
    <w:rsid w:val="00B42868"/>
    <w:rsid w:val="00B44E6C"/>
    <w:rsid w:val="00B473A0"/>
    <w:rsid w:val="00B47E3C"/>
    <w:rsid w:val="00B531B2"/>
    <w:rsid w:val="00B551BF"/>
    <w:rsid w:val="00B55BDA"/>
    <w:rsid w:val="00B5793F"/>
    <w:rsid w:val="00B57FFE"/>
    <w:rsid w:val="00B60AAB"/>
    <w:rsid w:val="00B63B9C"/>
    <w:rsid w:val="00B653BF"/>
    <w:rsid w:val="00B65660"/>
    <w:rsid w:val="00B65CF3"/>
    <w:rsid w:val="00B6693D"/>
    <w:rsid w:val="00B66BF8"/>
    <w:rsid w:val="00B71061"/>
    <w:rsid w:val="00B7793C"/>
    <w:rsid w:val="00B81AE8"/>
    <w:rsid w:val="00B821B4"/>
    <w:rsid w:val="00B83A58"/>
    <w:rsid w:val="00B86998"/>
    <w:rsid w:val="00B91977"/>
    <w:rsid w:val="00B955E2"/>
    <w:rsid w:val="00B97446"/>
    <w:rsid w:val="00BA31BC"/>
    <w:rsid w:val="00BA3B46"/>
    <w:rsid w:val="00BA7018"/>
    <w:rsid w:val="00BA760C"/>
    <w:rsid w:val="00BB09FD"/>
    <w:rsid w:val="00BB12A2"/>
    <w:rsid w:val="00BB183E"/>
    <w:rsid w:val="00BB2AAA"/>
    <w:rsid w:val="00BB3991"/>
    <w:rsid w:val="00BB42E9"/>
    <w:rsid w:val="00BB6842"/>
    <w:rsid w:val="00BB6CF2"/>
    <w:rsid w:val="00BB7A2E"/>
    <w:rsid w:val="00BC0875"/>
    <w:rsid w:val="00BC1507"/>
    <w:rsid w:val="00BC39B1"/>
    <w:rsid w:val="00BC5F44"/>
    <w:rsid w:val="00BC68E9"/>
    <w:rsid w:val="00BC7674"/>
    <w:rsid w:val="00BD284E"/>
    <w:rsid w:val="00BD3156"/>
    <w:rsid w:val="00BD38A1"/>
    <w:rsid w:val="00BD5522"/>
    <w:rsid w:val="00BE0B64"/>
    <w:rsid w:val="00BE0C47"/>
    <w:rsid w:val="00BE1860"/>
    <w:rsid w:val="00BE3C92"/>
    <w:rsid w:val="00BE3F7B"/>
    <w:rsid w:val="00BE5FC9"/>
    <w:rsid w:val="00BF44E0"/>
    <w:rsid w:val="00BF56E0"/>
    <w:rsid w:val="00BF6068"/>
    <w:rsid w:val="00BF77BD"/>
    <w:rsid w:val="00C0242E"/>
    <w:rsid w:val="00C060A3"/>
    <w:rsid w:val="00C103B8"/>
    <w:rsid w:val="00C1048F"/>
    <w:rsid w:val="00C1115D"/>
    <w:rsid w:val="00C115C9"/>
    <w:rsid w:val="00C12030"/>
    <w:rsid w:val="00C14981"/>
    <w:rsid w:val="00C2238B"/>
    <w:rsid w:val="00C23F5F"/>
    <w:rsid w:val="00C25EA2"/>
    <w:rsid w:val="00C337D5"/>
    <w:rsid w:val="00C339F2"/>
    <w:rsid w:val="00C34BC6"/>
    <w:rsid w:val="00C352DD"/>
    <w:rsid w:val="00C4171B"/>
    <w:rsid w:val="00C41F15"/>
    <w:rsid w:val="00C4243A"/>
    <w:rsid w:val="00C44B92"/>
    <w:rsid w:val="00C50025"/>
    <w:rsid w:val="00C517A6"/>
    <w:rsid w:val="00C52A82"/>
    <w:rsid w:val="00C52F5C"/>
    <w:rsid w:val="00C53F7B"/>
    <w:rsid w:val="00C54BAE"/>
    <w:rsid w:val="00C5763E"/>
    <w:rsid w:val="00C57E60"/>
    <w:rsid w:val="00C57EA9"/>
    <w:rsid w:val="00C6092D"/>
    <w:rsid w:val="00C617E8"/>
    <w:rsid w:val="00C71D8F"/>
    <w:rsid w:val="00C7248B"/>
    <w:rsid w:val="00C7431E"/>
    <w:rsid w:val="00C7447A"/>
    <w:rsid w:val="00C74A18"/>
    <w:rsid w:val="00C752D3"/>
    <w:rsid w:val="00C754E8"/>
    <w:rsid w:val="00C82242"/>
    <w:rsid w:val="00C8503E"/>
    <w:rsid w:val="00C86B43"/>
    <w:rsid w:val="00C90254"/>
    <w:rsid w:val="00C90572"/>
    <w:rsid w:val="00C926D5"/>
    <w:rsid w:val="00C9414D"/>
    <w:rsid w:val="00C944D3"/>
    <w:rsid w:val="00C947DE"/>
    <w:rsid w:val="00C95190"/>
    <w:rsid w:val="00C9554F"/>
    <w:rsid w:val="00C95EBA"/>
    <w:rsid w:val="00CA0439"/>
    <w:rsid w:val="00CA066B"/>
    <w:rsid w:val="00CA11E6"/>
    <w:rsid w:val="00CA2218"/>
    <w:rsid w:val="00CA5288"/>
    <w:rsid w:val="00CA67A1"/>
    <w:rsid w:val="00CA6A83"/>
    <w:rsid w:val="00CA6C10"/>
    <w:rsid w:val="00CA7915"/>
    <w:rsid w:val="00CA7A82"/>
    <w:rsid w:val="00CB03C8"/>
    <w:rsid w:val="00CB2C35"/>
    <w:rsid w:val="00CB3DD0"/>
    <w:rsid w:val="00CB4B63"/>
    <w:rsid w:val="00CB654B"/>
    <w:rsid w:val="00CB7742"/>
    <w:rsid w:val="00CB7CAA"/>
    <w:rsid w:val="00CC0BDC"/>
    <w:rsid w:val="00CC3F0C"/>
    <w:rsid w:val="00CC3F2A"/>
    <w:rsid w:val="00CC4FE4"/>
    <w:rsid w:val="00CD13D5"/>
    <w:rsid w:val="00CD3E68"/>
    <w:rsid w:val="00CD4018"/>
    <w:rsid w:val="00CD43D3"/>
    <w:rsid w:val="00CD4C87"/>
    <w:rsid w:val="00CD7ECA"/>
    <w:rsid w:val="00CE0324"/>
    <w:rsid w:val="00CE1342"/>
    <w:rsid w:val="00CE194F"/>
    <w:rsid w:val="00CE24DA"/>
    <w:rsid w:val="00CE307B"/>
    <w:rsid w:val="00CE3C64"/>
    <w:rsid w:val="00CE5EF2"/>
    <w:rsid w:val="00CE7DF1"/>
    <w:rsid w:val="00CF00E2"/>
    <w:rsid w:val="00CF0559"/>
    <w:rsid w:val="00CF0827"/>
    <w:rsid w:val="00CF319B"/>
    <w:rsid w:val="00CF32FA"/>
    <w:rsid w:val="00CF61CC"/>
    <w:rsid w:val="00CF7642"/>
    <w:rsid w:val="00D019C5"/>
    <w:rsid w:val="00D02669"/>
    <w:rsid w:val="00D10AB2"/>
    <w:rsid w:val="00D139AE"/>
    <w:rsid w:val="00D13A8B"/>
    <w:rsid w:val="00D21586"/>
    <w:rsid w:val="00D21AB6"/>
    <w:rsid w:val="00D2214D"/>
    <w:rsid w:val="00D239CF"/>
    <w:rsid w:val="00D2594D"/>
    <w:rsid w:val="00D25F65"/>
    <w:rsid w:val="00D26115"/>
    <w:rsid w:val="00D32A73"/>
    <w:rsid w:val="00D33BE9"/>
    <w:rsid w:val="00D342CC"/>
    <w:rsid w:val="00D34616"/>
    <w:rsid w:val="00D34D8B"/>
    <w:rsid w:val="00D35B77"/>
    <w:rsid w:val="00D40656"/>
    <w:rsid w:val="00D41349"/>
    <w:rsid w:val="00D43456"/>
    <w:rsid w:val="00D44966"/>
    <w:rsid w:val="00D45667"/>
    <w:rsid w:val="00D45D61"/>
    <w:rsid w:val="00D47E5D"/>
    <w:rsid w:val="00D50540"/>
    <w:rsid w:val="00D51E8F"/>
    <w:rsid w:val="00D52046"/>
    <w:rsid w:val="00D52800"/>
    <w:rsid w:val="00D52AB5"/>
    <w:rsid w:val="00D535EA"/>
    <w:rsid w:val="00D57C40"/>
    <w:rsid w:val="00D57EB2"/>
    <w:rsid w:val="00D60D1A"/>
    <w:rsid w:val="00D635CB"/>
    <w:rsid w:val="00D64E5F"/>
    <w:rsid w:val="00D714C3"/>
    <w:rsid w:val="00D714CD"/>
    <w:rsid w:val="00D71FF3"/>
    <w:rsid w:val="00D73C15"/>
    <w:rsid w:val="00D73ED9"/>
    <w:rsid w:val="00D74BAC"/>
    <w:rsid w:val="00D760D7"/>
    <w:rsid w:val="00D76AC2"/>
    <w:rsid w:val="00D76C7B"/>
    <w:rsid w:val="00D775DF"/>
    <w:rsid w:val="00D77B72"/>
    <w:rsid w:val="00D822B1"/>
    <w:rsid w:val="00D82789"/>
    <w:rsid w:val="00D82CF1"/>
    <w:rsid w:val="00D856E1"/>
    <w:rsid w:val="00D910DF"/>
    <w:rsid w:val="00D92D34"/>
    <w:rsid w:val="00D9615F"/>
    <w:rsid w:val="00D96CE3"/>
    <w:rsid w:val="00D97079"/>
    <w:rsid w:val="00DA0129"/>
    <w:rsid w:val="00DA087A"/>
    <w:rsid w:val="00DA254C"/>
    <w:rsid w:val="00DA47DE"/>
    <w:rsid w:val="00DA6573"/>
    <w:rsid w:val="00DA6ACD"/>
    <w:rsid w:val="00DB18C9"/>
    <w:rsid w:val="00DB2C01"/>
    <w:rsid w:val="00DB3314"/>
    <w:rsid w:val="00DB454F"/>
    <w:rsid w:val="00DB5993"/>
    <w:rsid w:val="00DB6325"/>
    <w:rsid w:val="00DB6DFE"/>
    <w:rsid w:val="00DC0A97"/>
    <w:rsid w:val="00DC173F"/>
    <w:rsid w:val="00DC28FF"/>
    <w:rsid w:val="00DC6C44"/>
    <w:rsid w:val="00DD09B5"/>
    <w:rsid w:val="00DD2287"/>
    <w:rsid w:val="00DD258C"/>
    <w:rsid w:val="00DD672C"/>
    <w:rsid w:val="00DD79B7"/>
    <w:rsid w:val="00DE1A88"/>
    <w:rsid w:val="00DE3BE2"/>
    <w:rsid w:val="00DE4A7C"/>
    <w:rsid w:val="00DE4EE7"/>
    <w:rsid w:val="00DE5140"/>
    <w:rsid w:val="00DF187B"/>
    <w:rsid w:val="00DF4FE8"/>
    <w:rsid w:val="00DF5F9A"/>
    <w:rsid w:val="00DF6BA9"/>
    <w:rsid w:val="00E005E8"/>
    <w:rsid w:val="00E01264"/>
    <w:rsid w:val="00E012BA"/>
    <w:rsid w:val="00E016D4"/>
    <w:rsid w:val="00E01C91"/>
    <w:rsid w:val="00E02CD7"/>
    <w:rsid w:val="00E03ADF"/>
    <w:rsid w:val="00E03BF9"/>
    <w:rsid w:val="00E06BBB"/>
    <w:rsid w:val="00E07C73"/>
    <w:rsid w:val="00E10DB0"/>
    <w:rsid w:val="00E117BE"/>
    <w:rsid w:val="00E121D9"/>
    <w:rsid w:val="00E13320"/>
    <w:rsid w:val="00E1447A"/>
    <w:rsid w:val="00E17454"/>
    <w:rsid w:val="00E175D1"/>
    <w:rsid w:val="00E2321E"/>
    <w:rsid w:val="00E26474"/>
    <w:rsid w:val="00E27B26"/>
    <w:rsid w:val="00E33680"/>
    <w:rsid w:val="00E346F3"/>
    <w:rsid w:val="00E3489C"/>
    <w:rsid w:val="00E3582C"/>
    <w:rsid w:val="00E40465"/>
    <w:rsid w:val="00E41FCF"/>
    <w:rsid w:val="00E422CC"/>
    <w:rsid w:val="00E451E7"/>
    <w:rsid w:val="00E4679B"/>
    <w:rsid w:val="00E50655"/>
    <w:rsid w:val="00E50D11"/>
    <w:rsid w:val="00E51531"/>
    <w:rsid w:val="00E535B4"/>
    <w:rsid w:val="00E55220"/>
    <w:rsid w:val="00E564FB"/>
    <w:rsid w:val="00E5762B"/>
    <w:rsid w:val="00E61EF5"/>
    <w:rsid w:val="00E6258A"/>
    <w:rsid w:val="00E65AD2"/>
    <w:rsid w:val="00E667C1"/>
    <w:rsid w:val="00E67120"/>
    <w:rsid w:val="00E673EC"/>
    <w:rsid w:val="00E7290A"/>
    <w:rsid w:val="00E74026"/>
    <w:rsid w:val="00E75770"/>
    <w:rsid w:val="00E7695C"/>
    <w:rsid w:val="00E77B7C"/>
    <w:rsid w:val="00E80828"/>
    <w:rsid w:val="00E83592"/>
    <w:rsid w:val="00E84EB6"/>
    <w:rsid w:val="00E87132"/>
    <w:rsid w:val="00E87FCA"/>
    <w:rsid w:val="00E91802"/>
    <w:rsid w:val="00E91EE6"/>
    <w:rsid w:val="00E91F09"/>
    <w:rsid w:val="00E9269B"/>
    <w:rsid w:val="00E92752"/>
    <w:rsid w:val="00E92ACE"/>
    <w:rsid w:val="00E92AF4"/>
    <w:rsid w:val="00E92D23"/>
    <w:rsid w:val="00E95ECE"/>
    <w:rsid w:val="00E96239"/>
    <w:rsid w:val="00E96792"/>
    <w:rsid w:val="00EA01DE"/>
    <w:rsid w:val="00EA16C7"/>
    <w:rsid w:val="00EA36F4"/>
    <w:rsid w:val="00EA3AEB"/>
    <w:rsid w:val="00EA4172"/>
    <w:rsid w:val="00EA489B"/>
    <w:rsid w:val="00EB0859"/>
    <w:rsid w:val="00EB1004"/>
    <w:rsid w:val="00EB109A"/>
    <w:rsid w:val="00EB1233"/>
    <w:rsid w:val="00EB5B0D"/>
    <w:rsid w:val="00EB743C"/>
    <w:rsid w:val="00EB7733"/>
    <w:rsid w:val="00EC1107"/>
    <w:rsid w:val="00EC2D43"/>
    <w:rsid w:val="00EC5DD8"/>
    <w:rsid w:val="00ED0752"/>
    <w:rsid w:val="00ED2DEA"/>
    <w:rsid w:val="00ED351F"/>
    <w:rsid w:val="00ED3C54"/>
    <w:rsid w:val="00ED6D77"/>
    <w:rsid w:val="00EE0CD1"/>
    <w:rsid w:val="00EE1079"/>
    <w:rsid w:val="00EE2068"/>
    <w:rsid w:val="00EE26ED"/>
    <w:rsid w:val="00EE3418"/>
    <w:rsid w:val="00EE43DA"/>
    <w:rsid w:val="00EE69D1"/>
    <w:rsid w:val="00EF0E42"/>
    <w:rsid w:val="00EF1476"/>
    <w:rsid w:val="00EF2AC6"/>
    <w:rsid w:val="00EF2D98"/>
    <w:rsid w:val="00EF3967"/>
    <w:rsid w:val="00EF47A9"/>
    <w:rsid w:val="00EF6D23"/>
    <w:rsid w:val="00EF74F7"/>
    <w:rsid w:val="00EF7590"/>
    <w:rsid w:val="00F00B3E"/>
    <w:rsid w:val="00F0122B"/>
    <w:rsid w:val="00F0239F"/>
    <w:rsid w:val="00F02A0B"/>
    <w:rsid w:val="00F02EDE"/>
    <w:rsid w:val="00F040B8"/>
    <w:rsid w:val="00F04471"/>
    <w:rsid w:val="00F06E19"/>
    <w:rsid w:val="00F06E3A"/>
    <w:rsid w:val="00F1019C"/>
    <w:rsid w:val="00F1238E"/>
    <w:rsid w:val="00F12B13"/>
    <w:rsid w:val="00F13AEE"/>
    <w:rsid w:val="00F150E3"/>
    <w:rsid w:val="00F15D31"/>
    <w:rsid w:val="00F16981"/>
    <w:rsid w:val="00F21DAB"/>
    <w:rsid w:val="00F224D4"/>
    <w:rsid w:val="00F234EB"/>
    <w:rsid w:val="00F26672"/>
    <w:rsid w:val="00F318D4"/>
    <w:rsid w:val="00F331B5"/>
    <w:rsid w:val="00F34410"/>
    <w:rsid w:val="00F34C28"/>
    <w:rsid w:val="00F45196"/>
    <w:rsid w:val="00F4582E"/>
    <w:rsid w:val="00F4622D"/>
    <w:rsid w:val="00F47504"/>
    <w:rsid w:val="00F50D0C"/>
    <w:rsid w:val="00F50E63"/>
    <w:rsid w:val="00F516BD"/>
    <w:rsid w:val="00F51798"/>
    <w:rsid w:val="00F52089"/>
    <w:rsid w:val="00F52B5F"/>
    <w:rsid w:val="00F535A2"/>
    <w:rsid w:val="00F543B6"/>
    <w:rsid w:val="00F55359"/>
    <w:rsid w:val="00F5549F"/>
    <w:rsid w:val="00F566FB"/>
    <w:rsid w:val="00F56835"/>
    <w:rsid w:val="00F57730"/>
    <w:rsid w:val="00F579D5"/>
    <w:rsid w:val="00F615E9"/>
    <w:rsid w:val="00F61EF8"/>
    <w:rsid w:val="00F635A6"/>
    <w:rsid w:val="00F63780"/>
    <w:rsid w:val="00F63EBE"/>
    <w:rsid w:val="00F6570F"/>
    <w:rsid w:val="00F67CBC"/>
    <w:rsid w:val="00F71AE4"/>
    <w:rsid w:val="00F7275B"/>
    <w:rsid w:val="00F749FD"/>
    <w:rsid w:val="00F771D1"/>
    <w:rsid w:val="00F779AE"/>
    <w:rsid w:val="00F82F07"/>
    <w:rsid w:val="00F83142"/>
    <w:rsid w:val="00F8467E"/>
    <w:rsid w:val="00F85691"/>
    <w:rsid w:val="00F91A95"/>
    <w:rsid w:val="00FA08E4"/>
    <w:rsid w:val="00FA1F77"/>
    <w:rsid w:val="00FA3C7A"/>
    <w:rsid w:val="00FA4B30"/>
    <w:rsid w:val="00FA4ECB"/>
    <w:rsid w:val="00FA5D8D"/>
    <w:rsid w:val="00FB1A2B"/>
    <w:rsid w:val="00FB393A"/>
    <w:rsid w:val="00FB44DD"/>
    <w:rsid w:val="00FB5C2F"/>
    <w:rsid w:val="00FB662C"/>
    <w:rsid w:val="00FB75A7"/>
    <w:rsid w:val="00FC0A7C"/>
    <w:rsid w:val="00FC1108"/>
    <w:rsid w:val="00FC25F8"/>
    <w:rsid w:val="00FC282E"/>
    <w:rsid w:val="00FC43DC"/>
    <w:rsid w:val="00FC6806"/>
    <w:rsid w:val="00FC7401"/>
    <w:rsid w:val="00FD0A51"/>
    <w:rsid w:val="00FD0DB8"/>
    <w:rsid w:val="00FD31FD"/>
    <w:rsid w:val="00FD39F0"/>
    <w:rsid w:val="00FD7663"/>
    <w:rsid w:val="00FD7664"/>
    <w:rsid w:val="00FE0BC6"/>
    <w:rsid w:val="00FE12DD"/>
    <w:rsid w:val="00FE41AF"/>
    <w:rsid w:val="00FE755B"/>
    <w:rsid w:val="00FF2E2B"/>
    <w:rsid w:val="00FF370D"/>
    <w:rsid w:val="00FF5BC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  <w:style w:type="character" w:customStyle="1" w:styleId="jskeywordcolor">
    <w:name w:val="jskeywordcolor"/>
    <w:basedOn w:val="DefaultParagraphFont"/>
    <w:rsid w:val="008A7B9D"/>
  </w:style>
  <w:style w:type="character" w:customStyle="1" w:styleId="jsstringcolor">
    <w:name w:val="jsstringcolor"/>
    <w:basedOn w:val="DefaultParagraphFont"/>
    <w:rsid w:val="008A7B9D"/>
  </w:style>
  <w:style w:type="character" w:customStyle="1" w:styleId="jsnumbercolor">
    <w:name w:val="jsnumbercolor"/>
    <w:basedOn w:val="DefaultParagraphFont"/>
    <w:rsid w:val="008A7B9D"/>
  </w:style>
  <w:style w:type="character" w:customStyle="1" w:styleId="jspropertycolor">
    <w:name w:val="jspropertycolor"/>
    <w:basedOn w:val="DefaultParagraphFont"/>
    <w:rsid w:val="00B6693D"/>
  </w:style>
  <w:style w:type="character" w:customStyle="1" w:styleId="commentcolor">
    <w:name w:val="commentcolor"/>
    <w:basedOn w:val="DefaultParagraphFont"/>
    <w:rsid w:val="00B6693D"/>
  </w:style>
  <w:style w:type="character" w:customStyle="1" w:styleId="value">
    <w:name w:val="value"/>
    <w:basedOn w:val="DefaultParagraphFont"/>
    <w:rsid w:val="00FF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96FE6A-79D4-4817-8D9C-E467F93D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4953</TotalTime>
  <Pages>21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1289</cp:revision>
  <dcterms:created xsi:type="dcterms:W3CDTF">2019-11-06T22:05:00Z</dcterms:created>
  <dcterms:modified xsi:type="dcterms:W3CDTF">2020-03-31T11:11:00Z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