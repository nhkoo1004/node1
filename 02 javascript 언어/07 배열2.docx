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5851F" w14:textId="7F633368" w:rsidR="003601EA" w:rsidRPr="00D64B8C" w:rsidRDefault="005E64DA" w:rsidP="00F579D5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배열</w:t>
      </w:r>
      <w:r>
        <w:rPr>
          <w:sz w:val="48"/>
          <w:szCs w:val="52"/>
        </w:rPr>
        <w:t>2</w:t>
      </w:r>
    </w:p>
    <w:p w14:paraId="139A3EA0" w14:textId="4433D5F3" w:rsidR="00D64B8C" w:rsidRDefault="00A9221A" w:rsidP="00F579D5">
      <w:r>
        <w:t>2020-04-10</w:t>
      </w:r>
    </w:p>
    <w:p w14:paraId="3414B667" w14:textId="7A31221E" w:rsidR="00D64B8C" w:rsidRDefault="00D64B8C" w:rsidP="00F579D5">
      <w:r>
        <w:rPr>
          <w:rFonts w:hint="eastAsia"/>
        </w:rPr>
        <w:t>이승진</w:t>
      </w:r>
    </w:p>
    <w:p w14:paraId="49F6DECC" w14:textId="77777777" w:rsidR="00D64B8C" w:rsidRDefault="00D64B8C" w:rsidP="00F579D5"/>
    <w:p w14:paraId="02FBD758" w14:textId="1C165453" w:rsidR="003601EA" w:rsidRDefault="003601EA" w:rsidP="00F579D5"/>
    <w:p w14:paraId="1FADBC03" w14:textId="671279FB" w:rsidR="00BF5CCA" w:rsidRDefault="00BF5CCA" w:rsidP="00F579D5"/>
    <w:p w14:paraId="4ADE898B" w14:textId="1A9CBF64" w:rsidR="00BF5CCA" w:rsidRDefault="00BF5CCA" w:rsidP="00F579D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학습목표</w:t>
      </w:r>
    </w:p>
    <w:p w14:paraId="6BFF6F0A" w14:textId="7E555D96" w:rsidR="00A9221A" w:rsidRDefault="00A9221A" w:rsidP="00F579D5">
      <w:r>
        <w:rPr>
          <w:rFonts w:hint="eastAsia"/>
        </w:rPr>
        <w:t>함수형 프로그래밍 개념 파악</w:t>
      </w:r>
    </w:p>
    <w:p w14:paraId="7495BEC0" w14:textId="24AB1C25" w:rsidR="00A9221A" w:rsidRDefault="00A9221A" w:rsidP="00F579D5">
      <w:r>
        <w:rPr>
          <w:rFonts w:hint="eastAsia"/>
        </w:rPr>
        <w:t>배열의 메소드</w:t>
      </w:r>
    </w:p>
    <w:p w14:paraId="47D21A5A" w14:textId="1E9E6BAA" w:rsidR="00D64B8C" w:rsidRDefault="00D64B8C" w:rsidP="00F579D5"/>
    <w:p w14:paraId="3E951B25" w14:textId="793F31BB" w:rsidR="00BF5CCA" w:rsidRDefault="00BF5CCA" w:rsidP="00F579D5"/>
    <w:p w14:paraId="0863C43B" w14:textId="77777777" w:rsidR="00BF5CCA" w:rsidRDefault="00BF5CCA" w:rsidP="00F579D5"/>
    <w:p w14:paraId="422F11FF" w14:textId="6F3F7FB8" w:rsidR="00D64B8C" w:rsidRPr="00D64B8C" w:rsidRDefault="00D64B8C" w:rsidP="00F579D5">
      <w:pPr>
        <w:rPr>
          <w:b/>
          <w:bCs/>
          <w:sz w:val="28"/>
          <w:szCs w:val="32"/>
        </w:rPr>
      </w:pPr>
      <w:r w:rsidRPr="00D64B8C">
        <w:rPr>
          <w:rFonts w:hint="eastAsia"/>
          <w:b/>
          <w:bCs/>
          <w:sz w:val="28"/>
          <w:szCs w:val="32"/>
        </w:rPr>
        <w:t>목차</w:t>
      </w:r>
    </w:p>
    <w:p w14:paraId="1F40919C" w14:textId="1ECC84D7" w:rsidR="00811A65" w:rsidRDefault="00D64B8C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7371826" w:history="1">
        <w:r w:rsidR="00811A65" w:rsidRPr="00386041">
          <w:rPr>
            <w:rStyle w:val="Hyperlink"/>
            <w:rFonts w:hAnsi="굴림체"/>
            <w:noProof/>
          </w:rPr>
          <w:t>1.</w:t>
        </w:r>
        <w:r w:rsidR="00811A65" w:rsidRPr="00386041">
          <w:rPr>
            <w:rStyle w:val="Hyperlink"/>
            <w:noProof/>
          </w:rPr>
          <w:t xml:space="preserve"> 함수형 프로그래밍</w:t>
        </w:r>
        <w:r w:rsidR="00811A65">
          <w:rPr>
            <w:noProof/>
            <w:webHidden/>
          </w:rPr>
          <w:tab/>
        </w:r>
        <w:r w:rsidR="00811A65">
          <w:rPr>
            <w:noProof/>
            <w:webHidden/>
          </w:rPr>
          <w:fldChar w:fldCharType="begin"/>
        </w:r>
        <w:r w:rsidR="00811A65">
          <w:rPr>
            <w:noProof/>
            <w:webHidden/>
          </w:rPr>
          <w:instrText xml:space="preserve"> PAGEREF _Toc37371826 \h </w:instrText>
        </w:r>
        <w:r w:rsidR="00811A65">
          <w:rPr>
            <w:noProof/>
            <w:webHidden/>
          </w:rPr>
        </w:r>
        <w:r w:rsidR="00811A65">
          <w:rPr>
            <w:noProof/>
            <w:webHidden/>
          </w:rPr>
          <w:fldChar w:fldCharType="separate"/>
        </w:r>
        <w:r w:rsidR="00811A65">
          <w:rPr>
            <w:noProof/>
            <w:webHidden/>
          </w:rPr>
          <w:t>2</w:t>
        </w:r>
        <w:r w:rsidR="00811A65">
          <w:rPr>
            <w:noProof/>
            <w:webHidden/>
          </w:rPr>
          <w:fldChar w:fldCharType="end"/>
        </w:r>
      </w:hyperlink>
    </w:p>
    <w:p w14:paraId="0B1ED0BC" w14:textId="0663C35B" w:rsidR="00811A65" w:rsidRDefault="00DC765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371827" w:history="1">
        <w:r w:rsidR="00811A65" w:rsidRPr="00386041">
          <w:rPr>
            <w:rStyle w:val="Hyperlink"/>
            <w:noProof/>
          </w:rPr>
          <w:t>1) 자바스크립트 화살표 함수</w:t>
        </w:r>
        <w:r w:rsidR="00811A65">
          <w:rPr>
            <w:noProof/>
            <w:webHidden/>
          </w:rPr>
          <w:tab/>
        </w:r>
        <w:r w:rsidR="00811A65">
          <w:rPr>
            <w:noProof/>
            <w:webHidden/>
          </w:rPr>
          <w:fldChar w:fldCharType="begin"/>
        </w:r>
        <w:r w:rsidR="00811A65">
          <w:rPr>
            <w:noProof/>
            <w:webHidden/>
          </w:rPr>
          <w:instrText xml:space="preserve"> PAGEREF _Toc37371827 \h </w:instrText>
        </w:r>
        <w:r w:rsidR="00811A65">
          <w:rPr>
            <w:noProof/>
            <w:webHidden/>
          </w:rPr>
        </w:r>
        <w:r w:rsidR="00811A65">
          <w:rPr>
            <w:noProof/>
            <w:webHidden/>
          </w:rPr>
          <w:fldChar w:fldCharType="separate"/>
        </w:r>
        <w:r w:rsidR="00811A65">
          <w:rPr>
            <w:noProof/>
            <w:webHidden/>
          </w:rPr>
          <w:t>2</w:t>
        </w:r>
        <w:r w:rsidR="00811A65">
          <w:rPr>
            <w:noProof/>
            <w:webHidden/>
          </w:rPr>
          <w:fldChar w:fldCharType="end"/>
        </w:r>
      </w:hyperlink>
    </w:p>
    <w:p w14:paraId="383A8594" w14:textId="5D409A5F" w:rsidR="00811A65" w:rsidRDefault="00DC765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371828" w:history="1">
        <w:r w:rsidR="00811A65" w:rsidRPr="00386041">
          <w:rPr>
            <w:rStyle w:val="Hyperlink"/>
            <w:noProof/>
          </w:rPr>
          <w:t>2) this 문제</w:t>
        </w:r>
        <w:r w:rsidR="00811A65">
          <w:rPr>
            <w:noProof/>
            <w:webHidden/>
          </w:rPr>
          <w:tab/>
        </w:r>
        <w:r w:rsidR="00811A65">
          <w:rPr>
            <w:noProof/>
            <w:webHidden/>
          </w:rPr>
          <w:fldChar w:fldCharType="begin"/>
        </w:r>
        <w:r w:rsidR="00811A65">
          <w:rPr>
            <w:noProof/>
            <w:webHidden/>
          </w:rPr>
          <w:instrText xml:space="preserve"> PAGEREF _Toc37371828 \h </w:instrText>
        </w:r>
        <w:r w:rsidR="00811A65">
          <w:rPr>
            <w:noProof/>
            <w:webHidden/>
          </w:rPr>
        </w:r>
        <w:r w:rsidR="00811A65">
          <w:rPr>
            <w:noProof/>
            <w:webHidden/>
          </w:rPr>
          <w:fldChar w:fldCharType="separate"/>
        </w:r>
        <w:r w:rsidR="00811A65">
          <w:rPr>
            <w:noProof/>
            <w:webHidden/>
          </w:rPr>
          <w:t>2</w:t>
        </w:r>
        <w:r w:rsidR="00811A65">
          <w:rPr>
            <w:noProof/>
            <w:webHidden/>
          </w:rPr>
          <w:fldChar w:fldCharType="end"/>
        </w:r>
      </w:hyperlink>
    </w:p>
    <w:p w14:paraId="38234AF8" w14:textId="3B51D99A" w:rsidR="00811A65" w:rsidRDefault="00DC765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371829" w:history="1">
        <w:r w:rsidR="00811A65" w:rsidRPr="00386041">
          <w:rPr>
            <w:rStyle w:val="Hyperlink"/>
            <w:noProof/>
          </w:rPr>
          <w:t>3) Java lambda expression</w:t>
        </w:r>
        <w:r w:rsidR="00811A65">
          <w:rPr>
            <w:noProof/>
            <w:webHidden/>
          </w:rPr>
          <w:tab/>
        </w:r>
        <w:r w:rsidR="00811A65">
          <w:rPr>
            <w:noProof/>
            <w:webHidden/>
          </w:rPr>
          <w:fldChar w:fldCharType="begin"/>
        </w:r>
        <w:r w:rsidR="00811A65">
          <w:rPr>
            <w:noProof/>
            <w:webHidden/>
          </w:rPr>
          <w:instrText xml:space="preserve"> PAGEREF _Toc37371829 \h </w:instrText>
        </w:r>
        <w:r w:rsidR="00811A65">
          <w:rPr>
            <w:noProof/>
            <w:webHidden/>
          </w:rPr>
        </w:r>
        <w:r w:rsidR="00811A65">
          <w:rPr>
            <w:noProof/>
            <w:webHidden/>
          </w:rPr>
          <w:fldChar w:fldCharType="separate"/>
        </w:r>
        <w:r w:rsidR="00811A65">
          <w:rPr>
            <w:noProof/>
            <w:webHidden/>
          </w:rPr>
          <w:t>4</w:t>
        </w:r>
        <w:r w:rsidR="00811A65">
          <w:rPr>
            <w:noProof/>
            <w:webHidden/>
          </w:rPr>
          <w:fldChar w:fldCharType="end"/>
        </w:r>
      </w:hyperlink>
    </w:p>
    <w:p w14:paraId="3CFFDB85" w14:textId="416747BE" w:rsidR="00811A65" w:rsidRDefault="00DC765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371830" w:history="1">
        <w:r w:rsidR="00811A65" w:rsidRPr="00386041">
          <w:rPr>
            <w:rStyle w:val="Hyperlink"/>
            <w:noProof/>
          </w:rPr>
          <w:t>4) 함수형 프로그래밍 (functional programming paradigm)</w:t>
        </w:r>
        <w:r w:rsidR="00811A65">
          <w:rPr>
            <w:noProof/>
            <w:webHidden/>
          </w:rPr>
          <w:tab/>
        </w:r>
        <w:r w:rsidR="00811A65">
          <w:rPr>
            <w:noProof/>
            <w:webHidden/>
          </w:rPr>
          <w:fldChar w:fldCharType="begin"/>
        </w:r>
        <w:r w:rsidR="00811A65">
          <w:rPr>
            <w:noProof/>
            <w:webHidden/>
          </w:rPr>
          <w:instrText xml:space="preserve"> PAGEREF _Toc37371830 \h </w:instrText>
        </w:r>
        <w:r w:rsidR="00811A65">
          <w:rPr>
            <w:noProof/>
            <w:webHidden/>
          </w:rPr>
        </w:r>
        <w:r w:rsidR="00811A65">
          <w:rPr>
            <w:noProof/>
            <w:webHidden/>
          </w:rPr>
          <w:fldChar w:fldCharType="separate"/>
        </w:r>
        <w:r w:rsidR="00811A65">
          <w:rPr>
            <w:noProof/>
            <w:webHidden/>
          </w:rPr>
          <w:t>4</w:t>
        </w:r>
        <w:r w:rsidR="00811A65">
          <w:rPr>
            <w:noProof/>
            <w:webHidden/>
          </w:rPr>
          <w:fldChar w:fldCharType="end"/>
        </w:r>
      </w:hyperlink>
    </w:p>
    <w:p w14:paraId="3E954579" w14:textId="2237E7A9" w:rsidR="00811A65" w:rsidRDefault="00DC765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371831" w:history="1">
        <w:r w:rsidR="00811A65" w:rsidRPr="00386041">
          <w:rPr>
            <w:rStyle w:val="Hyperlink"/>
            <w:noProof/>
          </w:rPr>
          <w:t>5) 함수형 프로그래밍 방식의 특징</w:t>
        </w:r>
        <w:r w:rsidR="00811A65">
          <w:rPr>
            <w:noProof/>
            <w:webHidden/>
          </w:rPr>
          <w:tab/>
        </w:r>
        <w:r w:rsidR="00811A65">
          <w:rPr>
            <w:noProof/>
            <w:webHidden/>
          </w:rPr>
          <w:fldChar w:fldCharType="begin"/>
        </w:r>
        <w:r w:rsidR="00811A65">
          <w:rPr>
            <w:noProof/>
            <w:webHidden/>
          </w:rPr>
          <w:instrText xml:space="preserve"> PAGEREF _Toc37371831 \h </w:instrText>
        </w:r>
        <w:r w:rsidR="00811A65">
          <w:rPr>
            <w:noProof/>
            <w:webHidden/>
          </w:rPr>
        </w:r>
        <w:r w:rsidR="00811A65">
          <w:rPr>
            <w:noProof/>
            <w:webHidden/>
          </w:rPr>
          <w:fldChar w:fldCharType="separate"/>
        </w:r>
        <w:r w:rsidR="00811A65">
          <w:rPr>
            <w:noProof/>
            <w:webHidden/>
          </w:rPr>
          <w:t>5</w:t>
        </w:r>
        <w:r w:rsidR="00811A65">
          <w:rPr>
            <w:noProof/>
            <w:webHidden/>
          </w:rPr>
          <w:fldChar w:fldCharType="end"/>
        </w:r>
      </w:hyperlink>
    </w:p>
    <w:p w14:paraId="7F9709B8" w14:textId="50D1BFD1" w:rsidR="00811A65" w:rsidRDefault="00DC765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371832" w:history="1">
        <w:r w:rsidR="00811A65" w:rsidRPr="00386041">
          <w:rPr>
            <w:rStyle w:val="Hyperlink"/>
            <w:noProof/>
          </w:rPr>
          <w:t>6) 함수형 프로그래밍과 multi thread</w:t>
        </w:r>
        <w:r w:rsidR="00811A65">
          <w:rPr>
            <w:noProof/>
            <w:webHidden/>
          </w:rPr>
          <w:tab/>
        </w:r>
        <w:r w:rsidR="00811A65">
          <w:rPr>
            <w:noProof/>
            <w:webHidden/>
          </w:rPr>
          <w:fldChar w:fldCharType="begin"/>
        </w:r>
        <w:r w:rsidR="00811A65">
          <w:rPr>
            <w:noProof/>
            <w:webHidden/>
          </w:rPr>
          <w:instrText xml:space="preserve"> PAGEREF _Toc37371832 \h </w:instrText>
        </w:r>
        <w:r w:rsidR="00811A65">
          <w:rPr>
            <w:noProof/>
            <w:webHidden/>
          </w:rPr>
        </w:r>
        <w:r w:rsidR="00811A65">
          <w:rPr>
            <w:noProof/>
            <w:webHidden/>
          </w:rPr>
          <w:fldChar w:fldCharType="separate"/>
        </w:r>
        <w:r w:rsidR="00811A65">
          <w:rPr>
            <w:noProof/>
            <w:webHidden/>
          </w:rPr>
          <w:t>6</w:t>
        </w:r>
        <w:r w:rsidR="00811A65">
          <w:rPr>
            <w:noProof/>
            <w:webHidden/>
          </w:rPr>
          <w:fldChar w:fldCharType="end"/>
        </w:r>
      </w:hyperlink>
    </w:p>
    <w:p w14:paraId="605CE515" w14:textId="693D9FCA" w:rsidR="00811A65" w:rsidRDefault="00DC765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371833" w:history="1">
        <w:r w:rsidR="00811A65" w:rsidRPr="00386041">
          <w:rPr>
            <w:rStyle w:val="Hyperlink"/>
            <w:noProof/>
          </w:rPr>
          <w:t>7) 함수형 프로그래밍 언어가 적절한 분야</w:t>
        </w:r>
        <w:r w:rsidR="00811A65">
          <w:rPr>
            <w:noProof/>
            <w:webHidden/>
          </w:rPr>
          <w:tab/>
        </w:r>
        <w:r w:rsidR="00811A65">
          <w:rPr>
            <w:noProof/>
            <w:webHidden/>
          </w:rPr>
          <w:fldChar w:fldCharType="begin"/>
        </w:r>
        <w:r w:rsidR="00811A65">
          <w:rPr>
            <w:noProof/>
            <w:webHidden/>
          </w:rPr>
          <w:instrText xml:space="preserve"> PAGEREF _Toc37371833 \h </w:instrText>
        </w:r>
        <w:r w:rsidR="00811A65">
          <w:rPr>
            <w:noProof/>
            <w:webHidden/>
          </w:rPr>
        </w:r>
        <w:r w:rsidR="00811A65">
          <w:rPr>
            <w:noProof/>
            <w:webHidden/>
          </w:rPr>
          <w:fldChar w:fldCharType="separate"/>
        </w:r>
        <w:r w:rsidR="00811A65">
          <w:rPr>
            <w:noProof/>
            <w:webHidden/>
          </w:rPr>
          <w:t>6</w:t>
        </w:r>
        <w:r w:rsidR="00811A65">
          <w:rPr>
            <w:noProof/>
            <w:webHidden/>
          </w:rPr>
          <w:fldChar w:fldCharType="end"/>
        </w:r>
      </w:hyperlink>
    </w:p>
    <w:p w14:paraId="66CD3F9A" w14:textId="45369AAA" w:rsidR="00811A65" w:rsidRDefault="00DC765F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7371834" w:history="1">
        <w:r w:rsidR="00811A65" w:rsidRPr="00386041">
          <w:rPr>
            <w:rStyle w:val="Hyperlink"/>
            <w:rFonts w:hAnsi="굴림체"/>
            <w:noProof/>
          </w:rPr>
          <w:t>2.</w:t>
        </w:r>
        <w:r w:rsidR="00811A65" w:rsidRPr="00386041">
          <w:rPr>
            <w:rStyle w:val="Hyperlink"/>
            <w:noProof/>
          </w:rPr>
          <w:t xml:space="preserve"> 배열의 메소드</w:t>
        </w:r>
        <w:r w:rsidR="00811A65">
          <w:rPr>
            <w:noProof/>
            <w:webHidden/>
          </w:rPr>
          <w:tab/>
        </w:r>
        <w:r w:rsidR="00811A65">
          <w:rPr>
            <w:noProof/>
            <w:webHidden/>
          </w:rPr>
          <w:fldChar w:fldCharType="begin"/>
        </w:r>
        <w:r w:rsidR="00811A65">
          <w:rPr>
            <w:noProof/>
            <w:webHidden/>
          </w:rPr>
          <w:instrText xml:space="preserve"> PAGEREF _Toc37371834 \h </w:instrText>
        </w:r>
        <w:r w:rsidR="00811A65">
          <w:rPr>
            <w:noProof/>
            <w:webHidden/>
          </w:rPr>
        </w:r>
        <w:r w:rsidR="00811A65">
          <w:rPr>
            <w:noProof/>
            <w:webHidden/>
          </w:rPr>
          <w:fldChar w:fldCharType="separate"/>
        </w:r>
        <w:r w:rsidR="00811A65">
          <w:rPr>
            <w:noProof/>
            <w:webHidden/>
          </w:rPr>
          <w:t>8</w:t>
        </w:r>
        <w:r w:rsidR="00811A65">
          <w:rPr>
            <w:noProof/>
            <w:webHidden/>
          </w:rPr>
          <w:fldChar w:fldCharType="end"/>
        </w:r>
      </w:hyperlink>
    </w:p>
    <w:p w14:paraId="6B0DE324" w14:textId="582A0470" w:rsidR="00811A65" w:rsidRDefault="00DC765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371835" w:history="1">
        <w:r w:rsidR="00811A65" w:rsidRPr="00386041">
          <w:rPr>
            <w:rStyle w:val="Hyperlink"/>
            <w:noProof/>
          </w:rPr>
          <w:t>1) map</w:t>
        </w:r>
        <w:r w:rsidR="00811A65">
          <w:rPr>
            <w:noProof/>
            <w:webHidden/>
          </w:rPr>
          <w:tab/>
        </w:r>
        <w:r w:rsidR="00811A65">
          <w:rPr>
            <w:noProof/>
            <w:webHidden/>
          </w:rPr>
          <w:fldChar w:fldCharType="begin"/>
        </w:r>
        <w:r w:rsidR="00811A65">
          <w:rPr>
            <w:noProof/>
            <w:webHidden/>
          </w:rPr>
          <w:instrText xml:space="preserve"> PAGEREF _Toc37371835 \h </w:instrText>
        </w:r>
        <w:r w:rsidR="00811A65">
          <w:rPr>
            <w:noProof/>
            <w:webHidden/>
          </w:rPr>
        </w:r>
        <w:r w:rsidR="00811A65">
          <w:rPr>
            <w:noProof/>
            <w:webHidden/>
          </w:rPr>
          <w:fldChar w:fldCharType="separate"/>
        </w:r>
        <w:r w:rsidR="00811A65">
          <w:rPr>
            <w:noProof/>
            <w:webHidden/>
          </w:rPr>
          <w:t>8</w:t>
        </w:r>
        <w:r w:rsidR="00811A65">
          <w:rPr>
            <w:noProof/>
            <w:webHidden/>
          </w:rPr>
          <w:fldChar w:fldCharType="end"/>
        </w:r>
      </w:hyperlink>
    </w:p>
    <w:p w14:paraId="0ECFC103" w14:textId="658E0167" w:rsidR="00811A65" w:rsidRDefault="00DC765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371836" w:history="1">
        <w:r w:rsidR="00811A65" w:rsidRPr="00386041">
          <w:rPr>
            <w:rStyle w:val="Hyperlink"/>
            <w:noProof/>
          </w:rPr>
          <w:t>2) filter</w:t>
        </w:r>
        <w:r w:rsidR="00811A65">
          <w:rPr>
            <w:noProof/>
            <w:webHidden/>
          </w:rPr>
          <w:tab/>
        </w:r>
        <w:r w:rsidR="00811A65">
          <w:rPr>
            <w:noProof/>
            <w:webHidden/>
          </w:rPr>
          <w:fldChar w:fldCharType="begin"/>
        </w:r>
        <w:r w:rsidR="00811A65">
          <w:rPr>
            <w:noProof/>
            <w:webHidden/>
          </w:rPr>
          <w:instrText xml:space="preserve"> PAGEREF _Toc37371836 \h </w:instrText>
        </w:r>
        <w:r w:rsidR="00811A65">
          <w:rPr>
            <w:noProof/>
            <w:webHidden/>
          </w:rPr>
        </w:r>
        <w:r w:rsidR="00811A65">
          <w:rPr>
            <w:noProof/>
            <w:webHidden/>
          </w:rPr>
          <w:fldChar w:fldCharType="separate"/>
        </w:r>
        <w:r w:rsidR="00811A65">
          <w:rPr>
            <w:noProof/>
            <w:webHidden/>
          </w:rPr>
          <w:t>11</w:t>
        </w:r>
        <w:r w:rsidR="00811A65">
          <w:rPr>
            <w:noProof/>
            <w:webHidden/>
          </w:rPr>
          <w:fldChar w:fldCharType="end"/>
        </w:r>
      </w:hyperlink>
    </w:p>
    <w:p w14:paraId="532C36FA" w14:textId="7B0A7533" w:rsidR="00811A65" w:rsidRDefault="00DC765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371837" w:history="1">
        <w:r w:rsidR="00811A65" w:rsidRPr="00386041">
          <w:rPr>
            <w:rStyle w:val="Hyperlink"/>
            <w:noProof/>
          </w:rPr>
          <w:t>3) reduce - 합계 계산</w:t>
        </w:r>
        <w:r w:rsidR="00811A65">
          <w:rPr>
            <w:noProof/>
            <w:webHidden/>
          </w:rPr>
          <w:tab/>
        </w:r>
        <w:r w:rsidR="00811A65">
          <w:rPr>
            <w:noProof/>
            <w:webHidden/>
          </w:rPr>
          <w:fldChar w:fldCharType="begin"/>
        </w:r>
        <w:r w:rsidR="00811A65">
          <w:rPr>
            <w:noProof/>
            <w:webHidden/>
          </w:rPr>
          <w:instrText xml:space="preserve"> PAGEREF _Toc37371837 \h </w:instrText>
        </w:r>
        <w:r w:rsidR="00811A65">
          <w:rPr>
            <w:noProof/>
            <w:webHidden/>
          </w:rPr>
        </w:r>
        <w:r w:rsidR="00811A65">
          <w:rPr>
            <w:noProof/>
            <w:webHidden/>
          </w:rPr>
          <w:fldChar w:fldCharType="separate"/>
        </w:r>
        <w:r w:rsidR="00811A65">
          <w:rPr>
            <w:noProof/>
            <w:webHidden/>
          </w:rPr>
          <w:t>12</w:t>
        </w:r>
        <w:r w:rsidR="00811A65">
          <w:rPr>
            <w:noProof/>
            <w:webHidden/>
          </w:rPr>
          <w:fldChar w:fldCharType="end"/>
        </w:r>
      </w:hyperlink>
    </w:p>
    <w:p w14:paraId="6245F913" w14:textId="2AEBE626" w:rsidR="00811A65" w:rsidRDefault="00DC765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371838" w:history="1">
        <w:r w:rsidR="00811A65" w:rsidRPr="00386041">
          <w:rPr>
            <w:rStyle w:val="Hyperlink"/>
            <w:noProof/>
          </w:rPr>
          <w:t>4) reduce - 최대값 계산</w:t>
        </w:r>
        <w:r w:rsidR="00811A65">
          <w:rPr>
            <w:noProof/>
            <w:webHidden/>
          </w:rPr>
          <w:tab/>
        </w:r>
        <w:r w:rsidR="00811A65">
          <w:rPr>
            <w:noProof/>
            <w:webHidden/>
          </w:rPr>
          <w:fldChar w:fldCharType="begin"/>
        </w:r>
        <w:r w:rsidR="00811A65">
          <w:rPr>
            <w:noProof/>
            <w:webHidden/>
          </w:rPr>
          <w:instrText xml:space="preserve"> PAGEREF _Toc37371838 \h </w:instrText>
        </w:r>
        <w:r w:rsidR="00811A65">
          <w:rPr>
            <w:noProof/>
            <w:webHidden/>
          </w:rPr>
        </w:r>
        <w:r w:rsidR="00811A65">
          <w:rPr>
            <w:noProof/>
            <w:webHidden/>
          </w:rPr>
          <w:fldChar w:fldCharType="separate"/>
        </w:r>
        <w:r w:rsidR="00811A65">
          <w:rPr>
            <w:noProof/>
            <w:webHidden/>
          </w:rPr>
          <w:t>14</w:t>
        </w:r>
        <w:r w:rsidR="00811A65">
          <w:rPr>
            <w:noProof/>
            <w:webHidden/>
          </w:rPr>
          <w:fldChar w:fldCharType="end"/>
        </w:r>
      </w:hyperlink>
    </w:p>
    <w:p w14:paraId="31712917" w14:textId="63182F77" w:rsidR="00811A65" w:rsidRDefault="00DC765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371839" w:history="1">
        <w:r w:rsidR="00811A65" w:rsidRPr="00386041">
          <w:rPr>
            <w:rStyle w:val="Hyperlink"/>
            <w:noProof/>
          </w:rPr>
          <w:t>5) forEach</w:t>
        </w:r>
        <w:r w:rsidR="00811A65">
          <w:rPr>
            <w:noProof/>
            <w:webHidden/>
          </w:rPr>
          <w:tab/>
        </w:r>
        <w:r w:rsidR="00811A65">
          <w:rPr>
            <w:noProof/>
            <w:webHidden/>
          </w:rPr>
          <w:fldChar w:fldCharType="begin"/>
        </w:r>
        <w:r w:rsidR="00811A65">
          <w:rPr>
            <w:noProof/>
            <w:webHidden/>
          </w:rPr>
          <w:instrText xml:space="preserve"> PAGEREF _Toc37371839 \h </w:instrText>
        </w:r>
        <w:r w:rsidR="00811A65">
          <w:rPr>
            <w:noProof/>
            <w:webHidden/>
          </w:rPr>
        </w:r>
        <w:r w:rsidR="00811A65">
          <w:rPr>
            <w:noProof/>
            <w:webHidden/>
          </w:rPr>
          <w:fldChar w:fldCharType="separate"/>
        </w:r>
        <w:r w:rsidR="00811A65">
          <w:rPr>
            <w:noProof/>
            <w:webHidden/>
          </w:rPr>
          <w:t>15</w:t>
        </w:r>
        <w:r w:rsidR="00811A65">
          <w:rPr>
            <w:noProof/>
            <w:webHidden/>
          </w:rPr>
          <w:fldChar w:fldCharType="end"/>
        </w:r>
      </w:hyperlink>
    </w:p>
    <w:p w14:paraId="5D42335E" w14:textId="184A705F" w:rsidR="00811A65" w:rsidRDefault="00DC765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371840" w:history="1">
        <w:r w:rsidR="00811A65" w:rsidRPr="00386041">
          <w:rPr>
            <w:rStyle w:val="Hyperlink"/>
            <w:noProof/>
          </w:rPr>
          <w:t>6) 배열 복제</w:t>
        </w:r>
        <w:r w:rsidR="00811A65">
          <w:rPr>
            <w:noProof/>
            <w:webHidden/>
          </w:rPr>
          <w:tab/>
        </w:r>
        <w:r w:rsidR="00811A65">
          <w:rPr>
            <w:noProof/>
            <w:webHidden/>
          </w:rPr>
          <w:fldChar w:fldCharType="begin"/>
        </w:r>
        <w:r w:rsidR="00811A65">
          <w:rPr>
            <w:noProof/>
            <w:webHidden/>
          </w:rPr>
          <w:instrText xml:space="preserve"> PAGEREF _Toc37371840 \h </w:instrText>
        </w:r>
        <w:r w:rsidR="00811A65">
          <w:rPr>
            <w:noProof/>
            <w:webHidden/>
          </w:rPr>
        </w:r>
        <w:r w:rsidR="00811A65">
          <w:rPr>
            <w:noProof/>
            <w:webHidden/>
          </w:rPr>
          <w:fldChar w:fldCharType="separate"/>
        </w:r>
        <w:r w:rsidR="00811A65">
          <w:rPr>
            <w:noProof/>
            <w:webHidden/>
          </w:rPr>
          <w:t>15</w:t>
        </w:r>
        <w:r w:rsidR="00811A65">
          <w:rPr>
            <w:noProof/>
            <w:webHidden/>
          </w:rPr>
          <w:fldChar w:fldCharType="end"/>
        </w:r>
      </w:hyperlink>
    </w:p>
    <w:p w14:paraId="4FB97916" w14:textId="64F1B0B4" w:rsidR="00811A65" w:rsidRDefault="00DC765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371841" w:history="1">
        <w:r w:rsidR="00811A65" w:rsidRPr="00386041">
          <w:rPr>
            <w:rStyle w:val="Hyperlink"/>
            <w:noProof/>
          </w:rPr>
          <w:t>7) every</w:t>
        </w:r>
        <w:r w:rsidR="00811A65">
          <w:rPr>
            <w:noProof/>
            <w:webHidden/>
          </w:rPr>
          <w:tab/>
        </w:r>
        <w:r w:rsidR="00811A65">
          <w:rPr>
            <w:noProof/>
            <w:webHidden/>
          </w:rPr>
          <w:fldChar w:fldCharType="begin"/>
        </w:r>
        <w:r w:rsidR="00811A65">
          <w:rPr>
            <w:noProof/>
            <w:webHidden/>
          </w:rPr>
          <w:instrText xml:space="preserve"> PAGEREF _Toc37371841 \h </w:instrText>
        </w:r>
        <w:r w:rsidR="00811A65">
          <w:rPr>
            <w:noProof/>
            <w:webHidden/>
          </w:rPr>
        </w:r>
        <w:r w:rsidR="00811A65">
          <w:rPr>
            <w:noProof/>
            <w:webHidden/>
          </w:rPr>
          <w:fldChar w:fldCharType="separate"/>
        </w:r>
        <w:r w:rsidR="00811A65">
          <w:rPr>
            <w:noProof/>
            <w:webHidden/>
          </w:rPr>
          <w:t>16</w:t>
        </w:r>
        <w:r w:rsidR="00811A65">
          <w:rPr>
            <w:noProof/>
            <w:webHidden/>
          </w:rPr>
          <w:fldChar w:fldCharType="end"/>
        </w:r>
      </w:hyperlink>
    </w:p>
    <w:p w14:paraId="196715F7" w14:textId="00C94F34" w:rsidR="00811A65" w:rsidRDefault="00DC765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371842" w:history="1">
        <w:r w:rsidR="00811A65" w:rsidRPr="00386041">
          <w:rPr>
            <w:rStyle w:val="Hyperlink"/>
            <w:noProof/>
          </w:rPr>
          <w:t>8) find</w:t>
        </w:r>
        <w:r w:rsidR="00811A65">
          <w:rPr>
            <w:noProof/>
            <w:webHidden/>
          </w:rPr>
          <w:tab/>
        </w:r>
        <w:r w:rsidR="00811A65">
          <w:rPr>
            <w:noProof/>
            <w:webHidden/>
          </w:rPr>
          <w:fldChar w:fldCharType="begin"/>
        </w:r>
        <w:r w:rsidR="00811A65">
          <w:rPr>
            <w:noProof/>
            <w:webHidden/>
          </w:rPr>
          <w:instrText xml:space="preserve"> PAGEREF _Toc37371842 \h </w:instrText>
        </w:r>
        <w:r w:rsidR="00811A65">
          <w:rPr>
            <w:noProof/>
            <w:webHidden/>
          </w:rPr>
        </w:r>
        <w:r w:rsidR="00811A65">
          <w:rPr>
            <w:noProof/>
            <w:webHidden/>
          </w:rPr>
          <w:fldChar w:fldCharType="separate"/>
        </w:r>
        <w:r w:rsidR="00811A65">
          <w:rPr>
            <w:noProof/>
            <w:webHidden/>
          </w:rPr>
          <w:t>16</w:t>
        </w:r>
        <w:r w:rsidR="00811A65">
          <w:rPr>
            <w:noProof/>
            <w:webHidden/>
          </w:rPr>
          <w:fldChar w:fldCharType="end"/>
        </w:r>
      </w:hyperlink>
    </w:p>
    <w:p w14:paraId="22C25776" w14:textId="0FA3B3F9" w:rsidR="00811A65" w:rsidRDefault="00DC765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371843" w:history="1">
        <w:r w:rsidR="00811A65" w:rsidRPr="00386041">
          <w:rPr>
            <w:rStyle w:val="Hyperlink"/>
            <w:noProof/>
          </w:rPr>
          <w:t>9) findIndex</w:t>
        </w:r>
        <w:r w:rsidR="00811A65">
          <w:rPr>
            <w:noProof/>
            <w:webHidden/>
          </w:rPr>
          <w:tab/>
        </w:r>
        <w:r w:rsidR="00811A65">
          <w:rPr>
            <w:noProof/>
            <w:webHidden/>
          </w:rPr>
          <w:fldChar w:fldCharType="begin"/>
        </w:r>
        <w:r w:rsidR="00811A65">
          <w:rPr>
            <w:noProof/>
            <w:webHidden/>
          </w:rPr>
          <w:instrText xml:space="preserve"> PAGEREF _Toc37371843 \h </w:instrText>
        </w:r>
        <w:r w:rsidR="00811A65">
          <w:rPr>
            <w:noProof/>
            <w:webHidden/>
          </w:rPr>
        </w:r>
        <w:r w:rsidR="00811A65">
          <w:rPr>
            <w:noProof/>
            <w:webHidden/>
          </w:rPr>
          <w:fldChar w:fldCharType="separate"/>
        </w:r>
        <w:r w:rsidR="00811A65">
          <w:rPr>
            <w:noProof/>
            <w:webHidden/>
          </w:rPr>
          <w:t>17</w:t>
        </w:r>
        <w:r w:rsidR="00811A65">
          <w:rPr>
            <w:noProof/>
            <w:webHidden/>
          </w:rPr>
          <w:fldChar w:fldCharType="end"/>
        </w:r>
      </w:hyperlink>
    </w:p>
    <w:p w14:paraId="14A1FC39" w14:textId="528A460B" w:rsidR="00811A65" w:rsidRDefault="00DC765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371844" w:history="1">
        <w:r w:rsidR="00811A65" w:rsidRPr="00386041">
          <w:rPr>
            <w:rStyle w:val="Hyperlink"/>
            <w:noProof/>
          </w:rPr>
          <w:t>10) sort</w:t>
        </w:r>
        <w:r w:rsidR="00811A65">
          <w:rPr>
            <w:noProof/>
            <w:webHidden/>
          </w:rPr>
          <w:tab/>
        </w:r>
        <w:r w:rsidR="00811A65">
          <w:rPr>
            <w:noProof/>
            <w:webHidden/>
          </w:rPr>
          <w:fldChar w:fldCharType="begin"/>
        </w:r>
        <w:r w:rsidR="00811A65">
          <w:rPr>
            <w:noProof/>
            <w:webHidden/>
          </w:rPr>
          <w:instrText xml:space="preserve"> PAGEREF _Toc37371844 \h </w:instrText>
        </w:r>
        <w:r w:rsidR="00811A65">
          <w:rPr>
            <w:noProof/>
            <w:webHidden/>
          </w:rPr>
        </w:r>
        <w:r w:rsidR="00811A65">
          <w:rPr>
            <w:noProof/>
            <w:webHidden/>
          </w:rPr>
          <w:fldChar w:fldCharType="separate"/>
        </w:r>
        <w:r w:rsidR="00811A65">
          <w:rPr>
            <w:noProof/>
            <w:webHidden/>
          </w:rPr>
          <w:t>17</w:t>
        </w:r>
        <w:r w:rsidR="00811A65">
          <w:rPr>
            <w:noProof/>
            <w:webHidden/>
          </w:rPr>
          <w:fldChar w:fldCharType="end"/>
        </w:r>
      </w:hyperlink>
    </w:p>
    <w:p w14:paraId="2555CC95" w14:textId="3B58E52E" w:rsidR="00811A65" w:rsidRDefault="00DC765F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7371845" w:history="1">
        <w:r w:rsidR="00811A65" w:rsidRPr="00386041">
          <w:rPr>
            <w:rStyle w:val="Hyperlink"/>
            <w:rFonts w:hAnsi="굴림체"/>
            <w:noProof/>
          </w:rPr>
          <w:t>3.</w:t>
        </w:r>
        <w:r w:rsidR="00811A65" w:rsidRPr="00386041">
          <w:rPr>
            <w:rStyle w:val="Hyperlink"/>
            <w:noProof/>
          </w:rPr>
          <w:t xml:space="preserve"> 기타</w:t>
        </w:r>
        <w:r w:rsidR="00811A65">
          <w:rPr>
            <w:noProof/>
            <w:webHidden/>
          </w:rPr>
          <w:tab/>
        </w:r>
        <w:r w:rsidR="00811A65">
          <w:rPr>
            <w:noProof/>
            <w:webHidden/>
          </w:rPr>
          <w:fldChar w:fldCharType="begin"/>
        </w:r>
        <w:r w:rsidR="00811A65">
          <w:rPr>
            <w:noProof/>
            <w:webHidden/>
          </w:rPr>
          <w:instrText xml:space="preserve"> PAGEREF _Toc37371845 \h </w:instrText>
        </w:r>
        <w:r w:rsidR="00811A65">
          <w:rPr>
            <w:noProof/>
            <w:webHidden/>
          </w:rPr>
        </w:r>
        <w:r w:rsidR="00811A65">
          <w:rPr>
            <w:noProof/>
            <w:webHidden/>
          </w:rPr>
          <w:fldChar w:fldCharType="separate"/>
        </w:r>
        <w:r w:rsidR="00811A65">
          <w:rPr>
            <w:noProof/>
            <w:webHidden/>
          </w:rPr>
          <w:t>19</w:t>
        </w:r>
        <w:r w:rsidR="00811A65">
          <w:rPr>
            <w:noProof/>
            <w:webHidden/>
          </w:rPr>
          <w:fldChar w:fldCharType="end"/>
        </w:r>
      </w:hyperlink>
    </w:p>
    <w:p w14:paraId="67963A9B" w14:textId="420E4951" w:rsidR="00811A65" w:rsidRDefault="00DC765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371846" w:history="1">
        <w:r w:rsidR="00811A65" w:rsidRPr="00386041">
          <w:rPr>
            <w:rStyle w:val="Hyperlink"/>
            <w:noProof/>
          </w:rPr>
          <w:t>1) let, var</w:t>
        </w:r>
        <w:r w:rsidR="00811A65">
          <w:rPr>
            <w:noProof/>
            <w:webHidden/>
          </w:rPr>
          <w:tab/>
        </w:r>
        <w:r w:rsidR="00811A65">
          <w:rPr>
            <w:noProof/>
            <w:webHidden/>
          </w:rPr>
          <w:fldChar w:fldCharType="begin"/>
        </w:r>
        <w:r w:rsidR="00811A65">
          <w:rPr>
            <w:noProof/>
            <w:webHidden/>
          </w:rPr>
          <w:instrText xml:space="preserve"> PAGEREF _Toc37371846 \h </w:instrText>
        </w:r>
        <w:r w:rsidR="00811A65">
          <w:rPr>
            <w:noProof/>
            <w:webHidden/>
          </w:rPr>
        </w:r>
        <w:r w:rsidR="00811A65">
          <w:rPr>
            <w:noProof/>
            <w:webHidden/>
          </w:rPr>
          <w:fldChar w:fldCharType="separate"/>
        </w:r>
        <w:r w:rsidR="00811A65">
          <w:rPr>
            <w:noProof/>
            <w:webHidden/>
          </w:rPr>
          <w:t>19</w:t>
        </w:r>
        <w:r w:rsidR="00811A65">
          <w:rPr>
            <w:noProof/>
            <w:webHidden/>
          </w:rPr>
          <w:fldChar w:fldCharType="end"/>
        </w:r>
      </w:hyperlink>
    </w:p>
    <w:p w14:paraId="09533B48" w14:textId="77CD03B8" w:rsidR="00811A65" w:rsidRDefault="00DC765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371847" w:history="1">
        <w:r w:rsidR="00811A65" w:rsidRPr="00386041">
          <w:rPr>
            <w:rStyle w:val="Hyperlink"/>
            <w:noProof/>
          </w:rPr>
          <w:t>2) 전역 변수</w:t>
        </w:r>
        <w:r w:rsidR="00811A65">
          <w:rPr>
            <w:noProof/>
            <w:webHidden/>
          </w:rPr>
          <w:tab/>
        </w:r>
        <w:r w:rsidR="00811A65">
          <w:rPr>
            <w:noProof/>
            <w:webHidden/>
          </w:rPr>
          <w:fldChar w:fldCharType="begin"/>
        </w:r>
        <w:r w:rsidR="00811A65">
          <w:rPr>
            <w:noProof/>
            <w:webHidden/>
          </w:rPr>
          <w:instrText xml:space="preserve"> PAGEREF _Toc37371847 \h </w:instrText>
        </w:r>
        <w:r w:rsidR="00811A65">
          <w:rPr>
            <w:noProof/>
            <w:webHidden/>
          </w:rPr>
        </w:r>
        <w:r w:rsidR="00811A65">
          <w:rPr>
            <w:noProof/>
            <w:webHidden/>
          </w:rPr>
          <w:fldChar w:fldCharType="separate"/>
        </w:r>
        <w:r w:rsidR="00811A65">
          <w:rPr>
            <w:noProof/>
            <w:webHidden/>
          </w:rPr>
          <w:t>20</w:t>
        </w:r>
        <w:r w:rsidR="00811A65">
          <w:rPr>
            <w:noProof/>
            <w:webHidden/>
          </w:rPr>
          <w:fldChar w:fldCharType="end"/>
        </w:r>
      </w:hyperlink>
    </w:p>
    <w:p w14:paraId="5915ED01" w14:textId="70705149" w:rsidR="00811A65" w:rsidRDefault="00DC765F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7371848" w:history="1">
        <w:r w:rsidR="00811A65" w:rsidRPr="00386041">
          <w:rPr>
            <w:rStyle w:val="Hyperlink"/>
            <w:rFonts w:hAnsi="굴림체"/>
            <w:noProof/>
          </w:rPr>
          <w:t>4.</w:t>
        </w:r>
        <w:r w:rsidR="00811A65" w:rsidRPr="00386041">
          <w:rPr>
            <w:rStyle w:val="Hyperlink"/>
            <w:noProof/>
          </w:rPr>
          <w:t xml:space="preserve"> 과제</w:t>
        </w:r>
        <w:r w:rsidR="00811A65">
          <w:rPr>
            <w:noProof/>
            <w:webHidden/>
          </w:rPr>
          <w:tab/>
        </w:r>
        <w:r w:rsidR="00811A65">
          <w:rPr>
            <w:noProof/>
            <w:webHidden/>
          </w:rPr>
          <w:fldChar w:fldCharType="begin"/>
        </w:r>
        <w:r w:rsidR="00811A65">
          <w:rPr>
            <w:noProof/>
            <w:webHidden/>
          </w:rPr>
          <w:instrText xml:space="preserve"> PAGEREF _Toc37371848 \h </w:instrText>
        </w:r>
        <w:r w:rsidR="00811A65">
          <w:rPr>
            <w:noProof/>
            <w:webHidden/>
          </w:rPr>
        </w:r>
        <w:r w:rsidR="00811A65">
          <w:rPr>
            <w:noProof/>
            <w:webHidden/>
          </w:rPr>
          <w:fldChar w:fldCharType="separate"/>
        </w:r>
        <w:r w:rsidR="00811A65">
          <w:rPr>
            <w:noProof/>
            <w:webHidden/>
          </w:rPr>
          <w:t>21</w:t>
        </w:r>
        <w:r w:rsidR="00811A65">
          <w:rPr>
            <w:noProof/>
            <w:webHidden/>
          </w:rPr>
          <w:fldChar w:fldCharType="end"/>
        </w:r>
      </w:hyperlink>
    </w:p>
    <w:p w14:paraId="72139BF8" w14:textId="393233E1" w:rsidR="00D64B8C" w:rsidRDefault="00D64B8C" w:rsidP="00F579D5">
      <w:r>
        <w:fldChar w:fldCharType="end"/>
      </w:r>
    </w:p>
    <w:p w14:paraId="1BF4464B" w14:textId="1057E10D" w:rsidR="00D64B8C" w:rsidRDefault="00D64B8C" w:rsidP="00F579D5"/>
    <w:p w14:paraId="166175A2" w14:textId="77777777" w:rsidR="00134DC4" w:rsidRDefault="00134DC4" w:rsidP="00F579D5"/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B8369D" w14:textId="60501921" w:rsidR="00F80A28" w:rsidRDefault="005E3748" w:rsidP="00F80A28">
      <w:pPr>
        <w:pStyle w:val="Heading1"/>
      </w:pPr>
      <w:bookmarkStart w:id="0" w:name="_Toc37371826"/>
      <w:r>
        <w:rPr>
          <w:rFonts w:hint="eastAsia"/>
        </w:rPr>
        <w:lastRenderedPageBreak/>
        <w:t>함수형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bookmarkEnd w:id="0"/>
    </w:p>
    <w:p w14:paraId="7BE0E47F" w14:textId="77777777" w:rsidR="005E3748" w:rsidRPr="005E3748" w:rsidRDefault="005E3748" w:rsidP="005E3748"/>
    <w:p w14:paraId="0CAD7033" w14:textId="77777777" w:rsidR="005721A1" w:rsidRDefault="005721A1" w:rsidP="005721A1">
      <w:pPr>
        <w:pStyle w:val="Heading2"/>
      </w:pPr>
      <w:bookmarkStart w:id="1" w:name="_Toc504515679"/>
      <w:bookmarkStart w:id="2" w:name="_Toc504580151"/>
      <w:bookmarkStart w:id="3" w:name="_Toc37371827"/>
      <w:r>
        <w:rPr>
          <w:rFonts w:hint="eastAsia"/>
        </w:rPr>
        <w:t>자</w:t>
      </w:r>
      <w:bookmarkEnd w:id="1"/>
      <w:r>
        <w:rPr>
          <w:rFonts w:hint="eastAsia"/>
        </w:rPr>
        <w:t>바스크립트 화살표 함수</w:t>
      </w:r>
      <w:bookmarkEnd w:id="2"/>
      <w:bookmarkEnd w:id="3"/>
    </w:p>
    <w:p w14:paraId="74B60CF2" w14:textId="77777777" w:rsidR="005721A1" w:rsidRDefault="005721A1" w:rsidP="005721A1">
      <w:r>
        <w:rPr>
          <w:rFonts w:hint="eastAsia"/>
        </w:rPr>
        <w:t>자바스크립트의 화살표 함수는 그냥 함수이다.</w:t>
      </w:r>
    </w:p>
    <w:p w14:paraId="527BD900" w14:textId="77777777" w:rsidR="005721A1" w:rsidRPr="002957D4" w:rsidRDefault="005721A1" w:rsidP="005721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21A1" w14:paraId="27F92A8A" w14:textId="77777777" w:rsidTr="00D82DEF">
        <w:tc>
          <w:tcPr>
            <w:tcW w:w="10456" w:type="dxa"/>
          </w:tcPr>
          <w:p w14:paraId="7440C4DD" w14:textId="77777777" w:rsidR="005721A1" w:rsidRDefault="005721A1" w:rsidP="00D82DEF">
            <w:r w:rsidRPr="00CC44AD">
              <w:rPr>
                <w:color w:val="0000FF"/>
              </w:rPr>
              <w:t>let</w:t>
            </w:r>
            <w:r w:rsidRPr="00CC44AD">
              <w:t xml:space="preserve"> a2 = a1.map(</w:t>
            </w:r>
            <w:r>
              <w:t xml:space="preserve"> </w:t>
            </w:r>
            <w:r w:rsidRPr="0052519B">
              <w:rPr>
                <w:highlight w:val="yellow"/>
              </w:rPr>
              <w:t>(</w:t>
            </w:r>
            <w:r w:rsidRPr="0052519B">
              <w:rPr>
                <w:rFonts w:hint="eastAsia"/>
                <w:highlight w:val="yellow"/>
              </w:rPr>
              <w:t>value</w:t>
            </w:r>
            <w:r w:rsidRPr="0052519B">
              <w:rPr>
                <w:highlight w:val="yellow"/>
              </w:rPr>
              <w:t xml:space="preserve">) </w:t>
            </w:r>
            <w:r w:rsidRPr="0052519B">
              <w:rPr>
                <w:color w:val="0000FF"/>
                <w:highlight w:val="yellow"/>
              </w:rPr>
              <w:t>=&gt;</w:t>
            </w:r>
            <w:r w:rsidRPr="0052519B">
              <w:rPr>
                <w:highlight w:val="yellow"/>
              </w:rPr>
              <w:t xml:space="preserve"> value * </w:t>
            </w:r>
            <w:r w:rsidRPr="0052519B">
              <w:rPr>
                <w:color w:val="09885A"/>
                <w:highlight w:val="yellow"/>
              </w:rPr>
              <w:t>2</w:t>
            </w:r>
            <w:r>
              <w:rPr>
                <w:color w:val="09885A"/>
              </w:rPr>
              <w:t xml:space="preserve"> </w:t>
            </w:r>
            <w:r w:rsidRPr="00CC44AD">
              <w:t>);</w:t>
            </w:r>
          </w:p>
          <w:p w14:paraId="73CD59C1" w14:textId="77777777" w:rsidR="005721A1" w:rsidRDefault="005721A1" w:rsidP="00D82DEF"/>
        </w:tc>
      </w:tr>
    </w:tbl>
    <w:p w14:paraId="1CE1B97D" w14:textId="77777777" w:rsidR="005721A1" w:rsidRDefault="005721A1" w:rsidP="005721A1">
      <w:r>
        <w:rPr>
          <w:rFonts w:hint="eastAsia"/>
        </w:rPr>
        <w:t>위의 코드에서 노란색으로 칠한 부분이 화살표 함수이다.</w:t>
      </w:r>
    </w:p>
    <w:p w14:paraId="1A95C395" w14:textId="77777777" w:rsidR="005721A1" w:rsidRDefault="005721A1" w:rsidP="005721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21A1" w14:paraId="1B06C8DB" w14:textId="77777777" w:rsidTr="00D82DEF">
        <w:tc>
          <w:tcPr>
            <w:tcW w:w="10456" w:type="dxa"/>
          </w:tcPr>
          <w:p w14:paraId="7E7CF66E" w14:textId="77777777" w:rsidR="005721A1" w:rsidRDefault="005721A1" w:rsidP="00D82DEF">
            <w:r>
              <w:t>(</w:t>
            </w:r>
            <w:r>
              <w:rPr>
                <w:rFonts w:hint="eastAsia"/>
              </w:rPr>
              <w:t>value</w:t>
            </w:r>
            <w:r>
              <w:t>) =&gt; value * 2</w:t>
            </w:r>
          </w:p>
        </w:tc>
      </w:tr>
    </w:tbl>
    <w:p w14:paraId="6E544CCD" w14:textId="77777777" w:rsidR="005721A1" w:rsidRDefault="005721A1" w:rsidP="005721A1">
      <w:r>
        <w:rPr>
          <w:rFonts w:hint="eastAsia"/>
        </w:rPr>
        <w:t>위의 코드를 아래의 코드로 바꿔도 된다. 즉 위와 아래의 코드가 거의 동일하다.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21A1" w14:paraId="65BD3A47" w14:textId="77777777" w:rsidTr="00D82DEF">
        <w:tc>
          <w:tcPr>
            <w:tcW w:w="10456" w:type="dxa"/>
          </w:tcPr>
          <w:p w14:paraId="33134D1C" w14:textId="77777777" w:rsidR="005721A1" w:rsidRDefault="005721A1" w:rsidP="00D82DEF">
            <w:r>
              <w:t>function noname(value) {</w:t>
            </w:r>
          </w:p>
          <w:p w14:paraId="0681EFBC" w14:textId="77777777" w:rsidR="005721A1" w:rsidRDefault="005721A1" w:rsidP="00D82DEF">
            <w:r>
              <w:t xml:space="preserve">    return value * 2;</w:t>
            </w:r>
          </w:p>
          <w:p w14:paraId="41D6BA7E" w14:textId="77777777" w:rsidR="005721A1" w:rsidRDefault="005721A1" w:rsidP="00D82DEF">
            <w:r>
              <w:t>}</w:t>
            </w:r>
          </w:p>
        </w:tc>
      </w:tr>
    </w:tbl>
    <w:p w14:paraId="2771B313" w14:textId="77777777" w:rsidR="005721A1" w:rsidRDefault="005721A1" w:rsidP="005721A1"/>
    <w:p w14:paraId="4FEFAE5A" w14:textId="77777777" w:rsidR="005721A1" w:rsidRDefault="005721A1" w:rsidP="005721A1">
      <w:r>
        <w:rPr>
          <w:rFonts w:hint="eastAsia"/>
        </w:rPr>
        <w:t>화살표 함수 문법은, 자바스크립트 함수를 간결하게 구현하기 위한 문법이다.</w:t>
      </w:r>
    </w:p>
    <w:p w14:paraId="3900935B" w14:textId="77777777" w:rsidR="005721A1" w:rsidRDefault="005721A1" w:rsidP="005721A1"/>
    <w:p w14:paraId="6621C9AC" w14:textId="76FF0FA8" w:rsidR="005721A1" w:rsidRDefault="005721A1" w:rsidP="005721A1"/>
    <w:p w14:paraId="320899DE" w14:textId="10604A2A" w:rsidR="002146C3" w:rsidRDefault="002146C3" w:rsidP="002146C3">
      <w:pPr>
        <w:pStyle w:val="Heading2"/>
      </w:pPr>
      <w:bookmarkStart w:id="4" w:name="_Toc37371828"/>
      <w:r>
        <w:rPr>
          <w:rFonts w:hint="eastAsia"/>
        </w:rPr>
        <w:t>t</w:t>
      </w:r>
      <w:r>
        <w:t xml:space="preserve">his </w:t>
      </w:r>
      <w:r>
        <w:rPr>
          <w:rFonts w:hint="eastAsia"/>
        </w:rPr>
        <w:t>문제</w:t>
      </w:r>
      <w:bookmarkEnd w:id="4"/>
    </w:p>
    <w:p w14:paraId="1A2E569A" w14:textId="77777777" w:rsidR="002146C3" w:rsidRDefault="002146C3" w:rsidP="002146C3">
      <w:r>
        <w:t xml:space="preserve">function </w:t>
      </w:r>
      <w:r>
        <w:rPr>
          <w:rFonts w:hint="eastAsia"/>
        </w:rPr>
        <w:t>키워드로 구현한</w:t>
      </w:r>
      <w:r>
        <w:t xml:space="preserve"> </w:t>
      </w:r>
      <w:r>
        <w:rPr>
          <w:rFonts w:hint="eastAsia"/>
        </w:rPr>
        <w:t>함수와 화살표 함수의 차이점은,</w:t>
      </w:r>
    </w:p>
    <w:p w14:paraId="7EBD0112" w14:textId="77777777" w:rsidR="002146C3" w:rsidRDefault="002146C3" w:rsidP="002146C3">
      <w:r>
        <w:t xml:space="preserve">function </w:t>
      </w:r>
      <w:r>
        <w:rPr>
          <w:rFonts w:hint="eastAsia"/>
        </w:rPr>
        <w:t xml:space="preserve">키워드 함수에는 </w:t>
      </w:r>
      <w:r>
        <w:t xml:space="preserve">this </w:t>
      </w:r>
      <w:r>
        <w:rPr>
          <w:rFonts w:hint="eastAsia"/>
        </w:rPr>
        <w:t xml:space="preserve">문제가 발생할 수 있지만, </w:t>
      </w:r>
    </w:p>
    <w:p w14:paraId="33DF1968" w14:textId="77777777" w:rsidR="002146C3" w:rsidRDefault="002146C3" w:rsidP="002146C3">
      <w:r>
        <w:rPr>
          <w:rFonts w:hint="eastAsia"/>
        </w:rPr>
        <w:t>화살표 함수에서는 this</w:t>
      </w:r>
      <w:r>
        <w:t xml:space="preserve"> </w:t>
      </w:r>
      <w:r>
        <w:rPr>
          <w:rFonts w:hint="eastAsia"/>
        </w:rPr>
        <w:t>문제가 발생하지 않는다는 점이다.</w:t>
      </w:r>
    </w:p>
    <w:p w14:paraId="10DE8D04" w14:textId="77777777" w:rsidR="002146C3" w:rsidRDefault="002146C3" w:rsidP="002146C3"/>
    <w:p w14:paraId="3EA8D0D2" w14:textId="77777777" w:rsidR="002146C3" w:rsidRDefault="002146C3" w:rsidP="002146C3">
      <w:r>
        <w:rPr>
          <w:rFonts w:hint="eastAsia"/>
        </w:rPr>
        <w:t>화살표 함수가 콜백함수로 전달되어서 호출될 때,</w:t>
      </w:r>
    </w:p>
    <w:p w14:paraId="6D5FD550" w14:textId="77777777" w:rsidR="002146C3" w:rsidRDefault="002146C3" w:rsidP="002146C3">
      <w:r>
        <w:rPr>
          <w:rFonts w:hint="eastAsia"/>
        </w:rPr>
        <w:t xml:space="preserve">화살표 함수 본문의 </w:t>
      </w:r>
      <w:r>
        <w:t>this</w:t>
      </w:r>
      <w:r>
        <w:rPr>
          <w:rFonts w:hint="eastAsia"/>
        </w:rPr>
        <w:t>는,</w:t>
      </w:r>
      <w:r>
        <w:t xml:space="preserve"> </w:t>
      </w:r>
      <w:r>
        <w:rPr>
          <w:rFonts w:hint="eastAsia"/>
        </w:rPr>
        <w:t xml:space="preserve">화살표 함수가 구현된 소스코드 문맥에서의 </w:t>
      </w:r>
      <w:r>
        <w:t xml:space="preserve">this </w:t>
      </w:r>
      <w:r>
        <w:rPr>
          <w:rFonts w:hint="eastAsia"/>
        </w:rPr>
        <w:t>이다.</w:t>
      </w:r>
    </w:p>
    <w:p w14:paraId="108753C7" w14:textId="77777777" w:rsidR="002146C3" w:rsidRPr="00F80292" w:rsidRDefault="002146C3" w:rsidP="002146C3"/>
    <w:p w14:paraId="32A5BA8F" w14:textId="77777777" w:rsidR="002146C3" w:rsidRDefault="002146C3" w:rsidP="002146C3">
      <w:r>
        <w:rPr>
          <w:rFonts w:hint="eastAsia"/>
        </w:rPr>
        <w:t>f</w:t>
      </w:r>
      <w:r>
        <w:t xml:space="preserve">unction </w:t>
      </w:r>
      <w:r>
        <w:rPr>
          <w:rFonts w:hint="eastAsia"/>
        </w:rPr>
        <w:t>키워드 함수가 콜백함수로 전달되어 호출될 때,</w:t>
      </w:r>
    </w:p>
    <w:p w14:paraId="1AF2BB72" w14:textId="2448A244" w:rsidR="002146C3" w:rsidRDefault="002146C3" w:rsidP="002146C3">
      <w:r>
        <w:rPr>
          <w:rFonts w:hint="eastAsia"/>
        </w:rPr>
        <w:t>f</w:t>
      </w:r>
      <w:r>
        <w:t xml:space="preserve">unction </w:t>
      </w:r>
      <w:r>
        <w:rPr>
          <w:rFonts w:hint="eastAsia"/>
        </w:rPr>
        <w:t xml:space="preserve">키워드 함수 본문의 </w:t>
      </w:r>
      <w:r>
        <w:t>this</w:t>
      </w:r>
      <w:r>
        <w:rPr>
          <w:rFonts w:hint="eastAsia"/>
        </w:rPr>
        <w:t>는,</w:t>
      </w:r>
      <w:r>
        <w:t xml:space="preserve"> </w:t>
      </w:r>
      <w:r>
        <w:rPr>
          <w:rFonts w:hint="eastAsia"/>
        </w:rPr>
        <w:t xml:space="preserve">이 함수가 </w:t>
      </w:r>
      <w:r w:rsidR="005E33C8">
        <w:rPr>
          <w:rFonts w:hint="eastAsia"/>
        </w:rPr>
        <w:t>호출되는 문맥</w:t>
      </w:r>
      <w:r>
        <w:rPr>
          <w:rFonts w:hint="eastAsia"/>
        </w:rPr>
        <w:t xml:space="preserve">에서의 </w:t>
      </w:r>
      <w:r>
        <w:t xml:space="preserve">this </w:t>
      </w:r>
      <w:r>
        <w:rPr>
          <w:rFonts w:hint="eastAsia"/>
        </w:rPr>
        <w:t>이다.</w:t>
      </w:r>
    </w:p>
    <w:p w14:paraId="6D0DC06E" w14:textId="77777777" w:rsidR="002146C3" w:rsidRPr="002957D4" w:rsidRDefault="002146C3" w:rsidP="002146C3"/>
    <w:p w14:paraId="16B3549A" w14:textId="207DBEA8" w:rsidR="002146C3" w:rsidRDefault="00DB1445" w:rsidP="00DB1445">
      <w:pPr>
        <w:pStyle w:val="Heading3"/>
      </w:pPr>
      <w:r>
        <w:rPr>
          <w:rFonts w:hint="eastAsia"/>
        </w:rPr>
        <w:t>c</w:t>
      </w:r>
      <w:r>
        <w:t>allback1.js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1445" w14:paraId="21BA255C" w14:textId="77777777" w:rsidTr="00DB1445">
        <w:tc>
          <w:tcPr>
            <w:tcW w:w="10456" w:type="dxa"/>
          </w:tcPr>
          <w:p w14:paraId="72A2E0A8" w14:textId="77777777" w:rsidR="0065532B" w:rsidRPr="0065532B" w:rsidRDefault="0065532B" w:rsidP="006553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532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6553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53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obj</w:t>
            </w:r>
            <w:r w:rsidRPr="006553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</w:t>
            </w:r>
          </w:p>
          <w:p w14:paraId="6D918178" w14:textId="77777777" w:rsidR="0065532B" w:rsidRPr="0065532B" w:rsidRDefault="0065532B" w:rsidP="006553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53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553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count:</w:t>
            </w:r>
            <w:r w:rsidRPr="006553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53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6553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0220BCED" w14:textId="77777777" w:rsidR="0065532B" w:rsidRPr="0065532B" w:rsidRDefault="0065532B" w:rsidP="006553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53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5532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startTimer</w:t>
            </w:r>
            <w:r w:rsidRPr="006553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6553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532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6553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3CFC8BF7" w14:textId="77777777" w:rsidR="0065532B" w:rsidRPr="0065532B" w:rsidRDefault="0065532B" w:rsidP="006553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53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553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6553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5532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6553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5532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6553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553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6553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F926198" w14:textId="77777777" w:rsidR="0065532B" w:rsidRPr="0065532B" w:rsidRDefault="0065532B" w:rsidP="006553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53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5532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6553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5532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callback</w:t>
            </w:r>
            <w:r w:rsidRPr="006553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65532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6553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 </w:t>
            </w:r>
            <w:r w:rsidRPr="006553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6553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5532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6553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5532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6553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553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6553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++); };</w:t>
            </w:r>
          </w:p>
          <w:p w14:paraId="6DB6CD0C" w14:textId="31B2C597" w:rsidR="0065532B" w:rsidRPr="0065532B" w:rsidRDefault="0065532B" w:rsidP="006553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53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5532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setInterval</w:t>
            </w:r>
            <w:r w:rsidRPr="006553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5532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callback</w:t>
            </w:r>
            <w:r w:rsidRPr="006553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553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6553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  <w:r w:rsidR="00C90B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8E5347B" w14:textId="77777777" w:rsidR="0065532B" w:rsidRPr="0065532B" w:rsidRDefault="0065532B" w:rsidP="006553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53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2C1B148C" w14:textId="77777777" w:rsidR="0065532B" w:rsidRPr="0065532B" w:rsidRDefault="0065532B" w:rsidP="006553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53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25F00BBD" w14:textId="77777777" w:rsidR="0065532B" w:rsidRPr="0065532B" w:rsidRDefault="0065532B" w:rsidP="006553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4FF1314" w14:textId="77777777" w:rsidR="0065532B" w:rsidRPr="0065532B" w:rsidRDefault="0065532B" w:rsidP="006553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553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obj</w:t>
            </w:r>
            <w:r w:rsidRPr="006553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5532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startTimer</w:t>
            </w:r>
            <w:r w:rsidRPr="006553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2A3A82D6" w14:textId="77777777" w:rsidR="00DB1445" w:rsidRDefault="00DB1445" w:rsidP="00DB1445"/>
        </w:tc>
      </w:tr>
    </w:tbl>
    <w:p w14:paraId="1308077A" w14:textId="3BB34DFB" w:rsidR="00DB1445" w:rsidRDefault="00DB1445" w:rsidP="00DB1445"/>
    <w:p w14:paraId="68C35BCA" w14:textId="4486D28E" w:rsidR="0065532B" w:rsidRDefault="0065532B" w:rsidP="00DB1445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532B" w14:paraId="576106CA" w14:textId="77777777" w:rsidTr="0065532B">
        <w:tc>
          <w:tcPr>
            <w:tcW w:w="10456" w:type="dxa"/>
          </w:tcPr>
          <w:p w14:paraId="292040AF" w14:textId="77777777" w:rsidR="002D09CD" w:rsidRDefault="002D09CD" w:rsidP="002D09CD">
            <w:r>
              <w:t>0</w:t>
            </w:r>
          </w:p>
          <w:p w14:paraId="555E325E" w14:textId="77777777" w:rsidR="002D09CD" w:rsidRDefault="002D09CD" w:rsidP="002D09CD">
            <w:r>
              <w:t>NaN</w:t>
            </w:r>
          </w:p>
          <w:p w14:paraId="19BF3437" w14:textId="77777777" w:rsidR="002D09CD" w:rsidRDefault="002D09CD" w:rsidP="002D09CD">
            <w:r>
              <w:t>NaN</w:t>
            </w:r>
          </w:p>
          <w:p w14:paraId="5742E351" w14:textId="77777777" w:rsidR="002D09CD" w:rsidRDefault="002D09CD" w:rsidP="002D09CD">
            <w:r>
              <w:t>NaN</w:t>
            </w:r>
          </w:p>
          <w:p w14:paraId="27F6DA0A" w14:textId="77777777" w:rsidR="0065532B" w:rsidRDefault="002D09CD" w:rsidP="002D09CD">
            <w:r>
              <w:t>NaN</w:t>
            </w:r>
          </w:p>
          <w:p w14:paraId="262E402F" w14:textId="72E27419" w:rsidR="002D09CD" w:rsidRDefault="002D09CD" w:rsidP="002D09CD">
            <w:r>
              <w:rPr>
                <w:rFonts w:hint="eastAsia"/>
              </w:rPr>
              <w:t>.</w:t>
            </w:r>
            <w:r>
              <w:t xml:space="preserve">.. </w:t>
            </w:r>
            <w:r>
              <w:rPr>
                <w:rFonts w:hint="eastAsia"/>
              </w:rPr>
              <w:t xml:space="preserve">생략 </w:t>
            </w:r>
            <w:r>
              <w:t>...</w:t>
            </w:r>
          </w:p>
        </w:tc>
      </w:tr>
    </w:tbl>
    <w:p w14:paraId="03487279" w14:textId="796750AE" w:rsidR="0065532B" w:rsidRDefault="0065532B" w:rsidP="00DB1445"/>
    <w:p w14:paraId="055FCDF7" w14:textId="15A3E2D0" w:rsidR="002146C3" w:rsidRDefault="00972C7E" w:rsidP="002146C3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32B">
        <w:rPr>
          <w:rFonts w:ascii="Consolas" w:eastAsia="굴림" w:hAnsi="Consolas" w:cs="굴림"/>
          <w:color w:val="001080"/>
          <w:kern w:val="0"/>
          <w:sz w:val="21"/>
          <w:szCs w:val="21"/>
        </w:rPr>
        <w:t>console</w:t>
      </w:r>
      <w:r w:rsidRPr="0065532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65532B">
        <w:rPr>
          <w:rFonts w:ascii="Consolas" w:eastAsia="굴림" w:hAnsi="Consolas" w:cs="굴림"/>
          <w:color w:val="795E26"/>
          <w:kern w:val="0"/>
          <w:sz w:val="21"/>
          <w:szCs w:val="21"/>
        </w:rPr>
        <w:t>log</w:t>
      </w:r>
      <w:r w:rsidRPr="0065532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5532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5532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65532B">
        <w:rPr>
          <w:rFonts w:ascii="Consolas" w:eastAsia="굴림" w:hAnsi="Consolas" w:cs="굴림"/>
          <w:color w:val="001080"/>
          <w:kern w:val="0"/>
          <w:sz w:val="21"/>
          <w:szCs w:val="21"/>
        </w:rPr>
        <w:t>count</w:t>
      </w:r>
      <w:r w:rsidRPr="0065532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28A2FCAB" w14:textId="77777777" w:rsidR="00972C7E" w:rsidRDefault="00972C7E" w:rsidP="00972C7E">
      <w:r>
        <w:rPr>
          <w:rFonts w:hint="eastAsia"/>
        </w:rPr>
        <w:t>s</w:t>
      </w:r>
      <w:r>
        <w:t xml:space="preserve">tartTimer </w:t>
      </w:r>
      <w:r>
        <w:rPr>
          <w:rFonts w:hint="eastAsia"/>
        </w:rPr>
        <w:t xml:space="preserve">메소드 내부에서 </w:t>
      </w:r>
      <w:r>
        <w:t>this</w:t>
      </w:r>
      <w:r>
        <w:rPr>
          <w:rFonts w:hint="eastAsia"/>
        </w:rPr>
        <w:t xml:space="preserve">는 </w:t>
      </w:r>
      <w:r>
        <w:t xml:space="preserve">obj </w:t>
      </w:r>
      <w:r>
        <w:rPr>
          <w:rFonts w:hint="eastAsia"/>
        </w:rPr>
        <w:t>객체를 참조한다.</w:t>
      </w:r>
    </w:p>
    <w:p w14:paraId="1F8139F2" w14:textId="5763D848" w:rsidR="002146C3" w:rsidRDefault="00972C7E" w:rsidP="002146C3">
      <w:r>
        <w:rPr>
          <w:rFonts w:hint="eastAsia"/>
        </w:rPr>
        <w:t xml:space="preserve">그래서 위 코드는 </w:t>
      </w:r>
      <w:r>
        <w:t>0</w:t>
      </w:r>
      <w:r>
        <w:rPr>
          <w:rFonts w:hint="eastAsia"/>
        </w:rPr>
        <w:t>을 출력한다.</w:t>
      </w:r>
    </w:p>
    <w:p w14:paraId="2C6D1A80" w14:textId="166C6414" w:rsidR="00972C7E" w:rsidRDefault="00972C7E" w:rsidP="002146C3"/>
    <w:p w14:paraId="57480A1D" w14:textId="5ADDE670" w:rsidR="000515A1" w:rsidRDefault="000515A1" w:rsidP="002146C3"/>
    <w:p w14:paraId="0DDE346D" w14:textId="208DF5FE" w:rsidR="000515A1" w:rsidRDefault="000515A1" w:rsidP="002146C3"/>
    <w:p w14:paraId="3032F0C8" w14:textId="4F0B6FBC" w:rsidR="000515A1" w:rsidRPr="0065532B" w:rsidRDefault="000515A1" w:rsidP="000515A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32B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65532B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65532B">
        <w:rPr>
          <w:rFonts w:ascii="Consolas" w:eastAsia="굴림" w:hAnsi="Consolas" w:cs="굴림"/>
          <w:color w:val="795E26"/>
          <w:kern w:val="0"/>
          <w:sz w:val="21"/>
          <w:szCs w:val="21"/>
        </w:rPr>
        <w:t>callback</w:t>
      </w:r>
      <w:r w:rsidRPr="0065532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65532B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5532B">
        <w:rPr>
          <w:rFonts w:ascii="Consolas" w:eastAsia="굴림" w:hAnsi="Consolas" w:cs="굴림"/>
          <w:color w:val="000000"/>
          <w:kern w:val="0"/>
          <w:sz w:val="21"/>
          <w:szCs w:val="21"/>
        </w:rPr>
        <w:t>() { </w:t>
      </w:r>
      <w:r w:rsidRPr="0065532B">
        <w:rPr>
          <w:rFonts w:ascii="Consolas" w:eastAsia="굴림" w:hAnsi="Consolas" w:cs="굴림"/>
          <w:color w:val="001080"/>
          <w:kern w:val="0"/>
          <w:sz w:val="21"/>
          <w:szCs w:val="21"/>
        </w:rPr>
        <w:t>console</w:t>
      </w:r>
      <w:r w:rsidRPr="0065532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65532B">
        <w:rPr>
          <w:rFonts w:ascii="Consolas" w:eastAsia="굴림" w:hAnsi="Consolas" w:cs="굴림"/>
          <w:color w:val="795E26"/>
          <w:kern w:val="0"/>
          <w:sz w:val="21"/>
          <w:szCs w:val="21"/>
        </w:rPr>
        <w:t>log</w:t>
      </w:r>
      <w:r w:rsidRPr="0065532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5532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5532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65532B">
        <w:rPr>
          <w:rFonts w:ascii="Consolas" w:eastAsia="굴림" w:hAnsi="Consolas" w:cs="굴림"/>
          <w:color w:val="001080"/>
          <w:kern w:val="0"/>
          <w:sz w:val="21"/>
          <w:szCs w:val="21"/>
        </w:rPr>
        <w:t>count</w:t>
      </w:r>
      <w:r w:rsidRPr="0065532B">
        <w:rPr>
          <w:rFonts w:ascii="Consolas" w:eastAsia="굴림" w:hAnsi="Consolas" w:cs="굴림"/>
          <w:color w:val="000000"/>
          <w:kern w:val="0"/>
          <w:sz w:val="21"/>
          <w:szCs w:val="21"/>
        </w:rPr>
        <w:t>++); };</w:t>
      </w:r>
    </w:p>
    <w:p w14:paraId="2D4BFD1A" w14:textId="325303AE" w:rsidR="000515A1" w:rsidRDefault="000515A1" w:rsidP="000515A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32B">
        <w:rPr>
          <w:rFonts w:ascii="Consolas" w:eastAsia="굴림" w:hAnsi="Consolas" w:cs="굴림"/>
          <w:color w:val="795E26"/>
          <w:kern w:val="0"/>
          <w:sz w:val="21"/>
          <w:szCs w:val="21"/>
        </w:rPr>
        <w:t>setInterval</w:t>
      </w:r>
      <w:r w:rsidRPr="0065532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5532B">
        <w:rPr>
          <w:rFonts w:ascii="Consolas" w:eastAsia="굴림" w:hAnsi="Consolas" w:cs="굴림"/>
          <w:color w:val="795E26"/>
          <w:kern w:val="0"/>
          <w:sz w:val="21"/>
          <w:szCs w:val="21"/>
        </w:rPr>
        <w:t>callback</w:t>
      </w:r>
      <w:r w:rsidRPr="0065532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65532B">
        <w:rPr>
          <w:rFonts w:ascii="Consolas" w:eastAsia="굴림" w:hAnsi="Consolas" w:cs="굴림"/>
          <w:color w:val="098658"/>
          <w:kern w:val="0"/>
          <w:sz w:val="21"/>
          <w:szCs w:val="21"/>
        </w:rPr>
        <w:t>1000</w:t>
      </w:r>
      <w:r w:rsidRPr="0065532B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="00C90B0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762B1C4" w14:textId="38DC8F98" w:rsidR="000515A1" w:rsidRDefault="000515A1" w:rsidP="000515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0515A1">
        <w:rPr>
          <w:rFonts w:hint="eastAsia"/>
        </w:rPr>
        <w:t>c</w:t>
      </w:r>
      <w:r w:rsidRPr="000515A1">
        <w:t>allback</w:t>
      </w:r>
      <w:r>
        <w:t xml:space="preserve"> </w:t>
      </w:r>
      <w:r>
        <w:rPr>
          <w:rFonts w:hint="eastAsia"/>
        </w:rPr>
        <w:t xml:space="preserve">함수는 </w:t>
      </w:r>
      <w:r>
        <w:t xml:space="preserve">setInterval </w:t>
      </w:r>
      <w:r>
        <w:rPr>
          <w:rFonts w:hint="eastAsia"/>
        </w:rPr>
        <w:t>함수 내부에서 반복 호출된다.</w:t>
      </w:r>
    </w:p>
    <w:p w14:paraId="007D9676" w14:textId="22AE8F3B" w:rsidR="000515A1" w:rsidRDefault="000515A1" w:rsidP="000515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f</w:t>
      </w:r>
      <w:r>
        <w:t xml:space="preserve">unction </w:t>
      </w:r>
      <w:r>
        <w:rPr>
          <w:rFonts w:hint="eastAsia"/>
        </w:rPr>
        <w:t>키워드</w:t>
      </w:r>
      <w:r w:rsidR="005E33C8">
        <w:rPr>
          <w:rFonts w:hint="eastAsia"/>
        </w:rPr>
        <w:t xml:space="preserve"> 함수의 본문에서 </w:t>
      </w:r>
      <w:r w:rsidR="005E33C8">
        <w:t>this</w:t>
      </w:r>
      <w:r w:rsidR="005E33C8">
        <w:rPr>
          <w:rFonts w:hint="eastAsia"/>
        </w:rPr>
        <w:t>는,</w:t>
      </w:r>
      <w:r w:rsidR="005E33C8">
        <w:t xml:space="preserve"> </w:t>
      </w:r>
      <w:r w:rsidR="005E33C8">
        <w:rPr>
          <w:rFonts w:hint="eastAsia"/>
        </w:rPr>
        <w:t xml:space="preserve">호출되는 </w:t>
      </w:r>
      <w:r w:rsidR="00CA6F95">
        <w:rPr>
          <w:rFonts w:hint="eastAsia"/>
        </w:rPr>
        <w:t>문맥에서 t</w:t>
      </w:r>
      <w:r w:rsidR="00CA6F95">
        <w:t xml:space="preserve">his </w:t>
      </w:r>
      <w:r w:rsidR="00CA6F95">
        <w:rPr>
          <w:rFonts w:hint="eastAsia"/>
        </w:rPr>
        <w:t>이다.</w:t>
      </w:r>
    </w:p>
    <w:p w14:paraId="1DB97F69" w14:textId="4F7EA7BF" w:rsidR="00CA6F95" w:rsidRDefault="00CA6F95" w:rsidP="000515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c</w:t>
      </w:r>
      <w:r>
        <w:t xml:space="preserve">allback </w:t>
      </w:r>
      <w:r>
        <w:rPr>
          <w:rFonts w:hint="eastAsia"/>
        </w:rPr>
        <w:t xml:space="preserve">함수가 </w:t>
      </w:r>
      <w:r>
        <w:t xml:space="preserve">setInterval </w:t>
      </w:r>
      <w:r>
        <w:rPr>
          <w:rFonts w:hint="eastAsia"/>
        </w:rPr>
        <w:t>함수 내부에서 호출되므로,</w:t>
      </w:r>
    </w:p>
    <w:p w14:paraId="673E1834" w14:textId="77777777" w:rsidR="00ED2292" w:rsidRDefault="00ED2292" w:rsidP="000515A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32B">
        <w:rPr>
          <w:rFonts w:ascii="Consolas" w:eastAsia="굴림" w:hAnsi="Consolas" w:cs="굴림"/>
          <w:color w:val="001080"/>
          <w:kern w:val="0"/>
          <w:sz w:val="21"/>
          <w:szCs w:val="21"/>
        </w:rPr>
        <w:t>console</w:t>
      </w:r>
      <w:r w:rsidRPr="0065532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65532B">
        <w:rPr>
          <w:rFonts w:ascii="Consolas" w:eastAsia="굴림" w:hAnsi="Consolas" w:cs="굴림"/>
          <w:color w:val="795E26"/>
          <w:kern w:val="0"/>
          <w:sz w:val="21"/>
          <w:szCs w:val="21"/>
        </w:rPr>
        <w:t>log</w:t>
      </w:r>
      <w:r w:rsidRPr="0065532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5532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5532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65532B">
        <w:rPr>
          <w:rFonts w:ascii="Consolas" w:eastAsia="굴림" w:hAnsi="Consolas" w:cs="굴림"/>
          <w:color w:val="001080"/>
          <w:kern w:val="0"/>
          <w:sz w:val="21"/>
          <w:szCs w:val="21"/>
        </w:rPr>
        <w:t>count</w:t>
      </w:r>
      <w:r w:rsidRPr="0065532B">
        <w:rPr>
          <w:rFonts w:ascii="Consolas" w:eastAsia="굴림" w:hAnsi="Consolas" w:cs="굴림"/>
          <w:color w:val="000000"/>
          <w:kern w:val="0"/>
          <w:sz w:val="21"/>
          <w:szCs w:val="21"/>
        </w:rPr>
        <w:t>++); </w:t>
      </w:r>
    </w:p>
    <w:p w14:paraId="48F63B27" w14:textId="602B0623" w:rsidR="00CA6F95" w:rsidRDefault="00ED2292" w:rsidP="000515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코드에서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Pr="00ED2292">
        <w:t>this는</w:t>
      </w:r>
      <w:r>
        <w:rPr>
          <w:rFonts w:hint="eastAsia"/>
        </w:rPr>
        <w:t xml:space="preserve"> </w:t>
      </w:r>
      <w:r>
        <w:t xml:space="preserve">setInteval </w:t>
      </w:r>
      <w:r>
        <w:rPr>
          <w:rFonts w:hint="eastAsia"/>
        </w:rPr>
        <w:t xml:space="preserve">함수 내부 문맥에서 </w:t>
      </w:r>
      <w:r>
        <w:t xml:space="preserve">this </w:t>
      </w:r>
      <w:r>
        <w:rPr>
          <w:rFonts w:hint="eastAsia"/>
        </w:rPr>
        <w:t>이다.</w:t>
      </w:r>
    </w:p>
    <w:p w14:paraId="0C63910A" w14:textId="13BF44E2" w:rsidR="00FE53E5" w:rsidRDefault="008649FE" w:rsidP="000515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이 </w:t>
      </w:r>
      <w:r>
        <w:t>this</w:t>
      </w:r>
      <w:r>
        <w:rPr>
          <w:rFonts w:hint="eastAsia"/>
        </w:rPr>
        <w:t xml:space="preserve">에는 </w:t>
      </w:r>
      <w:r>
        <w:t xml:space="preserve">count </w:t>
      </w:r>
      <w:r>
        <w:rPr>
          <w:rFonts w:hint="eastAsia"/>
        </w:rPr>
        <w:t xml:space="preserve">멤버 변수가 </w:t>
      </w:r>
      <w:r w:rsidR="00FE53E5">
        <w:rPr>
          <w:rFonts w:hint="eastAsia"/>
        </w:rPr>
        <w:t>없으므로,</w:t>
      </w:r>
      <w:r w:rsidR="00FE53E5">
        <w:t xml:space="preserve"> this.count </w:t>
      </w:r>
      <w:r w:rsidR="00FE53E5">
        <w:rPr>
          <w:rFonts w:hint="eastAsia"/>
        </w:rPr>
        <w:t xml:space="preserve">값은 </w:t>
      </w:r>
      <w:r w:rsidR="008D5004">
        <w:t xml:space="preserve">undefined </w:t>
      </w:r>
      <w:r w:rsidR="008D5004">
        <w:rPr>
          <w:rFonts w:hint="eastAsia"/>
        </w:rPr>
        <w:t>이</w:t>
      </w:r>
      <w:r w:rsidR="00FE53E5">
        <w:rPr>
          <w:rFonts w:hint="eastAsia"/>
        </w:rPr>
        <w:t>고,</w:t>
      </w:r>
    </w:p>
    <w:p w14:paraId="2BC25444" w14:textId="2E60BC47" w:rsidR="00FE53E5" w:rsidRDefault="00FE53E5" w:rsidP="000515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t</w:t>
      </w:r>
      <w:r>
        <w:t xml:space="preserve">his.count++ </w:t>
      </w:r>
      <w:r>
        <w:rPr>
          <w:rFonts w:hint="eastAsia"/>
        </w:rPr>
        <w:t xml:space="preserve">값은 </w:t>
      </w:r>
      <w:r>
        <w:t xml:space="preserve">NaN </w:t>
      </w:r>
      <w:r>
        <w:rPr>
          <w:rFonts w:hint="eastAsia"/>
        </w:rPr>
        <w:t>이다.</w:t>
      </w:r>
    </w:p>
    <w:p w14:paraId="5023B075" w14:textId="043548FB" w:rsidR="00171CFA" w:rsidRDefault="00171CFA" w:rsidP="000515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0B3D7BCF" w14:textId="25FCB8E4" w:rsidR="00171CFA" w:rsidRDefault="00171CFA" w:rsidP="000515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t</w:t>
      </w:r>
      <w:r>
        <w:t xml:space="preserve">his </w:t>
      </w:r>
      <w:r>
        <w:rPr>
          <w:rFonts w:hint="eastAsia"/>
        </w:rPr>
        <w:t>문제 발생!</w:t>
      </w:r>
    </w:p>
    <w:p w14:paraId="1AFEAE33" w14:textId="0BBB8FB5" w:rsidR="008D5004" w:rsidRDefault="008D5004" w:rsidP="000515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3584CF99" w14:textId="431CE6F1" w:rsidR="00FE53E5" w:rsidRDefault="00FE53E5" w:rsidP="000515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46D47488" w14:textId="7322280A" w:rsidR="00FE53E5" w:rsidRDefault="00554052" w:rsidP="00554052">
      <w:pPr>
        <w:pStyle w:val="Heading3"/>
      </w:pPr>
      <w:r>
        <w:rPr>
          <w:rFonts w:hint="eastAsia"/>
        </w:rPr>
        <w:t>c</w:t>
      </w:r>
      <w:r>
        <w:t>allback2.js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4052" w14:paraId="5A4A0243" w14:textId="77777777" w:rsidTr="00554052">
        <w:tc>
          <w:tcPr>
            <w:tcW w:w="10456" w:type="dxa"/>
          </w:tcPr>
          <w:p w14:paraId="3E15DD00" w14:textId="77777777" w:rsidR="00554052" w:rsidRPr="00554052" w:rsidRDefault="00554052" w:rsidP="0055405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5405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5540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540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obj</w:t>
            </w:r>
            <w:r w:rsidRPr="005540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</w:t>
            </w:r>
          </w:p>
          <w:p w14:paraId="67CC2CF4" w14:textId="77777777" w:rsidR="00554052" w:rsidRPr="00554052" w:rsidRDefault="00554052" w:rsidP="0055405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540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540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count:</w:t>
            </w:r>
            <w:r w:rsidRPr="005540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540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5540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EE57252" w14:textId="77777777" w:rsidR="00554052" w:rsidRPr="00554052" w:rsidRDefault="00554052" w:rsidP="0055405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540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5405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startTimer</w:t>
            </w:r>
            <w:r w:rsidRPr="005540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5540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5405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5540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635F79EC" w14:textId="77777777" w:rsidR="00554052" w:rsidRPr="00554052" w:rsidRDefault="00554052" w:rsidP="0055405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540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540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5540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5405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5540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5405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5540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540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5540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0D52D2C" w14:textId="77777777" w:rsidR="00554052" w:rsidRPr="00554052" w:rsidRDefault="00554052" w:rsidP="0055405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540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5405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5540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5405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callback</w:t>
            </w:r>
            <w:r w:rsidRPr="005540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() </w:t>
            </w:r>
            <w:r w:rsidRPr="0055405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5540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5540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5540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5405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5540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5405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5540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540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5540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++); };</w:t>
            </w:r>
          </w:p>
          <w:p w14:paraId="6D32D40A" w14:textId="77777777" w:rsidR="00554052" w:rsidRPr="00554052" w:rsidRDefault="00554052" w:rsidP="0055405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540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5405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setInterval</w:t>
            </w:r>
            <w:r w:rsidRPr="005540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5405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callback</w:t>
            </w:r>
            <w:r w:rsidRPr="005540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5405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5540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51FD626B" w14:textId="77777777" w:rsidR="00554052" w:rsidRPr="00554052" w:rsidRDefault="00554052" w:rsidP="0055405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540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00B5742C" w14:textId="77777777" w:rsidR="00554052" w:rsidRPr="00554052" w:rsidRDefault="00554052" w:rsidP="0055405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540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4C367288" w14:textId="77777777" w:rsidR="00554052" w:rsidRPr="00554052" w:rsidRDefault="00554052" w:rsidP="0055405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FD4AE3C" w14:textId="77777777" w:rsidR="00554052" w:rsidRPr="00554052" w:rsidRDefault="00554052" w:rsidP="0055405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5405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obj</w:t>
            </w:r>
            <w:r w:rsidRPr="005540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5405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startTimer</w:t>
            </w:r>
            <w:r w:rsidRPr="0055405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5D6A83AA" w14:textId="77777777" w:rsidR="00554052" w:rsidRDefault="00554052" w:rsidP="00554052"/>
        </w:tc>
      </w:tr>
    </w:tbl>
    <w:p w14:paraId="00670957" w14:textId="77777777" w:rsidR="00554052" w:rsidRPr="00554052" w:rsidRDefault="00554052" w:rsidP="00554052"/>
    <w:p w14:paraId="4FD4491C" w14:textId="77777777" w:rsidR="00554052" w:rsidRDefault="00554052" w:rsidP="00554052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4052" w14:paraId="15C69FD6" w14:textId="77777777" w:rsidTr="00D82DEF">
        <w:tc>
          <w:tcPr>
            <w:tcW w:w="10456" w:type="dxa"/>
          </w:tcPr>
          <w:p w14:paraId="1E05901D" w14:textId="77777777" w:rsidR="00554052" w:rsidRDefault="00554052" w:rsidP="00D82DEF">
            <w:r>
              <w:t>0</w:t>
            </w:r>
          </w:p>
          <w:p w14:paraId="259BF5EB" w14:textId="77777777" w:rsidR="00554052" w:rsidRDefault="00554052" w:rsidP="00D82DEF">
            <w:r>
              <w:t>0</w:t>
            </w:r>
          </w:p>
          <w:p w14:paraId="5A1ABF3A" w14:textId="77777777" w:rsidR="00554052" w:rsidRDefault="00554052" w:rsidP="00D82DEF">
            <w:r>
              <w:t>1</w:t>
            </w:r>
          </w:p>
          <w:p w14:paraId="3302A96E" w14:textId="77777777" w:rsidR="00554052" w:rsidRDefault="00554052" w:rsidP="00D82DEF">
            <w:r>
              <w:t>2</w:t>
            </w:r>
          </w:p>
          <w:p w14:paraId="766E25D2" w14:textId="5BB04033" w:rsidR="00554052" w:rsidRDefault="00554052" w:rsidP="00D82DEF">
            <w:r>
              <w:t>3</w:t>
            </w:r>
          </w:p>
          <w:p w14:paraId="139BC4E3" w14:textId="59DD0291" w:rsidR="00554052" w:rsidRDefault="00554052" w:rsidP="00D82DEF">
            <w:r>
              <w:rPr>
                <w:rFonts w:hint="eastAsia"/>
              </w:rPr>
              <w:t>4</w:t>
            </w:r>
          </w:p>
          <w:p w14:paraId="2D4045E8" w14:textId="77777777" w:rsidR="00554052" w:rsidRDefault="00554052" w:rsidP="00D82DEF">
            <w:r>
              <w:rPr>
                <w:rFonts w:hint="eastAsia"/>
              </w:rPr>
              <w:t>.</w:t>
            </w:r>
            <w:r>
              <w:t xml:space="preserve">.. </w:t>
            </w:r>
            <w:r>
              <w:rPr>
                <w:rFonts w:hint="eastAsia"/>
              </w:rPr>
              <w:t xml:space="preserve">생략 </w:t>
            </w:r>
            <w:r>
              <w:t>...</w:t>
            </w:r>
          </w:p>
        </w:tc>
      </w:tr>
    </w:tbl>
    <w:p w14:paraId="7586C139" w14:textId="77777777" w:rsidR="008649FE" w:rsidRPr="0065532B" w:rsidRDefault="008649FE" w:rsidP="000515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0E866703" w14:textId="4DC00061" w:rsidR="00C90B0A" w:rsidRPr="00C90B0A" w:rsidRDefault="00C90B0A" w:rsidP="00C90B0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90B0A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C90B0A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90B0A">
        <w:rPr>
          <w:rFonts w:ascii="Consolas" w:eastAsia="굴림" w:hAnsi="Consolas" w:cs="굴림"/>
          <w:color w:val="795E26"/>
          <w:kern w:val="0"/>
          <w:sz w:val="21"/>
          <w:szCs w:val="21"/>
        </w:rPr>
        <w:t>callback</w:t>
      </w:r>
      <w:r w:rsidRPr="00C90B0A">
        <w:rPr>
          <w:rFonts w:ascii="Consolas" w:eastAsia="굴림" w:hAnsi="Consolas" w:cs="굴림"/>
          <w:color w:val="000000"/>
          <w:kern w:val="0"/>
          <w:sz w:val="21"/>
          <w:szCs w:val="21"/>
        </w:rPr>
        <w:t> = () </w:t>
      </w:r>
      <w:r w:rsidRPr="00C90B0A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C90B0A">
        <w:rPr>
          <w:rFonts w:ascii="Consolas" w:eastAsia="굴림" w:hAnsi="Consolas" w:cs="굴림"/>
          <w:color w:val="000000"/>
          <w:kern w:val="0"/>
          <w:sz w:val="21"/>
          <w:szCs w:val="21"/>
        </w:rPr>
        <w:t> { </w:t>
      </w:r>
      <w:r w:rsidRPr="00C90B0A">
        <w:rPr>
          <w:rFonts w:ascii="Consolas" w:eastAsia="굴림" w:hAnsi="Consolas" w:cs="굴림"/>
          <w:color w:val="001080"/>
          <w:kern w:val="0"/>
          <w:sz w:val="21"/>
          <w:szCs w:val="21"/>
        </w:rPr>
        <w:t>console</w:t>
      </w:r>
      <w:r w:rsidRPr="00C90B0A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90B0A">
        <w:rPr>
          <w:rFonts w:ascii="Consolas" w:eastAsia="굴림" w:hAnsi="Consolas" w:cs="굴림"/>
          <w:color w:val="795E26"/>
          <w:kern w:val="0"/>
          <w:sz w:val="21"/>
          <w:szCs w:val="21"/>
        </w:rPr>
        <w:t>log</w:t>
      </w:r>
      <w:r w:rsidRPr="00C90B0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C90B0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90B0A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90B0A">
        <w:rPr>
          <w:rFonts w:ascii="Consolas" w:eastAsia="굴림" w:hAnsi="Consolas" w:cs="굴림"/>
          <w:color w:val="001080"/>
          <w:kern w:val="0"/>
          <w:sz w:val="21"/>
          <w:szCs w:val="21"/>
        </w:rPr>
        <w:t>count</w:t>
      </w:r>
      <w:r w:rsidRPr="00C90B0A">
        <w:rPr>
          <w:rFonts w:ascii="Consolas" w:eastAsia="굴림" w:hAnsi="Consolas" w:cs="굴림"/>
          <w:color w:val="000000"/>
          <w:kern w:val="0"/>
          <w:sz w:val="21"/>
          <w:szCs w:val="21"/>
        </w:rPr>
        <w:t>++); };</w:t>
      </w:r>
    </w:p>
    <w:p w14:paraId="450AE355" w14:textId="77777777" w:rsidR="00C90B0A" w:rsidRDefault="00C90B0A" w:rsidP="00C90B0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32B">
        <w:rPr>
          <w:rFonts w:ascii="Consolas" w:eastAsia="굴림" w:hAnsi="Consolas" w:cs="굴림"/>
          <w:color w:val="795E26"/>
          <w:kern w:val="0"/>
          <w:sz w:val="21"/>
          <w:szCs w:val="21"/>
        </w:rPr>
        <w:t>setInterval</w:t>
      </w:r>
      <w:r w:rsidRPr="0065532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5532B">
        <w:rPr>
          <w:rFonts w:ascii="Consolas" w:eastAsia="굴림" w:hAnsi="Consolas" w:cs="굴림"/>
          <w:color w:val="795E26"/>
          <w:kern w:val="0"/>
          <w:sz w:val="21"/>
          <w:szCs w:val="21"/>
        </w:rPr>
        <w:t>callback</w:t>
      </w:r>
      <w:r w:rsidRPr="0065532B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65532B">
        <w:rPr>
          <w:rFonts w:ascii="Consolas" w:eastAsia="굴림" w:hAnsi="Consolas" w:cs="굴림"/>
          <w:color w:val="098658"/>
          <w:kern w:val="0"/>
          <w:sz w:val="21"/>
          <w:szCs w:val="21"/>
        </w:rPr>
        <w:t>1000</w:t>
      </w:r>
      <w:r w:rsidRPr="0065532B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EA4043C" w14:textId="77777777" w:rsidR="00C90B0A" w:rsidRDefault="00C90B0A" w:rsidP="00C90B0A">
      <w:r>
        <w:rPr>
          <w:rFonts w:hint="eastAsia"/>
        </w:rPr>
        <w:t xml:space="preserve">화살표 함수 본문의 </w:t>
      </w:r>
      <w:r>
        <w:t>this</w:t>
      </w:r>
      <w:r>
        <w:rPr>
          <w:rFonts w:hint="eastAsia"/>
        </w:rPr>
        <w:t>는,</w:t>
      </w:r>
      <w:r>
        <w:t xml:space="preserve"> </w:t>
      </w:r>
      <w:r>
        <w:rPr>
          <w:rFonts w:hint="eastAsia"/>
        </w:rPr>
        <w:t xml:space="preserve">화살표 함수가 구현된 소스코드 문맥에서의 </w:t>
      </w:r>
      <w:r>
        <w:t xml:space="preserve">this </w:t>
      </w:r>
      <w:r>
        <w:rPr>
          <w:rFonts w:hint="eastAsia"/>
        </w:rPr>
        <w:t>이다.</w:t>
      </w:r>
    </w:p>
    <w:p w14:paraId="25027472" w14:textId="2C711DDB" w:rsidR="00A6330C" w:rsidRDefault="00A6330C" w:rsidP="002146C3">
      <w:r>
        <w:rPr>
          <w:rFonts w:hint="eastAsia"/>
        </w:rPr>
        <w:t xml:space="preserve">이 화살표 함수는 </w:t>
      </w:r>
      <w:r>
        <w:t xml:space="preserve">obj </w:t>
      </w:r>
      <w:r>
        <w:rPr>
          <w:rFonts w:hint="eastAsia"/>
        </w:rPr>
        <w:t>객체의 메소드 내부에서 구현되었다.</w:t>
      </w:r>
    </w:p>
    <w:p w14:paraId="05EB8547" w14:textId="3C2C5E10" w:rsidR="00972C7E" w:rsidRDefault="00A6330C" w:rsidP="002146C3">
      <w:r>
        <w:rPr>
          <w:rFonts w:hint="eastAsia"/>
        </w:rPr>
        <w:t xml:space="preserve">따라서 이 화살표 함수 본문의 </w:t>
      </w:r>
      <w:r>
        <w:t>this</w:t>
      </w:r>
      <w:r>
        <w:rPr>
          <w:rFonts w:hint="eastAsia"/>
        </w:rPr>
        <w:t xml:space="preserve">는 </w:t>
      </w:r>
      <w:r>
        <w:t xml:space="preserve">obj </w:t>
      </w:r>
      <w:r>
        <w:rPr>
          <w:rFonts w:hint="eastAsia"/>
        </w:rPr>
        <w:t>객체를 참조한다.</w:t>
      </w:r>
    </w:p>
    <w:p w14:paraId="0D216F05" w14:textId="7D0959B7" w:rsidR="00A6330C" w:rsidRDefault="00A6330C" w:rsidP="002146C3">
      <w:r>
        <w:rPr>
          <w:rFonts w:hint="eastAsia"/>
        </w:rPr>
        <w:t>o</w:t>
      </w:r>
      <w:r>
        <w:t xml:space="preserve">bj </w:t>
      </w:r>
      <w:r>
        <w:rPr>
          <w:rFonts w:hint="eastAsia"/>
        </w:rPr>
        <w:t xml:space="preserve">객체에는 </w:t>
      </w:r>
      <w:r>
        <w:t xml:space="preserve">count </w:t>
      </w:r>
      <w:r>
        <w:rPr>
          <w:rFonts w:hint="eastAsia"/>
        </w:rPr>
        <w:t>멤버 변수가 있고,</w:t>
      </w:r>
      <w:r>
        <w:t xml:space="preserve"> </w:t>
      </w:r>
      <w:r>
        <w:rPr>
          <w:rFonts w:hint="eastAsia"/>
        </w:rPr>
        <w:t xml:space="preserve">그 값이 </w:t>
      </w:r>
      <w:r>
        <w:t xml:space="preserve">0 </w:t>
      </w:r>
      <w:r>
        <w:rPr>
          <w:rFonts w:hint="eastAsia"/>
        </w:rPr>
        <w:t>이</w:t>
      </w:r>
      <w:r w:rsidR="00171CFA">
        <w:rPr>
          <w:rFonts w:hint="eastAsia"/>
        </w:rPr>
        <w:t>다.</w:t>
      </w:r>
    </w:p>
    <w:p w14:paraId="6AC3CAF9" w14:textId="2666476D" w:rsidR="00171CFA" w:rsidRDefault="00171CFA" w:rsidP="002146C3">
      <w:r>
        <w:rPr>
          <w:rFonts w:hint="eastAsia"/>
        </w:rPr>
        <w:t xml:space="preserve">따라서 화살표 함수로 구현된 콜백 함수가 </w:t>
      </w:r>
      <w:r>
        <w:t xml:space="preserve">setInterval </w:t>
      </w:r>
      <w:r>
        <w:rPr>
          <w:rFonts w:hint="eastAsia"/>
        </w:rPr>
        <w:t>내부에서 반복 호출될 때,</w:t>
      </w:r>
    </w:p>
    <w:p w14:paraId="3CCEE7C8" w14:textId="7A46409B" w:rsidR="00171CFA" w:rsidRDefault="00171CFA" w:rsidP="002146C3">
      <w:r>
        <w:rPr>
          <w:rFonts w:hint="eastAsia"/>
        </w:rPr>
        <w:t>0</w:t>
      </w:r>
      <w:r>
        <w:t>,</w:t>
      </w:r>
      <w:r>
        <w:rPr>
          <w:rFonts w:hint="eastAsia"/>
        </w:rPr>
        <w:t xml:space="preserve"> </w:t>
      </w:r>
      <w:r>
        <w:t xml:space="preserve">1, 2, 3, </w:t>
      </w:r>
      <w:r>
        <w:rPr>
          <w:rFonts w:hint="eastAsia"/>
        </w:rPr>
        <w:t>값을 출력한다.</w:t>
      </w:r>
    </w:p>
    <w:p w14:paraId="425C61CB" w14:textId="6B4DC570" w:rsidR="00A6330C" w:rsidRDefault="00A6330C" w:rsidP="002146C3"/>
    <w:p w14:paraId="219C45E3" w14:textId="3B853FF2" w:rsidR="00171CFA" w:rsidRDefault="00171CFA" w:rsidP="002146C3">
      <w:r>
        <w:rPr>
          <w:rFonts w:hint="eastAsia"/>
        </w:rPr>
        <w:t>t</w:t>
      </w:r>
      <w:r>
        <w:t xml:space="preserve">his </w:t>
      </w:r>
      <w:r>
        <w:rPr>
          <w:rFonts w:hint="eastAsia"/>
        </w:rPr>
        <w:t>문제가 발생하지 않는다.</w:t>
      </w:r>
    </w:p>
    <w:p w14:paraId="01F2FD9C" w14:textId="77777777" w:rsidR="00171CFA" w:rsidRDefault="00171CFA" w:rsidP="002146C3"/>
    <w:p w14:paraId="79501BD6" w14:textId="1148D795" w:rsidR="00171CFA" w:rsidRDefault="00171CFA" w:rsidP="002146C3"/>
    <w:p w14:paraId="328325E7" w14:textId="6C51E04A" w:rsidR="00171CFA" w:rsidRDefault="00171CF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0145C54" w14:textId="77777777" w:rsidR="00A6330C" w:rsidRPr="002146C3" w:rsidRDefault="00A6330C" w:rsidP="002146C3"/>
    <w:p w14:paraId="3942AD7E" w14:textId="77777777" w:rsidR="005721A1" w:rsidRDefault="005721A1" w:rsidP="005721A1">
      <w:pPr>
        <w:pStyle w:val="Heading2"/>
      </w:pPr>
      <w:bookmarkStart w:id="5" w:name="_Toc504580152"/>
      <w:bookmarkStart w:id="6" w:name="_Toc37371829"/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lambda expression</w:t>
      </w:r>
      <w:bookmarkEnd w:id="5"/>
      <w:bookmarkEnd w:id="6"/>
    </w:p>
    <w:p w14:paraId="4E0684BA" w14:textId="77777777" w:rsidR="005721A1" w:rsidRDefault="005721A1" w:rsidP="005721A1">
      <w:r>
        <w:rPr>
          <w:rFonts w:hint="eastAsia"/>
        </w:rPr>
        <w:t xml:space="preserve">Java 언어의 </w:t>
      </w:r>
      <w:r>
        <w:t xml:space="preserve">lambda expression </w:t>
      </w:r>
      <w:r>
        <w:rPr>
          <w:rFonts w:hint="eastAsia"/>
        </w:rPr>
        <w:t>문법은 자바스크립트 화살표 함수 문법과 유사하다.</w:t>
      </w:r>
    </w:p>
    <w:p w14:paraId="6B1EB81F" w14:textId="77777777" w:rsidR="005721A1" w:rsidRDefault="005721A1" w:rsidP="005721A1">
      <w:r>
        <w:rPr>
          <w:rFonts w:hint="eastAsia"/>
        </w:rPr>
        <w:t>그렇지만, 자바스크립트 화살표 함수 문법은 함수를 만들기 위한 문법인데,</w:t>
      </w:r>
    </w:p>
    <w:p w14:paraId="148A7453" w14:textId="77777777" w:rsidR="005721A1" w:rsidRDefault="005721A1" w:rsidP="005721A1">
      <w:r>
        <w:t xml:space="preserve">java lambda expression </w:t>
      </w:r>
      <w:r>
        <w:rPr>
          <w:rFonts w:hint="eastAsia"/>
        </w:rPr>
        <w:t>문법은 함수가 아니고 객체를 만들기 위한 문법이다.</w:t>
      </w:r>
    </w:p>
    <w:p w14:paraId="1E9D5FC2" w14:textId="77777777" w:rsidR="005721A1" w:rsidRDefault="005721A1" w:rsidP="005721A1"/>
    <w:p w14:paraId="166F5385" w14:textId="77777777" w:rsidR="005721A1" w:rsidRDefault="005721A1" w:rsidP="005721A1">
      <w:r>
        <w:t xml:space="preserve">annonymous inner class </w:t>
      </w:r>
      <w:r>
        <w:rPr>
          <w:rFonts w:hint="eastAsia"/>
        </w:rPr>
        <w:t xml:space="preserve">문법을 조금 더 간결하게 구현하기 위한 것이 </w:t>
      </w:r>
      <w:r>
        <w:t xml:space="preserve">java lambda expression </w:t>
      </w:r>
      <w:r>
        <w:rPr>
          <w:rFonts w:hint="eastAsia"/>
        </w:rPr>
        <w:t>이다.</w:t>
      </w:r>
    </w:p>
    <w:p w14:paraId="47E3D814" w14:textId="77777777" w:rsidR="005721A1" w:rsidRDefault="005721A1" w:rsidP="005721A1">
      <w:r>
        <w:rPr>
          <w:rFonts w:hint="eastAsia"/>
        </w:rPr>
        <w:t>즉 java</w:t>
      </w:r>
      <w:r>
        <w:t xml:space="preserve"> lambda expression</w:t>
      </w:r>
      <w:r>
        <w:rPr>
          <w:rFonts w:hint="eastAsia"/>
        </w:rPr>
        <w:t>은, 아래의 일을 실행하는 소스 코드를 간결하게 구현한 것이다.</w:t>
      </w:r>
    </w:p>
    <w:p w14:paraId="0AE54B0A" w14:textId="77777777" w:rsidR="005721A1" w:rsidRDefault="005721A1" w:rsidP="005721A1">
      <w:r>
        <w:t xml:space="preserve">  - interface</w:t>
      </w:r>
      <w:r>
        <w:rPr>
          <w:rFonts w:hint="eastAsia"/>
        </w:rPr>
        <w:t xml:space="preserve">를 </w:t>
      </w:r>
      <w:r>
        <w:t xml:space="preserve">implements </w:t>
      </w:r>
      <w:r>
        <w:rPr>
          <w:rFonts w:hint="eastAsia"/>
        </w:rPr>
        <w:t xml:space="preserve">하여 </w:t>
      </w:r>
      <w:r>
        <w:t>annoymous inner class</w:t>
      </w:r>
      <w:r>
        <w:rPr>
          <w:rFonts w:hint="eastAsia"/>
        </w:rPr>
        <w:t>를 구현한다</w:t>
      </w:r>
    </w:p>
    <w:p w14:paraId="197C74F5" w14:textId="77777777" w:rsidR="005721A1" w:rsidRDefault="005721A1" w:rsidP="005721A1">
      <w:r>
        <w:t xml:space="preserve">  - </w:t>
      </w:r>
      <w:r>
        <w:rPr>
          <w:rFonts w:hint="eastAsia"/>
        </w:rPr>
        <w:t>그 클래스에 메소드가 한 개 재정의된다.</w:t>
      </w:r>
      <w:r>
        <w:t xml:space="preserve"> (</w:t>
      </w:r>
      <w:r>
        <w:rPr>
          <w:rFonts w:hint="eastAsia"/>
        </w:rPr>
        <w:t>int</w:t>
      </w:r>
      <w:r>
        <w:t>erface</w:t>
      </w:r>
      <w:r>
        <w:rPr>
          <w:rFonts w:hint="eastAsia"/>
        </w:rPr>
        <w:t>의 메소드 재정의)</w:t>
      </w:r>
    </w:p>
    <w:p w14:paraId="569FA8EE" w14:textId="77777777" w:rsidR="005721A1" w:rsidRDefault="005721A1" w:rsidP="005721A1">
      <w:r>
        <w:t xml:space="preserve">  - </w:t>
      </w:r>
      <w:r>
        <w:rPr>
          <w:rFonts w:hint="eastAsia"/>
        </w:rPr>
        <w:t>그 클래스의 객체를 한 개 생성한다</w:t>
      </w:r>
    </w:p>
    <w:p w14:paraId="462088B4" w14:textId="77777777" w:rsidR="005721A1" w:rsidRDefault="005721A1" w:rsidP="005721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21A1" w14:paraId="4394175F" w14:textId="77777777" w:rsidTr="00D82DEF">
        <w:tc>
          <w:tcPr>
            <w:tcW w:w="10456" w:type="dxa"/>
          </w:tcPr>
          <w:p w14:paraId="69293DDA" w14:textId="77777777" w:rsidR="005721A1" w:rsidRDefault="005721A1" w:rsidP="00D82DEF">
            <w:pPr>
              <w:pStyle w:val="a0"/>
            </w:pPr>
            <w:r>
              <w:rPr>
                <w:color w:val="7F0055"/>
              </w:rPr>
              <w:t>int</w:t>
            </w:r>
            <w:r>
              <w:t xml:space="preserve">[] </w:t>
            </w:r>
            <w:r>
              <w:rPr>
                <w:color w:val="6A3E3E"/>
              </w:rPr>
              <w:t>a2</w:t>
            </w:r>
            <w:r>
              <w:t xml:space="preserve"> = Arrays.stream(</w:t>
            </w:r>
            <w:r>
              <w:rPr>
                <w:color w:val="6A3E3E"/>
              </w:rPr>
              <w:t>a1</w:t>
            </w:r>
            <w:r>
              <w:t xml:space="preserve">).map( </w:t>
            </w:r>
            <w:r w:rsidRPr="0052519B">
              <w:rPr>
                <w:color w:val="6A3E3E"/>
                <w:highlight w:val="yellow"/>
              </w:rPr>
              <w:t>value</w:t>
            </w:r>
            <w:r w:rsidRPr="0052519B">
              <w:rPr>
                <w:highlight w:val="yellow"/>
              </w:rPr>
              <w:t xml:space="preserve"> -&gt; </w:t>
            </w:r>
            <w:r w:rsidRPr="0052519B">
              <w:rPr>
                <w:color w:val="6A3E3E"/>
                <w:highlight w:val="yellow"/>
              </w:rPr>
              <w:t>value</w:t>
            </w:r>
            <w:r w:rsidRPr="0052519B">
              <w:rPr>
                <w:highlight w:val="yellow"/>
              </w:rPr>
              <w:t xml:space="preserve"> * 2</w:t>
            </w:r>
            <w:r>
              <w:t xml:space="preserve"> ).toArray();</w:t>
            </w:r>
          </w:p>
          <w:p w14:paraId="6E36B394" w14:textId="77777777" w:rsidR="005721A1" w:rsidRPr="0052519B" w:rsidRDefault="005721A1" w:rsidP="00D82DEF"/>
        </w:tc>
      </w:tr>
    </w:tbl>
    <w:p w14:paraId="235172DA" w14:textId="77777777" w:rsidR="005721A1" w:rsidRDefault="005721A1" w:rsidP="005721A1"/>
    <w:p w14:paraId="06AFD8C9" w14:textId="7CD591E9" w:rsidR="005721A1" w:rsidRPr="000C4599" w:rsidRDefault="005721A1" w:rsidP="005721A1">
      <w:r>
        <w:rPr>
          <w:rFonts w:hint="eastAsia"/>
        </w:rPr>
        <w:t xml:space="preserve">자바 </w:t>
      </w:r>
      <w:r>
        <w:t xml:space="preserve">lambda expression </w:t>
      </w:r>
      <w:r>
        <w:rPr>
          <w:rFonts w:hint="eastAsia"/>
        </w:rPr>
        <w:t xml:space="preserve">문법에 대한 자세한 내용은, </w:t>
      </w:r>
      <w:r>
        <w:t>Java</w:t>
      </w:r>
      <w:r w:rsidR="00107AB3">
        <w:t>2</w:t>
      </w:r>
      <w:r>
        <w:rPr>
          <w:rFonts w:hint="eastAsia"/>
        </w:rPr>
        <w:t xml:space="preserve"> 강의노트를 참고하라.</w:t>
      </w:r>
    </w:p>
    <w:p w14:paraId="231C445A" w14:textId="77777777" w:rsidR="005721A1" w:rsidRPr="00107AB3" w:rsidRDefault="005721A1" w:rsidP="005721A1"/>
    <w:p w14:paraId="0E77066B" w14:textId="01B97D0D" w:rsidR="005721A1" w:rsidRDefault="005721A1" w:rsidP="005721A1"/>
    <w:p w14:paraId="6C293774" w14:textId="77777777" w:rsidR="005721A1" w:rsidRDefault="005721A1" w:rsidP="005721A1">
      <w:pPr>
        <w:pStyle w:val="Heading2"/>
      </w:pPr>
      <w:bookmarkStart w:id="7" w:name="_Toc504515680"/>
      <w:bookmarkStart w:id="8" w:name="_Toc504580153"/>
      <w:bookmarkStart w:id="9" w:name="_Toc37371830"/>
      <w:r>
        <w:rPr>
          <w:rFonts w:hint="eastAsia"/>
        </w:rPr>
        <w:t>함수형 프로그래밍 (</w:t>
      </w:r>
      <w:r>
        <w:t>functional programming paradigm)</w:t>
      </w:r>
      <w:bookmarkEnd w:id="7"/>
      <w:bookmarkEnd w:id="8"/>
      <w:bookmarkEnd w:id="9"/>
    </w:p>
    <w:p w14:paraId="04413D21" w14:textId="77777777" w:rsidR="005721A1" w:rsidRDefault="005721A1" w:rsidP="005721A1">
      <w:pPr>
        <w:pStyle w:val="Heading3"/>
      </w:pPr>
      <w:r>
        <w:rPr>
          <w:rFonts w:hint="eastAsia"/>
        </w:rPr>
        <w:t>예제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21A1" w14:paraId="4E8C106C" w14:textId="77777777" w:rsidTr="00D82DEF">
        <w:tc>
          <w:tcPr>
            <w:tcW w:w="10456" w:type="dxa"/>
          </w:tcPr>
          <w:p w14:paraId="55D2C253" w14:textId="77777777" w:rsidR="005721A1" w:rsidRPr="00972CF0" w:rsidRDefault="005721A1" w:rsidP="00D82DEF">
            <w:pPr>
              <w:pStyle w:val="a0"/>
            </w:pPr>
            <w:r w:rsidRPr="00972CF0">
              <w:rPr>
                <w:color w:val="7F0055"/>
              </w:rPr>
              <w:t>package</w:t>
            </w:r>
            <w:r w:rsidRPr="00972CF0">
              <w:t xml:space="preserve"> net.skhu.stream1;</w:t>
            </w:r>
          </w:p>
          <w:p w14:paraId="1175D1DB" w14:textId="77777777" w:rsidR="005721A1" w:rsidRPr="00972CF0" w:rsidRDefault="005721A1" w:rsidP="00D82DEF">
            <w:pPr>
              <w:pStyle w:val="a0"/>
            </w:pPr>
          </w:p>
          <w:p w14:paraId="70008104" w14:textId="77777777" w:rsidR="005721A1" w:rsidRPr="00972CF0" w:rsidRDefault="005721A1" w:rsidP="00D82DEF">
            <w:pPr>
              <w:pStyle w:val="a0"/>
            </w:pPr>
            <w:r w:rsidRPr="00972CF0">
              <w:rPr>
                <w:color w:val="7F0055"/>
              </w:rPr>
              <w:t>import</w:t>
            </w:r>
            <w:r w:rsidRPr="00972CF0">
              <w:t xml:space="preserve"> java.util.Arrays;</w:t>
            </w:r>
          </w:p>
          <w:p w14:paraId="5E627B13" w14:textId="77777777" w:rsidR="005721A1" w:rsidRPr="00972CF0" w:rsidRDefault="005721A1" w:rsidP="00D82DEF">
            <w:pPr>
              <w:pStyle w:val="a0"/>
            </w:pPr>
          </w:p>
          <w:p w14:paraId="0318753A" w14:textId="77777777" w:rsidR="005721A1" w:rsidRPr="00972CF0" w:rsidRDefault="005721A1" w:rsidP="00D82DEF">
            <w:pPr>
              <w:pStyle w:val="a0"/>
            </w:pPr>
            <w:r w:rsidRPr="00972CF0">
              <w:rPr>
                <w:color w:val="7F0055"/>
              </w:rPr>
              <w:t>public</w:t>
            </w:r>
            <w:r w:rsidRPr="00972CF0">
              <w:t xml:space="preserve"> </w:t>
            </w:r>
            <w:r w:rsidRPr="00972CF0">
              <w:rPr>
                <w:color w:val="7F0055"/>
              </w:rPr>
              <w:t>class</w:t>
            </w:r>
            <w:r w:rsidRPr="00972CF0">
              <w:t xml:space="preserve"> Example4 {</w:t>
            </w:r>
          </w:p>
          <w:p w14:paraId="5C55E612" w14:textId="77777777" w:rsidR="005721A1" w:rsidRPr="00972CF0" w:rsidRDefault="005721A1" w:rsidP="00D82DEF">
            <w:pPr>
              <w:pStyle w:val="a0"/>
            </w:pPr>
          </w:p>
          <w:p w14:paraId="66681CA0" w14:textId="77777777" w:rsidR="005721A1" w:rsidRPr="00972CF0" w:rsidRDefault="005721A1" w:rsidP="00D82DEF">
            <w:pPr>
              <w:pStyle w:val="a0"/>
            </w:pPr>
            <w:r w:rsidRPr="00972CF0">
              <w:t xml:space="preserve">    </w:t>
            </w:r>
            <w:r w:rsidRPr="00972CF0">
              <w:rPr>
                <w:color w:val="7F0055"/>
              </w:rPr>
              <w:t>static</w:t>
            </w:r>
            <w:r w:rsidRPr="00972CF0">
              <w:t xml:space="preserve"> </w:t>
            </w:r>
            <w:r w:rsidRPr="00972CF0">
              <w:rPr>
                <w:color w:val="7F0055"/>
              </w:rPr>
              <w:t>double</w:t>
            </w:r>
            <w:r w:rsidRPr="00972CF0">
              <w:t xml:space="preserve"> average1(String </w:t>
            </w:r>
            <w:r w:rsidRPr="00972CF0">
              <w:rPr>
                <w:color w:val="6A3E3E"/>
              </w:rPr>
              <w:t>s</w:t>
            </w:r>
            <w:r w:rsidRPr="00972CF0">
              <w:t>) {</w:t>
            </w:r>
          </w:p>
          <w:p w14:paraId="431F2009" w14:textId="77777777" w:rsidR="005721A1" w:rsidRPr="00972CF0" w:rsidRDefault="005721A1" w:rsidP="00D82DEF">
            <w:pPr>
              <w:pStyle w:val="a0"/>
            </w:pPr>
            <w:r w:rsidRPr="00972CF0">
              <w:t xml:space="preserve">        String[] </w:t>
            </w:r>
            <w:r w:rsidRPr="00972CF0">
              <w:rPr>
                <w:color w:val="6A3E3E"/>
              </w:rPr>
              <w:t>a</w:t>
            </w:r>
            <w:r w:rsidRPr="00972CF0">
              <w:t xml:space="preserve"> = </w:t>
            </w:r>
            <w:r w:rsidRPr="00972CF0">
              <w:rPr>
                <w:color w:val="6A3E3E"/>
              </w:rPr>
              <w:t>s</w:t>
            </w:r>
            <w:r w:rsidRPr="00972CF0">
              <w:t>.split(</w:t>
            </w:r>
            <w:r w:rsidRPr="00972CF0">
              <w:rPr>
                <w:color w:val="2A00FF"/>
              </w:rPr>
              <w:t>"[, ]+"</w:t>
            </w:r>
            <w:r w:rsidRPr="00972CF0">
              <w:t>);</w:t>
            </w:r>
          </w:p>
          <w:p w14:paraId="1C1CC10E" w14:textId="77777777" w:rsidR="005721A1" w:rsidRPr="00972CF0" w:rsidRDefault="005721A1" w:rsidP="00D82DEF">
            <w:pPr>
              <w:pStyle w:val="a0"/>
            </w:pPr>
            <w:r w:rsidRPr="00972CF0">
              <w:t xml:space="preserve">        </w:t>
            </w:r>
            <w:r w:rsidRPr="00972CF0">
              <w:rPr>
                <w:color w:val="7F0055"/>
              </w:rPr>
              <w:t>int</w:t>
            </w:r>
            <w:r w:rsidRPr="00972CF0">
              <w:t xml:space="preserve"> </w:t>
            </w:r>
            <w:r w:rsidRPr="00972CF0">
              <w:rPr>
                <w:color w:val="6A3E3E"/>
              </w:rPr>
              <w:t>sum</w:t>
            </w:r>
            <w:r w:rsidRPr="00972CF0">
              <w:t xml:space="preserve"> = 0, </w:t>
            </w:r>
            <w:r w:rsidRPr="00972CF0">
              <w:rPr>
                <w:color w:val="6A3E3E"/>
              </w:rPr>
              <w:t>count</w:t>
            </w:r>
            <w:r w:rsidRPr="00972CF0">
              <w:t xml:space="preserve"> = 0;</w:t>
            </w:r>
          </w:p>
          <w:p w14:paraId="1626EA04" w14:textId="77777777" w:rsidR="005721A1" w:rsidRPr="00972CF0" w:rsidRDefault="005721A1" w:rsidP="00D82DEF">
            <w:pPr>
              <w:pStyle w:val="a0"/>
            </w:pPr>
            <w:r w:rsidRPr="00972CF0">
              <w:t xml:space="preserve">        </w:t>
            </w:r>
            <w:r w:rsidRPr="00972CF0">
              <w:rPr>
                <w:color w:val="7F0055"/>
              </w:rPr>
              <w:t>for</w:t>
            </w:r>
            <w:r w:rsidRPr="00972CF0">
              <w:t xml:space="preserve"> (</w:t>
            </w:r>
            <w:r w:rsidRPr="00972CF0">
              <w:rPr>
                <w:color w:val="7F0055"/>
              </w:rPr>
              <w:t>int</w:t>
            </w:r>
            <w:r w:rsidRPr="00972CF0">
              <w:t xml:space="preserve"> </w:t>
            </w:r>
            <w:r w:rsidRPr="00972CF0">
              <w:rPr>
                <w:color w:val="6A3E3E"/>
              </w:rPr>
              <w:t>i</w:t>
            </w:r>
            <w:r w:rsidRPr="00972CF0">
              <w:t xml:space="preserve"> = 0; </w:t>
            </w:r>
            <w:r w:rsidRPr="00972CF0">
              <w:rPr>
                <w:color w:val="6A3E3E"/>
              </w:rPr>
              <w:t>i</w:t>
            </w:r>
            <w:r w:rsidRPr="00972CF0">
              <w:t xml:space="preserve"> &lt; </w:t>
            </w:r>
            <w:r w:rsidRPr="00972CF0">
              <w:rPr>
                <w:color w:val="6A3E3E"/>
              </w:rPr>
              <w:t>a</w:t>
            </w:r>
            <w:r w:rsidRPr="00972CF0">
              <w:t>.</w:t>
            </w:r>
            <w:r w:rsidRPr="00972CF0">
              <w:rPr>
                <w:color w:val="0000C0"/>
              </w:rPr>
              <w:t>length</w:t>
            </w:r>
            <w:r w:rsidRPr="00972CF0">
              <w:t>; ++</w:t>
            </w:r>
            <w:r w:rsidRPr="00972CF0">
              <w:rPr>
                <w:color w:val="6A3E3E"/>
              </w:rPr>
              <w:t>i</w:t>
            </w:r>
            <w:r w:rsidRPr="00972CF0">
              <w:t>) {</w:t>
            </w:r>
          </w:p>
          <w:p w14:paraId="6DEC4A35" w14:textId="77777777" w:rsidR="005721A1" w:rsidRPr="00972CF0" w:rsidRDefault="005721A1" w:rsidP="00D82DEF">
            <w:pPr>
              <w:pStyle w:val="a0"/>
            </w:pPr>
            <w:r w:rsidRPr="00972CF0">
              <w:t xml:space="preserve">            </w:t>
            </w:r>
            <w:r w:rsidRPr="00972CF0">
              <w:rPr>
                <w:color w:val="7F0055"/>
              </w:rPr>
              <w:t>int</w:t>
            </w:r>
            <w:r w:rsidRPr="00972CF0">
              <w:t xml:space="preserve"> </w:t>
            </w:r>
            <w:r w:rsidRPr="00972CF0">
              <w:rPr>
                <w:color w:val="6A3E3E"/>
              </w:rPr>
              <w:t>value</w:t>
            </w:r>
            <w:r w:rsidRPr="00972CF0">
              <w:t xml:space="preserve"> = Integer.valueOf(</w:t>
            </w:r>
            <w:r w:rsidRPr="00972CF0">
              <w:rPr>
                <w:color w:val="6A3E3E"/>
              </w:rPr>
              <w:t>a</w:t>
            </w:r>
            <w:r w:rsidRPr="00972CF0">
              <w:t>[</w:t>
            </w:r>
            <w:r w:rsidRPr="00972CF0">
              <w:rPr>
                <w:color w:val="6A3E3E"/>
              </w:rPr>
              <w:t>i</w:t>
            </w:r>
            <w:r w:rsidRPr="00972CF0">
              <w:t>]);</w:t>
            </w:r>
          </w:p>
          <w:p w14:paraId="1CE7BA48" w14:textId="77777777" w:rsidR="005721A1" w:rsidRPr="00972CF0" w:rsidRDefault="005721A1" w:rsidP="00D82DEF">
            <w:pPr>
              <w:pStyle w:val="a0"/>
            </w:pPr>
            <w:r w:rsidRPr="00972CF0">
              <w:t xml:space="preserve">            </w:t>
            </w:r>
            <w:r w:rsidRPr="00972CF0">
              <w:rPr>
                <w:color w:val="7F0055"/>
              </w:rPr>
              <w:t>if</w:t>
            </w:r>
            <w:r w:rsidRPr="00972CF0">
              <w:t xml:space="preserve"> (</w:t>
            </w:r>
            <w:r w:rsidRPr="00972CF0">
              <w:rPr>
                <w:color w:val="6A3E3E"/>
              </w:rPr>
              <w:t>value</w:t>
            </w:r>
            <w:r w:rsidRPr="00972CF0">
              <w:t xml:space="preserve"> &gt; 0) {</w:t>
            </w:r>
          </w:p>
          <w:p w14:paraId="00E22CB5" w14:textId="77777777" w:rsidR="005721A1" w:rsidRPr="00972CF0" w:rsidRDefault="005721A1" w:rsidP="00D82DEF">
            <w:pPr>
              <w:pStyle w:val="a0"/>
            </w:pPr>
            <w:r w:rsidRPr="00972CF0">
              <w:t xml:space="preserve">                </w:t>
            </w:r>
            <w:r w:rsidRPr="00972CF0">
              <w:rPr>
                <w:color w:val="6A3E3E"/>
              </w:rPr>
              <w:t>sum</w:t>
            </w:r>
            <w:r w:rsidRPr="00972CF0">
              <w:t xml:space="preserve"> += </w:t>
            </w:r>
            <w:r w:rsidRPr="00972CF0">
              <w:rPr>
                <w:color w:val="6A3E3E"/>
              </w:rPr>
              <w:t>value</w:t>
            </w:r>
            <w:r w:rsidRPr="00972CF0">
              <w:t>;</w:t>
            </w:r>
          </w:p>
          <w:p w14:paraId="7FD9D957" w14:textId="77777777" w:rsidR="005721A1" w:rsidRPr="00972CF0" w:rsidRDefault="005721A1" w:rsidP="00D82DEF">
            <w:pPr>
              <w:pStyle w:val="a0"/>
            </w:pPr>
            <w:r w:rsidRPr="00972CF0">
              <w:t xml:space="preserve">                ++</w:t>
            </w:r>
            <w:r w:rsidRPr="00972CF0">
              <w:rPr>
                <w:color w:val="6A3E3E"/>
              </w:rPr>
              <w:t>count</w:t>
            </w:r>
            <w:r w:rsidRPr="00972CF0">
              <w:t>;</w:t>
            </w:r>
          </w:p>
          <w:p w14:paraId="6373EAA5" w14:textId="77777777" w:rsidR="005721A1" w:rsidRPr="00972CF0" w:rsidRDefault="005721A1" w:rsidP="00D82DEF">
            <w:pPr>
              <w:pStyle w:val="a0"/>
            </w:pPr>
            <w:r w:rsidRPr="00972CF0">
              <w:t xml:space="preserve">            }</w:t>
            </w:r>
          </w:p>
          <w:p w14:paraId="70FDB40C" w14:textId="77777777" w:rsidR="005721A1" w:rsidRPr="00972CF0" w:rsidRDefault="005721A1" w:rsidP="00D82DEF">
            <w:pPr>
              <w:pStyle w:val="a0"/>
            </w:pPr>
            <w:r w:rsidRPr="00972CF0">
              <w:t xml:space="preserve">        }</w:t>
            </w:r>
          </w:p>
          <w:p w14:paraId="4FF13714" w14:textId="77777777" w:rsidR="005721A1" w:rsidRPr="00972CF0" w:rsidRDefault="005721A1" w:rsidP="00D82DEF">
            <w:pPr>
              <w:pStyle w:val="a0"/>
            </w:pPr>
            <w:r w:rsidRPr="00972CF0">
              <w:t xml:space="preserve">        </w:t>
            </w:r>
            <w:r w:rsidRPr="00972CF0">
              <w:rPr>
                <w:color w:val="7F0055"/>
              </w:rPr>
              <w:t>return</w:t>
            </w:r>
            <w:r w:rsidRPr="00972CF0">
              <w:t xml:space="preserve"> (</w:t>
            </w:r>
            <w:r w:rsidRPr="00972CF0">
              <w:rPr>
                <w:color w:val="7F0055"/>
              </w:rPr>
              <w:t>double</w:t>
            </w:r>
            <w:r w:rsidRPr="00972CF0">
              <w:t>)</w:t>
            </w:r>
            <w:r w:rsidRPr="00972CF0">
              <w:rPr>
                <w:color w:val="6A3E3E"/>
              </w:rPr>
              <w:t>sum</w:t>
            </w:r>
            <w:r w:rsidRPr="00972CF0">
              <w:t xml:space="preserve"> / </w:t>
            </w:r>
            <w:r w:rsidRPr="00972CF0">
              <w:rPr>
                <w:color w:val="6A3E3E"/>
              </w:rPr>
              <w:t>count</w:t>
            </w:r>
            <w:r w:rsidRPr="00972CF0">
              <w:t>;</w:t>
            </w:r>
          </w:p>
          <w:p w14:paraId="73DAEAE1" w14:textId="77777777" w:rsidR="005721A1" w:rsidRPr="00972CF0" w:rsidRDefault="005721A1" w:rsidP="00D82DEF">
            <w:pPr>
              <w:pStyle w:val="a0"/>
            </w:pPr>
            <w:r w:rsidRPr="00972CF0">
              <w:t xml:space="preserve">    }</w:t>
            </w:r>
          </w:p>
          <w:p w14:paraId="3071BA2B" w14:textId="77777777" w:rsidR="005721A1" w:rsidRPr="00972CF0" w:rsidRDefault="005721A1" w:rsidP="00D82DEF">
            <w:pPr>
              <w:pStyle w:val="a0"/>
            </w:pPr>
          </w:p>
          <w:p w14:paraId="15FFC3FD" w14:textId="77777777" w:rsidR="005721A1" w:rsidRPr="00972CF0" w:rsidRDefault="005721A1" w:rsidP="00D82DEF">
            <w:pPr>
              <w:pStyle w:val="a0"/>
            </w:pPr>
            <w:r w:rsidRPr="00972CF0">
              <w:t xml:space="preserve">    </w:t>
            </w:r>
            <w:r w:rsidRPr="00972CF0">
              <w:rPr>
                <w:color w:val="7F0055"/>
              </w:rPr>
              <w:t>static</w:t>
            </w:r>
            <w:r w:rsidRPr="00972CF0">
              <w:t xml:space="preserve"> Double average2(String </w:t>
            </w:r>
            <w:r w:rsidRPr="00972CF0">
              <w:rPr>
                <w:color w:val="6A3E3E"/>
              </w:rPr>
              <w:t>s</w:t>
            </w:r>
            <w:r w:rsidRPr="00972CF0">
              <w:t>) {</w:t>
            </w:r>
          </w:p>
          <w:p w14:paraId="100E7583" w14:textId="77777777" w:rsidR="005721A1" w:rsidRPr="00972CF0" w:rsidRDefault="005721A1" w:rsidP="00D82DEF">
            <w:pPr>
              <w:pStyle w:val="a0"/>
            </w:pPr>
            <w:r w:rsidRPr="00972CF0">
              <w:t xml:space="preserve">        </w:t>
            </w:r>
            <w:r w:rsidRPr="00972CF0">
              <w:rPr>
                <w:color w:val="7F0055"/>
              </w:rPr>
              <w:t>return</w:t>
            </w:r>
            <w:r w:rsidRPr="00972CF0">
              <w:t xml:space="preserve"> Arrays.stream(</w:t>
            </w:r>
            <w:r w:rsidRPr="00972CF0">
              <w:rPr>
                <w:color w:val="6A3E3E"/>
              </w:rPr>
              <w:t>s</w:t>
            </w:r>
            <w:r w:rsidRPr="00972CF0">
              <w:t>.split(</w:t>
            </w:r>
            <w:r w:rsidRPr="00972CF0">
              <w:rPr>
                <w:color w:val="2A00FF"/>
              </w:rPr>
              <w:t>"[, ]+"</w:t>
            </w:r>
            <w:r w:rsidRPr="00972CF0">
              <w:t>))</w:t>
            </w:r>
          </w:p>
          <w:p w14:paraId="15BEE9B3" w14:textId="77777777" w:rsidR="005721A1" w:rsidRPr="00972CF0" w:rsidRDefault="005721A1" w:rsidP="00D82DEF">
            <w:pPr>
              <w:pStyle w:val="a0"/>
            </w:pPr>
            <w:r w:rsidRPr="00972CF0">
              <w:t xml:space="preserve">            .mapToInt(Integer::parseInt)</w:t>
            </w:r>
          </w:p>
          <w:p w14:paraId="581839F7" w14:textId="77777777" w:rsidR="005721A1" w:rsidRPr="00972CF0" w:rsidRDefault="005721A1" w:rsidP="00D82DEF">
            <w:pPr>
              <w:pStyle w:val="a0"/>
            </w:pPr>
            <w:r w:rsidRPr="00972CF0">
              <w:t xml:space="preserve">            .filter(</w:t>
            </w:r>
            <w:r w:rsidRPr="00972CF0">
              <w:rPr>
                <w:color w:val="6A3E3E"/>
              </w:rPr>
              <w:t>e</w:t>
            </w:r>
            <w:r w:rsidRPr="00972CF0">
              <w:t xml:space="preserve"> -&gt; </w:t>
            </w:r>
            <w:r w:rsidRPr="00972CF0">
              <w:rPr>
                <w:color w:val="6A3E3E"/>
              </w:rPr>
              <w:t>e</w:t>
            </w:r>
            <w:r w:rsidRPr="00972CF0">
              <w:t xml:space="preserve"> &gt; 0)</w:t>
            </w:r>
          </w:p>
          <w:p w14:paraId="34748C94" w14:textId="77777777" w:rsidR="005721A1" w:rsidRPr="00972CF0" w:rsidRDefault="005721A1" w:rsidP="00D82DEF">
            <w:pPr>
              <w:pStyle w:val="a0"/>
            </w:pPr>
            <w:r w:rsidRPr="00972CF0">
              <w:t xml:space="preserve">            .average()</w:t>
            </w:r>
          </w:p>
          <w:p w14:paraId="7641C70E" w14:textId="77777777" w:rsidR="005721A1" w:rsidRPr="00972CF0" w:rsidRDefault="005721A1" w:rsidP="00D82DEF">
            <w:pPr>
              <w:pStyle w:val="a0"/>
            </w:pPr>
            <w:r w:rsidRPr="00972CF0">
              <w:t xml:space="preserve">            .getAsDouble();</w:t>
            </w:r>
          </w:p>
          <w:p w14:paraId="547E5441" w14:textId="77777777" w:rsidR="005721A1" w:rsidRPr="00972CF0" w:rsidRDefault="005721A1" w:rsidP="00D82DEF">
            <w:pPr>
              <w:pStyle w:val="a0"/>
            </w:pPr>
            <w:r w:rsidRPr="00972CF0">
              <w:t xml:space="preserve">    }</w:t>
            </w:r>
          </w:p>
          <w:p w14:paraId="0D73184F" w14:textId="77777777" w:rsidR="005721A1" w:rsidRPr="00972CF0" w:rsidRDefault="005721A1" w:rsidP="00D82DEF">
            <w:pPr>
              <w:pStyle w:val="a0"/>
            </w:pPr>
          </w:p>
          <w:p w14:paraId="1378483F" w14:textId="77777777" w:rsidR="005721A1" w:rsidRPr="00972CF0" w:rsidRDefault="005721A1" w:rsidP="00D82DEF">
            <w:pPr>
              <w:pStyle w:val="a0"/>
            </w:pPr>
          </w:p>
          <w:p w14:paraId="08785F8C" w14:textId="77777777" w:rsidR="005721A1" w:rsidRPr="00972CF0" w:rsidRDefault="005721A1" w:rsidP="00D82DEF">
            <w:pPr>
              <w:pStyle w:val="a0"/>
            </w:pPr>
            <w:r w:rsidRPr="00972CF0">
              <w:t xml:space="preserve">    </w:t>
            </w:r>
            <w:r w:rsidRPr="00972CF0">
              <w:rPr>
                <w:color w:val="7F0055"/>
              </w:rPr>
              <w:t>public</w:t>
            </w:r>
            <w:r w:rsidRPr="00972CF0">
              <w:t xml:space="preserve"> </w:t>
            </w:r>
            <w:r w:rsidRPr="00972CF0">
              <w:rPr>
                <w:color w:val="7F0055"/>
              </w:rPr>
              <w:t>static</w:t>
            </w:r>
            <w:r w:rsidRPr="00972CF0">
              <w:t xml:space="preserve"> </w:t>
            </w:r>
            <w:r w:rsidRPr="00972CF0">
              <w:rPr>
                <w:color w:val="7F0055"/>
              </w:rPr>
              <w:t>void</w:t>
            </w:r>
            <w:r w:rsidRPr="00972CF0">
              <w:t xml:space="preserve"> main(String[] </w:t>
            </w:r>
            <w:r w:rsidRPr="00972CF0">
              <w:rPr>
                <w:color w:val="6A3E3E"/>
              </w:rPr>
              <w:t>args</w:t>
            </w:r>
            <w:r w:rsidRPr="00972CF0">
              <w:t>) {</w:t>
            </w:r>
          </w:p>
          <w:p w14:paraId="0CF63C5A" w14:textId="77777777" w:rsidR="005721A1" w:rsidRPr="00972CF0" w:rsidRDefault="005721A1" w:rsidP="00D82DEF">
            <w:pPr>
              <w:pStyle w:val="a0"/>
            </w:pPr>
            <w:r w:rsidRPr="00972CF0">
              <w:t xml:space="preserve">        String </w:t>
            </w:r>
            <w:r w:rsidRPr="00972CF0">
              <w:rPr>
                <w:color w:val="6A3E3E"/>
              </w:rPr>
              <w:t>s</w:t>
            </w:r>
            <w:r w:rsidRPr="00972CF0">
              <w:t xml:space="preserve"> = </w:t>
            </w:r>
            <w:r w:rsidRPr="00972CF0">
              <w:rPr>
                <w:color w:val="2A00FF"/>
              </w:rPr>
              <w:t>"7, 13, -8, 6,9, 15, 0, -21,2,5"</w:t>
            </w:r>
            <w:r w:rsidRPr="00972CF0">
              <w:t>;</w:t>
            </w:r>
          </w:p>
          <w:p w14:paraId="5D760EE7" w14:textId="77777777" w:rsidR="005721A1" w:rsidRPr="00972CF0" w:rsidRDefault="005721A1" w:rsidP="00D82DEF">
            <w:pPr>
              <w:pStyle w:val="a0"/>
            </w:pPr>
            <w:r w:rsidRPr="00972CF0">
              <w:t xml:space="preserve">        System.</w:t>
            </w:r>
            <w:r w:rsidRPr="00972CF0">
              <w:rPr>
                <w:color w:val="0000C0"/>
              </w:rPr>
              <w:t>out</w:t>
            </w:r>
            <w:r w:rsidRPr="00972CF0">
              <w:t>.println(average1(</w:t>
            </w:r>
            <w:r w:rsidRPr="00972CF0">
              <w:rPr>
                <w:color w:val="6A3E3E"/>
              </w:rPr>
              <w:t>s</w:t>
            </w:r>
            <w:r w:rsidRPr="00972CF0">
              <w:t>));</w:t>
            </w:r>
          </w:p>
          <w:p w14:paraId="15269554" w14:textId="77777777" w:rsidR="005721A1" w:rsidRPr="00972CF0" w:rsidRDefault="005721A1" w:rsidP="00D82DEF">
            <w:pPr>
              <w:pStyle w:val="a0"/>
            </w:pPr>
            <w:r w:rsidRPr="00972CF0">
              <w:t xml:space="preserve">        System.</w:t>
            </w:r>
            <w:r w:rsidRPr="00972CF0">
              <w:rPr>
                <w:color w:val="0000C0"/>
              </w:rPr>
              <w:t>out</w:t>
            </w:r>
            <w:r w:rsidRPr="00972CF0">
              <w:t>.println(average2(</w:t>
            </w:r>
            <w:r w:rsidRPr="00972CF0">
              <w:rPr>
                <w:color w:val="6A3E3E"/>
              </w:rPr>
              <w:t>s</w:t>
            </w:r>
            <w:r w:rsidRPr="00972CF0">
              <w:t>));</w:t>
            </w:r>
          </w:p>
          <w:p w14:paraId="043B7017" w14:textId="77777777" w:rsidR="005721A1" w:rsidRPr="00972CF0" w:rsidRDefault="005721A1" w:rsidP="00D82DEF">
            <w:pPr>
              <w:pStyle w:val="a0"/>
            </w:pPr>
            <w:r w:rsidRPr="00972CF0">
              <w:t xml:space="preserve">    }</w:t>
            </w:r>
          </w:p>
          <w:p w14:paraId="7747DB26" w14:textId="77777777" w:rsidR="005721A1" w:rsidRDefault="005721A1" w:rsidP="00D82DEF">
            <w:pPr>
              <w:pStyle w:val="a0"/>
            </w:pPr>
            <w:r w:rsidRPr="00972CF0">
              <w:t>}</w:t>
            </w:r>
          </w:p>
          <w:p w14:paraId="1AAF34DF" w14:textId="77777777" w:rsidR="005721A1" w:rsidRDefault="005721A1" w:rsidP="00D82DEF">
            <w:pPr>
              <w:pStyle w:val="a0"/>
            </w:pPr>
          </w:p>
        </w:tc>
      </w:tr>
    </w:tbl>
    <w:p w14:paraId="6E5EEF06" w14:textId="77777777" w:rsidR="005721A1" w:rsidRDefault="005721A1" w:rsidP="005721A1">
      <w:r>
        <w:rPr>
          <w:rFonts w:hint="eastAsia"/>
        </w:rPr>
        <w:t>average1 메소드는 함수형 프로그래밍(</w:t>
      </w:r>
      <w:r>
        <w:t xml:space="preserve">functional programming) </w:t>
      </w:r>
      <w:r>
        <w:rPr>
          <w:rFonts w:hint="eastAsia"/>
        </w:rPr>
        <w:t>방식으로 구현되었고</w:t>
      </w:r>
    </w:p>
    <w:p w14:paraId="4B04B9AE" w14:textId="77777777" w:rsidR="005721A1" w:rsidRDefault="005721A1" w:rsidP="005721A1">
      <w:r>
        <w:t>average2</w:t>
      </w:r>
      <w:r>
        <w:rPr>
          <w:rFonts w:hint="eastAsia"/>
        </w:rPr>
        <w:t xml:space="preserve"> 메소드는 절차적 프로그래밍(</w:t>
      </w:r>
      <w:r>
        <w:t xml:space="preserve">procedural programming) </w:t>
      </w:r>
      <w:r>
        <w:rPr>
          <w:rFonts w:hint="eastAsia"/>
        </w:rPr>
        <w:t>방식으로 구현되었다.</w:t>
      </w:r>
    </w:p>
    <w:p w14:paraId="0F5435D6" w14:textId="77777777" w:rsidR="005721A1" w:rsidRDefault="005721A1" w:rsidP="005721A1"/>
    <w:p w14:paraId="2CA1FC41" w14:textId="77777777" w:rsidR="005721A1" w:rsidRDefault="005721A1" w:rsidP="005721A1">
      <w:r>
        <w:rPr>
          <w:rFonts w:hint="eastAsia"/>
        </w:rPr>
        <w:t>두 메소드가 하는 일은 동일하다.</w:t>
      </w:r>
    </w:p>
    <w:p w14:paraId="5D571537" w14:textId="77777777" w:rsidR="005721A1" w:rsidRDefault="005721A1" w:rsidP="005721A1">
      <w:r>
        <w:t xml:space="preserve">(1) </w:t>
      </w:r>
      <w:r>
        <w:rPr>
          <w:rFonts w:hint="eastAsia"/>
        </w:rPr>
        <w:t>파라미터로 주어진 문자열을 쪼개서 문자열 배열을 만든다.</w:t>
      </w:r>
    </w:p>
    <w:p w14:paraId="70D5C362" w14:textId="77777777" w:rsidR="005721A1" w:rsidRDefault="005721A1" w:rsidP="005721A1">
      <w:r>
        <w:t xml:space="preserve">(2) </w:t>
      </w:r>
      <w:r>
        <w:rPr>
          <w:rFonts w:hint="eastAsia"/>
        </w:rPr>
        <w:t>문자열 배열의 원소를 정수로 변환한다</w:t>
      </w:r>
    </w:p>
    <w:p w14:paraId="53B56FBA" w14:textId="77777777" w:rsidR="005721A1" w:rsidRDefault="005721A1" w:rsidP="005721A1">
      <w:r>
        <w:rPr>
          <w:rFonts w:hint="eastAsia"/>
        </w:rPr>
        <w:t>(3) 0 보다 큰 값들의 평균을 계산한다</w:t>
      </w:r>
    </w:p>
    <w:p w14:paraId="728C066A" w14:textId="77777777" w:rsidR="005721A1" w:rsidRDefault="005721A1" w:rsidP="005721A1"/>
    <w:p w14:paraId="00DEF42B" w14:textId="77777777" w:rsidR="005721A1" w:rsidRDefault="005721A1" w:rsidP="005721A1"/>
    <w:p w14:paraId="0449B937" w14:textId="77777777" w:rsidR="005721A1" w:rsidRPr="00972CF0" w:rsidRDefault="005721A1" w:rsidP="005721A1">
      <w:pPr>
        <w:pStyle w:val="a0"/>
      </w:pPr>
      <w:r w:rsidRPr="00972CF0">
        <w:t>Arrays.stream(</w:t>
      </w:r>
      <w:r w:rsidRPr="00972CF0">
        <w:rPr>
          <w:color w:val="6A3E3E"/>
        </w:rPr>
        <w:t>s</w:t>
      </w:r>
      <w:r w:rsidRPr="00972CF0">
        <w:t>.split(</w:t>
      </w:r>
      <w:r w:rsidRPr="00972CF0">
        <w:rPr>
          <w:color w:val="2A00FF"/>
        </w:rPr>
        <w:t>"[, ]+"</w:t>
      </w:r>
      <w:r w:rsidRPr="00972CF0">
        <w:t>))</w:t>
      </w:r>
    </w:p>
    <w:p w14:paraId="1B53312D" w14:textId="77777777" w:rsidR="005721A1" w:rsidRDefault="005721A1" w:rsidP="005721A1">
      <w:r>
        <w:rPr>
          <w:rFonts w:hint="eastAsia"/>
        </w:rPr>
        <w:t xml:space="preserve">   </w:t>
      </w:r>
      <w:r>
        <w:t xml:space="preserve">s.split </w:t>
      </w:r>
      <w:r>
        <w:rPr>
          <w:rFonts w:hint="eastAsia"/>
        </w:rPr>
        <w:t xml:space="preserve">메소드가 리턴하는 </w:t>
      </w:r>
      <w:r>
        <w:t xml:space="preserve">String[] </w:t>
      </w:r>
      <w:r>
        <w:rPr>
          <w:rFonts w:hint="eastAsia"/>
        </w:rPr>
        <w:t>배열을, 스트림(</w:t>
      </w:r>
      <w:r>
        <w:t>stream)</w:t>
      </w:r>
      <w:r>
        <w:rPr>
          <w:rFonts w:hint="eastAsia"/>
        </w:rPr>
        <w:t>으로 변환한다</w:t>
      </w:r>
    </w:p>
    <w:p w14:paraId="6192412D" w14:textId="77777777" w:rsidR="005721A1" w:rsidRDefault="005721A1" w:rsidP="005721A1"/>
    <w:p w14:paraId="42DB543F" w14:textId="77777777" w:rsidR="005721A1" w:rsidRDefault="005721A1" w:rsidP="005721A1">
      <w:r>
        <w:rPr>
          <w:rFonts w:hint="eastAsia"/>
        </w:rPr>
        <w:t xml:space="preserve">   스트림이란 것은, 자동차 조립 공장에서 컨베이어 벨트가 돌아가는 것을 연상하면 된다.</w:t>
      </w:r>
    </w:p>
    <w:p w14:paraId="733BBE77" w14:textId="77777777" w:rsidR="005721A1" w:rsidRDefault="005721A1" w:rsidP="005721A1"/>
    <w:p w14:paraId="5606C34E" w14:textId="77777777" w:rsidR="005721A1" w:rsidRDefault="005721A1" w:rsidP="005721A1">
      <w:r>
        <w:rPr>
          <w:rFonts w:hint="eastAsia"/>
        </w:rPr>
        <w:t xml:space="preserve">   스트림 =</w:t>
      </w:r>
      <w:r>
        <w:t>&gt;</w:t>
      </w:r>
      <w:r>
        <w:rPr>
          <w:rFonts w:hint="eastAsia"/>
        </w:rPr>
        <w:t xml:space="preserve"> 컨베이어 벨트</w:t>
      </w:r>
    </w:p>
    <w:p w14:paraId="5C7F6CB6" w14:textId="77777777" w:rsidR="005721A1" w:rsidRDefault="005721A1" w:rsidP="005721A1">
      <w:r>
        <w:rPr>
          <w:rFonts w:hint="eastAsia"/>
        </w:rPr>
        <w:t xml:space="preserve">   스트림 위의 데이터 =</w:t>
      </w:r>
      <w:r>
        <w:t>&gt;</w:t>
      </w:r>
      <w:r>
        <w:rPr>
          <w:rFonts w:hint="eastAsia"/>
        </w:rPr>
        <w:t xml:space="preserve"> 컨베이어 벨트 위의 조립 부품</w:t>
      </w:r>
    </w:p>
    <w:p w14:paraId="1F7A791B" w14:textId="0B27E19E" w:rsidR="005721A1" w:rsidRDefault="005721A1" w:rsidP="005721A1">
      <w:r>
        <w:rPr>
          <w:rFonts w:hint="eastAsia"/>
        </w:rPr>
        <w:t xml:space="preserve">   스트림 처리 함수 =</w:t>
      </w:r>
      <w:r>
        <w:t>&gt;</w:t>
      </w:r>
      <w:r>
        <w:rPr>
          <w:rFonts w:hint="eastAsia"/>
        </w:rPr>
        <w:t xml:space="preserve"> </w:t>
      </w:r>
      <w:r w:rsidR="00752396">
        <w:rPr>
          <w:rFonts w:hint="eastAsia"/>
        </w:rPr>
        <w:t xml:space="preserve">컨베이어 </w:t>
      </w:r>
      <w:r>
        <w:rPr>
          <w:rFonts w:hint="eastAsia"/>
        </w:rPr>
        <w:t>벨트에서 작업하는 작업자.</w:t>
      </w:r>
    </w:p>
    <w:p w14:paraId="3884C55E" w14:textId="77777777" w:rsidR="005721A1" w:rsidRPr="005B68AD" w:rsidRDefault="005721A1" w:rsidP="005721A1"/>
    <w:p w14:paraId="589488B4" w14:textId="77777777" w:rsidR="005721A1" w:rsidRDefault="005721A1" w:rsidP="005721A1">
      <w:r>
        <w:rPr>
          <w:rFonts w:hint="eastAsia"/>
        </w:rPr>
        <w:t>스트림 위에서 데이터가 이동한다.</w:t>
      </w:r>
    </w:p>
    <w:p w14:paraId="554D4E43" w14:textId="77777777" w:rsidR="005721A1" w:rsidRDefault="005721A1" w:rsidP="005721A1">
      <w:r>
        <w:rPr>
          <w:rFonts w:hint="eastAsia"/>
        </w:rPr>
        <w:t xml:space="preserve">스트림 처리 함수는, </w:t>
      </w:r>
    </w:p>
    <w:p w14:paraId="11C03743" w14:textId="77777777" w:rsidR="005721A1" w:rsidRDefault="005721A1" w:rsidP="005721A1">
      <w:r>
        <w:t xml:space="preserve">   </w:t>
      </w:r>
      <w:r>
        <w:rPr>
          <w:rFonts w:hint="eastAsia"/>
        </w:rPr>
        <w:t xml:space="preserve">스트림에서 입력 받은 데이터에 대해서, </w:t>
      </w:r>
    </w:p>
    <w:p w14:paraId="1614AD6E" w14:textId="77777777" w:rsidR="005721A1" w:rsidRDefault="005721A1" w:rsidP="005721A1">
      <w:r>
        <w:t xml:space="preserve">   </w:t>
      </w:r>
      <w:r>
        <w:rPr>
          <w:rFonts w:hint="eastAsia"/>
        </w:rPr>
        <w:t xml:space="preserve">자신이 담당한 작업을 하고, </w:t>
      </w:r>
    </w:p>
    <w:p w14:paraId="324E0F42" w14:textId="77777777" w:rsidR="005721A1" w:rsidRDefault="005721A1" w:rsidP="005721A1">
      <w:r>
        <w:t xml:space="preserve">   </w:t>
      </w:r>
      <w:r>
        <w:rPr>
          <w:rFonts w:hint="eastAsia"/>
        </w:rPr>
        <w:t>작업 결과 데이터를 스트림에 출력한다.</w:t>
      </w:r>
    </w:p>
    <w:p w14:paraId="77AC1696" w14:textId="77777777" w:rsidR="005721A1" w:rsidRDefault="005721A1" w:rsidP="005721A1">
      <w:r>
        <w:t xml:space="preserve">   </w:t>
      </w:r>
      <w:r>
        <w:rPr>
          <w:rFonts w:hint="eastAsia"/>
        </w:rPr>
        <w:t>스트림에 출력된 데이터는, 다음 스트림 처리 함수가 받게 된다.</w:t>
      </w:r>
    </w:p>
    <w:p w14:paraId="1FEB80DD" w14:textId="77777777" w:rsidR="005721A1" w:rsidRPr="005B68AD" w:rsidRDefault="005721A1" w:rsidP="005721A1"/>
    <w:p w14:paraId="28BB683E" w14:textId="77777777" w:rsidR="005721A1" w:rsidRDefault="005721A1" w:rsidP="005721A1"/>
    <w:p w14:paraId="389AD0B7" w14:textId="77777777" w:rsidR="005721A1" w:rsidRDefault="005721A1" w:rsidP="005721A1">
      <w:r w:rsidRPr="00972CF0">
        <w:t>.mapToInt(Integer::parseInt)</w:t>
      </w:r>
    </w:p>
    <w:p w14:paraId="2645CD2E" w14:textId="77777777" w:rsidR="005721A1" w:rsidRDefault="005721A1" w:rsidP="005721A1">
      <w:r>
        <w:t xml:space="preserve">   </w:t>
      </w:r>
      <w:r>
        <w:rPr>
          <w:rFonts w:hint="eastAsia"/>
        </w:rPr>
        <w:t>입력 스트림의 값들을 하나씩 int</w:t>
      </w:r>
      <w:r>
        <w:t xml:space="preserve"> </w:t>
      </w:r>
      <w:r>
        <w:rPr>
          <w:rFonts w:hint="eastAsia"/>
        </w:rPr>
        <w:t>형으로 변환하여 출력 스트림에 출력한다.</w:t>
      </w:r>
    </w:p>
    <w:p w14:paraId="5EDD293D" w14:textId="77777777" w:rsidR="005721A1" w:rsidRDefault="005721A1" w:rsidP="005721A1"/>
    <w:p w14:paraId="6583E698" w14:textId="77777777" w:rsidR="005721A1" w:rsidRPr="00972CF0" w:rsidRDefault="005721A1" w:rsidP="005721A1">
      <w:pPr>
        <w:pStyle w:val="a0"/>
      </w:pPr>
      <w:r w:rsidRPr="00972CF0">
        <w:t>.filter(</w:t>
      </w:r>
      <w:r w:rsidRPr="00972CF0">
        <w:rPr>
          <w:color w:val="6A3E3E"/>
        </w:rPr>
        <w:t>e</w:t>
      </w:r>
      <w:r w:rsidRPr="00972CF0">
        <w:t xml:space="preserve"> -&gt; </w:t>
      </w:r>
      <w:r w:rsidRPr="00972CF0">
        <w:rPr>
          <w:color w:val="6A3E3E"/>
        </w:rPr>
        <w:t>e</w:t>
      </w:r>
      <w:r w:rsidRPr="00972CF0">
        <w:t xml:space="preserve"> &gt; 0)</w:t>
      </w:r>
    </w:p>
    <w:p w14:paraId="10324278" w14:textId="77777777" w:rsidR="005721A1" w:rsidRDefault="005721A1" w:rsidP="005721A1">
      <w:r>
        <w:rPr>
          <w:rFonts w:hint="eastAsia"/>
        </w:rPr>
        <w:t xml:space="preserve">   입력 스트림의 값들 중에서 0 보다 큰 값들만 출력 스트림에 출력한다.</w:t>
      </w:r>
    </w:p>
    <w:p w14:paraId="732CA29F" w14:textId="77777777" w:rsidR="005721A1" w:rsidRPr="00FB6E37" w:rsidRDefault="005721A1" w:rsidP="005721A1"/>
    <w:p w14:paraId="1267B456" w14:textId="77777777" w:rsidR="005721A1" w:rsidRDefault="005721A1" w:rsidP="005721A1">
      <w:r w:rsidRPr="00972CF0">
        <w:t>.average()</w:t>
      </w:r>
    </w:p>
    <w:p w14:paraId="2F7E0369" w14:textId="77777777" w:rsidR="005721A1" w:rsidRDefault="005721A1" w:rsidP="005721A1">
      <w:r>
        <w:t xml:space="preserve">   </w:t>
      </w:r>
      <w:r>
        <w:rPr>
          <w:rFonts w:hint="eastAsia"/>
        </w:rPr>
        <w:t>입력 스트림의 값들의 평균을 계산하여 리턴한다.</w:t>
      </w:r>
    </w:p>
    <w:p w14:paraId="1055A784" w14:textId="77777777" w:rsidR="005721A1" w:rsidRDefault="005721A1" w:rsidP="005721A1"/>
    <w:p w14:paraId="41083AA9" w14:textId="77777777" w:rsidR="005721A1" w:rsidRDefault="005721A1" w:rsidP="005721A1">
      <w:r>
        <w:t>.getAsDouble()</w:t>
      </w:r>
    </w:p>
    <w:p w14:paraId="73BF38B6" w14:textId="77777777" w:rsidR="005721A1" w:rsidRDefault="005721A1" w:rsidP="005721A1">
      <w:r>
        <w:t xml:space="preserve">   </w:t>
      </w:r>
      <w:r>
        <w:rPr>
          <w:rFonts w:hint="eastAsia"/>
        </w:rPr>
        <w:t xml:space="preserve">바로 앞 메소드(average)가 리턴 한 값을, </w:t>
      </w:r>
      <w:r>
        <w:t xml:space="preserve">doulbe </w:t>
      </w:r>
      <w:r>
        <w:rPr>
          <w:rFonts w:hint="eastAsia"/>
        </w:rPr>
        <w:t>형으로 리턴한다.</w:t>
      </w:r>
    </w:p>
    <w:p w14:paraId="09EF9DB9" w14:textId="77777777" w:rsidR="005721A1" w:rsidRDefault="005721A1" w:rsidP="005721A1"/>
    <w:p w14:paraId="48828292" w14:textId="77777777" w:rsidR="005721A1" w:rsidRDefault="005721A1" w:rsidP="005721A1"/>
    <w:p w14:paraId="51D7F600" w14:textId="77777777" w:rsidR="005721A1" w:rsidRDefault="005721A1" w:rsidP="005721A1">
      <w:pPr>
        <w:pStyle w:val="Heading2"/>
      </w:pPr>
      <w:bookmarkStart w:id="10" w:name="_Toc504515681"/>
      <w:bookmarkStart w:id="11" w:name="_Toc504580154"/>
      <w:bookmarkStart w:id="12" w:name="_Toc37371831"/>
      <w:r>
        <w:rPr>
          <w:rFonts w:hint="eastAsia"/>
        </w:rPr>
        <w:t>함수형 프로그래밍 방식의 특징</w:t>
      </w:r>
      <w:bookmarkEnd w:id="10"/>
      <w:bookmarkEnd w:id="11"/>
      <w:bookmarkEnd w:id="12"/>
    </w:p>
    <w:p w14:paraId="65054B78" w14:textId="77777777" w:rsidR="005721A1" w:rsidRPr="002F1DDA" w:rsidRDefault="005721A1" w:rsidP="005721A1"/>
    <w:p w14:paraId="172D22E6" w14:textId="77777777" w:rsidR="005721A1" w:rsidRDefault="005721A1" w:rsidP="005721A1">
      <w:pPr>
        <w:pStyle w:val="Heading3"/>
      </w:pP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절차</w:t>
      </w:r>
    </w:p>
    <w:p w14:paraId="39A07F09" w14:textId="77777777" w:rsidR="005721A1" w:rsidRDefault="005721A1" w:rsidP="005721A1">
      <w:r>
        <w:rPr>
          <w:rFonts w:hint="eastAsia"/>
        </w:rPr>
        <w:t>구체적인 실행 절차를 프로그래머가 결정하지 않는다.</w:t>
      </w:r>
    </w:p>
    <w:p w14:paraId="5D365FEC" w14:textId="77777777" w:rsidR="005721A1" w:rsidRDefault="005721A1" w:rsidP="005721A1"/>
    <w:p w14:paraId="0A0AD0E8" w14:textId="77777777" w:rsidR="005721A1" w:rsidRDefault="005721A1" w:rsidP="005721A1">
      <w:r>
        <w:rPr>
          <w:rFonts w:hint="eastAsia"/>
        </w:rPr>
        <w:t xml:space="preserve">구체적인 실행 절차는 </w:t>
      </w:r>
    </w:p>
    <w:p w14:paraId="5BFD0489" w14:textId="77777777" w:rsidR="005721A1" w:rsidRDefault="005721A1" w:rsidP="005721A1">
      <w:r>
        <w:t xml:space="preserve">   </w:t>
      </w:r>
      <w:r>
        <w:rPr>
          <w:rFonts w:hint="eastAsia"/>
        </w:rPr>
        <w:t>컴파일 될 때, 컴파일러에 의해서 결정될 수도 있고</w:t>
      </w:r>
    </w:p>
    <w:p w14:paraId="14A3D4B6" w14:textId="77777777" w:rsidR="005721A1" w:rsidRDefault="005721A1" w:rsidP="005721A1">
      <w:r>
        <w:t xml:space="preserve">   </w:t>
      </w:r>
      <w:r>
        <w:rPr>
          <w:rFonts w:hint="eastAsia"/>
        </w:rPr>
        <w:t>실행될 때, 인터프리터/가상기계에 의해서 결정될 수도 있다.</w:t>
      </w:r>
    </w:p>
    <w:p w14:paraId="6C2414E5" w14:textId="77777777" w:rsidR="005721A1" w:rsidRDefault="005721A1" w:rsidP="005721A1"/>
    <w:p w14:paraId="3F4279AC" w14:textId="77777777" w:rsidR="005721A1" w:rsidRDefault="005721A1" w:rsidP="005721A1">
      <w:r>
        <w:rPr>
          <w:rFonts w:hint="eastAsia"/>
        </w:rPr>
        <w:t>프로그래머가 실행 절차까지 결정하지 않아도 되기 때문에,</w:t>
      </w:r>
    </w:p>
    <w:p w14:paraId="74428549" w14:textId="77777777" w:rsidR="005721A1" w:rsidRDefault="005721A1" w:rsidP="005721A1">
      <w:r>
        <w:rPr>
          <w:rFonts w:hint="eastAsia"/>
        </w:rPr>
        <w:t>구현하기 쉽다.</w:t>
      </w:r>
    </w:p>
    <w:p w14:paraId="37003E80" w14:textId="77777777" w:rsidR="005721A1" w:rsidRDefault="005721A1" w:rsidP="005721A1"/>
    <w:p w14:paraId="1F6A8D71" w14:textId="77777777" w:rsidR="005721A1" w:rsidRDefault="005721A1" w:rsidP="005721A1">
      <w:r>
        <w:rPr>
          <w:rFonts w:hint="eastAsia"/>
        </w:rPr>
        <w:t>예: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21A1" w14:paraId="531E7CD5" w14:textId="77777777" w:rsidTr="00D82DEF">
        <w:tc>
          <w:tcPr>
            <w:tcW w:w="10456" w:type="dxa"/>
          </w:tcPr>
          <w:p w14:paraId="55C0F2D4" w14:textId="77777777" w:rsidR="005721A1" w:rsidRPr="00972CF0" w:rsidRDefault="005721A1" w:rsidP="00D82DEF">
            <w:pPr>
              <w:pStyle w:val="a0"/>
            </w:pPr>
            <w:r w:rsidRPr="00972CF0">
              <w:t xml:space="preserve"> Arrays.stream(</w:t>
            </w:r>
            <w:r w:rsidRPr="00972CF0">
              <w:rPr>
                <w:color w:val="6A3E3E"/>
              </w:rPr>
              <w:t>s</w:t>
            </w:r>
            <w:r w:rsidRPr="00972CF0">
              <w:t>.split(</w:t>
            </w:r>
            <w:r w:rsidRPr="00972CF0">
              <w:rPr>
                <w:color w:val="2A00FF"/>
              </w:rPr>
              <w:t>"[, ]+"</w:t>
            </w:r>
            <w:r w:rsidRPr="00972CF0">
              <w:t>))</w:t>
            </w:r>
          </w:p>
          <w:p w14:paraId="6630937E" w14:textId="77777777" w:rsidR="005721A1" w:rsidRPr="00972CF0" w:rsidRDefault="005721A1" w:rsidP="00D82DEF">
            <w:pPr>
              <w:pStyle w:val="a0"/>
            </w:pPr>
            <w:r w:rsidRPr="00972CF0">
              <w:t xml:space="preserve">        .mapToInt(Integer::parseInt)</w:t>
            </w:r>
          </w:p>
          <w:p w14:paraId="709738DD" w14:textId="77777777" w:rsidR="005721A1" w:rsidRPr="00972CF0" w:rsidRDefault="005721A1" w:rsidP="00D82DEF">
            <w:pPr>
              <w:pStyle w:val="a0"/>
            </w:pPr>
            <w:r w:rsidRPr="00972CF0">
              <w:t xml:space="preserve">        .filter(</w:t>
            </w:r>
            <w:r w:rsidRPr="00972CF0">
              <w:rPr>
                <w:color w:val="6A3E3E"/>
              </w:rPr>
              <w:t>e</w:t>
            </w:r>
            <w:r w:rsidRPr="00972CF0">
              <w:t xml:space="preserve"> -&gt; </w:t>
            </w:r>
            <w:r w:rsidRPr="00972CF0">
              <w:rPr>
                <w:color w:val="6A3E3E"/>
              </w:rPr>
              <w:t>e</w:t>
            </w:r>
            <w:r w:rsidRPr="00972CF0">
              <w:t xml:space="preserve"> &gt; 0)</w:t>
            </w:r>
          </w:p>
          <w:p w14:paraId="746D6C4B" w14:textId="77777777" w:rsidR="005721A1" w:rsidRPr="00972CF0" w:rsidRDefault="005721A1" w:rsidP="00D82DEF">
            <w:pPr>
              <w:pStyle w:val="a0"/>
            </w:pPr>
            <w:r w:rsidRPr="00972CF0">
              <w:t xml:space="preserve">        .average()</w:t>
            </w:r>
          </w:p>
          <w:p w14:paraId="24E07CBF" w14:textId="77777777" w:rsidR="005721A1" w:rsidRDefault="005721A1" w:rsidP="00D82DEF">
            <w:r w:rsidRPr="00972CF0">
              <w:t xml:space="preserve">        .getAsDouble();</w:t>
            </w:r>
          </w:p>
        </w:tc>
      </w:tr>
    </w:tbl>
    <w:p w14:paraId="53A7E23A" w14:textId="77777777" w:rsidR="005721A1" w:rsidRPr="002F1DDA" w:rsidRDefault="005721A1" w:rsidP="005721A1">
      <w:r>
        <w:rPr>
          <w:rFonts w:hint="eastAsia"/>
        </w:rPr>
        <w:t>위 소스코드만 봐서는 구체적인 실행 절차를 알 수 없다.</w:t>
      </w:r>
    </w:p>
    <w:p w14:paraId="6A9EA5A8" w14:textId="77777777" w:rsidR="005721A1" w:rsidRDefault="005721A1" w:rsidP="005721A1">
      <w:r>
        <w:rPr>
          <w:rFonts w:hint="eastAsia"/>
        </w:rPr>
        <w:t>전부 int</w:t>
      </w:r>
      <w:r>
        <w:t xml:space="preserve"> </w:t>
      </w:r>
      <w:r>
        <w:rPr>
          <w:rFonts w:hint="eastAsia"/>
        </w:rPr>
        <w:t xml:space="preserve">형으로 변환된 후에 </w:t>
      </w:r>
      <w:r>
        <w:t xml:space="preserve">filter </w:t>
      </w:r>
      <w:r>
        <w:rPr>
          <w:rFonts w:hint="eastAsia"/>
        </w:rPr>
        <w:t>처리될 수도 있고,</w:t>
      </w:r>
    </w:p>
    <w:p w14:paraId="63460F05" w14:textId="77777777" w:rsidR="005721A1" w:rsidRDefault="005721A1" w:rsidP="005721A1">
      <w:r>
        <w:rPr>
          <w:rFonts w:hint="eastAsia"/>
        </w:rPr>
        <w:t xml:space="preserve">아니면 하나씩 </w:t>
      </w:r>
      <w:r>
        <w:t xml:space="preserve">int </w:t>
      </w:r>
      <w:r>
        <w:rPr>
          <w:rFonts w:hint="eastAsia"/>
        </w:rPr>
        <w:t xml:space="preserve">형으로 변환하자마자 </w:t>
      </w:r>
      <w:r>
        <w:t xml:space="preserve">filter </w:t>
      </w:r>
      <w:r>
        <w:rPr>
          <w:rFonts w:hint="eastAsia"/>
        </w:rPr>
        <w:t>처리될 수도 있다.</w:t>
      </w:r>
    </w:p>
    <w:p w14:paraId="11BB2FBA" w14:textId="77777777" w:rsidR="005721A1" w:rsidRDefault="005721A1" w:rsidP="005721A1"/>
    <w:p w14:paraId="55229E2D" w14:textId="77777777" w:rsidR="005721A1" w:rsidRDefault="005721A1" w:rsidP="005721A1">
      <w:r>
        <w:rPr>
          <w:rFonts w:hint="eastAsia"/>
        </w:rPr>
        <w:t>스트림 처리 함수가 하나씩 순서대로 실행될 수 있고,</w:t>
      </w:r>
    </w:p>
    <w:p w14:paraId="2C1B199D" w14:textId="77777777" w:rsidR="005721A1" w:rsidRDefault="005721A1" w:rsidP="005721A1">
      <w:r>
        <w:rPr>
          <w:rFonts w:hint="eastAsia"/>
        </w:rPr>
        <w:t>스트림 처리 함수가 멀티 스레드로 동시에 실행될 수도 있다.</w:t>
      </w:r>
    </w:p>
    <w:p w14:paraId="26B259C7" w14:textId="77777777" w:rsidR="005721A1" w:rsidRDefault="005721A1" w:rsidP="005721A1"/>
    <w:p w14:paraId="232AF48C" w14:textId="77777777" w:rsidR="005721A1" w:rsidRDefault="005721A1" w:rsidP="005721A1"/>
    <w:p w14:paraId="41F45CC0" w14:textId="77777777" w:rsidR="005721A1" w:rsidRDefault="005721A1" w:rsidP="005721A1">
      <w:pPr>
        <w:pStyle w:val="Heading2"/>
      </w:pPr>
      <w:bookmarkStart w:id="13" w:name="_Toc504580155"/>
      <w:bookmarkStart w:id="14" w:name="_Toc37371832"/>
      <w:r>
        <w:rPr>
          <w:rFonts w:hint="eastAsia"/>
        </w:rPr>
        <w:lastRenderedPageBreak/>
        <w:t>함수형 프로그래밍과 multi thread</w:t>
      </w:r>
      <w:bookmarkEnd w:id="13"/>
      <w:bookmarkEnd w:id="14"/>
      <w:r>
        <w:t xml:space="preserve"> </w:t>
      </w:r>
    </w:p>
    <w:p w14:paraId="56970CF0" w14:textId="77777777" w:rsidR="005721A1" w:rsidRDefault="005721A1" w:rsidP="005721A1">
      <w:r>
        <w:rPr>
          <w:rFonts w:hint="eastAsia"/>
        </w:rPr>
        <w:t xml:space="preserve">절차적 프로그래밍 방식에서는 </w:t>
      </w:r>
      <w:r>
        <w:t xml:space="preserve">multi thread </w:t>
      </w:r>
      <w:r>
        <w:rPr>
          <w:rFonts w:hint="eastAsia"/>
        </w:rPr>
        <w:t>처리 절차를 프로그래머가 자세하게 구현해야 한다.</w:t>
      </w:r>
    </w:p>
    <w:p w14:paraId="7BD82F32" w14:textId="77777777" w:rsidR="005721A1" w:rsidRDefault="005721A1" w:rsidP="005721A1">
      <w:r>
        <w:rPr>
          <w:rFonts w:hint="eastAsia"/>
        </w:rPr>
        <w:t xml:space="preserve">함수형 프로그래밍 방식에서는 </w:t>
      </w:r>
      <w:r>
        <w:t xml:space="preserve">multi thread </w:t>
      </w:r>
      <w:r>
        <w:rPr>
          <w:rFonts w:hint="eastAsia"/>
        </w:rPr>
        <w:t>처리 절차를 프로그래머가 구현할 필요 없다.</w:t>
      </w:r>
    </w:p>
    <w:p w14:paraId="2F979377" w14:textId="77777777" w:rsidR="005721A1" w:rsidRPr="002F1DDA" w:rsidRDefault="005721A1" w:rsidP="005721A1"/>
    <w:p w14:paraId="65011146" w14:textId="77777777" w:rsidR="005721A1" w:rsidRDefault="005721A1" w:rsidP="005721A1">
      <w:r>
        <w:rPr>
          <w:rFonts w:hint="eastAsia"/>
        </w:rPr>
        <w:t>예: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21A1" w14:paraId="78531651" w14:textId="77777777" w:rsidTr="00D82DEF">
        <w:tc>
          <w:tcPr>
            <w:tcW w:w="10456" w:type="dxa"/>
          </w:tcPr>
          <w:p w14:paraId="70857B25" w14:textId="77777777" w:rsidR="004D6529" w:rsidRDefault="004D6529" w:rsidP="004D652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Double average3(String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BD22A75" w14:textId="77777777" w:rsidR="004D6529" w:rsidRDefault="004D6529" w:rsidP="004D652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Arrays.stream(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.split(</w:t>
            </w:r>
            <w:r>
              <w:rPr>
                <w:rFonts w:cs="굴림체"/>
                <w:color w:val="2A00FF"/>
                <w:kern w:val="0"/>
                <w:szCs w:val="20"/>
              </w:rPr>
              <w:t>"[, ]+"</w:t>
            </w:r>
            <w:r>
              <w:rPr>
                <w:rFonts w:cs="굴림체"/>
                <w:color w:val="000000"/>
                <w:kern w:val="0"/>
                <w:szCs w:val="20"/>
              </w:rPr>
              <w:t>))</w:t>
            </w:r>
          </w:p>
          <w:p w14:paraId="58B3B99F" w14:textId="77777777" w:rsidR="004D6529" w:rsidRDefault="004D6529" w:rsidP="004D6529">
            <w:pPr>
              <w:shd w:val="clear" w:color="auto" w:fill="FFFF99"/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.parallel()</w:t>
            </w:r>
          </w:p>
          <w:p w14:paraId="01E4F0EB" w14:textId="77777777" w:rsidR="004D6529" w:rsidRDefault="004D6529" w:rsidP="004D652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.mapToInt(Integer::parseInt)</w:t>
            </w:r>
          </w:p>
          <w:p w14:paraId="46FB06EA" w14:textId="77777777" w:rsidR="004D6529" w:rsidRDefault="004D6529" w:rsidP="004D652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.filter(</w:t>
            </w:r>
            <w:r>
              <w:rPr>
                <w:rFonts w:cs="굴림체"/>
                <w:color w:val="6A3E3E"/>
                <w:kern w:val="0"/>
                <w:szCs w:val="20"/>
              </w:rPr>
              <w:t>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-&gt; </w:t>
            </w:r>
            <w:r>
              <w:rPr>
                <w:rFonts w:cs="굴림체"/>
                <w:color w:val="6A3E3E"/>
                <w:kern w:val="0"/>
                <w:szCs w:val="20"/>
              </w:rPr>
              <w:t>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&gt; 0)</w:t>
            </w:r>
          </w:p>
          <w:p w14:paraId="27452AE9" w14:textId="77777777" w:rsidR="004D6529" w:rsidRDefault="004D6529" w:rsidP="004D652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.average()</w:t>
            </w:r>
          </w:p>
          <w:p w14:paraId="238BE657" w14:textId="77777777" w:rsidR="004D6529" w:rsidRDefault="004D6529" w:rsidP="004D652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.getAsDouble();</w:t>
            </w:r>
          </w:p>
          <w:p w14:paraId="12844B8D" w14:textId="49106C33" w:rsidR="005721A1" w:rsidRDefault="004D6529" w:rsidP="004D6529"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</w:tc>
      </w:tr>
    </w:tbl>
    <w:p w14:paraId="6B067A5D" w14:textId="6010DD99" w:rsidR="003C2647" w:rsidRDefault="003C2647" w:rsidP="005721A1">
      <w:r>
        <w:rPr>
          <w:rFonts w:hint="eastAsia"/>
        </w:rPr>
        <w:t>스트림 처리 중간에 .p</w:t>
      </w:r>
      <w:r>
        <w:t xml:space="preserve">arallel() </w:t>
      </w:r>
      <w:r>
        <w:rPr>
          <w:rFonts w:hint="eastAsia"/>
        </w:rPr>
        <w:t>메소드를 호출하면,</w:t>
      </w:r>
    </w:p>
    <w:p w14:paraId="268C272D" w14:textId="0784958A" w:rsidR="005721A1" w:rsidRDefault="003C2647" w:rsidP="003C2647">
      <w:r>
        <w:rPr>
          <w:rFonts w:hint="eastAsia"/>
        </w:rPr>
        <w:t xml:space="preserve">그 이후 </w:t>
      </w:r>
      <w:r>
        <w:t xml:space="preserve">stream </w:t>
      </w:r>
      <w:r>
        <w:rPr>
          <w:rFonts w:hint="eastAsia"/>
        </w:rPr>
        <w:t xml:space="preserve">메소드들은 </w:t>
      </w:r>
      <w:r w:rsidR="005721A1">
        <w:t xml:space="preserve">multi thread </w:t>
      </w:r>
      <w:r w:rsidR="005721A1">
        <w:rPr>
          <w:rFonts w:hint="eastAsia"/>
        </w:rPr>
        <w:t>에 의해서 동시에 진행</w:t>
      </w:r>
      <w:r>
        <w:rPr>
          <w:rFonts w:hint="eastAsia"/>
        </w:rPr>
        <w:t>된다.</w:t>
      </w:r>
    </w:p>
    <w:p w14:paraId="04697EA4" w14:textId="5E2C1332" w:rsidR="00210C29" w:rsidRDefault="00210C29" w:rsidP="003C2647"/>
    <w:p w14:paraId="5BE95927" w14:textId="3FAB7812" w:rsidR="00210C29" w:rsidRDefault="00210C29" w:rsidP="003C2647">
      <w:r>
        <w:rPr>
          <w:rFonts w:hint="eastAsia"/>
        </w:rPr>
        <w:t xml:space="preserve">절차적으로 구현된 </w:t>
      </w:r>
      <w:r>
        <w:t xml:space="preserve">average1 </w:t>
      </w:r>
      <w:r>
        <w:rPr>
          <w:rFonts w:hint="eastAsia"/>
        </w:rPr>
        <w:t xml:space="preserve">코드를 </w:t>
      </w:r>
      <w:r>
        <w:t>multi thread</w:t>
      </w:r>
      <w:r>
        <w:rPr>
          <w:rFonts w:hint="eastAsia"/>
        </w:rPr>
        <w:t>로 변경하려면,</w:t>
      </w:r>
      <w:r>
        <w:t xml:space="preserve"> </w:t>
      </w:r>
      <w:r>
        <w:rPr>
          <w:rFonts w:hint="eastAsia"/>
        </w:rPr>
        <w:t>사실상 전부 새로 구현해야 한다.</w:t>
      </w:r>
    </w:p>
    <w:p w14:paraId="035EA9C4" w14:textId="77777777" w:rsidR="00EB5024" w:rsidRDefault="00EB5024" w:rsidP="003C2647"/>
    <w:p w14:paraId="08EC5B15" w14:textId="40691272" w:rsidR="005721A1" w:rsidRDefault="00EB5024" w:rsidP="005721A1">
      <w:r>
        <w:rPr>
          <w:rFonts w:hint="eastAsia"/>
        </w:rPr>
        <w:t xml:space="preserve">함수형 프로그래밍 방식에서는 </w:t>
      </w:r>
      <w:r w:rsidR="005721A1">
        <w:rPr>
          <w:rFonts w:hint="eastAsia"/>
        </w:rPr>
        <w:t xml:space="preserve">프로그래머가 </w:t>
      </w:r>
      <w:r w:rsidR="005721A1">
        <w:t xml:space="preserve">multi thread </w:t>
      </w:r>
      <w:r w:rsidR="005721A1">
        <w:rPr>
          <w:rFonts w:hint="eastAsia"/>
        </w:rPr>
        <w:t>실행 절차까지 결정하지 않아도 되기 때문에,</w:t>
      </w:r>
    </w:p>
    <w:p w14:paraId="6E6EDCB7" w14:textId="77777777" w:rsidR="005721A1" w:rsidRDefault="005721A1" w:rsidP="005721A1">
      <w:r>
        <w:rPr>
          <w:rFonts w:hint="eastAsia"/>
        </w:rPr>
        <w:t>구현하기 쉽다.</w:t>
      </w:r>
    </w:p>
    <w:p w14:paraId="2E163924" w14:textId="77777777" w:rsidR="005721A1" w:rsidRDefault="005721A1" w:rsidP="005721A1"/>
    <w:p w14:paraId="259AD9D8" w14:textId="77777777" w:rsidR="005721A1" w:rsidRDefault="005721A1" w:rsidP="005721A1"/>
    <w:p w14:paraId="40A3FD0C" w14:textId="77777777" w:rsidR="005721A1" w:rsidRDefault="005721A1" w:rsidP="005721A1">
      <w:pPr>
        <w:pStyle w:val="Heading2"/>
      </w:pPr>
      <w:bookmarkStart w:id="15" w:name="_Toc504580156"/>
      <w:bookmarkStart w:id="16" w:name="_Toc37371833"/>
      <w:r>
        <w:rPr>
          <w:rFonts w:hint="eastAsia"/>
        </w:rPr>
        <w:t>함수형 프로그래밍 언어가 적절한 분야</w:t>
      </w:r>
      <w:bookmarkEnd w:id="15"/>
      <w:bookmarkEnd w:id="16"/>
    </w:p>
    <w:p w14:paraId="6E2F9D6F" w14:textId="77777777" w:rsidR="005721A1" w:rsidRPr="006F67DA" w:rsidRDefault="005721A1" w:rsidP="005721A1"/>
    <w:p w14:paraId="33B790A1" w14:textId="77777777" w:rsidR="005721A1" w:rsidRDefault="005721A1" w:rsidP="005721A1">
      <w:pPr>
        <w:pStyle w:val="Heading3"/>
      </w:pPr>
      <w:r>
        <w:rPr>
          <w:rFonts w:hint="eastAsia"/>
        </w:rPr>
        <w:t>함수형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언어가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분야</w:t>
      </w:r>
      <w:r>
        <w:rPr>
          <w:rFonts w:hint="eastAsia"/>
        </w:rPr>
        <w:t xml:space="preserve"> - </w:t>
      </w:r>
      <w:r>
        <w:rPr>
          <w:rFonts w:hint="eastAsia"/>
        </w:rPr>
        <w:t>빅데이터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14:paraId="24343A25" w14:textId="77777777" w:rsidR="005721A1" w:rsidRDefault="005721A1" w:rsidP="005721A1">
      <w:r>
        <w:rPr>
          <w:rFonts w:hint="eastAsia"/>
        </w:rPr>
        <w:t>데이터 처리 절차가 복잡한 분야</w:t>
      </w:r>
    </w:p>
    <w:p w14:paraId="02A76620" w14:textId="77777777" w:rsidR="005721A1" w:rsidRDefault="005721A1" w:rsidP="005721A1">
      <w:r>
        <w:rPr>
          <w:rFonts w:hint="eastAsia"/>
        </w:rPr>
        <w:t>대규모 병렬 처리가 필요한 분야</w:t>
      </w:r>
    </w:p>
    <w:p w14:paraId="6B059471" w14:textId="77777777" w:rsidR="005721A1" w:rsidRDefault="005721A1" w:rsidP="005721A1"/>
    <w:p w14:paraId="501CA372" w14:textId="77777777" w:rsidR="005721A1" w:rsidRDefault="005721A1" w:rsidP="005721A1">
      <w:r>
        <w:rPr>
          <w:rFonts w:hint="eastAsia"/>
        </w:rPr>
        <w:t xml:space="preserve">빅데이터 처리 엔진으로 유명한 </w:t>
      </w:r>
      <w:r>
        <w:t xml:space="preserve">apache spark </w:t>
      </w:r>
      <w:r>
        <w:rPr>
          <w:rFonts w:hint="eastAsia"/>
        </w:rPr>
        <w:t xml:space="preserve">오픈소스 프로젝트가 </w:t>
      </w:r>
      <w:r>
        <w:t>scal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언어로 구현되었다.</w:t>
      </w:r>
    </w:p>
    <w:p w14:paraId="75B728A6" w14:textId="77777777" w:rsidR="005721A1" w:rsidRDefault="005721A1" w:rsidP="005721A1">
      <w:r>
        <w:rPr>
          <w:rFonts w:hint="eastAsia"/>
        </w:rPr>
        <w:t>빅데이터 처리 =</w:t>
      </w:r>
      <w:r>
        <w:t>&gt;</w:t>
      </w:r>
      <w:r>
        <w:rPr>
          <w:rFonts w:hint="eastAsia"/>
        </w:rPr>
        <w:t xml:space="preserve"> 데이터 처리 절차가 복잡 + 대규모 병렬 처리가 필요</w:t>
      </w:r>
    </w:p>
    <w:p w14:paraId="0E9F5926" w14:textId="77777777" w:rsidR="005721A1" w:rsidRPr="008013C6" w:rsidRDefault="005721A1" w:rsidP="005721A1"/>
    <w:p w14:paraId="122BCF90" w14:textId="77777777" w:rsidR="005721A1" w:rsidRDefault="005721A1" w:rsidP="005721A1">
      <w:r>
        <w:t xml:space="preserve">scala </w:t>
      </w:r>
      <w:r>
        <w:rPr>
          <w:rFonts w:hint="eastAsia"/>
        </w:rPr>
        <w:t xml:space="preserve">언어는 </w:t>
      </w:r>
    </w:p>
    <w:p w14:paraId="35C6891A" w14:textId="77777777" w:rsidR="005721A1" w:rsidRDefault="005721A1" w:rsidP="005721A1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 xml:space="preserve">언어와 동일한 바이트코드로 변환되어, </w:t>
      </w:r>
      <w:r>
        <w:t xml:space="preserve">java virtual machine </w:t>
      </w:r>
      <w:r>
        <w:rPr>
          <w:rFonts w:hint="eastAsia"/>
        </w:rPr>
        <w:t>에서 실행되는</w:t>
      </w:r>
    </w:p>
    <w:p w14:paraId="1C86705B" w14:textId="77777777" w:rsidR="005721A1" w:rsidRDefault="005721A1" w:rsidP="005721A1">
      <w:r>
        <w:rPr>
          <w:rFonts w:hint="eastAsia"/>
        </w:rPr>
        <w:t>함수형 프로그래밍 언어.</w:t>
      </w:r>
    </w:p>
    <w:p w14:paraId="6C911897" w14:textId="77777777" w:rsidR="005721A1" w:rsidRDefault="005721A1" w:rsidP="005721A1"/>
    <w:p w14:paraId="15694847" w14:textId="77777777" w:rsidR="005721A1" w:rsidRDefault="005721A1" w:rsidP="005721A1"/>
    <w:p w14:paraId="0306832B" w14:textId="77777777" w:rsidR="005721A1" w:rsidRDefault="005721A1" w:rsidP="005721A1">
      <w:pPr>
        <w:pStyle w:val="Heading3"/>
      </w:pPr>
      <w:r>
        <w:rPr>
          <w:rFonts w:hint="eastAsia"/>
        </w:rPr>
        <w:t>함수형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언어가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분야</w:t>
      </w:r>
      <w:r>
        <w:rPr>
          <w:rFonts w:hint="eastAsia"/>
        </w:rPr>
        <w:t xml:space="preserve"> - </w:t>
      </w:r>
      <w:r>
        <w:rPr>
          <w:rFonts w:hint="eastAsia"/>
        </w:rPr>
        <w:t>비동기</w:t>
      </w:r>
      <w:r>
        <w:rPr>
          <w:rFonts w:hint="eastAsia"/>
        </w:rPr>
        <w:t xml:space="preserve"> </w:t>
      </w:r>
      <w:r>
        <w:t>I/O</w:t>
      </w:r>
    </w:p>
    <w:p w14:paraId="2BE2C504" w14:textId="77777777" w:rsidR="005721A1" w:rsidRDefault="005721A1" w:rsidP="005721A1">
      <w:r>
        <w:rPr>
          <w:rFonts w:hint="eastAsia"/>
        </w:rPr>
        <w:t xml:space="preserve">비동기 </w:t>
      </w:r>
      <w:r>
        <w:t>I/O</w:t>
      </w:r>
      <w:r>
        <w:rPr>
          <w:rFonts w:hint="eastAsia"/>
        </w:rPr>
        <w:t>를 구현할 때, 함수형 프로그래밍 방식이 유리하다.</w:t>
      </w:r>
    </w:p>
    <w:p w14:paraId="35ACED5E" w14:textId="77777777" w:rsidR="005721A1" w:rsidRDefault="005721A1" w:rsidP="005721A1"/>
    <w:p w14:paraId="461B017F" w14:textId="77777777" w:rsidR="005721A1" w:rsidRDefault="005721A1" w:rsidP="005721A1">
      <w:r>
        <w:rPr>
          <w:rFonts w:hint="eastAsia"/>
        </w:rPr>
        <w:t xml:space="preserve">비동기 </w:t>
      </w:r>
      <w:r>
        <w:t xml:space="preserve">I/O </w:t>
      </w:r>
      <w:r>
        <w:rPr>
          <w:rFonts w:hint="eastAsia"/>
        </w:rPr>
        <w:t>방식</w:t>
      </w:r>
    </w:p>
    <w:p w14:paraId="15153084" w14:textId="77777777" w:rsidR="005721A1" w:rsidRDefault="005721A1" w:rsidP="005721A1">
      <w:r>
        <w:rPr>
          <w:rFonts w:hint="eastAsia"/>
        </w:rPr>
        <w:t xml:space="preserve">   장점 = 효율적이다</w:t>
      </w:r>
    </w:p>
    <w:p w14:paraId="68F30773" w14:textId="77777777" w:rsidR="005721A1" w:rsidRDefault="005721A1" w:rsidP="005721A1">
      <w:r>
        <w:rPr>
          <w:rFonts w:hint="eastAsia"/>
        </w:rPr>
        <w:t xml:space="preserve">   단점 = 작업 절차를 구현할 때, 어려운 프로그래밍 기법이 필요하다</w:t>
      </w:r>
    </w:p>
    <w:p w14:paraId="4E71BC44" w14:textId="77777777" w:rsidR="005721A1" w:rsidRPr="0083473F" w:rsidRDefault="005721A1" w:rsidP="005721A1"/>
    <w:p w14:paraId="7C504F58" w14:textId="77777777" w:rsidR="005721A1" w:rsidRDefault="005721A1" w:rsidP="005721A1">
      <w:r>
        <w:rPr>
          <w:rFonts w:hint="eastAsia"/>
        </w:rPr>
        <w:t>함수형 프로그래밍 방식</w:t>
      </w:r>
    </w:p>
    <w:p w14:paraId="3000F096" w14:textId="77777777" w:rsidR="005721A1" w:rsidRDefault="005721A1" w:rsidP="005721A1">
      <w:r>
        <w:t xml:space="preserve">   </w:t>
      </w:r>
      <w:r>
        <w:rPr>
          <w:rFonts w:hint="eastAsia"/>
        </w:rPr>
        <w:t>장점 = 작업 절차를 자세하게 구현하지 않아도 되기 때문에 구현하기 쉽다.</w:t>
      </w:r>
    </w:p>
    <w:p w14:paraId="2F1A69A8" w14:textId="77777777" w:rsidR="005721A1" w:rsidRDefault="005721A1" w:rsidP="005721A1">
      <w:r>
        <w:rPr>
          <w:rFonts w:hint="eastAsia"/>
        </w:rPr>
        <w:t xml:space="preserve">   단점 = 익숙하지 않은 개념이라서, 새로 공부해야 한다.</w:t>
      </w:r>
    </w:p>
    <w:p w14:paraId="23543098" w14:textId="77777777" w:rsidR="005721A1" w:rsidRDefault="005721A1" w:rsidP="005721A1"/>
    <w:p w14:paraId="6FD8F389" w14:textId="77777777" w:rsidR="005721A1" w:rsidRDefault="005721A1" w:rsidP="005721A1">
      <w:r>
        <w:rPr>
          <w:rFonts w:hint="eastAsia"/>
        </w:rPr>
        <w:t xml:space="preserve">비동기 </w:t>
      </w:r>
      <w:r>
        <w:t xml:space="preserve">I/O </w:t>
      </w:r>
      <w:r>
        <w:rPr>
          <w:rFonts w:hint="eastAsia"/>
        </w:rPr>
        <w:t>+ 함수형 프로그래밍 방식</w:t>
      </w:r>
    </w:p>
    <w:p w14:paraId="7103B113" w14:textId="77777777" w:rsidR="005721A1" w:rsidRDefault="005721A1" w:rsidP="005721A1">
      <w:r>
        <w:t xml:space="preserve">   </w:t>
      </w:r>
      <w:r>
        <w:rPr>
          <w:rFonts w:hint="eastAsia"/>
        </w:rPr>
        <w:t>장점 = 효율적이고, 구현하기 쉽다.</w:t>
      </w:r>
    </w:p>
    <w:p w14:paraId="35AD0BBB" w14:textId="77777777" w:rsidR="005721A1" w:rsidRDefault="005721A1" w:rsidP="005721A1">
      <w:r>
        <w:t xml:space="preserve">   </w:t>
      </w:r>
      <w:r>
        <w:rPr>
          <w:rFonts w:hint="eastAsia"/>
        </w:rPr>
        <w:t>단점 = 새로 공부해야 할 것들이 많다.</w:t>
      </w:r>
    </w:p>
    <w:p w14:paraId="4AA7D914" w14:textId="77777777" w:rsidR="005721A1" w:rsidRPr="0083473F" w:rsidRDefault="005721A1" w:rsidP="005721A1"/>
    <w:p w14:paraId="243FAD6F" w14:textId="77777777" w:rsidR="005721A1" w:rsidRDefault="005721A1" w:rsidP="005721A1"/>
    <w:p w14:paraId="39ED34A5" w14:textId="77777777" w:rsidR="005721A1" w:rsidRDefault="005721A1" w:rsidP="005721A1">
      <w:pPr>
        <w:pStyle w:val="Heading3"/>
      </w:pPr>
      <w:r>
        <w:rPr>
          <w:rFonts w:hint="eastAsia"/>
        </w:rPr>
        <w:t>비동기</w:t>
      </w:r>
      <w:r>
        <w:rPr>
          <w:rFonts w:hint="eastAsia"/>
        </w:rPr>
        <w:t xml:space="preserve"> </w:t>
      </w:r>
      <w:r>
        <w:t xml:space="preserve">I/O </w:t>
      </w:r>
      <w:r>
        <w:rPr>
          <w:rFonts w:hint="eastAsia"/>
        </w:rPr>
        <w:t xml:space="preserve">+ </w:t>
      </w:r>
      <w:r>
        <w:rPr>
          <w:rFonts w:hint="eastAsia"/>
        </w:rPr>
        <w:t>함수형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방식의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 w14:paraId="5C09760E" w14:textId="77777777" w:rsidR="005721A1" w:rsidRDefault="005721A1" w:rsidP="005721A1">
      <w:r>
        <w:rPr>
          <w:rFonts w:hint="eastAsia"/>
        </w:rPr>
        <w:t>함수형 프로그래밍 언어를 사용한다면</w:t>
      </w:r>
    </w:p>
    <w:p w14:paraId="7202E84D" w14:textId="77777777" w:rsidR="005721A1" w:rsidRDefault="005721A1" w:rsidP="005721A1">
      <w:r>
        <w:t xml:space="preserve">  </w:t>
      </w:r>
      <w:r>
        <w:rPr>
          <w:rFonts w:hint="eastAsia"/>
        </w:rPr>
        <w:t xml:space="preserve">   </w:t>
      </w:r>
      <w:r>
        <w:t xml:space="preserve">Scala </w:t>
      </w:r>
      <w:r>
        <w:rPr>
          <w:rFonts w:hint="eastAsia"/>
        </w:rPr>
        <w:t xml:space="preserve">언어 + </w:t>
      </w:r>
      <w:r>
        <w:t xml:space="preserve">Play </w:t>
      </w:r>
      <w:r>
        <w:rPr>
          <w:rFonts w:hint="eastAsia"/>
        </w:rPr>
        <w:t>프레임웍 2.0</w:t>
      </w:r>
    </w:p>
    <w:p w14:paraId="7496BD6B" w14:textId="77777777" w:rsidR="005721A1" w:rsidRDefault="005721A1" w:rsidP="005721A1"/>
    <w:p w14:paraId="55ED9DFE" w14:textId="77777777" w:rsidR="005721A1" w:rsidRDefault="005721A1" w:rsidP="005721A1">
      <w:r>
        <w:rPr>
          <w:rFonts w:hint="eastAsia"/>
        </w:rPr>
        <w:lastRenderedPageBreak/>
        <w:t>J</w:t>
      </w:r>
      <w:r>
        <w:t xml:space="preserve">ava </w:t>
      </w:r>
      <w:r>
        <w:rPr>
          <w:rFonts w:hint="eastAsia"/>
        </w:rPr>
        <w:t xml:space="preserve">언어의 </w:t>
      </w:r>
      <w:r>
        <w:t xml:space="preserve">lambda expression </w:t>
      </w:r>
      <w:r>
        <w:rPr>
          <w:rFonts w:hint="eastAsia"/>
        </w:rPr>
        <w:t>문법을 사용하여 함수형 프로그래밍을 한다면</w:t>
      </w:r>
    </w:p>
    <w:p w14:paraId="17D2F750" w14:textId="77777777" w:rsidR="005721A1" w:rsidRDefault="005721A1" w:rsidP="005721A1">
      <w:r>
        <w:t xml:space="preserve">   </w:t>
      </w:r>
      <w:r>
        <w:rPr>
          <w:rFonts w:hint="eastAsia"/>
        </w:rPr>
        <w:t xml:space="preserve">Spring </w:t>
      </w:r>
      <w:r>
        <w:t xml:space="preserve">Framework </w:t>
      </w:r>
      <w:r>
        <w:rPr>
          <w:rFonts w:hint="eastAsia"/>
        </w:rPr>
        <w:t>에서도 비동기 작업 구현이 가능하다.</w:t>
      </w:r>
      <w:r>
        <w:t xml:space="preserve"> </w:t>
      </w:r>
      <w:r>
        <w:rPr>
          <w:rFonts w:hint="eastAsia"/>
        </w:rPr>
        <w:t xml:space="preserve">검색 키워드: </w:t>
      </w:r>
      <w:r>
        <w:t>Spring Async</w:t>
      </w:r>
    </w:p>
    <w:p w14:paraId="136669F8" w14:textId="77777777" w:rsidR="005721A1" w:rsidRDefault="005721A1" w:rsidP="005721A1">
      <w:r>
        <w:t xml:space="preserve">   Android </w:t>
      </w:r>
      <w:r>
        <w:rPr>
          <w:rFonts w:hint="eastAsia"/>
        </w:rPr>
        <w:t xml:space="preserve">에서도 비동기 작업 구현이 가능하다. </w:t>
      </w:r>
    </w:p>
    <w:p w14:paraId="5AFC0185" w14:textId="77777777" w:rsidR="005721A1" w:rsidRDefault="005721A1" w:rsidP="005721A1">
      <w:r>
        <w:t xml:space="preserve">         Android </w:t>
      </w:r>
      <w:r>
        <w:rPr>
          <w:rFonts w:hint="eastAsia"/>
        </w:rPr>
        <w:t xml:space="preserve">표준 라이브러리의 </w:t>
      </w:r>
      <w:r>
        <w:t xml:space="preserve">AsyncTask </w:t>
      </w:r>
      <w:r>
        <w:rPr>
          <w:rFonts w:hint="eastAsia"/>
        </w:rPr>
        <w:t>클래스</w:t>
      </w:r>
    </w:p>
    <w:p w14:paraId="10D32E86" w14:textId="77777777" w:rsidR="005721A1" w:rsidRDefault="005721A1" w:rsidP="005721A1">
      <w:r>
        <w:t xml:space="preserve">         rxJava </w:t>
      </w:r>
      <w:r>
        <w:rPr>
          <w:rFonts w:hint="eastAsia"/>
        </w:rPr>
        <w:t>오픈소스 라이브러리</w:t>
      </w:r>
    </w:p>
    <w:p w14:paraId="10AC910A" w14:textId="77777777" w:rsidR="005721A1" w:rsidRDefault="005721A1" w:rsidP="005721A1"/>
    <w:p w14:paraId="4744F59D" w14:textId="77777777" w:rsidR="005721A1" w:rsidRDefault="005721A1" w:rsidP="005721A1"/>
    <w:p w14:paraId="3B8F5EBA" w14:textId="77777777" w:rsidR="005721A1" w:rsidRDefault="005721A1" w:rsidP="005721A1">
      <w:pPr>
        <w:pStyle w:val="Heading3"/>
      </w:pPr>
      <w:r>
        <w:rPr>
          <w:rFonts w:hint="eastAsia"/>
        </w:rPr>
        <w:t>함수형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공부를</w:t>
      </w:r>
      <w:r>
        <w:rPr>
          <w:rFonts w:hint="eastAsia"/>
        </w:rPr>
        <w:t xml:space="preserve"> </w:t>
      </w:r>
      <w:r>
        <w:rPr>
          <w:rFonts w:hint="eastAsia"/>
        </w:rPr>
        <w:t>시작하려면</w:t>
      </w:r>
    </w:p>
    <w:p w14:paraId="0631E57B" w14:textId="77777777" w:rsidR="005721A1" w:rsidRDefault="005721A1" w:rsidP="005721A1">
      <w:r>
        <w:rPr>
          <w:rFonts w:hint="eastAsia"/>
        </w:rPr>
        <w:t>(1) J</w:t>
      </w:r>
      <w:r>
        <w:t xml:space="preserve">ava lambda expression </w:t>
      </w:r>
      <w:r>
        <w:rPr>
          <w:rFonts w:hint="eastAsia"/>
        </w:rPr>
        <w:t>문법 공부</w:t>
      </w:r>
    </w:p>
    <w:p w14:paraId="433D6657" w14:textId="77777777" w:rsidR="005721A1" w:rsidRDefault="005721A1" w:rsidP="005721A1">
      <w:r>
        <w:rPr>
          <w:rFonts w:hint="eastAsia"/>
        </w:rPr>
        <w:t xml:space="preserve">(2) </w:t>
      </w:r>
      <w:r>
        <w:t xml:space="preserve">Java Stream API </w:t>
      </w:r>
      <w:r>
        <w:rPr>
          <w:rFonts w:hint="eastAsia"/>
        </w:rPr>
        <w:t>공부</w:t>
      </w:r>
    </w:p>
    <w:p w14:paraId="258BFC76" w14:textId="77777777" w:rsidR="005721A1" w:rsidRDefault="005721A1" w:rsidP="005721A1"/>
    <w:p w14:paraId="06610114" w14:textId="77777777" w:rsidR="005721A1" w:rsidRDefault="005721A1" w:rsidP="005721A1">
      <w:r>
        <w:rPr>
          <w:rFonts w:hint="eastAsia"/>
        </w:rPr>
        <w:t>위 두 기술은, 취업 기술 면접의 예상 문제이기도 함.</w:t>
      </w:r>
    </w:p>
    <w:p w14:paraId="5273174F" w14:textId="77777777" w:rsidR="005721A1" w:rsidRDefault="005721A1" w:rsidP="005721A1"/>
    <w:p w14:paraId="245210A3" w14:textId="77777777" w:rsidR="005721A1" w:rsidRDefault="005721A1" w:rsidP="005721A1"/>
    <w:p w14:paraId="7B54F602" w14:textId="77777777" w:rsidR="005721A1" w:rsidRDefault="005721A1" w:rsidP="005721A1"/>
    <w:p w14:paraId="056E9ECB" w14:textId="77777777" w:rsidR="005721A1" w:rsidRDefault="005721A1" w:rsidP="005721A1"/>
    <w:p w14:paraId="7FCE9328" w14:textId="77777777" w:rsidR="005721A1" w:rsidRPr="0083473F" w:rsidRDefault="005721A1" w:rsidP="005721A1"/>
    <w:p w14:paraId="32F05553" w14:textId="77777777" w:rsidR="005721A1" w:rsidRDefault="005721A1" w:rsidP="005721A1"/>
    <w:p w14:paraId="49062B4A" w14:textId="77777777" w:rsidR="005721A1" w:rsidRDefault="005721A1" w:rsidP="005721A1"/>
    <w:p w14:paraId="0CB7A36E" w14:textId="2CFF87EF" w:rsidR="005721A1" w:rsidRDefault="005721A1" w:rsidP="005721A1"/>
    <w:p w14:paraId="67006796" w14:textId="77777777" w:rsidR="009C2581" w:rsidRDefault="009C258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96DC35E" w14:textId="77777777" w:rsidR="005721A1" w:rsidRDefault="005721A1" w:rsidP="005721A1">
      <w:pPr>
        <w:pStyle w:val="Heading1"/>
      </w:pPr>
      <w:bookmarkStart w:id="17" w:name="_Toc504515682"/>
      <w:bookmarkStart w:id="18" w:name="_Toc504580157"/>
      <w:bookmarkStart w:id="19" w:name="_Toc37371834"/>
      <w:r>
        <w:rPr>
          <w:rFonts w:hint="eastAsia"/>
        </w:rPr>
        <w:lastRenderedPageBreak/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bookmarkEnd w:id="17"/>
      <w:bookmarkEnd w:id="18"/>
      <w:bookmarkEnd w:id="19"/>
    </w:p>
    <w:p w14:paraId="02ECF78C" w14:textId="77777777" w:rsidR="005721A1" w:rsidRDefault="005721A1" w:rsidP="005721A1"/>
    <w:p w14:paraId="57E155DA" w14:textId="77777777" w:rsidR="005721A1" w:rsidRDefault="005721A1" w:rsidP="005721A1">
      <w:pPr>
        <w:pStyle w:val="Heading2"/>
      </w:pPr>
      <w:bookmarkStart w:id="20" w:name="_Toc504515683"/>
      <w:bookmarkStart w:id="21" w:name="_Toc504580158"/>
      <w:bookmarkStart w:id="22" w:name="_Toc37371835"/>
      <w:r>
        <w:rPr>
          <w:rFonts w:hint="eastAsia"/>
        </w:rPr>
        <w:t>map</w:t>
      </w:r>
      <w:bookmarkEnd w:id="20"/>
      <w:bookmarkEnd w:id="21"/>
      <w:bookmarkEnd w:id="22"/>
    </w:p>
    <w:p w14:paraId="7AA77B8A" w14:textId="77777777" w:rsidR="005721A1" w:rsidRDefault="005721A1" w:rsidP="005721A1"/>
    <w:p w14:paraId="063B4AD5" w14:textId="3212F1BF" w:rsidR="005721A1" w:rsidRPr="00B35811" w:rsidRDefault="00AC2599" w:rsidP="005721A1">
      <w:pPr>
        <w:pStyle w:val="Heading3"/>
      </w:pPr>
      <w:r>
        <w:t>map1</w:t>
      </w:r>
      <w:r w:rsidR="005721A1">
        <w:rPr>
          <w:rFonts w:hint="eastAsia"/>
        </w:rPr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21A1" w14:paraId="57CE351C" w14:textId="77777777" w:rsidTr="00D82DEF">
        <w:tc>
          <w:tcPr>
            <w:tcW w:w="10456" w:type="dxa"/>
          </w:tcPr>
          <w:p w14:paraId="53CC5BFE" w14:textId="77777777" w:rsidR="00740A68" w:rsidRPr="00740A68" w:rsidRDefault="00740A68" w:rsidP="00740A6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40A6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740A6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40A6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740A6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740A6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740A6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40A6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740A6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40A6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740A6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40A6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740A6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40A6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740A6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61F1F909" w14:textId="77777777" w:rsidR="00740A68" w:rsidRPr="00740A68" w:rsidRDefault="00740A68" w:rsidP="00740A6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40A6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740A6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40A6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a2</w:t>
            </w:r>
            <w:r w:rsidRPr="00740A6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40A6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740A6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40A6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map</w:t>
            </w:r>
            <w:r w:rsidRPr="00740A6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((</w:t>
            </w:r>
            <w:r w:rsidRPr="00740A6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</w:t>
            </w:r>
            <w:r w:rsidRPr="00740A6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740A6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740A6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40A6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</w:t>
            </w:r>
            <w:r w:rsidRPr="00740A6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740A6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740A6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AEBCACE" w14:textId="77777777" w:rsidR="00740A68" w:rsidRPr="00740A68" w:rsidRDefault="00740A68" w:rsidP="00740A6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40A6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740A6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40A6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740A6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40A6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a2</w:t>
            </w:r>
            <w:r w:rsidRPr="00740A6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40A6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join</w:t>
            </w:r>
            <w:r w:rsidRPr="00740A6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14:paraId="733BCA56" w14:textId="77777777" w:rsidR="005721A1" w:rsidRPr="00CC44AD" w:rsidRDefault="005721A1" w:rsidP="00D82DEF">
            <w:pPr>
              <w:pStyle w:val="a0"/>
            </w:pPr>
          </w:p>
        </w:tc>
      </w:tr>
    </w:tbl>
    <w:p w14:paraId="1CD8545B" w14:textId="1BD10328" w:rsidR="005721A1" w:rsidRDefault="005721A1" w:rsidP="005721A1"/>
    <w:p w14:paraId="3C72D60C" w14:textId="3A31BC3F" w:rsidR="00AC2599" w:rsidRDefault="00AC2599" w:rsidP="005721A1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2599" w14:paraId="480AC7DA" w14:textId="77777777" w:rsidTr="00AC2599">
        <w:tc>
          <w:tcPr>
            <w:tcW w:w="10456" w:type="dxa"/>
          </w:tcPr>
          <w:p w14:paraId="4A6CB93A" w14:textId="6710EA01" w:rsidR="00AC2599" w:rsidRDefault="00AC2599" w:rsidP="005721A1">
            <w:r w:rsidRPr="00AC2599">
              <w:t>2, 4, 6, 8, 10</w:t>
            </w:r>
          </w:p>
        </w:tc>
      </w:tr>
    </w:tbl>
    <w:p w14:paraId="210F9AA0" w14:textId="77777777" w:rsidR="00AC2599" w:rsidRDefault="00AC2599" w:rsidP="005721A1"/>
    <w:p w14:paraId="3228F117" w14:textId="77777777" w:rsidR="005721A1" w:rsidRDefault="005721A1" w:rsidP="005721A1">
      <w:pPr>
        <w:pStyle w:val="Heading3"/>
      </w:pPr>
      <w:r>
        <w:rPr>
          <w:rFonts w:hint="eastAsia"/>
        </w:rPr>
        <w:t xml:space="preserve">map </w:t>
      </w:r>
      <w:r>
        <w:rPr>
          <w:rFonts w:hint="eastAsia"/>
        </w:rPr>
        <w:t>메소드</w:t>
      </w:r>
    </w:p>
    <w:p w14:paraId="67B5C483" w14:textId="77777777" w:rsidR="005721A1" w:rsidRPr="00CC44AD" w:rsidRDefault="005721A1" w:rsidP="005721A1">
      <w:pPr>
        <w:pStyle w:val="a0"/>
      </w:pPr>
      <w:r w:rsidRPr="00CC44AD">
        <w:t xml:space="preserve">a1.map((number) </w:t>
      </w:r>
      <w:r w:rsidRPr="00CC44AD">
        <w:rPr>
          <w:color w:val="0000FF"/>
        </w:rPr>
        <w:t>=&gt;</w:t>
      </w:r>
      <w:r w:rsidRPr="00CC44AD">
        <w:t xml:space="preserve"> number * </w:t>
      </w:r>
      <w:r w:rsidRPr="00CC44AD">
        <w:rPr>
          <w:color w:val="09885A"/>
        </w:rPr>
        <w:t>2</w:t>
      </w:r>
      <w:r w:rsidRPr="00CC44AD">
        <w:t>);</w:t>
      </w:r>
    </w:p>
    <w:p w14:paraId="4340C888" w14:textId="77777777" w:rsidR="005721A1" w:rsidRDefault="005721A1" w:rsidP="005721A1">
      <w:r>
        <w:t xml:space="preserve">  </w:t>
      </w:r>
      <w:r>
        <w:rPr>
          <w:rFonts w:hint="eastAsia"/>
        </w:rPr>
        <w:t>a1</w:t>
      </w:r>
      <w:r>
        <w:t xml:space="preserve"> </w:t>
      </w:r>
      <w:r>
        <w:rPr>
          <w:rFonts w:hint="eastAsia"/>
        </w:rPr>
        <w:t xml:space="preserve">배열의 원소 각각에 대해서, </w:t>
      </w:r>
      <w:r w:rsidRPr="00CC44AD">
        <w:t>(</w:t>
      </w:r>
      <w:r>
        <w:t>value</w:t>
      </w:r>
      <w:r w:rsidRPr="00CC44AD">
        <w:t xml:space="preserve">) </w:t>
      </w:r>
      <w:r w:rsidRPr="00CC44AD">
        <w:rPr>
          <w:color w:val="0000FF"/>
        </w:rPr>
        <w:t>=&gt;</w:t>
      </w:r>
      <w:r w:rsidRPr="00CC44AD">
        <w:t xml:space="preserve"> </w:t>
      </w:r>
      <w:r>
        <w:t xml:space="preserve">value </w:t>
      </w:r>
      <w:r w:rsidRPr="00CC44AD">
        <w:t xml:space="preserve">* </w:t>
      </w:r>
      <w:r w:rsidRPr="00CC44AD">
        <w:rPr>
          <w:color w:val="09885A"/>
        </w:rPr>
        <w:t>2</w:t>
      </w:r>
      <w:r>
        <w:rPr>
          <w:color w:val="09885A"/>
        </w:rPr>
        <w:t xml:space="preserve"> </w:t>
      </w:r>
      <w:r w:rsidRPr="00CC44AD">
        <w:rPr>
          <w:rFonts w:hint="eastAsia"/>
        </w:rPr>
        <w:t>콜백함수를 호출한다.</w:t>
      </w:r>
      <w:r>
        <w:t xml:space="preserve">    </w:t>
      </w:r>
    </w:p>
    <w:p w14:paraId="2759D54F" w14:textId="77777777" w:rsidR="005721A1" w:rsidRDefault="005721A1" w:rsidP="005721A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 콜백함수가 리턴하는 값들을 순서대로 배열로 모아서 리턴한다.</w:t>
      </w:r>
    </w:p>
    <w:p w14:paraId="3C59119D" w14:textId="77777777" w:rsidR="005721A1" w:rsidRDefault="005721A1" w:rsidP="005721A1">
      <w:r>
        <w:rPr>
          <w:rFonts w:hint="eastAsia"/>
        </w:rPr>
        <w:t xml:space="preserve">  즉 리턴되는 배열은 [2, 4, 6, 8, 10] 이다.</w:t>
      </w:r>
    </w:p>
    <w:p w14:paraId="40058CAD" w14:textId="77777777" w:rsidR="005721A1" w:rsidRDefault="005721A1" w:rsidP="005721A1"/>
    <w:p w14:paraId="2FF29E1E" w14:textId="77777777" w:rsidR="005721A1" w:rsidRDefault="005721A1" w:rsidP="005721A1">
      <w:pPr>
        <w:pStyle w:val="a0"/>
      </w:pPr>
      <w:r>
        <w:rPr>
          <w:rFonts w:hint="eastAsia"/>
        </w:rPr>
        <w:t>a1.map(</w:t>
      </w:r>
      <w:r>
        <w:t>(</w:t>
      </w:r>
      <w:r>
        <w:rPr>
          <w:rFonts w:hint="eastAsia"/>
        </w:rPr>
        <w:t>number, index)</w:t>
      </w:r>
      <w:r w:rsidRPr="00CC44AD">
        <w:t xml:space="preserve"> </w:t>
      </w:r>
      <w:r w:rsidRPr="00CC44AD">
        <w:rPr>
          <w:color w:val="0000FF"/>
        </w:rPr>
        <w:t>=&gt;</w:t>
      </w:r>
      <w:r w:rsidRPr="00CC44AD">
        <w:t xml:space="preserve"> number * </w:t>
      </w:r>
      <w:r w:rsidRPr="00117CF6">
        <w:t>index</w:t>
      </w:r>
      <w:r>
        <w:t>);</w:t>
      </w:r>
    </w:p>
    <w:p w14:paraId="09A8B380" w14:textId="77777777" w:rsidR="005721A1" w:rsidRDefault="005721A1" w:rsidP="005721A1">
      <w:r>
        <w:t xml:space="preserve">  </w:t>
      </w:r>
      <w:r>
        <w:rPr>
          <w:rFonts w:hint="eastAsia"/>
        </w:rPr>
        <w:t>a1</w:t>
      </w:r>
      <w:r>
        <w:t xml:space="preserve"> </w:t>
      </w:r>
      <w:r>
        <w:rPr>
          <w:rFonts w:hint="eastAsia"/>
        </w:rPr>
        <w:t xml:space="preserve">배열의 원소 각각에 대해서, </w:t>
      </w:r>
      <w:r w:rsidRPr="00CC44AD">
        <w:t>(</w:t>
      </w:r>
      <w:r>
        <w:t>value, index</w:t>
      </w:r>
      <w:r w:rsidRPr="00CC44AD">
        <w:t xml:space="preserve">) </w:t>
      </w:r>
      <w:r w:rsidRPr="00CC44AD">
        <w:rPr>
          <w:color w:val="0000FF"/>
        </w:rPr>
        <w:t>=&gt;</w:t>
      </w:r>
      <w:r w:rsidRPr="00CC44AD">
        <w:t xml:space="preserve"> </w:t>
      </w:r>
      <w:r>
        <w:t xml:space="preserve">value </w:t>
      </w:r>
      <w:r w:rsidRPr="00CC44AD">
        <w:t>*</w:t>
      </w:r>
      <w:r>
        <w:t xml:space="preserve"> index</w:t>
      </w:r>
      <w:r>
        <w:rPr>
          <w:color w:val="09885A"/>
        </w:rPr>
        <w:t xml:space="preserve"> </w:t>
      </w:r>
      <w:r w:rsidRPr="00CC44AD">
        <w:rPr>
          <w:rFonts w:hint="eastAsia"/>
        </w:rPr>
        <w:t>콜백함수를 호출한다.</w:t>
      </w:r>
    </w:p>
    <w:p w14:paraId="27FAFDBC" w14:textId="77777777" w:rsidR="005721A1" w:rsidRDefault="005721A1" w:rsidP="005721A1">
      <w:r>
        <w:t xml:space="preserve">  value </w:t>
      </w:r>
      <w:r>
        <w:rPr>
          <w:rFonts w:hint="eastAsia"/>
        </w:rPr>
        <w:t>파라미터는 배열의 원소 값이다.</w:t>
      </w:r>
    </w:p>
    <w:p w14:paraId="62E4CCAB" w14:textId="77777777" w:rsidR="005721A1" w:rsidRDefault="005721A1" w:rsidP="005721A1">
      <w:r>
        <w:t xml:space="preserve">  index </w:t>
      </w:r>
      <w:r>
        <w:rPr>
          <w:rFonts w:hint="eastAsia"/>
        </w:rPr>
        <w:t>파라미터는 그 원소의 배열에서 인덱스 값이다.</w:t>
      </w:r>
    </w:p>
    <w:p w14:paraId="7E8C9EE0" w14:textId="77777777" w:rsidR="005721A1" w:rsidRDefault="005721A1" w:rsidP="005721A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 콜백함수가 리턴하는 값들을 순서대로 배열로 모아서 리턴한다.</w:t>
      </w:r>
    </w:p>
    <w:p w14:paraId="73B7E0A5" w14:textId="77777777" w:rsidR="005721A1" w:rsidRDefault="005721A1" w:rsidP="005721A1">
      <w:r>
        <w:rPr>
          <w:rFonts w:hint="eastAsia"/>
        </w:rPr>
        <w:t xml:space="preserve">  즉 리턴되는 배열은 [</w:t>
      </w:r>
      <w:r>
        <w:t>0</w:t>
      </w:r>
      <w:r>
        <w:rPr>
          <w:rFonts w:hint="eastAsia"/>
        </w:rPr>
        <w:t xml:space="preserve">, </w:t>
      </w:r>
      <w:r>
        <w:t>2</w:t>
      </w:r>
      <w:r>
        <w:rPr>
          <w:rFonts w:hint="eastAsia"/>
        </w:rPr>
        <w:t xml:space="preserve">, 6, </w:t>
      </w:r>
      <w:r>
        <w:t>12</w:t>
      </w:r>
      <w:r>
        <w:rPr>
          <w:rFonts w:hint="eastAsia"/>
        </w:rPr>
        <w:t xml:space="preserve">, </w:t>
      </w:r>
      <w:r>
        <w:t>2</w:t>
      </w:r>
      <w:r>
        <w:rPr>
          <w:rFonts w:hint="eastAsia"/>
        </w:rPr>
        <w:t>0] 이다.</w:t>
      </w:r>
    </w:p>
    <w:p w14:paraId="70322215" w14:textId="77777777" w:rsidR="005721A1" w:rsidRDefault="005721A1" w:rsidP="005721A1">
      <w:pPr>
        <w:pStyle w:val="a0"/>
      </w:pPr>
      <w:r>
        <w:rPr>
          <w:rFonts w:hint="eastAsia"/>
        </w:rPr>
        <w:t xml:space="preserve">  </w:t>
      </w:r>
    </w:p>
    <w:p w14:paraId="4E52817B" w14:textId="77777777" w:rsidR="005721A1" w:rsidRPr="00117CF6" w:rsidRDefault="005721A1" w:rsidP="005721A1">
      <w:pPr>
        <w:pStyle w:val="a0"/>
      </w:pPr>
      <w:r>
        <w:t xml:space="preserve">  </w:t>
      </w:r>
    </w:p>
    <w:p w14:paraId="4E3E1D48" w14:textId="77777777" w:rsidR="005721A1" w:rsidRDefault="005721A1" w:rsidP="005721A1">
      <w:pPr>
        <w:pStyle w:val="Heading3"/>
      </w:pP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메소드</w:t>
      </w:r>
    </w:p>
    <w:p w14:paraId="3FF62594" w14:textId="77777777" w:rsidR="005721A1" w:rsidRPr="00CC44AD" w:rsidRDefault="005721A1" w:rsidP="005721A1">
      <w:r>
        <w:t>a2.join()</w:t>
      </w:r>
      <w:r>
        <w:rPr>
          <w:rFonts w:hint="eastAsia"/>
        </w:rPr>
        <w:t xml:space="preserve">  </w:t>
      </w:r>
    </w:p>
    <w:p w14:paraId="610C711C" w14:textId="486A9C71" w:rsidR="005721A1" w:rsidRDefault="005721A1" w:rsidP="005721A1">
      <w:r>
        <w:rPr>
          <w:rFonts w:hint="eastAsia"/>
        </w:rPr>
        <w:t xml:space="preserve">  </w:t>
      </w:r>
      <w:r>
        <w:t xml:space="preserve">a2 </w:t>
      </w:r>
      <w:r>
        <w:rPr>
          <w:rFonts w:hint="eastAsia"/>
        </w:rPr>
        <w:t>배열의 원소</w:t>
      </w:r>
      <w:r w:rsidR="00740A68">
        <w:rPr>
          <w:rFonts w:hint="eastAsia"/>
        </w:rPr>
        <w:t>들을</w:t>
      </w:r>
      <w:r>
        <w:rPr>
          <w:rFonts w:hint="eastAsia"/>
        </w:rPr>
        <w:t xml:space="preserve"> 결합</w:t>
      </w:r>
      <w:r w:rsidR="00740A68">
        <w:rPr>
          <w:rFonts w:hint="eastAsia"/>
        </w:rPr>
        <w:t>한</w:t>
      </w:r>
      <w:r>
        <w:rPr>
          <w:rFonts w:hint="eastAsia"/>
        </w:rPr>
        <w:t xml:space="preserve"> 문자열 한 개를 </w:t>
      </w:r>
      <w:r w:rsidR="00740A68">
        <w:rPr>
          <w:rFonts w:hint="eastAsia"/>
        </w:rPr>
        <w:t xml:space="preserve">생성하여 </w:t>
      </w:r>
      <w:r>
        <w:rPr>
          <w:rFonts w:hint="eastAsia"/>
        </w:rPr>
        <w:t>리턴한다.</w:t>
      </w:r>
    </w:p>
    <w:p w14:paraId="355C30EA" w14:textId="77777777" w:rsidR="005721A1" w:rsidRDefault="005721A1" w:rsidP="005721A1">
      <w:r>
        <w:t xml:space="preserve">  </w:t>
      </w:r>
      <w:r>
        <w:rPr>
          <w:rFonts w:hint="eastAsia"/>
        </w:rPr>
        <w:t xml:space="preserve">예를 들어 </w:t>
      </w:r>
      <w:r>
        <w:t xml:space="preserve">a2 </w:t>
      </w:r>
      <w:r>
        <w:rPr>
          <w:rFonts w:hint="eastAsia"/>
        </w:rPr>
        <w:t>배열의 값이 [2, 4, 6, 8, 10] 이라면,</w:t>
      </w:r>
    </w:p>
    <w:p w14:paraId="2CCD5082" w14:textId="04A3A77C" w:rsidR="005721A1" w:rsidRDefault="005721A1" w:rsidP="005721A1">
      <w:r>
        <w:t xml:space="preserve">  a2.join() </w:t>
      </w:r>
      <w:r>
        <w:rPr>
          <w:rFonts w:hint="eastAsia"/>
        </w:rPr>
        <w:t xml:space="preserve">메소드는, </w:t>
      </w:r>
      <w:r>
        <w:t xml:space="preserve">"2,4,6,8,10" </w:t>
      </w:r>
      <w:r>
        <w:rPr>
          <w:rFonts w:hint="eastAsia"/>
        </w:rPr>
        <w:t>문자열을 리턴한다.</w:t>
      </w:r>
    </w:p>
    <w:p w14:paraId="5B965A59" w14:textId="77777777" w:rsidR="005721A1" w:rsidRPr="00B920ED" w:rsidRDefault="005721A1" w:rsidP="005721A1"/>
    <w:p w14:paraId="32150158" w14:textId="77777777" w:rsidR="005721A1" w:rsidRDefault="005721A1" w:rsidP="005721A1">
      <w:pPr>
        <w:pStyle w:val="Heading3"/>
      </w:pPr>
      <w:r>
        <w:t xml:space="preserve">java </w:t>
      </w:r>
      <w:r>
        <w:rPr>
          <w:rFonts w:hint="eastAsia"/>
        </w:rPr>
        <w:t>예제</w:t>
      </w:r>
      <w:r>
        <w:rPr>
          <w:rFonts w:hint="eastAsia"/>
        </w:rPr>
        <w:t xml:space="preserve"> #1 - java</w:t>
      </w:r>
      <w:r>
        <w:t>8 stream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21A1" w14:paraId="223C3F9D" w14:textId="77777777" w:rsidTr="00D82DEF">
        <w:tc>
          <w:tcPr>
            <w:tcW w:w="10456" w:type="dxa"/>
          </w:tcPr>
          <w:p w14:paraId="6AE14DDB" w14:textId="77777777" w:rsidR="005721A1" w:rsidRDefault="005721A1" w:rsidP="00D82DEF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net.skhu.stream1;</w:t>
            </w:r>
          </w:p>
          <w:p w14:paraId="6074AFEF" w14:textId="77777777" w:rsidR="005721A1" w:rsidRDefault="005721A1" w:rsidP="00D82DEF">
            <w:pPr>
              <w:pStyle w:val="a0"/>
            </w:pPr>
          </w:p>
          <w:p w14:paraId="778E5AE2" w14:textId="77777777" w:rsidR="005721A1" w:rsidRDefault="005721A1" w:rsidP="00D82DEF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java.util.Arrays;</w:t>
            </w:r>
          </w:p>
          <w:p w14:paraId="2B4181FF" w14:textId="77777777" w:rsidR="005721A1" w:rsidRDefault="005721A1" w:rsidP="00D82DEF">
            <w:pPr>
              <w:pStyle w:val="a0"/>
            </w:pPr>
          </w:p>
          <w:p w14:paraId="0B24CAB6" w14:textId="77777777" w:rsidR="005721A1" w:rsidRDefault="005721A1" w:rsidP="00D82DEF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Example1 {</w:t>
            </w:r>
          </w:p>
          <w:p w14:paraId="1D816F00" w14:textId="77777777" w:rsidR="005721A1" w:rsidRDefault="005721A1" w:rsidP="00D82DEF">
            <w:pPr>
              <w:pStyle w:val="a0"/>
            </w:pPr>
          </w:p>
          <w:p w14:paraId="098C2666" w14:textId="77777777" w:rsidR="005721A1" w:rsidRDefault="005721A1" w:rsidP="00D82DEF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14:paraId="60A9D0E6" w14:textId="77777777" w:rsidR="005721A1" w:rsidRDefault="005721A1" w:rsidP="00D82DEF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int</w:t>
            </w:r>
            <w:r>
              <w:t xml:space="preserve">[] </w:t>
            </w:r>
            <w:r>
              <w:rPr>
                <w:color w:val="6A3E3E"/>
              </w:rPr>
              <w:t>a1</w:t>
            </w:r>
            <w:r>
              <w:t xml:space="preserve"> = {1, 2, 3, 4, 5};</w:t>
            </w:r>
          </w:p>
          <w:p w14:paraId="6DBFEA15" w14:textId="77777777" w:rsidR="005721A1" w:rsidRDefault="005721A1" w:rsidP="00D82DEF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int</w:t>
            </w:r>
            <w:r>
              <w:t xml:space="preserve">[] </w:t>
            </w:r>
            <w:r>
              <w:rPr>
                <w:color w:val="6A3E3E"/>
              </w:rPr>
              <w:t>a2</w:t>
            </w:r>
            <w:r>
              <w:t xml:space="preserve"> = Arrays.stream(</w:t>
            </w:r>
            <w:r>
              <w:rPr>
                <w:color w:val="6A3E3E"/>
              </w:rPr>
              <w:t>a1</w:t>
            </w:r>
            <w:r>
              <w:t>).map(</w:t>
            </w:r>
            <w:r>
              <w:rPr>
                <w:color w:val="6A3E3E"/>
              </w:rPr>
              <w:t>value</w:t>
            </w:r>
            <w:r>
              <w:t xml:space="preserve"> -&gt; </w:t>
            </w:r>
            <w:r>
              <w:rPr>
                <w:color w:val="6A3E3E"/>
              </w:rPr>
              <w:t>value</w:t>
            </w:r>
            <w:r>
              <w:t xml:space="preserve"> * 2).toArray();</w:t>
            </w:r>
          </w:p>
          <w:p w14:paraId="7684225C" w14:textId="77777777" w:rsidR="005721A1" w:rsidRDefault="005721A1" w:rsidP="00D82DEF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>.println(Arrays.toString(</w:t>
            </w:r>
            <w:r>
              <w:rPr>
                <w:color w:val="6A3E3E"/>
              </w:rPr>
              <w:t>a2</w:t>
            </w:r>
            <w:r>
              <w:t>));</w:t>
            </w:r>
          </w:p>
          <w:p w14:paraId="462711A4" w14:textId="77777777" w:rsidR="005721A1" w:rsidRDefault="005721A1" w:rsidP="00D82DEF">
            <w:pPr>
              <w:pStyle w:val="a0"/>
            </w:pPr>
            <w:r>
              <w:t xml:space="preserve">    }</w:t>
            </w:r>
          </w:p>
          <w:p w14:paraId="63DCA1E8" w14:textId="77777777" w:rsidR="005721A1" w:rsidRPr="00821D57" w:rsidRDefault="005721A1" w:rsidP="00D82DEF">
            <w:pPr>
              <w:pStyle w:val="a0"/>
            </w:pPr>
            <w:r>
              <w:t>}</w:t>
            </w:r>
          </w:p>
        </w:tc>
      </w:tr>
    </w:tbl>
    <w:p w14:paraId="7C6126F3" w14:textId="77777777" w:rsidR="005721A1" w:rsidRDefault="005721A1" w:rsidP="005721A1"/>
    <w:p w14:paraId="36202BF8" w14:textId="77777777" w:rsidR="005721A1" w:rsidRDefault="005721A1" w:rsidP="005721A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B438DF5" w14:textId="77777777" w:rsidR="005721A1" w:rsidRDefault="005721A1" w:rsidP="005721A1">
      <w:pPr>
        <w:pStyle w:val="Heading3"/>
      </w:pPr>
      <w:r>
        <w:rPr>
          <w:rFonts w:hint="eastAsia"/>
        </w:rPr>
        <w:lastRenderedPageBreak/>
        <w:t xml:space="preserve">java </w:t>
      </w:r>
      <w:r>
        <w:rPr>
          <w:rFonts w:hint="eastAsia"/>
        </w:rPr>
        <w:t>예제</w:t>
      </w:r>
      <w:r>
        <w:rPr>
          <w:rFonts w:hint="eastAsia"/>
        </w:rPr>
        <w:t xml:space="preserve">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21A1" w14:paraId="2D84FC65" w14:textId="77777777" w:rsidTr="00D82DEF">
        <w:tc>
          <w:tcPr>
            <w:tcW w:w="10456" w:type="dxa"/>
          </w:tcPr>
          <w:p w14:paraId="39A9A0B5" w14:textId="77777777" w:rsidR="005721A1" w:rsidRDefault="005721A1" w:rsidP="00D82DEF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net.skhu.stream1;</w:t>
            </w:r>
          </w:p>
          <w:p w14:paraId="3B871C24" w14:textId="77777777" w:rsidR="005721A1" w:rsidRDefault="005721A1" w:rsidP="00D82DEF">
            <w:pPr>
              <w:pStyle w:val="a0"/>
            </w:pPr>
          </w:p>
          <w:p w14:paraId="494F697E" w14:textId="77777777" w:rsidR="005721A1" w:rsidRDefault="005721A1" w:rsidP="00D82DEF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java.util.Arrays;</w:t>
            </w:r>
          </w:p>
          <w:p w14:paraId="068EED81" w14:textId="77777777" w:rsidR="005721A1" w:rsidRDefault="005721A1" w:rsidP="00D82DEF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java.util.function.IntUnaryOperator;</w:t>
            </w:r>
          </w:p>
          <w:p w14:paraId="343A2277" w14:textId="77777777" w:rsidR="005721A1" w:rsidRDefault="005721A1" w:rsidP="00D82DEF">
            <w:pPr>
              <w:pStyle w:val="a0"/>
            </w:pPr>
          </w:p>
          <w:p w14:paraId="3548F657" w14:textId="77777777" w:rsidR="005721A1" w:rsidRDefault="005721A1" w:rsidP="00D82DEF">
            <w:pPr>
              <w:pStyle w:val="a0"/>
              <w:shd w:val="clear" w:color="auto" w:fill="FFFF99"/>
            </w:pPr>
            <w:r>
              <w:rPr>
                <w:color w:val="7F0055"/>
              </w:rPr>
              <w:t>class</w:t>
            </w:r>
            <w:r>
              <w:t xml:space="preserve"> MyOperator1 </w:t>
            </w:r>
            <w:r>
              <w:rPr>
                <w:color w:val="7F0055"/>
              </w:rPr>
              <w:t>implements</w:t>
            </w:r>
            <w:r>
              <w:t xml:space="preserve"> IntUnaryOperator {</w:t>
            </w:r>
          </w:p>
          <w:p w14:paraId="4B1F298B" w14:textId="77777777" w:rsidR="005721A1" w:rsidRDefault="005721A1" w:rsidP="00D82DEF">
            <w:pPr>
              <w:pStyle w:val="a0"/>
              <w:shd w:val="clear" w:color="auto" w:fill="FFFF99"/>
            </w:pPr>
          </w:p>
          <w:p w14:paraId="05898D58" w14:textId="77777777" w:rsidR="005721A1" w:rsidRDefault="005721A1" w:rsidP="00D82DEF">
            <w:pPr>
              <w:pStyle w:val="a0"/>
              <w:shd w:val="clear" w:color="auto" w:fill="FFFF99"/>
            </w:pPr>
            <w:r>
              <w:t xml:space="preserve">    </w:t>
            </w:r>
            <w:r>
              <w:rPr>
                <w:color w:val="646464"/>
              </w:rPr>
              <w:t>@Override</w:t>
            </w:r>
          </w:p>
          <w:p w14:paraId="09002644" w14:textId="77777777" w:rsidR="005721A1" w:rsidRDefault="005721A1" w:rsidP="00D82DEF">
            <w:pPr>
              <w:pStyle w:val="a0"/>
              <w:shd w:val="clear" w:color="auto" w:fill="FFFF99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int</w:t>
            </w:r>
            <w:r>
              <w:t xml:space="preserve"> applyAsInt(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value</w:t>
            </w:r>
            <w:r>
              <w:t>) {</w:t>
            </w:r>
          </w:p>
          <w:p w14:paraId="65C8A224" w14:textId="77777777" w:rsidR="005721A1" w:rsidRDefault="005721A1" w:rsidP="00D82DEF">
            <w:pPr>
              <w:pStyle w:val="a0"/>
              <w:shd w:val="clear" w:color="auto" w:fill="FFFF99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6A3E3E"/>
              </w:rPr>
              <w:t>value</w:t>
            </w:r>
            <w:r>
              <w:t xml:space="preserve"> * 2;</w:t>
            </w:r>
          </w:p>
          <w:p w14:paraId="5D013C0F" w14:textId="77777777" w:rsidR="005721A1" w:rsidRDefault="005721A1" w:rsidP="00D82DEF">
            <w:pPr>
              <w:pStyle w:val="a0"/>
              <w:shd w:val="clear" w:color="auto" w:fill="FFFF99"/>
            </w:pPr>
            <w:r>
              <w:t xml:space="preserve">    }</w:t>
            </w:r>
          </w:p>
          <w:p w14:paraId="1369E464" w14:textId="77777777" w:rsidR="005721A1" w:rsidRDefault="005721A1" w:rsidP="00D82DEF">
            <w:pPr>
              <w:pStyle w:val="a0"/>
              <w:shd w:val="clear" w:color="auto" w:fill="FFFF99"/>
            </w:pPr>
            <w:r>
              <w:t>}</w:t>
            </w:r>
          </w:p>
          <w:p w14:paraId="606B9B1B" w14:textId="77777777" w:rsidR="005721A1" w:rsidRDefault="005721A1" w:rsidP="00D82DEF">
            <w:pPr>
              <w:pStyle w:val="a0"/>
            </w:pPr>
          </w:p>
          <w:p w14:paraId="1B2A3F4A" w14:textId="77777777" w:rsidR="005721A1" w:rsidRDefault="005721A1" w:rsidP="00D82DEF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Example1a {</w:t>
            </w:r>
          </w:p>
          <w:p w14:paraId="3ECAC39D" w14:textId="77777777" w:rsidR="005721A1" w:rsidRDefault="005721A1" w:rsidP="00D82DEF">
            <w:pPr>
              <w:pStyle w:val="a0"/>
            </w:pPr>
          </w:p>
          <w:p w14:paraId="03BF2DB0" w14:textId="77777777" w:rsidR="005721A1" w:rsidRDefault="005721A1" w:rsidP="00D82DEF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14:paraId="58486FA2" w14:textId="77777777" w:rsidR="005721A1" w:rsidRDefault="005721A1" w:rsidP="00D82DEF">
            <w:pPr>
              <w:pStyle w:val="a0"/>
            </w:pPr>
            <w:r>
              <w:t xml:space="preserve">        IntUnaryOperator </w:t>
            </w:r>
            <w:r w:rsidRPr="00183A18">
              <w:rPr>
                <w:color w:val="6A3E3E"/>
                <w:highlight w:val="yellow"/>
              </w:rPr>
              <w:t>myOperator</w:t>
            </w:r>
            <w:r w:rsidRPr="00183A18">
              <w:rPr>
                <w:highlight w:val="yellow"/>
              </w:rPr>
              <w:t xml:space="preserve"> </w:t>
            </w:r>
            <w:r>
              <w:t xml:space="preserve">= </w:t>
            </w:r>
            <w:r>
              <w:rPr>
                <w:color w:val="7F0055"/>
              </w:rPr>
              <w:t>new</w:t>
            </w:r>
            <w:r>
              <w:t xml:space="preserve"> MyOperator1();</w:t>
            </w:r>
          </w:p>
          <w:p w14:paraId="6DEF8A9E" w14:textId="77777777" w:rsidR="005721A1" w:rsidRDefault="005721A1" w:rsidP="00D82DEF">
            <w:pPr>
              <w:pStyle w:val="a0"/>
            </w:pPr>
          </w:p>
          <w:p w14:paraId="19A5B767" w14:textId="77777777" w:rsidR="005721A1" w:rsidRDefault="005721A1" w:rsidP="00D82DEF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int</w:t>
            </w:r>
            <w:r>
              <w:t xml:space="preserve">[] </w:t>
            </w:r>
            <w:r>
              <w:rPr>
                <w:color w:val="6A3E3E"/>
              </w:rPr>
              <w:t>a1</w:t>
            </w:r>
            <w:r>
              <w:t xml:space="preserve"> = {1, 2, 3, 4, 5};</w:t>
            </w:r>
          </w:p>
          <w:p w14:paraId="0579A265" w14:textId="77777777" w:rsidR="005721A1" w:rsidRDefault="005721A1" w:rsidP="00D82DEF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int</w:t>
            </w:r>
            <w:r>
              <w:t xml:space="preserve">[] </w:t>
            </w:r>
            <w:r>
              <w:rPr>
                <w:color w:val="6A3E3E"/>
              </w:rPr>
              <w:t>a2</w:t>
            </w:r>
            <w:r>
              <w:t xml:space="preserve"> = Arrays.stream(</w:t>
            </w:r>
            <w:r>
              <w:rPr>
                <w:color w:val="6A3E3E"/>
              </w:rPr>
              <w:t>a1</w:t>
            </w:r>
            <w:r>
              <w:t>).map(</w:t>
            </w:r>
            <w:r w:rsidRPr="00183A18">
              <w:rPr>
                <w:color w:val="6A3E3E"/>
                <w:highlight w:val="yellow"/>
              </w:rPr>
              <w:t>myOperator</w:t>
            </w:r>
            <w:r>
              <w:t>).toArray();</w:t>
            </w:r>
          </w:p>
          <w:p w14:paraId="2657A41B" w14:textId="77777777" w:rsidR="005721A1" w:rsidRDefault="005721A1" w:rsidP="00D82DEF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>.println(Arrays.toString(</w:t>
            </w:r>
            <w:r>
              <w:rPr>
                <w:color w:val="6A3E3E"/>
              </w:rPr>
              <w:t>a2</w:t>
            </w:r>
            <w:r>
              <w:t>));</w:t>
            </w:r>
          </w:p>
          <w:p w14:paraId="0B3F681E" w14:textId="77777777" w:rsidR="005721A1" w:rsidRDefault="005721A1" w:rsidP="00D82DEF">
            <w:pPr>
              <w:pStyle w:val="a0"/>
            </w:pPr>
            <w:r>
              <w:t xml:space="preserve">    }</w:t>
            </w:r>
          </w:p>
          <w:p w14:paraId="1A8A053E" w14:textId="77777777" w:rsidR="005721A1" w:rsidRDefault="005721A1" w:rsidP="00D82DEF">
            <w:pPr>
              <w:pStyle w:val="a0"/>
            </w:pPr>
            <w:r>
              <w:t>}</w:t>
            </w:r>
          </w:p>
          <w:p w14:paraId="3BF7D3CC" w14:textId="77777777" w:rsidR="005721A1" w:rsidRDefault="005721A1" w:rsidP="00D82DEF">
            <w:pPr>
              <w:pStyle w:val="a0"/>
            </w:pPr>
          </w:p>
        </w:tc>
      </w:tr>
    </w:tbl>
    <w:p w14:paraId="61D38CE0" w14:textId="77777777" w:rsidR="005721A1" w:rsidRPr="005A2C80" w:rsidRDefault="005721A1" w:rsidP="005721A1">
      <w:r>
        <w:t>lambda exression</w:t>
      </w:r>
      <w:r>
        <w:rPr>
          <w:rFonts w:hint="eastAsia"/>
        </w:rPr>
        <w:t xml:space="preserve">을 사용하지 않고 </w:t>
      </w:r>
    </w:p>
    <w:p w14:paraId="0BD05395" w14:textId="77777777" w:rsidR="005721A1" w:rsidRDefault="005721A1" w:rsidP="005721A1">
      <w:r>
        <w:rPr>
          <w:rFonts w:hint="eastAsia"/>
        </w:rPr>
        <w:t>앞의 jav</w:t>
      </w:r>
      <w:r>
        <w:t xml:space="preserve">a </w:t>
      </w:r>
      <w:r>
        <w:rPr>
          <w:rFonts w:hint="eastAsia"/>
        </w:rPr>
        <w:t>예제 #1과 동일한 기능을 구현한 소스코드이다.</w:t>
      </w:r>
    </w:p>
    <w:p w14:paraId="52232550" w14:textId="77777777" w:rsidR="005721A1" w:rsidRPr="00183A18" w:rsidRDefault="005721A1" w:rsidP="005721A1"/>
    <w:p w14:paraId="295B5205" w14:textId="77777777" w:rsidR="005721A1" w:rsidRDefault="005721A1" w:rsidP="005721A1">
      <w:r>
        <w:rPr>
          <w:rFonts w:hint="eastAsia"/>
        </w:rPr>
        <w:t>위 두 java 예제는</w:t>
      </w:r>
      <w:r>
        <w:t xml:space="preserve"> </w:t>
      </w:r>
      <w:r>
        <w:rPr>
          <w:rFonts w:hint="eastAsia"/>
        </w:rPr>
        <w:t>소스코드의 형태만 다를 뿐,</w:t>
      </w:r>
      <w:r>
        <w:t xml:space="preserve"> </w:t>
      </w:r>
      <w:r>
        <w:rPr>
          <w:rFonts w:hint="eastAsia"/>
        </w:rPr>
        <w:t>동일한 형태의 바이트코드로 컴파일된다.</w:t>
      </w:r>
    </w:p>
    <w:p w14:paraId="2F664922" w14:textId="77777777" w:rsidR="005721A1" w:rsidRDefault="005721A1" w:rsidP="005721A1"/>
    <w:p w14:paraId="0210637D" w14:textId="77777777" w:rsidR="005721A1" w:rsidRDefault="005721A1" w:rsidP="005721A1">
      <w:r>
        <w:rPr>
          <w:rFonts w:hint="eastAsia"/>
        </w:rPr>
        <w:t>anonymous inner class</w:t>
      </w:r>
      <w:r>
        <w:t xml:space="preserve"> </w:t>
      </w:r>
      <w:r>
        <w:rPr>
          <w:rFonts w:hint="eastAsia"/>
        </w:rPr>
        <w:t>문법을 활용하면, 조금 더 간결하게 구현할 수 있다.</w:t>
      </w:r>
    </w:p>
    <w:p w14:paraId="49C5667C" w14:textId="77777777" w:rsidR="005721A1" w:rsidRDefault="005721A1" w:rsidP="005721A1"/>
    <w:p w14:paraId="34F9861B" w14:textId="77777777" w:rsidR="005721A1" w:rsidRDefault="005721A1" w:rsidP="005721A1">
      <w:pPr>
        <w:pStyle w:val="Heading3"/>
      </w:pPr>
      <w:r>
        <w:t xml:space="preserve">java </w:t>
      </w:r>
      <w:r>
        <w:rPr>
          <w:rFonts w:hint="eastAsia"/>
        </w:rPr>
        <w:t>예제</w:t>
      </w:r>
      <w:r>
        <w:rPr>
          <w:rFonts w:hint="eastAsia"/>
        </w:rPr>
        <w:t xml:space="preserve">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21A1" w14:paraId="1233BDC1" w14:textId="77777777" w:rsidTr="00D82DEF">
        <w:tc>
          <w:tcPr>
            <w:tcW w:w="10456" w:type="dxa"/>
          </w:tcPr>
          <w:p w14:paraId="639A893B" w14:textId="77777777" w:rsidR="005721A1" w:rsidRDefault="005721A1" w:rsidP="00D82DEF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net.skhu.stream1;</w:t>
            </w:r>
          </w:p>
          <w:p w14:paraId="3A8F8AF4" w14:textId="77777777" w:rsidR="005721A1" w:rsidRDefault="005721A1" w:rsidP="00D82DEF">
            <w:pPr>
              <w:pStyle w:val="a0"/>
            </w:pPr>
          </w:p>
          <w:p w14:paraId="2FD28969" w14:textId="77777777" w:rsidR="005721A1" w:rsidRDefault="005721A1" w:rsidP="00D82DEF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java.util.Arrays;</w:t>
            </w:r>
          </w:p>
          <w:p w14:paraId="3AEE41A9" w14:textId="77777777" w:rsidR="005721A1" w:rsidRDefault="005721A1" w:rsidP="00D82DEF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java.util.function.IntUnaryOperator;</w:t>
            </w:r>
          </w:p>
          <w:p w14:paraId="6159B2EE" w14:textId="77777777" w:rsidR="005721A1" w:rsidRDefault="005721A1" w:rsidP="00D82DEF">
            <w:pPr>
              <w:pStyle w:val="a0"/>
            </w:pPr>
          </w:p>
          <w:p w14:paraId="493239B0" w14:textId="77777777" w:rsidR="005721A1" w:rsidRDefault="005721A1" w:rsidP="00D82DEF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Example1b {</w:t>
            </w:r>
          </w:p>
          <w:p w14:paraId="26DBFDFD" w14:textId="77777777" w:rsidR="005721A1" w:rsidRDefault="005721A1" w:rsidP="00D82DEF">
            <w:pPr>
              <w:pStyle w:val="a0"/>
            </w:pPr>
          </w:p>
          <w:p w14:paraId="60AB9FB6" w14:textId="77777777" w:rsidR="005721A1" w:rsidRDefault="005721A1" w:rsidP="00D82DEF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14:paraId="331AE9ED" w14:textId="77777777" w:rsidR="005721A1" w:rsidRDefault="005721A1" w:rsidP="00D82DEF">
            <w:pPr>
              <w:pStyle w:val="a0"/>
            </w:pPr>
            <w:r>
              <w:t xml:space="preserve">        IntUnaryOperator </w:t>
            </w:r>
            <w:r w:rsidRPr="00183A18">
              <w:rPr>
                <w:color w:val="6A3E3E"/>
                <w:highlight w:val="yellow"/>
              </w:rPr>
              <w:t>myOperator</w:t>
            </w:r>
            <w:r w:rsidRPr="00183A18">
              <w:rPr>
                <w:highlight w:val="yellow"/>
              </w:rPr>
              <w:t xml:space="preserve"> </w:t>
            </w:r>
            <w:r>
              <w:t xml:space="preserve">= </w:t>
            </w:r>
            <w:r>
              <w:rPr>
                <w:color w:val="7F0055"/>
              </w:rPr>
              <w:t>new</w:t>
            </w:r>
            <w:r>
              <w:t xml:space="preserve"> IntUnaryOperator() {</w:t>
            </w:r>
          </w:p>
          <w:p w14:paraId="2A8CF6A6" w14:textId="77777777" w:rsidR="005721A1" w:rsidRDefault="005721A1" w:rsidP="00D82DEF">
            <w:pPr>
              <w:pStyle w:val="a0"/>
            </w:pPr>
            <w:r>
              <w:t xml:space="preserve">            </w:t>
            </w:r>
            <w:r>
              <w:rPr>
                <w:color w:val="646464"/>
              </w:rPr>
              <w:t>@Override</w:t>
            </w:r>
          </w:p>
          <w:p w14:paraId="7CDF1811" w14:textId="77777777" w:rsidR="005721A1" w:rsidRDefault="005721A1" w:rsidP="00D82DEF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int</w:t>
            </w:r>
            <w:r>
              <w:t xml:space="preserve"> applyAsInt(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value</w:t>
            </w:r>
            <w:r>
              <w:t>) {</w:t>
            </w:r>
          </w:p>
          <w:p w14:paraId="15AB353F" w14:textId="77777777" w:rsidR="005721A1" w:rsidRDefault="005721A1" w:rsidP="00D82DEF">
            <w:pPr>
              <w:pStyle w:val="a0"/>
            </w:pPr>
            <w:r>
              <w:t xml:space="preserve">        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6A3E3E"/>
              </w:rPr>
              <w:t>value</w:t>
            </w:r>
            <w:r>
              <w:t xml:space="preserve"> * 2;</w:t>
            </w:r>
          </w:p>
          <w:p w14:paraId="6426691B" w14:textId="77777777" w:rsidR="005721A1" w:rsidRDefault="005721A1" w:rsidP="00D82DEF">
            <w:pPr>
              <w:pStyle w:val="a0"/>
            </w:pPr>
            <w:r>
              <w:t xml:space="preserve">            }</w:t>
            </w:r>
          </w:p>
          <w:p w14:paraId="309B2BFE" w14:textId="77777777" w:rsidR="005721A1" w:rsidRDefault="005721A1" w:rsidP="00D82DEF">
            <w:pPr>
              <w:pStyle w:val="a0"/>
            </w:pPr>
            <w:r>
              <w:t xml:space="preserve">        };</w:t>
            </w:r>
          </w:p>
          <w:p w14:paraId="4BF37A6D" w14:textId="77777777" w:rsidR="005721A1" w:rsidRDefault="005721A1" w:rsidP="00D82DEF">
            <w:pPr>
              <w:pStyle w:val="a0"/>
            </w:pPr>
          </w:p>
          <w:p w14:paraId="56AC888E" w14:textId="77777777" w:rsidR="005721A1" w:rsidRDefault="005721A1" w:rsidP="00D82DEF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int</w:t>
            </w:r>
            <w:r>
              <w:t xml:space="preserve">[] </w:t>
            </w:r>
            <w:r>
              <w:rPr>
                <w:color w:val="6A3E3E"/>
              </w:rPr>
              <w:t>a1</w:t>
            </w:r>
            <w:r>
              <w:t xml:space="preserve"> = {1, 2, 3, 4, 5};</w:t>
            </w:r>
          </w:p>
          <w:p w14:paraId="33FF8B13" w14:textId="77777777" w:rsidR="005721A1" w:rsidRDefault="005721A1" w:rsidP="00D82DEF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int</w:t>
            </w:r>
            <w:r>
              <w:t xml:space="preserve">[] </w:t>
            </w:r>
            <w:r>
              <w:rPr>
                <w:color w:val="6A3E3E"/>
              </w:rPr>
              <w:t>a2</w:t>
            </w:r>
            <w:r>
              <w:t xml:space="preserve"> = Arrays.stream(</w:t>
            </w:r>
            <w:r>
              <w:rPr>
                <w:color w:val="6A3E3E"/>
              </w:rPr>
              <w:t>a1</w:t>
            </w:r>
            <w:r>
              <w:t>).map(</w:t>
            </w:r>
            <w:r w:rsidRPr="00183A18">
              <w:rPr>
                <w:color w:val="6A3E3E"/>
                <w:highlight w:val="yellow"/>
              </w:rPr>
              <w:t>myOperator</w:t>
            </w:r>
            <w:r>
              <w:t>).toArray();</w:t>
            </w:r>
          </w:p>
          <w:p w14:paraId="6D87296C" w14:textId="77777777" w:rsidR="005721A1" w:rsidRDefault="005721A1" w:rsidP="00D82DEF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>.println(Arrays.toString(</w:t>
            </w:r>
            <w:r>
              <w:rPr>
                <w:color w:val="6A3E3E"/>
              </w:rPr>
              <w:t>a2</w:t>
            </w:r>
            <w:r>
              <w:t>));</w:t>
            </w:r>
          </w:p>
          <w:p w14:paraId="754D060C" w14:textId="77777777" w:rsidR="005721A1" w:rsidRDefault="005721A1" w:rsidP="00D82DEF">
            <w:pPr>
              <w:pStyle w:val="a0"/>
            </w:pPr>
            <w:r>
              <w:t xml:space="preserve">    }</w:t>
            </w:r>
          </w:p>
          <w:p w14:paraId="26EDF744" w14:textId="77777777" w:rsidR="005721A1" w:rsidRPr="00183A18" w:rsidRDefault="005721A1" w:rsidP="00D82DEF">
            <w:pPr>
              <w:pStyle w:val="a0"/>
            </w:pPr>
            <w:r>
              <w:t>}</w:t>
            </w:r>
          </w:p>
        </w:tc>
      </w:tr>
    </w:tbl>
    <w:p w14:paraId="6603449E" w14:textId="77777777" w:rsidR="005721A1" w:rsidRDefault="005721A1" w:rsidP="005721A1"/>
    <w:p w14:paraId="266C4162" w14:textId="77777777" w:rsidR="005721A1" w:rsidRDefault="005721A1" w:rsidP="005721A1">
      <w:r>
        <w:rPr>
          <w:rFonts w:hint="eastAsia"/>
        </w:rPr>
        <w:t xml:space="preserve">불필요한 지역변수 </w:t>
      </w:r>
      <w:r>
        <w:t>myOperator</w:t>
      </w:r>
      <w:r>
        <w:rPr>
          <w:rFonts w:hint="eastAsia"/>
        </w:rPr>
        <w:t>를 없애자</w:t>
      </w:r>
    </w:p>
    <w:p w14:paraId="22151A3B" w14:textId="77777777" w:rsidR="005721A1" w:rsidRDefault="005721A1" w:rsidP="005721A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E9C03CE" w14:textId="77777777" w:rsidR="005721A1" w:rsidRDefault="005721A1" w:rsidP="005721A1">
      <w:pPr>
        <w:pStyle w:val="Heading3"/>
      </w:pPr>
      <w:r>
        <w:rPr>
          <w:rFonts w:hint="eastAsia"/>
        </w:rPr>
        <w:lastRenderedPageBreak/>
        <w:t>java</w:t>
      </w:r>
      <w:r>
        <w:t xml:space="preserve"> </w:t>
      </w:r>
      <w:r>
        <w:rPr>
          <w:rFonts w:hint="eastAsia"/>
        </w:rPr>
        <w:t>예제</w:t>
      </w:r>
      <w:r>
        <w:rPr>
          <w:rFonts w:hint="eastAsia"/>
        </w:rPr>
        <w:t xml:space="preserve">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21A1" w14:paraId="29325869" w14:textId="77777777" w:rsidTr="00D82DEF">
        <w:tc>
          <w:tcPr>
            <w:tcW w:w="10456" w:type="dxa"/>
          </w:tcPr>
          <w:p w14:paraId="624ABC6B" w14:textId="77777777" w:rsidR="005721A1" w:rsidRDefault="005721A1" w:rsidP="00D82DEF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net.skhu.stream1;</w:t>
            </w:r>
          </w:p>
          <w:p w14:paraId="682B32C1" w14:textId="77777777" w:rsidR="005721A1" w:rsidRDefault="005721A1" w:rsidP="00D82DEF">
            <w:pPr>
              <w:pStyle w:val="a0"/>
            </w:pPr>
          </w:p>
          <w:p w14:paraId="5C4706CE" w14:textId="77777777" w:rsidR="005721A1" w:rsidRDefault="005721A1" w:rsidP="00D82DEF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java.util.Arrays;</w:t>
            </w:r>
          </w:p>
          <w:p w14:paraId="2BDCEDDF" w14:textId="77777777" w:rsidR="005721A1" w:rsidRDefault="005721A1" w:rsidP="00D82DEF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java.util.function.IntUnaryOperator;</w:t>
            </w:r>
          </w:p>
          <w:p w14:paraId="559E401A" w14:textId="77777777" w:rsidR="005721A1" w:rsidRDefault="005721A1" w:rsidP="00D82DEF">
            <w:pPr>
              <w:pStyle w:val="a0"/>
            </w:pPr>
          </w:p>
          <w:p w14:paraId="330E1936" w14:textId="77777777" w:rsidR="005721A1" w:rsidRDefault="005721A1" w:rsidP="00D82DEF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Example1c {</w:t>
            </w:r>
          </w:p>
          <w:p w14:paraId="3EE9F872" w14:textId="77777777" w:rsidR="005721A1" w:rsidRDefault="005721A1" w:rsidP="00D82DEF">
            <w:pPr>
              <w:pStyle w:val="a0"/>
            </w:pPr>
          </w:p>
          <w:p w14:paraId="30ED005C" w14:textId="77777777" w:rsidR="005721A1" w:rsidRDefault="005721A1" w:rsidP="00D82DEF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14:paraId="0F33A630" w14:textId="77777777" w:rsidR="005721A1" w:rsidRDefault="005721A1" w:rsidP="00D82DEF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int</w:t>
            </w:r>
            <w:r>
              <w:t xml:space="preserve">[] </w:t>
            </w:r>
            <w:r>
              <w:rPr>
                <w:color w:val="6A3E3E"/>
              </w:rPr>
              <w:t>a1</w:t>
            </w:r>
            <w:r>
              <w:t xml:space="preserve"> = {1, 2, 3, 4, 5};</w:t>
            </w:r>
          </w:p>
          <w:p w14:paraId="4B7B2DF8" w14:textId="77777777" w:rsidR="005721A1" w:rsidRDefault="005721A1" w:rsidP="00D82DEF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int</w:t>
            </w:r>
            <w:r>
              <w:t xml:space="preserve">[] </w:t>
            </w:r>
            <w:r>
              <w:rPr>
                <w:color w:val="6A3E3E"/>
              </w:rPr>
              <w:t>a2</w:t>
            </w:r>
            <w:r>
              <w:t xml:space="preserve"> = Arrays.stream(</w:t>
            </w:r>
            <w:r>
              <w:rPr>
                <w:color w:val="6A3E3E"/>
              </w:rPr>
              <w:t>a1</w:t>
            </w:r>
            <w:r>
              <w:t>).map(</w:t>
            </w:r>
            <w:r>
              <w:rPr>
                <w:color w:val="7F0055"/>
              </w:rPr>
              <w:t>new</w:t>
            </w:r>
            <w:r>
              <w:t xml:space="preserve"> IntUnaryOperator() {</w:t>
            </w:r>
          </w:p>
          <w:p w14:paraId="4F9F5537" w14:textId="77777777" w:rsidR="005721A1" w:rsidRDefault="005721A1" w:rsidP="00D82DEF">
            <w:pPr>
              <w:pStyle w:val="a0"/>
            </w:pPr>
            <w:r>
              <w:t xml:space="preserve">            </w:t>
            </w:r>
            <w:r>
              <w:rPr>
                <w:color w:val="646464"/>
              </w:rPr>
              <w:t>@Override</w:t>
            </w:r>
          </w:p>
          <w:p w14:paraId="2E94FBD1" w14:textId="77777777" w:rsidR="005721A1" w:rsidRDefault="005721A1" w:rsidP="00D82DEF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int</w:t>
            </w:r>
            <w:r>
              <w:t xml:space="preserve"> applyAsInt(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value</w:t>
            </w:r>
            <w:r>
              <w:t>) {</w:t>
            </w:r>
          </w:p>
          <w:p w14:paraId="248D5CCA" w14:textId="77777777" w:rsidR="005721A1" w:rsidRDefault="005721A1" w:rsidP="00D82DEF">
            <w:pPr>
              <w:pStyle w:val="a0"/>
            </w:pPr>
            <w:r>
              <w:t xml:space="preserve">        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6A3E3E"/>
              </w:rPr>
              <w:t>value</w:t>
            </w:r>
            <w:r>
              <w:t xml:space="preserve"> * 2;</w:t>
            </w:r>
          </w:p>
          <w:p w14:paraId="5E2D7F62" w14:textId="77777777" w:rsidR="005721A1" w:rsidRDefault="005721A1" w:rsidP="00D82DEF">
            <w:pPr>
              <w:pStyle w:val="a0"/>
            </w:pPr>
            <w:r>
              <w:t xml:space="preserve">            }</w:t>
            </w:r>
          </w:p>
          <w:p w14:paraId="127CAFD1" w14:textId="77777777" w:rsidR="005721A1" w:rsidRDefault="005721A1" w:rsidP="00D82DEF">
            <w:pPr>
              <w:pStyle w:val="a0"/>
            </w:pPr>
            <w:r>
              <w:t xml:space="preserve">        }).toArray();</w:t>
            </w:r>
          </w:p>
          <w:p w14:paraId="547196E7" w14:textId="77777777" w:rsidR="005721A1" w:rsidRDefault="005721A1" w:rsidP="00D82DEF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>.println(Arrays.toString(</w:t>
            </w:r>
            <w:r>
              <w:rPr>
                <w:color w:val="6A3E3E"/>
              </w:rPr>
              <w:t>a2</w:t>
            </w:r>
            <w:r>
              <w:t>));</w:t>
            </w:r>
          </w:p>
          <w:p w14:paraId="24B6FBAE" w14:textId="77777777" w:rsidR="005721A1" w:rsidRDefault="005721A1" w:rsidP="00D82DEF">
            <w:pPr>
              <w:pStyle w:val="a0"/>
            </w:pPr>
            <w:r>
              <w:t xml:space="preserve">    }</w:t>
            </w:r>
          </w:p>
          <w:p w14:paraId="1AE1FAEF" w14:textId="77777777" w:rsidR="005721A1" w:rsidRDefault="005721A1" w:rsidP="00D82DEF">
            <w:pPr>
              <w:pStyle w:val="a0"/>
            </w:pPr>
            <w:r>
              <w:t>}</w:t>
            </w:r>
          </w:p>
          <w:p w14:paraId="6A64698E" w14:textId="77777777" w:rsidR="005721A1" w:rsidRDefault="005721A1" w:rsidP="00D82DEF">
            <w:pPr>
              <w:pStyle w:val="a0"/>
            </w:pPr>
          </w:p>
        </w:tc>
      </w:tr>
    </w:tbl>
    <w:p w14:paraId="0B76763C" w14:textId="77777777" w:rsidR="005721A1" w:rsidRDefault="005721A1" w:rsidP="005721A1"/>
    <w:p w14:paraId="5AA29737" w14:textId="77777777" w:rsidR="005721A1" w:rsidRDefault="005721A1" w:rsidP="005721A1">
      <w:r>
        <w:rPr>
          <w:rFonts w:hint="eastAsia"/>
        </w:rPr>
        <w:t xml:space="preserve">예제 #4 에서, </w:t>
      </w:r>
      <w:r>
        <w:t xml:space="preserve">map </w:t>
      </w:r>
      <w:r>
        <w:rPr>
          <w:rFonts w:hint="eastAsia"/>
        </w:rPr>
        <w:t xml:space="preserve">메소드의 파라미터는, </w:t>
      </w:r>
      <w:r>
        <w:t xml:space="preserve">annonymous inner class </w:t>
      </w:r>
      <w:r>
        <w:rPr>
          <w:rFonts w:hint="eastAsia"/>
        </w:rPr>
        <w:t>문법으로 구현한 객체이다.</w:t>
      </w:r>
    </w:p>
    <w:p w14:paraId="2A8FF465" w14:textId="77777777" w:rsidR="005721A1" w:rsidRDefault="005721A1" w:rsidP="005721A1">
      <w:r>
        <w:rPr>
          <w:rFonts w:hint="eastAsia"/>
        </w:rPr>
        <w:t>이 부분에 lambda expression</w:t>
      </w:r>
      <w:r>
        <w:t xml:space="preserve"> </w:t>
      </w:r>
      <w:r>
        <w:rPr>
          <w:rFonts w:hint="eastAsia"/>
        </w:rPr>
        <w:t>문법을 적용하면, 소스코드를 좀 더 간결하게 만들 수 있는데,</w:t>
      </w:r>
    </w:p>
    <w:p w14:paraId="6F9F913E" w14:textId="77777777" w:rsidR="005721A1" w:rsidRDefault="005721A1" w:rsidP="005721A1">
      <w:r>
        <w:rPr>
          <w:rFonts w:hint="eastAsia"/>
        </w:rPr>
        <w:t xml:space="preserve">그렇게 구현한 것이 </w:t>
      </w:r>
      <w:r>
        <w:t xml:space="preserve">java </w:t>
      </w:r>
      <w:r>
        <w:rPr>
          <w:rFonts w:hint="eastAsia"/>
        </w:rPr>
        <w:t xml:space="preserve">예제 </w:t>
      </w:r>
      <w:r>
        <w:t xml:space="preserve">#1 </w:t>
      </w:r>
      <w:r>
        <w:rPr>
          <w:rFonts w:hint="eastAsia"/>
        </w:rPr>
        <w:t>이다.</w:t>
      </w:r>
    </w:p>
    <w:p w14:paraId="5793ED76" w14:textId="77777777" w:rsidR="005721A1" w:rsidRDefault="005721A1" w:rsidP="005721A1"/>
    <w:p w14:paraId="61099E1C" w14:textId="77777777" w:rsidR="005721A1" w:rsidRDefault="005721A1" w:rsidP="005721A1"/>
    <w:p w14:paraId="490374A2" w14:textId="77777777" w:rsidR="005721A1" w:rsidRDefault="005721A1" w:rsidP="005721A1">
      <w:r>
        <w:rPr>
          <w:rFonts w:hint="eastAsia"/>
        </w:rPr>
        <w:t>java 예제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21A1" w14:paraId="6792C267" w14:textId="77777777" w:rsidTr="00D82DEF">
        <w:tc>
          <w:tcPr>
            <w:tcW w:w="10456" w:type="dxa"/>
          </w:tcPr>
          <w:p w14:paraId="249E4A3D" w14:textId="77777777" w:rsidR="005721A1" w:rsidRDefault="005721A1" w:rsidP="00D82DEF">
            <w:r>
              <w:rPr>
                <w:color w:val="6A3E3E"/>
              </w:rPr>
              <w:t>value</w:t>
            </w:r>
            <w:r>
              <w:t xml:space="preserve"> -&gt; </w:t>
            </w:r>
            <w:r>
              <w:rPr>
                <w:color w:val="6A3E3E"/>
              </w:rPr>
              <w:t>value</w:t>
            </w:r>
            <w:r>
              <w:t xml:space="preserve"> * 2</w:t>
            </w:r>
          </w:p>
        </w:tc>
      </w:tr>
    </w:tbl>
    <w:p w14:paraId="0438C4C2" w14:textId="77777777" w:rsidR="005721A1" w:rsidRDefault="005721A1" w:rsidP="005721A1"/>
    <w:p w14:paraId="10E10A11" w14:textId="77777777" w:rsidR="005721A1" w:rsidRDefault="005721A1" w:rsidP="005721A1">
      <w:r>
        <w:rPr>
          <w:rFonts w:hint="eastAsia"/>
        </w:rPr>
        <w:t>java 예제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21A1" w14:paraId="41B134E4" w14:textId="77777777" w:rsidTr="00D82DEF">
        <w:tc>
          <w:tcPr>
            <w:tcW w:w="10456" w:type="dxa"/>
          </w:tcPr>
          <w:p w14:paraId="244BDB82" w14:textId="77777777" w:rsidR="005721A1" w:rsidRDefault="005721A1" w:rsidP="00D82DEF">
            <w:pPr>
              <w:pStyle w:val="a0"/>
            </w:pPr>
            <w:r>
              <w:rPr>
                <w:color w:val="7F0055"/>
              </w:rPr>
              <w:t>new</w:t>
            </w:r>
            <w:r>
              <w:t xml:space="preserve"> IntUnaryOperator() {</w:t>
            </w:r>
          </w:p>
          <w:p w14:paraId="0D30DFF3" w14:textId="77777777" w:rsidR="005721A1" w:rsidRDefault="005721A1" w:rsidP="00D82DEF">
            <w:pPr>
              <w:pStyle w:val="a0"/>
            </w:pPr>
            <w:r>
              <w:rPr>
                <w:color w:val="646464"/>
              </w:rPr>
              <w:t xml:space="preserve">    @Override</w:t>
            </w:r>
          </w:p>
          <w:p w14:paraId="270C18F6" w14:textId="77777777" w:rsidR="005721A1" w:rsidRDefault="005721A1" w:rsidP="00D82DEF">
            <w:pPr>
              <w:pStyle w:val="a0"/>
            </w:pPr>
            <w:r>
              <w:rPr>
                <w:color w:val="7F0055"/>
              </w:rPr>
              <w:t xml:space="preserve">    public</w:t>
            </w:r>
            <w:r>
              <w:t xml:space="preserve"> </w:t>
            </w:r>
            <w:r>
              <w:rPr>
                <w:color w:val="7F0055"/>
              </w:rPr>
              <w:t>int</w:t>
            </w:r>
            <w:r>
              <w:t xml:space="preserve"> applyAsInt(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value</w:t>
            </w:r>
            <w:r>
              <w:t>) {</w:t>
            </w:r>
          </w:p>
          <w:p w14:paraId="16266B3D" w14:textId="77777777" w:rsidR="005721A1" w:rsidRDefault="005721A1" w:rsidP="00D82DEF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6A3E3E"/>
              </w:rPr>
              <w:t>value</w:t>
            </w:r>
            <w:r>
              <w:t xml:space="preserve"> * 2;</w:t>
            </w:r>
          </w:p>
          <w:p w14:paraId="5AECBCC7" w14:textId="77777777" w:rsidR="005721A1" w:rsidRDefault="005721A1" w:rsidP="00D82DEF">
            <w:pPr>
              <w:pStyle w:val="a0"/>
            </w:pPr>
            <w:r>
              <w:t xml:space="preserve">    }</w:t>
            </w:r>
          </w:p>
          <w:p w14:paraId="47131248" w14:textId="77777777" w:rsidR="005721A1" w:rsidRDefault="005721A1" w:rsidP="00D82DEF">
            <w:r>
              <w:t>}</w:t>
            </w:r>
          </w:p>
        </w:tc>
      </w:tr>
    </w:tbl>
    <w:p w14:paraId="4646D569" w14:textId="77777777" w:rsidR="005721A1" w:rsidRDefault="005721A1" w:rsidP="005721A1"/>
    <w:p w14:paraId="2675FB08" w14:textId="77777777" w:rsidR="005721A1" w:rsidRDefault="005721A1" w:rsidP="005721A1">
      <w:r>
        <w:rPr>
          <w:rFonts w:hint="eastAsia"/>
        </w:rPr>
        <w:t>위 자바 코드들은 소스코드 형태만 다를 뿐,</w:t>
      </w:r>
      <w:r>
        <w:t xml:space="preserve"> </w:t>
      </w:r>
      <w:r>
        <w:rPr>
          <w:rFonts w:hint="eastAsia"/>
        </w:rPr>
        <w:t>동일한 형태의 바이트코드로 컴파일된다.</w:t>
      </w:r>
    </w:p>
    <w:p w14:paraId="172C2C3D" w14:textId="77777777" w:rsidR="005721A1" w:rsidRPr="00183A18" w:rsidRDefault="005721A1" w:rsidP="005721A1"/>
    <w:p w14:paraId="14A9DAD5" w14:textId="77777777" w:rsidR="005721A1" w:rsidRDefault="005721A1" w:rsidP="005721A1"/>
    <w:p w14:paraId="533CD978" w14:textId="77777777" w:rsidR="005721A1" w:rsidRDefault="005721A1" w:rsidP="005721A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06FC45B" w14:textId="77777777" w:rsidR="005721A1" w:rsidRDefault="005721A1" w:rsidP="005721A1">
      <w:pPr>
        <w:pStyle w:val="Heading2"/>
      </w:pPr>
      <w:bookmarkStart w:id="23" w:name="_Toc504515684"/>
      <w:bookmarkStart w:id="24" w:name="_Toc504580159"/>
      <w:bookmarkStart w:id="25" w:name="_Toc37371836"/>
      <w:r>
        <w:rPr>
          <w:rFonts w:hint="eastAsia"/>
        </w:rPr>
        <w:lastRenderedPageBreak/>
        <w:t>filter</w:t>
      </w:r>
      <w:bookmarkEnd w:id="23"/>
      <w:bookmarkEnd w:id="24"/>
      <w:bookmarkEnd w:id="25"/>
    </w:p>
    <w:p w14:paraId="3ACCC940" w14:textId="2F90D091" w:rsidR="005721A1" w:rsidRDefault="004D619C" w:rsidP="005721A1">
      <w:pPr>
        <w:pStyle w:val="Heading3"/>
      </w:pPr>
      <w:r>
        <w:t>filter1</w:t>
      </w:r>
      <w:r w:rsidR="005721A1">
        <w:rPr>
          <w:rFonts w:hint="eastAsia"/>
        </w:rPr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21A1" w14:paraId="5706B04D" w14:textId="77777777" w:rsidTr="00D82DEF">
        <w:tc>
          <w:tcPr>
            <w:tcW w:w="10456" w:type="dxa"/>
          </w:tcPr>
          <w:p w14:paraId="6206367A" w14:textId="77777777" w:rsidR="004D619C" w:rsidRPr="004D619C" w:rsidRDefault="004D619C" w:rsidP="004D61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D61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D61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D61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4D61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D619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"1,2,3,4,5,6,7,8,9,10"</w:t>
            </w:r>
            <w:r w:rsidRPr="004D61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D619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split</w:t>
            </w:r>
            <w:r w:rsidRPr="004D61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D619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","</w:t>
            </w:r>
            <w:r w:rsidRPr="004D61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364E434" w14:textId="77777777" w:rsidR="004D619C" w:rsidRPr="004D619C" w:rsidRDefault="004D619C" w:rsidP="004D61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D61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D61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D61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a2</w:t>
            </w:r>
            <w:r w:rsidRPr="004D61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D61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4D61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D619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filter</w:t>
            </w:r>
            <w:r w:rsidRPr="004D61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((</w:t>
            </w:r>
            <w:r w:rsidRPr="004D61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</w:t>
            </w:r>
            <w:r w:rsidRPr="004D61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4D619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4D61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D61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</w:t>
            </w:r>
            <w:r w:rsidRPr="004D61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% </w:t>
            </w:r>
            <w:r w:rsidRPr="004D619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4D61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=== </w:t>
            </w:r>
            <w:r w:rsidRPr="004D619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4D61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09363D2" w14:textId="77777777" w:rsidR="004D619C" w:rsidRPr="004D619C" w:rsidRDefault="004D619C" w:rsidP="004D619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D61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4D61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D619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4D61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D619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a2</w:t>
            </w:r>
            <w:r w:rsidRPr="004D619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E5892DA" w14:textId="77777777" w:rsidR="005721A1" w:rsidRPr="00B35811" w:rsidRDefault="005721A1" w:rsidP="00D82DEF"/>
        </w:tc>
      </w:tr>
    </w:tbl>
    <w:p w14:paraId="36A66499" w14:textId="6416728E" w:rsidR="005721A1" w:rsidRDefault="005721A1" w:rsidP="005721A1"/>
    <w:p w14:paraId="4C35A533" w14:textId="54033D7C" w:rsidR="009A7612" w:rsidRDefault="009A7612" w:rsidP="005721A1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A7612" w14:paraId="4F74B061" w14:textId="77777777" w:rsidTr="009A7612">
        <w:tc>
          <w:tcPr>
            <w:tcW w:w="10456" w:type="dxa"/>
          </w:tcPr>
          <w:p w14:paraId="269C2643" w14:textId="749AEC22" w:rsidR="009A7612" w:rsidRDefault="009A7612" w:rsidP="005721A1">
            <w:r w:rsidRPr="009A7612">
              <w:t>[ '2', '4', '6', '8', '10' ]</w:t>
            </w:r>
          </w:p>
        </w:tc>
      </w:tr>
    </w:tbl>
    <w:p w14:paraId="1B5A99D6" w14:textId="77777777" w:rsidR="009A7612" w:rsidRDefault="009A7612" w:rsidP="005721A1"/>
    <w:p w14:paraId="286E0744" w14:textId="77777777" w:rsidR="005721A1" w:rsidRDefault="005721A1" w:rsidP="005721A1">
      <w:pPr>
        <w:pStyle w:val="Heading3"/>
      </w:pPr>
      <w:r>
        <w:rPr>
          <w:rFonts w:hint="eastAsia"/>
        </w:rPr>
        <w:t>split</w:t>
      </w:r>
      <w:r>
        <w:t xml:space="preserve"> </w:t>
      </w:r>
      <w:r>
        <w:rPr>
          <w:rFonts w:hint="eastAsia"/>
        </w:rPr>
        <w:t>메소드</w:t>
      </w:r>
    </w:p>
    <w:p w14:paraId="201992B2" w14:textId="77777777" w:rsidR="005721A1" w:rsidRDefault="005721A1" w:rsidP="005721A1">
      <w:r w:rsidRPr="00B35811">
        <w:rPr>
          <w:color w:val="A31515"/>
        </w:rPr>
        <w:t>"1,2,3,4,5,6,7,8,9,10"</w:t>
      </w:r>
      <w:r w:rsidRPr="00B35811">
        <w:t>.split(</w:t>
      </w:r>
      <w:r w:rsidRPr="00B35811">
        <w:rPr>
          <w:color w:val="A31515"/>
        </w:rPr>
        <w:t>","</w:t>
      </w:r>
      <w:r w:rsidRPr="00B35811">
        <w:t>)</w:t>
      </w:r>
    </w:p>
    <w:p w14:paraId="101D8C16" w14:textId="77777777" w:rsidR="005721A1" w:rsidRDefault="005721A1" w:rsidP="005721A1">
      <w:r>
        <w:t xml:space="preserve">  </w:t>
      </w:r>
      <w:r>
        <w:rPr>
          <w:rFonts w:hint="eastAsia"/>
        </w:rPr>
        <w:t>문자열을 쪼개서 배열을 만들어 리턴한다.</w:t>
      </w:r>
    </w:p>
    <w:p w14:paraId="5893DE2A" w14:textId="77777777" w:rsidR="005721A1" w:rsidRPr="00B35811" w:rsidRDefault="005721A1" w:rsidP="005721A1">
      <w:r>
        <w:t xml:space="preserve">  [1, 2, 3, 4, 5, 6, 7, 8, 9, 10] </w:t>
      </w:r>
      <w:r>
        <w:rPr>
          <w:rFonts w:hint="eastAsia"/>
        </w:rPr>
        <w:t>배열이 리턴된다.</w:t>
      </w:r>
    </w:p>
    <w:p w14:paraId="3BBED79C" w14:textId="77777777" w:rsidR="005721A1" w:rsidRDefault="005721A1" w:rsidP="005721A1"/>
    <w:p w14:paraId="23625A29" w14:textId="77777777" w:rsidR="005721A1" w:rsidRPr="00B35811" w:rsidRDefault="005721A1" w:rsidP="005721A1">
      <w:pPr>
        <w:pStyle w:val="Heading3"/>
      </w:pPr>
      <w:r>
        <w:rPr>
          <w:rFonts w:hint="eastAsia"/>
        </w:rPr>
        <w:t>filter</w:t>
      </w:r>
      <w:r>
        <w:t xml:space="preserve"> </w:t>
      </w:r>
      <w:r>
        <w:rPr>
          <w:rFonts w:hint="eastAsia"/>
        </w:rPr>
        <w:t>메서드</w:t>
      </w:r>
    </w:p>
    <w:p w14:paraId="0F298C3F" w14:textId="77777777" w:rsidR="005721A1" w:rsidRDefault="005721A1" w:rsidP="005721A1">
      <w:r w:rsidRPr="00B35811">
        <w:t xml:space="preserve">a1.filter((e) </w:t>
      </w:r>
      <w:r w:rsidRPr="00B35811">
        <w:rPr>
          <w:color w:val="0000FF"/>
        </w:rPr>
        <w:t>=&gt;</w:t>
      </w:r>
      <w:r w:rsidRPr="00B35811">
        <w:t xml:space="preserve"> e % </w:t>
      </w:r>
      <w:r w:rsidRPr="00B35811">
        <w:rPr>
          <w:color w:val="09885A"/>
        </w:rPr>
        <w:t>2</w:t>
      </w:r>
      <w:r w:rsidRPr="00B35811">
        <w:t xml:space="preserve"> === </w:t>
      </w:r>
      <w:r w:rsidRPr="00B35811">
        <w:rPr>
          <w:color w:val="09885A"/>
        </w:rPr>
        <w:t>0</w:t>
      </w:r>
      <w:r w:rsidRPr="00B35811">
        <w:t>)</w:t>
      </w:r>
    </w:p>
    <w:p w14:paraId="47F60CF3" w14:textId="77777777" w:rsidR="005721A1" w:rsidRDefault="005721A1" w:rsidP="005721A1">
      <w:r>
        <w:t xml:space="preserve">  a1 </w:t>
      </w:r>
      <w:r>
        <w:rPr>
          <w:rFonts w:hint="eastAsia"/>
        </w:rPr>
        <w:t xml:space="preserve">배열의 원소 각각에 대해서, </w:t>
      </w:r>
      <w:r w:rsidRPr="00B35811">
        <w:t xml:space="preserve">(e) </w:t>
      </w:r>
      <w:r w:rsidRPr="00B35811">
        <w:rPr>
          <w:color w:val="0000FF"/>
        </w:rPr>
        <w:t>=&gt;</w:t>
      </w:r>
      <w:r w:rsidRPr="00B35811">
        <w:t xml:space="preserve"> e % </w:t>
      </w:r>
      <w:r w:rsidRPr="00B35811">
        <w:rPr>
          <w:color w:val="09885A"/>
        </w:rPr>
        <w:t>2</w:t>
      </w:r>
      <w:r w:rsidRPr="00B35811">
        <w:t xml:space="preserve"> === </w:t>
      </w:r>
      <w:r w:rsidRPr="00B35811">
        <w:rPr>
          <w:color w:val="09885A"/>
        </w:rPr>
        <w:t>0</w:t>
      </w:r>
      <w:r>
        <w:t xml:space="preserve"> </w:t>
      </w:r>
      <w:r>
        <w:rPr>
          <w:rFonts w:hint="eastAsia"/>
        </w:rPr>
        <w:t>콜백함수를 호출한다.</w:t>
      </w:r>
    </w:p>
    <w:p w14:paraId="455BABBB" w14:textId="77777777" w:rsidR="005721A1" w:rsidRDefault="005721A1" w:rsidP="005721A1">
      <w:r>
        <w:t xml:space="preserve">  </w:t>
      </w:r>
      <w:r>
        <w:rPr>
          <w:rFonts w:hint="eastAsia"/>
        </w:rPr>
        <w:t xml:space="preserve">이 콜백함수가 </w:t>
      </w:r>
      <w:r>
        <w:t>true</w:t>
      </w:r>
      <w:r>
        <w:rPr>
          <w:rFonts w:hint="eastAsia"/>
        </w:rPr>
        <w:t>를 리턴하는 항목만 순서대로 모아서 리턴한다.</w:t>
      </w:r>
    </w:p>
    <w:p w14:paraId="68D7FC86" w14:textId="77777777" w:rsidR="005721A1" w:rsidRDefault="005721A1" w:rsidP="005721A1">
      <w:r>
        <w:t xml:space="preserve">  </w:t>
      </w:r>
      <w:r>
        <w:rPr>
          <w:rFonts w:hint="eastAsia"/>
        </w:rPr>
        <w:t>즉 리턴되는 배열은 [2, 4, 6, 7, 10] 이다.</w:t>
      </w:r>
    </w:p>
    <w:p w14:paraId="40FF877B" w14:textId="77777777" w:rsidR="005721A1" w:rsidRDefault="005721A1" w:rsidP="005721A1"/>
    <w:p w14:paraId="25FD5B9E" w14:textId="77777777" w:rsidR="005721A1" w:rsidRDefault="005721A1" w:rsidP="005721A1"/>
    <w:p w14:paraId="03B07F63" w14:textId="77777777" w:rsidR="005721A1" w:rsidRDefault="005721A1" w:rsidP="005721A1">
      <w:pPr>
        <w:pStyle w:val="Heading3"/>
      </w:pPr>
      <w:r>
        <w:rPr>
          <w:rFonts w:hint="eastAsia"/>
        </w:rPr>
        <w:t>java</w:t>
      </w:r>
      <w:r>
        <w:t>8 stream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21A1" w14:paraId="3658F5E7" w14:textId="77777777" w:rsidTr="00D82DEF">
        <w:tc>
          <w:tcPr>
            <w:tcW w:w="10456" w:type="dxa"/>
          </w:tcPr>
          <w:p w14:paraId="2513BB47" w14:textId="77777777" w:rsidR="005721A1" w:rsidRDefault="005721A1" w:rsidP="00D82DEF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net.skhu.stream1;</w:t>
            </w:r>
          </w:p>
          <w:p w14:paraId="0104631F" w14:textId="77777777" w:rsidR="005721A1" w:rsidRDefault="005721A1" w:rsidP="00D82DEF">
            <w:pPr>
              <w:pStyle w:val="a0"/>
            </w:pPr>
          </w:p>
          <w:p w14:paraId="205B44F3" w14:textId="77777777" w:rsidR="005721A1" w:rsidRDefault="005721A1" w:rsidP="00D82DEF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java.util.Arrays;</w:t>
            </w:r>
          </w:p>
          <w:p w14:paraId="6870E9F4" w14:textId="77777777" w:rsidR="005721A1" w:rsidRDefault="005721A1" w:rsidP="00D82DEF">
            <w:pPr>
              <w:pStyle w:val="a0"/>
            </w:pPr>
          </w:p>
          <w:p w14:paraId="4ECC2C84" w14:textId="77777777" w:rsidR="005721A1" w:rsidRDefault="005721A1" w:rsidP="00D82DEF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Example2 {</w:t>
            </w:r>
          </w:p>
          <w:p w14:paraId="09D49148" w14:textId="77777777" w:rsidR="005721A1" w:rsidRDefault="005721A1" w:rsidP="00D82DEF">
            <w:pPr>
              <w:pStyle w:val="a0"/>
            </w:pPr>
          </w:p>
          <w:p w14:paraId="3AD63C04" w14:textId="77777777" w:rsidR="005721A1" w:rsidRDefault="005721A1" w:rsidP="00D82DEF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14:paraId="47C93C85" w14:textId="77777777" w:rsidR="005721A1" w:rsidRDefault="005721A1" w:rsidP="00D82DEF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int</w:t>
            </w:r>
            <w:r>
              <w:t xml:space="preserve">[] </w:t>
            </w:r>
            <w:r>
              <w:rPr>
                <w:color w:val="6A3E3E"/>
              </w:rPr>
              <w:t>a1</w:t>
            </w:r>
            <w:r>
              <w:t xml:space="preserve"> = {1, 2, 3, 4, 5, 6, 7, 8, 9, 10};</w:t>
            </w:r>
          </w:p>
          <w:p w14:paraId="0E2396B5" w14:textId="77777777" w:rsidR="005721A1" w:rsidRDefault="005721A1" w:rsidP="00D82DEF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int</w:t>
            </w:r>
            <w:r>
              <w:t xml:space="preserve">[] </w:t>
            </w:r>
            <w:r>
              <w:rPr>
                <w:color w:val="6A3E3E"/>
              </w:rPr>
              <w:t>a2</w:t>
            </w:r>
            <w:r>
              <w:t xml:space="preserve"> = Arrays.stream(</w:t>
            </w:r>
            <w:r>
              <w:rPr>
                <w:color w:val="6A3E3E"/>
              </w:rPr>
              <w:t>a1</w:t>
            </w:r>
            <w:r>
              <w:t>).filter(</w:t>
            </w:r>
            <w:r>
              <w:rPr>
                <w:color w:val="6A3E3E"/>
              </w:rPr>
              <w:t>value</w:t>
            </w:r>
            <w:r>
              <w:t xml:space="preserve"> -&gt; </w:t>
            </w:r>
            <w:r>
              <w:rPr>
                <w:color w:val="6A3E3E"/>
              </w:rPr>
              <w:t>value</w:t>
            </w:r>
            <w:r>
              <w:t xml:space="preserve"> % 2 == 0).toArray();</w:t>
            </w:r>
          </w:p>
          <w:p w14:paraId="06594FCF" w14:textId="77777777" w:rsidR="005721A1" w:rsidRDefault="005721A1" w:rsidP="00D82DEF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>.println(Arrays.toString(</w:t>
            </w:r>
            <w:r>
              <w:rPr>
                <w:color w:val="6A3E3E"/>
              </w:rPr>
              <w:t>a2</w:t>
            </w:r>
            <w:r>
              <w:t>));</w:t>
            </w:r>
          </w:p>
          <w:p w14:paraId="2B577890" w14:textId="77777777" w:rsidR="005721A1" w:rsidRDefault="005721A1" w:rsidP="00D82DEF">
            <w:pPr>
              <w:pStyle w:val="a0"/>
            </w:pPr>
            <w:r>
              <w:t xml:space="preserve">    }</w:t>
            </w:r>
          </w:p>
          <w:p w14:paraId="55B90746" w14:textId="77777777" w:rsidR="005721A1" w:rsidRPr="00E72AFA" w:rsidRDefault="005721A1" w:rsidP="00D82DEF">
            <w:pPr>
              <w:pStyle w:val="a0"/>
            </w:pPr>
            <w:r>
              <w:t>}</w:t>
            </w:r>
          </w:p>
        </w:tc>
      </w:tr>
    </w:tbl>
    <w:p w14:paraId="0DDE60DC" w14:textId="77777777" w:rsidR="005721A1" w:rsidRPr="00E72AFA" w:rsidRDefault="005721A1" w:rsidP="005721A1"/>
    <w:p w14:paraId="27368568" w14:textId="77777777" w:rsidR="005721A1" w:rsidRDefault="005721A1" w:rsidP="005721A1"/>
    <w:p w14:paraId="71A8A412" w14:textId="77777777" w:rsidR="005721A1" w:rsidRDefault="005721A1" w:rsidP="005721A1"/>
    <w:p w14:paraId="6DAB36B4" w14:textId="77777777" w:rsidR="005721A1" w:rsidRDefault="005721A1" w:rsidP="005721A1"/>
    <w:p w14:paraId="5C5E9472" w14:textId="77777777" w:rsidR="005721A1" w:rsidRDefault="005721A1" w:rsidP="005721A1"/>
    <w:p w14:paraId="3371B966" w14:textId="77777777" w:rsidR="005721A1" w:rsidRDefault="005721A1" w:rsidP="005721A1"/>
    <w:p w14:paraId="2CE24BAF" w14:textId="77777777" w:rsidR="005721A1" w:rsidRPr="0052519B" w:rsidRDefault="005721A1" w:rsidP="005721A1"/>
    <w:p w14:paraId="007E32F3" w14:textId="77777777" w:rsidR="005721A1" w:rsidRDefault="005721A1" w:rsidP="005721A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4753480" w14:textId="77777777" w:rsidR="005721A1" w:rsidRDefault="005721A1" w:rsidP="005721A1">
      <w:pPr>
        <w:pStyle w:val="Heading2"/>
      </w:pPr>
      <w:bookmarkStart w:id="26" w:name="_Toc504515685"/>
      <w:bookmarkStart w:id="27" w:name="_Toc504580160"/>
      <w:bookmarkStart w:id="28" w:name="_Toc37371837"/>
      <w:r>
        <w:rPr>
          <w:rFonts w:hint="eastAsia"/>
        </w:rPr>
        <w:lastRenderedPageBreak/>
        <w:t>reduce</w:t>
      </w:r>
      <w:r>
        <w:t xml:space="preserve"> - </w:t>
      </w:r>
      <w:r>
        <w:rPr>
          <w:rFonts w:hint="eastAsia"/>
        </w:rPr>
        <w:t>합계 계산</w:t>
      </w:r>
      <w:bookmarkEnd w:id="26"/>
      <w:bookmarkEnd w:id="27"/>
      <w:bookmarkEnd w:id="28"/>
    </w:p>
    <w:p w14:paraId="1F6BCA06" w14:textId="77777777" w:rsidR="005721A1" w:rsidRDefault="005721A1" w:rsidP="005721A1"/>
    <w:p w14:paraId="05321E02" w14:textId="1D7D0737" w:rsidR="005721A1" w:rsidRDefault="004B42A9" w:rsidP="005721A1">
      <w:pPr>
        <w:pStyle w:val="Heading3"/>
      </w:pPr>
      <w:r>
        <w:t>reduce1</w:t>
      </w:r>
      <w:r w:rsidR="005721A1">
        <w:rPr>
          <w:rFonts w:hint="eastAsia"/>
        </w:rPr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21A1" w14:paraId="4A362012" w14:textId="77777777" w:rsidTr="00D82DEF">
        <w:tc>
          <w:tcPr>
            <w:tcW w:w="10456" w:type="dxa"/>
          </w:tcPr>
          <w:p w14:paraId="3F63297D" w14:textId="77777777" w:rsidR="00050A1B" w:rsidRPr="00050A1B" w:rsidRDefault="00050A1B" w:rsidP="00050A1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0A1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050A1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50A1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callback</w:t>
            </w:r>
            <w:r w:rsidRPr="00050A1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50A1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50A1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50A1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050A1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 </w:t>
            </w:r>
          </w:p>
          <w:p w14:paraId="5A3B79F3" w14:textId="77777777" w:rsidR="00050A1B" w:rsidRPr="00050A1B" w:rsidRDefault="00050A1B" w:rsidP="00050A1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0A1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050A1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050A1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50A1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050A1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50A1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50A1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050A1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", "</w:t>
            </w:r>
            <w:r w:rsidRPr="00050A1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050A1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050A1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 </w:t>
            </w:r>
          </w:p>
          <w:p w14:paraId="36C23B71" w14:textId="77777777" w:rsidR="00050A1B" w:rsidRPr="00050A1B" w:rsidRDefault="00050A1B" w:rsidP="00050A1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0A1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050A1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050A1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50A1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050A1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050A1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050A1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</w:p>
          <w:p w14:paraId="546F218F" w14:textId="77777777" w:rsidR="00050A1B" w:rsidRPr="00050A1B" w:rsidRDefault="00050A1B" w:rsidP="00050A1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0A1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46675E0A" w14:textId="77777777" w:rsidR="00050A1B" w:rsidRPr="00050A1B" w:rsidRDefault="00050A1B" w:rsidP="00050A1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68F7F7A" w14:textId="77777777" w:rsidR="00050A1B" w:rsidRPr="00050A1B" w:rsidRDefault="00050A1B" w:rsidP="00050A1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0A1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50A1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50A1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050A1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050A1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050A1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50A1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</w:t>
            </w:r>
            <w:r w:rsidRPr="00050A1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50A1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</w:t>
            </w:r>
            <w:r w:rsidRPr="00050A1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50A1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</w:t>
            </w:r>
            <w:r w:rsidRPr="00050A1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50A1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050A1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4A1A16A1" w14:textId="77777777" w:rsidR="00050A1B" w:rsidRPr="00050A1B" w:rsidRDefault="00050A1B" w:rsidP="00050A1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0A1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50A1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50A1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sum</w:t>
            </w:r>
            <w:r w:rsidRPr="00050A1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050A1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050A1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50A1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reduce</w:t>
            </w:r>
            <w:r w:rsidRPr="00050A1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50A1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callback</w:t>
            </w:r>
            <w:r w:rsidRPr="00050A1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5E2F7E0" w14:textId="77777777" w:rsidR="00050A1B" w:rsidRPr="00050A1B" w:rsidRDefault="00050A1B" w:rsidP="00050A1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0A1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050A1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50A1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050A1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50A1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sum</w:t>
            </w:r>
            <w:r w:rsidRPr="00050A1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FB552CB" w14:textId="77777777" w:rsidR="005721A1" w:rsidRPr="0091702E" w:rsidRDefault="005721A1" w:rsidP="00D82DEF">
            <w:pPr>
              <w:pStyle w:val="a0"/>
            </w:pPr>
          </w:p>
        </w:tc>
      </w:tr>
    </w:tbl>
    <w:p w14:paraId="197922B7" w14:textId="77777777" w:rsidR="005721A1" w:rsidRDefault="005721A1" w:rsidP="005721A1">
      <w:r>
        <w:rPr>
          <w:rFonts w:hint="eastAsia"/>
        </w:rPr>
        <w:t>배열의 합계를 계산한다.</w:t>
      </w:r>
    </w:p>
    <w:p w14:paraId="57358798" w14:textId="3ED5DE0C" w:rsidR="005721A1" w:rsidRDefault="005721A1" w:rsidP="005721A1"/>
    <w:p w14:paraId="2DB4386B" w14:textId="23592CC9" w:rsidR="00875F32" w:rsidRDefault="00875F32" w:rsidP="005721A1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5F32" w14:paraId="38EA5EF5" w14:textId="77777777" w:rsidTr="00875F32">
        <w:tc>
          <w:tcPr>
            <w:tcW w:w="10456" w:type="dxa"/>
          </w:tcPr>
          <w:p w14:paraId="541424B5" w14:textId="77777777" w:rsidR="00875F32" w:rsidRDefault="00875F32" w:rsidP="00875F32">
            <w:r>
              <w:t>10, 20</w:t>
            </w:r>
          </w:p>
          <w:p w14:paraId="23D121C0" w14:textId="77777777" w:rsidR="00875F32" w:rsidRDefault="00875F32" w:rsidP="00875F32">
            <w:r>
              <w:t>30, 30</w:t>
            </w:r>
          </w:p>
          <w:p w14:paraId="29088F1B" w14:textId="77777777" w:rsidR="00875F32" w:rsidRDefault="00875F32" w:rsidP="00875F32">
            <w:r>
              <w:t>60, 40</w:t>
            </w:r>
          </w:p>
          <w:p w14:paraId="4866B5CE" w14:textId="77777777" w:rsidR="00875F32" w:rsidRDefault="00875F32" w:rsidP="00875F32">
            <w:r>
              <w:t>100, 50</w:t>
            </w:r>
          </w:p>
          <w:p w14:paraId="060996C9" w14:textId="2759861D" w:rsidR="00875F32" w:rsidRDefault="00875F32" w:rsidP="00875F32">
            <w:r>
              <w:t>150</w:t>
            </w:r>
          </w:p>
        </w:tc>
      </w:tr>
    </w:tbl>
    <w:p w14:paraId="2F17DB62" w14:textId="77777777" w:rsidR="00875F32" w:rsidRDefault="00875F32" w:rsidP="005721A1"/>
    <w:p w14:paraId="3B9FA624" w14:textId="77777777" w:rsidR="005721A1" w:rsidRDefault="005721A1" w:rsidP="005721A1">
      <w:pPr>
        <w:pStyle w:val="Heading3"/>
      </w:pPr>
      <w:r>
        <w:rPr>
          <w:rFonts w:hint="eastAsia"/>
        </w:rPr>
        <w:t>reduce</w:t>
      </w:r>
    </w:p>
    <w:p w14:paraId="76B57756" w14:textId="77777777" w:rsidR="005721A1" w:rsidRDefault="005721A1" w:rsidP="005721A1">
      <w:r w:rsidRPr="0091702E">
        <w:t>a1.reduce(callback)</w:t>
      </w:r>
    </w:p>
    <w:p w14:paraId="2AB00A4A" w14:textId="77777777" w:rsidR="005721A1" w:rsidRDefault="005721A1" w:rsidP="005721A1"/>
    <w:p w14:paraId="3E879006" w14:textId="77777777" w:rsidR="005721A1" w:rsidRDefault="005721A1" w:rsidP="005721A1">
      <w:r>
        <w:rPr>
          <w:rFonts w:hint="eastAsia"/>
        </w:rPr>
        <w:t>a1</w:t>
      </w:r>
      <w:r>
        <w:t xml:space="preserve"> </w:t>
      </w:r>
      <w:r>
        <w:rPr>
          <w:rFonts w:hint="eastAsia"/>
        </w:rPr>
        <w:t xml:space="preserve">배열의 원소 각각에 대해서 </w:t>
      </w:r>
      <w:r>
        <w:t xml:space="preserve">callback </w:t>
      </w:r>
      <w:r>
        <w:rPr>
          <w:rFonts w:hint="eastAsia"/>
        </w:rPr>
        <w:t>콜백함수를 호출한다.</w:t>
      </w:r>
    </w:p>
    <w:p w14:paraId="71AD1988" w14:textId="77777777" w:rsidR="005721A1" w:rsidRDefault="005721A1" w:rsidP="005721A1">
      <w:r>
        <w:rPr>
          <w:rFonts w:hint="eastAsia"/>
        </w:rPr>
        <w:t>호출 순서는 다음과 같다.</w:t>
      </w:r>
    </w:p>
    <w:p w14:paraId="18B97111" w14:textId="77777777" w:rsidR="005721A1" w:rsidRDefault="005721A1" w:rsidP="005721A1"/>
    <w:p w14:paraId="1D3359FE" w14:textId="77777777" w:rsidR="005721A1" w:rsidRDefault="005721A1" w:rsidP="005721A1">
      <w:r>
        <w:t>1</w:t>
      </w:r>
      <w:r>
        <w:rPr>
          <w:rFonts w:hint="eastAsia"/>
        </w:rPr>
        <w:t xml:space="preserve">회 호출 </w:t>
      </w:r>
      <w:r>
        <w:t xml:space="preserve">callback(10, 20)   </w:t>
      </w:r>
    </w:p>
    <w:p w14:paraId="56101D52" w14:textId="77777777" w:rsidR="005721A1" w:rsidRDefault="005721A1" w:rsidP="005721A1">
      <w:r>
        <w:t xml:space="preserve">     </w:t>
      </w:r>
      <w:r>
        <w:rPr>
          <w:rFonts w:hint="eastAsia"/>
        </w:rPr>
        <w:t>배열의 첫째, 둘째 원소를 파라미터로 콜백 함수가 호출된다.</w:t>
      </w:r>
    </w:p>
    <w:p w14:paraId="4341A788" w14:textId="77777777" w:rsidR="005721A1" w:rsidRDefault="005721A1" w:rsidP="005721A1">
      <w:r>
        <w:t xml:space="preserve">     </w:t>
      </w:r>
      <w:r>
        <w:rPr>
          <w:rFonts w:hint="eastAsia"/>
        </w:rPr>
        <w:t>리턴 값은 30 이다.</w:t>
      </w:r>
    </w:p>
    <w:p w14:paraId="48C4F6F4" w14:textId="77777777" w:rsidR="005721A1" w:rsidRDefault="005721A1" w:rsidP="005721A1"/>
    <w:p w14:paraId="4742D3B8" w14:textId="77777777" w:rsidR="005721A1" w:rsidRDefault="005721A1" w:rsidP="005721A1">
      <w:r>
        <w:t>2</w:t>
      </w:r>
      <w:r>
        <w:rPr>
          <w:rFonts w:hint="eastAsia"/>
        </w:rPr>
        <w:t xml:space="preserve">회 호출 </w:t>
      </w:r>
      <w:r>
        <w:t>callback(30, 30)</w:t>
      </w:r>
    </w:p>
    <w:p w14:paraId="69C114F4" w14:textId="77777777" w:rsidR="005721A1" w:rsidRDefault="005721A1" w:rsidP="005721A1">
      <w:r>
        <w:t xml:space="preserve">     </w:t>
      </w:r>
      <w:r>
        <w:rPr>
          <w:rFonts w:hint="eastAsia"/>
        </w:rPr>
        <w:t>이전 호출의 리턴 값과, 배열의 셋째 원소를 파라미터로 콜백 함수가 호출된다.</w:t>
      </w:r>
    </w:p>
    <w:p w14:paraId="2F4DD00D" w14:textId="77777777" w:rsidR="005721A1" w:rsidRDefault="005721A1" w:rsidP="005721A1">
      <w:r>
        <w:t xml:space="preserve">     </w:t>
      </w:r>
      <w:r>
        <w:rPr>
          <w:rFonts w:hint="eastAsia"/>
        </w:rPr>
        <w:t>리턴 값은 60 이다.</w:t>
      </w:r>
    </w:p>
    <w:p w14:paraId="57333C6B" w14:textId="77777777" w:rsidR="005721A1" w:rsidRDefault="005721A1" w:rsidP="005721A1"/>
    <w:p w14:paraId="63A1A977" w14:textId="77777777" w:rsidR="005721A1" w:rsidRDefault="005721A1" w:rsidP="005721A1">
      <w:r>
        <w:t>3</w:t>
      </w:r>
      <w:r>
        <w:rPr>
          <w:rFonts w:hint="eastAsia"/>
        </w:rPr>
        <w:t xml:space="preserve">회 호출 </w:t>
      </w:r>
      <w:r>
        <w:t>callback(60, 40)</w:t>
      </w:r>
    </w:p>
    <w:p w14:paraId="4BEF16D7" w14:textId="77777777" w:rsidR="005721A1" w:rsidRDefault="005721A1" w:rsidP="005721A1">
      <w:r>
        <w:t xml:space="preserve">     </w:t>
      </w:r>
      <w:r>
        <w:rPr>
          <w:rFonts w:hint="eastAsia"/>
        </w:rPr>
        <w:t>이전 호출의 리턴 값과, 배열의 네째 원소를 파라미터로 콜백 함수가 호출된다.</w:t>
      </w:r>
    </w:p>
    <w:p w14:paraId="2E4C236D" w14:textId="77777777" w:rsidR="005721A1" w:rsidRDefault="005721A1" w:rsidP="005721A1">
      <w:r>
        <w:t xml:space="preserve">     </w:t>
      </w:r>
      <w:r>
        <w:rPr>
          <w:rFonts w:hint="eastAsia"/>
        </w:rPr>
        <w:t xml:space="preserve">리턴 값은 </w:t>
      </w:r>
      <w:r>
        <w:t>10</w:t>
      </w:r>
      <w:r>
        <w:rPr>
          <w:rFonts w:hint="eastAsia"/>
        </w:rPr>
        <w:t>0 이다.</w:t>
      </w:r>
    </w:p>
    <w:p w14:paraId="39F7E6F6" w14:textId="77777777" w:rsidR="005721A1" w:rsidRDefault="005721A1" w:rsidP="005721A1"/>
    <w:p w14:paraId="76644773" w14:textId="77777777" w:rsidR="005721A1" w:rsidRDefault="005721A1" w:rsidP="005721A1">
      <w:r>
        <w:t>4</w:t>
      </w:r>
      <w:r>
        <w:rPr>
          <w:rFonts w:hint="eastAsia"/>
        </w:rPr>
        <w:t xml:space="preserve">회 호출 </w:t>
      </w:r>
      <w:r>
        <w:t>callback(100, 50)</w:t>
      </w:r>
    </w:p>
    <w:p w14:paraId="0016100D" w14:textId="77777777" w:rsidR="005721A1" w:rsidRDefault="005721A1" w:rsidP="005721A1">
      <w:r>
        <w:t xml:space="preserve">     </w:t>
      </w:r>
      <w:r>
        <w:rPr>
          <w:rFonts w:hint="eastAsia"/>
        </w:rPr>
        <w:t>이전 호출의 리턴 값과, 배열의 다섯째 원소를 파라미터로 콜백 함수가 호출된다.</w:t>
      </w:r>
    </w:p>
    <w:p w14:paraId="69726D34" w14:textId="77777777" w:rsidR="005721A1" w:rsidRDefault="005721A1" w:rsidP="005721A1">
      <w:r>
        <w:t xml:space="preserve">     </w:t>
      </w:r>
      <w:r>
        <w:rPr>
          <w:rFonts w:hint="eastAsia"/>
        </w:rPr>
        <w:t xml:space="preserve">리턴 값은 </w:t>
      </w:r>
      <w:r>
        <w:t>15</w:t>
      </w:r>
      <w:r>
        <w:rPr>
          <w:rFonts w:hint="eastAsia"/>
        </w:rPr>
        <w:t>0 이다.</w:t>
      </w:r>
    </w:p>
    <w:p w14:paraId="65D463B8" w14:textId="77777777" w:rsidR="005721A1" w:rsidRDefault="005721A1" w:rsidP="005721A1"/>
    <w:p w14:paraId="20026CAD" w14:textId="77777777" w:rsidR="005721A1" w:rsidRDefault="005721A1" w:rsidP="005721A1">
      <w:r>
        <w:rPr>
          <w:rFonts w:hint="eastAsia"/>
        </w:rPr>
        <w:t>reduce</w:t>
      </w:r>
      <w:r>
        <w:t xml:space="preserve"> </w:t>
      </w:r>
      <w:r>
        <w:rPr>
          <w:rFonts w:hint="eastAsia"/>
        </w:rPr>
        <w:t>함수의 최종 리턴 값은, 마지막 콜백 함수 호출의 리턴 값이다.</w:t>
      </w:r>
    </w:p>
    <w:p w14:paraId="180FF2BB" w14:textId="77777777" w:rsidR="005721A1" w:rsidRDefault="005721A1" w:rsidP="005721A1">
      <w:r>
        <w:rPr>
          <w:rFonts w:hint="eastAsia"/>
        </w:rPr>
        <w:t>즉 150 이 리턴된다.</w:t>
      </w:r>
    </w:p>
    <w:p w14:paraId="36DFA728" w14:textId="77777777" w:rsidR="005721A1" w:rsidRDefault="005721A1" w:rsidP="005721A1"/>
    <w:p w14:paraId="3D1C7E5A" w14:textId="5D94EC4D" w:rsidR="005721A1" w:rsidRDefault="005721A1" w:rsidP="005721A1">
      <w:pPr>
        <w:pStyle w:val="Heading3"/>
      </w:pPr>
      <w:r>
        <w:br w:type="page"/>
      </w:r>
      <w:r w:rsidR="005D5BBD">
        <w:lastRenderedPageBreak/>
        <w:t>reduce2</w:t>
      </w:r>
      <w:r>
        <w:rPr>
          <w:rFonts w:hint="eastAsia"/>
        </w:rPr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21A1" w14:paraId="1E3B4BF8" w14:textId="77777777" w:rsidTr="00D82DEF">
        <w:tc>
          <w:tcPr>
            <w:tcW w:w="10456" w:type="dxa"/>
          </w:tcPr>
          <w:p w14:paraId="7EDC418A" w14:textId="77777777" w:rsidR="00875272" w:rsidRPr="00875272" w:rsidRDefault="00875272" w:rsidP="0087527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2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752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752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8752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8752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8752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752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</w:t>
            </w:r>
            <w:r w:rsidRPr="008752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752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</w:t>
            </w:r>
            <w:r w:rsidRPr="008752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752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</w:t>
            </w:r>
            <w:r w:rsidRPr="008752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7527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50</w:t>
            </w:r>
            <w:r w:rsidRPr="008752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62CB342E" w14:textId="77777777" w:rsidR="00875272" w:rsidRPr="00875272" w:rsidRDefault="00875272" w:rsidP="0087527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2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752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752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sum</w:t>
            </w:r>
            <w:r w:rsidRPr="008752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752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8752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7527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reduce</w:t>
            </w:r>
            <w:r w:rsidRPr="008752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((</w:t>
            </w:r>
            <w:r w:rsidRPr="008752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752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752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8752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87527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8752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752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752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8752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8752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89DBC07" w14:textId="77777777" w:rsidR="00875272" w:rsidRPr="00875272" w:rsidRDefault="00875272" w:rsidP="0087527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52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8752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7527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8752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527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sum</w:t>
            </w:r>
            <w:r w:rsidRPr="0087527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E34E4D4" w14:textId="77777777" w:rsidR="005721A1" w:rsidRPr="00E64440" w:rsidRDefault="005721A1" w:rsidP="00D82DEF">
            <w:pPr>
              <w:pStyle w:val="a0"/>
            </w:pPr>
          </w:p>
        </w:tc>
      </w:tr>
    </w:tbl>
    <w:p w14:paraId="63DE3059" w14:textId="77777777" w:rsidR="005721A1" w:rsidRDefault="005721A1" w:rsidP="005721A1">
      <w:r>
        <w:rPr>
          <w:rFonts w:hint="eastAsia"/>
        </w:rPr>
        <w:t>배열의 합계를 계산한다.</w:t>
      </w:r>
    </w:p>
    <w:p w14:paraId="5DF1BC91" w14:textId="2E822837" w:rsidR="005721A1" w:rsidRDefault="005721A1" w:rsidP="005721A1"/>
    <w:p w14:paraId="524D9268" w14:textId="42A02779" w:rsidR="00875272" w:rsidRDefault="00875272" w:rsidP="005721A1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5272" w14:paraId="234B1175" w14:textId="77777777" w:rsidTr="00875272">
        <w:tc>
          <w:tcPr>
            <w:tcW w:w="10456" w:type="dxa"/>
          </w:tcPr>
          <w:p w14:paraId="21CF2855" w14:textId="6089214D" w:rsidR="00875272" w:rsidRDefault="00875272" w:rsidP="005721A1">
            <w:r>
              <w:rPr>
                <w:rFonts w:hint="eastAsia"/>
              </w:rPr>
              <w:t>1</w:t>
            </w:r>
            <w:r>
              <w:t>50</w:t>
            </w:r>
          </w:p>
        </w:tc>
      </w:tr>
    </w:tbl>
    <w:p w14:paraId="15172E24" w14:textId="77777777" w:rsidR="00875272" w:rsidRDefault="00875272" w:rsidP="005721A1"/>
    <w:p w14:paraId="1DDBF8A5" w14:textId="77777777" w:rsidR="005721A1" w:rsidRDefault="005721A1" w:rsidP="005721A1">
      <w:pPr>
        <w:pStyle w:val="Heading3"/>
      </w:pPr>
      <w:r>
        <w:rPr>
          <w:rFonts w:hint="eastAsia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21A1" w14:paraId="5CED5AC9" w14:textId="77777777" w:rsidTr="00D82DEF">
        <w:tc>
          <w:tcPr>
            <w:tcW w:w="10456" w:type="dxa"/>
          </w:tcPr>
          <w:p w14:paraId="1ADE8FFC" w14:textId="77777777" w:rsidR="005721A1" w:rsidRDefault="005721A1" w:rsidP="00D82DEF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net.skhu.stream1;</w:t>
            </w:r>
          </w:p>
          <w:p w14:paraId="6746794E" w14:textId="77777777" w:rsidR="005721A1" w:rsidRDefault="005721A1" w:rsidP="00D82DEF">
            <w:pPr>
              <w:pStyle w:val="a0"/>
            </w:pPr>
          </w:p>
          <w:p w14:paraId="15A89F79" w14:textId="77777777" w:rsidR="005721A1" w:rsidRDefault="005721A1" w:rsidP="00D82DEF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java.util.Arrays;</w:t>
            </w:r>
          </w:p>
          <w:p w14:paraId="00FA9B49" w14:textId="77777777" w:rsidR="005721A1" w:rsidRDefault="005721A1" w:rsidP="00D82DEF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java.util.OptionalInt;</w:t>
            </w:r>
          </w:p>
          <w:p w14:paraId="2923E715" w14:textId="77777777" w:rsidR="005721A1" w:rsidRDefault="005721A1" w:rsidP="00D82DEF">
            <w:pPr>
              <w:pStyle w:val="a0"/>
            </w:pPr>
          </w:p>
          <w:p w14:paraId="6164E6DF" w14:textId="77777777" w:rsidR="005721A1" w:rsidRDefault="005721A1" w:rsidP="00D82DEF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Example2 {</w:t>
            </w:r>
          </w:p>
          <w:p w14:paraId="76F9E0F9" w14:textId="77777777" w:rsidR="005721A1" w:rsidRDefault="005721A1" w:rsidP="00D82DEF">
            <w:pPr>
              <w:pStyle w:val="a0"/>
            </w:pPr>
          </w:p>
          <w:p w14:paraId="6B389E73" w14:textId="77777777" w:rsidR="005721A1" w:rsidRDefault="005721A1" w:rsidP="00D82DEF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14:paraId="7623947D" w14:textId="77777777" w:rsidR="005721A1" w:rsidRDefault="005721A1" w:rsidP="00D82DEF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int</w:t>
            </w:r>
            <w:r>
              <w:t xml:space="preserve">[] </w:t>
            </w:r>
            <w:r>
              <w:rPr>
                <w:color w:val="6A3E3E"/>
              </w:rPr>
              <w:t>a1</w:t>
            </w:r>
            <w:r>
              <w:t xml:space="preserve"> = {10, 20, 30, 40, 50};</w:t>
            </w:r>
          </w:p>
          <w:p w14:paraId="4E048335" w14:textId="77777777" w:rsidR="005721A1" w:rsidRDefault="005721A1" w:rsidP="00D82DEF">
            <w:pPr>
              <w:pStyle w:val="a0"/>
            </w:pPr>
            <w:r>
              <w:t xml:space="preserve">        OptionalInt </w:t>
            </w:r>
            <w:r>
              <w:rPr>
                <w:color w:val="6A3E3E"/>
              </w:rPr>
              <w:t>sum</w:t>
            </w:r>
            <w:r>
              <w:t xml:space="preserve"> = Arrays.stream(</w:t>
            </w:r>
            <w:r>
              <w:rPr>
                <w:color w:val="6A3E3E"/>
              </w:rPr>
              <w:t>a1</w:t>
            </w:r>
            <w:r>
              <w:t>).reduce((</w:t>
            </w:r>
            <w:r>
              <w:rPr>
                <w:color w:val="6A3E3E"/>
              </w:rPr>
              <w:t>a</w:t>
            </w:r>
            <w:r>
              <w:t xml:space="preserve">, </w:t>
            </w:r>
            <w:r>
              <w:rPr>
                <w:color w:val="6A3E3E"/>
              </w:rPr>
              <w:t>b</w:t>
            </w:r>
            <w:r>
              <w:t xml:space="preserve">) -&gt; </w:t>
            </w:r>
            <w:r>
              <w:rPr>
                <w:color w:val="6A3E3E"/>
              </w:rPr>
              <w:t>a</w:t>
            </w:r>
            <w:r>
              <w:t xml:space="preserve"> + </w:t>
            </w:r>
            <w:r>
              <w:rPr>
                <w:color w:val="6A3E3E"/>
              </w:rPr>
              <w:t>b</w:t>
            </w:r>
            <w:r>
              <w:t>);</w:t>
            </w:r>
          </w:p>
          <w:p w14:paraId="1E2A7594" w14:textId="77777777" w:rsidR="005721A1" w:rsidRDefault="005721A1" w:rsidP="00D82DEF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>.println(</w:t>
            </w:r>
            <w:r>
              <w:rPr>
                <w:color w:val="6A3E3E"/>
              </w:rPr>
              <w:t>sum</w:t>
            </w:r>
            <w:r>
              <w:t>.getAsInt());</w:t>
            </w:r>
          </w:p>
          <w:p w14:paraId="5DED62C4" w14:textId="77777777" w:rsidR="005721A1" w:rsidRDefault="005721A1" w:rsidP="00D82DEF">
            <w:pPr>
              <w:pStyle w:val="a0"/>
            </w:pPr>
            <w:r>
              <w:t xml:space="preserve">    }</w:t>
            </w:r>
          </w:p>
          <w:p w14:paraId="76F2D549" w14:textId="77777777" w:rsidR="005721A1" w:rsidRPr="00506357" w:rsidRDefault="005721A1" w:rsidP="00D82DEF">
            <w:pPr>
              <w:pStyle w:val="a0"/>
            </w:pPr>
            <w:r>
              <w:t>}</w:t>
            </w:r>
          </w:p>
        </w:tc>
      </w:tr>
    </w:tbl>
    <w:p w14:paraId="18C0C83C" w14:textId="77777777" w:rsidR="005721A1" w:rsidRPr="00506357" w:rsidRDefault="005721A1" w:rsidP="005721A1"/>
    <w:p w14:paraId="36CE58E6" w14:textId="77777777" w:rsidR="005721A1" w:rsidRDefault="005721A1" w:rsidP="005721A1"/>
    <w:p w14:paraId="253544C0" w14:textId="77777777" w:rsidR="005721A1" w:rsidRDefault="005721A1" w:rsidP="005721A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79B4163" w14:textId="77777777" w:rsidR="005721A1" w:rsidRDefault="005721A1" w:rsidP="005721A1">
      <w:pPr>
        <w:pStyle w:val="Heading2"/>
      </w:pPr>
      <w:bookmarkStart w:id="29" w:name="_Toc504515686"/>
      <w:bookmarkStart w:id="30" w:name="_Toc504580161"/>
      <w:bookmarkStart w:id="31" w:name="_Toc37371838"/>
      <w:r>
        <w:rPr>
          <w:rFonts w:hint="eastAsia"/>
        </w:rPr>
        <w:lastRenderedPageBreak/>
        <w:t>reduce - 최대값 계산</w:t>
      </w:r>
      <w:bookmarkEnd w:id="29"/>
      <w:bookmarkEnd w:id="30"/>
      <w:bookmarkEnd w:id="31"/>
    </w:p>
    <w:p w14:paraId="6A2818F4" w14:textId="7687BF95" w:rsidR="005721A1" w:rsidRDefault="009C5B5B" w:rsidP="005721A1">
      <w:pPr>
        <w:pStyle w:val="Heading3"/>
      </w:pPr>
      <w:r>
        <w:t>reduce3</w:t>
      </w:r>
      <w:r w:rsidR="005721A1">
        <w:rPr>
          <w:rFonts w:hint="eastAsia"/>
        </w:rPr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21A1" w14:paraId="3E4B04DB" w14:textId="77777777" w:rsidTr="00D82DEF">
        <w:tc>
          <w:tcPr>
            <w:tcW w:w="10456" w:type="dxa"/>
          </w:tcPr>
          <w:p w14:paraId="28C26A90" w14:textId="77777777" w:rsidR="009C5B5B" w:rsidRPr="009C5B5B" w:rsidRDefault="009C5B5B" w:rsidP="009C5B5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5B5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C5B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5B5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9C5B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9C5B5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9C5B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C5B5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9C5B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C5B5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</w:t>
            </w:r>
            <w:r w:rsidRPr="009C5B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C5B5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9C5B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C5B5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</w:t>
            </w:r>
            <w:r w:rsidRPr="009C5B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C5B5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9C5B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C5B5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9C5B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C5B5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9C5B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457ED22E" w14:textId="77777777" w:rsidR="009C5B5B" w:rsidRPr="009C5B5B" w:rsidRDefault="009C5B5B" w:rsidP="009C5B5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5B5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C5B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5B5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max</w:t>
            </w:r>
            <w:r w:rsidRPr="009C5B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C5B5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9C5B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5B5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reduce</w:t>
            </w:r>
            <w:r w:rsidRPr="009C5B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((</w:t>
            </w:r>
            <w:r w:rsidRPr="009C5B5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C5B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C5B5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9C5B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9C5B5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9C5B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C5B5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C5B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9C5B5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9C5B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? </w:t>
            </w:r>
            <w:r w:rsidRPr="009C5B5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9C5B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: </w:t>
            </w:r>
            <w:r w:rsidRPr="009C5B5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9C5B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D520D92" w14:textId="77777777" w:rsidR="009C5B5B" w:rsidRPr="009C5B5B" w:rsidRDefault="009C5B5B" w:rsidP="009C5B5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C5B5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9C5B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C5B5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9C5B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C5B5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max</w:t>
            </w:r>
            <w:r w:rsidRPr="009C5B5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F9B279A" w14:textId="77777777" w:rsidR="005721A1" w:rsidRPr="00E64440" w:rsidRDefault="005721A1" w:rsidP="00D82DEF">
            <w:pPr>
              <w:pStyle w:val="a0"/>
            </w:pPr>
          </w:p>
        </w:tc>
      </w:tr>
    </w:tbl>
    <w:p w14:paraId="5F060B17" w14:textId="77777777" w:rsidR="005721A1" w:rsidRDefault="005721A1" w:rsidP="005721A1">
      <w:r>
        <w:rPr>
          <w:rFonts w:hint="eastAsia"/>
        </w:rPr>
        <w:t>배열의 원소의 최대값을 구한다.</w:t>
      </w:r>
    </w:p>
    <w:p w14:paraId="05E460C7" w14:textId="58FF37C4" w:rsidR="005721A1" w:rsidRDefault="005721A1" w:rsidP="005721A1"/>
    <w:p w14:paraId="520B3EAE" w14:textId="6941CEB4" w:rsidR="005B6274" w:rsidRDefault="005B6274" w:rsidP="005721A1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B6274" w14:paraId="0220A03F" w14:textId="77777777" w:rsidTr="005B6274">
        <w:tc>
          <w:tcPr>
            <w:tcW w:w="10456" w:type="dxa"/>
          </w:tcPr>
          <w:p w14:paraId="4C76BC3F" w14:textId="19D044D4" w:rsidR="005B6274" w:rsidRDefault="00BA6B10" w:rsidP="005721A1">
            <w:r>
              <w:rPr>
                <w:rFonts w:hint="eastAsia"/>
              </w:rPr>
              <w:t>9</w:t>
            </w:r>
          </w:p>
        </w:tc>
      </w:tr>
    </w:tbl>
    <w:p w14:paraId="1CA3CC26" w14:textId="77777777" w:rsidR="005B6274" w:rsidRDefault="005B6274" w:rsidP="005721A1"/>
    <w:p w14:paraId="25616998" w14:textId="77777777" w:rsidR="005721A1" w:rsidRDefault="005721A1" w:rsidP="005721A1">
      <w:pPr>
        <w:pStyle w:val="Heading3"/>
      </w:pPr>
      <w:r>
        <w:rPr>
          <w:rFonts w:hint="eastAsia"/>
        </w:rPr>
        <w:t>reduce</w:t>
      </w:r>
    </w:p>
    <w:p w14:paraId="251CA1A5" w14:textId="77777777" w:rsidR="005721A1" w:rsidRDefault="005721A1" w:rsidP="005721A1">
      <w:r w:rsidRPr="0091702E">
        <w:t>a1.reduce(</w:t>
      </w:r>
      <w:r w:rsidRPr="00E64440">
        <w:t xml:space="preserve">(a, b) </w:t>
      </w:r>
      <w:r w:rsidRPr="00E64440">
        <w:rPr>
          <w:color w:val="0000FF"/>
        </w:rPr>
        <w:t>=&gt;</w:t>
      </w:r>
      <w:r w:rsidRPr="00E64440">
        <w:t xml:space="preserve"> a &gt; b ? a : b</w:t>
      </w:r>
      <w:r w:rsidRPr="0091702E">
        <w:t>)</w:t>
      </w:r>
    </w:p>
    <w:p w14:paraId="5671FDF9" w14:textId="77777777" w:rsidR="005721A1" w:rsidRDefault="005721A1" w:rsidP="005721A1"/>
    <w:p w14:paraId="6E291AC9" w14:textId="77777777" w:rsidR="005721A1" w:rsidRDefault="005721A1" w:rsidP="005721A1">
      <w:r>
        <w:rPr>
          <w:rFonts w:hint="eastAsia"/>
        </w:rPr>
        <w:t>a1</w:t>
      </w:r>
      <w:r>
        <w:t xml:space="preserve"> </w:t>
      </w:r>
      <w:r>
        <w:rPr>
          <w:rFonts w:hint="eastAsia"/>
        </w:rPr>
        <w:t xml:space="preserve">배열의 원소 각각에 대해서 </w:t>
      </w:r>
      <w:r>
        <w:t xml:space="preserve">callback </w:t>
      </w:r>
      <w:r>
        <w:rPr>
          <w:rFonts w:hint="eastAsia"/>
        </w:rPr>
        <w:t>콜백함수를 호출한다.</w:t>
      </w:r>
    </w:p>
    <w:p w14:paraId="39F58F59" w14:textId="77777777" w:rsidR="005721A1" w:rsidRDefault="005721A1" w:rsidP="005721A1">
      <w:r>
        <w:rPr>
          <w:rFonts w:hint="eastAsia"/>
        </w:rPr>
        <w:t>호출 순서는 다음과 같다.</w:t>
      </w:r>
    </w:p>
    <w:p w14:paraId="1C892CC4" w14:textId="77777777" w:rsidR="005721A1" w:rsidRDefault="005721A1" w:rsidP="005721A1"/>
    <w:p w14:paraId="5587101A" w14:textId="77777777" w:rsidR="005721A1" w:rsidRDefault="005721A1" w:rsidP="005721A1">
      <w:r>
        <w:t>1</w:t>
      </w:r>
      <w:r>
        <w:rPr>
          <w:rFonts w:hint="eastAsia"/>
        </w:rPr>
        <w:t xml:space="preserve">회 호출 </w:t>
      </w:r>
      <w:r>
        <w:t>(7, 3)</w:t>
      </w:r>
      <w:r w:rsidRPr="00E64440">
        <w:t xml:space="preserve"> </w:t>
      </w:r>
      <w:r w:rsidRPr="00E64440">
        <w:rPr>
          <w:color w:val="0000FF"/>
        </w:rPr>
        <w:t>=&gt;</w:t>
      </w:r>
      <w:r w:rsidRPr="00E64440">
        <w:t xml:space="preserve"> a &gt; b ? a : b</w:t>
      </w:r>
    </w:p>
    <w:p w14:paraId="3981986D" w14:textId="77777777" w:rsidR="005721A1" w:rsidRDefault="005721A1" w:rsidP="005721A1">
      <w:r>
        <w:t xml:space="preserve">     </w:t>
      </w:r>
      <w:r>
        <w:rPr>
          <w:rFonts w:hint="eastAsia"/>
        </w:rPr>
        <w:t>배열의 첫째, 둘째 원소를 파라미터로 콜백 함수가 호출된다.</w:t>
      </w:r>
    </w:p>
    <w:p w14:paraId="3BC1656A" w14:textId="77777777" w:rsidR="005721A1" w:rsidRDefault="005721A1" w:rsidP="005721A1">
      <w:r>
        <w:t xml:space="preserve">     </w:t>
      </w:r>
      <w:r>
        <w:rPr>
          <w:rFonts w:hint="eastAsia"/>
        </w:rPr>
        <w:t xml:space="preserve">리턴 값, 즉 </w:t>
      </w:r>
      <w:r w:rsidRPr="00E64440">
        <w:t>a &gt; b ? a : b</w:t>
      </w:r>
      <w:r>
        <w:t xml:space="preserve"> </w:t>
      </w:r>
      <w:r>
        <w:rPr>
          <w:rFonts w:hint="eastAsia"/>
        </w:rPr>
        <w:t>표현식의 값은 7 이다.</w:t>
      </w:r>
    </w:p>
    <w:p w14:paraId="055C68DB" w14:textId="77777777" w:rsidR="005721A1" w:rsidRDefault="005721A1" w:rsidP="005721A1"/>
    <w:p w14:paraId="452F48C3" w14:textId="77777777" w:rsidR="005721A1" w:rsidRDefault="005721A1" w:rsidP="005721A1">
      <w:r>
        <w:t>2</w:t>
      </w:r>
      <w:r>
        <w:rPr>
          <w:rFonts w:hint="eastAsia"/>
        </w:rPr>
        <w:t xml:space="preserve">회 호출 </w:t>
      </w:r>
      <w:r>
        <w:t>(7, 8)</w:t>
      </w:r>
      <w:r w:rsidRPr="00E64440">
        <w:t xml:space="preserve"> </w:t>
      </w:r>
      <w:r w:rsidRPr="00E64440">
        <w:rPr>
          <w:color w:val="0000FF"/>
        </w:rPr>
        <w:t>=&gt;</w:t>
      </w:r>
      <w:r w:rsidRPr="00E64440">
        <w:t xml:space="preserve"> a &gt; b ? a : b</w:t>
      </w:r>
    </w:p>
    <w:p w14:paraId="42074B50" w14:textId="77777777" w:rsidR="005721A1" w:rsidRDefault="005721A1" w:rsidP="005721A1">
      <w:r>
        <w:t xml:space="preserve">     </w:t>
      </w:r>
      <w:r>
        <w:rPr>
          <w:rFonts w:hint="eastAsia"/>
        </w:rPr>
        <w:t>이전 호출의 리턴 값과, 배열의 셋째 원소를 파라미터로 콜백 함수가 호출된다.</w:t>
      </w:r>
    </w:p>
    <w:p w14:paraId="2CE11A2D" w14:textId="77777777" w:rsidR="005721A1" w:rsidRDefault="005721A1" w:rsidP="005721A1">
      <w:r>
        <w:t xml:space="preserve">     </w:t>
      </w:r>
      <w:r>
        <w:rPr>
          <w:rFonts w:hint="eastAsia"/>
        </w:rPr>
        <w:t xml:space="preserve">리턴 값, 즉 </w:t>
      </w:r>
      <w:r w:rsidRPr="00E64440">
        <w:t>a &gt; b ? a : b</w:t>
      </w:r>
      <w:r>
        <w:t xml:space="preserve"> </w:t>
      </w:r>
      <w:r>
        <w:rPr>
          <w:rFonts w:hint="eastAsia"/>
        </w:rPr>
        <w:t xml:space="preserve">표현식의 값은 </w:t>
      </w:r>
      <w:r>
        <w:t>8</w:t>
      </w:r>
      <w:r>
        <w:rPr>
          <w:rFonts w:hint="eastAsia"/>
        </w:rPr>
        <w:t xml:space="preserve"> 이다.</w:t>
      </w:r>
    </w:p>
    <w:p w14:paraId="52B5E938" w14:textId="77777777" w:rsidR="005721A1" w:rsidRPr="0052725D" w:rsidRDefault="005721A1" w:rsidP="005721A1"/>
    <w:p w14:paraId="27C0DE04" w14:textId="77777777" w:rsidR="005721A1" w:rsidRDefault="005721A1" w:rsidP="005721A1">
      <w:r>
        <w:t>3</w:t>
      </w:r>
      <w:r>
        <w:rPr>
          <w:rFonts w:hint="eastAsia"/>
        </w:rPr>
        <w:t xml:space="preserve">회 호출 </w:t>
      </w:r>
      <w:r>
        <w:t>(8, 6)</w:t>
      </w:r>
      <w:r w:rsidRPr="00E64440">
        <w:t xml:space="preserve"> </w:t>
      </w:r>
      <w:r w:rsidRPr="00E64440">
        <w:rPr>
          <w:color w:val="0000FF"/>
        </w:rPr>
        <w:t>=&gt;</w:t>
      </w:r>
      <w:r w:rsidRPr="00E64440">
        <w:t xml:space="preserve"> a &gt; b ? a : b</w:t>
      </w:r>
    </w:p>
    <w:p w14:paraId="2D11FCAC" w14:textId="77777777" w:rsidR="005721A1" w:rsidRDefault="005721A1" w:rsidP="005721A1">
      <w:r>
        <w:t xml:space="preserve">     </w:t>
      </w:r>
      <w:r>
        <w:rPr>
          <w:rFonts w:hint="eastAsia"/>
        </w:rPr>
        <w:t>이전 호출의 리턴 값과, 배열의 네째 원소를 파라미터로 콜백 함수가 호출된다.</w:t>
      </w:r>
    </w:p>
    <w:p w14:paraId="26171553" w14:textId="77777777" w:rsidR="005721A1" w:rsidRDefault="005721A1" w:rsidP="005721A1">
      <w:r>
        <w:t xml:space="preserve">     </w:t>
      </w:r>
      <w:r>
        <w:rPr>
          <w:rFonts w:hint="eastAsia"/>
        </w:rPr>
        <w:t xml:space="preserve">리턴 값, 즉 </w:t>
      </w:r>
      <w:r w:rsidRPr="00E64440">
        <w:t>a &gt; b ? a : b</w:t>
      </w:r>
      <w:r>
        <w:t xml:space="preserve"> </w:t>
      </w:r>
      <w:r>
        <w:rPr>
          <w:rFonts w:hint="eastAsia"/>
        </w:rPr>
        <w:t xml:space="preserve">표현식의 값은 </w:t>
      </w:r>
      <w:r>
        <w:t>8</w:t>
      </w:r>
      <w:r>
        <w:rPr>
          <w:rFonts w:hint="eastAsia"/>
        </w:rPr>
        <w:t xml:space="preserve"> 이다.</w:t>
      </w:r>
    </w:p>
    <w:p w14:paraId="5E99C587" w14:textId="77777777" w:rsidR="005721A1" w:rsidRDefault="005721A1" w:rsidP="005721A1"/>
    <w:p w14:paraId="4C3BA49C" w14:textId="77777777" w:rsidR="005721A1" w:rsidRDefault="005721A1" w:rsidP="005721A1">
      <w:r>
        <w:t>4</w:t>
      </w:r>
      <w:r>
        <w:rPr>
          <w:rFonts w:hint="eastAsia"/>
        </w:rPr>
        <w:t xml:space="preserve">회 호출 </w:t>
      </w:r>
      <w:r>
        <w:t>(8, 9)</w:t>
      </w:r>
      <w:r w:rsidRPr="00E64440">
        <w:t xml:space="preserve"> </w:t>
      </w:r>
      <w:r w:rsidRPr="00E64440">
        <w:rPr>
          <w:color w:val="0000FF"/>
        </w:rPr>
        <w:t>=&gt;</w:t>
      </w:r>
      <w:r w:rsidRPr="00E64440">
        <w:t xml:space="preserve"> a &gt; b ? a : b</w:t>
      </w:r>
    </w:p>
    <w:p w14:paraId="2726C2F9" w14:textId="77777777" w:rsidR="005721A1" w:rsidRDefault="005721A1" w:rsidP="005721A1">
      <w:r>
        <w:t xml:space="preserve">     </w:t>
      </w:r>
      <w:r>
        <w:rPr>
          <w:rFonts w:hint="eastAsia"/>
        </w:rPr>
        <w:t>이전 호출의 리턴 값과, 배열의 다섯째 원소를 파라미터로 콜백 함수가 호출된다.</w:t>
      </w:r>
    </w:p>
    <w:p w14:paraId="15129D2E" w14:textId="77777777" w:rsidR="005721A1" w:rsidRDefault="005721A1" w:rsidP="005721A1">
      <w:r>
        <w:t xml:space="preserve">     </w:t>
      </w:r>
      <w:r>
        <w:rPr>
          <w:rFonts w:hint="eastAsia"/>
        </w:rPr>
        <w:t xml:space="preserve">리턴 값, 즉 </w:t>
      </w:r>
      <w:r w:rsidRPr="00E64440">
        <w:t>a &gt; b ? a : b</w:t>
      </w:r>
      <w:r>
        <w:t xml:space="preserve"> </w:t>
      </w:r>
      <w:r>
        <w:rPr>
          <w:rFonts w:hint="eastAsia"/>
        </w:rPr>
        <w:t xml:space="preserve">표현식의 값은 </w:t>
      </w:r>
      <w:r>
        <w:t>9</w:t>
      </w:r>
      <w:r>
        <w:rPr>
          <w:rFonts w:hint="eastAsia"/>
        </w:rPr>
        <w:t xml:space="preserve"> 이다.</w:t>
      </w:r>
    </w:p>
    <w:p w14:paraId="0624B592" w14:textId="77777777" w:rsidR="005721A1" w:rsidRDefault="005721A1" w:rsidP="005721A1"/>
    <w:p w14:paraId="49565CEF" w14:textId="77777777" w:rsidR="005721A1" w:rsidRDefault="005721A1" w:rsidP="005721A1">
      <w:r>
        <w:t>5</w:t>
      </w:r>
      <w:r>
        <w:rPr>
          <w:rFonts w:hint="eastAsia"/>
        </w:rPr>
        <w:t xml:space="preserve">회 호출 </w:t>
      </w:r>
      <w:r>
        <w:t>(9, 5)</w:t>
      </w:r>
      <w:r w:rsidRPr="00E64440">
        <w:t xml:space="preserve"> </w:t>
      </w:r>
      <w:r w:rsidRPr="00E64440">
        <w:rPr>
          <w:color w:val="0000FF"/>
        </w:rPr>
        <w:t>=&gt;</w:t>
      </w:r>
      <w:r w:rsidRPr="00E64440">
        <w:t xml:space="preserve"> a &gt; b ? a : b</w:t>
      </w:r>
    </w:p>
    <w:p w14:paraId="11380DD3" w14:textId="77777777" w:rsidR="005721A1" w:rsidRDefault="005721A1" w:rsidP="005721A1">
      <w:r>
        <w:t xml:space="preserve">     </w:t>
      </w:r>
      <w:r>
        <w:rPr>
          <w:rFonts w:hint="eastAsia"/>
        </w:rPr>
        <w:t>이전 호출의 리턴 값과, 배열의 여섯째 원소를 파라미터로 콜백 함수가 호출된다.</w:t>
      </w:r>
    </w:p>
    <w:p w14:paraId="2E7718B1" w14:textId="77777777" w:rsidR="005721A1" w:rsidRDefault="005721A1" w:rsidP="005721A1">
      <w:r>
        <w:t xml:space="preserve">     </w:t>
      </w:r>
      <w:r>
        <w:rPr>
          <w:rFonts w:hint="eastAsia"/>
        </w:rPr>
        <w:t xml:space="preserve">리턴 값, 즉 </w:t>
      </w:r>
      <w:r w:rsidRPr="00E64440">
        <w:t>a &gt; b ? a : b</w:t>
      </w:r>
      <w:r>
        <w:t xml:space="preserve"> </w:t>
      </w:r>
      <w:r>
        <w:rPr>
          <w:rFonts w:hint="eastAsia"/>
        </w:rPr>
        <w:t xml:space="preserve">표현식의 값은 </w:t>
      </w:r>
      <w:r>
        <w:t>9</w:t>
      </w:r>
      <w:r>
        <w:rPr>
          <w:rFonts w:hint="eastAsia"/>
        </w:rPr>
        <w:t xml:space="preserve"> 이다.</w:t>
      </w:r>
    </w:p>
    <w:p w14:paraId="29FB0B41" w14:textId="77777777" w:rsidR="005721A1" w:rsidRDefault="005721A1" w:rsidP="005721A1"/>
    <w:p w14:paraId="1EEB84FF" w14:textId="77777777" w:rsidR="005721A1" w:rsidRDefault="005721A1" w:rsidP="005721A1">
      <w:r>
        <w:t>6</w:t>
      </w:r>
      <w:r>
        <w:rPr>
          <w:rFonts w:hint="eastAsia"/>
        </w:rPr>
        <w:t xml:space="preserve">회 호출 </w:t>
      </w:r>
      <w:r>
        <w:t>(9, 1)</w:t>
      </w:r>
      <w:r w:rsidRPr="00E64440">
        <w:t xml:space="preserve"> </w:t>
      </w:r>
      <w:r w:rsidRPr="00E64440">
        <w:rPr>
          <w:color w:val="0000FF"/>
        </w:rPr>
        <w:t>=&gt;</w:t>
      </w:r>
      <w:r w:rsidRPr="00E64440">
        <w:t xml:space="preserve"> a &gt; b ? a : b</w:t>
      </w:r>
    </w:p>
    <w:p w14:paraId="4C59EFF2" w14:textId="77777777" w:rsidR="005721A1" w:rsidRDefault="005721A1" w:rsidP="005721A1">
      <w:r>
        <w:t xml:space="preserve">     </w:t>
      </w:r>
      <w:r>
        <w:rPr>
          <w:rFonts w:hint="eastAsia"/>
        </w:rPr>
        <w:t>이전 호출의 리턴 값과, 배열의 일곱째 원소를 파라미터로 콜백 함수가 호출된다.</w:t>
      </w:r>
    </w:p>
    <w:p w14:paraId="3156F16E" w14:textId="77777777" w:rsidR="005721A1" w:rsidRDefault="005721A1" w:rsidP="005721A1">
      <w:r>
        <w:t xml:space="preserve">     </w:t>
      </w:r>
      <w:r>
        <w:rPr>
          <w:rFonts w:hint="eastAsia"/>
        </w:rPr>
        <w:t xml:space="preserve">리턴 값, 즉 </w:t>
      </w:r>
      <w:r w:rsidRPr="00E64440">
        <w:t>a &gt; b ? a : b</w:t>
      </w:r>
      <w:r>
        <w:t xml:space="preserve"> </w:t>
      </w:r>
      <w:r>
        <w:rPr>
          <w:rFonts w:hint="eastAsia"/>
        </w:rPr>
        <w:t xml:space="preserve">표현식의 값은 </w:t>
      </w:r>
      <w:r>
        <w:t>9</w:t>
      </w:r>
      <w:r>
        <w:rPr>
          <w:rFonts w:hint="eastAsia"/>
        </w:rPr>
        <w:t xml:space="preserve"> 이다.</w:t>
      </w:r>
    </w:p>
    <w:p w14:paraId="6F78CC9E" w14:textId="77777777" w:rsidR="005721A1" w:rsidRDefault="005721A1" w:rsidP="005721A1"/>
    <w:p w14:paraId="084ECA6E" w14:textId="77777777" w:rsidR="005721A1" w:rsidRDefault="005721A1" w:rsidP="005721A1">
      <w:r>
        <w:t>7</w:t>
      </w:r>
      <w:r>
        <w:rPr>
          <w:rFonts w:hint="eastAsia"/>
        </w:rPr>
        <w:t xml:space="preserve">회 호출 </w:t>
      </w:r>
      <w:r>
        <w:t>(9, 4)</w:t>
      </w:r>
      <w:r w:rsidRPr="00E64440">
        <w:t xml:space="preserve"> </w:t>
      </w:r>
      <w:r w:rsidRPr="00E64440">
        <w:rPr>
          <w:color w:val="0000FF"/>
        </w:rPr>
        <w:t>=&gt;</w:t>
      </w:r>
      <w:r w:rsidRPr="00E64440">
        <w:t xml:space="preserve"> a &gt; b ? a : b</w:t>
      </w:r>
    </w:p>
    <w:p w14:paraId="51B88958" w14:textId="77777777" w:rsidR="005721A1" w:rsidRDefault="005721A1" w:rsidP="005721A1">
      <w:r>
        <w:t xml:space="preserve">     </w:t>
      </w:r>
      <w:r>
        <w:rPr>
          <w:rFonts w:hint="eastAsia"/>
        </w:rPr>
        <w:t>이전 호출의 리턴 값과, 배열의 여덟째 원소를 파라미터로 콜백 함수가 호출된다.</w:t>
      </w:r>
    </w:p>
    <w:p w14:paraId="2F79D554" w14:textId="77777777" w:rsidR="005721A1" w:rsidRDefault="005721A1" w:rsidP="005721A1">
      <w:r>
        <w:t xml:space="preserve">     </w:t>
      </w:r>
      <w:r>
        <w:rPr>
          <w:rFonts w:hint="eastAsia"/>
        </w:rPr>
        <w:t xml:space="preserve">리턴 값, 즉 </w:t>
      </w:r>
      <w:r w:rsidRPr="00E64440">
        <w:t>a &gt; b ? a : b</w:t>
      </w:r>
      <w:r>
        <w:t xml:space="preserve"> </w:t>
      </w:r>
      <w:r>
        <w:rPr>
          <w:rFonts w:hint="eastAsia"/>
        </w:rPr>
        <w:t xml:space="preserve">표현식의 값은 </w:t>
      </w:r>
      <w:r>
        <w:t>9</w:t>
      </w:r>
      <w:r>
        <w:rPr>
          <w:rFonts w:hint="eastAsia"/>
        </w:rPr>
        <w:t xml:space="preserve"> 이다.</w:t>
      </w:r>
    </w:p>
    <w:p w14:paraId="6FF9C19E" w14:textId="77777777" w:rsidR="005721A1" w:rsidRDefault="005721A1" w:rsidP="005721A1"/>
    <w:p w14:paraId="5B85BCE3" w14:textId="77777777" w:rsidR="005721A1" w:rsidRDefault="005721A1" w:rsidP="005721A1">
      <w:r>
        <w:rPr>
          <w:rFonts w:hint="eastAsia"/>
        </w:rPr>
        <w:t>reduce</w:t>
      </w:r>
      <w:r>
        <w:t xml:space="preserve"> </w:t>
      </w:r>
      <w:r>
        <w:rPr>
          <w:rFonts w:hint="eastAsia"/>
        </w:rPr>
        <w:t>함수의 최종 리턴 값은, 마지막 콜백 함수 호출의 리턴 값이다.</w:t>
      </w:r>
    </w:p>
    <w:p w14:paraId="34AC3F49" w14:textId="77777777" w:rsidR="005721A1" w:rsidRDefault="005721A1" w:rsidP="005721A1">
      <w:r>
        <w:rPr>
          <w:rFonts w:hint="eastAsia"/>
        </w:rPr>
        <w:t xml:space="preserve">즉 </w:t>
      </w:r>
      <w:r>
        <w:t xml:space="preserve">9 </w:t>
      </w:r>
      <w:r>
        <w:rPr>
          <w:rFonts w:hint="eastAsia"/>
        </w:rPr>
        <w:t>가 리턴된다.</w:t>
      </w:r>
    </w:p>
    <w:p w14:paraId="4F049FCC" w14:textId="77777777" w:rsidR="005721A1" w:rsidRPr="006D4227" w:rsidRDefault="005721A1" w:rsidP="005721A1"/>
    <w:p w14:paraId="7F732B80" w14:textId="77777777" w:rsidR="005721A1" w:rsidRDefault="005721A1" w:rsidP="005721A1"/>
    <w:p w14:paraId="0058B7E7" w14:textId="77777777" w:rsidR="005721A1" w:rsidRDefault="005721A1" w:rsidP="005721A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693C9B2" w14:textId="77777777" w:rsidR="005721A1" w:rsidRDefault="005721A1" w:rsidP="005721A1">
      <w:pPr>
        <w:pStyle w:val="Heading3"/>
      </w:pPr>
      <w:r>
        <w:rPr>
          <w:rFonts w:hint="eastAsia"/>
        </w:rPr>
        <w:lastRenderedPageBreak/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21A1" w14:paraId="3019E53E" w14:textId="77777777" w:rsidTr="00D82DEF">
        <w:tc>
          <w:tcPr>
            <w:tcW w:w="10456" w:type="dxa"/>
          </w:tcPr>
          <w:p w14:paraId="4EAD9505" w14:textId="77777777" w:rsidR="005721A1" w:rsidRDefault="005721A1" w:rsidP="00D82DEF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net.skhu.stream1;</w:t>
            </w:r>
          </w:p>
          <w:p w14:paraId="743AC37E" w14:textId="77777777" w:rsidR="005721A1" w:rsidRDefault="005721A1" w:rsidP="00D82DEF">
            <w:pPr>
              <w:pStyle w:val="a0"/>
            </w:pPr>
          </w:p>
          <w:p w14:paraId="0D6AC172" w14:textId="77777777" w:rsidR="005721A1" w:rsidRDefault="005721A1" w:rsidP="00D82DEF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java.util.Arrays;</w:t>
            </w:r>
          </w:p>
          <w:p w14:paraId="538BF1E1" w14:textId="77777777" w:rsidR="005721A1" w:rsidRDefault="005721A1" w:rsidP="00D82DEF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java.util.OptionalInt;</w:t>
            </w:r>
          </w:p>
          <w:p w14:paraId="3ACB18CF" w14:textId="77777777" w:rsidR="005721A1" w:rsidRDefault="005721A1" w:rsidP="00D82DEF">
            <w:pPr>
              <w:pStyle w:val="a0"/>
            </w:pPr>
          </w:p>
          <w:p w14:paraId="1C838F66" w14:textId="77777777" w:rsidR="005721A1" w:rsidRDefault="005721A1" w:rsidP="00D82DEF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Example3 {</w:t>
            </w:r>
          </w:p>
          <w:p w14:paraId="7E20F97E" w14:textId="77777777" w:rsidR="005721A1" w:rsidRDefault="005721A1" w:rsidP="00D82DEF">
            <w:pPr>
              <w:pStyle w:val="a0"/>
            </w:pPr>
          </w:p>
          <w:p w14:paraId="521054E1" w14:textId="77777777" w:rsidR="005721A1" w:rsidRDefault="005721A1" w:rsidP="00D82DEF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14:paraId="57950A30" w14:textId="77777777" w:rsidR="005721A1" w:rsidRDefault="005721A1" w:rsidP="00D82DEF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int</w:t>
            </w:r>
            <w:r>
              <w:t xml:space="preserve">[] </w:t>
            </w:r>
            <w:r>
              <w:rPr>
                <w:color w:val="6A3E3E"/>
              </w:rPr>
              <w:t>a1</w:t>
            </w:r>
            <w:r>
              <w:t xml:space="preserve"> = {7, 3, 8, 6, 9, 5, 1, 4};</w:t>
            </w:r>
          </w:p>
          <w:p w14:paraId="0BB4B419" w14:textId="77777777" w:rsidR="005721A1" w:rsidRDefault="005721A1" w:rsidP="00D82DEF">
            <w:pPr>
              <w:pStyle w:val="a0"/>
            </w:pPr>
            <w:r>
              <w:t xml:space="preserve">        OptionalInt </w:t>
            </w:r>
            <w:r>
              <w:rPr>
                <w:color w:val="6A3E3E"/>
              </w:rPr>
              <w:t>sum</w:t>
            </w:r>
            <w:r>
              <w:t xml:space="preserve"> = Arrays.stream(</w:t>
            </w:r>
            <w:r>
              <w:rPr>
                <w:color w:val="6A3E3E"/>
              </w:rPr>
              <w:t>a1</w:t>
            </w:r>
            <w:r>
              <w:t>).reduce((</w:t>
            </w:r>
            <w:r>
              <w:rPr>
                <w:color w:val="6A3E3E"/>
              </w:rPr>
              <w:t>a</w:t>
            </w:r>
            <w:r>
              <w:t xml:space="preserve">, </w:t>
            </w:r>
            <w:r>
              <w:rPr>
                <w:color w:val="6A3E3E"/>
              </w:rPr>
              <w:t>b</w:t>
            </w:r>
            <w:r>
              <w:t xml:space="preserve">) -&gt; </w:t>
            </w:r>
            <w:r>
              <w:rPr>
                <w:color w:val="6A3E3E"/>
              </w:rPr>
              <w:t>a</w:t>
            </w:r>
            <w:r>
              <w:t xml:space="preserve"> &gt; </w:t>
            </w:r>
            <w:r>
              <w:rPr>
                <w:color w:val="6A3E3E"/>
              </w:rPr>
              <w:t>b</w:t>
            </w:r>
            <w:r>
              <w:t xml:space="preserve"> ? </w:t>
            </w:r>
            <w:r>
              <w:rPr>
                <w:color w:val="6A3E3E"/>
              </w:rPr>
              <w:t>a</w:t>
            </w:r>
            <w:r>
              <w:t xml:space="preserve"> :  </w:t>
            </w:r>
            <w:r>
              <w:rPr>
                <w:color w:val="6A3E3E"/>
              </w:rPr>
              <w:t>b</w:t>
            </w:r>
            <w:r>
              <w:t>);</w:t>
            </w:r>
          </w:p>
          <w:p w14:paraId="2E6DE2B3" w14:textId="77777777" w:rsidR="005721A1" w:rsidRDefault="005721A1" w:rsidP="00D82DEF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>.println(</w:t>
            </w:r>
            <w:r>
              <w:rPr>
                <w:color w:val="6A3E3E"/>
              </w:rPr>
              <w:t>sum</w:t>
            </w:r>
            <w:r>
              <w:t>.getAsInt());</w:t>
            </w:r>
          </w:p>
          <w:p w14:paraId="489EA8AC" w14:textId="77777777" w:rsidR="005721A1" w:rsidRDefault="005721A1" w:rsidP="00D82DEF">
            <w:pPr>
              <w:pStyle w:val="a0"/>
            </w:pPr>
            <w:r>
              <w:t xml:space="preserve">    }</w:t>
            </w:r>
          </w:p>
          <w:p w14:paraId="09B99871" w14:textId="77777777" w:rsidR="005721A1" w:rsidRPr="004D02A4" w:rsidRDefault="005721A1" w:rsidP="00D82DEF">
            <w:pPr>
              <w:pStyle w:val="a0"/>
            </w:pPr>
            <w:r>
              <w:t>}</w:t>
            </w:r>
          </w:p>
        </w:tc>
      </w:tr>
    </w:tbl>
    <w:p w14:paraId="6C7C4C38" w14:textId="77777777" w:rsidR="005721A1" w:rsidRDefault="005721A1" w:rsidP="005721A1"/>
    <w:p w14:paraId="7784F23B" w14:textId="77777777" w:rsidR="005721A1" w:rsidRDefault="005721A1" w:rsidP="005721A1"/>
    <w:p w14:paraId="600B8CC8" w14:textId="3624B89D" w:rsidR="005721A1" w:rsidRDefault="005721A1" w:rsidP="005721A1"/>
    <w:p w14:paraId="39CB1E5A" w14:textId="204E7A77" w:rsidR="005721A1" w:rsidRDefault="00AB6EDD" w:rsidP="00AB6EDD">
      <w:pPr>
        <w:pStyle w:val="Heading2"/>
      </w:pPr>
      <w:bookmarkStart w:id="32" w:name="_Toc37371839"/>
      <w:r>
        <w:rPr>
          <w:rFonts w:hint="eastAsia"/>
        </w:rPr>
        <w:t>f</w:t>
      </w:r>
      <w:r>
        <w:t>orEach</w:t>
      </w:r>
      <w:bookmarkEnd w:id="32"/>
    </w:p>
    <w:p w14:paraId="7DBCFAB2" w14:textId="01392078" w:rsidR="00AB267C" w:rsidRPr="00AB267C" w:rsidRDefault="00AB267C" w:rsidP="00AB267C">
      <w:pPr>
        <w:pStyle w:val="Heading3"/>
      </w:pPr>
      <w:r>
        <w:rPr>
          <w:rFonts w:hint="eastAsia"/>
        </w:rPr>
        <w:t>f</w:t>
      </w:r>
      <w:r>
        <w:t>orEach.js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6EDD" w14:paraId="5A65F46E" w14:textId="77777777" w:rsidTr="00AB6EDD">
        <w:tc>
          <w:tcPr>
            <w:tcW w:w="10456" w:type="dxa"/>
          </w:tcPr>
          <w:p w14:paraId="2A5E1355" w14:textId="77777777" w:rsidR="00AB267C" w:rsidRPr="00AB267C" w:rsidRDefault="00AB267C" w:rsidP="00AB26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267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B26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26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B26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AB267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AB26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267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AB26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267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AB26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267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AB26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267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AB26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 </w:t>
            </w:r>
          </w:p>
          <w:p w14:paraId="76186716" w14:textId="77777777" w:rsidR="00AB267C" w:rsidRPr="00AB267C" w:rsidRDefault="00AB267C" w:rsidP="00AB26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26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B26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B267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forEach</w:t>
            </w:r>
            <w:r w:rsidRPr="00AB26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B26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</w:t>
            </w:r>
            <w:r w:rsidRPr="00AB26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267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AB26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26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AB26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B267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AB26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B26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</w:t>
            </w:r>
            <w:r w:rsidRPr="00AB26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 </w:t>
            </w:r>
          </w:p>
          <w:p w14:paraId="382ABB73" w14:textId="77777777" w:rsidR="00AB6EDD" w:rsidRPr="00AB267C" w:rsidRDefault="00AB6EDD" w:rsidP="00AB6EDD"/>
        </w:tc>
      </w:tr>
    </w:tbl>
    <w:p w14:paraId="1DE0D24F" w14:textId="77777777" w:rsidR="00AB6EDD" w:rsidRPr="00AB6EDD" w:rsidRDefault="00AB6EDD" w:rsidP="00AB6EDD"/>
    <w:p w14:paraId="11232775" w14:textId="196B8A5B" w:rsidR="005721A1" w:rsidRDefault="00AB267C" w:rsidP="005721A1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267C" w14:paraId="3DC11169" w14:textId="77777777" w:rsidTr="00AB267C">
        <w:tc>
          <w:tcPr>
            <w:tcW w:w="10456" w:type="dxa"/>
          </w:tcPr>
          <w:p w14:paraId="7652528B" w14:textId="77777777" w:rsidR="00AB267C" w:rsidRDefault="00AB267C" w:rsidP="005721A1">
            <w:r>
              <w:rPr>
                <w:rFonts w:hint="eastAsia"/>
              </w:rPr>
              <w:t>1</w:t>
            </w:r>
          </w:p>
          <w:p w14:paraId="56965083" w14:textId="77777777" w:rsidR="00AB267C" w:rsidRDefault="00AB267C" w:rsidP="005721A1">
            <w:r>
              <w:rPr>
                <w:rFonts w:hint="eastAsia"/>
              </w:rPr>
              <w:t>2</w:t>
            </w:r>
          </w:p>
          <w:p w14:paraId="7B537B07" w14:textId="77777777" w:rsidR="00AB267C" w:rsidRDefault="00AB267C" w:rsidP="005721A1">
            <w:r>
              <w:rPr>
                <w:rFonts w:hint="eastAsia"/>
              </w:rPr>
              <w:t>3</w:t>
            </w:r>
          </w:p>
          <w:p w14:paraId="194CCF74" w14:textId="77777777" w:rsidR="00AB267C" w:rsidRDefault="00AB267C" w:rsidP="005721A1">
            <w:r>
              <w:rPr>
                <w:rFonts w:hint="eastAsia"/>
              </w:rPr>
              <w:t>4</w:t>
            </w:r>
          </w:p>
          <w:p w14:paraId="2A4BEC9D" w14:textId="5D2D83A8" w:rsidR="00AB267C" w:rsidRDefault="00AB267C" w:rsidP="005721A1">
            <w:r>
              <w:rPr>
                <w:rFonts w:hint="eastAsia"/>
              </w:rPr>
              <w:t>5</w:t>
            </w:r>
          </w:p>
        </w:tc>
      </w:tr>
    </w:tbl>
    <w:p w14:paraId="3C13F728" w14:textId="1B62A846" w:rsidR="00F80A28" w:rsidRDefault="00F80A28" w:rsidP="00F80A28"/>
    <w:p w14:paraId="2ACA896E" w14:textId="77777777" w:rsidR="00031F33" w:rsidRDefault="00031F33" w:rsidP="00031F33">
      <w:r>
        <w:t xml:space="preserve">forEach 메소드의 파라미터는 콜백 함수이다. </w:t>
      </w:r>
    </w:p>
    <w:p w14:paraId="32DE3E3A" w14:textId="0A569D15" w:rsidR="00031F33" w:rsidRDefault="00031F33" w:rsidP="00031F33">
      <w:r>
        <w:t xml:space="preserve">forEach 메소드는 배열의 각 원소에 대해서 이 콜백 함수를 호출한다. </w:t>
      </w:r>
    </w:p>
    <w:p w14:paraId="37D4D2E5" w14:textId="7AAB71BB" w:rsidR="00031F33" w:rsidRPr="00031F33" w:rsidRDefault="00031F33" w:rsidP="00031F33"/>
    <w:p w14:paraId="1E370B45" w14:textId="6BA5DF88" w:rsidR="00031F33" w:rsidRDefault="00031F33" w:rsidP="00031F33"/>
    <w:p w14:paraId="557D4763" w14:textId="422878DB" w:rsidR="000934E6" w:rsidRDefault="000934E6" w:rsidP="00031F33"/>
    <w:p w14:paraId="25B145DF" w14:textId="4B59FA76" w:rsidR="000934E6" w:rsidRDefault="000934E6" w:rsidP="000934E6">
      <w:pPr>
        <w:pStyle w:val="Heading2"/>
      </w:pPr>
      <w:bookmarkStart w:id="33" w:name="_Toc37371840"/>
      <w:r>
        <w:rPr>
          <w:rFonts w:hint="eastAsia"/>
        </w:rPr>
        <w:t>배열 복제</w:t>
      </w:r>
      <w:bookmarkEnd w:id="33"/>
    </w:p>
    <w:p w14:paraId="55EA632C" w14:textId="55F458C6" w:rsidR="000934E6" w:rsidRDefault="000934E6" w:rsidP="00CB10A5">
      <w:pPr>
        <w:pStyle w:val="Heading3"/>
      </w:pPr>
      <w:r>
        <w:rPr>
          <w:rFonts w:hint="eastAsia"/>
        </w:rPr>
        <w:t>s</w:t>
      </w:r>
      <w:r>
        <w:t>lice.js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934E6" w14:paraId="08374ED0" w14:textId="77777777" w:rsidTr="000934E6">
        <w:tc>
          <w:tcPr>
            <w:tcW w:w="10456" w:type="dxa"/>
          </w:tcPr>
          <w:p w14:paraId="7A0A9683" w14:textId="77777777" w:rsidR="00CD3DDD" w:rsidRPr="00CD3DDD" w:rsidRDefault="00CD3DDD" w:rsidP="00CD3DD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D3D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CD3D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D3DD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CD3D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CD3DD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CD3D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D3DD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CD3D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D3DD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CD3D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D3DD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CD3D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D3DD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CD3D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 </w:t>
            </w:r>
          </w:p>
          <w:p w14:paraId="033D2232" w14:textId="704780FD" w:rsidR="00CD3DDD" w:rsidRPr="00CD3DDD" w:rsidRDefault="00CD3DDD" w:rsidP="00CD3DD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D3D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CD3D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D3DD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a2</w:t>
            </w:r>
            <w:r w:rsidRPr="00CD3D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CD3DD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highlight w:val="yellow"/>
              </w:rPr>
              <w:t>a1</w:t>
            </w:r>
            <w:r w:rsidRPr="00CD3D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.</w:t>
            </w:r>
            <w:r w:rsidRPr="00CD3DD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highlight w:val="yellow"/>
              </w:rPr>
              <w:t>slice</w:t>
            </w:r>
            <w:r w:rsidRPr="00CD3D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(</w:t>
            </w:r>
            <w:r w:rsidRPr="00CD3DD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  <w:highlight w:val="yellow"/>
              </w:rPr>
              <w:t>0</w:t>
            </w:r>
            <w:r w:rsidRPr="00CD3D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highlight w:val="yellow"/>
              </w:rPr>
              <w:t>);</w:t>
            </w:r>
          </w:p>
          <w:p w14:paraId="5B557C5A" w14:textId="77777777" w:rsidR="00CD3DDD" w:rsidRPr="00CD3DDD" w:rsidRDefault="00CD3DDD" w:rsidP="00CD3DD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9907EA2" w14:textId="77777777" w:rsidR="00CD3DDD" w:rsidRPr="00CD3DDD" w:rsidRDefault="00CD3DDD" w:rsidP="00CD3DD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D3DD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CD3D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D3DD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CD3D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D3DD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a2</w:t>
            </w:r>
            <w:r w:rsidRPr="00CD3D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FCD8864" w14:textId="77777777" w:rsidR="000934E6" w:rsidRDefault="00CD3DDD" w:rsidP="00CD3DD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D3DD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CD3D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D3DD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CD3D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D3DD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CD3D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== </w:t>
            </w:r>
            <w:r w:rsidRPr="00CD3DD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a2</w:t>
            </w:r>
            <w:r w:rsidRPr="00CD3D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9EC459C" w14:textId="2B3F2079" w:rsidR="00CD3DDD" w:rsidRPr="00CD3DDD" w:rsidRDefault="00CD3DDD" w:rsidP="00CD3DD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19FE97C5" w14:textId="428C1233" w:rsidR="000934E6" w:rsidRDefault="000934E6" w:rsidP="000934E6"/>
    <w:p w14:paraId="12A316AE" w14:textId="5F7C3B55" w:rsidR="00CD3DDD" w:rsidRDefault="00CD3DDD" w:rsidP="000934E6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3DDD" w14:paraId="6E27E6EC" w14:textId="77777777" w:rsidTr="00CD3DDD">
        <w:tc>
          <w:tcPr>
            <w:tcW w:w="10456" w:type="dxa"/>
          </w:tcPr>
          <w:p w14:paraId="1B356F7B" w14:textId="77777777" w:rsidR="00B82C31" w:rsidRDefault="00B82C31" w:rsidP="00B82C31">
            <w:r>
              <w:t>[ 1, 2, 3, 4, 5 ]</w:t>
            </w:r>
          </w:p>
          <w:p w14:paraId="1511FD1C" w14:textId="6C026F3D" w:rsidR="00CD3DDD" w:rsidRDefault="00B82C31" w:rsidP="00B82C31">
            <w:r>
              <w:t>false</w:t>
            </w:r>
          </w:p>
        </w:tc>
      </w:tr>
    </w:tbl>
    <w:p w14:paraId="3BFD0532" w14:textId="7EF7AA03" w:rsidR="00CD3DDD" w:rsidRDefault="00CD3DDD" w:rsidP="000934E6"/>
    <w:p w14:paraId="7E423E6E" w14:textId="7D8D8E88" w:rsidR="00B82C31" w:rsidRDefault="00B82C31" w:rsidP="000934E6">
      <w:r>
        <w:rPr>
          <w:rFonts w:hint="eastAsia"/>
        </w:rPr>
        <w:t>a</w:t>
      </w:r>
      <w:r>
        <w:t>1.slice(0)</w:t>
      </w:r>
    </w:p>
    <w:p w14:paraId="5D076727" w14:textId="77777777" w:rsidR="00B82C31" w:rsidRDefault="00B82C31" w:rsidP="000934E6">
      <w:r>
        <w:rPr>
          <w:rFonts w:hint="eastAsia"/>
        </w:rPr>
        <w:t>a</w:t>
      </w:r>
      <w:r>
        <w:t xml:space="preserve">1 </w:t>
      </w:r>
      <w:r>
        <w:rPr>
          <w:rFonts w:hint="eastAsia"/>
        </w:rPr>
        <w:t>배열을 복제한 새 배열이 만들어져서 리턴된다.</w:t>
      </w:r>
    </w:p>
    <w:p w14:paraId="19884FF7" w14:textId="086918D7" w:rsidR="00B82C31" w:rsidRDefault="00B82C31" w:rsidP="000934E6"/>
    <w:p w14:paraId="42EA9C3D" w14:textId="3D78A97A" w:rsidR="00D4459A" w:rsidRDefault="00D4459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B4EABAC" w14:textId="7737BD02" w:rsidR="00D4459A" w:rsidRDefault="00D4459A" w:rsidP="00D4459A">
      <w:pPr>
        <w:pStyle w:val="Heading2"/>
      </w:pPr>
      <w:bookmarkStart w:id="34" w:name="_Toc37371841"/>
      <w:r>
        <w:rPr>
          <w:rFonts w:hint="eastAsia"/>
        </w:rPr>
        <w:lastRenderedPageBreak/>
        <w:t>e</w:t>
      </w:r>
      <w:r>
        <w:t>very</w:t>
      </w:r>
      <w:bookmarkEnd w:id="34"/>
    </w:p>
    <w:p w14:paraId="305AE3A6" w14:textId="7ECE1868" w:rsidR="00630287" w:rsidRPr="00630287" w:rsidRDefault="00630287" w:rsidP="00630287">
      <w:pPr>
        <w:pStyle w:val="Heading3"/>
      </w:pPr>
      <w:r>
        <w:t>every.js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459A" w14:paraId="62F6FC96" w14:textId="77777777" w:rsidTr="00D4459A">
        <w:tc>
          <w:tcPr>
            <w:tcW w:w="10456" w:type="dxa"/>
          </w:tcPr>
          <w:p w14:paraId="4AF1B05A" w14:textId="77777777" w:rsidR="00D4459A" w:rsidRPr="00D4459A" w:rsidRDefault="00D4459A" w:rsidP="00D4459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4459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4459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4459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D4459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D4459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D4459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4459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D4459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4459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D4459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4459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D4459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35074124" w14:textId="77777777" w:rsidR="00D4459A" w:rsidRPr="00D4459A" w:rsidRDefault="00D4459A" w:rsidP="00D4459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4459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4459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4459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a2</w:t>
            </w:r>
            <w:r w:rsidRPr="00D4459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  <w:r w:rsidRPr="00D4459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D4459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4459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D4459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4459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D4459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4459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D4459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725AD0C0" w14:textId="77777777" w:rsidR="00D4459A" w:rsidRPr="00D4459A" w:rsidRDefault="00D4459A" w:rsidP="00D4459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1074B51" w14:textId="77777777" w:rsidR="00D4459A" w:rsidRPr="00D4459A" w:rsidRDefault="00D4459A" w:rsidP="00D4459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4459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4459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4459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isEven</w:t>
            </w:r>
            <w:r w:rsidRPr="00D4459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</w:t>
            </w:r>
            <w:r w:rsidRPr="00D4459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D4459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D4459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D4459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4459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D4459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% </w:t>
            </w:r>
            <w:r w:rsidRPr="00D4459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D4459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== </w:t>
            </w:r>
            <w:r w:rsidRPr="00D4459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D4459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FE115C1" w14:textId="77777777" w:rsidR="00D4459A" w:rsidRPr="00D4459A" w:rsidRDefault="00D4459A" w:rsidP="00D4459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4459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D4459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4459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4459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4459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a1</w:t>
            </w:r>
            <w:r w:rsidRPr="00D4459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4459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every</w:t>
            </w:r>
            <w:r w:rsidRPr="00D4459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4459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isEven</w:t>
            </w:r>
            <w:r w:rsidRPr="00D4459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690C50D9" w14:textId="77777777" w:rsidR="00D4459A" w:rsidRPr="00D4459A" w:rsidRDefault="00D4459A" w:rsidP="00D4459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4459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D4459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4459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4459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4459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a2</w:t>
            </w:r>
            <w:r w:rsidRPr="00D4459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4459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every</w:t>
            </w:r>
            <w:r w:rsidRPr="00D4459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4459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isEven</w:t>
            </w:r>
            <w:r w:rsidRPr="00D4459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6EFFB606" w14:textId="77777777" w:rsidR="00D4459A" w:rsidRPr="00D4459A" w:rsidRDefault="00D4459A" w:rsidP="00D4459A"/>
        </w:tc>
      </w:tr>
    </w:tbl>
    <w:p w14:paraId="595A7B10" w14:textId="77777777" w:rsidR="00D4459A" w:rsidRPr="00D4459A" w:rsidRDefault="00D4459A" w:rsidP="00D4459A"/>
    <w:p w14:paraId="7F95832B" w14:textId="573F8922" w:rsidR="00B82C31" w:rsidRDefault="00D4459A" w:rsidP="000934E6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459A" w14:paraId="389316CD" w14:textId="77777777" w:rsidTr="00D4459A">
        <w:tc>
          <w:tcPr>
            <w:tcW w:w="10456" w:type="dxa"/>
          </w:tcPr>
          <w:p w14:paraId="413B35AB" w14:textId="77777777" w:rsidR="00D4459A" w:rsidRDefault="00D4459A" w:rsidP="000934E6">
            <w:r>
              <w:rPr>
                <w:rFonts w:hint="eastAsia"/>
              </w:rPr>
              <w:t>f</w:t>
            </w:r>
            <w:r>
              <w:t>alse</w:t>
            </w:r>
          </w:p>
          <w:p w14:paraId="1EA4EFE0" w14:textId="098E2F9B" w:rsidR="00D4459A" w:rsidRDefault="00D4459A" w:rsidP="000934E6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14:paraId="3B7CC8A6" w14:textId="77777777" w:rsidR="00D4459A" w:rsidRDefault="00D4459A" w:rsidP="000934E6"/>
    <w:p w14:paraId="4045FD37" w14:textId="0223A811" w:rsidR="00D4459A" w:rsidRDefault="008C4F62" w:rsidP="00D4459A">
      <w:r>
        <w:t xml:space="preserve">every </w:t>
      </w:r>
      <w:r w:rsidR="00D4459A">
        <w:t xml:space="preserve">메소드의 파라미터는 콜백 함수이다. </w:t>
      </w:r>
    </w:p>
    <w:p w14:paraId="580FF62E" w14:textId="53C8C9DA" w:rsidR="00D4459A" w:rsidRDefault="008C4F62" w:rsidP="00D4459A">
      <w:r>
        <w:t>every</w:t>
      </w:r>
      <w:r w:rsidR="00D4459A">
        <w:t xml:space="preserve"> 메소드는 배열의 각 원소에 대해서 이 콜백 함수를 호출</w:t>
      </w:r>
      <w:r w:rsidR="00D4459A">
        <w:rPr>
          <w:rFonts w:hint="eastAsia"/>
        </w:rPr>
        <w:t>한다</w:t>
      </w:r>
      <w:r w:rsidR="00D4459A">
        <w:t>.</w:t>
      </w:r>
    </w:p>
    <w:p w14:paraId="5B760495" w14:textId="491C5F61" w:rsidR="008C4F62" w:rsidRDefault="002F1600" w:rsidP="00D4459A">
      <w:r>
        <w:rPr>
          <w:rFonts w:hint="eastAsia"/>
        </w:rPr>
        <w:t>콜백 함수</w:t>
      </w:r>
      <w:r w:rsidR="008C4F62">
        <w:rPr>
          <w:rFonts w:hint="eastAsia"/>
        </w:rPr>
        <w:t xml:space="preserve"> 호출이 모두</w:t>
      </w:r>
      <w:r w:rsidR="008C4F62">
        <w:t xml:space="preserve"> </w:t>
      </w:r>
      <w:r w:rsidR="008C4F62">
        <w:rPr>
          <w:rFonts w:hint="eastAsia"/>
        </w:rPr>
        <w:t>t</w:t>
      </w:r>
      <w:r w:rsidR="008C4F62">
        <w:t>rue</w:t>
      </w:r>
      <w:r w:rsidR="008C4F62">
        <w:rPr>
          <w:rFonts w:hint="eastAsia"/>
        </w:rPr>
        <w:t>를 리턴하면,</w:t>
      </w:r>
      <w:r w:rsidR="008C4F62">
        <w:t xml:space="preserve"> every </w:t>
      </w:r>
      <w:r w:rsidR="008C4F62">
        <w:rPr>
          <w:rFonts w:hint="eastAsia"/>
        </w:rPr>
        <w:t>메소드도 t</w:t>
      </w:r>
      <w:r w:rsidR="008C4F62">
        <w:t>rue</w:t>
      </w:r>
      <w:r w:rsidR="008C4F62">
        <w:rPr>
          <w:rFonts w:hint="eastAsia"/>
        </w:rPr>
        <w:t>를 리턴한다.</w:t>
      </w:r>
    </w:p>
    <w:p w14:paraId="787F5071" w14:textId="4A6EF957" w:rsidR="008C4F62" w:rsidRDefault="002F1600" w:rsidP="00D4459A">
      <w:r>
        <w:rPr>
          <w:rFonts w:hint="eastAsia"/>
        </w:rPr>
        <w:t xml:space="preserve">콜백 함수 호출이 하나다로 </w:t>
      </w:r>
      <w:r>
        <w:t>fals</w:t>
      </w:r>
      <w:r>
        <w:rPr>
          <w:rFonts w:hint="eastAsia"/>
        </w:rPr>
        <w:t>e를 리턴하면,</w:t>
      </w:r>
      <w:r>
        <w:t xml:space="preserve"> every </w:t>
      </w:r>
      <w:r>
        <w:rPr>
          <w:rFonts w:hint="eastAsia"/>
        </w:rPr>
        <w:t xml:space="preserve">메소드는 </w:t>
      </w:r>
      <w:r>
        <w:t>false</w:t>
      </w:r>
      <w:r>
        <w:rPr>
          <w:rFonts w:hint="eastAsia"/>
        </w:rPr>
        <w:t>를 리턴한다.</w:t>
      </w:r>
    </w:p>
    <w:p w14:paraId="1E605BF8" w14:textId="71B4F901" w:rsidR="002F1600" w:rsidRDefault="002F1600" w:rsidP="00D4459A"/>
    <w:p w14:paraId="46C1993E" w14:textId="0C20BF5C" w:rsidR="002F1600" w:rsidRDefault="002F1600" w:rsidP="00D4459A"/>
    <w:p w14:paraId="5F59EC1C" w14:textId="77777777" w:rsidR="002F1600" w:rsidRPr="002F1600" w:rsidRDefault="002F1600" w:rsidP="00D4459A"/>
    <w:p w14:paraId="1ED57BB6" w14:textId="4BF81644" w:rsidR="00B82C31" w:rsidRDefault="00630287" w:rsidP="00630287">
      <w:pPr>
        <w:pStyle w:val="Heading2"/>
      </w:pPr>
      <w:bookmarkStart w:id="35" w:name="_Toc37371842"/>
      <w:r>
        <w:rPr>
          <w:rFonts w:hint="eastAsia"/>
        </w:rPr>
        <w:t>f</w:t>
      </w:r>
      <w:r>
        <w:t>ind</w:t>
      </w:r>
      <w:bookmarkEnd w:id="35"/>
    </w:p>
    <w:p w14:paraId="077B1C7A" w14:textId="3815676A" w:rsidR="00630287" w:rsidRDefault="00630287" w:rsidP="00630287">
      <w:pPr>
        <w:pStyle w:val="Heading3"/>
      </w:pPr>
      <w:r>
        <w:rPr>
          <w:rFonts w:hint="eastAsia"/>
        </w:rPr>
        <w:t>f</w:t>
      </w:r>
      <w:r>
        <w:t>ind.js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30287" w14:paraId="67D0E71A" w14:textId="77777777" w:rsidTr="00630287">
        <w:tc>
          <w:tcPr>
            <w:tcW w:w="10456" w:type="dxa"/>
          </w:tcPr>
          <w:p w14:paraId="70A026F1" w14:textId="77777777" w:rsidR="00630287" w:rsidRPr="00630287" w:rsidRDefault="00630287" w:rsidP="006302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3028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6302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302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6302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</w:p>
          <w:p w14:paraId="4B02EA08" w14:textId="77777777" w:rsidR="00630287" w:rsidRPr="00630287" w:rsidRDefault="00630287" w:rsidP="006302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302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6302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302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3028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3028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63028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302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302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302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3028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6302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49D8FFC2" w14:textId="77777777" w:rsidR="00630287" w:rsidRPr="00630287" w:rsidRDefault="00630287" w:rsidP="006302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302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6302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302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3028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3028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임꺽정</w:t>
            </w:r>
            <w:r w:rsidRPr="0063028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302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302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302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3028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</w:t>
            </w:r>
            <w:r w:rsidRPr="006302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24D8A0ED" w14:textId="77777777" w:rsidR="00630287" w:rsidRPr="00630287" w:rsidRDefault="00630287" w:rsidP="006302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302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6302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302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3028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3028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전우치</w:t>
            </w:r>
            <w:r w:rsidRPr="0063028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302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302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302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3028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19</w:t>
            </w:r>
            <w:r w:rsidRPr="006302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</w:t>
            </w:r>
          </w:p>
          <w:p w14:paraId="25A269B5" w14:textId="77777777" w:rsidR="00630287" w:rsidRPr="00630287" w:rsidRDefault="00630287" w:rsidP="006302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302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62BE14C7" w14:textId="77777777" w:rsidR="00630287" w:rsidRPr="00630287" w:rsidRDefault="00630287" w:rsidP="006302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12FEFD5" w14:textId="77777777" w:rsidR="00630287" w:rsidRPr="00630287" w:rsidRDefault="00630287" w:rsidP="006302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3028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6302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302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6302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6302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6302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3028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find</w:t>
            </w:r>
            <w:r w:rsidRPr="006302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302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</w:t>
            </w:r>
            <w:r w:rsidRPr="006302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3028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6302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302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</w:t>
            </w:r>
            <w:r w:rsidRPr="006302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302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</w:t>
            </w:r>
            <w:r w:rsidRPr="006302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== </w:t>
            </w:r>
            <w:r w:rsidRPr="0063028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</w:t>
            </w:r>
            <w:r w:rsidRPr="006302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7109A8B" w14:textId="77777777" w:rsidR="00630287" w:rsidRPr="00630287" w:rsidRDefault="00630287" w:rsidP="006302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302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6302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3028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6302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302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6302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25AFE0C" w14:textId="77777777" w:rsidR="00630287" w:rsidRPr="00630287" w:rsidRDefault="00630287" w:rsidP="00630287"/>
        </w:tc>
      </w:tr>
    </w:tbl>
    <w:p w14:paraId="282D20FB" w14:textId="252F1EEC" w:rsidR="00630287" w:rsidRDefault="00630287" w:rsidP="00630287"/>
    <w:p w14:paraId="1BC1F8A3" w14:textId="63D52C8D" w:rsidR="00630287" w:rsidRDefault="00630287" w:rsidP="00630287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30287" w14:paraId="414EF43E" w14:textId="77777777" w:rsidTr="00630287">
        <w:tc>
          <w:tcPr>
            <w:tcW w:w="10456" w:type="dxa"/>
          </w:tcPr>
          <w:p w14:paraId="66AE21AE" w14:textId="63CD496A" w:rsidR="00630287" w:rsidRPr="009C1442" w:rsidRDefault="009C1442" w:rsidP="00630287">
            <w:r w:rsidRPr="009C1442">
              <w:t>{ name: '임꺽정', age: 18 }</w:t>
            </w:r>
          </w:p>
        </w:tc>
      </w:tr>
    </w:tbl>
    <w:p w14:paraId="041B0AC6" w14:textId="77777777" w:rsidR="00630287" w:rsidRDefault="00630287" w:rsidP="00630287"/>
    <w:p w14:paraId="37FEF3C6" w14:textId="5E139870" w:rsidR="00630287" w:rsidRDefault="00630287" w:rsidP="00630287">
      <w:r>
        <w:rPr>
          <w:rFonts w:hint="eastAsia"/>
        </w:rPr>
        <w:t>f</w:t>
      </w:r>
      <w:r>
        <w:t xml:space="preserve">ind 메소드의 파라미터는 콜백 함수이다. </w:t>
      </w:r>
    </w:p>
    <w:p w14:paraId="4ADAB8FD" w14:textId="68C5999F" w:rsidR="00630287" w:rsidRDefault="00630287" w:rsidP="00630287">
      <w:r>
        <w:t>find 메소드는 배열의 각 원소에 대해서 이 콜백 함수를 호출</w:t>
      </w:r>
      <w:r>
        <w:rPr>
          <w:rFonts w:hint="eastAsia"/>
        </w:rPr>
        <w:t>한다</w:t>
      </w:r>
      <w:r>
        <w:t>.</w:t>
      </w:r>
    </w:p>
    <w:p w14:paraId="7FA35867" w14:textId="0FFAD7A2" w:rsidR="00630287" w:rsidRDefault="00630287" w:rsidP="00630287">
      <w:r>
        <w:t xml:space="preserve">find </w:t>
      </w:r>
      <w:r>
        <w:rPr>
          <w:rFonts w:hint="eastAsia"/>
        </w:rPr>
        <w:t>메소드는</w:t>
      </w:r>
      <w:r>
        <w:t xml:space="preserve">, </w:t>
      </w:r>
      <w:r>
        <w:rPr>
          <w:rFonts w:hint="eastAsia"/>
        </w:rPr>
        <w:t xml:space="preserve">이 콜백 함수가 </w:t>
      </w:r>
      <w:r>
        <w:t>true</w:t>
      </w:r>
      <w:r>
        <w:rPr>
          <w:rFonts w:hint="eastAsia"/>
        </w:rPr>
        <w:t>를 리턴하는 첫번째 원소를 리턴한다.</w:t>
      </w:r>
    </w:p>
    <w:p w14:paraId="0299C4D2" w14:textId="77777777" w:rsidR="00630287" w:rsidRPr="00630287" w:rsidRDefault="00630287" w:rsidP="00630287"/>
    <w:p w14:paraId="166C6806" w14:textId="616AD9B3" w:rsidR="009C1442" w:rsidRDefault="009C144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53742D8" w14:textId="71ECD444" w:rsidR="009C1442" w:rsidRDefault="009C1442" w:rsidP="009C1442">
      <w:pPr>
        <w:pStyle w:val="Heading2"/>
      </w:pPr>
      <w:bookmarkStart w:id="36" w:name="_Toc37371843"/>
      <w:r>
        <w:rPr>
          <w:rFonts w:hint="eastAsia"/>
        </w:rPr>
        <w:lastRenderedPageBreak/>
        <w:t>f</w:t>
      </w:r>
      <w:r>
        <w:t>ind</w:t>
      </w:r>
      <w:r>
        <w:rPr>
          <w:rFonts w:hint="eastAsia"/>
        </w:rPr>
        <w:t>I</w:t>
      </w:r>
      <w:r>
        <w:t>ndex</w:t>
      </w:r>
      <w:bookmarkEnd w:id="36"/>
    </w:p>
    <w:p w14:paraId="040C1FA8" w14:textId="2020E3E7" w:rsidR="009C1442" w:rsidRDefault="009C1442" w:rsidP="009C1442">
      <w:pPr>
        <w:pStyle w:val="Heading3"/>
      </w:pPr>
      <w:r>
        <w:rPr>
          <w:rFonts w:hint="eastAsia"/>
        </w:rPr>
        <w:t>f</w:t>
      </w:r>
      <w:r>
        <w:t>ind</w:t>
      </w:r>
      <w:r w:rsidR="00B97A5E">
        <w:t>Index</w:t>
      </w:r>
      <w:r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1442" w14:paraId="505B57B5" w14:textId="77777777" w:rsidTr="00D82DEF">
        <w:tc>
          <w:tcPr>
            <w:tcW w:w="10456" w:type="dxa"/>
          </w:tcPr>
          <w:p w14:paraId="2461E942" w14:textId="77777777" w:rsidR="00B97A5E" w:rsidRPr="00B97A5E" w:rsidRDefault="00B97A5E" w:rsidP="00B97A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7A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97A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7A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B97A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</w:p>
          <w:p w14:paraId="5B3E5F38" w14:textId="77777777" w:rsidR="00B97A5E" w:rsidRPr="00B97A5E" w:rsidRDefault="00B97A5E" w:rsidP="00B97A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7A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B97A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B97A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7A5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97A5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B97A5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97A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97A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B97A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7A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B97A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02D7C3CF" w14:textId="77777777" w:rsidR="00B97A5E" w:rsidRPr="00B97A5E" w:rsidRDefault="00B97A5E" w:rsidP="00B97A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7A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B97A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B97A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7A5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97A5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임꺽정</w:t>
            </w:r>
            <w:r w:rsidRPr="00B97A5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97A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97A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B97A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7A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</w:t>
            </w:r>
            <w:r w:rsidRPr="00B97A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2A7F9539" w14:textId="77777777" w:rsidR="00B97A5E" w:rsidRPr="00B97A5E" w:rsidRDefault="00B97A5E" w:rsidP="00B97A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7A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B97A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B97A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7A5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97A5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전우치</w:t>
            </w:r>
            <w:r w:rsidRPr="00B97A5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97A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97A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B97A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7A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19</w:t>
            </w:r>
            <w:r w:rsidRPr="00B97A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</w:t>
            </w:r>
          </w:p>
          <w:p w14:paraId="7B8C67F3" w14:textId="77777777" w:rsidR="00B97A5E" w:rsidRPr="00B97A5E" w:rsidRDefault="00B97A5E" w:rsidP="00B97A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7A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547CC79E" w14:textId="77777777" w:rsidR="00B97A5E" w:rsidRPr="00B97A5E" w:rsidRDefault="00B97A5E" w:rsidP="00B97A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202D96E" w14:textId="77777777" w:rsidR="00B97A5E" w:rsidRPr="00B97A5E" w:rsidRDefault="00B97A5E" w:rsidP="00B97A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7A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97A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7A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index</w:t>
            </w:r>
            <w:r w:rsidRPr="00B97A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97A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B97A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97A5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findIndex</w:t>
            </w:r>
            <w:r w:rsidRPr="00B97A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97A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</w:t>
            </w:r>
            <w:r w:rsidRPr="00B97A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7A5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B97A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97A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</w:t>
            </w:r>
            <w:r w:rsidRPr="00B97A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97A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</w:t>
            </w:r>
            <w:r w:rsidRPr="00B97A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== </w:t>
            </w:r>
            <w:r w:rsidRPr="00B97A5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</w:t>
            </w:r>
            <w:r w:rsidRPr="00B97A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25C336A" w14:textId="77777777" w:rsidR="00B97A5E" w:rsidRPr="00B97A5E" w:rsidRDefault="00B97A5E" w:rsidP="00B97A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97A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B97A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97A5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97A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97A5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index</w:t>
            </w:r>
            <w:r w:rsidRPr="00B97A5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0CCEAE1" w14:textId="77777777" w:rsidR="009C1442" w:rsidRPr="00630287" w:rsidRDefault="009C1442" w:rsidP="00D82DEF"/>
        </w:tc>
      </w:tr>
    </w:tbl>
    <w:p w14:paraId="5B40ADC5" w14:textId="77777777" w:rsidR="009C1442" w:rsidRDefault="009C1442" w:rsidP="009C1442"/>
    <w:p w14:paraId="5B573CE6" w14:textId="77777777" w:rsidR="009C1442" w:rsidRDefault="009C1442" w:rsidP="009C1442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1442" w14:paraId="680D6FF8" w14:textId="77777777" w:rsidTr="00D82DEF">
        <w:tc>
          <w:tcPr>
            <w:tcW w:w="10456" w:type="dxa"/>
          </w:tcPr>
          <w:p w14:paraId="3CC837B2" w14:textId="6498445D" w:rsidR="009C1442" w:rsidRPr="009C1442" w:rsidRDefault="00B97A5E" w:rsidP="00D82DEF">
            <w:r>
              <w:t>1</w:t>
            </w:r>
          </w:p>
        </w:tc>
      </w:tr>
    </w:tbl>
    <w:p w14:paraId="668D61CC" w14:textId="77777777" w:rsidR="009C1442" w:rsidRDefault="009C1442" w:rsidP="009C1442"/>
    <w:p w14:paraId="58EDADBE" w14:textId="01E5ACFE" w:rsidR="009C1442" w:rsidRDefault="009C1442" w:rsidP="009C1442">
      <w:r>
        <w:rPr>
          <w:rFonts w:hint="eastAsia"/>
        </w:rPr>
        <w:t>f</w:t>
      </w:r>
      <w:r>
        <w:t>ind</w:t>
      </w:r>
      <w:r w:rsidR="00B97A5E">
        <w:t>Index</w:t>
      </w:r>
      <w:r>
        <w:t xml:space="preserve"> 메소드의 파라미터는 콜백 함수이다. </w:t>
      </w:r>
    </w:p>
    <w:p w14:paraId="312F3BAC" w14:textId="541F6E7F" w:rsidR="009C1442" w:rsidRDefault="009C1442" w:rsidP="009C1442">
      <w:r>
        <w:t>find</w:t>
      </w:r>
      <w:r w:rsidR="00B97A5E">
        <w:t>Index</w:t>
      </w:r>
      <w:r>
        <w:t xml:space="preserve"> 메소드는 배열의 각 원소에 대해서 이 콜백 함수를 호출</w:t>
      </w:r>
      <w:r>
        <w:rPr>
          <w:rFonts w:hint="eastAsia"/>
        </w:rPr>
        <w:t>한다</w:t>
      </w:r>
      <w:r>
        <w:t>.</w:t>
      </w:r>
    </w:p>
    <w:p w14:paraId="7C1113AA" w14:textId="50CE2A13" w:rsidR="009C1442" w:rsidRDefault="009C1442" w:rsidP="009C1442">
      <w:r>
        <w:t>find</w:t>
      </w:r>
      <w:r w:rsidR="00B97A5E">
        <w:t>Index</w:t>
      </w:r>
      <w:r>
        <w:t xml:space="preserve"> </w:t>
      </w:r>
      <w:r>
        <w:rPr>
          <w:rFonts w:hint="eastAsia"/>
        </w:rPr>
        <w:t>메소드는</w:t>
      </w:r>
      <w:r>
        <w:t xml:space="preserve">, </w:t>
      </w:r>
      <w:r>
        <w:rPr>
          <w:rFonts w:hint="eastAsia"/>
        </w:rPr>
        <w:t xml:space="preserve">이 콜백 함수가 </w:t>
      </w:r>
      <w:r>
        <w:t>true</w:t>
      </w:r>
      <w:r>
        <w:rPr>
          <w:rFonts w:hint="eastAsia"/>
        </w:rPr>
        <w:t>를 리턴하는 첫번째 원소</w:t>
      </w:r>
      <w:r w:rsidR="00B97A5E">
        <w:rPr>
          <w:rFonts w:hint="eastAsia"/>
        </w:rPr>
        <w:t xml:space="preserve">의 </w:t>
      </w:r>
      <w:r w:rsidR="00B97A5E">
        <w:t>index</w:t>
      </w:r>
      <w:r>
        <w:rPr>
          <w:rFonts w:hint="eastAsia"/>
        </w:rPr>
        <w:t>를 리턴한다.</w:t>
      </w:r>
    </w:p>
    <w:p w14:paraId="362C6D53" w14:textId="1030FFFC" w:rsidR="009C1442" w:rsidRDefault="009C1442" w:rsidP="009C1442"/>
    <w:p w14:paraId="42D91B4C" w14:textId="2CB49BF1" w:rsidR="00B97A5E" w:rsidRDefault="00B97A5E" w:rsidP="009C1442"/>
    <w:p w14:paraId="27CF3934" w14:textId="556CB051" w:rsidR="00B97A5E" w:rsidRDefault="00632CF8" w:rsidP="00632CF8">
      <w:pPr>
        <w:pStyle w:val="Heading2"/>
      </w:pPr>
      <w:bookmarkStart w:id="37" w:name="_Toc37371844"/>
      <w:r>
        <w:rPr>
          <w:rFonts w:hint="eastAsia"/>
        </w:rPr>
        <w:t>s</w:t>
      </w:r>
      <w:r>
        <w:t>ort</w:t>
      </w:r>
      <w:bookmarkEnd w:id="37"/>
    </w:p>
    <w:p w14:paraId="45B4F8A8" w14:textId="099F8B05" w:rsidR="00632CF8" w:rsidRDefault="00632CF8" w:rsidP="00632CF8">
      <w:pPr>
        <w:pStyle w:val="Heading3"/>
      </w:pPr>
      <w:r>
        <w:rPr>
          <w:rFonts w:hint="eastAsia"/>
        </w:rPr>
        <w:t>s</w:t>
      </w:r>
      <w:r>
        <w:t>ort1.js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32CF8" w14:paraId="7F55C163" w14:textId="77777777" w:rsidTr="00632CF8">
        <w:tc>
          <w:tcPr>
            <w:tcW w:w="10456" w:type="dxa"/>
          </w:tcPr>
          <w:p w14:paraId="65732EC6" w14:textId="77777777" w:rsidR="00632CF8" w:rsidRPr="00632CF8" w:rsidRDefault="00632CF8" w:rsidP="00632CF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32CF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32CF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</w:p>
          <w:p w14:paraId="0ED65D44" w14:textId="77777777" w:rsidR="00632CF8" w:rsidRPr="00632CF8" w:rsidRDefault="00632CF8" w:rsidP="00632CF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632CF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32CF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32CF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632CF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32CF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32CF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50C4AC6E" w14:textId="77777777" w:rsidR="00632CF8" w:rsidRPr="00632CF8" w:rsidRDefault="00632CF8" w:rsidP="00632CF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632CF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32CF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32CF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임꺽정</w:t>
            </w:r>
            <w:r w:rsidRPr="00632CF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32CF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32CF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2417D0AE" w14:textId="77777777" w:rsidR="00632CF8" w:rsidRPr="00632CF8" w:rsidRDefault="00632CF8" w:rsidP="00632CF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632CF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32CF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32CF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전우치</w:t>
            </w:r>
            <w:r w:rsidRPr="00632CF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32CF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32CF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19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</w:t>
            </w:r>
          </w:p>
          <w:p w14:paraId="40AD5916" w14:textId="77777777" w:rsidR="00632CF8" w:rsidRPr="00632CF8" w:rsidRDefault="00632CF8" w:rsidP="00632CF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553F6B78" w14:textId="77777777" w:rsidR="00632CF8" w:rsidRPr="00632CF8" w:rsidRDefault="00632CF8" w:rsidP="00632CF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D0AC98F" w14:textId="77777777" w:rsidR="00632CF8" w:rsidRPr="00632CF8" w:rsidRDefault="00632CF8" w:rsidP="00632CF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32CF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32CF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sort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((</w:t>
            </w:r>
            <w:r w:rsidRPr="00632CF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p1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32CF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p2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632CF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32CF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p1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32CF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632CF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p2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32CF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1E37387" w14:textId="77777777" w:rsidR="00632CF8" w:rsidRPr="00632CF8" w:rsidRDefault="00632CF8" w:rsidP="00632CF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32CF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32CF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32CF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7EE62EC" w14:textId="77777777" w:rsidR="00632CF8" w:rsidRPr="00632CF8" w:rsidRDefault="00632CF8" w:rsidP="00632CF8"/>
        </w:tc>
      </w:tr>
    </w:tbl>
    <w:p w14:paraId="48A4F909" w14:textId="1531E631" w:rsidR="00632CF8" w:rsidRDefault="00632CF8" w:rsidP="00632CF8"/>
    <w:p w14:paraId="3658995A" w14:textId="50C1F8BD" w:rsidR="00632CF8" w:rsidRDefault="00632CF8" w:rsidP="00632CF8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32CF8" w14:paraId="7E8A16F7" w14:textId="77777777" w:rsidTr="00632CF8">
        <w:tc>
          <w:tcPr>
            <w:tcW w:w="10456" w:type="dxa"/>
          </w:tcPr>
          <w:p w14:paraId="7470B9B5" w14:textId="77777777" w:rsidR="00632CF8" w:rsidRDefault="00632CF8" w:rsidP="00632CF8">
            <w:r>
              <w:t>[</w:t>
            </w:r>
          </w:p>
          <w:p w14:paraId="23913B8F" w14:textId="77777777" w:rsidR="00632CF8" w:rsidRDefault="00632CF8" w:rsidP="00632CF8">
            <w:r>
              <w:t xml:space="preserve">  { name: '홍길동', age: 16 },</w:t>
            </w:r>
          </w:p>
          <w:p w14:paraId="15A69885" w14:textId="77777777" w:rsidR="00632CF8" w:rsidRDefault="00632CF8" w:rsidP="00632CF8">
            <w:r>
              <w:t xml:space="preserve">  { name: '임꺽정', age: 18 },</w:t>
            </w:r>
          </w:p>
          <w:p w14:paraId="3335E94E" w14:textId="77777777" w:rsidR="00632CF8" w:rsidRDefault="00632CF8" w:rsidP="00632CF8">
            <w:r>
              <w:t xml:space="preserve">  { name: '전우치', age: 19 }</w:t>
            </w:r>
          </w:p>
          <w:p w14:paraId="1EA6C2C1" w14:textId="364417A6" w:rsidR="00632CF8" w:rsidRDefault="00632CF8" w:rsidP="00632CF8">
            <w:r>
              <w:t>]</w:t>
            </w:r>
          </w:p>
        </w:tc>
      </w:tr>
    </w:tbl>
    <w:p w14:paraId="3C70464C" w14:textId="1BB4D185" w:rsidR="00632CF8" w:rsidRDefault="00632CF8" w:rsidP="00632CF8"/>
    <w:p w14:paraId="38724413" w14:textId="2EAF930F" w:rsidR="00282ADD" w:rsidRDefault="00282ADD" w:rsidP="00282ADD">
      <w:r>
        <w:t xml:space="preserve">sort 메소드의 파라미터는 콜백 함수이다. </w:t>
      </w:r>
    </w:p>
    <w:p w14:paraId="20A97D5E" w14:textId="3715F986" w:rsidR="00282ADD" w:rsidRDefault="00282ADD" w:rsidP="00282ADD">
      <w:r>
        <w:rPr>
          <w:rFonts w:hint="eastAsia"/>
        </w:rPr>
        <w:t>이 콜백 함수의 리턴 값을 기준으로 배열을 정렬한다.</w:t>
      </w:r>
    </w:p>
    <w:p w14:paraId="0CAEB313" w14:textId="77777777" w:rsidR="00282ADD" w:rsidRDefault="00282ADD" w:rsidP="00282ADD"/>
    <w:p w14:paraId="51519045" w14:textId="77777777" w:rsidR="00CE0EE8" w:rsidRDefault="00282ADD" w:rsidP="00282ADD">
      <w:r>
        <w:rPr>
          <w:rFonts w:hint="eastAsia"/>
        </w:rPr>
        <w:t>이 콜백 함수는 두 원소를 비교하여,</w:t>
      </w:r>
      <w:r>
        <w:t xml:space="preserve"> </w:t>
      </w:r>
    </w:p>
    <w:p w14:paraId="64389466" w14:textId="77777777" w:rsidR="00CE0EE8" w:rsidRDefault="00282ADD" w:rsidP="00282ADD">
      <w:r>
        <w:rPr>
          <w:rFonts w:hint="eastAsia"/>
        </w:rPr>
        <w:t xml:space="preserve">첫째 파라미터가 </w:t>
      </w:r>
      <w:r w:rsidR="00CE0EE8">
        <w:rPr>
          <w:rFonts w:hint="eastAsia"/>
        </w:rPr>
        <w:t>더 크면 양수를,</w:t>
      </w:r>
      <w:r w:rsidR="00CE0EE8">
        <w:t xml:space="preserve"> </w:t>
      </w:r>
    </w:p>
    <w:p w14:paraId="0728C292" w14:textId="77777777" w:rsidR="00CE0EE8" w:rsidRDefault="00CE0EE8" w:rsidP="00282ADD">
      <w:r>
        <w:rPr>
          <w:rFonts w:hint="eastAsia"/>
        </w:rPr>
        <w:t>둘째 파라미터가 더 크면 음수를,</w:t>
      </w:r>
      <w:r>
        <w:t xml:space="preserve"> </w:t>
      </w:r>
    </w:p>
    <w:p w14:paraId="61126A43" w14:textId="69A201B7" w:rsidR="00282ADD" w:rsidRDefault="00CE0EE8" w:rsidP="00282ADD">
      <w:r>
        <w:rPr>
          <w:rFonts w:hint="eastAsia"/>
        </w:rPr>
        <w:t xml:space="preserve">두 파라미터의 값이 같으면 </w:t>
      </w:r>
      <w:r>
        <w:t>0</w:t>
      </w:r>
      <w:r>
        <w:rPr>
          <w:rFonts w:hint="eastAsia"/>
        </w:rPr>
        <w:t>을 리턴해야 한다.</w:t>
      </w:r>
    </w:p>
    <w:p w14:paraId="57D285AF" w14:textId="425F69CF" w:rsidR="00CE0EE8" w:rsidRDefault="00CE0EE8" w:rsidP="00282ADD"/>
    <w:p w14:paraId="616AFEDE" w14:textId="77777777" w:rsidR="00CE0EE8" w:rsidRDefault="00CE0EE8" w:rsidP="00282ADD"/>
    <w:p w14:paraId="02D69A69" w14:textId="16467D4A" w:rsidR="00CE0DD0" w:rsidRDefault="00CE0DD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94144F8" w14:textId="2749A6CA" w:rsidR="00282ADD" w:rsidRDefault="00CE0DD0" w:rsidP="00CE0DD0">
      <w:pPr>
        <w:pStyle w:val="Heading3"/>
      </w:pPr>
      <w:r>
        <w:rPr>
          <w:rFonts w:hint="eastAsia"/>
        </w:rPr>
        <w:lastRenderedPageBreak/>
        <w:t>s</w:t>
      </w:r>
      <w:r>
        <w:t>ort2.js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0DD0" w14:paraId="354972BB" w14:textId="77777777" w:rsidTr="00CE0DD0">
        <w:tc>
          <w:tcPr>
            <w:tcW w:w="10456" w:type="dxa"/>
          </w:tcPr>
          <w:p w14:paraId="56E84C8F" w14:textId="77777777" w:rsidR="00CE0DD0" w:rsidRPr="00CE0DD0" w:rsidRDefault="00CE0DD0" w:rsidP="00CE0DD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E0DD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CE0D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E0DD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CE0D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</w:p>
          <w:p w14:paraId="28CDE19E" w14:textId="77777777" w:rsidR="00CE0DD0" w:rsidRPr="00CE0DD0" w:rsidRDefault="00CE0DD0" w:rsidP="00CE0DD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E0D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CE0DD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CE0D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E0DD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CE0DD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CE0DD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CE0D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E0DD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CE0D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E0DD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CE0D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7D5531CD" w14:textId="77777777" w:rsidR="00CE0DD0" w:rsidRPr="00CE0DD0" w:rsidRDefault="00CE0DD0" w:rsidP="00CE0DD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E0D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CE0DD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CE0D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E0DD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CE0DD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임꺽정</w:t>
            </w:r>
            <w:r w:rsidRPr="00CE0DD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CE0D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E0DD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CE0D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E0DD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</w:t>
            </w:r>
            <w:r w:rsidRPr="00CE0D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486489A5" w14:textId="77777777" w:rsidR="00CE0DD0" w:rsidRPr="00CE0DD0" w:rsidRDefault="00CE0DD0" w:rsidP="00CE0DD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E0D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CE0DD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CE0D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E0DD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CE0DD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전우치</w:t>
            </w:r>
            <w:r w:rsidRPr="00CE0DD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CE0D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E0DD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CE0D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E0DD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19</w:t>
            </w:r>
            <w:r w:rsidRPr="00CE0D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</w:t>
            </w:r>
          </w:p>
          <w:p w14:paraId="540168AA" w14:textId="77777777" w:rsidR="00CE0DD0" w:rsidRPr="00CE0DD0" w:rsidRDefault="00CE0DD0" w:rsidP="00CE0DD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E0D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551926E9" w14:textId="77777777" w:rsidR="00CE0DD0" w:rsidRPr="00CE0DD0" w:rsidRDefault="00CE0DD0" w:rsidP="00CE0DD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0F69ABA" w14:textId="77777777" w:rsidR="00CE0DD0" w:rsidRPr="00CE0DD0" w:rsidRDefault="00CE0DD0" w:rsidP="00CE0DD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E0DD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CE0D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E0DD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sort</w:t>
            </w:r>
            <w:r w:rsidRPr="00CE0D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((</w:t>
            </w:r>
            <w:r w:rsidRPr="00CE0DD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p1</w:t>
            </w:r>
            <w:r w:rsidRPr="00CE0D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E0DD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p2</w:t>
            </w:r>
            <w:r w:rsidRPr="00CE0D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CE0DD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CE0D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E0DD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p1</w:t>
            </w:r>
            <w:r w:rsidRPr="00CE0D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E0DD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CE0D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E0DD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localeCompare</w:t>
            </w:r>
            <w:r w:rsidRPr="00CE0D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E0DD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p2</w:t>
            </w:r>
            <w:r w:rsidRPr="00CE0D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E0DD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CE0D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4F9AA27E" w14:textId="77777777" w:rsidR="00CE0DD0" w:rsidRPr="00CE0DD0" w:rsidRDefault="00CE0DD0" w:rsidP="00CE0DD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E0DD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CE0D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E0DD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CE0D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E0DD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CE0DD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B8981E9" w14:textId="77777777" w:rsidR="00CE0DD0" w:rsidRDefault="00CE0DD0" w:rsidP="00CE0DD0"/>
        </w:tc>
      </w:tr>
    </w:tbl>
    <w:p w14:paraId="4F90662E" w14:textId="361B3682" w:rsidR="00CE0DD0" w:rsidRDefault="00CE0DD0" w:rsidP="00CE0DD0"/>
    <w:p w14:paraId="4D06F6A9" w14:textId="67B26709" w:rsidR="00CE0DD0" w:rsidRDefault="00CE0DD0" w:rsidP="00CE0DD0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0DD0" w14:paraId="21981845" w14:textId="77777777" w:rsidTr="00CE0DD0">
        <w:tc>
          <w:tcPr>
            <w:tcW w:w="10456" w:type="dxa"/>
          </w:tcPr>
          <w:p w14:paraId="67717527" w14:textId="77777777" w:rsidR="00CE0DD0" w:rsidRDefault="00CE0DD0" w:rsidP="00CE0DD0">
            <w:r>
              <w:t>[</w:t>
            </w:r>
          </w:p>
          <w:p w14:paraId="06A84225" w14:textId="77777777" w:rsidR="00CE0DD0" w:rsidRDefault="00CE0DD0" w:rsidP="00CE0DD0">
            <w:r>
              <w:t xml:space="preserve">  { name: '임꺽정', age: 18 },</w:t>
            </w:r>
          </w:p>
          <w:p w14:paraId="7FFE4B45" w14:textId="77777777" w:rsidR="00CE0DD0" w:rsidRDefault="00CE0DD0" w:rsidP="00CE0DD0">
            <w:r>
              <w:t xml:space="preserve">  { name: '전우치', age: 19 },</w:t>
            </w:r>
          </w:p>
          <w:p w14:paraId="599AA15B" w14:textId="77777777" w:rsidR="00CE0DD0" w:rsidRDefault="00CE0DD0" w:rsidP="00CE0DD0">
            <w:r>
              <w:t xml:space="preserve">  { name: '홍길동', age: 16 }</w:t>
            </w:r>
          </w:p>
          <w:p w14:paraId="0544204F" w14:textId="1C2D13AD" w:rsidR="00CE0DD0" w:rsidRDefault="00CE0DD0" w:rsidP="00CE0DD0">
            <w:r>
              <w:t>]</w:t>
            </w:r>
          </w:p>
        </w:tc>
      </w:tr>
    </w:tbl>
    <w:p w14:paraId="4227AC32" w14:textId="52536E45" w:rsidR="00CE0DD0" w:rsidRDefault="00CE0DD0" w:rsidP="00CE0DD0"/>
    <w:p w14:paraId="65BA3CC8" w14:textId="34BABE31" w:rsidR="00CE0DD0" w:rsidRDefault="00CE0DD0" w:rsidP="00CE0DD0"/>
    <w:p w14:paraId="69E70EC7" w14:textId="77777777" w:rsidR="00632CF8" w:rsidRPr="00632CF8" w:rsidRDefault="00632CF8" w:rsidP="00632CF8"/>
    <w:p w14:paraId="5EB5ABB6" w14:textId="1D985F90" w:rsidR="007D7D36" w:rsidRDefault="007D7D36" w:rsidP="005502F4"/>
    <w:p w14:paraId="7996E72F" w14:textId="2D2FE80B" w:rsidR="00380B7D" w:rsidRDefault="00380B7D" w:rsidP="005502F4"/>
    <w:p w14:paraId="21E5AC1D" w14:textId="03089E45" w:rsidR="00380B7D" w:rsidRDefault="00380B7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CAC6659" w14:textId="4B3FCD76" w:rsidR="00380B7D" w:rsidRDefault="00380B7D" w:rsidP="00380B7D">
      <w:pPr>
        <w:pStyle w:val="Heading1"/>
      </w:pPr>
      <w:bookmarkStart w:id="38" w:name="_Toc37371845"/>
      <w:r>
        <w:rPr>
          <w:rFonts w:hint="eastAsia"/>
        </w:rPr>
        <w:lastRenderedPageBreak/>
        <w:t>기타</w:t>
      </w:r>
      <w:bookmarkEnd w:id="38"/>
    </w:p>
    <w:p w14:paraId="21393EE9" w14:textId="77777777" w:rsidR="00380B7D" w:rsidRDefault="00380B7D" w:rsidP="00380B7D">
      <w:pPr>
        <w:pStyle w:val="Heading2"/>
      </w:pPr>
      <w:bookmarkStart w:id="39" w:name="_Toc37371846"/>
      <w:r>
        <w:rPr>
          <w:rFonts w:hint="eastAsia"/>
        </w:rPr>
        <w:t>l</w:t>
      </w:r>
      <w:r>
        <w:t>et, var</w:t>
      </w:r>
      <w:bookmarkEnd w:id="39"/>
    </w:p>
    <w:p w14:paraId="2C2F27DE" w14:textId="77777777" w:rsidR="00380B7D" w:rsidRDefault="00380B7D" w:rsidP="00380B7D"/>
    <w:p w14:paraId="28194478" w14:textId="77777777" w:rsidR="00380B7D" w:rsidRDefault="00380B7D" w:rsidP="00380B7D">
      <w:r>
        <w:rPr>
          <w:rFonts w:hint="eastAsia"/>
        </w:rPr>
        <w:t>변수를 선언할 때,</w:t>
      </w:r>
      <w:r>
        <w:t xml:space="preserve"> var </w:t>
      </w:r>
      <w:r>
        <w:rPr>
          <w:rFonts w:hint="eastAsia"/>
        </w:rPr>
        <w:t xml:space="preserve">키워드나 </w:t>
      </w:r>
      <w:r>
        <w:t xml:space="preserve">let </w:t>
      </w:r>
      <w:r>
        <w:rPr>
          <w:rFonts w:hint="eastAsia"/>
        </w:rPr>
        <w:t>키워드를 사용한다.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0B7D" w14:paraId="3C21DB54" w14:textId="77777777" w:rsidTr="003525B5">
        <w:tc>
          <w:tcPr>
            <w:tcW w:w="10456" w:type="dxa"/>
          </w:tcPr>
          <w:p w14:paraId="6C647ABF" w14:textId="77777777" w:rsidR="00380B7D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i1 = 0;</w:t>
            </w:r>
          </w:p>
          <w:p w14:paraId="65C5D258" w14:textId="77777777" w:rsidR="00380B7D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s1 = </w:t>
            </w:r>
            <w:r>
              <w:rPr>
                <w:rFonts w:cs="굴림체"/>
                <w:color w:val="2A00FF"/>
                <w:kern w:val="0"/>
                <w:szCs w:val="20"/>
              </w:rPr>
              <w:t>"hello"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123559A" w14:textId="77777777" w:rsidR="00380B7D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7397FAC4" w14:textId="77777777" w:rsidR="00380B7D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let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i2 = 3;</w:t>
            </w:r>
          </w:p>
          <w:p w14:paraId="287C1AEE" w14:textId="77777777" w:rsidR="00380B7D" w:rsidRPr="009A1A38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let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s2 = </w:t>
            </w:r>
            <w:r>
              <w:rPr>
                <w:rFonts w:cs="굴림체"/>
                <w:color w:val="2A00FF"/>
                <w:kern w:val="0"/>
                <w:szCs w:val="20"/>
              </w:rPr>
              <w:t>"world"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</w:tc>
      </w:tr>
    </w:tbl>
    <w:p w14:paraId="79E7E833" w14:textId="77777777" w:rsidR="00380B7D" w:rsidRDefault="00380B7D" w:rsidP="00380B7D"/>
    <w:p w14:paraId="50C3DFB1" w14:textId="77777777" w:rsidR="00380B7D" w:rsidRDefault="00380B7D" w:rsidP="00380B7D">
      <w:r>
        <w:rPr>
          <w:rFonts w:hint="eastAsia"/>
        </w:rPr>
        <w:t>v</w:t>
      </w:r>
      <w:r>
        <w:t>ar</w:t>
      </w:r>
      <w:r>
        <w:rPr>
          <w:rFonts w:hint="eastAsia"/>
        </w:rPr>
        <w:t xml:space="preserve">과 </w:t>
      </w:r>
      <w:r>
        <w:t>let</w:t>
      </w:r>
      <w:r>
        <w:rPr>
          <w:rFonts w:hint="eastAsia"/>
        </w:rPr>
        <w:t>의 차이는 다음과 같다.</w:t>
      </w:r>
    </w:p>
    <w:p w14:paraId="05696A30" w14:textId="77777777" w:rsidR="00380B7D" w:rsidRDefault="00380B7D" w:rsidP="00380B7D"/>
    <w:p w14:paraId="381B6198" w14:textId="77777777" w:rsidR="00380B7D" w:rsidRDefault="00380B7D" w:rsidP="00380B7D">
      <w:r>
        <w:t xml:space="preserve">var </w:t>
      </w:r>
      <w:r>
        <w:rPr>
          <w:rFonts w:hint="eastAsia"/>
        </w:rPr>
        <w:t>키워드에 의해서 생성되는 지역 변수는,</w:t>
      </w:r>
      <w:r>
        <w:t xml:space="preserve"> </w:t>
      </w:r>
    </w:p>
    <w:p w14:paraId="0D7BD9DD" w14:textId="77777777" w:rsidR="00380B7D" w:rsidRDefault="00380B7D" w:rsidP="00380B7D">
      <w:r>
        <w:rPr>
          <w:rFonts w:hint="eastAsia"/>
        </w:rPr>
        <w:t>그 지역 변수를 포함하는 가장 가까운 함수의 본문 블럭에 소속된다.</w:t>
      </w:r>
    </w:p>
    <w:p w14:paraId="6361BE5D" w14:textId="77777777" w:rsidR="00380B7D" w:rsidRDefault="00380B7D" w:rsidP="00380B7D">
      <w:r>
        <w:rPr>
          <w:rFonts w:hint="eastAsia"/>
        </w:rPr>
        <w:t>앞에서 생성한 변수와 동일한 이름의 변수를 다시 선언해도 에러가 발생하지 않는다.</w:t>
      </w:r>
    </w:p>
    <w:p w14:paraId="37D0CFC6" w14:textId="77777777" w:rsidR="00380B7D" w:rsidRPr="00221633" w:rsidRDefault="00380B7D" w:rsidP="00380B7D"/>
    <w:p w14:paraId="60BFBE89" w14:textId="77777777" w:rsidR="00380B7D" w:rsidRDefault="00380B7D" w:rsidP="00380B7D">
      <w:r>
        <w:t xml:space="preserve">let </w:t>
      </w:r>
      <w:r>
        <w:rPr>
          <w:rFonts w:hint="eastAsia"/>
        </w:rPr>
        <w:t>키워드에 의해서 생성되는 지역 변수는,</w:t>
      </w:r>
      <w:r>
        <w:t xml:space="preserve"> </w:t>
      </w:r>
    </w:p>
    <w:p w14:paraId="36FD8548" w14:textId="77777777" w:rsidR="00380B7D" w:rsidRDefault="00380B7D" w:rsidP="00380B7D">
      <w:r>
        <w:rPr>
          <w:rFonts w:hint="eastAsia"/>
        </w:rPr>
        <w:t xml:space="preserve">그 지역 변수를 포함하는 가장 가까운 </w:t>
      </w:r>
      <w:r>
        <w:t xml:space="preserve">{ } </w:t>
      </w:r>
      <w:r>
        <w:rPr>
          <w:rFonts w:hint="eastAsia"/>
        </w:rPr>
        <w:t>블럭에 소속된다.</w:t>
      </w:r>
    </w:p>
    <w:p w14:paraId="36EEEA22" w14:textId="77777777" w:rsidR="00380B7D" w:rsidRDefault="00380B7D" w:rsidP="00380B7D">
      <w:r>
        <w:rPr>
          <w:rFonts w:hint="eastAsia"/>
        </w:rPr>
        <w:t xml:space="preserve">앞에서 생성한 변수와 동일한 이름의 변수를 다시 선언하면 </w:t>
      </w:r>
      <w:r>
        <w:t>ERROR</w:t>
      </w:r>
    </w:p>
    <w:p w14:paraId="0698DF11" w14:textId="77777777" w:rsidR="00380B7D" w:rsidRDefault="00380B7D" w:rsidP="00380B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0B7D" w14:paraId="5A12D82F" w14:textId="77777777" w:rsidTr="003525B5">
        <w:tc>
          <w:tcPr>
            <w:tcW w:w="10456" w:type="dxa"/>
          </w:tcPr>
          <w:p w14:paraId="31B231F2" w14:textId="77777777" w:rsidR="00380B7D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 = 3;</w:t>
            </w:r>
          </w:p>
          <w:p w14:paraId="1C32CF2F" w14:textId="77777777" w:rsidR="00380B7D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 = 4; </w:t>
            </w:r>
            <w:r>
              <w:rPr>
                <w:rFonts w:cs="굴림체"/>
                <w:color w:val="3F7F5F"/>
                <w:kern w:val="0"/>
                <w:szCs w:val="20"/>
              </w:rPr>
              <w:t>// OK</w:t>
            </w:r>
          </w:p>
          <w:p w14:paraId="6442EF60" w14:textId="77777777" w:rsidR="00380B7D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76E623A4" w14:textId="77777777" w:rsidR="00380B7D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let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b = 3;</w:t>
            </w:r>
          </w:p>
          <w:p w14:paraId="75F24EC0" w14:textId="77777777" w:rsidR="00380B7D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let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b = 4; </w:t>
            </w:r>
            <w:r>
              <w:rPr>
                <w:rFonts w:cs="굴림체"/>
                <w:color w:val="3F7F5F"/>
                <w:kern w:val="0"/>
                <w:szCs w:val="20"/>
              </w:rPr>
              <w:t>// ERROR</w:t>
            </w:r>
          </w:p>
          <w:p w14:paraId="6BC40579" w14:textId="77777777" w:rsidR="00380B7D" w:rsidRDefault="00380B7D" w:rsidP="003525B5"/>
        </w:tc>
      </w:tr>
    </w:tbl>
    <w:p w14:paraId="1FFC6C33" w14:textId="77777777" w:rsidR="00380B7D" w:rsidRPr="00847042" w:rsidRDefault="00380B7D" w:rsidP="00380B7D"/>
    <w:p w14:paraId="31CFB44C" w14:textId="77777777" w:rsidR="00380B7D" w:rsidRDefault="00380B7D" w:rsidP="00380B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0B7D" w14:paraId="48F3C21C" w14:textId="77777777" w:rsidTr="003525B5">
        <w:tc>
          <w:tcPr>
            <w:tcW w:w="10456" w:type="dxa"/>
          </w:tcPr>
          <w:p w14:paraId="0844A44D" w14:textId="77777777" w:rsidR="00380B7D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function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test() {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함수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본문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블럭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시작</w:t>
            </w:r>
          </w:p>
          <w:p w14:paraId="4C5FC589" w14:textId="77777777" w:rsidR="00380B7D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7F0055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sum = 0; </w:t>
            </w:r>
          </w:p>
          <w:p w14:paraId="1129EF04" w14:textId="77777777" w:rsidR="00380B7D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 = 1; i &lt;= 10; ++i) {</w:t>
            </w:r>
          </w:p>
          <w:p w14:paraId="10C3228E" w14:textId="77777777" w:rsidR="00380B7D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</w:t>
            </w:r>
            <w:r>
              <w:rPr>
                <w:rFonts w:cs="굴림체"/>
                <w:color w:val="7F0055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 = </w:t>
            </w:r>
            <w:r>
              <w:rPr>
                <w:rFonts w:cs="굴림체"/>
                <w:color w:val="2A00FF"/>
                <w:kern w:val="0"/>
                <w:szCs w:val="20"/>
              </w:rPr>
              <w:t>"hello"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9115A9C" w14:textId="77777777" w:rsidR="00380B7D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sum = sum + i;</w:t>
            </w:r>
          </w:p>
          <w:p w14:paraId="19CDCEEB" w14:textId="77777777" w:rsidR="00380B7D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}</w:t>
            </w:r>
          </w:p>
          <w:p w14:paraId="0787C259" w14:textId="77777777" w:rsidR="00380B7D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console.log(sum);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55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출력됨</w:t>
            </w:r>
          </w:p>
          <w:p w14:paraId="7E3793EA" w14:textId="77777777" w:rsidR="00380B7D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console.log(i);  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11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출력됨</w:t>
            </w:r>
          </w:p>
          <w:p w14:paraId="35327211" w14:textId="77777777" w:rsidR="00380B7D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console.log(s);  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"hello"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출력됨</w:t>
            </w:r>
          </w:p>
          <w:p w14:paraId="6B4ECBF7" w14:textId="77777777" w:rsidR="00380B7D" w:rsidRPr="009A1A38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}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함수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본문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블럭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끝</w:t>
            </w:r>
          </w:p>
        </w:tc>
      </w:tr>
    </w:tbl>
    <w:p w14:paraId="4A6A7DEB" w14:textId="77777777" w:rsidR="00380B7D" w:rsidRDefault="00380B7D" w:rsidP="00380B7D">
      <w:r>
        <w:rPr>
          <w:rFonts w:hint="eastAsia"/>
        </w:rPr>
        <w:t xml:space="preserve">위 소스코드에서 </w:t>
      </w:r>
      <w:r>
        <w:t xml:space="preserve">sum, i, s </w:t>
      </w:r>
      <w:r>
        <w:rPr>
          <w:rFonts w:hint="eastAsia"/>
        </w:rPr>
        <w:t xml:space="preserve">변수는 모두 </w:t>
      </w:r>
      <w:r>
        <w:t xml:space="preserve">test </w:t>
      </w:r>
      <w:r>
        <w:rPr>
          <w:rFonts w:hint="eastAsia"/>
        </w:rPr>
        <w:t>함수 본문 블럭에 소속된다.</w:t>
      </w:r>
      <w:r>
        <w:t xml:space="preserve"> </w:t>
      </w:r>
    </w:p>
    <w:p w14:paraId="726D80BA" w14:textId="77777777" w:rsidR="00380B7D" w:rsidRDefault="00380B7D" w:rsidP="00380B7D"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변수는</w:t>
      </w:r>
      <w:r>
        <w:t xml:space="preserve"> </w:t>
      </w:r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문 내부 블럭에서 생성하였지만,</w:t>
      </w:r>
      <w:r>
        <w:t xml:space="preserve"> </w:t>
      </w:r>
      <w:r>
        <w:rPr>
          <w:rFonts w:hint="eastAsia"/>
        </w:rPr>
        <w:t>함수 본문 블럭에 소속됨에 주의하자.</w:t>
      </w:r>
    </w:p>
    <w:p w14:paraId="6DF05009" w14:textId="77777777" w:rsidR="00380B7D" w:rsidRDefault="00380B7D" w:rsidP="00380B7D"/>
    <w:p w14:paraId="373B5BD6" w14:textId="77777777" w:rsidR="00380B7D" w:rsidRDefault="00380B7D" w:rsidP="00380B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0B7D" w14:paraId="37AA59E2" w14:textId="77777777" w:rsidTr="003525B5">
        <w:tc>
          <w:tcPr>
            <w:tcW w:w="10456" w:type="dxa"/>
          </w:tcPr>
          <w:p w14:paraId="7B3EF03D" w14:textId="77777777" w:rsidR="00380B7D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function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test() {</w:t>
            </w:r>
          </w:p>
          <w:p w14:paraId="389349A6" w14:textId="77777777" w:rsidR="00380B7D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7F0055"/>
                <w:kern w:val="0"/>
                <w:szCs w:val="20"/>
              </w:rPr>
              <w:t>let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sum = 0; </w:t>
            </w:r>
          </w:p>
          <w:p w14:paraId="057D37F4" w14:textId="77777777" w:rsidR="00380B7D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let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 = 1; i &lt;= 10; ++i) { 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블럭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시작</w:t>
            </w:r>
          </w:p>
          <w:p w14:paraId="2FD84C88" w14:textId="77777777" w:rsidR="00380B7D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</w:t>
            </w:r>
            <w:r>
              <w:rPr>
                <w:rFonts w:cs="굴림체"/>
                <w:color w:val="7F0055"/>
                <w:kern w:val="0"/>
                <w:szCs w:val="20"/>
              </w:rPr>
              <w:t>let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 = </w:t>
            </w:r>
            <w:r>
              <w:rPr>
                <w:rFonts w:cs="굴림체"/>
                <w:color w:val="2A00FF"/>
                <w:kern w:val="0"/>
                <w:szCs w:val="20"/>
              </w:rPr>
              <w:t>"hello"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7FCBC6C" w14:textId="77777777" w:rsidR="00380B7D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sum = sum + i;</w:t>
            </w:r>
          </w:p>
          <w:p w14:paraId="55D54BDB" w14:textId="77777777" w:rsidR="00380B7D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}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블럭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끝</w:t>
            </w:r>
          </w:p>
          <w:p w14:paraId="72CBFB7A" w14:textId="77777777" w:rsidR="00380B7D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console.log(sum);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55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출력됨</w:t>
            </w:r>
          </w:p>
          <w:p w14:paraId="167B7F3E" w14:textId="77777777" w:rsidR="00380B7D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console.log(i);  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에러</w:t>
            </w:r>
          </w:p>
          <w:p w14:paraId="1ACD342F" w14:textId="77777777" w:rsidR="00380B7D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console.log(s);  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에러</w:t>
            </w:r>
          </w:p>
          <w:p w14:paraId="4D57AD90" w14:textId="77777777" w:rsidR="00380B7D" w:rsidRPr="00A4760E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1D471483" w14:textId="77777777" w:rsidR="00380B7D" w:rsidRDefault="00380B7D" w:rsidP="00380B7D">
      <w:r>
        <w:rPr>
          <w:rFonts w:hint="eastAsia"/>
        </w:rPr>
        <w:t>위 소스코드에서,</w:t>
      </w:r>
      <w:r>
        <w:t xml:space="preserve"> sum </w:t>
      </w:r>
      <w:r>
        <w:rPr>
          <w:rFonts w:hint="eastAsia"/>
        </w:rPr>
        <w:t xml:space="preserve">변수는 </w:t>
      </w:r>
      <w:r>
        <w:t xml:space="preserve">test </w:t>
      </w:r>
      <w:r>
        <w:rPr>
          <w:rFonts w:hint="eastAsia"/>
        </w:rPr>
        <w:t>함수 본문 블럭에 소속되지만,</w:t>
      </w:r>
    </w:p>
    <w:p w14:paraId="4AEA9E29" w14:textId="77777777" w:rsidR="00380B7D" w:rsidRDefault="00380B7D" w:rsidP="00380B7D">
      <w:r>
        <w:rPr>
          <w:rFonts w:hint="eastAsia"/>
        </w:rPr>
        <w:t>i</w:t>
      </w:r>
      <w:r>
        <w:t xml:space="preserve">, s </w:t>
      </w:r>
      <w:r>
        <w:rPr>
          <w:rFonts w:hint="eastAsia"/>
        </w:rPr>
        <w:t xml:space="preserve">변수는 </w:t>
      </w:r>
      <w:r>
        <w:t xml:space="preserve">for </w:t>
      </w:r>
      <w:r>
        <w:rPr>
          <w:rFonts w:hint="eastAsia"/>
        </w:rPr>
        <w:t>문 내부 블럭에 소속된다.</w:t>
      </w:r>
    </w:p>
    <w:p w14:paraId="25C26A0E" w14:textId="77777777" w:rsidR="00380B7D" w:rsidRDefault="00380B7D" w:rsidP="00380B7D">
      <w:r>
        <w:rPr>
          <w:rFonts w:hint="eastAsia"/>
        </w:rPr>
        <w:t xml:space="preserve">따라서 </w:t>
      </w:r>
      <w:r>
        <w:t xml:space="preserve">for </w:t>
      </w:r>
      <w:r>
        <w:rPr>
          <w:rFonts w:hint="eastAsia"/>
        </w:rPr>
        <w:t>문 외부에서</w:t>
      </w:r>
      <w:r>
        <w:t xml:space="preserve"> i, s </w:t>
      </w:r>
      <w:r>
        <w:rPr>
          <w:rFonts w:hint="eastAsia"/>
        </w:rPr>
        <w:t>변수를 사용할 수 없다.</w:t>
      </w:r>
    </w:p>
    <w:p w14:paraId="2E6B68CA" w14:textId="77777777" w:rsidR="00380B7D" w:rsidRDefault="00380B7D" w:rsidP="00380B7D"/>
    <w:p w14:paraId="699FCEB8" w14:textId="77777777" w:rsidR="00380B7D" w:rsidRDefault="00380B7D" w:rsidP="00380B7D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언어의 지역 변수와 같은 문법으로 지역 변수를 사용하려면,</w:t>
      </w:r>
      <w:r>
        <w:t xml:space="preserve"> let</w:t>
      </w:r>
      <w:r>
        <w:rPr>
          <w:rFonts w:hint="eastAsia"/>
        </w:rPr>
        <w:t>을 사용해야 한다.</w:t>
      </w:r>
    </w:p>
    <w:p w14:paraId="32CA51AB" w14:textId="77777777" w:rsidR="00380B7D" w:rsidRPr="00C0220B" w:rsidRDefault="00380B7D" w:rsidP="00380B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0B7D" w14:paraId="71DABF61" w14:textId="77777777" w:rsidTr="003525B5">
        <w:tc>
          <w:tcPr>
            <w:tcW w:w="10456" w:type="dxa"/>
          </w:tcPr>
          <w:p w14:paraId="16ABEB62" w14:textId="77777777" w:rsidR="00380B7D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function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test() {</w:t>
            </w:r>
          </w:p>
          <w:p w14:paraId="5C71D568" w14:textId="77777777" w:rsidR="00380B7D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 = 1; i &lt;= 10; ++i)</w:t>
            </w:r>
          </w:p>
          <w:p w14:paraId="1614E993" w14:textId="77777777" w:rsidR="00380B7D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</w:t>
            </w:r>
            <w:r>
              <w:rPr>
                <w:rFonts w:cs="굴림체"/>
                <w:color w:val="7F0055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sum = (sum + i) || i;</w:t>
            </w:r>
          </w:p>
          <w:p w14:paraId="3B516A5E" w14:textId="77777777" w:rsidR="00380B7D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console.log(sum); 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55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출력됨</w:t>
            </w:r>
          </w:p>
          <w:p w14:paraId="3D6A7A4E" w14:textId="77777777" w:rsidR="00380B7D" w:rsidRDefault="00380B7D" w:rsidP="003525B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38E2DA3A" w14:textId="77777777" w:rsidR="00380B7D" w:rsidRDefault="00380B7D" w:rsidP="003525B5"/>
        </w:tc>
      </w:tr>
    </w:tbl>
    <w:p w14:paraId="6FECE40C" w14:textId="77777777" w:rsidR="00380B7D" w:rsidRPr="005E21EA" w:rsidRDefault="00380B7D" w:rsidP="00380B7D">
      <w:r w:rsidRPr="005E21EA">
        <w:rPr>
          <w:rFonts w:hint="eastAsia"/>
        </w:rPr>
        <w:t>v</w:t>
      </w:r>
      <w:r w:rsidRPr="005E21EA">
        <w:t>ar 키워드의</w:t>
      </w:r>
      <w:r w:rsidRPr="005E21EA">
        <w:rPr>
          <w:rFonts w:hint="eastAsia"/>
        </w:rPr>
        <w:t xml:space="preserve"> </w:t>
      </w:r>
      <w:r w:rsidRPr="005E21EA">
        <w:t>특징을</w:t>
      </w:r>
      <w:r w:rsidRPr="005E21EA">
        <w:rPr>
          <w:rFonts w:hint="eastAsia"/>
        </w:rPr>
        <w:t xml:space="preserve"> </w:t>
      </w:r>
      <w:r w:rsidRPr="005E21EA">
        <w:t>이용하면</w:t>
      </w:r>
      <w:r w:rsidRPr="005E21EA">
        <w:rPr>
          <w:rFonts w:hint="eastAsia"/>
        </w:rPr>
        <w:t>,</w:t>
      </w:r>
      <w:r w:rsidRPr="005E21EA">
        <w:t xml:space="preserve"> 위와</w:t>
      </w:r>
      <w:r w:rsidRPr="005E21EA">
        <w:rPr>
          <w:rFonts w:hint="eastAsia"/>
        </w:rPr>
        <w:t xml:space="preserve"> </w:t>
      </w:r>
      <w:r w:rsidRPr="005E21EA">
        <w:t>같은</w:t>
      </w:r>
      <w:r w:rsidRPr="005E21EA">
        <w:rPr>
          <w:rFonts w:hint="eastAsia"/>
        </w:rPr>
        <w:t xml:space="preserve"> </w:t>
      </w:r>
      <w:r w:rsidRPr="005E21EA">
        <w:t>구현이</w:t>
      </w:r>
      <w:r w:rsidRPr="005E21EA">
        <w:rPr>
          <w:rFonts w:hint="eastAsia"/>
        </w:rPr>
        <w:t xml:space="preserve"> </w:t>
      </w:r>
      <w:r w:rsidRPr="005E21EA">
        <w:t>가능하다</w:t>
      </w:r>
      <w:r w:rsidRPr="005E21EA">
        <w:rPr>
          <w:rFonts w:hint="eastAsia"/>
        </w:rPr>
        <w:t>.</w:t>
      </w:r>
    </w:p>
    <w:p w14:paraId="6DF58B48" w14:textId="77777777" w:rsidR="00380B7D" w:rsidRDefault="00380B7D" w:rsidP="00380B7D"/>
    <w:p w14:paraId="7FED2AC9" w14:textId="77777777" w:rsidR="00380B7D" w:rsidRDefault="00380B7D" w:rsidP="00380B7D"/>
    <w:p w14:paraId="488F54EF" w14:textId="77777777" w:rsidR="00380B7D" w:rsidRDefault="00380B7D" w:rsidP="00811A65">
      <w:pPr>
        <w:pStyle w:val="Heading2"/>
      </w:pPr>
      <w:bookmarkStart w:id="40" w:name="_Toc37371847"/>
      <w:r>
        <w:rPr>
          <w:rFonts w:hint="eastAsia"/>
        </w:rPr>
        <w:t>전역 변수</w:t>
      </w:r>
      <w:bookmarkEnd w:id="40"/>
    </w:p>
    <w:p w14:paraId="3DBA2EAA" w14:textId="77777777" w:rsidR="00380B7D" w:rsidRDefault="00380B7D" w:rsidP="00380B7D">
      <w:r>
        <w:rPr>
          <w:rFonts w:hint="eastAsia"/>
        </w:rPr>
        <w:t>함수나 메소드 내부가 아니고,</w:t>
      </w:r>
      <w:r>
        <w:t xml:space="preserve"> </w:t>
      </w:r>
      <w:r>
        <w:rPr>
          <w:rFonts w:hint="eastAsia"/>
        </w:rPr>
        <w:t>전역 스코프(</w:t>
      </w:r>
      <w:r>
        <w:t>scope)</w:t>
      </w:r>
      <w:r>
        <w:rPr>
          <w:rFonts w:hint="eastAsia"/>
        </w:rPr>
        <w:t>에서 변수를 생성하면,</w:t>
      </w:r>
    </w:p>
    <w:p w14:paraId="2A9D016E" w14:textId="77777777" w:rsidR="00380B7D" w:rsidRDefault="00380B7D" w:rsidP="00380B7D">
      <w:r>
        <w:rPr>
          <w:rFonts w:hint="eastAsia"/>
        </w:rPr>
        <w:t>v</w:t>
      </w:r>
      <w:r>
        <w:t xml:space="preserve">ar, let </w:t>
      </w:r>
      <w:r>
        <w:rPr>
          <w:rFonts w:hint="eastAsia"/>
        </w:rPr>
        <w:t>키워드를 사용하더라도,</w:t>
      </w:r>
      <w:r>
        <w:t xml:space="preserve"> </w:t>
      </w:r>
      <w:r>
        <w:rPr>
          <w:rFonts w:hint="eastAsia"/>
        </w:rPr>
        <w:t>그 변수는 전역 변수가 된다.</w:t>
      </w:r>
    </w:p>
    <w:p w14:paraId="644CB259" w14:textId="0E5CE679" w:rsidR="00380B7D" w:rsidRDefault="00380B7D" w:rsidP="00380B7D"/>
    <w:p w14:paraId="1D0268D4" w14:textId="007C61B0" w:rsidR="00C42F4C" w:rsidRDefault="00C42F4C" w:rsidP="00380B7D"/>
    <w:p w14:paraId="3EBC5A28" w14:textId="77777777" w:rsidR="00C42F4C" w:rsidRDefault="00C42F4C" w:rsidP="00380B7D"/>
    <w:p w14:paraId="6D62F4EB" w14:textId="77777777" w:rsidR="00380B7D" w:rsidRDefault="00380B7D" w:rsidP="00380B7D"/>
    <w:p w14:paraId="14A17BDA" w14:textId="121904C2" w:rsidR="00745D73" w:rsidRDefault="00745D7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4D8408B" w14:textId="0AEE3AFB" w:rsidR="00745D73" w:rsidRDefault="00745D73" w:rsidP="00745D73">
      <w:pPr>
        <w:pStyle w:val="Heading1"/>
      </w:pPr>
      <w:bookmarkStart w:id="41" w:name="_Toc37371848"/>
      <w:r>
        <w:rPr>
          <w:rFonts w:hint="eastAsia"/>
        </w:rPr>
        <w:lastRenderedPageBreak/>
        <w:t>과제</w:t>
      </w:r>
      <w:bookmarkEnd w:id="41"/>
    </w:p>
    <w:p w14:paraId="70596C53" w14:textId="319D8E62" w:rsidR="00745D73" w:rsidRDefault="00745D73" w:rsidP="00745D73"/>
    <w:p w14:paraId="046C248A" w14:textId="0A86535B" w:rsidR="00745D73" w:rsidRDefault="00953BD8" w:rsidP="00953BD8">
      <w:pPr>
        <w:pStyle w:val="Heading3"/>
      </w:pPr>
      <w:r>
        <w:rPr>
          <w:rFonts w:hint="eastAsia"/>
        </w:rPr>
        <w:t>p</w:t>
      </w:r>
      <w:r>
        <w:t>erson</w:t>
      </w:r>
      <w:r w:rsidR="001717D5">
        <w:t>hw1</w:t>
      </w:r>
      <w:r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3BD8" w14:paraId="71021F10" w14:textId="77777777" w:rsidTr="00953BD8">
        <w:tc>
          <w:tcPr>
            <w:tcW w:w="10456" w:type="dxa"/>
          </w:tcPr>
          <w:p w14:paraId="796EA9E9" w14:textId="77777777" w:rsidR="00953BD8" w:rsidRPr="00632CF8" w:rsidRDefault="00953BD8" w:rsidP="00953BD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32CF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32CF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</w:p>
          <w:p w14:paraId="25794EA6" w14:textId="77777777" w:rsidR="00953BD8" w:rsidRPr="00632CF8" w:rsidRDefault="00953BD8" w:rsidP="00953BD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632CF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32CF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32CF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632CF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32CF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32CF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39CB0BA6" w14:textId="77777777" w:rsidR="00953BD8" w:rsidRPr="00632CF8" w:rsidRDefault="00953BD8" w:rsidP="00953BD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632CF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32CF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32CF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임꺽정</w:t>
            </w:r>
            <w:r w:rsidRPr="00632CF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32CF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32CF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3D8AB4E0" w14:textId="77777777" w:rsidR="00953BD8" w:rsidRPr="00632CF8" w:rsidRDefault="00953BD8" w:rsidP="00953BD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632CF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32CF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32CF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전우치</w:t>
            </w:r>
            <w:r w:rsidRPr="00632CF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32CF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32CF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19</w:t>
            </w: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</w:t>
            </w:r>
          </w:p>
          <w:p w14:paraId="7EF75198" w14:textId="646364DF" w:rsidR="00953BD8" w:rsidRPr="00953BD8" w:rsidRDefault="00953BD8" w:rsidP="00953BD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32CF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6605B166" w14:textId="5261BB65" w:rsidR="00953BD8" w:rsidRDefault="00953BD8" w:rsidP="00953BD8">
      <w:r>
        <w:rPr>
          <w:rFonts w:hint="eastAsia"/>
        </w:rPr>
        <w:t>이 배열을 a</w:t>
      </w:r>
      <w:r>
        <w:t xml:space="preserve">ge </w:t>
      </w:r>
      <w:r>
        <w:rPr>
          <w:rFonts w:hint="eastAsia"/>
        </w:rPr>
        <w:t>내림차순으로 정렬하</w:t>
      </w:r>
      <w:r w:rsidR="00E92E7E">
        <w:rPr>
          <w:rFonts w:hint="eastAsia"/>
        </w:rPr>
        <w:t>여</w:t>
      </w:r>
      <w:r>
        <w:rPr>
          <w:rFonts w:hint="eastAsia"/>
        </w:rPr>
        <w:t xml:space="preserve"> 출력하는 코드를 구현하라.</w:t>
      </w:r>
    </w:p>
    <w:p w14:paraId="71FB882D" w14:textId="59A413D1" w:rsidR="00953BD8" w:rsidRPr="00E92E7E" w:rsidRDefault="00953BD8" w:rsidP="00953BD8"/>
    <w:p w14:paraId="0699214E" w14:textId="3B9F61C9" w:rsidR="00953BD8" w:rsidRDefault="00953BD8" w:rsidP="00953BD8"/>
    <w:p w14:paraId="6C773B8D" w14:textId="25066AD8" w:rsidR="00953BD8" w:rsidRDefault="000D7A06" w:rsidP="000D7A06">
      <w:pPr>
        <w:pStyle w:val="Heading3"/>
      </w:pPr>
      <w:r>
        <w:rPr>
          <w:rFonts w:hint="eastAsia"/>
        </w:rPr>
        <w:t>p</w:t>
      </w:r>
      <w:r>
        <w:t>erson</w:t>
      </w:r>
      <w:r w:rsidR="001717D5">
        <w:t>hw2.</w:t>
      </w:r>
      <w:r>
        <w:t>js</w:t>
      </w:r>
    </w:p>
    <w:p w14:paraId="1FB22CE5" w14:textId="510FAA78" w:rsidR="000D7A06" w:rsidRDefault="00F43F1F" w:rsidP="000D7A06">
      <w:r>
        <w:rPr>
          <w:rFonts w:hint="eastAsia"/>
        </w:rPr>
        <w:t xml:space="preserve">위 </w:t>
      </w:r>
      <w:r>
        <w:t xml:space="preserve">persons </w:t>
      </w:r>
      <w:r>
        <w:rPr>
          <w:rFonts w:hint="eastAsia"/>
        </w:rPr>
        <w:t xml:space="preserve">배열에서 </w:t>
      </w:r>
      <w:r>
        <w:t xml:space="preserve">age </w:t>
      </w:r>
      <w:r>
        <w:rPr>
          <w:rFonts w:hint="eastAsia"/>
        </w:rPr>
        <w:t xml:space="preserve">최대값 사람을 찾아서 </w:t>
      </w:r>
      <w:r w:rsidR="003509C1">
        <w:rPr>
          <w:rFonts w:hint="eastAsia"/>
        </w:rPr>
        <w:t>출력하는 코드를 구현하라.</w:t>
      </w:r>
    </w:p>
    <w:p w14:paraId="610BB148" w14:textId="56B64961" w:rsidR="003509C1" w:rsidRDefault="003509C1" w:rsidP="000D7A06">
      <w:r>
        <w:rPr>
          <w:rFonts w:hint="eastAsia"/>
        </w:rPr>
        <w:t>r</w:t>
      </w:r>
      <w:r>
        <w:t xml:space="preserve">educe </w:t>
      </w:r>
      <w:r>
        <w:rPr>
          <w:rFonts w:hint="eastAsia"/>
        </w:rPr>
        <w:t>메소드를 사용하</w:t>
      </w:r>
      <w:r w:rsidR="003030BB">
        <w:rPr>
          <w:rFonts w:hint="eastAsia"/>
        </w:rPr>
        <w:t>여</w:t>
      </w:r>
      <w:r>
        <w:rPr>
          <w:rFonts w:hint="eastAsia"/>
        </w:rPr>
        <w:t xml:space="preserve"> 구현하라.</w:t>
      </w:r>
    </w:p>
    <w:p w14:paraId="05BD0A2C" w14:textId="403BDE8D" w:rsidR="003509C1" w:rsidRDefault="003509C1" w:rsidP="000D7A06"/>
    <w:p w14:paraId="53D59346" w14:textId="77777777" w:rsidR="003509C1" w:rsidRPr="00E92E7E" w:rsidRDefault="003509C1" w:rsidP="000D7A06"/>
    <w:p w14:paraId="3B3E433C" w14:textId="729FEB8D" w:rsidR="000D7A06" w:rsidRDefault="000D7A06" w:rsidP="000D7A06"/>
    <w:p w14:paraId="16F2CA2A" w14:textId="77777777" w:rsidR="00745D73" w:rsidRPr="00745D73" w:rsidRDefault="00745D73" w:rsidP="00745D73"/>
    <w:sectPr w:rsidR="00745D73" w:rsidRPr="00745D73" w:rsidSect="00B12C18">
      <w:footerReference w:type="default" r:id="rId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E124B" w14:textId="77777777" w:rsidR="00E67F06" w:rsidRDefault="00E67F06" w:rsidP="00B12C18">
      <w:r>
        <w:separator/>
      </w:r>
    </w:p>
  </w:endnote>
  <w:endnote w:type="continuationSeparator" w:id="0">
    <w:p w14:paraId="5F49A1D9" w14:textId="77777777" w:rsidR="00E67F06" w:rsidRDefault="00E67F06" w:rsidP="00B12C18">
      <w:r>
        <w:continuationSeparator/>
      </w:r>
    </w:p>
  </w:endnote>
  <w:endnote w:type="continuationNotice" w:id="1">
    <w:p w14:paraId="055B8377" w14:textId="77777777" w:rsidR="00E67F06" w:rsidRDefault="00E67F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6D25E" w14:textId="77777777" w:rsidR="00E67F06" w:rsidRDefault="00E67F06" w:rsidP="00B12C18">
      <w:r>
        <w:separator/>
      </w:r>
    </w:p>
  </w:footnote>
  <w:footnote w:type="continuationSeparator" w:id="0">
    <w:p w14:paraId="60024732" w14:textId="77777777" w:rsidR="00E67F06" w:rsidRDefault="00E67F06" w:rsidP="00B12C18">
      <w:r>
        <w:continuationSeparator/>
      </w:r>
    </w:p>
  </w:footnote>
  <w:footnote w:type="continuationNotice" w:id="1">
    <w:p w14:paraId="033C466E" w14:textId="77777777" w:rsidR="00E67F06" w:rsidRDefault="00E67F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6BD2"/>
    <w:rsid w:val="000079F4"/>
    <w:rsid w:val="00010B6F"/>
    <w:rsid w:val="00016A5C"/>
    <w:rsid w:val="00021966"/>
    <w:rsid w:val="000223F0"/>
    <w:rsid w:val="00025722"/>
    <w:rsid w:val="00031F33"/>
    <w:rsid w:val="00034572"/>
    <w:rsid w:val="00034866"/>
    <w:rsid w:val="00036CAF"/>
    <w:rsid w:val="000377BB"/>
    <w:rsid w:val="00040375"/>
    <w:rsid w:val="000428D2"/>
    <w:rsid w:val="00045244"/>
    <w:rsid w:val="00050A1B"/>
    <w:rsid w:val="000515A1"/>
    <w:rsid w:val="0005304F"/>
    <w:rsid w:val="00060E9D"/>
    <w:rsid w:val="000639B9"/>
    <w:rsid w:val="00070454"/>
    <w:rsid w:val="00070AC8"/>
    <w:rsid w:val="00071D5E"/>
    <w:rsid w:val="00075027"/>
    <w:rsid w:val="000828C5"/>
    <w:rsid w:val="00090205"/>
    <w:rsid w:val="000907FF"/>
    <w:rsid w:val="000934E6"/>
    <w:rsid w:val="00094E18"/>
    <w:rsid w:val="00095207"/>
    <w:rsid w:val="00096933"/>
    <w:rsid w:val="000A39FF"/>
    <w:rsid w:val="000B5A24"/>
    <w:rsid w:val="000C1E01"/>
    <w:rsid w:val="000C3BB4"/>
    <w:rsid w:val="000C5328"/>
    <w:rsid w:val="000D2A8B"/>
    <w:rsid w:val="000D2A98"/>
    <w:rsid w:val="000D5B3C"/>
    <w:rsid w:val="000D7A06"/>
    <w:rsid w:val="000E43BF"/>
    <w:rsid w:val="000F122E"/>
    <w:rsid w:val="000F25E2"/>
    <w:rsid w:val="000F404B"/>
    <w:rsid w:val="00107AB3"/>
    <w:rsid w:val="00110876"/>
    <w:rsid w:val="00114DCD"/>
    <w:rsid w:val="00120C14"/>
    <w:rsid w:val="00121FDE"/>
    <w:rsid w:val="00123E4D"/>
    <w:rsid w:val="00127DE4"/>
    <w:rsid w:val="00134DC4"/>
    <w:rsid w:val="0014047A"/>
    <w:rsid w:val="00142722"/>
    <w:rsid w:val="00144F24"/>
    <w:rsid w:val="0015159E"/>
    <w:rsid w:val="00160417"/>
    <w:rsid w:val="0016160C"/>
    <w:rsid w:val="0016412E"/>
    <w:rsid w:val="001657E8"/>
    <w:rsid w:val="001659A3"/>
    <w:rsid w:val="001717D5"/>
    <w:rsid w:val="00171CFA"/>
    <w:rsid w:val="00172F2A"/>
    <w:rsid w:val="001762D3"/>
    <w:rsid w:val="00176DCA"/>
    <w:rsid w:val="00181F04"/>
    <w:rsid w:val="001837FC"/>
    <w:rsid w:val="001844F3"/>
    <w:rsid w:val="001910CE"/>
    <w:rsid w:val="00191B0A"/>
    <w:rsid w:val="00191F40"/>
    <w:rsid w:val="00194CA8"/>
    <w:rsid w:val="001A121C"/>
    <w:rsid w:val="001A4521"/>
    <w:rsid w:val="001A4C2B"/>
    <w:rsid w:val="001A5082"/>
    <w:rsid w:val="001B01A5"/>
    <w:rsid w:val="001B7D20"/>
    <w:rsid w:val="001C1AE9"/>
    <w:rsid w:val="001D50A4"/>
    <w:rsid w:val="001E0593"/>
    <w:rsid w:val="001E34EE"/>
    <w:rsid w:val="001E52F5"/>
    <w:rsid w:val="00202977"/>
    <w:rsid w:val="0020772B"/>
    <w:rsid w:val="00210C29"/>
    <w:rsid w:val="002146C3"/>
    <w:rsid w:val="002161B8"/>
    <w:rsid w:val="002162CC"/>
    <w:rsid w:val="00224B5D"/>
    <w:rsid w:val="0023024A"/>
    <w:rsid w:val="00230789"/>
    <w:rsid w:val="00231304"/>
    <w:rsid w:val="00232EFE"/>
    <w:rsid w:val="00236695"/>
    <w:rsid w:val="00242B3A"/>
    <w:rsid w:val="00245774"/>
    <w:rsid w:val="00246089"/>
    <w:rsid w:val="0025173A"/>
    <w:rsid w:val="00266991"/>
    <w:rsid w:val="00271942"/>
    <w:rsid w:val="00275589"/>
    <w:rsid w:val="00281FEC"/>
    <w:rsid w:val="00282ADD"/>
    <w:rsid w:val="002836CF"/>
    <w:rsid w:val="00290C13"/>
    <w:rsid w:val="002926E2"/>
    <w:rsid w:val="00294997"/>
    <w:rsid w:val="002957D4"/>
    <w:rsid w:val="002968E9"/>
    <w:rsid w:val="002B099B"/>
    <w:rsid w:val="002B7CDB"/>
    <w:rsid w:val="002C4D8F"/>
    <w:rsid w:val="002C78D5"/>
    <w:rsid w:val="002D09CD"/>
    <w:rsid w:val="002E17CE"/>
    <w:rsid w:val="002E5C4A"/>
    <w:rsid w:val="002F1600"/>
    <w:rsid w:val="002F238A"/>
    <w:rsid w:val="002F28AF"/>
    <w:rsid w:val="002F2DB2"/>
    <w:rsid w:val="002F5D4E"/>
    <w:rsid w:val="002F6FB8"/>
    <w:rsid w:val="00302508"/>
    <w:rsid w:val="0030255D"/>
    <w:rsid w:val="003030BB"/>
    <w:rsid w:val="00303E33"/>
    <w:rsid w:val="00314A13"/>
    <w:rsid w:val="003173A7"/>
    <w:rsid w:val="0032434B"/>
    <w:rsid w:val="003509C1"/>
    <w:rsid w:val="003601EA"/>
    <w:rsid w:val="00374A83"/>
    <w:rsid w:val="003769DF"/>
    <w:rsid w:val="00380B7D"/>
    <w:rsid w:val="00390C52"/>
    <w:rsid w:val="0039576C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2647"/>
    <w:rsid w:val="003C3908"/>
    <w:rsid w:val="003C512B"/>
    <w:rsid w:val="003D0249"/>
    <w:rsid w:val="003D37FF"/>
    <w:rsid w:val="003D3D77"/>
    <w:rsid w:val="003E4C62"/>
    <w:rsid w:val="003F137C"/>
    <w:rsid w:val="003F695B"/>
    <w:rsid w:val="004009AB"/>
    <w:rsid w:val="0040136E"/>
    <w:rsid w:val="00403F00"/>
    <w:rsid w:val="004118FD"/>
    <w:rsid w:val="00423D78"/>
    <w:rsid w:val="004310DB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84E3B"/>
    <w:rsid w:val="0048569E"/>
    <w:rsid w:val="00485F8D"/>
    <w:rsid w:val="00486F9D"/>
    <w:rsid w:val="0049153F"/>
    <w:rsid w:val="00494859"/>
    <w:rsid w:val="004A0348"/>
    <w:rsid w:val="004A0698"/>
    <w:rsid w:val="004A5FC0"/>
    <w:rsid w:val="004B42A9"/>
    <w:rsid w:val="004B7EEF"/>
    <w:rsid w:val="004C32F4"/>
    <w:rsid w:val="004C4953"/>
    <w:rsid w:val="004C5012"/>
    <w:rsid w:val="004D08A8"/>
    <w:rsid w:val="004D619C"/>
    <w:rsid w:val="004D6529"/>
    <w:rsid w:val="004E4CD1"/>
    <w:rsid w:val="004F0083"/>
    <w:rsid w:val="004F562E"/>
    <w:rsid w:val="004F6028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502F4"/>
    <w:rsid w:val="00552088"/>
    <w:rsid w:val="00553E7B"/>
    <w:rsid w:val="00554052"/>
    <w:rsid w:val="00555C5A"/>
    <w:rsid w:val="00567EA1"/>
    <w:rsid w:val="005714C7"/>
    <w:rsid w:val="005721A1"/>
    <w:rsid w:val="00574501"/>
    <w:rsid w:val="005874F3"/>
    <w:rsid w:val="0059675C"/>
    <w:rsid w:val="005A37A4"/>
    <w:rsid w:val="005A5EC7"/>
    <w:rsid w:val="005B6274"/>
    <w:rsid w:val="005C3C39"/>
    <w:rsid w:val="005D3A15"/>
    <w:rsid w:val="005D5BBD"/>
    <w:rsid w:val="005D79F6"/>
    <w:rsid w:val="005E1109"/>
    <w:rsid w:val="005E2939"/>
    <w:rsid w:val="005E33C8"/>
    <w:rsid w:val="005E3748"/>
    <w:rsid w:val="005E5353"/>
    <w:rsid w:val="005E5B26"/>
    <w:rsid w:val="005E64DA"/>
    <w:rsid w:val="005F0044"/>
    <w:rsid w:val="005F0D56"/>
    <w:rsid w:val="005F3C74"/>
    <w:rsid w:val="005F49DA"/>
    <w:rsid w:val="006019AD"/>
    <w:rsid w:val="006129CC"/>
    <w:rsid w:val="00613F05"/>
    <w:rsid w:val="006220F9"/>
    <w:rsid w:val="00626DEA"/>
    <w:rsid w:val="00630287"/>
    <w:rsid w:val="00632CF8"/>
    <w:rsid w:val="00632DEE"/>
    <w:rsid w:val="0064292A"/>
    <w:rsid w:val="00646CDF"/>
    <w:rsid w:val="00651D7B"/>
    <w:rsid w:val="00654C8A"/>
    <w:rsid w:val="0065532B"/>
    <w:rsid w:val="00660709"/>
    <w:rsid w:val="0067187B"/>
    <w:rsid w:val="00672AC3"/>
    <w:rsid w:val="006732ED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3C2E"/>
    <w:rsid w:val="006C0D66"/>
    <w:rsid w:val="006C2D55"/>
    <w:rsid w:val="006C3413"/>
    <w:rsid w:val="006E0B71"/>
    <w:rsid w:val="006E7642"/>
    <w:rsid w:val="006F1AB8"/>
    <w:rsid w:val="006F306A"/>
    <w:rsid w:val="00701598"/>
    <w:rsid w:val="007103AA"/>
    <w:rsid w:val="00712EEB"/>
    <w:rsid w:val="00714E44"/>
    <w:rsid w:val="0071724B"/>
    <w:rsid w:val="00720B4B"/>
    <w:rsid w:val="00723C11"/>
    <w:rsid w:val="00726C84"/>
    <w:rsid w:val="007352F3"/>
    <w:rsid w:val="00740A68"/>
    <w:rsid w:val="00745D73"/>
    <w:rsid w:val="00746D61"/>
    <w:rsid w:val="00752396"/>
    <w:rsid w:val="00753A16"/>
    <w:rsid w:val="00753C76"/>
    <w:rsid w:val="0077221F"/>
    <w:rsid w:val="00785E43"/>
    <w:rsid w:val="00794BCB"/>
    <w:rsid w:val="007954DA"/>
    <w:rsid w:val="00795CB8"/>
    <w:rsid w:val="007A3960"/>
    <w:rsid w:val="007A41B0"/>
    <w:rsid w:val="007A55B1"/>
    <w:rsid w:val="007B0EA3"/>
    <w:rsid w:val="007D4019"/>
    <w:rsid w:val="007D463C"/>
    <w:rsid w:val="007D53DC"/>
    <w:rsid w:val="007D690A"/>
    <w:rsid w:val="007D7D36"/>
    <w:rsid w:val="007E0A12"/>
    <w:rsid w:val="007E2E65"/>
    <w:rsid w:val="008023C8"/>
    <w:rsid w:val="00806D63"/>
    <w:rsid w:val="0080790E"/>
    <w:rsid w:val="00811A65"/>
    <w:rsid w:val="008234F6"/>
    <w:rsid w:val="008257B6"/>
    <w:rsid w:val="00832817"/>
    <w:rsid w:val="00833F05"/>
    <w:rsid w:val="0083686F"/>
    <w:rsid w:val="008469F4"/>
    <w:rsid w:val="00846BEE"/>
    <w:rsid w:val="008503D8"/>
    <w:rsid w:val="008539AF"/>
    <w:rsid w:val="00855F0E"/>
    <w:rsid w:val="00856FD5"/>
    <w:rsid w:val="008649FE"/>
    <w:rsid w:val="00875272"/>
    <w:rsid w:val="00875976"/>
    <w:rsid w:val="00875F32"/>
    <w:rsid w:val="00890686"/>
    <w:rsid w:val="00890732"/>
    <w:rsid w:val="008915E0"/>
    <w:rsid w:val="00896288"/>
    <w:rsid w:val="008A3FB6"/>
    <w:rsid w:val="008B0849"/>
    <w:rsid w:val="008B1D06"/>
    <w:rsid w:val="008B1DAE"/>
    <w:rsid w:val="008B408D"/>
    <w:rsid w:val="008C4F62"/>
    <w:rsid w:val="008C7901"/>
    <w:rsid w:val="008D5004"/>
    <w:rsid w:val="008D52E8"/>
    <w:rsid w:val="008D7EE4"/>
    <w:rsid w:val="00903BDC"/>
    <w:rsid w:val="00905752"/>
    <w:rsid w:val="00912CA3"/>
    <w:rsid w:val="00914145"/>
    <w:rsid w:val="0091538E"/>
    <w:rsid w:val="009172CD"/>
    <w:rsid w:val="0092459C"/>
    <w:rsid w:val="00925615"/>
    <w:rsid w:val="00930E7E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3BD8"/>
    <w:rsid w:val="00955B09"/>
    <w:rsid w:val="009609CC"/>
    <w:rsid w:val="009624C5"/>
    <w:rsid w:val="00972C7E"/>
    <w:rsid w:val="009810C8"/>
    <w:rsid w:val="009879A8"/>
    <w:rsid w:val="0099206C"/>
    <w:rsid w:val="009A2504"/>
    <w:rsid w:val="009A30A4"/>
    <w:rsid w:val="009A538A"/>
    <w:rsid w:val="009A7612"/>
    <w:rsid w:val="009B0A07"/>
    <w:rsid w:val="009B47F6"/>
    <w:rsid w:val="009B507C"/>
    <w:rsid w:val="009C0629"/>
    <w:rsid w:val="009C0687"/>
    <w:rsid w:val="009C1442"/>
    <w:rsid w:val="009C2581"/>
    <w:rsid w:val="009C5B5B"/>
    <w:rsid w:val="009C65E5"/>
    <w:rsid w:val="009D133E"/>
    <w:rsid w:val="009D30A6"/>
    <w:rsid w:val="009E401B"/>
    <w:rsid w:val="009E5853"/>
    <w:rsid w:val="009F0C5C"/>
    <w:rsid w:val="009F1A85"/>
    <w:rsid w:val="009F2902"/>
    <w:rsid w:val="009F6231"/>
    <w:rsid w:val="00A0422A"/>
    <w:rsid w:val="00A166C1"/>
    <w:rsid w:val="00A204E1"/>
    <w:rsid w:val="00A21E51"/>
    <w:rsid w:val="00A22275"/>
    <w:rsid w:val="00A259E6"/>
    <w:rsid w:val="00A26ED4"/>
    <w:rsid w:val="00A2765E"/>
    <w:rsid w:val="00A308D4"/>
    <w:rsid w:val="00A52C88"/>
    <w:rsid w:val="00A52E39"/>
    <w:rsid w:val="00A53ADD"/>
    <w:rsid w:val="00A60B6F"/>
    <w:rsid w:val="00A6330C"/>
    <w:rsid w:val="00A652DF"/>
    <w:rsid w:val="00A7169A"/>
    <w:rsid w:val="00A76AEC"/>
    <w:rsid w:val="00A852D9"/>
    <w:rsid w:val="00A8549A"/>
    <w:rsid w:val="00A85A47"/>
    <w:rsid w:val="00A8665B"/>
    <w:rsid w:val="00A86C98"/>
    <w:rsid w:val="00A86CD4"/>
    <w:rsid w:val="00A91BD9"/>
    <w:rsid w:val="00A9221A"/>
    <w:rsid w:val="00A9487C"/>
    <w:rsid w:val="00A95E30"/>
    <w:rsid w:val="00A969CD"/>
    <w:rsid w:val="00AA204B"/>
    <w:rsid w:val="00AB267C"/>
    <w:rsid w:val="00AB3C7D"/>
    <w:rsid w:val="00AB5B8D"/>
    <w:rsid w:val="00AB6EDD"/>
    <w:rsid w:val="00AC0ABC"/>
    <w:rsid w:val="00AC2599"/>
    <w:rsid w:val="00AC3E43"/>
    <w:rsid w:val="00AC43EC"/>
    <w:rsid w:val="00AC4B1F"/>
    <w:rsid w:val="00AC7DF6"/>
    <w:rsid w:val="00AD23B8"/>
    <w:rsid w:val="00AD28FA"/>
    <w:rsid w:val="00AD391E"/>
    <w:rsid w:val="00AE2DAD"/>
    <w:rsid w:val="00AF21A0"/>
    <w:rsid w:val="00AF461F"/>
    <w:rsid w:val="00AF5142"/>
    <w:rsid w:val="00B02303"/>
    <w:rsid w:val="00B06D3F"/>
    <w:rsid w:val="00B07DCC"/>
    <w:rsid w:val="00B12C18"/>
    <w:rsid w:val="00B14F3D"/>
    <w:rsid w:val="00B14FAC"/>
    <w:rsid w:val="00B16E53"/>
    <w:rsid w:val="00B304DA"/>
    <w:rsid w:val="00B3736F"/>
    <w:rsid w:val="00B37F0E"/>
    <w:rsid w:val="00B51508"/>
    <w:rsid w:val="00B60293"/>
    <w:rsid w:val="00B614E1"/>
    <w:rsid w:val="00B640AD"/>
    <w:rsid w:val="00B66AE8"/>
    <w:rsid w:val="00B7026E"/>
    <w:rsid w:val="00B749D8"/>
    <w:rsid w:val="00B756EB"/>
    <w:rsid w:val="00B77F2A"/>
    <w:rsid w:val="00B82C31"/>
    <w:rsid w:val="00B852C3"/>
    <w:rsid w:val="00B86FAD"/>
    <w:rsid w:val="00B8708A"/>
    <w:rsid w:val="00B90904"/>
    <w:rsid w:val="00B90A59"/>
    <w:rsid w:val="00B91A60"/>
    <w:rsid w:val="00B920ED"/>
    <w:rsid w:val="00B933EE"/>
    <w:rsid w:val="00B97A5E"/>
    <w:rsid w:val="00B97BAD"/>
    <w:rsid w:val="00BA6B10"/>
    <w:rsid w:val="00BA7BF7"/>
    <w:rsid w:val="00BB1670"/>
    <w:rsid w:val="00BB2C32"/>
    <w:rsid w:val="00BC6DA7"/>
    <w:rsid w:val="00BC71D0"/>
    <w:rsid w:val="00BD0079"/>
    <w:rsid w:val="00BD2A13"/>
    <w:rsid w:val="00BE0A7B"/>
    <w:rsid w:val="00BE113C"/>
    <w:rsid w:val="00BE3660"/>
    <w:rsid w:val="00BF11A4"/>
    <w:rsid w:val="00BF34CE"/>
    <w:rsid w:val="00BF5CCA"/>
    <w:rsid w:val="00C0361F"/>
    <w:rsid w:val="00C1234B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1DD2"/>
    <w:rsid w:val="00C42F4C"/>
    <w:rsid w:val="00C55BDE"/>
    <w:rsid w:val="00C57B80"/>
    <w:rsid w:val="00C63758"/>
    <w:rsid w:val="00C66CA3"/>
    <w:rsid w:val="00C73FE2"/>
    <w:rsid w:val="00C77795"/>
    <w:rsid w:val="00C81961"/>
    <w:rsid w:val="00C8273B"/>
    <w:rsid w:val="00C84036"/>
    <w:rsid w:val="00C866CC"/>
    <w:rsid w:val="00C90B0A"/>
    <w:rsid w:val="00CA2500"/>
    <w:rsid w:val="00CA6F95"/>
    <w:rsid w:val="00CB10A5"/>
    <w:rsid w:val="00CB354B"/>
    <w:rsid w:val="00CB6640"/>
    <w:rsid w:val="00CC485A"/>
    <w:rsid w:val="00CC6834"/>
    <w:rsid w:val="00CD09DD"/>
    <w:rsid w:val="00CD3DDD"/>
    <w:rsid w:val="00CD799D"/>
    <w:rsid w:val="00CE0DD0"/>
    <w:rsid w:val="00CE0EE8"/>
    <w:rsid w:val="00CE130B"/>
    <w:rsid w:val="00CE7ADF"/>
    <w:rsid w:val="00CF3BCD"/>
    <w:rsid w:val="00CF5943"/>
    <w:rsid w:val="00D03D69"/>
    <w:rsid w:val="00D05FC0"/>
    <w:rsid w:val="00D0635C"/>
    <w:rsid w:val="00D1473E"/>
    <w:rsid w:val="00D147F9"/>
    <w:rsid w:val="00D21573"/>
    <w:rsid w:val="00D27B74"/>
    <w:rsid w:val="00D31EBB"/>
    <w:rsid w:val="00D35F46"/>
    <w:rsid w:val="00D36027"/>
    <w:rsid w:val="00D36F89"/>
    <w:rsid w:val="00D4459A"/>
    <w:rsid w:val="00D44757"/>
    <w:rsid w:val="00D542F4"/>
    <w:rsid w:val="00D55CF5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7399"/>
    <w:rsid w:val="00DA032C"/>
    <w:rsid w:val="00DA0928"/>
    <w:rsid w:val="00DB02F1"/>
    <w:rsid w:val="00DB03E1"/>
    <w:rsid w:val="00DB143C"/>
    <w:rsid w:val="00DB1445"/>
    <w:rsid w:val="00DB2F87"/>
    <w:rsid w:val="00DB4DFC"/>
    <w:rsid w:val="00DB6D62"/>
    <w:rsid w:val="00DC1275"/>
    <w:rsid w:val="00DC4122"/>
    <w:rsid w:val="00DC6A83"/>
    <w:rsid w:val="00DC7642"/>
    <w:rsid w:val="00DC765F"/>
    <w:rsid w:val="00DD505F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35E02"/>
    <w:rsid w:val="00E370C0"/>
    <w:rsid w:val="00E37306"/>
    <w:rsid w:val="00E422CC"/>
    <w:rsid w:val="00E50655"/>
    <w:rsid w:val="00E53183"/>
    <w:rsid w:val="00E612F9"/>
    <w:rsid w:val="00E64F4F"/>
    <w:rsid w:val="00E66E4B"/>
    <w:rsid w:val="00E67F06"/>
    <w:rsid w:val="00E71424"/>
    <w:rsid w:val="00E82B65"/>
    <w:rsid w:val="00E82FFB"/>
    <w:rsid w:val="00E85D1D"/>
    <w:rsid w:val="00E91E92"/>
    <w:rsid w:val="00E92E7E"/>
    <w:rsid w:val="00E94053"/>
    <w:rsid w:val="00E97723"/>
    <w:rsid w:val="00EA262E"/>
    <w:rsid w:val="00EA6F4C"/>
    <w:rsid w:val="00EB358A"/>
    <w:rsid w:val="00EB3A29"/>
    <w:rsid w:val="00EB5024"/>
    <w:rsid w:val="00EB5BD1"/>
    <w:rsid w:val="00EB6052"/>
    <w:rsid w:val="00EB790E"/>
    <w:rsid w:val="00EC5160"/>
    <w:rsid w:val="00ED2292"/>
    <w:rsid w:val="00EE047E"/>
    <w:rsid w:val="00EE40E8"/>
    <w:rsid w:val="00EF137D"/>
    <w:rsid w:val="00EF37B7"/>
    <w:rsid w:val="00F01150"/>
    <w:rsid w:val="00F12F8A"/>
    <w:rsid w:val="00F14953"/>
    <w:rsid w:val="00F162A3"/>
    <w:rsid w:val="00F16DD6"/>
    <w:rsid w:val="00F17127"/>
    <w:rsid w:val="00F20D0F"/>
    <w:rsid w:val="00F255F3"/>
    <w:rsid w:val="00F27942"/>
    <w:rsid w:val="00F43F1F"/>
    <w:rsid w:val="00F56E2D"/>
    <w:rsid w:val="00F579D5"/>
    <w:rsid w:val="00F57BA4"/>
    <w:rsid w:val="00F60D28"/>
    <w:rsid w:val="00F73468"/>
    <w:rsid w:val="00F76341"/>
    <w:rsid w:val="00F80292"/>
    <w:rsid w:val="00F80A28"/>
    <w:rsid w:val="00F933F2"/>
    <w:rsid w:val="00F93C1D"/>
    <w:rsid w:val="00FA4360"/>
    <w:rsid w:val="00FA714C"/>
    <w:rsid w:val="00FB0BC8"/>
    <w:rsid w:val="00FB20CE"/>
    <w:rsid w:val="00FC2BB9"/>
    <w:rsid w:val="00FD2401"/>
    <w:rsid w:val="00FD334A"/>
    <w:rsid w:val="00FD4E77"/>
    <w:rsid w:val="00FD791C"/>
    <w:rsid w:val="00FE0346"/>
    <w:rsid w:val="00FE03B2"/>
    <w:rsid w:val="00FE3E61"/>
    <w:rsid w:val="00FE49AF"/>
    <w:rsid w:val="00FE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396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396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396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396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52396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75239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52396"/>
  </w:style>
  <w:style w:type="character" w:customStyle="1" w:styleId="Heading1Char">
    <w:name w:val="Heading 1 Char"/>
    <w:basedOn w:val="DefaultParagraphFont"/>
    <w:link w:val="Heading1"/>
    <w:uiPriority w:val="9"/>
    <w:rsid w:val="00752396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2396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2396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75239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752396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752396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7523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752396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752396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75239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52396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752396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752396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752396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752396"/>
    <w:rPr>
      <w:rFonts w:ascii="굴림체" w:eastAsia="굴림체"/>
      <w:b/>
      <w:bCs/>
    </w:rPr>
  </w:style>
  <w:style w:type="table" w:styleId="TableGrid">
    <w:name w:val="Table Grid"/>
    <w:basedOn w:val="TableNormal"/>
    <w:uiPriority w:val="39"/>
    <w:rsid w:val="0075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2396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2396"/>
  </w:style>
  <w:style w:type="character" w:customStyle="1" w:styleId="DateChar">
    <w:name w:val="Date Char"/>
    <w:basedOn w:val="DefaultParagraphFont"/>
    <w:link w:val="Date"/>
    <w:uiPriority w:val="99"/>
    <w:semiHidden/>
    <w:rsid w:val="00752396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752396"/>
  </w:style>
  <w:style w:type="paragraph" w:styleId="TOC2">
    <w:name w:val="toc 2"/>
    <w:basedOn w:val="Normal"/>
    <w:next w:val="Normal"/>
    <w:autoRedefine/>
    <w:uiPriority w:val="39"/>
    <w:unhideWhenUsed/>
    <w:rsid w:val="00752396"/>
    <w:pPr>
      <w:ind w:leftChars="200" w:left="425"/>
    </w:pPr>
  </w:style>
  <w:style w:type="character" w:customStyle="1" w:styleId="ng-binding">
    <w:name w:val="ng-binding"/>
    <w:basedOn w:val="DefaultParagraphFont"/>
    <w:rsid w:val="00752396"/>
  </w:style>
  <w:style w:type="paragraph" w:styleId="NormalWeb">
    <w:name w:val="Normal (Web)"/>
    <w:basedOn w:val="Normal"/>
    <w:uiPriority w:val="99"/>
    <w:unhideWhenUsed/>
    <w:rsid w:val="007523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752396"/>
  </w:style>
  <w:style w:type="paragraph" w:customStyle="1" w:styleId="a1">
    <w:name w:val="코드표"/>
    <w:basedOn w:val="Normal"/>
    <w:link w:val="Char1"/>
    <w:qFormat/>
    <w:rsid w:val="00752396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752396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752396"/>
  </w:style>
  <w:style w:type="character" w:customStyle="1" w:styleId="im">
    <w:name w:val="im"/>
    <w:basedOn w:val="DefaultParagraphFont"/>
    <w:rsid w:val="00752396"/>
  </w:style>
  <w:style w:type="paragraph" w:customStyle="1" w:styleId="a2">
    <w:name w:val="바탕글"/>
    <w:basedOn w:val="Normal"/>
    <w:rsid w:val="00752396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75239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75239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75239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75239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75239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75239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75239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75239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75239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75239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752396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752396"/>
    <w:rPr>
      <w:rFonts w:ascii="굴림체" w:eastAsia="굴림체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A48F8-3ADF-4777-81AD-A24BDB99E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1322</TotalTime>
  <Pages>21</Pages>
  <Words>2750</Words>
  <Characters>15678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Lee Seungjin</cp:lastModifiedBy>
  <cp:revision>591</cp:revision>
  <dcterms:created xsi:type="dcterms:W3CDTF">2016-08-29T22:19:00Z</dcterms:created>
  <dcterms:modified xsi:type="dcterms:W3CDTF">2020-04-10T17:18:00Z</dcterms:modified>
</cp:coreProperties>
</file>