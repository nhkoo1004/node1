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7178" w14:textId="502D28F8" w:rsidR="00E91EE6" w:rsidRPr="00BB2031" w:rsidRDefault="000D26FF" w:rsidP="00A75451">
      <w:pPr>
        <w:rPr>
          <w:sz w:val="48"/>
          <w:szCs w:val="52"/>
        </w:rPr>
      </w:pPr>
      <w:r w:rsidRPr="00BB2031">
        <w:rPr>
          <w:rFonts w:hint="eastAsia"/>
          <w:sz w:val="48"/>
          <w:szCs w:val="52"/>
        </w:rPr>
        <w:t>함수</w:t>
      </w:r>
    </w:p>
    <w:p w14:paraId="1F86BC0F" w14:textId="6116929D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BB2031" w:rsidRDefault="00536550" w:rsidP="00A75451">
      <w:pPr>
        <w:rPr>
          <w:b/>
          <w:bCs/>
          <w:sz w:val="28"/>
          <w:szCs w:val="32"/>
        </w:rPr>
      </w:pPr>
      <w:r w:rsidRPr="00BB2031">
        <w:rPr>
          <w:rFonts w:hint="eastAsia"/>
          <w:b/>
          <w:bCs/>
          <w:sz w:val="28"/>
          <w:szCs w:val="32"/>
        </w:rPr>
        <w:t>학습목표</w:t>
      </w:r>
    </w:p>
    <w:p w14:paraId="2CB23942" w14:textId="71CB2B01" w:rsidR="00DC0A97" w:rsidRDefault="003B0341" w:rsidP="00A75451">
      <w:r>
        <w:rPr>
          <w:rFonts w:hint="eastAsia"/>
        </w:rPr>
        <w:t>함수 기본 자료형</w:t>
      </w:r>
    </w:p>
    <w:p w14:paraId="1A3DC9B0" w14:textId="5DC8DC0E" w:rsidR="003B0341" w:rsidRDefault="00BB2031" w:rsidP="00A75451">
      <w:r>
        <w:rPr>
          <w:rFonts w:hint="eastAsia"/>
        </w:rPr>
        <w:t>파라미터 값 생략</w:t>
      </w:r>
    </w:p>
    <w:p w14:paraId="7DAEF04E" w14:textId="6B1AA9D0" w:rsidR="00BB2031" w:rsidRDefault="00BB2031" w:rsidP="00A75451">
      <w:r>
        <w:rPr>
          <w:rFonts w:hint="eastAsia"/>
        </w:rPr>
        <w:t>가변 파라미터</w:t>
      </w:r>
    </w:p>
    <w:p w14:paraId="78F17530" w14:textId="5564B79B" w:rsidR="00BB2031" w:rsidRPr="00363686" w:rsidRDefault="00BB2031" w:rsidP="00A75451">
      <w:r>
        <w:rPr>
          <w:rFonts w:hint="eastAsia"/>
        </w:rPr>
        <w:t>콜백함수</w:t>
      </w:r>
    </w:p>
    <w:p w14:paraId="4A87A0C0" w14:textId="3285C925" w:rsidR="001B7DCE" w:rsidRDefault="001B7DCE" w:rsidP="00A75451"/>
    <w:p w14:paraId="51825945" w14:textId="77777777" w:rsidR="00BB2031" w:rsidRDefault="00BB2031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77E21A18" w14:textId="1C61B1FF" w:rsidR="001E6F1E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7092407" w:history="1">
        <w:r w:rsidR="001E6F1E" w:rsidRPr="00647CDA">
          <w:rPr>
            <w:rStyle w:val="Hyperlink"/>
            <w:rFonts w:hAnsi="굴림체"/>
            <w:noProof/>
          </w:rPr>
          <w:t>1.</w:t>
        </w:r>
        <w:r w:rsidR="001E6F1E" w:rsidRPr="00647CDA">
          <w:rPr>
            <w:rStyle w:val="Hyperlink"/>
            <w:noProof/>
          </w:rPr>
          <w:t xml:space="preserve"> 함수 (function)</w:t>
        </w:r>
        <w:r w:rsidR="001E6F1E">
          <w:rPr>
            <w:noProof/>
            <w:webHidden/>
          </w:rPr>
          <w:tab/>
        </w:r>
        <w:r w:rsidR="001E6F1E">
          <w:rPr>
            <w:noProof/>
            <w:webHidden/>
          </w:rPr>
          <w:fldChar w:fldCharType="begin"/>
        </w:r>
        <w:r w:rsidR="001E6F1E">
          <w:rPr>
            <w:noProof/>
            <w:webHidden/>
          </w:rPr>
          <w:instrText xml:space="preserve"> PAGEREF _Toc37092407 \h </w:instrText>
        </w:r>
        <w:r w:rsidR="001E6F1E">
          <w:rPr>
            <w:noProof/>
            <w:webHidden/>
          </w:rPr>
        </w:r>
        <w:r w:rsidR="001E6F1E">
          <w:rPr>
            <w:noProof/>
            <w:webHidden/>
          </w:rPr>
          <w:fldChar w:fldCharType="separate"/>
        </w:r>
        <w:r w:rsidR="001E6F1E">
          <w:rPr>
            <w:noProof/>
            <w:webHidden/>
          </w:rPr>
          <w:t>2</w:t>
        </w:r>
        <w:r w:rsidR="001E6F1E">
          <w:rPr>
            <w:noProof/>
            <w:webHidden/>
          </w:rPr>
          <w:fldChar w:fldCharType="end"/>
        </w:r>
      </w:hyperlink>
    </w:p>
    <w:p w14:paraId="381003BB" w14:textId="2B471E01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08" w:history="1">
        <w:r w:rsidRPr="00647CDA">
          <w:rPr>
            <w:rStyle w:val="Hyperlink"/>
            <w:noProof/>
          </w:rPr>
          <w:t>1) 함수란?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6BDDE5" w14:textId="13E11E46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09" w:history="1">
        <w:r w:rsidRPr="00647CDA">
          <w:rPr>
            <w:rStyle w:val="Hyperlink"/>
            <w:noProof/>
          </w:rPr>
          <w:t>2) 함수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2C868A" w14:textId="62711E44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0" w:history="1">
        <w:r w:rsidRPr="00647CDA">
          <w:rPr>
            <w:rStyle w:val="Hyperlink"/>
            <w:noProof/>
          </w:rPr>
          <w:t>3) 함수 호출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228A3" w14:textId="26159EE8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11" w:history="1">
        <w:r w:rsidRPr="00647CDA">
          <w:rPr>
            <w:rStyle w:val="Hyperlink"/>
            <w:rFonts w:hAnsi="굴림체"/>
            <w:noProof/>
          </w:rPr>
          <w:t>2.</w:t>
        </w:r>
        <w:r w:rsidRPr="00647CDA">
          <w:rPr>
            <w:rStyle w:val="Hyperlink"/>
            <w:noProof/>
          </w:rPr>
          <w:t xml:space="preserve"> 파라미터 값 생략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4DBA26" w14:textId="3B5C8E34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2" w:history="1">
        <w:r w:rsidRPr="00647CDA">
          <w:rPr>
            <w:rStyle w:val="Hyperlink"/>
            <w:noProof/>
          </w:rPr>
          <w:t>1) 파라미터 값 생략 가능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B21D7" w14:textId="381518AA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3" w:history="1">
        <w:r w:rsidRPr="00647CDA">
          <w:rPr>
            <w:rStyle w:val="Hyperlink"/>
            <w:noProof/>
          </w:rPr>
          <w:t>2) 파라미터 값이 전달되었는지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E0D60" w14:textId="6024E032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14" w:history="1">
        <w:r w:rsidRPr="00647CDA">
          <w:rPr>
            <w:rStyle w:val="Hyperlink"/>
            <w:rFonts w:hAnsi="굴림체"/>
            <w:noProof/>
          </w:rPr>
          <w:t>3.</w:t>
        </w:r>
        <w:r w:rsidRPr="00647CDA">
          <w:rPr>
            <w:rStyle w:val="Hyperlink"/>
            <w:noProof/>
          </w:rPr>
          <w:t xml:space="preserve"> 가변 파라미터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D3CE4C" w14:textId="3F1E2AFA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5" w:history="1">
        <w:r w:rsidRPr="00647CDA">
          <w:rPr>
            <w:rStyle w:val="Hyperlink"/>
            <w:noProof/>
          </w:rPr>
          <w:t>1) 가변 파라미터 ES6 문법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9E432E" w14:textId="726DD826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6" w:history="1">
        <w:r w:rsidRPr="00647CDA">
          <w:rPr>
            <w:rStyle w:val="Hyperlink"/>
            <w:noProof/>
          </w:rPr>
          <w:t>2) 가변 파라미터 옛날 문법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840211" w14:textId="49387523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17" w:history="1">
        <w:r w:rsidRPr="00647CDA">
          <w:rPr>
            <w:rStyle w:val="Hyperlink"/>
            <w:rFonts w:hAnsi="굴림체"/>
            <w:noProof/>
          </w:rPr>
          <w:t>4.</w:t>
        </w:r>
        <w:r w:rsidRPr="00647CDA">
          <w:rPr>
            <w:rStyle w:val="Hyperlink"/>
            <w:noProof/>
          </w:rPr>
          <w:t xml:space="preserve"> 콜백 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503585" w14:textId="6C89676E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8" w:history="1">
        <w:r w:rsidRPr="00647CDA">
          <w:rPr>
            <w:rStyle w:val="Hyperlink"/>
            <w:noProof/>
          </w:rPr>
          <w:t>1) 함수 자료형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220629" w14:textId="0DD78B6C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19" w:history="1">
        <w:r w:rsidRPr="00647CDA">
          <w:rPr>
            <w:rStyle w:val="Hyperlink"/>
            <w:noProof/>
          </w:rPr>
          <w:t>2) 콜백 함수 전달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531A60" w14:textId="6108BC05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20" w:history="1">
        <w:r w:rsidRPr="00647CDA">
          <w:rPr>
            <w:rStyle w:val="Hyperlink"/>
            <w:noProof/>
          </w:rPr>
          <w:t>3) 화살표 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27B9A8" w14:textId="711B3DF3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21" w:history="1">
        <w:r w:rsidRPr="00647CDA">
          <w:rPr>
            <w:rStyle w:val="Hyperlink"/>
            <w:rFonts w:hAnsi="굴림체"/>
            <w:noProof/>
          </w:rPr>
          <w:t>5.</w:t>
        </w:r>
        <w:r w:rsidRPr="00647CDA">
          <w:rPr>
            <w:rStyle w:val="Hyperlink"/>
            <w:noProof/>
          </w:rPr>
          <w:t xml:space="preserve"> 타이머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0A2146" w14:textId="61AB6969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22" w:history="1">
        <w:r w:rsidRPr="00647CDA">
          <w:rPr>
            <w:rStyle w:val="Hyperlink"/>
            <w:noProof/>
          </w:rPr>
          <w:t>1) setTimeout 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AB3997" w14:textId="0D97C420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23" w:history="1">
        <w:r w:rsidRPr="00647CDA">
          <w:rPr>
            <w:rStyle w:val="Hyperlink"/>
            <w:noProof/>
          </w:rPr>
          <w:t>2) setInterval 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CD5AC7" w14:textId="7189FE37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24" w:history="1">
        <w:r w:rsidRPr="00647CDA">
          <w:rPr>
            <w:rStyle w:val="Hyperlink"/>
            <w:rFonts w:hAnsi="굴림체"/>
            <w:noProof/>
          </w:rPr>
          <w:t>6.</w:t>
        </w:r>
        <w:r w:rsidRPr="00647CDA">
          <w:rPr>
            <w:rStyle w:val="Hyperlink"/>
            <w:noProof/>
          </w:rPr>
          <w:t xml:space="preserve"> 함</w:t>
        </w:r>
        <w:r w:rsidRPr="00647CDA">
          <w:rPr>
            <w:rStyle w:val="Hyperlink"/>
            <w:noProof/>
          </w:rPr>
          <w:t>수</w:t>
        </w:r>
        <w:r w:rsidRPr="00647CDA">
          <w:rPr>
            <w:rStyle w:val="Hyperlink"/>
            <w:noProof/>
          </w:rPr>
          <w:t xml:space="preserve"> 호출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20671F" w14:textId="166224C2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25" w:history="1">
        <w:r w:rsidRPr="00647CDA">
          <w:rPr>
            <w:rStyle w:val="Hyperlink"/>
            <w:noProof/>
          </w:rPr>
          <w:t>1) 지역 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210095" w14:textId="7EF10DAB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26" w:history="1">
        <w:r w:rsidRPr="00647CDA">
          <w:rPr>
            <w:rStyle w:val="Hyperlink"/>
            <w:noProof/>
          </w:rPr>
          <w:t>2) 이름 없는 함수 호출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201252" w14:textId="0AA34D42" w:rsidR="001E6F1E" w:rsidRDefault="001E6F1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092427" w:history="1">
        <w:r w:rsidRPr="00647CDA">
          <w:rPr>
            <w:rStyle w:val="Hyperlink"/>
            <w:noProof/>
          </w:rPr>
          <w:t>3) 함수를 리턴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6BA47D" w14:textId="06A2638B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28" w:history="1">
        <w:r w:rsidRPr="00647CDA">
          <w:rPr>
            <w:rStyle w:val="Hyperlink"/>
            <w:rFonts w:hAnsi="굴림체"/>
            <w:noProof/>
          </w:rPr>
          <w:t>7.</w:t>
        </w:r>
        <w:r w:rsidRPr="00647CDA">
          <w:rPr>
            <w:rStyle w:val="Hyperlink"/>
            <w:noProof/>
          </w:rPr>
          <w:t xml:space="preserve">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921AF1" w14:textId="3DA4A9D7" w:rsidR="001E6F1E" w:rsidRDefault="001E6F1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092429" w:history="1">
        <w:r w:rsidRPr="00647CDA">
          <w:rPr>
            <w:rStyle w:val="Hyperlink"/>
            <w:rFonts w:hAnsi="굴림체"/>
            <w:noProof/>
          </w:rPr>
          <w:t>8.</w:t>
        </w:r>
        <w:r w:rsidRPr="00647CDA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68EDF7" w14:textId="432046A0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38156301" w14:textId="36A0FFD4" w:rsidR="005828A0" w:rsidRDefault="00FC282E" w:rsidP="00501FAC">
      <w:pPr>
        <w:pStyle w:val="Heading1"/>
      </w:pPr>
      <w:r>
        <w:br w:type="page"/>
      </w:r>
      <w:bookmarkStart w:id="0" w:name="_Toc37092407"/>
      <w:r w:rsidR="000D26FF">
        <w:rPr>
          <w:rFonts w:hint="eastAsia"/>
        </w:rPr>
        <w:lastRenderedPageBreak/>
        <w:t>함수</w:t>
      </w:r>
      <w:r w:rsidR="00C221F5">
        <w:rPr>
          <w:rFonts w:hint="eastAsia"/>
        </w:rPr>
        <w:t xml:space="preserve"> </w:t>
      </w:r>
      <w:r w:rsidR="00C221F5">
        <w:t>(function)</w:t>
      </w:r>
      <w:bookmarkEnd w:id="0"/>
    </w:p>
    <w:p w14:paraId="43D8F3AF" w14:textId="1053E73E" w:rsidR="00905760" w:rsidRDefault="00905760" w:rsidP="00905760"/>
    <w:p w14:paraId="7DDAFCB4" w14:textId="1185A7E6" w:rsidR="00C221F5" w:rsidRDefault="00C221F5" w:rsidP="00C221F5">
      <w:pPr>
        <w:pStyle w:val="Heading2"/>
      </w:pPr>
      <w:bookmarkStart w:id="1" w:name="_Toc37092408"/>
      <w:r>
        <w:rPr>
          <w:rFonts w:hint="eastAsia"/>
        </w:rPr>
        <w:t>함수란?</w:t>
      </w:r>
      <w:bookmarkEnd w:id="1"/>
    </w:p>
    <w:p w14:paraId="0B17AFCF" w14:textId="36982AD5" w:rsidR="008A2502" w:rsidRDefault="008A2502" w:rsidP="00905760">
      <w:r>
        <w:rPr>
          <w:rFonts w:hint="eastAsia"/>
        </w:rPr>
        <w:t>j</w:t>
      </w:r>
      <w:r>
        <w:t xml:space="preserve">avascript </w:t>
      </w:r>
      <w:r w:rsidR="00FD4EB0">
        <w:rPr>
          <w:rFonts w:hint="eastAsia"/>
        </w:rPr>
        <w:t>언어에서</w:t>
      </w:r>
      <w:r w:rsidR="00C221F5">
        <w:t xml:space="preserve"> </w:t>
      </w:r>
      <w:r w:rsidR="00C221F5">
        <w:rPr>
          <w:rFonts w:hint="eastAsia"/>
        </w:rPr>
        <w:t>함수는</w:t>
      </w:r>
      <w:r w:rsidR="0024679C">
        <w:t xml:space="preserve">, </w:t>
      </w:r>
      <w:r w:rsidR="0024679C">
        <w:rPr>
          <w:rFonts w:hint="eastAsia"/>
        </w:rPr>
        <w:t>C</w:t>
      </w:r>
      <w:r w:rsidR="0024679C">
        <w:t xml:space="preserve"> </w:t>
      </w:r>
      <w:r w:rsidR="0024679C">
        <w:rPr>
          <w:rFonts w:hint="eastAsia"/>
        </w:rPr>
        <w:t>언어의 함수와 유사하</w:t>
      </w:r>
      <w:r w:rsidR="00ED744C">
        <w:rPr>
          <w:rFonts w:hint="eastAsia"/>
        </w:rPr>
        <w:t>다.</w:t>
      </w:r>
    </w:p>
    <w:p w14:paraId="06AFEB80" w14:textId="72243B75" w:rsidR="00ED744C" w:rsidRDefault="00ED744C" w:rsidP="00905760"/>
    <w:p w14:paraId="4C9D7120" w14:textId="150BB4EE" w:rsidR="005816CB" w:rsidRDefault="005816CB" w:rsidP="005816C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함수의 독특한 부분은,</w:t>
      </w:r>
      <w:r>
        <w:t xml:space="preserve"> </w:t>
      </w:r>
      <w:r>
        <w:rPr>
          <w:rFonts w:hint="eastAsia"/>
        </w:rPr>
        <w:t>함수가 기본 자료형이라는 점이다.</w:t>
      </w:r>
    </w:p>
    <w:p w14:paraId="78C49467" w14:textId="505CE86E" w:rsidR="00742D27" w:rsidRDefault="00742D27" w:rsidP="00905760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언어의 함수</w:t>
      </w:r>
      <w:r w:rsidR="0054755F">
        <w:rPr>
          <w:rFonts w:hint="eastAsia"/>
        </w:rPr>
        <w:t>나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의 메소드는</w:t>
      </w:r>
      <w:r w:rsidR="0054755F">
        <w:rPr>
          <w:rFonts w:hint="eastAsia"/>
        </w:rPr>
        <w:t>,</w:t>
      </w:r>
      <w:r>
        <w:rPr>
          <w:rFonts w:hint="eastAsia"/>
        </w:rPr>
        <w:t xml:space="preserve"> 실행 </w:t>
      </w:r>
      <w:r w:rsidR="00D72AC2">
        <w:rPr>
          <w:rFonts w:hint="eastAsia"/>
        </w:rPr>
        <w:t xml:space="preserve">가능한 </w:t>
      </w:r>
      <w:r>
        <w:rPr>
          <w:rFonts w:hint="eastAsia"/>
        </w:rPr>
        <w:t>코드일 뿐</w:t>
      </w:r>
      <w:r w:rsidR="0054755F">
        <w:rPr>
          <w:rFonts w:hint="eastAsia"/>
        </w:rPr>
        <w:t>, 자료형은 아니다.</w:t>
      </w:r>
    </w:p>
    <w:p w14:paraId="589E6D6C" w14:textId="3B710229" w:rsidR="0054755F" w:rsidRPr="005816CB" w:rsidRDefault="0054755F" w:rsidP="00905760"/>
    <w:p w14:paraId="796CBFA0" w14:textId="0F945F0E" w:rsidR="0054755F" w:rsidRDefault="005816CB" w:rsidP="00905760">
      <w:r>
        <w:rPr>
          <w:rFonts w:hint="eastAsia"/>
        </w:rPr>
        <w:t>함수가 기본 자료형이라는 말은</w:t>
      </w:r>
      <w:r w:rsidR="00CE1C8D">
        <w:rPr>
          <w:rFonts w:hint="eastAsia"/>
        </w:rPr>
        <w:t>,</w:t>
      </w:r>
      <w:r w:rsidR="00CE1C8D">
        <w:t xml:space="preserve"> </w:t>
      </w:r>
      <w:r w:rsidR="00CE1C8D">
        <w:rPr>
          <w:rFonts w:hint="eastAsia"/>
        </w:rPr>
        <w:t>함수</w:t>
      </w:r>
      <w:r w:rsidR="00D40790">
        <w:rPr>
          <w:rFonts w:hint="eastAsia"/>
        </w:rPr>
        <w:t xml:space="preserve">가 </w:t>
      </w:r>
      <w:r w:rsidR="006861CB">
        <w:rPr>
          <w:rFonts w:hint="eastAsia"/>
        </w:rPr>
        <w:t>어떤 값이라는 말이다.</w:t>
      </w:r>
    </w:p>
    <w:p w14:paraId="209D72A7" w14:textId="77777777" w:rsidR="006861CB" w:rsidRDefault="006861CB" w:rsidP="00905760">
      <w:r>
        <w:rPr>
          <w:rFonts w:hint="eastAsia"/>
        </w:rPr>
        <w:t>그래서 함수를 변수에 대입할 수도 있고,</w:t>
      </w:r>
      <w:r>
        <w:t xml:space="preserve"> </w:t>
      </w:r>
    </w:p>
    <w:p w14:paraId="7CA65D82" w14:textId="27D0CFE2" w:rsidR="006861CB" w:rsidRDefault="006861CB" w:rsidP="00905760">
      <w:r>
        <w:rPr>
          <w:rFonts w:hint="eastAsia"/>
        </w:rPr>
        <w:t>함수를 파라미터</w:t>
      </w:r>
      <w:r w:rsidR="003B3D1A">
        <w:rPr>
          <w:rFonts w:hint="eastAsia"/>
        </w:rPr>
        <w:t xml:space="preserve"> 값으</w:t>
      </w:r>
      <w:r>
        <w:rPr>
          <w:rFonts w:hint="eastAsia"/>
        </w:rPr>
        <w:t>로 전달할 수도 있고,</w:t>
      </w:r>
      <w:r>
        <w:t xml:space="preserve"> </w:t>
      </w:r>
    </w:p>
    <w:p w14:paraId="4A0F449F" w14:textId="155E494D" w:rsidR="006861CB" w:rsidRDefault="006861CB" w:rsidP="00905760">
      <w:r>
        <w:rPr>
          <w:rFonts w:hint="eastAsia"/>
        </w:rPr>
        <w:t>함수를 리턴 값으로 리턴할 수도 있다.</w:t>
      </w:r>
    </w:p>
    <w:p w14:paraId="2170FFA0" w14:textId="099898F3" w:rsidR="006861CB" w:rsidRDefault="006861CB" w:rsidP="00905760"/>
    <w:p w14:paraId="3E3067BC" w14:textId="3B3231E9" w:rsidR="00D57475" w:rsidRDefault="00D57475" w:rsidP="00905760"/>
    <w:p w14:paraId="0FB18C64" w14:textId="77777777" w:rsidR="002A7BE8" w:rsidRDefault="002A7BE8" w:rsidP="00905760"/>
    <w:p w14:paraId="5A2B1E14" w14:textId="6FC8AF55" w:rsidR="006861CB" w:rsidRDefault="00F015F8" w:rsidP="00F015F8">
      <w:pPr>
        <w:pStyle w:val="Heading2"/>
      </w:pPr>
      <w:bookmarkStart w:id="2" w:name="_Toc37092409"/>
      <w:r>
        <w:rPr>
          <w:rFonts w:hint="eastAsia"/>
        </w:rPr>
        <w:t>함수 정의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15F8" w14:paraId="32244F1A" w14:textId="77777777" w:rsidTr="00F015F8">
        <w:tc>
          <w:tcPr>
            <w:tcW w:w="10456" w:type="dxa"/>
          </w:tcPr>
          <w:p w14:paraId="0C27197C" w14:textId="77777777" w:rsidR="002769F8" w:rsidRPr="002769F8" w:rsidRDefault="002769F8" w:rsidP="002769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9F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69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69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3096D08" w14:textId="77777777" w:rsidR="002769F8" w:rsidRPr="002769F8" w:rsidRDefault="002769F8" w:rsidP="002769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769F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69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69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769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A8B495" w14:textId="77777777" w:rsidR="002769F8" w:rsidRPr="002769F8" w:rsidRDefault="002769F8" w:rsidP="002769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E230FDC" w14:textId="7C2EFFD1" w:rsidR="00F015F8" w:rsidRDefault="00F015F8" w:rsidP="00F015F8"/>
        </w:tc>
      </w:tr>
    </w:tbl>
    <w:p w14:paraId="5965216F" w14:textId="1E940FF6" w:rsidR="00F015F8" w:rsidRDefault="00766F1C" w:rsidP="00F015F8">
      <w:r>
        <w:rPr>
          <w:rFonts w:hint="eastAsia"/>
        </w:rPr>
        <w:t xml:space="preserve">위 함수의 이름은 </w:t>
      </w:r>
      <w:r>
        <w:t xml:space="preserve">hello </w:t>
      </w:r>
      <w:r>
        <w:rPr>
          <w:rFonts w:hint="eastAsia"/>
        </w:rPr>
        <w:t>이다.</w:t>
      </w:r>
    </w:p>
    <w:p w14:paraId="3135160D" w14:textId="7ADB7D4F" w:rsidR="00766F1C" w:rsidRDefault="00766F1C" w:rsidP="00F015F8">
      <w:r>
        <w:rPr>
          <w:rFonts w:hint="eastAsia"/>
        </w:rPr>
        <w:t xml:space="preserve">파라미터 변수는 </w:t>
      </w:r>
      <w:r>
        <w:t xml:space="preserve">name </w:t>
      </w:r>
      <w:r>
        <w:rPr>
          <w:rFonts w:hint="eastAsia"/>
        </w:rPr>
        <w:t>이다.</w:t>
      </w:r>
    </w:p>
    <w:p w14:paraId="3FEA14C5" w14:textId="77777777" w:rsidR="00885698" w:rsidRDefault="007953A4" w:rsidP="00F015F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언어는 약타입 언어이므로, 파라미터 변수의 타입을 선언하지 않고,</w:t>
      </w:r>
      <w:r>
        <w:t xml:space="preserve"> </w:t>
      </w:r>
    </w:p>
    <w:p w14:paraId="51632860" w14:textId="40E8D96D" w:rsidR="007953A4" w:rsidRDefault="005A30BA" w:rsidP="00F015F8">
      <w:r>
        <w:rPr>
          <w:rFonts w:hint="eastAsia"/>
        </w:rPr>
        <w:t xml:space="preserve">파라미터 변수 </w:t>
      </w:r>
      <w:r w:rsidR="007953A4">
        <w:rPr>
          <w:rFonts w:hint="eastAsia"/>
        </w:rPr>
        <w:t>이름만 선언한다.</w:t>
      </w:r>
    </w:p>
    <w:p w14:paraId="73BCDED1" w14:textId="77777777" w:rsidR="007953A4" w:rsidRPr="00F015F8" w:rsidRDefault="007953A4" w:rsidP="00F01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9B2" w14:paraId="74C62825" w14:textId="77777777" w:rsidTr="004A79B2">
        <w:tc>
          <w:tcPr>
            <w:tcW w:w="10456" w:type="dxa"/>
          </w:tcPr>
          <w:p w14:paraId="612B04B0" w14:textId="77777777" w:rsidR="004A79B2" w:rsidRPr="004A79B2" w:rsidRDefault="004A79B2" w:rsidP="004A79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79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A79B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A5FC95A" w14:textId="77777777" w:rsidR="004A79B2" w:rsidRPr="004A79B2" w:rsidRDefault="004A79B2" w:rsidP="004A79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A79B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7BC4D5F" w14:textId="77777777" w:rsidR="004A79B2" w:rsidRPr="004A79B2" w:rsidRDefault="004A79B2" w:rsidP="004A79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2F2B994" w14:textId="77777777" w:rsidR="004A79B2" w:rsidRDefault="004A79B2" w:rsidP="00905760"/>
        </w:tc>
      </w:tr>
    </w:tbl>
    <w:p w14:paraId="42DF45A6" w14:textId="581EFE61" w:rsidR="008A2502" w:rsidRDefault="004A79B2" w:rsidP="00905760">
      <w:r>
        <w:rPr>
          <w:rFonts w:hint="eastAsia"/>
        </w:rPr>
        <w:t xml:space="preserve">위 함수의 이름은 </w:t>
      </w:r>
      <w:r>
        <w:t xml:space="preserve">add </w:t>
      </w:r>
      <w:r>
        <w:rPr>
          <w:rFonts w:hint="eastAsia"/>
        </w:rPr>
        <w:t>이다.</w:t>
      </w:r>
    </w:p>
    <w:p w14:paraId="3811A9D4" w14:textId="76CB4EF7" w:rsidR="004A79B2" w:rsidRDefault="004A79B2" w:rsidP="00905760">
      <w:r>
        <w:rPr>
          <w:rFonts w:hint="eastAsia"/>
        </w:rPr>
        <w:t>파라미터 변수는</w:t>
      </w:r>
      <w:r w:rsidR="00942AD3">
        <w:t xml:space="preserve"> </w:t>
      </w:r>
      <w:r w:rsidR="00942AD3">
        <w:rPr>
          <w:rFonts w:hint="eastAsia"/>
        </w:rPr>
        <w:t xml:space="preserve">각각 </w:t>
      </w:r>
      <w:r w:rsidR="00942AD3">
        <w:t>a</w:t>
      </w:r>
      <w:r w:rsidR="00547B51">
        <w:t>,</w:t>
      </w:r>
      <w:r w:rsidR="00942AD3">
        <w:rPr>
          <w:rFonts w:hint="eastAsia"/>
        </w:rPr>
        <w:t xml:space="preserve"> b 이다.</w:t>
      </w:r>
    </w:p>
    <w:p w14:paraId="768FBEBF" w14:textId="24555E2B" w:rsidR="00942AD3" w:rsidRDefault="00942AD3" w:rsidP="00905760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함수의 리턴 값은 </w:t>
      </w:r>
      <w:r>
        <w:t xml:space="preserve">number </w:t>
      </w:r>
      <w:r w:rsidR="00CA7687">
        <w:rPr>
          <w:rFonts w:hint="eastAsia"/>
        </w:rPr>
        <w:t>일 테니지만,</w:t>
      </w:r>
      <w:r w:rsidR="00CA7687">
        <w:t xml:space="preserve"> </w:t>
      </w:r>
      <w:r w:rsidR="00CA7687">
        <w:rPr>
          <w:rFonts w:hint="eastAsia"/>
        </w:rPr>
        <w:t>리턴 타입도 선언하지 않는다.</w:t>
      </w:r>
    </w:p>
    <w:p w14:paraId="5193541E" w14:textId="618C69A1" w:rsidR="00ED744C" w:rsidRDefault="00ED744C" w:rsidP="00905760"/>
    <w:p w14:paraId="62BD3701" w14:textId="0FF40253" w:rsidR="002B5660" w:rsidRDefault="002B5660" w:rsidP="00905760"/>
    <w:p w14:paraId="1F09DF47" w14:textId="373CA53C" w:rsidR="002A7BE8" w:rsidRDefault="002A7B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75F86E0" w14:textId="15A7C1C2" w:rsidR="002B5660" w:rsidRDefault="002B5660" w:rsidP="002B5660">
      <w:pPr>
        <w:pStyle w:val="Heading2"/>
      </w:pPr>
      <w:bookmarkStart w:id="3" w:name="_Toc37092410"/>
      <w:r>
        <w:rPr>
          <w:rFonts w:hint="eastAsia"/>
        </w:rPr>
        <w:lastRenderedPageBreak/>
        <w:t>함수 호출</w:t>
      </w:r>
      <w:bookmarkEnd w:id="3"/>
    </w:p>
    <w:p w14:paraId="5FC0DF48" w14:textId="77777777" w:rsidR="007555FE" w:rsidRPr="007555FE" w:rsidRDefault="007555FE" w:rsidP="007555FE"/>
    <w:p w14:paraId="152D3BAC" w14:textId="00F36CF6" w:rsidR="007555FE" w:rsidRPr="007555FE" w:rsidRDefault="007555FE" w:rsidP="007555FE">
      <w:pPr>
        <w:pStyle w:val="Heading3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660" w14:paraId="3801847E" w14:textId="77777777" w:rsidTr="002B5660">
        <w:tc>
          <w:tcPr>
            <w:tcW w:w="10456" w:type="dxa"/>
          </w:tcPr>
          <w:p w14:paraId="5E382624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B566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B566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B1C1370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B566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B566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B566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2279CA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8A72CE0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07155D4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0132AA" w14:textId="77777777" w:rsidR="002B5660" w:rsidRDefault="002B5660" w:rsidP="002B5660"/>
        </w:tc>
      </w:tr>
    </w:tbl>
    <w:p w14:paraId="5F82118E" w14:textId="761592EC" w:rsidR="002B5660" w:rsidRDefault="00095705" w:rsidP="002B5660">
      <w:r>
        <w:rPr>
          <w:rFonts w:hint="eastAsia"/>
        </w:rPr>
        <w:t xml:space="preserve">함수를 호출하는 방법은 </w:t>
      </w:r>
      <w:r>
        <w:t xml:space="preserve">C </w:t>
      </w:r>
      <w:r>
        <w:rPr>
          <w:rFonts w:hint="eastAsia"/>
        </w:rPr>
        <w:t>언어와 같다.</w:t>
      </w:r>
    </w:p>
    <w:p w14:paraId="34B26F21" w14:textId="3C5E2785" w:rsidR="003C1E0C" w:rsidRDefault="003C1E0C" w:rsidP="002B5660"/>
    <w:p w14:paraId="031EEDB1" w14:textId="1C5909EF" w:rsidR="003C1E0C" w:rsidRDefault="003C1E0C" w:rsidP="002B5660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1E0C" w14:paraId="205A42CA" w14:textId="77777777" w:rsidTr="003C1E0C">
        <w:tc>
          <w:tcPr>
            <w:tcW w:w="10456" w:type="dxa"/>
          </w:tcPr>
          <w:p w14:paraId="288F6674" w14:textId="1919082A" w:rsidR="003C1E0C" w:rsidRDefault="003C1E0C" w:rsidP="002B5660">
            <w:r>
              <w:rPr>
                <w:rFonts w:hint="eastAsia"/>
              </w:rPr>
              <w:t>h</w:t>
            </w:r>
            <w:r>
              <w:t xml:space="preserve">ello </w:t>
            </w:r>
            <w:r>
              <w:rPr>
                <w:rFonts w:hint="eastAsia"/>
              </w:rPr>
              <w:t>홍길동</w:t>
            </w:r>
          </w:p>
        </w:tc>
      </w:tr>
    </w:tbl>
    <w:p w14:paraId="1EDEE134" w14:textId="77777777" w:rsidR="003C1E0C" w:rsidRPr="002B5660" w:rsidRDefault="003C1E0C" w:rsidP="002B5660"/>
    <w:p w14:paraId="6A1FD9FE" w14:textId="44D78C11" w:rsidR="007555FE" w:rsidRDefault="007555FE">
      <w:pPr>
        <w:widowControl/>
        <w:wordWrap/>
        <w:autoSpaceDE/>
        <w:autoSpaceDN/>
        <w:spacing w:after="160" w:line="259" w:lineRule="auto"/>
      </w:pPr>
    </w:p>
    <w:p w14:paraId="699A943E" w14:textId="7CADFE54" w:rsidR="004B5E07" w:rsidRDefault="007555FE" w:rsidP="007555FE">
      <w:pPr>
        <w:pStyle w:val="Heading3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E07" w14:paraId="28D18767" w14:textId="77777777" w:rsidTr="004B5E07">
        <w:tc>
          <w:tcPr>
            <w:tcW w:w="10456" w:type="dxa"/>
          </w:tcPr>
          <w:p w14:paraId="762B6F4E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59ECFB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E55DE2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5E0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5E0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14F74F4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B5E0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B5E0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B5E0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4683EA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46EC6E9" w14:textId="77777777" w:rsidR="004B5E07" w:rsidRDefault="004B5E07" w:rsidP="00905760"/>
        </w:tc>
      </w:tr>
    </w:tbl>
    <w:p w14:paraId="71D1B356" w14:textId="1CC58A2B" w:rsidR="003C1E0C" w:rsidRDefault="003C1E0C" w:rsidP="00905760"/>
    <w:p w14:paraId="61524D77" w14:textId="4397B036" w:rsidR="00E60D94" w:rsidRDefault="00E60D94" w:rsidP="00905760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0D94" w14:paraId="00579CA9" w14:textId="77777777" w:rsidTr="00E60D94">
        <w:tc>
          <w:tcPr>
            <w:tcW w:w="10456" w:type="dxa"/>
          </w:tcPr>
          <w:p w14:paraId="2B94A3AB" w14:textId="781EF965" w:rsidR="00E60D94" w:rsidRDefault="00E60D94" w:rsidP="00905760">
            <w:r>
              <w:rPr>
                <w:rFonts w:hint="eastAsia"/>
              </w:rPr>
              <w:t>h</w:t>
            </w:r>
            <w:r>
              <w:t xml:space="preserve">ello </w:t>
            </w:r>
            <w:r>
              <w:rPr>
                <w:rFonts w:hint="eastAsia"/>
              </w:rPr>
              <w:t>홍길동</w:t>
            </w:r>
          </w:p>
        </w:tc>
      </w:tr>
    </w:tbl>
    <w:p w14:paraId="2D4FD060" w14:textId="57528F3B" w:rsidR="00E60D94" w:rsidRDefault="00E60D94" w:rsidP="00905760"/>
    <w:p w14:paraId="154DA0D4" w14:textId="494A26B3" w:rsidR="00E60D94" w:rsidRDefault="00E60D94" w:rsidP="00905760">
      <w:r>
        <w:rPr>
          <w:rFonts w:hint="eastAsia"/>
        </w:rPr>
        <w:t>함수 호출이 위에 있고,</w:t>
      </w:r>
      <w:r>
        <w:t xml:space="preserve"> </w:t>
      </w:r>
      <w:r>
        <w:rPr>
          <w:rFonts w:hint="eastAsia"/>
        </w:rPr>
        <w:t>함수 정의가 아래 있어도 된다.</w:t>
      </w:r>
    </w:p>
    <w:p w14:paraId="48C271F2" w14:textId="669A34B7" w:rsidR="00B31213" w:rsidRDefault="00B31213" w:rsidP="00905760"/>
    <w:p w14:paraId="44E54E96" w14:textId="3A02D7A0" w:rsidR="00B31213" w:rsidRDefault="00B31213" w:rsidP="00905760"/>
    <w:p w14:paraId="1A16D963" w14:textId="1811223A" w:rsidR="007555FE" w:rsidRDefault="007555FE" w:rsidP="007555FE">
      <w:pPr>
        <w:pStyle w:val="Heading3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55FE" w14:paraId="7A800F72" w14:textId="77777777" w:rsidTr="007555FE">
        <w:tc>
          <w:tcPr>
            <w:tcW w:w="10456" w:type="dxa"/>
          </w:tcPr>
          <w:p w14:paraId="5F0ACC45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555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C4B5838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555F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843E6D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95BAC85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CF64AC1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555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555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555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555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7E0EA0F" w14:textId="77777777" w:rsidR="007555FE" w:rsidRDefault="007555FE" w:rsidP="007555FE"/>
        </w:tc>
      </w:tr>
    </w:tbl>
    <w:p w14:paraId="645AB6D4" w14:textId="1F2A3DE5" w:rsidR="007555FE" w:rsidRDefault="007555FE" w:rsidP="007555FE"/>
    <w:p w14:paraId="32954DAA" w14:textId="00D02AD6" w:rsidR="007555FE" w:rsidRDefault="007555FE" w:rsidP="007555FE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55FE" w14:paraId="0E31B196" w14:textId="77777777" w:rsidTr="007555FE">
        <w:tc>
          <w:tcPr>
            <w:tcW w:w="10456" w:type="dxa"/>
          </w:tcPr>
          <w:p w14:paraId="48F2303F" w14:textId="23769306" w:rsidR="007555FE" w:rsidRDefault="007555FE" w:rsidP="007555FE">
            <w:r>
              <w:rPr>
                <w:rFonts w:hint="eastAsia"/>
              </w:rPr>
              <w:t>7</w:t>
            </w:r>
          </w:p>
        </w:tc>
      </w:tr>
    </w:tbl>
    <w:p w14:paraId="4D080951" w14:textId="16F30441" w:rsidR="007555FE" w:rsidRDefault="007555FE" w:rsidP="007555FE"/>
    <w:p w14:paraId="03F6F880" w14:textId="34A7F388" w:rsidR="007555FE" w:rsidRDefault="007555FE" w:rsidP="007555FE"/>
    <w:p w14:paraId="2A36889E" w14:textId="4FB9D563" w:rsidR="002A7BE8" w:rsidRDefault="002A7B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D14A39" w14:textId="5C70F54E" w:rsidR="00606EFE" w:rsidRDefault="00D83270" w:rsidP="00606EFE">
      <w:pPr>
        <w:pStyle w:val="Heading1"/>
      </w:pPr>
      <w:bookmarkStart w:id="4" w:name="_Toc37092411"/>
      <w:r>
        <w:rPr>
          <w:rFonts w:hint="eastAsia"/>
        </w:rPr>
        <w:lastRenderedPageBreak/>
        <w:t>파라미터</w:t>
      </w:r>
      <w:r>
        <w:rPr>
          <w:rFonts w:hint="eastAsia"/>
        </w:rPr>
        <w:t xml:space="preserve"> </w:t>
      </w:r>
      <w:r w:rsidR="00F8612E">
        <w:rPr>
          <w:rFonts w:hint="eastAsia"/>
        </w:rPr>
        <w:t>값</w:t>
      </w:r>
      <w:r w:rsidR="00F8612E">
        <w:rPr>
          <w:rFonts w:hint="eastAsia"/>
        </w:rPr>
        <w:t xml:space="preserve"> </w:t>
      </w:r>
      <w:r>
        <w:rPr>
          <w:rFonts w:hint="eastAsia"/>
        </w:rPr>
        <w:t>생략</w:t>
      </w:r>
      <w:bookmarkEnd w:id="4"/>
    </w:p>
    <w:p w14:paraId="747F86C0" w14:textId="77777777" w:rsidR="00606EFE" w:rsidRPr="00606EFE" w:rsidRDefault="00606EFE" w:rsidP="00606EFE"/>
    <w:p w14:paraId="2DC740FA" w14:textId="1AAC7CBE" w:rsidR="00D83270" w:rsidRDefault="00606EFE" w:rsidP="00606EFE">
      <w:pPr>
        <w:pStyle w:val="Heading2"/>
      </w:pPr>
      <w:bookmarkStart w:id="5" w:name="_Toc37092412"/>
      <w:r>
        <w:rPr>
          <w:rFonts w:hint="eastAsia"/>
        </w:rPr>
        <w:t>파라미터 값 생략 가능</w:t>
      </w:r>
      <w:bookmarkEnd w:id="5"/>
    </w:p>
    <w:p w14:paraId="7519C9CC" w14:textId="77777777" w:rsidR="00D83270" w:rsidRPr="00D83270" w:rsidRDefault="00D83270" w:rsidP="00D83270"/>
    <w:p w14:paraId="024DE6D4" w14:textId="5C7BCE31" w:rsidR="00E60D94" w:rsidRDefault="00971026" w:rsidP="00971026">
      <w:pPr>
        <w:pStyle w:val="Heading3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26" w14:paraId="56142235" w14:textId="77777777" w:rsidTr="00971026">
        <w:tc>
          <w:tcPr>
            <w:tcW w:w="10456" w:type="dxa"/>
          </w:tcPr>
          <w:p w14:paraId="7CBE46B5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20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20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AAB7827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320A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20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20A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320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F2D4750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715850E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9E3E61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C99746B" w14:textId="77777777" w:rsidR="00971026" w:rsidRDefault="00971026" w:rsidP="00971026"/>
        </w:tc>
      </w:tr>
    </w:tbl>
    <w:p w14:paraId="14A207CB" w14:textId="6F6E076F" w:rsidR="00971026" w:rsidRDefault="00971026" w:rsidP="00971026"/>
    <w:p w14:paraId="6B201C37" w14:textId="14A0B122" w:rsidR="00F320A2" w:rsidRDefault="00F320A2" w:rsidP="00971026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20A2" w14:paraId="6894C0A0" w14:textId="77777777" w:rsidTr="00F320A2">
        <w:tc>
          <w:tcPr>
            <w:tcW w:w="10456" w:type="dxa"/>
          </w:tcPr>
          <w:p w14:paraId="41B56FF4" w14:textId="13F7DE52" w:rsidR="00F320A2" w:rsidRDefault="00F320A2" w:rsidP="00971026">
            <w:r>
              <w:rPr>
                <w:rFonts w:hint="eastAsia"/>
              </w:rPr>
              <w:t>h</w:t>
            </w:r>
            <w:r>
              <w:t>ello undefined</w:t>
            </w:r>
          </w:p>
        </w:tc>
      </w:tr>
    </w:tbl>
    <w:p w14:paraId="73B8220A" w14:textId="2718AD28" w:rsidR="00F320A2" w:rsidRDefault="00F320A2" w:rsidP="00971026"/>
    <w:p w14:paraId="78B7A84D" w14:textId="0C18F609" w:rsidR="00F320A2" w:rsidRDefault="007D248D" w:rsidP="00971026"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>함수를 호출하면서 파라미터 값을 전달하지 않았다.</w:t>
      </w:r>
    </w:p>
    <w:p w14:paraId="34A370BE" w14:textId="50212F55" w:rsidR="007D248D" w:rsidRDefault="00F634DF" w:rsidP="00971026">
      <w:r>
        <w:rPr>
          <w:rFonts w:hint="eastAsia"/>
        </w:rPr>
        <w:t xml:space="preserve">값이 전달되지 않은 </w:t>
      </w:r>
      <w:r w:rsidR="007D248D">
        <w:rPr>
          <w:rFonts w:hint="eastAsia"/>
        </w:rPr>
        <w:t xml:space="preserve">파라미터 변수의 값은 </w:t>
      </w:r>
      <w:r w:rsidR="007D248D">
        <w:t>undefin</w:t>
      </w:r>
      <w:r>
        <w:t xml:space="preserve">ed </w:t>
      </w:r>
      <w:r>
        <w:rPr>
          <w:rFonts w:hint="eastAsia"/>
        </w:rPr>
        <w:t>이다.</w:t>
      </w:r>
    </w:p>
    <w:p w14:paraId="715BA5BE" w14:textId="4EA8D986" w:rsidR="007B72CE" w:rsidRDefault="007B72CE" w:rsidP="00971026"/>
    <w:p w14:paraId="3EADB848" w14:textId="1C254ADC" w:rsidR="00CE641C" w:rsidRDefault="00CE641C" w:rsidP="00971026"/>
    <w:p w14:paraId="7EBD3FED" w14:textId="2B1C9BE9" w:rsidR="00CE641C" w:rsidRDefault="00CE641C" w:rsidP="00CE641C">
      <w:pPr>
        <w:pStyle w:val="Heading3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41C" w14:paraId="64B42BAA" w14:textId="77777777" w:rsidTr="00CE641C">
        <w:tc>
          <w:tcPr>
            <w:tcW w:w="10456" w:type="dxa"/>
          </w:tcPr>
          <w:p w14:paraId="0A644D8B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64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4FF955A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E641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C117EF4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64027A3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0CDC639" w14:textId="77777777" w:rsidR="00D110DE" w:rsidRDefault="00D110DE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463D7F9E" w14:textId="79647369" w:rsidR="00CE641C" w:rsidRPr="00CE641C" w:rsidRDefault="00CE641C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64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64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641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14EBCF8" w14:textId="77777777" w:rsidR="00CE641C" w:rsidRPr="00D110DE" w:rsidRDefault="00CE641C" w:rsidP="00CE641C"/>
        </w:tc>
      </w:tr>
    </w:tbl>
    <w:p w14:paraId="03960E65" w14:textId="637067A4" w:rsidR="00CE641C" w:rsidRDefault="00CE641C" w:rsidP="00CE641C"/>
    <w:p w14:paraId="6A44FD81" w14:textId="795B3F77" w:rsidR="00CE641C" w:rsidRDefault="00CE641C" w:rsidP="00CE641C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41C" w14:paraId="346145A4" w14:textId="77777777" w:rsidTr="00CE641C">
        <w:tc>
          <w:tcPr>
            <w:tcW w:w="10456" w:type="dxa"/>
          </w:tcPr>
          <w:p w14:paraId="729ECBE8" w14:textId="77777777" w:rsidR="00D110DE" w:rsidRDefault="00D110DE" w:rsidP="00CE641C">
            <w:r>
              <w:t>7</w:t>
            </w:r>
          </w:p>
          <w:p w14:paraId="1FB3160A" w14:textId="7F517267" w:rsidR="00CE641C" w:rsidRDefault="00CE641C" w:rsidP="00CE641C">
            <w:r>
              <w:rPr>
                <w:rFonts w:hint="eastAsia"/>
              </w:rPr>
              <w:t>N</w:t>
            </w:r>
            <w:r>
              <w:t>aN</w:t>
            </w:r>
          </w:p>
        </w:tc>
      </w:tr>
    </w:tbl>
    <w:p w14:paraId="3C9EAF84" w14:textId="68162DCF" w:rsidR="00CE641C" w:rsidRDefault="00CE641C" w:rsidP="00CE641C"/>
    <w:p w14:paraId="35E85809" w14:textId="211DED6B" w:rsidR="00CE641C" w:rsidRDefault="00CE641C" w:rsidP="00CE641C">
      <w:r>
        <w:rPr>
          <w:rFonts w:hint="eastAsia"/>
        </w:rPr>
        <w:t xml:space="preserve">파라미터 </w:t>
      </w:r>
      <w:r w:rsidR="00950084">
        <w:rPr>
          <w:rFonts w:hint="eastAsia"/>
        </w:rPr>
        <w:t>값이 한 개만 전달되기 때문에,</w:t>
      </w:r>
      <w:r w:rsidR="00950084">
        <w:t xml:space="preserve"> </w:t>
      </w:r>
    </w:p>
    <w:p w14:paraId="1429EC34" w14:textId="221077BC" w:rsidR="00950084" w:rsidRDefault="00950084" w:rsidP="00CE641C">
      <w:r>
        <w:rPr>
          <w:rFonts w:hint="eastAsia"/>
        </w:rPr>
        <w:t xml:space="preserve">파라미터 변수 a의 값은 </w:t>
      </w:r>
      <w:r>
        <w:t xml:space="preserve">3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파라미터 변수 </w:t>
      </w:r>
      <w:r>
        <w:t>b</w:t>
      </w:r>
      <w:r>
        <w:rPr>
          <w:rFonts w:hint="eastAsia"/>
        </w:rPr>
        <w:t xml:space="preserve">의 값은 </w:t>
      </w:r>
      <w:r>
        <w:t xml:space="preserve">undefined </w:t>
      </w:r>
      <w:r>
        <w:rPr>
          <w:rFonts w:hint="eastAsia"/>
        </w:rPr>
        <w:t>가 된다.</w:t>
      </w:r>
    </w:p>
    <w:p w14:paraId="6CCE2AF4" w14:textId="3193086A" w:rsidR="00950084" w:rsidRDefault="00950084" w:rsidP="00CE641C">
      <w:r>
        <w:rPr>
          <w:rFonts w:hint="eastAsia"/>
        </w:rPr>
        <w:t>3</w:t>
      </w:r>
      <w:r>
        <w:t xml:space="preserve"> + undefined </w:t>
      </w:r>
      <w:r>
        <w:rPr>
          <w:rFonts w:hint="eastAsia"/>
        </w:rPr>
        <w:t>표현식의 값은</w:t>
      </w:r>
      <w:r>
        <w:t xml:space="preserve">, </w:t>
      </w:r>
      <w:r>
        <w:rPr>
          <w:rFonts w:hint="eastAsia"/>
        </w:rPr>
        <w:t>계산할 수 없으므로,</w:t>
      </w:r>
      <w:r>
        <w:t xml:space="preserve"> NaN </w:t>
      </w:r>
      <w:r>
        <w:rPr>
          <w:rFonts w:hint="eastAsia"/>
        </w:rPr>
        <w:t>이다.</w:t>
      </w:r>
    </w:p>
    <w:p w14:paraId="70B694D6" w14:textId="7FD2E2E6" w:rsidR="00950084" w:rsidRDefault="00950084" w:rsidP="00CE641C"/>
    <w:p w14:paraId="58578E4F" w14:textId="77777777" w:rsidR="009D35BB" w:rsidRDefault="009D35BB" w:rsidP="00CE641C"/>
    <w:p w14:paraId="40A14B37" w14:textId="06CF63F0" w:rsidR="004939BA" w:rsidRDefault="004939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53CC4C" w14:textId="520053F4" w:rsidR="004939BA" w:rsidRDefault="004939BA" w:rsidP="004939BA">
      <w:pPr>
        <w:pStyle w:val="Heading2"/>
      </w:pPr>
      <w:bookmarkStart w:id="6" w:name="_Toc37092413"/>
      <w:r w:rsidRPr="004939BA">
        <w:rPr>
          <w:rFonts w:hint="eastAsia"/>
        </w:rPr>
        <w:lastRenderedPageBreak/>
        <w:t>파라미터</w:t>
      </w:r>
      <w:r w:rsidRPr="004939BA">
        <w:t xml:space="preserve"> 값이 전달되었는지 확인</w:t>
      </w:r>
      <w:bookmarkEnd w:id="6"/>
    </w:p>
    <w:p w14:paraId="50D71FDB" w14:textId="3B629516" w:rsidR="00833341" w:rsidRDefault="00AD5154" w:rsidP="00AD5154">
      <w:pPr>
        <w:pStyle w:val="Heading3"/>
      </w:pPr>
      <w:r>
        <w:rPr>
          <w:rFonts w:hint="eastAsia"/>
        </w:rPr>
        <w:t>예</w:t>
      </w:r>
      <w:r>
        <w:t xml:space="preserve"> #</w:t>
      </w:r>
      <w:r w:rsidR="002A7BE8">
        <w:t>1</w:t>
      </w:r>
      <w:r w:rsidR="00717C17"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5154" w14:paraId="3C039DDE" w14:textId="77777777" w:rsidTr="00AD5154">
        <w:tc>
          <w:tcPr>
            <w:tcW w:w="10456" w:type="dxa"/>
          </w:tcPr>
          <w:p w14:paraId="778CEADA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A49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41AA4EE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A491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:highlight w:val="yellow"/>
              </w:rPr>
              <w:t>if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== </w:t>
            </w:r>
            <w:r w:rsidRPr="009A491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undefined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= </w:t>
            </w:r>
            <w:r w:rsidRPr="009A491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highlight w:val="yellow"/>
              </w:rPr>
              <w:t>0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;</w:t>
            </w:r>
          </w:p>
          <w:p w14:paraId="3D36227E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A491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D60221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D1C9B56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A6CBFBA" w14:textId="77777777" w:rsidR="00D110DE" w:rsidRDefault="00D110DE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1D7FE293" w14:textId="729DDF61" w:rsidR="009A491C" w:rsidRPr="009A491C" w:rsidRDefault="009A491C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A49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A49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A491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0482D6E" w14:textId="77777777" w:rsidR="00AD5154" w:rsidRPr="009A491C" w:rsidRDefault="00AD5154" w:rsidP="00AD5154"/>
        </w:tc>
      </w:tr>
    </w:tbl>
    <w:p w14:paraId="25798F54" w14:textId="42F4DC27" w:rsidR="00AD5154" w:rsidRDefault="00AD5154" w:rsidP="00AD5154"/>
    <w:p w14:paraId="46AEA5CD" w14:textId="036E6625" w:rsidR="002231E8" w:rsidRDefault="002231E8" w:rsidP="00AD5154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1E8" w14:paraId="5BB4D352" w14:textId="77777777" w:rsidTr="002231E8">
        <w:tc>
          <w:tcPr>
            <w:tcW w:w="10456" w:type="dxa"/>
          </w:tcPr>
          <w:p w14:paraId="40BE94F2" w14:textId="77777777" w:rsidR="00D110DE" w:rsidRDefault="00D110DE" w:rsidP="00AD5154">
            <w:r>
              <w:t>7</w:t>
            </w:r>
          </w:p>
          <w:p w14:paraId="2A7EC0BD" w14:textId="622F0423" w:rsidR="002231E8" w:rsidRDefault="002231E8" w:rsidP="00AD5154">
            <w:r>
              <w:rPr>
                <w:rFonts w:hint="eastAsia"/>
              </w:rPr>
              <w:t>3</w:t>
            </w:r>
          </w:p>
        </w:tc>
      </w:tr>
    </w:tbl>
    <w:p w14:paraId="3D513ADC" w14:textId="60CE0F34" w:rsidR="002231E8" w:rsidRDefault="002231E8" w:rsidP="00AD5154"/>
    <w:p w14:paraId="7C514A6F" w14:textId="77777777" w:rsidR="00191CF7" w:rsidRPr="00191CF7" w:rsidRDefault="00191CF7" w:rsidP="00191CF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91CF7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191CF7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191CF7">
        <w:rPr>
          <w:rFonts w:ascii="Consolas" w:eastAsia="굴림" w:hAnsi="Consolas" w:cs="굴림"/>
          <w:color w:val="0000FF"/>
          <w:kern w:val="0"/>
          <w:sz w:val="21"/>
          <w:szCs w:val="21"/>
        </w:rPr>
        <w:t>undefined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191CF7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191CF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0BF6EBB" w14:textId="5391AAAC" w:rsidR="009A491C" w:rsidRDefault="00191CF7" w:rsidP="00AD5154">
      <w:r>
        <w:rPr>
          <w:rFonts w:hint="eastAsia"/>
        </w:rPr>
        <w:t xml:space="preserve"> </w:t>
      </w:r>
      <w:r>
        <w:t xml:space="preserve">  </w:t>
      </w:r>
      <w:r w:rsidR="00A03AA7">
        <w:rPr>
          <w:rFonts w:hint="eastAsia"/>
        </w:rPr>
        <w:t>두</w:t>
      </w:r>
      <w:r w:rsidR="004F028C">
        <w:rPr>
          <w:rFonts w:hint="eastAsia"/>
        </w:rPr>
        <w:t xml:space="preserve"> 번째 파라미터가 전달되지 않은 경우에,</w:t>
      </w:r>
      <w:r w:rsidR="004F028C">
        <w:t xml:space="preserve"> b </w:t>
      </w:r>
      <w:r w:rsidR="004F028C">
        <w:rPr>
          <w:rFonts w:hint="eastAsia"/>
        </w:rPr>
        <w:t xml:space="preserve">변수 값은 </w:t>
      </w:r>
      <w:r w:rsidR="0061394E">
        <w:t>undefined</w:t>
      </w:r>
      <w:r w:rsidR="00A03AA7">
        <w:t xml:space="preserve"> </w:t>
      </w:r>
      <w:r w:rsidR="007A42D0">
        <w:rPr>
          <w:rFonts w:hint="eastAsia"/>
        </w:rPr>
        <w:t>이고,</w:t>
      </w:r>
    </w:p>
    <w:p w14:paraId="5B696DED" w14:textId="1598F563" w:rsidR="007A42D0" w:rsidRDefault="007A42D0" w:rsidP="00AD515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>
        <w:t xml:space="preserve">if </w:t>
      </w:r>
      <w:r>
        <w:rPr>
          <w:rFonts w:hint="eastAsia"/>
        </w:rPr>
        <w:t xml:space="preserve">문이 </w:t>
      </w:r>
      <w:r>
        <w:t xml:space="preserve">true </w:t>
      </w:r>
      <w:r>
        <w:rPr>
          <w:rFonts w:hint="eastAsia"/>
        </w:rPr>
        <w:t>가 된다.</w:t>
      </w:r>
    </w:p>
    <w:p w14:paraId="6A7C264F" w14:textId="2FF3D18A" w:rsidR="00B51820" w:rsidRDefault="00B51820" w:rsidP="00AD5154"/>
    <w:p w14:paraId="37BA6311" w14:textId="0477450B" w:rsidR="00AD46E6" w:rsidRDefault="00AD46E6" w:rsidP="00AD5154"/>
    <w:p w14:paraId="63F5446C" w14:textId="4D8C655E" w:rsidR="004939BA" w:rsidRDefault="00AD46E6" w:rsidP="004939BA">
      <w:pPr>
        <w:pStyle w:val="Heading3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#</w:t>
      </w:r>
      <w:r w:rsidR="002A7BE8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46E6" w14:paraId="7E2C3A6C" w14:textId="77777777" w:rsidTr="00AD46E6">
        <w:tc>
          <w:tcPr>
            <w:tcW w:w="10456" w:type="dxa"/>
          </w:tcPr>
          <w:p w14:paraId="6828450B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46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BEDAE6E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460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:highlight w:val="yellow"/>
              </w:rPr>
              <w:t>if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(!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= </w:t>
            </w:r>
            <w:r w:rsidRPr="0098460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highlight w:val="yellow"/>
              </w:rPr>
              <w:t>0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;</w:t>
            </w:r>
          </w:p>
          <w:p w14:paraId="1849A055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460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B98A5C8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A1CDFBF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220115" w14:textId="77777777" w:rsidR="00D110DE" w:rsidRDefault="00D110DE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10C0600E" w14:textId="3BF6121F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46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46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460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3019133" w14:textId="77777777" w:rsidR="00AD46E6" w:rsidRPr="00D110DE" w:rsidRDefault="00AD46E6" w:rsidP="00AD46E6"/>
        </w:tc>
      </w:tr>
    </w:tbl>
    <w:p w14:paraId="0A2247A8" w14:textId="2091C21D" w:rsidR="00AD46E6" w:rsidRDefault="00AD46E6" w:rsidP="00AD46E6"/>
    <w:p w14:paraId="12D095F9" w14:textId="4636E3C3" w:rsidR="002231E8" w:rsidRDefault="002231E8" w:rsidP="00AD46E6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1E8" w14:paraId="12F14C93" w14:textId="77777777" w:rsidTr="002231E8">
        <w:tc>
          <w:tcPr>
            <w:tcW w:w="10456" w:type="dxa"/>
          </w:tcPr>
          <w:p w14:paraId="577C3369" w14:textId="77777777" w:rsidR="00D110DE" w:rsidRDefault="00D110DE" w:rsidP="00AD46E6">
            <w:r>
              <w:t>7</w:t>
            </w:r>
          </w:p>
          <w:p w14:paraId="2441FF71" w14:textId="003DA1FE" w:rsidR="002231E8" w:rsidRDefault="002231E8" w:rsidP="00AD46E6">
            <w:r>
              <w:rPr>
                <w:rFonts w:hint="eastAsia"/>
              </w:rPr>
              <w:t>3</w:t>
            </w:r>
          </w:p>
        </w:tc>
      </w:tr>
    </w:tbl>
    <w:p w14:paraId="42CC7E11" w14:textId="77777777" w:rsidR="002231E8" w:rsidRDefault="002231E8" w:rsidP="00AD46E6"/>
    <w:p w14:paraId="480A4914" w14:textId="4C00C4C3" w:rsidR="0098460F" w:rsidRDefault="007D772F" w:rsidP="00AD46E6">
      <w:r>
        <w:rPr>
          <w:rFonts w:hint="eastAsia"/>
        </w:rPr>
        <w:t>변수 b</w:t>
      </w:r>
      <w:r>
        <w:t xml:space="preserve"> </w:t>
      </w:r>
      <w:r>
        <w:rPr>
          <w:rFonts w:hint="eastAsia"/>
        </w:rPr>
        <w:t xml:space="preserve">값이 </w:t>
      </w:r>
      <w:r>
        <w:t xml:space="preserve">undefined </w:t>
      </w:r>
      <w:r>
        <w:rPr>
          <w:rFonts w:hint="eastAsia"/>
        </w:rPr>
        <w:t>이면,</w:t>
      </w:r>
    </w:p>
    <w:p w14:paraId="54895B35" w14:textId="3AEBC537" w:rsidR="007D772F" w:rsidRDefault="00DD67EF" w:rsidP="00AD46E6">
      <w:r w:rsidRPr="006F4F7B">
        <w:rPr>
          <w:rFonts w:hint="eastAsia"/>
          <w:b/>
          <w:bCs/>
        </w:rPr>
        <w:t>i</w:t>
      </w:r>
      <w:r w:rsidRPr="006F4F7B">
        <w:rPr>
          <w:b/>
          <w:bCs/>
        </w:rPr>
        <w:t>f (b)</w:t>
      </w:r>
      <w:r>
        <w:t xml:space="preserve"> </w:t>
      </w:r>
      <w:r>
        <w:rPr>
          <w:rFonts w:hint="eastAsia"/>
        </w:rPr>
        <w:t xml:space="preserve">조건식은 </w:t>
      </w:r>
      <w:r>
        <w:t xml:space="preserve">false </w:t>
      </w:r>
      <w:r>
        <w:rPr>
          <w:rFonts w:hint="eastAsia"/>
        </w:rPr>
        <w:t>이고,</w:t>
      </w:r>
      <w:r>
        <w:t xml:space="preserve"> </w:t>
      </w:r>
      <w:r w:rsidRPr="006F4F7B">
        <w:rPr>
          <w:b/>
          <w:bCs/>
        </w:rPr>
        <w:t>if (!b)</w:t>
      </w:r>
      <w:r>
        <w:t xml:space="preserve"> </w:t>
      </w:r>
      <w:r>
        <w:rPr>
          <w:rFonts w:hint="eastAsia"/>
        </w:rPr>
        <w:t xml:space="preserve">조건식은 </w:t>
      </w:r>
      <w:r>
        <w:t xml:space="preserve">true </w:t>
      </w:r>
      <w:r>
        <w:rPr>
          <w:rFonts w:hint="eastAsia"/>
        </w:rPr>
        <w:t>이다.</w:t>
      </w:r>
    </w:p>
    <w:p w14:paraId="01F9A946" w14:textId="2DEA2337" w:rsidR="00DD67EF" w:rsidRDefault="00E74650" w:rsidP="00AD46E6">
      <w:r w:rsidRPr="00E74650">
        <w:rPr>
          <w:b/>
          <w:bCs/>
        </w:rPr>
        <w:t>if (b == undefine)</w:t>
      </w:r>
      <w:r>
        <w:t xml:space="preserve"> </w:t>
      </w:r>
      <w:r>
        <w:rPr>
          <w:rFonts w:hint="eastAsia"/>
        </w:rPr>
        <w:t xml:space="preserve">대신에 </w:t>
      </w:r>
      <w:r w:rsidRPr="00E74650">
        <w:rPr>
          <w:b/>
          <w:bCs/>
        </w:rPr>
        <w:t>if (!b)</w:t>
      </w:r>
      <w:r>
        <w:t xml:space="preserve"> </w:t>
      </w:r>
      <w:r>
        <w:rPr>
          <w:rFonts w:hint="eastAsia"/>
        </w:rPr>
        <w:t>를 사용할 수 있다.</w:t>
      </w:r>
    </w:p>
    <w:p w14:paraId="54FBF706" w14:textId="0376B302" w:rsidR="00E74650" w:rsidRDefault="00E74650" w:rsidP="00AD46E6"/>
    <w:p w14:paraId="7BBE0301" w14:textId="43862ECE" w:rsidR="003F6E34" w:rsidRDefault="003F6E34" w:rsidP="00AD46E6"/>
    <w:p w14:paraId="0DBE6EFA" w14:textId="5DB43400" w:rsidR="003F6E34" w:rsidRDefault="003F6E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6532CA" w14:textId="76FDA06F" w:rsidR="00B51820" w:rsidRDefault="0010224E" w:rsidP="0010224E">
      <w:pPr>
        <w:pStyle w:val="Heading3"/>
      </w:pPr>
      <w:r>
        <w:rPr>
          <w:rFonts w:hint="eastAsia"/>
        </w:rPr>
        <w:lastRenderedPageBreak/>
        <w:t>예</w:t>
      </w:r>
      <w:r>
        <w:rPr>
          <w:rFonts w:hint="eastAsia"/>
        </w:rPr>
        <w:t xml:space="preserve"> </w:t>
      </w:r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1BCB" w14:paraId="1AE8AEF5" w14:textId="77777777" w:rsidTr="00881BCB">
        <w:tc>
          <w:tcPr>
            <w:tcW w:w="10456" w:type="dxa"/>
          </w:tcPr>
          <w:p w14:paraId="53E0A2BF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BD067D4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841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(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|| 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2C262E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9C1776B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E0F335E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78325B69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385465A" w14:textId="77777777" w:rsidR="00881BCB" w:rsidRPr="006841F0" w:rsidRDefault="00881BCB" w:rsidP="0010224E"/>
        </w:tc>
      </w:tr>
    </w:tbl>
    <w:p w14:paraId="08647CF8" w14:textId="77777777" w:rsidR="006841F0" w:rsidRDefault="006841F0" w:rsidP="006841F0"/>
    <w:p w14:paraId="121AF70F" w14:textId="77777777" w:rsidR="006841F0" w:rsidRDefault="006841F0" w:rsidP="006841F0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1F0" w14:paraId="642C3FF3" w14:textId="77777777" w:rsidTr="0062109B">
        <w:tc>
          <w:tcPr>
            <w:tcW w:w="10456" w:type="dxa"/>
          </w:tcPr>
          <w:p w14:paraId="2F84C06F" w14:textId="77777777" w:rsidR="006841F0" w:rsidRDefault="006841F0" w:rsidP="0062109B">
            <w:r>
              <w:t>7</w:t>
            </w:r>
          </w:p>
          <w:p w14:paraId="12D72ED4" w14:textId="77777777" w:rsidR="006841F0" w:rsidRDefault="006841F0" w:rsidP="0062109B">
            <w:r>
              <w:rPr>
                <w:rFonts w:hint="eastAsia"/>
              </w:rPr>
              <w:t>3</w:t>
            </w:r>
          </w:p>
        </w:tc>
      </w:tr>
    </w:tbl>
    <w:p w14:paraId="109E2B51" w14:textId="77777777" w:rsidR="006841F0" w:rsidRDefault="006841F0" w:rsidP="006841F0"/>
    <w:p w14:paraId="7B00A766" w14:textId="6D12FF00" w:rsidR="0010224E" w:rsidRDefault="0010224E" w:rsidP="0010224E"/>
    <w:p w14:paraId="2B3AB977" w14:textId="13B4BF85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41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841F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6841F0">
        <w:rPr>
          <w:rFonts w:ascii="Consolas" w:eastAsia="굴림" w:hAnsi="Consolas" w:cs="굴림"/>
          <w:color w:val="000000"/>
          <w:kern w:val="0"/>
          <w:sz w:val="21"/>
          <w:szCs w:val="21"/>
        </w:rPr>
        <w:t> || </w:t>
      </w:r>
      <w:r w:rsidRPr="006841F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841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</w:t>
      </w:r>
    </w:p>
    <w:p w14:paraId="18241E32" w14:textId="3EEC6311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숫자이면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b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9AE2636" w14:textId="5E6F53B3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b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undefined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0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FEAECBE" w14:textId="22892964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059841" w14:textId="6EEE8461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82B7FC" w14:textId="6286C579" w:rsidR="00253DCF" w:rsidRDefault="0035173E" w:rsidP="00366635">
      <w:pPr>
        <w:pStyle w:val="Heading3"/>
      </w:pPr>
      <w:r>
        <w:t>(</w:t>
      </w:r>
      <w:r>
        <w:rPr>
          <w:rFonts w:hint="eastAsia"/>
        </w:rPr>
        <w:t>e</w:t>
      </w:r>
      <w:r>
        <w:t xml:space="preserve">1 || e2)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BD1111">
        <w:rPr>
          <w:rFonts w:hint="eastAsia"/>
        </w:rPr>
        <w:t>은</w:t>
      </w:r>
    </w:p>
    <w:p w14:paraId="33FB597C" w14:textId="696E0C0C" w:rsidR="00BD1111" w:rsidRDefault="00BD1111" w:rsidP="00253DCF">
      <w:r>
        <w:t xml:space="preserve">e1 </w:t>
      </w:r>
      <w:r>
        <w:rPr>
          <w:rFonts w:hint="eastAsia"/>
        </w:rPr>
        <w:t>표현식의 값이</w:t>
      </w:r>
      <w:r>
        <w:t xml:space="preserve">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 xml:space="preserve">에 해당하는 </w:t>
      </w:r>
      <w:r w:rsidR="00CC1CB2">
        <w:rPr>
          <w:rFonts w:hint="eastAsia"/>
        </w:rPr>
        <w:t>값이면,</w:t>
      </w:r>
      <w:r w:rsidR="00CC1CB2">
        <w:t xml:space="preserve"> </w:t>
      </w:r>
      <w:r w:rsidR="00CC1CB2">
        <w:rPr>
          <w:rFonts w:hint="eastAsia"/>
        </w:rPr>
        <w:t xml:space="preserve">결과는 </w:t>
      </w:r>
      <w:r w:rsidR="00CC1CB2">
        <w:t xml:space="preserve">e1 </w:t>
      </w:r>
      <w:r w:rsidR="00CC1CB2">
        <w:rPr>
          <w:rFonts w:hint="eastAsia"/>
        </w:rPr>
        <w:t>값이고,</w:t>
      </w:r>
    </w:p>
    <w:p w14:paraId="2C2FD8D8" w14:textId="1A08D533" w:rsidR="00366635" w:rsidRDefault="00366635" w:rsidP="00366635">
      <w:r>
        <w:t xml:space="preserve">e1 </w:t>
      </w:r>
      <w:r>
        <w:rPr>
          <w:rFonts w:hint="eastAsia"/>
        </w:rPr>
        <w:t>표현식의 값이</w:t>
      </w:r>
      <w:r>
        <w:t xml:space="preserve"> false </w:t>
      </w:r>
      <w:r>
        <w:rPr>
          <w:rFonts w:hint="eastAsia"/>
        </w:rPr>
        <w:t>에 해당하는 값이면,</w:t>
      </w:r>
      <w:r>
        <w:t xml:space="preserve"> </w:t>
      </w:r>
      <w:r>
        <w:rPr>
          <w:rFonts w:hint="eastAsia"/>
        </w:rPr>
        <w:t xml:space="preserve">결과는 </w:t>
      </w:r>
      <w:r>
        <w:t xml:space="preserve">e2 </w:t>
      </w:r>
      <w:r>
        <w:rPr>
          <w:rFonts w:hint="eastAsia"/>
        </w:rPr>
        <w:t>값이다.</w:t>
      </w:r>
    </w:p>
    <w:p w14:paraId="4A57C498" w14:textId="04B7BA9A" w:rsidR="00366635" w:rsidRDefault="00366635" w:rsidP="00366635"/>
    <w:p w14:paraId="177E6C15" w14:textId="15CE3FAE" w:rsidR="00994A7F" w:rsidRDefault="00994A7F" w:rsidP="00366635"/>
    <w:p w14:paraId="3DD12950" w14:textId="1993D5E8" w:rsidR="00366635" w:rsidRDefault="00366635" w:rsidP="00253DCF"/>
    <w:p w14:paraId="5781F00F" w14:textId="0529F480" w:rsidR="00426680" w:rsidRDefault="0042668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3B1B5F" w14:textId="665AE0DF" w:rsidR="00EA092E" w:rsidRDefault="00EA092E" w:rsidP="00426680">
      <w:pPr>
        <w:pStyle w:val="Heading1"/>
      </w:pPr>
      <w:bookmarkStart w:id="7" w:name="_Toc37092414"/>
      <w:r>
        <w:rPr>
          <w:rFonts w:hint="eastAsia"/>
        </w:rPr>
        <w:lastRenderedPageBreak/>
        <w:t>가변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bookmarkEnd w:id="7"/>
    </w:p>
    <w:p w14:paraId="4771C43F" w14:textId="001FF941" w:rsidR="00EA092E" w:rsidRDefault="00EA092E" w:rsidP="00EA092E"/>
    <w:p w14:paraId="65A9D527" w14:textId="27AEA1A9" w:rsidR="00B15187" w:rsidRPr="00426680" w:rsidRDefault="00B15187" w:rsidP="00426680">
      <w:pPr>
        <w:pStyle w:val="Heading2"/>
      </w:pPr>
      <w:bookmarkStart w:id="8" w:name="_Toc37092415"/>
      <w:r w:rsidRPr="00426680">
        <w:rPr>
          <w:rFonts w:hint="eastAsia"/>
        </w:rPr>
        <w:t xml:space="preserve">가변 파라미터 </w:t>
      </w:r>
      <w:r w:rsidRPr="00426680">
        <w:t xml:space="preserve">ES6 </w:t>
      </w:r>
      <w:r w:rsidRPr="00426680">
        <w:rPr>
          <w:rFonts w:hint="eastAsia"/>
        </w:rPr>
        <w:t>문법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5187" w14:paraId="24C418D7" w14:textId="77777777" w:rsidTr="00B15187">
        <w:tc>
          <w:tcPr>
            <w:tcW w:w="10456" w:type="dxa"/>
          </w:tcPr>
          <w:p w14:paraId="606E9B61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...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E4BD094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D8D664E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1518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49A7C15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596D885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1518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6FD2434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862E071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492B24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608C09E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8D2649C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13FE7B12" w14:textId="77777777" w:rsidR="00B15187" w:rsidRDefault="00B15187" w:rsidP="00B15187"/>
        </w:tc>
      </w:tr>
    </w:tbl>
    <w:p w14:paraId="717C964D" w14:textId="6F61768B" w:rsidR="00B15187" w:rsidRDefault="00B15187" w:rsidP="00B15187"/>
    <w:p w14:paraId="090DB2A1" w14:textId="1CB5D32C" w:rsidR="00B15187" w:rsidRDefault="00B15187" w:rsidP="00B15187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5187" w14:paraId="783A1545" w14:textId="77777777" w:rsidTr="00B15187">
        <w:tc>
          <w:tcPr>
            <w:tcW w:w="10456" w:type="dxa"/>
          </w:tcPr>
          <w:p w14:paraId="0E2F4B3A" w14:textId="44804FFC" w:rsidR="00B15187" w:rsidRDefault="00B15187" w:rsidP="00B15187">
            <w:r>
              <w:rPr>
                <w:rFonts w:hint="eastAsia"/>
              </w:rPr>
              <w:t>1</w:t>
            </w:r>
            <w:r>
              <w:t>0</w:t>
            </w:r>
          </w:p>
          <w:p w14:paraId="52ABEC7B" w14:textId="77777777" w:rsidR="00B15187" w:rsidRDefault="00B15187" w:rsidP="00B15187">
            <w:r>
              <w:rPr>
                <w:rFonts w:hint="eastAsia"/>
              </w:rPr>
              <w:t>4</w:t>
            </w:r>
          </w:p>
          <w:p w14:paraId="5D8CA8F1" w14:textId="23D6B02C" w:rsidR="00B15187" w:rsidRDefault="00B15187" w:rsidP="00B15187">
            <w:r>
              <w:rPr>
                <w:rFonts w:hint="eastAsia"/>
              </w:rPr>
              <w:t>0</w:t>
            </w:r>
          </w:p>
        </w:tc>
      </w:tr>
    </w:tbl>
    <w:p w14:paraId="0672F17D" w14:textId="721F9636" w:rsidR="00B15187" w:rsidRDefault="00B15187" w:rsidP="00B15187"/>
    <w:p w14:paraId="40D28808" w14:textId="67B982D4" w:rsidR="00282CE2" w:rsidRDefault="00282CE2" w:rsidP="00B15187"/>
    <w:p w14:paraId="52DCFCBF" w14:textId="75F533D4" w:rsidR="00282CE2" w:rsidRDefault="00282CE2" w:rsidP="00B15187"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 함수를 호출</w:t>
      </w:r>
      <w:r w:rsidR="002B55DA">
        <w:rPr>
          <w:rFonts w:hint="eastAsia"/>
        </w:rPr>
        <w:t xml:space="preserve">할 때 전달되는 </w:t>
      </w:r>
      <w:r>
        <w:rPr>
          <w:rFonts w:hint="eastAsia"/>
        </w:rPr>
        <w:t>파라미터 값 목록이</w:t>
      </w:r>
      <w:r w:rsidR="002B55DA">
        <w:rPr>
          <w:rFonts w:hint="eastAsia"/>
        </w:rPr>
        <w:t>,</w:t>
      </w:r>
      <w:r w:rsidR="002A24DD">
        <w:t xml:space="preserve"> </w:t>
      </w:r>
      <w:r w:rsidR="002A24DD">
        <w:rPr>
          <w:rFonts w:hint="eastAsia"/>
        </w:rPr>
        <w:t>배열</w:t>
      </w:r>
      <w:r w:rsidR="002B55DA">
        <w:rPr>
          <w:rFonts w:hint="eastAsia"/>
        </w:rPr>
        <w:t xml:space="preserve"> 형태로 </w:t>
      </w:r>
      <w:r>
        <w:t xml:space="preserve">a </w:t>
      </w:r>
      <w:r>
        <w:rPr>
          <w:rFonts w:hint="eastAsia"/>
        </w:rPr>
        <w:t>변수에</w:t>
      </w:r>
      <w:r w:rsidR="002A24DD">
        <w:rPr>
          <w:rFonts w:hint="eastAsia"/>
        </w:rPr>
        <w:t xml:space="preserve"> 전달된다.</w:t>
      </w:r>
    </w:p>
    <w:p w14:paraId="71610BF1" w14:textId="2DE491D2" w:rsidR="00A33B0A" w:rsidRDefault="00A33B0A" w:rsidP="00B1518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변수의 사용법은 배열의 사용법과 같다.</w:t>
      </w:r>
    </w:p>
    <w:p w14:paraId="014F43E2" w14:textId="4BB6A567" w:rsidR="002A24DD" w:rsidRDefault="002A24DD" w:rsidP="00B15187"/>
    <w:p w14:paraId="38F43FCD" w14:textId="7B56EBFD" w:rsidR="003C63C5" w:rsidRDefault="003C63C5" w:rsidP="00B15187">
      <w:r>
        <w:t xml:space="preserve">...a </w:t>
      </w:r>
      <w:r>
        <w:rPr>
          <w:rFonts w:hint="eastAsia"/>
        </w:rPr>
        <w:t xml:space="preserve">부분의 문법의 이름은 </w:t>
      </w:r>
      <w:r>
        <w:t xml:space="preserve">spread syntax </w:t>
      </w:r>
      <w:r>
        <w:rPr>
          <w:rFonts w:hint="eastAsia"/>
        </w:rPr>
        <w:t>이다.</w:t>
      </w:r>
    </w:p>
    <w:p w14:paraId="533336FD" w14:textId="0EEA48CA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F72EDF" w14:textId="41CDF169" w:rsidR="00282CE2" w:rsidRDefault="00282CE2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B31F2A" w14:textId="36BF55D1" w:rsidR="00282CE2" w:rsidRDefault="00282CE2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654BF84F" w14:textId="11B7464D" w:rsidR="00282CE2" w:rsidRPr="00426680" w:rsidRDefault="00282CE2" w:rsidP="00426680">
      <w:pPr>
        <w:pStyle w:val="Heading2"/>
      </w:pPr>
      <w:bookmarkStart w:id="9" w:name="_Toc37092416"/>
      <w:r w:rsidRPr="00426680">
        <w:rPr>
          <w:rFonts w:hint="eastAsia"/>
        </w:rPr>
        <w:lastRenderedPageBreak/>
        <w:t>가변 파라미터 옛날 문법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CE2" w14:paraId="58087DA6" w14:textId="77777777" w:rsidTr="00282CE2">
        <w:tc>
          <w:tcPr>
            <w:tcW w:w="10456" w:type="dxa"/>
          </w:tcPr>
          <w:p w14:paraId="40285A96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728014F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4C72538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82CE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arguments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6EB8FF0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arguments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5FDC5AC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82CE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3954F5F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212BAF7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39B6C33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C92AB88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1CB536E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70FA93E4" w14:textId="77777777" w:rsidR="00282CE2" w:rsidRDefault="00282CE2" w:rsidP="00282CE2"/>
        </w:tc>
      </w:tr>
    </w:tbl>
    <w:p w14:paraId="3F10B8DD" w14:textId="06A3243D" w:rsidR="00282CE2" w:rsidRDefault="00282CE2" w:rsidP="00282CE2"/>
    <w:p w14:paraId="31F8ABC9" w14:textId="77777777" w:rsidR="00282CE2" w:rsidRDefault="00282CE2" w:rsidP="00282CE2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CE2" w14:paraId="5CA297BA" w14:textId="77777777" w:rsidTr="0062109B">
        <w:tc>
          <w:tcPr>
            <w:tcW w:w="10456" w:type="dxa"/>
          </w:tcPr>
          <w:p w14:paraId="2BE30DD2" w14:textId="77777777" w:rsidR="00282CE2" w:rsidRDefault="00282CE2" w:rsidP="0062109B">
            <w:r>
              <w:rPr>
                <w:rFonts w:hint="eastAsia"/>
              </w:rPr>
              <w:t>1</w:t>
            </w:r>
            <w:r>
              <w:t>0</w:t>
            </w:r>
          </w:p>
          <w:p w14:paraId="4095F5EC" w14:textId="77777777" w:rsidR="00282CE2" w:rsidRDefault="00282CE2" w:rsidP="0062109B">
            <w:r>
              <w:rPr>
                <w:rFonts w:hint="eastAsia"/>
              </w:rPr>
              <w:t>4</w:t>
            </w:r>
          </w:p>
          <w:p w14:paraId="54084742" w14:textId="77777777" w:rsidR="00282CE2" w:rsidRDefault="00282CE2" w:rsidP="0062109B">
            <w:r>
              <w:rPr>
                <w:rFonts w:hint="eastAsia"/>
              </w:rPr>
              <w:t>0</w:t>
            </w:r>
          </w:p>
        </w:tc>
      </w:tr>
    </w:tbl>
    <w:p w14:paraId="64A391DC" w14:textId="241ED966" w:rsidR="00282CE2" w:rsidRDefault="00282CE2" w:rsidP="00282CE2"/>
    <w:p w14:paraId="4E86E563" w14:textId="3282E27B" w:rsidR="007E3CEA" w:rsidRDefault="007E3CEA" w:rsidP="00282CE2">
      <w:r>
        <w:rPr>
          <w:rFonts w:hint="eastAsia"/>
        </w:rPr>
        <w:t>E</w:t>
      </w:r>
      <w:r>
        <w:t>S</w:t>
      </w:r>
      <w:r w:rsidR="00F20E72">
        <w:t xml:space="preserve">6 </w:t>
      </w:r>
      <w:r w:rsidR="00F20E72">
        <w:rPr>
          <w:rFonts w:hint="eastAsia"/>
        </w:rPr>
        <w:t>이전 옛날 문법에서는,</w:t>
      </w:r>
      <w:r w:rsidR="00F20E72">
        <w:t xml:space="preserve"> arguments </w:t>
      </w:r>
      <w:r w:rsidR="00F20E72">
        <w:rPr>
          <w:rFonts w:hint="eastAsia"/>
        </w:rPr>
        <w:t>키워드를 이용해서 구현해야 한다.</w:t>
      </w:r>
    </w:p>
    <w:p w14:paraId="62374B25" w14:textId="1AC9DDEA" w:rsidR="00F20E72" w:rsidRDefault="00F20E72" w:rsidP="00282CE2">
      <w:r>
        <w:rPr>
          <w:rFonts w:hint="eastAsia"/>
        </w:rPr>
        <w:t>a</w:t>
      </w:r>
      <w:r>
        <w:t xml:space="preserve">rguments </w:t>
      </w:r>
      <w:r>
        <w:rPr>
          <w:rFonts w:hint="eastAsia"/>
        </w:rPr>
        <w:t>키워드는</w:t>
      </w:r>
      <w:r w:rsidR="0078576F">
        <w:t xml:space="preserve"> </w:t>
      </w:r>
      <w:r w:rsidR="0078576F">
        <w:rPr>
          <w:rFonts w:hint="eastAsia"/>
        </w:rPr>
        <w:t>모든 함수에서 사용할 수 있다.</w:t>
      </w:r>
    </w:p>
    <w:p w14:paraId="1B920D15" w14:textId="681FFC0E" w:rsidR="0078576F" w:rsidRDefault="00483568" w:rsidP="00282CE2">
      <w:r>
        <w:rPr>
          <w:rFonts w:hint="eastAsia"/>
        </w:rPr>
        <w:t>a</w:t>
      </w:r>
      <w:r>
        <w:t xml:space="preserve">rguments </w:t>
      </w:r>
      <w:r>
        <w:rPr>
          <w:rFonts w:hint="eastAsia"/>
        </w:rPr>
        <w:t>키워드의 값은</w:t>
      </w:r>
      <w:r>
        <w:t xml:space="preserve">, </w:t>
      </w:r>
      <w:r w:rsidR="00DB20BC">
        <w:rPr>
          <w:rFonts w:hint="eastAsia"/>
        </w:rPr>
        <w:t>함수</w:t>
      </w:r>
      <w:r w:rsidR="00490AF4">
        <w:rPr>
          <w:rFonts w:hint="eastAsia"/>
        </w:rPr>
        <w:t>를 호출할 때 전달된</w:t>
      </w:r>
      <w:r w:rsidR="00DB20BC">
        <w:rPr>
          <w:rFonts w:hint="eastAsia"/>
        </w:rPr>
        <w:t xml:space="preserve"> 파라미터 값 목록이 배열로 만들어</w:t>
      </w:r>
      <w:r>
        <w:rPr>
          <w:rFonts w:hint="eastAsia"/>
        </w:rPr>
        <w:t>진 것이다.</w:t>
      </w:r>
    </w:p>
    <w:p w14:paraId="74384901" w14:textId="2E5596A9" w:rsidR="00483568" w:rsidRDefault="00483568" w:rsidP="00282CE2"/>
    <w:p w14:paraId="3BB1DDC6" w14:textId="77777777" w:rsidR="00282CE2" w:rsidRPr="00282CE2" w:rsidRDefault="00282CE2" w:rsidP="00282CE2"/>
    <w:p w14:paraId="74D02FB1" w14:textId="1FFEE5F9" w:rsidR="00924533" w:rsidRDefault="00924533" w:rsidP="00905760"/>
    <w:p w14:paraId="10C93B15" w14:textId="12EC3BE5" w:rsidR="00BF4869" w:rsidRDefault="00BF486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C27A90" w14:textId="39831DB6" w:rsidR="00BF4869" w:rsidRDefault="00BF4869" w:rsidP="00BF4869">
      <w:pPr>
        <w:pStyle w:val="Heading1"/>
      </w:pPr>
      <w:bookmarkStart w:id="10" w:name="_Toc37092417"/>
      <w:r>
        <w:rPr>
          <w:rFonts w:hint="eastAsia"/>
        </w:rPr>
        <w:lastRenderedPageBreak/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bookmarkEnd w:id="10"/>
    </w:p>
    <w:p w14:paraId="7617A07D" w14:textId="69E56957" w:rsidR="00BF4869" w:rsidRDefault="00BF4869" w:rsidP="00BF4869"/>
    <w:p w14:paraId="21072AEA" w14:textId="5B50EE70" w:rsidR="00BF4869" w:rsidRDefault="00BF4869" w:rsidP="00BF4869">
      <w:pPr>
        <w:pStyle w:val="Heading2"/>
      </w:pPr>
      <w:bookmarkStart w:id="11" w:name="_Toc37092418"/>
      <w:r>
        <w:rPr>
          <w:rFonts w:hint="eastAsia"/>
        </w:rPr>
        <w:t>함수</w:t>
      </w:r>
      <w:r w:rsidR="00CD157E">
        <w:rPr>
          <w:rFonts w:hint="eastAsia"/>
        </w:rPr>
        <w:t xml:space="preserve"> 자료형</w:t>
      </w:r>
      <w:bookmarkEnd w:id="11"/>
    </w:p>
    <w:p w14:paraId="458EA9BB" w14:textId="77777777" w:rsidR="00DC7E04" w:rsidRDefault="00DC7E04" w:rsidP="00DC7E04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함수는 자료형(</w:t>
      </w:r>
      <w:r>
        <w:t xml:space="preserve">data type) </w:t>
      </w:r>
      <w:r>
        <w:rPr>
          <w:rFonts w:hint="eastAsia"/>
        </w:rPr>
        <w:t>중 하나이다.</w:t>
      </w:r>
    </w:p>
    <w:p w14:paraId="0D124BAB" w14:textId="77777777" w:rsidR="00DC7E04" w:rsidRDefault="00DC7E04" w:rsidP="00DC7E04">
      <w:r>
        <w:rPr>
          <w:rFonts w:hint="eastAsia"/>
        </w:rPr>
        <w:t>즉 함수도 자료(</w:t>
      </w:r>
      <w:r>
        <w:t xml:space="preserve">data)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값이다.</w:t>
      </w:r>
    </w:p>
    <w:p w14:paraId="02B20936" w14:textId="03181C9C" w:rsidR="00FB4474" w:rsidRPr="00DC7E04" w:rsidRDefault="00FB4474" w:rsidP="00CD157E"/>
    <w:p w14:paraId="4F0E44CB" w14:textId="6D96E842" w:rsidR="00FB4474" w:rsidRDefault="00E5276D" w:rsidP="00E5276D">
      <w:pPr>
        <w:pStyle w:val="Heading3"/>
      </w:pPr>
      <w:r>
        <w:rPr>
          <w:rFonts w:hint="eastAsia"/>
        </w:rPr>
        <w:t>f</w:t>
      </w:r>
      <w:r>
        <w:t>unction1.js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6D" w14:paraId="0D1A49E0" w14:textId="77777777" w:rsidTr="00E5276D">
        <w:tc>
          <w:tcPr>
            <w:tcW w:w="10456" w:type="dxa"/>
          </w:tcPr>
          <w:p w14:paraId="68F0FEB7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0689AC9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06BE80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5C71828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1F68EBA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ACE2107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0D5F0E0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A867800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B65B71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5DEA8F3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A043886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F93E64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3DB374" w14:textId="77777777" w:rsidR="00E5276D" w:rsidRPr="00B83114" w:rsidRDefault="00E5276D" w:rsidP="00E5276D"/>
        </w:tc>
      </w:tr>
    </w:tbl>
    <w:p w14:paraId="51592908" w14:textId="2CE1C955" w:rsidR="00E5276D" w:rsidRDefault="00E5276D" w:rsidP="00E5276D"/>
    <w:p w14:paraId="13839857" w14:textId="7D58F02A" w:rsidR="00E5276D" w:rsidRDefault="00E5276D" w:rsidP="00E5276D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6D" w14:paraId="138A99E8" w14:textId="77777777" w:rsidTr="00E5276D">
        <w:tc>
          <w:tcPr>
            <w:tcW w:w="10456" w:type="dxa"/>
          </w:tcPr>
          <w:p w14:paraId="1EB455D4" w14:textId="77777777" w:rsidR="00894915" w:rsidRDefault="00894915" w:rsidP="00894915">
            <w:r>
              <w:t>7</w:t>
            </w:r>
          </w:p>
          <w:p w14:paraId="074D6C9A" w14:textId="77777777" w:rsidR="00894915" w:rsidRDefault="00894915" w:rsidP="00894915">
            <w:r>
              <w:t>function</w:t>
            </w:r>
          </w:p>
          <w:p w14:paraId="7ED6DA88" w14:textId="404C0778" w:rsidR="0022746D" w:rsidRDefault="00894915" w:rsidP="00894915">
            <w:r>
              <w:t>7</w:t>
            </w:r>
          </w:p>
        </w:tc>
      </w:tr>
    </w:tbl>
    <w:p w14:paraId="58027757" w14:textId="01F85EFF" w:rsidR="00E5276D" w:rsidRDefault="00E5276D" w:rsidP="00E5276D"/>
    <w:p w14:paraId="30610B05" w14:textId="15F08302" w:rsidR="00D93D1F" w:rsidRDefault="00D93D1F" w:rsidP="00E5276D"/>
    <w:p w14:paraId="63BD5EAC" w14:textId="77777777" w:rsidR="00D93D1F" w:rsidRPr="00E5276D" w:rsidRDefault="00D93D1F" w:rsidP="00D93D1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276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5276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276D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5276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5276D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6DE9315" w14:textId="20EB8413" w:rsidR="00D93D1F" w:rsidRDefault="00D93D1F" w:rsidP="00E527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변수 </w:t>
      </w:r>
      <w:r>
        <w:t xml:space="preserve">a </w:t>
      </w:r>
      <w:r>
        <w:rPr>
          <w:rFonts w:hint="eastAsia"/>
        </w:rPr>
        <w:t xml:space="preserve">에는 </w:t>
      </w:r>
      <w:r>
        <w:t xml:space="preserve">add(3, 4) </w:t>
      </w:r>
      <w:r>
        <w:rPr>
          <w:rFonts w:hint="eastAsia"/>
        </w:rPr>
        <w:t>함수의 리턴값</w:t>
      </w:r>
      <w:r w:rsidR="004A6FC9">
        <w:rPr>
          <w:rFonts w:hint="eastAsia"/>
        </w:rPr>
        <w:t xml:space="preserve"> </w:t>
      </w:r>
      <w:r w:rsidR="004A6FC9">
        <w:t>7</w:t>
      </w:r>
      <w:r>
        <w:rPr>
          <w:rFonts w:hint="eastAsia"/>
        </w:rPr>
        <w:t>이 대입된다.</w:t>
      </w:r>
    </w:p>
    <w:p w14:paraId="2CD4BC8F" w14:textId="4F452351" w:rsidR="00D93D1F" w:rsidRDefault="00D93D1F" w:rsidP="00E5276D"/>
    <w:p w14:paraId="1E491FF2" w14:textId="77777777" w:rsidR="001C3601" w:rsidRPr="00326CF8" w:rsidRDefault="001C3601" w:rsidP="001C36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add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7520D0" w14:textId="5105EEA7" w:rsidR="001D6994" w:rsidRDefault="001C3601" w:rsidP="00D93D1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 f</w:t>
      </w:r>
      <w:r>
        <w:t xml:space="preserve"> </w:t>
      </w:r>
      <w:r>
        <w:rPr>
          <w:rFonts w:hint="eastAsia"/>
        </w:rPr>
        <w:t xml:space="preserve">에 대입되는 값은 </w:t>
      </w:r>
      <w:r>
        <w:t xml:space="preserve">add </w:t>
      </w:r>
      <w:r>
        <w:rPr>
          <w:rFonts w:hint="eastAsia"/>
        </w:rPr>
        <w:t>함수이다.</w:t>
      </w:r>
    </w:p>
    <w:p w14:paraId="7785A1A4" w14:textId="36A77F7C" w:rsidR="00FD1A4C" w:rsidRDefault="00FD1A4C" w:rsidP="00D93D1F"/>
    <w:p w14:paraId="52D281B3" w14:textId="70C69F12" w:rsidR="007B4E7C" w:rsidRDefault="007B4E7C" w:rsidP="00D93D1F"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typeof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</w:p>
    <w:p w14:paraId="2D2D2DB4" w14:textId="28C54397" w:rsidR="00FD1A4C" w:rsidRDefault="007B4E7C" w:rsidP="00D93D1F">
      <w:r>
        <w:rPr>
          <w:rFonts w:hint="eastAsia"/>
        </w:rPr>
        <w:t xml:space="preserve"> </w:t>
      </w:r>
      <w:r>
        <w:t xml:space="preserve"> </w:t>
      </w:r>
      <w:r w:rsidR="00FD1A4C">
        <w:rPr>
          <w:rFonts w:hint="eastAsia"/>
        </w:rPr>
        <w:t xml:space="preserve">변수 </w:t>
      </w:r>
      <w:r w:rsidR="00FD1A4C">
        <w:t xml:space="preserve">f </w:t>
      </w:r>
      <w:r w:rsidR="00FD1A4C">
        <w:rPr>
          <w:rFonts w:hint="eastAsia"/>
        </w:rPr>
        <w:t>에 대입된 값</w:t>
      </w:r>
      <w:r w:rsidR="00726A1F">
        <w:rPr>
          <w:rFonts w:hint="eastAsia"/>
        </w:rPr>
        <w:t>은 함수이고,</w:t>
      </w:r>
      <w:r w:rsidR="00726A1F">
        <w:t xml:space="preserve"> </w:t>
      </w:r>
      <w:r w:rsidR="00726A1F">
        <w:rPr>
          <w:rFonts w:hint="eastAsia"/>
        </w:rPr>
        <w:t>그 값</w:t>
      </w:r>
      <w:r w:rsidR="00FD1A4C">
        <w:rPr>
          <w:rFonts w:hint="eastAsia"/>
        </w:rPr>
        <w:t xml:space="preserve">의 자료형은 </w:t>
      </w:r>
      <w:r w:rsidR="00FD1A4C">
        <w:t xml:space="preserve">function </w:t>
      </w:r>
      <w:r w:rsidR="00FD1A4C">
        <w:rPr>
          <w:rFonts w:hint="eastAsia"/>
        </w:rPr>
        <w:t>이다.</w:t>
      </w:r>
    </w:p>
    <w:p w14:paraId="4A5603BD" w14:textId="1FB9E04B" w:rsidR="00FD1A4C" w:rsidRPr="00726A1F" w:rsidRDefault="00FD1A4C" w:rsidP="00D93D1F"/>
    <w:p w14:paraId="3EB87368" w14:textId="2627C469" w:rsidR="00D753B1" w:rsidRPr="00326CF8" w:rsidRDefault="00D753B1" w:rsidP="00D753B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311A69"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b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6CF8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1F0DCE6" w14:textId="03FE3B04" w:rsidR="00D753B1" w:rsidRDefault="00D753B1" w:rsidP="00D93D1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 f</w:t>
      </w:r>
      <w:r w:rsidR="00157C80">
        <w:rPr>
          <w:rFonts w:hint="eastAsia"/>
        </w:rPr>
        <w:t>의 값인 함수를 호출한다.</w:t>
      </w:r>
      <w:r w:rsidR="00F26D64">
        <w:t xml:space="preserve"> </w:t>
      </w:r>
      <w:r w:rsidR="00F26D64">
        <w:rPr>
          <w:rFonts w:hint="eastAsia"/>
        </w:rPr>
        <w:t xml:space="preserve">즉 </w:t>
      </w:r>
      <w:r w:rsidR="00F26D64">
        <w:t>add</w:t>
      </w:r>
      <w:r w:rsidR="00F26D64">
        <w:rPr>
          <w:rFonts w:hint="eastAsia"/>
        </w:rPr>
        <w:t xml:space="preserve"> 함수가 호출된다.</w:t>
      </w:r>
    </w:p>
    <w:p w14:paraId="4B2AB842" w14:textId="752A0F5D" w:rsidR="00013965" w:rsidRDefault="00013965" w:rsidP="00D93D1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함수의 리턴값 </w:t>
      </w:r>
      <w:r>
        <w:t>7</w:t>
      </w:r>
      <w:r>
        <w:rPr>
          <w:rFonts w:hint="eastAsia"/>
        </w:rPr>
        <w:t xml:space="preserve">이 변수 </w:t>
      </w:r>
      <w:r>
        <w:t>b</w:t>
      </w:r>
      <w:r>
        <w:rPr>
          <w:rFonts w:hint="eastAsia"/>
        </w:rPr>
        <w:t>에 대입된다.</w:t>
      </w:r>
    </w:p>
    <w:p w14:paraId="270AF579" w14:textId="4B5A66CD" w:rsidR="00CD0396" w:rsidRDefault="00CD0396" w:rsidP="00D93D1F"/>
    <w:p w14:paraId="662694FF" w14:textId="77777777" w:rsidR="00013965" w:rsidRDefault="00013965" w:rsidP="00D93D1F"/>
    <w:p w14:paraId="27C17EA3" w14:textId="695AB79B" w:rsidR="001C3601" w:rsidRPr="00D93D1F" w:rsidRDefault="001C3601" w:rsidP="00D93D1F"/>
    <w:p w14:paraId="30DB58AB" w14:textId="0FF7494F" w:rsidR="00B6432F" w:rsidRDefault="00B643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7B838A" w14:textId="15C4B4CF" w:rsidR="00B6432F" w:rsidRDefault="00B6432F" w:rsidP="00B6432F">
      <w:pPr>
        <w:pStyle w:val="Heading3"/>
      </w:pPr>
      <w:r>
        <w:rPr>
          <w:rFonts w:hint="eastAsia"/>
        </w:rPr>
        <w:lastRenderedPageBreak/>
        <w:t>f</w:t>
      </w:r>
      <w:r>
        <w:t>unction</w:t>
      </w:r>
      <w:r w:rsidR="00A34028">
        <w:t>2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432F" w14:paraId="12A6989C" w14:textId="77777777" w:rsidTr="0062109B">
        <w:tc>
          <w:tcPr>
            <w:tcW w:w="10456" w:type="dxa"/>
          </w:tcPr>
          <w:p w14:paraId="3CD441D4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5EE4658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0D8021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DF92384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69D45B43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BE1127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0A4C9A8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D8E641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8D0FDE" w14:textId="77777777" w:rsidR="00B6432F" w:rsidRPr="001D679C" w:rsidRDefault="00B6432F" w:rsidP="0062109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C394DCC" w14:textId="77777777" w:rsidR="00B6432F" w:rsidRDefault="00B6432F" w:rsidP="00B6432F"/>
    <w:p w14:paraId="5D6A5CA1" w14:textId="77777777" w:rsidR="00B6432F" w:rsidRDefault="00B6432F" w:rsidP="00B6432F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432F" w14:paraId="66D3BB4C" w14:textId="77777777" w:rsidTr="0062109B">
        <w:tc>
          <w:tcPr>
            <w:tcW w:w="10456" w:type="dxa"/>
          </w:tcPr>
          <w:p w14:paraId="776A0BB2" w14:textId="77777777" w:rsidR="00E1390B" w:rsidRDefault="00E1390B" w:rsidP="00E1390B">
            <w:r>
              <w:t>function</w:t>
            </w:r>
          </w:p>
          <w:p w14:paraId="32F11C34" w14:textId="3A4FA679" w:rsidR="00B6432F" w:rsidRDefault="00E1390B" w:rsidP="00E1390B">
            <w:r>
              <w:t>7</w:t>
            </w:r>
          </w:p>
        </w:tc>
      </w:tr>
    </w:tbl>
    <w:p w14:paraId="63C54C97" w14:textId="006C0B1B" w:rsidR="00B6432F" w:rsidRDefault="00B6432F" w:rsidP="00B6432F"/>
    <w:p w14:paraId="4BF2B31F" w14:textId="77777777" w:rsidR="003037F5" w:rsidRDefault="003037F5" w:rsidP="00B6432F"/>
    <w:p w14:paraId="51153171" w14:textId="77777777" w:rsidR="00101138" w:rsidRPr="00101138" w:rsidRDefault="00B6432F" w:rsidP="0010113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="00101138" w:rsidRPr="00101138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function</w:t>
      </w:r>
      <w:r w:rsidR="00101138"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(</w:t>
      </w:r>
      <w:r w:rsidR="00101138"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a</w:t>
      </w:r>
      <w:r w:rsidR="00101138"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, </w:t>
      </w:r>
      <w:r w:rsidR="00101138"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b</w:t>
      </w:r>
      <w:r w:rsidR="00101138"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) {</w:t>
      </w:r>
    </w:p>
    <w:p w14:paraId="35169E5C" w14:textId="77777777" w:rsidR="00101138" w:rsidRPr="00101138" w:rsidRDefault="00101138" w:rsidP="0010113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</w:pP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 </w:t>
      </w:r>
      <w:r w:rsidRPr="00101138">
        <w:rPr>
          <w:rFonts w:ascii="Consolas" w:eastAsia="굴림" w:hAnsi="Consolas" w:cs="굴림"/>
          <w:color w:val="AF00DB"/>
          <w:kern w:val="0"/>
          <w:sz w:val="21"/>
          <w:szCs w:val="21"/>
          <w:highlight w:val="yellow"/>
        </w:rPr>
        <w:t>return</w:t>
      </w: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</w:t>
      </w:r>
      <w:r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a</w:t>
      </w: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+ </w:t>
      </w:r>
      <w:r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b</w:t>
      </w: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;</w:t>
      </w:r>
    </w:p>
    <w:p w14:paraId="3FC5EEE3" w14:textId="77777777" w:rsidR="00101138" w:rsidRPr="00101138" w:rsidRDefault="00101138" w:rsidP="0010113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}</w:t>
      </w:r>
    </w:p>
    <w:p w14:paraId="5A054833" w14:textId="0B8EEA9C" w:rsidR="00101138" w:rsidRDefault="00101138" w:rsidP="00B6432F">
      <w:r>
        <w:rPr>
          <w:rFonts w:hint="eastAsia"/>
        </w:rPr>
        <w:t>변수 f</w:t>
      </w:r>
      <w:r>
        <w:t xml:space="preserve"> </w:t>
      </w:r>
      <w:r>
        <w:rPr>
          <w:rFonts w:hint="eastAsia"/>
        </w:rPr>
        <w:t>에 대입되는 값은,</w:t>
      </w:r>
      <w:r>
        <w:t xml:space="preserve"> </w:t>
      </w:r>
      <w:r>
        <w:rPr>
          <w:rFonts w:hint="eastAsia"/>
        </w:rPr>
        <w:t>노란색으로 칠한 부분이다.</w:t>
      </w:r>
      <w:r>
        <w:t xml:space="preserve"> </w:t>
      </w:r>
      <w:r>
        <w:rPr>
          <w:rFonts w:hint="eastAsia"/>
        </w:rPr>
        <w:t xml:space="preserve">즉 함수가 변수 </w:t>
      </w:r>
      <w:r>
        <w:t xml:space="preserve">f </w:t>
      </w:r>
      <w:r>
        <w:rPr>
          <w:rFonts w:hint="eastAsia"/>
        </w:rPr>
        <w:t>에 대입된다.</w:t>
      </w:r>
    </w:p>
    <w:p w14:paraId="616C58D5" w14:textId="77777777" w:rsidR="00B6432F" w:rsidRPr="000366E4" w:rsidRDefault="00B6432F" w:rsidP="00B6432F"/>
    <w:p w14:paraId="60EB4079" w14:textId="77777777" w:rsidR="00CD2C98" w:rsidRDefault="00CD2C98" w:rsidP="00CD2C98"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typeof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</w:p>
    <w:p w14:paraId="3C155041" w14:textId="77777777" w:rsidR="00CD2C98" w:rsidRDefault="00CD2C98" w:rsidP="00CD2C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변수 </w:t>
      </w:r>
      <w:r>
        <w:t xml:space="preserve">f </w:t>
      </w:r>
      <w:r>
        <w:rPr>
          <w:rFonts w:hint="eastAsia"/>
        </w:rPr>
        <w:t>에 대입된 값은 함수이고,</w:t>
      </w:r>
      <w:r>
        <w:t xml:space="preserve"> </w:t>
      </w:r>
      <w:r>
        <w:rPr>
          <w:rFonts w:hint="eastAsia"/>
        </w:rPr>
        <w:t xml:space="preserve">그 값의 자료형은 </w:t>
      </w:r>
      <w:r>
        <w:t xml:space="preserve">function </w:t>
      </w:r>
      <w:r>
        <w:rPr>
          <w:rFonts w:hint="eastAsia"/>
        </w:rPr>
        <w:t>이다.</w:t>
      </w:r>
    </w:p>
    <w:p w14:paraId="18B48F7A" w14:textId="77777777" w:rsidR="00CD2C98" w:rsidRPr="00726A1F" w:rsidRDefault="00CD2C98" w:rsidP="00CD2C98"/>
    <w:p w14:paraId="61F10832" w14:textId="77777777" w:rsidR="00CD2C98" w:rsidRPr="00326CF8" w:rsidRDefault="00CD2C98" w:rsidP="00CD2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b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6CF8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6D44DF0" w14:textId="77777777" w:rsidR="00CD2C98" w:rsidRDefault="00CD2C98" w:rsidP="00CD2C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 f의 값인 함수를 호출한다.</w:t>
      </w:r>
      <w:r>
        <w:t xml:space="preserve"> </w:t>
      </w:r>
      <w:r>
        <w:rPr>
          <w:rFonts w:hint="eastAsia"/>
        </w:rPr>
        <w:t xml:space="preserve">즉 </w:t>
      </w:r>
      <w:r>
        <w:t>add</w:t>
      </w:r>
      <w:r>
        <w:rPr>
          <w:rFonts w:hint="eastAsia"/>
        </w:rPr>
        <w:t xml:space="preserve"> 함수가 호출된다.</w:t>
      </w:r>
    </w:p>
    <w:p w14:paraId="49BEDFFB" w14:textId="77777777" w:rsidR="00CD2C98" w:rsidRDefault="00CD2C98" w:rsidP="00CD2C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함수의 리턴값 </w:t>
      </w:r>
      <w:r>
        <w:t>7</w:t>
      </w:r>
      <w:r>
        <w:rPr>
          <w:rFonts w:hint="eastAsia"/>
        </w:rPr>
        <w:t xml:space="preserve">이 변수 </w:t>
      </w:r>
      <w:r>
        <w:t>b</w:t>
      </w:r>
      <w:r>
        <w:rPr>
          <w:rFonts w:hint="eastAsia"/>
        </w:rPr>
        <w:t>에 대입된다.</w:t>
      </w:r>
    </w:p>
    <w:p w14:paraId="4D399FB0" w14:textId="77777777" w:rsidR="00B6432F" w:rsidRPr="00CD2C98" w:rsidRDefault="00B6432F" w:rsidP="00B6432F"/>
    <w:p w14:paraId="66F6ED81" w14:textId="2A024AED" w:rsidR="006F4C2A" w:rsidRDefault="006F4C2A" w:rsidP="00BF4869"/>
    <w:p w14:paraId="35013BF7" w14:textId="042E23DF" w:rsidR="006F4C2A" w:rsidRDefault="006F4C2A" w:rsidP="006F4C2A">
      <w:pPr>
        <w:pStyle w:val="Heading3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4C2A" w14:paraId="1C5404CC" w14:textId="77777777" w:rsidTr="006F4C2A">
        <w:tc>
          <w:tcPr>
            <w:tcW w:w="10456" w:type="dxa"/>
          </w:tcPr>
          <w:p w14:paraId="5E48B457" w14:textId="77777777" w:rsidR="006F4C2A" w:rsidRPr="00B83114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63B4A38" w14:textId="77777777" w:rsidR="006F4C2A" w:rsidRPr="00B83114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9B0D4D" w14:textId="1A244855" w:rsidR="006F4C2A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CF7A16B" w14:textId="42F87D15" w:rsidR="006F4C2A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2015C9" w14:textId="77777777" w:rsidR="006F4C2A" w:rsidRPr="00B83114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0873EC" w14:textId="77777777" w:rsidR="006F4C2A" w:rsidRDefault="006F4C2A" w:rsidP="006F4C2A"/>
        </w:tc>
      </w:tr>
    </w:tbl>
    <w:p w14:paraId="7922D7A8" w14:textId="3C0CD7E2" w:rsidR="006F4C2A" w:rsidRDefault="006F4C2A" w:rsidP="006F4C2A"/>
    <w:p w14:paraId="53C2CC0C" w14:textId="40E6C724" w:rsidR="006F4C2A" w:rsidRDefault="006F4C2A" w:rsidP="006F4C2A">
      <w:r>
        <w:rPr>
          <w:rFonts w:hint="eastAsia"/>
        </w:rPr>
        <w:t>위 코드와 아래 코드는 동일하다.</w:t>
      </w:r>
    </w:p>
    <w:p w14:paraId="1B4FDC89" w14:textId="010BC2F5" w:rsidR="009E1177" w:rsidRDefault="009E1177" w:rsidP="006F4C2A">
      <w:r>
        <w:rPr>
          <w:rFonts w:hint="eastAsia"/>
        </w:rPr>
        <w:t xml:space="preserve">변수 </w:t>
      </w:r>
      <w:r>
        <w:t>f</w:t>
      </w:r>
      <w:r>
        <w:rPr>
          <w:rFonts w:hint="eastAsia"/>
        </w:rPr>
        <w:t>에 함수가 대입된다.</w:t>
      </w:r>
    </w:p>
    <w:p w14:paraId="40FFE9ED" w14:textId="34BDED35" w:rsidR="006F4C2A" w:rsidRDefault="006F4C2A" w:rsidP="006F4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4C2A" w14:paraId="6E4473CC" w14:textId="77777777" w:rsidTr="006F4C2A">
        <w:tc>
          <w:tcPr>
            <w:tcW w:w="10456" w:type="dxa"/>
          </w:tcPr>
          <w:p w14:paraId="4671DF26" w14:textId="77777777" w:rsidR="006F4C2A" w:rsidRPr="001D679C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98A9C0F" w14:textId="77777777" w:rsidR="006F4C2A" w:rsidRPr="001D679C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58AE8E2" w14:textId="77777777" w:rsidR="006F4C2A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0600249" w14:textId="3D42C4F6" w:rsidR="00163399" w:rsidRPr="006F4C2A" w:rsidRDefault="00163399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7541E85C" w14:textId="77777777" w:rsidR="006F4C2A" w:rsidRPr="006F4C2A" w:rsidRDefault="006F4C2A" w:rsidP="006F4C2A"/>
    <w:p w14:paraId="39FB8761" w14:textId="02BE7A3D" w:rsidR="007608BC" w:rsidRDefault="007608BC" w:rsidP="00BF4869"/>
    <w:p w14:paraId="60643253" w14:textId="06942130" w:rsidR="004C7CF1" w:rsidRDefault="004C7CF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C9D420" w14:textId="4C24ABC9" w:rsidR="00CA124F" w:rsidRDefault="004C7CF1" w:rsidP="004C7CF1">
      <w:pPr>
        <w:pStyle w:val="Heading3"/>
      </w:pPr>
      <w:r>
        <w:rPr>
          <w:rFonts w:hint="eastAsia"/>
        </w:rPr>
        <w:lastRenderedPageBreak/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CF1" w14:paraId="0C0F541B" w14:textId="77777777" w:rsidTr="00932DCD">
        <w:tc>
          <w:tcPr>
            <w:tcW w:w="10456" w:type="dxa"/>
          </w:tcPr>
          <w:p w14:paraId="20EC9A57" w14:textId="77777777" w:rsidR="004C7CF1" w:rsidRPr="00B83114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FE9BB5F" w14:textId="77777777" w:rsidR="004C7CF1" w:rsidRPr="00B83114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C5F518" w14:textId="77777777" w:rsidR="004C7CF1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7B7AA5B" w14:textId="77777777" w:rsidR="004C7CF1" w:rsidRDefault="004C7CF1" w:rsidP="004C7C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431A4AA1" w14:textId="77777777" w:rsidR="004C7CF1" w:rsidRDefault="004C7CF1" w:rsidP="004C7CF1"/>
    <w:p w14:paraId="62ADCC84" w14:textId="77777777" w:rsidR="004C7CF1" w:rsidRDefault="004C7CF1" w:rsidP="004C7CF1">
      <w:r>
        <w:rPr>
          <w:rFonts w:hint="eastAsia"/>
        </w:rPr>
        <w:t>위 코드와 아래 코드는 동일하다.</w:t>
      </w:r>
    </w:p>
    <w:p w14:paraId="408BCF7A" w14:textId="20D9705D" w:rsidR="004C7CF1" w:rsidRDefault="004C7CF1" w:rsidP="004C7CF1">
      <w:r w:rsidRPr="00502FB7">
        <w:rPr>
          <w:rFonts w:hint="eastAsia"/>
          <w:highlight w:val="yellow"/>
        </w:rPr>
        <w:t xml:space="preserve">변수 </w:t>
      </w:r>
      <w:r w:rsidRPr="00502FB7">
        <w:rPr>
          <w:highlight w:val="yellow"/>
        </w:rPr>
        <w:t>add</w:t>
      </w:r>
      <w:r w:rsidRPr="00502FB7">
        <w:rPr>
          <w:rFonts w:hint="eastAsia"/>
          <w:highlight w:val="yellow"/>
        </w:rPr>
        <w:t>에 함수가 대입된다.</w:t>
      </w:r>
    </w:p>
    <w:p w14:paraId="4EA347E5" w14:textId="77777777" w:rsidR="004C7CF1" w:rsidRPr="004C7CF1" w:rsidRDefault="004C7CF1" w:rsidP="004C7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CF1" w14:paraId="5945A585" w14:textId="77777777" w:rsidTr="00932DCD">
        <w:tc>
          <w:tcPr>
            <w:tcW w:w="10456" w:type="dxa"/>
          </w:tcPr>
          <w:p w14:paraId="690A0E74" w14:textId="38771193" w:rsidR="004C7CF1" w:rsidRPr="001D679C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 w:hint="eastAsia"/>
                <w:color w:val="795E26"/>
                <w:kern w:val="0"/>
                <w:sz w:val="21"/>
                <w:szCs w:val="21"/>
              </w:rPr>
              <w:t>a</w:t>
            </w:r>
            <w:r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dd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1D9786B" w14:textId="77777777" w:rsidR="004C7CF1" w:rsidRPr="001D679C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ED7983" w14:textId="77777777" w:rsidR="004C7CF1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75B6BDD" w14:textId="77777777" w:rsidR="004C7CF1" w:rsidRPr="006F4C2A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5DF0A4C" w14:textId="77777777" w:rsidR="004C7CF1" w:rsidRPr="004C7CF1" w:rsidRDefault="004C7CF1" w:rsidP="004C7CF1"/>
    <w:p w14:paraId="701A93DE" w14:textId="46A78F9A" w:rsidR="004C7CF1" w:rsidRDefault="004C7CF1" w:rsidP="00BF4869"/>
    <w:p w14:paraId="73D4A9DA" w14:textId="767DB7FE" w:rsidR="007608BC" w:rsidRDefault="007608BC">
      <w:pPr>
        <w:widowControl/>
        <w:wordWrap/>
        <w:autoSpaceDE/>
        <w:autoSpaceDN/>
        <w:spacing w:after="160" w:line="259" w:lineRule="auto"/>
      </w:pPr>
    </w:p>
    <w:p w14:paraId="500881F6" w14:textId="716E896A" w:rsidR="0041353F" w:rsidRDefault="0041353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C776DB" w14:textId="1AA74F9D" w:rsidR="007608BC" w:rsidRDefault="007608BC" w:rsidP="007608BC">
      <w:pPr>
        <w:pStyle w:val="Heading2"/>
      </w:pPr>
      <w:bookmarkStart w:id="12" w:name="_Toc37092419"/>
      <w:r>
        <w:rPr>
          <w:rFonts w:hint="eastAsia"/>
        </w:rPr>
        <w:lastRenderedPageBreak/>
        <w:t>콜백 함수 전달</w:t>
      </w:r>
      <w:bookmarkEnd w:id="12"/>
    </w:p>
    <w:p w14:paraId="1FA6093D" w14:textId="1B011A7B" w:rsidR="007608BC" w:rsidRDefault="00602B74" w:rsidP="00602B74">
      <w:pPr>
        <w:pStyle w:val="Heading3"/>
      </w:pPr>
      <w:r>
        <w:rPr>
          <w:rFonts w:hint="eastAsia"/>
        </w:rPr>
        <w:t>c</w:t>
      </w:r>
      <w:r>
        <w:t>allback1.js</w:t>
      </w:r>
    </w:p>
    <w:tbl>
      <w:tblPr>
        <w:tblStyle w:val="TableGrid"/>
        <w:tblW w:w="10944" w:type="dxa"/>
        <w:tblInd w:w="-176" w:type="dxa"/>
        <w:tblLook w:val="04A0" w:firstRow="1" w:lastRow="0" w:firstColumn="1" w:lastColumn="0" w:noHBand="0" w:noVBand="1"/>
      </w:tblPr>
      <w:tblGrid>
        <w:gridCol w:w="426"/>
        <w:gridCol w:w="10518"/>
      </w:tblGrid>
      <w:tr w:rsidR="00E31681" w:rsidRPr="0062109B" w14:paraId="0FD8B011" w14:textId="77777777" w:rsidTr="004560EE">
        <w:tc>
          <w:tcPr>
            <w:tcW w:w="426" w:type="dxa"/>
          </w:tcPr>
          <w:p w14:paraId="12AE1F3A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</w:t>
            </w:r>
          </w:p>
          <w:p w14:paraId="3CF0AD6E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2</w:t>
            </w:r>
          </w:p>
          <w:p w14:paraId="783A1D60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3</w:t>
            </w:r>
          </w:p>
          <w:p w14:paraId="6885EE40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4</w:t>
            </w:r>
          </w:p>
          <w:p w14:paraId="7511E92F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5</w:t>
            </w:r>
          </w:p>
          <w:p w14:paraId="4B2BAB68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6</w:t>
            </w:r>
          </w:p>
          <w:p w14:paraId="655B8E05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7</w:t>
            </w:r>
          </w:p>
          <w:p w14:paraId="04643C79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8</w:t>
            </w:r>
          </w:p>
          <w:p w14:paraId="14709B97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9</w:t>
            </w:r>
          </w:p>
          <w:p w14:paraId="3F0DBB15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10</w:t>
            </w:r>
          </w:p>
          <w:p w14:paraId="0CCEFC8F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11</w:t>
            </w:r>
          </w:p>
          <w:p w14:paraId="7BBBAAF3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12</w:t>
            </w:r>
          </w:p>
          <w:p w14:paraId="699A2489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13</w:t>
            </w:r>
          </w:p>
          <w:p w14:paraId="59788A23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14</w:t>
            </w:r>
          </w:p>
          <w:p w14:paraId="32C46D5A" w14:textId="0FD40D33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15</w:t>
            </w:r>
          </w:p>
        </w:tc>
        <w:tc>
          <w:tcPr>
            <w:tcW w:w="10518" w:type="dxa"/>
          </w:tcPr>
          <w:p w14:paraId="52465533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test1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6F3F55D9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result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f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2109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BCD5B3E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console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result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0324BA4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48C9EA1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1AE6E58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1BCBD002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4F78C61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7D16A29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7E289BA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multiply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68CA6E73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8FC0F5D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8E6379B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2F00075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test1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add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C4E8FD2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test1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multiply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4A3ED70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</w:p>
        </w:tc>
      </w:tr>
    </w:tbl>
    <w:p w14:paraId="14619463" w14:textId="69E7D98C" w:rsidR="002F07D6" w:rsidRDefault="002F07D6" w:rsidP="002F07D6"/>
    <w:p w14:paraId="7E91BB01" w14:textId="2C8DA91E" w:rsidR="0061271E" w:rsidRDefault="0061271E" w:rsidP="002F07D6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71E" w14:paraId="03D25295" w14:textId="77777777" w:rsidTr="0061271E">
        <w:tc>
          <w:tcPr>
            <w:tcW w:w="10456" w:type="dxa"/>
          </w:tcPr>
          <w:p w14:paraId="123A9128" w14:textId="77777777" w:rsidR="0061271E" w:rsidRDefault="0061271E" w:rsidP="002F07D6">
            <w:r>
              <w:rPr>
                <w:rFonts w:hint="eastAsia"/>
              </w:rPr>
              <w:t>7</w:t>
            </w:r>
          </w:p>
          <w:p w14:paraId="019D1F9C" w14:textId="750FED17" w:rsidR="0061271E" w:rsidRDefault="0061271E" w:rsidP="002F07D6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6231E0DC" w14:textId="77777777" w:rsidR="00A510A2" w:rsidRDefault="00A510A2" w:rsidP="002F07D6"/>
    <w:p w14:paraId="54776D90" w14:textId="3AD4D7DE" w:rsidR="00E31681" w:rsidRDefault="00E31681" w:rsidP="00A510A2">
      <w:pPr>
        <w:pStyle w:val="Heading3"/>
      </w:pP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순서</w:t>
      </w:r>
    </w:p>
    <w:p w14:paraId="126A3B4A" w14:textId="2CA142B8" w:rsidR="00AD5EA2" w:rsidRDefault="00AD5EA2" w:rsidP="00AD5EA2">
      <w:r>
        <w:rPr>
          <w:rFonts w:hint="eastAsia"/>
        </w:rPr>
        <w:t>(줄1</w:t>
      </w:r>
      <w:r>
        <w:t xml:space="preserve">~4) </w:t>
      </w:r>
      <w:r w:rsidR="008367EB">
        <w:t xml:space="preserve">test1 </w:t>
      </w:r>
      <w:r w:rsidR="008367EB">
        <w:rPr>
          <w:rFonts w:hint="eastAsia"/>
        </w:rPr>
        <w:t>함수가 생성된다.</w:t>
      </w:r>
      <w:r w:rsidR="008367EB">
        <w:t xml:space="preserve"> (</w:t>
      </w:r>
      <w:r w:rsidR="00936208">
        <w:rPr>
          <w:rFonts w:hint="eastAsia"/>
        </w:rPr>
        <w:t>t</w:t>
      </w:r>
      <w:r w:rsidR="00936208">
        <w:t xml:space="preserve">est1 </w:t>
      </w:r>
      <w:r w:rsidR="00060893">
        <w:rPr>
          <w:rFonts w:hint="eastAsia"/>
        </w:rPr>
        <w:t xml:space="preserve">변수에 </w:t>
      </w:r>
      <w:r w:rsidR="00936208">
        <w:rPr>
          <w:rFonts w:hint="eastAsia"/>
        </w:rPr>
        <w:t xml:space="preserve">함수가 </w:t>
      </w:r>
      <w:r w:rsidR="00060893">
        <w:rPr>
          <w:rFonts w:hint="eastAsia"/>
        </w:rPr>
        <w:t>대입된다.</w:t>
      </w:r>
      <w:r w:rsidR="008367EB">
        <w:t>)</w:t>
      </w:r>
    </w:p>
    <w:p w14:paraId="46640B38" w14:textId="55B37645" w:rsidR="00CE7F6F" w:rsidRPr="00CE7F6F" w:rsidRDefault="008C145E" w:rsidP="00AD5EA2">
      <w:r>
        <w:t>(</w:t>
      </w:r>
      <w:r>
        <w:rPr>
          <w:rFonts w:hint="eastAsia"/>
        </w:rPr>
        <w:t>줄6</w:t>
      </w:r>
      <w:r>
        <w:t xml:space="preserve">~8) </w:t>
      </w:r>
      <w:r w:rsidR="008367EB">
        <w:t xml:space="preserve">add </w:t>
      </w:r>
      <w:r w:rsidR="008367EB">
        <w:rPr>
          <w:rFonts w:hint="eastAsia"/>
        </w:rPr>
        <w:t>함수가 생성된다.</w:t>
      </w:r>
      <w:r w:rsidR="008367EB">
        <w:t xml:space="preserve"> (</w:t>
      </w:r>
      <w:r>
        <w:rPr>
          <w:rFonts w:hint="eastAsia"/>
        </w:rPr>
        <w:t>a</w:t>
      </w:r>
      <w:r>
        <w:t xml:space="preserve">dd </w:t>
      </w:r>
      <w:r w:rsidR="00060893">
        <w:rPr>
          <w:rFonts w:hint="eastAsia"/>
        </w:rPr>
        <w:t>변수에 함수가 대입된다.</w:t>
      </w:r>
      <w:r w:rsidR="008367EB">
        <w:t>)</w:t>
      </w:r>
    </w:p>
    <w:p w14:paraId="2704EF11" w14:textId="14018D52" w:rsidR="00DF70FA" w:rsidRPr="00CE7F6F" w:rsidRDefault="00DF70FA" w:rsidP="00DF70FA">
      <w:r>
        <w:t>(</w:t>
      </w:r>
      <w:r>
        <w:rPr>
          <w:rFonts w:hint="eastAsia"/>
        </w:rPr>
        <w:t>줄1</w:t>
      </w:r>
      <w:r>
        <w:t xml:space="preserve">0~12) multiply </w:t>
      </w:r>
      <w:r>
        <w:rPr>
          <w:rFonts w:hint="eastAsia"/>
        </w:rPr>
        <w:t>함수가 생성된다.</w:t>
      </w:r>
      <w:r>
        <w:t xml:space="preserve"> (multiply </w:t>
      </w:r>
      <w:r>
        <w:rPr>
          <w:rFonts w:hint="eastAsia"/>
        </w:rPr>
        <w:t>변수에 함수가 대입된다.</w:t>
      </w:r>
      <w:r>
        <w:t>)</w:t>
      </w:r>
    </w:p>
    <w:p w14:paraId="679F9D7C" w14:textId="77777777" w:rsidR="00936208" w:rsidRPr="00CF2F5D" w:rsidRDefault="00936208" w:rsidP="00AD5EA2"/>
    <w:p w14:paraId="6E103F0E" w14:textId="72D4FDC5" w:rsidR="00FD6AAD" w:rsidRPr="00602B74" w:rsidRDefault="00A510A2" w:rsidP="00A510A2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 w:rsidR="00CF2F5D">
        <w:t>4</w:t>
      </w:r>
      <w:r>
        <w:t xml:space="preserve">) </w:t>
      </w:r>
      <w:r w:rsidR="00FD6AAD"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="00FD6AAD"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FD6AAD"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add</w:t>
      </w:r>
      <w:r w:rsidR="00FD6AAD"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DC44822" w14:textId="60D21931" w:rsidR="00FD6AAD" w:rsidRDefault="002378BA" w:rsidP="00602B74">
      <w:r>
        <w:t xml:space="preserve">  </w:t>
      </w:r>
      <w:r w:rsidR="00FD6AAD">
        <w:rPr>
          <w:rFonts w:hint="eastAsia"/>
        </w:rPr>
        <w:t>t</w:t>
      </w:r>
      <w:r w:rsidR="00FD6AAD">
        <w:t xml:space="preserve">est1 </w:t>
      </w:r>
      <w:r w:rsidR="00FD6AAD">
        <w:rPr>
          <w:rFonts w:hint="eastAsia"/>
        </w:rPr>
        <w:t>함수를 호출한다.</w:t>
      </w:r>
    </w:p>
    <w:p w14:paraId="671552B7" w14:textId="771D68BB" w:rsidR="00FD6AAD" w:rsidRPr="00602B74" w:rsidRDefault="002378BA" w:rsidP="00602B74">
      <w:r>
        <w:t xml:space="preserve">  </w:t>
      </w:r>
      <w:r w:rsidR="00FD6AAD">
        <w:rPr>
          <w:rFonts w:hint="eastAsia"/>
        </w:rPr>
        <w:t xml:space="preserve">이때 파라미터 값으로 </w:t>
      </w:r>
      <w:r w:rsidR="00FD6AAD">
        <w:t xml:space="preserve">add </w:t>
      </w:r>
      <w:r w:rsidR="00FD6AAD">
        <w:rPr>
          <w:rFonts w:hint="eastAsia"/>
        </w:rPr>
        <w:t>함수가 전달된다.</w:t>
      </w:r>
    </w:p>
    <w:p w14:paraId="07B2322E" w14:textId="3E47B868" w:rsidR="007608BC" w:rsidRDefault="007608BC" w:rsidP="007608BC"/>
    <w:p w14:paraId="0BD696C3" w14:textId="77777777" w:rsidR="002378BA" w:rsidRPr="00602B74" w:rsidRDefault="002378BA" w:rsidP="002378BA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607A4BF7" w14:textId="1C6478B4" w:rsidR="002378BA" w:rsidRDefault="002378BA" w:rsidP="007608BC">
      <w:r>
        <w:rPr>
          <w:rFonts w:hint="eastAsia"/>
        </w:rPr>
        <w:t xml:space="preserve"> </w:t>
      </w:r>
      <w:r>
        <w:t xml:space="preserve"> test1 </w:t>
      </w:r>
      <w:r>
        <w:rPr>
          <w:rFonts w:hint="eastAsia"/>
        </w:rPr>
        <w:t>함수가 호출된다.</w:t>
      </w:r>
    </w:p>
    <w:p w14:paraId="55775A12" w14:textId="3C85DF6E" w:rsidR="002378BA" w:rsidRDefault="002378BA" w:rsidP="007608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파라미터 변수 </w:t>
      </w:r>
      <w:r>
        <w:t xml:space="preserve">f </w:t>
      </w:r>
      <w:r>
        <w:rPr>
          <w:rFonts w:hint="eastAsia"/>
        </w:rPr>
        <w:t xml:space="preserve">에 전달된 값은 </w:t>
      </w:r>
      <w:r>
        <w:t xml:space="preserve">add </w:t>
      </w:r>
      <w:r>
        <w:rPr>
          <w:rFonts w:hint="eastAsia"/>
        </w:rPr>
        <w:t>함수이다.</w:t>
      </w:r>
    </w:p>
    <w:p w14:paraId="76D94637" w14:textId="0867A239" w:rsidR="002378BA" w:rsidRDefault="002378BA" w:rsidP="007608BC"/>
    <w:p w14:paraId="01A93BA4" w14:textId="7206423F" w:rsidR="002378BA" w:rsidRDefault="002378BA" w:rsidP="002378BA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(줄2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5286CF6" w14:textId="797282BF" w:rsidR="002378BA" w:rsidRDefault="002378BA" w:rsidP="002378BA">
      <w:pPr>
        <w:pStyle w:val="a0"/>
        <w:spacing w:line="240" w:lineRule="auto"/>
      </w:pPr>
      <w:r w:rsidRPr="002378BA">
        <w:rPr>
          <w:rFonts w:hint="eastAsia"/>
        </w:rPr>
        <w:t xml:space="preserve"> </w:t>
      </w:r>
      <w:r w:rsidRPr="002378BA">
        <w:t xml:space="preserve"> </w:t>
      </w:r>
      <w:r w:rsidRPr="002378BA">
        <w:rPr>
          <w:rFonts w:hint="eastAsia"/>
        </w:rPr>
        <w:t>a</w:t>
      </w:r>
      <w:r w:rsidRPr="002378BA">
        <w:t xml:space="preserve">dd </w:t>
      </w:r>
      <w:r>
        <w:rPr>
          <w:rFonts w:hint="eastAsia"/>
        </w:rPr>
        <w:t>함수가 호출되고,</w:t>
      </w:r>
      <w:r>
        <w:t xml:space="preserve"> </w:t>
      </w:r>
      <w:r>
        <w:rPr>
          <w:rFonts w:hint="eastAsia"/>
        </w:rPr>
        <w:t xml:space="preserve">그 리턴 값이 </w:t>
      </w:r>
      <w:r>
        <w:t xml:space="preserve">result </w:t>
      </w:r>
      <w:r>
        <w:rPr>
          <w:rFonts w:hint="eastAsia"/>
        </w:rPr>
        <w:t>변수에 대입된다.</w:t>
      </w:r>
    </w:p>
    <w:p w14:paraId="390ED252" w14:textId="4CE8FE5C" w:rsidR="002378BA" w:rsidRDefault="002378BA" w:rsidP="002378BA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 w:rsidR="00DB2444">
        <w:rPr>
          <w:rFonts w:hint="eastAsia"/>
        </w:rPr>
        <w:t xml:space="preserve">이 값은 </w:t>
      </w:r>
      <w:r w:rsidR="00DB2444">
        <w:t xml:space="preserve">7 </w:t>
      </w:r>
      <w:r w:rsidR="00DB2444">
        <w:rPr>
          <w:rFonts w:hint="eastAsia"/>
        </w:rPr>
        <w:t>이다.</w:t>
      </w:r>
    </w:p>
    <w:p w14:paraId="2172E285" w14:textId="4F68CCA7" w:rsidR="00DB2444" w:rsidRDefault="00DB2444" w:rsidP="002378BA">
      <w:pPr>
        <w:pStyle w:val="a0"/>
        <w:spacing w:line="240" w:lineRule="auto"/>
      </w:pPr>
    </w:p>
    <w:p w14:paraId="35706C37" w14:textId="77777777" w:rsidR="00DB2444" w:rsidRPr="00602B74" w:rsidRDefault="00DB2444" w:rsidP="00DB2444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(줄3</w:t>
      </w:r>
      <w:r>
        <w:t xml:space="preserve">) </w:t>
      </w:r>
      <w:r w:rsidRPr="00602B74">
        <w:rPr>
          <w:rFonts w:ascii="Consolas" w:eastAsia="굴림" w:hAnsi="Consolas" w:cs="굴림"/>
          <w:color w:val="267F99"/>
          <w:kern w:val="0"/>
          <w:sz w:val="21"/>
          <w:szCs w:val="21"/>
        </w:rPr>
        <w:t>console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27FEF53" w14:textId="37045376" w:rsidR="00DB2444" w:rsidRDefault="00DB2444" w:rsidP="002378BA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 w:rsidR="0080165D">
        <w:rPr>
          <w:rFonts w:hint="eastAsia"/>
        </w:rPr>
        <w:t xml:space="preserve">화면에 </w:t>
      </w:r>
      <w:r w:rsidR="0080165D">
        <w:t xml:space="preserve">7 </w:t>
      </w:r>
      <w:r w:rsidR="0080165D">
        <w:rPr>
          <w:rFonts w:hint="eastAsia"/>
        </w:rPr>
        <w:t>이 출력된다.</w:t>
      </w:r>
    </w:p>
    <w:p w14:paraId="3C02A36B" w14:textId="1DF31E89" w:rsidR="0080165D" w:rsidRDefault="0080165D" w:rsidP="002378BA">
      <w:pPr>
        <w:pStyle w:val="a0"/>
        <w:spacing w:line="240" w:lineRule="auto"/>
      </w:pPr>
    </w:p>
    <w:p w14:paraId="12E74271" w14:textId="3CBC747B" w:rsidR="002B24AC" w:rsidRDefault="002B24AC" w:rsidP="002378BA">
      <w:pPr>
        <w:pStyle w:val="a0"/>
        <w:spacing w:line="240" w:lineRule="auto"/>
      </w:pPr>
      <w:r>
        <w:rPr>
          <w:rFonts w:hint="eastAsia"/>
        </w:rPr>
        <w:t>(줄4</w:t>
      </w:r>
      <w:r>
        <w:t xml:space="preserve">) test1 </w:t>
      </w:r>
      <w:r>
        <w:rPr>
          <w:rFonts w:hint="eastAsia"/>
        </w:rPr>
        <w:t>함수 리턴.</w:t>
      </w:r>
    </w:p>
    <w:p w14:paraId="6B984CEB" w14:textId="77777777" w:rsidR="0080165D" w:rsidRPr="002378BA" w:rsidRDefault="0080165D" w:rsidP="002378BA">
      <w:pPr>
        <w:pStyle w:val="a0"/>
        <w:spacing w:line="240" w:lineRule="auto"/>
      </w:pPr>
    </w:p>
    <w:p w14:paraId="27C1C292" w14:textId="43F592EF" w:rsidR="00FF7E1C" w:rsidRPr="00602B74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 w:rsidR="00926C37">
        <w:t>5</w:t>
      </w:r>
      <w:r>
        <w:t xml:space="preserve">) 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multiply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A776118" w14:textId="7DFD4D20" w:rsidR="00FF7E1C" w:rsidRDefault="00FF7E1C" w:rsidP="00FF7E1C">
      <w:r>
        <w:t xml:space="preserve"> 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00D4CCB6" w14:textId="5C1F278E" w:rsidR="00FF7E1C" w:rsidRPr="00602B74" w:rsidRDefault="00FF7E1C" w:rsidP="00FF7E1C">
      <w:r>
        <w:t xml:space="preserve">  </w:t>
      </w:r>
      <w:r>
        <w:rPr>
          <w:rFonts w:hint="eastAsia"/>
        </w:rPr>
        <w:t xml:space="preserve">이때 파라미터 값으로 </w:t>
      </w:r>
      <w:r w:rsidR="00BB549B">
        <w:t>multiply</w:t>
      </w:r>
      <w:r>
        <w:t xml:space="preserve"> </w:t>
      </w:r>
      <w:r>
        <w:rPr>
          <w:rFonts w:hint="eastAsia"/>
        </w:rPr>
        <w:t>함수가 전달된다.</w:t>
      </w:r>
    </w:p>
    <w:p w14:paraId="7EBE004F" w14:textId="77777777" w:rsidR="00FF7E1C" w:rsidRDefault="00FF7E1C" w:rsidP="00FF7E1C"/>
    <w:p w14:paraId="5A1EDE9E" w14:textId="77777777" w:rsidR="00FF7E1C" w:rsidRPr="00602B74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6D4F4BCE" w14:textId="77777777" w:rsidR="00FF7E1C" w:rsidRDefault="00FF7E1C" w:rsidP="00FF7E1C">
      <w:r>
        <w:rPr>
          <w:rFonts w:hint="eastAsia"/>
        </w:rPr>
        <w:t xml:space="preserve"> </w:t>
      </w:r>
      <w:r>
        <w:t xml:space="preserve"> test1 </w:t>
      </w:r>
      <w:r>
        <w:rPr>
          <w:rFonts w:hint="eastAsia"/>
        </w:rPr>
        <w:t>함수가 호출된다.</w:t>
      </w:r>
    </w:p>
    <w:p w14:paraId="161C1A12" w14:textId="1BCA15CD" w:rsidR="00FF7E1C" w:rsidRDefault="00FF7E1C" w:rsidP="00FF7E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파라미터 변수 </w:t>
      </w:r>
      <w:r>
        <w:t xml:space="preserve">f </w:t>
      </w:r>
      <w:r>
        <w:rPr>
          <w:rFonts w:hint="eastAsia"/>
        </w:rPr>
        <w:t xml:space="preserve">에 전달된 값은 </w:t>
      </w:r>
      <w:r w:rsidR="00B65DAB">
        <w:rPr>
          <w:rFonts w:hint="eastAsia"/>
        </w:rPr>
        <w:t>m</w:t>
      </w:r>
      <w:r w:rsidR="00B65DAB">
        <w:t xml:space="preserve">ultiply </w:t>
      </w:r>
      <w:r>
        <w:rPr>
          <w:rFonts w:hint="eastAsia"/>
        </w:rPr>
        <w:t>함수이다.</w:t>
      </w:r>
    </w:p>
    <w:p w14:paraId="4F20DE4F" w14:textId="77777777" w:rsidR="00FF7E1C" w:rsidRPr="00B65DAB" w:rsidRDefault="00FF7E1C" w:rsidP="00FF7E1C"/>
    <w:p w14:paraId="3AFD5843" w14:textId="77777777" w:rsidR="00FF7E1C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(줄2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42FDAD5" w14:textId="6448D8CC" w:rsidR="00FF7E1C" w:rsidRDefault="00FF7E1C" w:rsidP="00FF7E1C">
      <w:pPr>
        <w:pStyle w:val="a0"/>
        <w:spacing w:line="240" w:lineRule="auto"/>
      </w:pPr>
      <w:r w:rsidRPr="002378BA">
        <w:rPr>
          <w:rFonts w:hint="eastAsia"/>
        </w:rPr>
        <w:t xml:space="preserve"> </w:t>
      </w:r>
      <w:r w:rsidRPr="002378BA">
        <w:t xml:space="preserve"> </w:t>
      </w:r>
      <w:r w:rsidR="00B65DAB">
        <w:rPr>
          <w:rFonts w:hint="eastAsia"/>
        </w:rPr>
        <w:t>m</w:t>
      </w:r>
      <w:r w:rsidR="00B65DAB">
        <w:t xml:space="preserve">ultiply </w:t>
      </w:r>
      <w:r>
        <w:rPr>
          <w:rFonts w:hint="eastAsia"/>
        </w:rPr>
        <w:t>함수가 호출되고,</w:t>
      </w:r>
      <w:r>
        <w:t xml:space="preserve"> </w:t>
      </w:r>
      <w:r>
        <w:rPr>
          <w:rFonts w:hint="eastAsia"/>
        </w:rPr>
        <w:t xml:space="preserve">그 리턴 값이 </w:t>
      </w:r>
      <w:r>
        <w:t xml:space="preserve">result </w:t>
      </w:r>
      <w:r>
        <w:rPr>
          <w:rFonts w:hint="eastAsia"/>
        </w:rPr>
        <w:t>변수에 대입된다.</w:t>
      </w:r>
    </w:p>
    <w:p w14:paraId="5AEAE4B6" w14:textId="5AAFAB42" w:rsidR="00FF7E1C" w:rsidRDefault="00FF7E1C" w:rsidP="00FF7E1C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값은 </w:t>
      </w:r>
      <w:r w:rsidR="00B65DAB">
        <w:t>12</w:t>
      </w:r>
      <w:r>
        <w:t xml:space="preserve"> </w:t>
      </w:r>
      <w:r>
        <w:rPr>
          <w:rFonts w:hint="eastAsia"/>
        </w:rPr>
        <w:t>이다.</w:t>
      </w:r>
    </w:p>
    <w:p w14:paraId="0054F0F7" w14:textId="04B96308" w:rsidR="00FF7E1C" w:rsidRDefault="00FF7E1C" w:rsidP="00FF7E1C">
      <w:pPr>
        <w:pStyle w:val="a0"/>
        <w:spacing w:line="240" w:lineRule="auto"/>
      </w:pPr>
    </w:p>
    <w:p w14:paraId="5718D224" w14:textId="77777777" w:rsidR="00E65E1E" w:rsidRDefault="00E65E1E" w:rsidP="00FF7E1C">
      <w:pPr>
        <w:pStyle w:val="a0"/>
        <w:spacing w:line="240" w:lineRule="auto"/>
      </w:pPr>
    </w:p>
    <w:p w14:paraId="55ACD4D9" w14:textId="0DCCF1B2" w:rsidR="00FF7E1C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lastRenderedPageBreak/>
        <w:t>(줄3</w:t>
      </w:r>
      <w:r>
        <w:t xml:space="preserve">) </w:t>
      </w:r>
      <w:r w:rsidRPr="00602B74">
        <w:rPr>
          <w:rFonts w:ascii="Consolas" w:eastAsia="굴림" w:hAnsi="Consolas" w:cs="굴림"/>
          <w:color w:val="267F99"/>
          <w:kern w:val="0"/>
          <w:sz w:val="21"/>
          <w:szCs w:val="21"/>
        </w:rPr>
        <w:t>console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26E6D9C" w14:textId="1AECE4A4" w:rsidR="00FF7E1C" w:rsidRDefault="00FF7E1C" w:rsidP="00FF7E1C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화면에 </w:t>
      </w:r>
      <w:r w:rsidR="00B65DAB">
        <w:t>12</w:t>
      </w:r>
      <w:r>
        <w:t xml:space="preserve"> </w:t>
      </w:r>
      <w:r w:rsidR="00B65DAB">
        <w:rPr>
          <w:rFonts w:hint="eastAsia"/>
        </w:rPr>
        <w:t>가</w:t>
      </w:r>
      <w:r>
        <w:rPr>
          <w:rFonts w:hint="eastAsia"/>
        </w:rPr>
        <w:t xml:space="preserve"> 출력된다.</w:t>
      </w:r>
    </w:p>
    <w:p w14:paraId="67B8283A" w14:textId="77777777" w:rsidR="00E65E1E" w:rsidRDefault="00E65E1E" w:rsidP="00E65E1E">
      <w:pPr>
        <w:pStyle w:val="a0"/>
        <w:spacing w:line="240" w:lineRule="auto"/>
      </w:pPr>
    </w:p>
    <w:p w14:paraId="1EEC16A8" w14:textId="77777777" w:rsidR="00E65E1E" w:rsidRDefault="00E65E1E" w:rsidP="00E65E1E">
      <w:pPr>
        <w:pStyle w:val="a0"/>
        <w:spacing w:line="240" w:lineRule="auto"/>
      </w:pPr>
      <w:r>
        <w:rPr>
          <w:rFonts w:hint="eastAsia"/>
        </w:rPr>
        <w:t>(줄4</w:t>
      </w:r>
      <w:r>
        <w:t xml:space="preserve">) test1 </w:t>
      </w:r>
      <w:r>
        <w:rPr>
          <w:rFonts w:hint="eastAsia"/>
        </w:rPr>
        <w:t>함수 리턴.</w:t>
      </w:r>
    </w:p>
    <w:p w14:paraId="0AC70A1A" w14:textId="7F1AD66A" w:rsidR="002378BA" w:rsidRDefault="002378BA" w:rsidP="007608BC"/>
    <w:p w14:paraId="43A0AAAD" w14:textId="05C08698" w:rsidR="00210C28" w:rsidRDefault="00210C28" w:rsidP="007608BC"/>
    <w:p w14:paraId="45F81D3B" w14:textId="1F9EC810" w:rsidR="00210C28" w:rsidRDefault="00210C28" w:rsidP="00210C28">
      <w:pPr>
        <w:pStyle w:val="Heading3"/>
      </w:pP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함수란</w:t>
      </w:r>
      <w:r>
        <w:rPr>
          <w:rFonts w:hint="eastAsia"/>
        </w:rPr>
        <w:t>?</w:t>
      </w:r>
    </w:p>
    <w:p w14:paraId="72E9F720" w14:textId="77777777" w:rsidR="00407F86" w:rsidRDefault="00F62EFD" w:rsidP="00210C28">
      <w:r>
        <w:rPr>
          <w:rFonts w:hint="eastAsia"/>
        </w:rPr>
        <w:t>콜백 함수</w:t>
      </w:r>
      <w:r>
        <w:t>(callback function)</w:t>
      </w:r>
      <w:r>
        <w:rPr>
          <w:rFonts w:hint="eastAsia"/>
        </w:rPr>
        <w:t xml:space="preserve">는 </w:t>
      </w:r>
      <w:r w:rsidR="008F6F0A">
        <w:rPr>
          <w:rFonts w:hint="eastAsia"/>
        </w:rPr>
        <w:t xml:space="preserve">다른 함수의 </w:t>
      </w:r>
      <w:r w:rsidR="00023C58">
        <w:rPr>
          <w:rFonts w:hint="eastAsia"/>
        </w:rPr>
        <w:t>파라미터 값으로 전달되</w:t>
      </w:r>
      <w:r w:rsidR="00826533">
        <w:rPr>
          <w:rFonts w:hint="eastAsia"/>
        </w:rPr>
        <w:t>어</w:t>
      </w:r>
      <w:r w:rsidR="00407F86">
        <w:t xml:space="preserve"> </w:t>
      </w:r>
      <w:r w:rsidR="00407F86">
        <w:rPr>
          <w:rFonts w:hint="eastAsia"/>
        </w:rPr>
        <w:t>호출되는 함수이다.</w:t>
      </w:r>
    </w:p>
    <w:p w14:paraId="5F6F659C" w14:textId="77777777" w:rsidR="00826533" w:rsidRDefault="00826533" w:rsidP="00210C28"/>
    <w:p w14:paraId="17BE4C1A" w14:textId="79129A6C" w:rsidR="006B17B7" w:rsidRDefault="00D3059F" w:rsidP="00210C28">
      <w:r>
        <w:rPr>
          <w:rFonts w:hint="eastAsia"/>
        </w:rPr>
        <w:t>줄</w:t>
      </w:r>
      <w:r>
        <w:t>14</w:t>
      </w:r>
      <w:r>
        <w:rPr>
          <w:rFonts w:hint="eastAsia"/>
        </w:rPr>
        <w:t xml:space="preserve">에서 </w:t>
      </w:r>
      <w:r w:rsidR="0085694B">
        <w:rPr>
          <w:rFonts w:hint="eastAsia"/>
        </w:rPr>
        <w:t>a</w:t>
      </w:r>
      <w:r w:rsidR="0085694B">
        <w:t xml:space="preserve">dd </w:t>
      </w:r>
      <w:r w:rsidR="0085694B">
        <w:rPr>
          <w:rFonts w:hint="eastAsia"/>
        </w:rPr>
        <w:t>함수가</w:t>
      </w:r>
      <w:r w:rsidR="006B17B7">
        <w:t xml:space="preserve"> test1 </w:t>
      </w:r>
      <w:r w:rsidR="006B17B7">
        <w:rPr>
          <w:rFonts w:hint="eastAsia"/>
        </w:rPr>
        <w:t>함수의 파라미터 값으로 전달되어,</w:t>
      </w:r>
      <w:r w:rsidR="006B17B7">
        <w:t xml:space="preserve"> test1 </w:t>
      </w:r>
      <w:r w:rsidR="006B17B7">
        <w:rPr>
          <w:rFonts w:hint="eastAsia"/>
        </w:rPr>
        <w:t>함수 내부에서 호출되었다.</w:t>
      </w:r>
    </w:p>
    <w:p w14:paraId="55950D54" w14:textId="695E2ADE" w:rsidR="006B17B7" w:rsidRDefault="006B17B7" w:rsidP="006B17B7">
      <w:r>
        <w:rPr>
          <w:rFonts w:hint="eastAsia"/>
        </w:rPr>
        <w:t>줄</w:t>
      </w:r>
      <w:r>
        <w:t>15</w:t>
      </w:r>
      <w:r>
        <w:rPr>
          <w:rFonts w:hint="eastAsia"/>
        </w:rPr>
        <w:t xml:space="preserve">에서 </w:t>
      </w:r>
      <w:r>
        <w:t xml:space="preserve">multiply </w:t>
      </w:r>
      <w:r>
        <w:rPr>
          <w:rFonts w:hint="eastAsia"/>
        </w:rPr>
        <w:t>함수가</w:t>
      </w:r>
      <w:r>
        <w:t xml:space="preserve"> test1 </w:t>
      </w:r>
      <w:r>
        <w:rPr>
          <w:rFonts w:hint="eastAsia"/>
        </w:rPr>
        <w:t>함수의 파라미터 값으로 전달되어,</w:t>
      </w:r>
      <w:r>
        <w:t xml:space="preserve"> test1 </w:t>
      </w:r>
      <w:r>
        <w:rPr>
          <w:rFonts w:hint="eastAsia"/>
        </w:rPr>
        <w:t>함수 내부에서 호출되었다.</w:t>
      </w:r>
    </w:p>
    <w:p w14:paraId="5C9F7DC8" w14:textId="4D6DF1CB" w:rsidR="00A650D6" w:rsidRDefault="00A650D6" w:rsidP="006B17B7">
      <w:r>
        <w:rPr>
          <w:rFonts w:hint="eastAsia"/>
        </w:rPr>
        <w:t>줄</w:t>
      </w:r>
      <w:r>
        <w:t>14</w:t>
      </w:r>
      <w:r>
        <w:rPr>
          <w:rFonts w:hint="eastAsia"/>
        </w:rPr>
        <w:t xml:space="preserve">의 </w:t>
      </w:r>
      <w:r>
        <w:t xml:space="preserve">add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줄1</w:t>
      </w:r>
      <w:r>
        <w:t>5</w:t>
      </w:r>
      <w:r>
        <w:rPr>
          <w:rFonts w:hint="eastAsia"/>
        </w:rPr>
        <w:t xml:space="preserve">의 </w:t>
      </w:r>
      <w:r>
        <w:t xml:space="preserve">multiply </w:t>
      </w:r>
      <w:r>
        <w:rPr>
          <w:rFonts w:hint="eastAsia"/>
        </w:rPr>
        <w:t>함수가 콜백 함수이다.</w:t>
      </w:r>
    </w:p>
    <w:p w14:paraId="0DE1CE9E" w14:textId="58E33CBF" w:rsidR="00A650D6" w:rsidRDefault="00A650D6" w:rsidP="006B17B7"/>
    <w:p w14:paraId="209E4DC5" w14:textId="741A44FF" w:rsidR="00FC4600" w:rsidRDefault="00FC4600" w:rsidP="006B17B7"/>
    <w:p w14:paraId="2ED5E0F3" w14:textId="5E239CEC" w:rsidR="00FC4600" w:rsidRDefault="00FC4600" w:rsidP="006B17B7"/>
    <w:p w14:paraId="1747F0FD" w14:textId="24B791C8" w:rsidR="00FC4600" w:rsidRDefault="00FC4600" w:rsidP="00FC4600">
      <w:pPr>
        <w:pStyle w:val="Heading3"/>
      </w:pPr>
      <w:r>
        <w:rPr>
          <w:rFonts w:hint="eastAsia"/>
        </w:rPr>
        <w:t>c</w:t>
      </w:r>
      <w:r>
        <w:t>allback2.js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600" w14:paraId="5E559CBA" w14:textId="77777777" w:rsidTr="00FC4600">
        <w:tc>
          <w:tcPr>
            <w:tcW w:w="10456" w:type="dxa"/>
          </w:tcPr>
          <w:p w14:paraId="424CB412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3A4ECA2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C46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916D161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6B3780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B3D0B5C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FE98471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C8AA97D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E94C9FF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D160E35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22BE78A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95E5C57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097330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994D366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7EDD87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0545FB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0E5813" w14:textId="77777777" w:rsidR="00FC4600" w:rsidRDefault="00FC4600" w:rsidP="00FC4600"/>
        </w:tc>
      </w:tr>
    </w:tbl>
    <w:p w14:paraId="14FBD057" w14:textId="141E3C35" w:rsidR="002F2F86" w:rsidRDefault="00FC4600" w:rsidP="00210C28">
      <w:r>
        <w:rPr>
          <w:rFonts w:hint="eastAsia"/>
        </w:rPr>
        <w:t>위 콜백함수 예제를 위와 같이 구현할 수 있다.</w:t>
      </w:r>
    </w:p>
    <w:p w14:paraId="66F88ABA" w14:textId="279BF963" w:rsidR="00FC4600" w:rsidRDefault="00FC4600" w:rsidP="00210C28">
      <w:r>
        <w:rPr>
          <w:rFonts w:hint="eastAsia"/>
        </w:rPr>
        <w:t>실행 결과는 동일하다.</w:t>
      </w:r>
    </w:p>
    <w:p w14:paraId="25BB1539" w14:textId="1529DF69" w:rsidR="00FC1808" w:rsidRDefault="00FC1808" w:rsidP="00210C28"/>
    <w:p w14:paraId="026C7F5D" w14:textId="5D881369" w:rsidR="00FC1808" w:rsidRDefault="00FC1808" w:rsidP="00210C28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변수</w:t>
      </w:r>
      <w:r w:rsidR="00513075">
        <w:rPr>
          <w:rFonts w:hint="eastAsia"/>
        </w:rPr>
        <w:t>와</w:t>
      </w:r>
      <w:r w:rsidR="00513075">
        <w:t xml:space="preserve"> multiply </w:t>
      </w:r>
      <w:r w:rsidR="00513075">
        <w:rPr>
          <w:rFonts w:hint="eastAsia"/>
        </w:rPr>
        <w:t>변수</w:t>
      </w:r>
      <w:r>
        <w:rPr>
          <w:rFonts w:hint="eastAsia"/>
        </w:rPr>
        <w:t>에 대입되는 값은 함수이다.</w:t>
      </w:r>
    </w:p>
    <w:p w14:paraId="485D9C14" w14:textId="1CAB635C" w:rsidR="00513075" w:rsidRDefault="00513075" w:rsidP="00210C28"/>
    <w:p w14:paraId="4E2DDE91" w14:textId="77777777" w:rsidR="00513075" w:rsidRPr="00FC4600" w:rsidRDefault="00513075" w:rsidP="005130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D617079" w14:textId="77777777" w:rsidR="00F00287" w:rsidRDefault="00F00287" w:rsidP="00F00287">
      <w:r>
        <w:rPr>
          <w:rFonts w:hint="eastAsia"/>
        </w:rPr>
        <w:t xml:space="preserve"> </w:t>
      </w:r>
      <w:r>
        <w:t xml:space="preserve"> test1 </w:t>
      </w:r>
      <w:r>
        <w:rPr>
          <w:rFonts w:hint="eastAsia"/>
        </w:rPr>
        <w:t>함수가 호출된다.</w:t>
      </w:r>
    </w:p>
    <w:p w14:paraId="0E2490D4" w14:textId="04AE39AE" w:rsidR="00F00287" w:rsidRDefault="00F00287" w:rsidP="00F002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파라미터 변수 </w:t>
      </w:r>
      <w:r>
        <w:t xml:space="preserve">f </w:t>
      </w:r>
      <w:r>
        <w:rPr>
          <w:rFonts w:hint="eastAsia"/>
        </w:rPr>
        <w:t xml:space="preserve">에 전달된 값은 </w:t>
      </w:r>
      <w:r>
        <w:t xml:space="preserve">add </w:t>
      </w:r>
      <w:r>
        <w:rPr>
          <w:rFonts w:hint="eastAsia"/>
        </w:rPr>
        <w:t>함수이다.</w:t>
      </w:r>
    </w:p>
    <w:p w14:paraId="2AE77099" w14:textId="6EDF7CD0" w:rsidR="00B928DE" w:rsidRDefault="00B928DE" w:rsidP="00F002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파라미터 값으로 전달되는 것은 함수이다.</w:t>
      </w:r>
    </w:p>
    <w:p w14:paraId="760F90AB" w14:textId="72E42073" w:rsidR="00513075" w:rsidRDefault="00513075" w:rsidP="00210C28"/>
    <w:p w14:paraId="6EB64BA8" w14:textId="77777777" w:rsidR="00F00287" w:rsidRPr="00FC4600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multiply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DC3DDBA" w14:textId="77777777" w:rsidR="00F00287" w:rsidRDefault="00F00287" w:rsidP="00F00287">
      <w:r>
        <w:t xml:space="preserve"> 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7E1DE5A2" w14:textId="77777777" w:rsidR="00F00287" w:rsidRPr="00602B74" w:rsidRDefault="00F00287" w:rsidP="00F00287">
      <w:r>
        <w:t xml:space="preserve">  </w:t>
      </w:r>
      <w:r>
        <w:rPr>
          <w:rFonts w:hint="eastAsia"/>
        </w:rPr>
        <w:t xml:space="preserve">이때 파라미터 값으로 </w:t>
      </w:r>
      <w:r>
        <w:t xml:space="preserve">add </w:t>
      </w:r>
      <w:r>
        <w:rPr>
          <w:rFonts w:hint="eastAsia"/>
        </w:rPr>
        <w:t>함수가 전달된다.</w:t>
      </w:r>
    </w:p>
    <w:p w14:paraId="26EF898C" w14:textId="77777777" w:rsidR="00B928DE" w:rsidRDefault="00B928DE" w:rsidP="00B928D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파라미터 값으로 전달되는 것은 함수이다.</w:t>
      </w:r>
    </w:p>
    <w:p w14:paraId="54F6DE88" w14:textId="77777777" w:rsidR="00F00287" w:rsidRPr="00B928DE" w:rsidRDefault="00F00287" w:rsidP="00210C28"/>
    <w:p w14:paraId="352189B8" w14:textId="77777777" w:rsidR="00FC1808" w:rsidRDefault="00FC1808" w:rsidP="00210C28"/>
    <w:p w14:paraId="032A138B" w14:textId="7A8C4A81" w:rsidR="00F00287" w:rsidRDefault="00F002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41D1F6" w14:textId="7602D315" w:rsidR="00A650D6" w:rsidRDefault="00953799" w:rsidP="00953799">
      <w:pPr>
        <w:pStyle w:val="Heading3"/>
      </w:pPr>
      <w:r>
        <w:rPr>
          <w:rFonts w:hint="eastAsia"/>
        </w:rPr>
        <w:lastRenderedPageBreak/>
        <w:t>c</w:t>
      </w:r>
      <w:r>
        <w:t>allback3.js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799" w14:paraId="1E7409E8" w14:textId="77777777" w:rsidTr="00953799">
        <w:tc>
          <w:tcPr>
            <w:tcW w:w="10456" w:type="dxa"/>
          </w:tcPr>
          <w:p w14:paraId="4DBD4E3B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26EFF8D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1247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74EC76D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445562D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307AAF4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8362BBC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1387DA5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F39258B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6E62100C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0E924C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10F43DB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AADEA8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1E1172F6" w14:textId="77777777" w:rsidR="00953799" w:rsidRDefault="00953799" w:rsidP="00210C28"/>
        </w:tc>
      </w:tr>
    </w:tbl>
    <w:p w14:paraId="75998927" w14:textId="77777777" w:rsidR="00E12475" w:rsidRDefault="00E12475" w:rsidP="00E12475">
      <w:r>
        <w:rPr>
          <w:rFonts w:hint="eastAsia"/>
        </w:rPr>
        <w:t>위 콜백함수 예제를 위와 같이 구현할 수 있다.</w:t>
      </w:r>
    </w:p>
    <w:p w14:paraId="1E2F943B" w14:textId="77777777" w:rsidR="00E12475" w:rsidRDefault="00E12475" w:rsidP="00E12475">
      <w:r>
        <w:rPr>
          <w:rFonts w:hint="eastAsia"/>
        </w:rPr>
        <w:t>실행 결과는 동일하다.</w:t>
      </w:r>
    </w:p>
    <w:p w14:paraId="6568CFAD" w14:textId="0FA7C685" w:rsidR="00953799" w:rsidRDefault="00953799" w:rsidP="00210C28"/>
    <w:p w14:paraId="3277902B" w14:textId="2FE28FC6" w:rsidR="00F00287" w:rsidRDefault="00F00287" w:rsidP="00210C28"/>
    <w:p w14:paraId="53A83394" w14:textId="77777777" w:rsidR="00F00287" w:rsidRPr="00E12475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E12475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47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function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,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 {</w:t>
      </w:r>
    </w:p>
    <w:p w14:paraId="76CF9545" w14:textId="77777777" w:rsidR="00F00287" w:rsidRPr="00E12475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</w:t>
      </w:r>
      <w:r w:rsidRPr="00E12475">
        <w:rPr>
          <w:rFonts w:ascii="Consolas" w:eastAsia="굴림" w:hAnsi="Consolas" w:cs="굴림"/>
          <w:color w:val="AF00DB"/>
          <w:kern w:val="0"/>
          <w:sz w:val="21"/>
          <w:szCs w:val="21"/>
          <w:shd w:val="clear" w:color="auto" w:fill="FFFF99"/>
        </w:rPr>
        <w:t>return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+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149E7679" w14:textId="3FA530BE" w:rsidR="00F00287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}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F4BB753" w14:textId="77777777" w:rsidR="00397D4D" w:rsidRPr="00E12475" w:rsidRDefault="00397D4D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B263B7" w14:textId="05E76236" w:rsidR="00F00287" w:rsidRDefault="00F00287" w:rsidP="00210C28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18AF5403" w14:textId="30CB7181" w:rsidR="00F00287" w:rsidRDefault="007401D8" w:rsidP="00210C28">
      <w:r>
        <w:rPr>
          <w:rFonts w:hint="eastAsia"/>
        </w:rPr>
        <w:t>노란색으로 표시한 부분이 파라미터 값으로 전달된다.</w:t>
      </w:r>
    </w:p>
    <w:p w14:paraId="761AEF3B" w14:textId="364811F7" w:rsidR="00ED2D2B" w:rsidRDefault="00ED2D2B" w:rsidP="00ED2D2B">
      <w:r>
        <w:rPr>
          <w:rFonts w:hint="eastAsia"/>
        </w:rPr>
        <w:t>즉 파라미터 값으로 전달되는 것은 함수이다.</w:t>
      </w:r>
    </w:p>
    <w:p w14:paraId="5218EA28" w14:textId="77777777" w:rsidR="007401D8" w:rsidRPr="00ED2D2B" w:rsidRDefault="007401D8" w:rsidP="00210C28"/>
    <w:p w14:paraId="0DA88EBE" w14:textId="5F48F359" w:rsidR="00A650D6" w:rsidRDefault="00A650D6" w:rsidP="00210C28"/>
    <w:p w14:paraId="0CAC8363" w14:textId="51392F93" w:rsidR="006D4629" w:rsidRDefault="006D4629" w:rsidP="00210C28"/>
    <w:p w14:paraId="19E3069A" w14:textId="35810083" w:rsidR="006D4629" w:rsidRDefault="006D462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0FD6EC4" w14:textId="30834634" w:rsidR="006D4629" w:rsidRDefault="006D4629" w:rsidP="006D4629">
      <w:pPr>
        <w:pStyle w:val="Heading2"/>
      </w:pPr>
      <w:bookmarkStart w:id="13" w:name="_Toc37092420"/>
      <w:r>
        <w:rPr>
          <w:rFonts w:hint="eastAsia"/>
        </w:rPr>
        <w:lastRenderedPageBreak/>
        <w:t>화살표 함수</w:t>
      </w:r>
      <w:bookmarkEnd w:id="13"/>
    </w:p>
    <w:p w14:paraId="372911C2" w14:textId="3D9B034A" w:rsidR="00045A58" w:rsidRDefault="00045A58" w:rsidP="00045A58"/>
    <w:p w14:paraId="7ED9F01E" w14:textId="1E1998F2" w:rsidR="00045A58" w:rsidRDefault="00045A58" w:rsidP="00045A58">
      <w:r>
        <w:rPr>
          <w:rFonts w:hint="eastAsia"/>
        </w:rPr>
        <w:t>화살표 함수는 콜백 함수를 좀 더 간결하게 구현하기 위한 문법다.</w:t>
      </w:r>
    </w:p>
    <w:p w14:paraId="71F55C3F" w14:textId="6CE0C615" w:rsidR="006D4629" w:rsidRDefault="006D4629" w:rsidP="006D4629"/>
    <w:p w14:paraId="061C14BC" w14:textId="53FBA53D" w:rsidR="006D4629" w:rsidRDefault="000152A5" w:rsidP="000152A5">
      <w:pPr>
        <w:pStyle w:val="Heading3"/>
      </w:pPr>
      <w:r>
        <w:rPr>
          <w:rFonts w:hint="eastAsia"/>
        </w:rPr>
        <w:t>a</w:t>
      </w:r>
      <w:r>
        <w:t>rrow1.js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52A5" w14:paraId="55B4ADF0" w14:textId="77777777" w:rsidTr="000152A5">
        <w:tc>
          <w:tcPr>
            <w:tcW w:w="10456" w:type="dxa"/>
          </w:tcPr>
          <w:p w14:paraId="2ADC8A35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9AEE91F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152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322A3E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8B808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BCE025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3BF0CF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B921A20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F01312A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BC7F5B1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129748C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E68F241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B2287D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6C165D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46BFDA8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DEF041A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CD72AA" w14:textId="77777777" w:rsidR="000152A5" w:rsidRDefault="000152A5" w:rsidP="000152A5"/>
        </w:tc>
      </w:tr>
    </w:tbl>
    <w:p w14:paraId="77FEFD88" w14:textId="3F852237" w:rsidR="000152A5" w:rsidRDefault="000152A5" w:rsidP="000152A5"/>
    <w:p w14:paraId="1B379315" w14:textId="77777777" w:rsidR="000152A5" w:rsidRDefault="000152A5" w:rsidP="000152A5">
      <w:r>
        <w:rPr>
          <w:rFonts w:hint="eastAsia"/>
        </w:rPr>
        <w:t>위 콜백함수 예제를 위와 같이 구현할 수 있다.</w:t>
      </w:r>
    </w:p>
    <w:p w14:paraId="3E125D7A" w14:textId="4F729142" w:rsidR="000152A5" w:rsidRDefault="000152A5" w:rsidP="000152A5">
      <w:r>
        <w:rPr>
          <w:rFonts w:hint="eastAsia"/>
        </w:rPr>
        <w:t>실행 결과는 동일하다.</w:t>
      </w:r>
    </w:p>
    <w:p w14:paraId="793B7441" w14:textId="77777777" w:rsidR="00953799" w:rsidRDefault="00953799" w:rsidP="000152A5"/>
    <w:p w14:paraId="01948A8A" w14:textId="77777777" w:rsidR="00953799" w:rsidRDefault="00953799" w:rsidP="00953799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799" w14:paraId="0CF4B11B" w14:textId="77777777" w:rsidTr="00AC5E2B">
        <w:tc>
          <w:tcPr>
            <w:tcW w:w="10456" w:type="dxa"/>
          </w:tcPr>
          <w:p w14:paraId="3A93815D" w14:textId="77777777" w:rsidR="00953799" w:rsidRDefault="00953799" w:rsidP="00AC5E2B">
            <w:r>
              <w:rPr>
                <w:rFonts w:hint="eastAsia"/>
              </w:rPr>
              <w:t>7</w:t>
            </w:r>
          </w:p>
          <w:p w14:paraId="47D68D39" w14:textId="77777777" w:rsidR="00953799" w:rsidRDefault="00953799" w:rsidP="00AC5E2B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223B13C8" w14:textId="77777777" w:rsidR="00953799" w:rsidRDefault="00953799" w:rsidP="00953799"/>
    <w:p w14:paraId="2B7DD5F4" w14:textId="77777777" w:rsidR="00CC00B7" w:rsidRDefault="00CC00B7" w:rsidP="00CC00B7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변수와</w:t>
      </w:r>
      <w:r>
        <w:t xml:space="preserve"> multiply </w:t>
      </w:r>
      <w:r>
        <w:rPr>
          <w:rFonts w:hint="eastAsia"/>
        </w:rPr>
        <w:t>변수에 대입되는 값은 함수이다.</w:t>
      </w:r>
    </w:p>
    <w:p w14:paraId="0172C861" w14:textId="1585CBA2" w:rsidR="00CC00B7" w:rsidRDefault="00CC00B7" w:rsidP="000152A5"/>
    <w:p w14:paraId="48E1CA99" w14:textId="77777777" w:rsidR="00CC00B7" w:rsidRPr="00CC00B7" w:rsidRDefault="00CC00B7" w:rsidP="000152A5"/>
    <w:p w14:paraId="4273F637" w14:textId="0511E7C6" w:rsidR="000152A5" w:rsidRDefault="000152A5" w:rsidP="000152A5"/>
    <w:p w14:paraId="4E84F157" w14:textId="77777777" w:rsidR="00AD333F" w:rsidRPr="00E1247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5D2B8533" w14:textId="77777777" w:rsidR="00AD333F" w:rsidRPr="00E1247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E1247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AF545D6" w14:textId="58E89B60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E9D9587" w14:textId="77777777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F6845FF" w14:textId="2E7E4C36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구현한다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E3E8A4F" w14:textId="77777777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145515" w14:textId="6DE42623" w:rsidR="00AD333F" w:rsidRPr="000152A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="00E92F9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A10E498" w14:textId="77777777" w:rsidR="00AD333F" w:rsidRPr="000152A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152A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51E5D27" w14:textId="77777777" w:rsidR="00AD333F" w:rsidRPr="000152A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1B6F73F" w14:textId="77777777" w:rsidR="00AD333F" w:rsidRPr="000152A5" w:rsidRDefault="00AD333F" w:rsidP="00AD333F"/>
    <w:p w14:paraId="78D69B3A" w14:textId="03DF5777" w:rsidR="00795058" w:rsidRDefault="0079505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034DC9" w14:textId="3C0E3258" w:rsidR="00795F53" w:rsidRDefault="00795F53" w:rsidP="00795F53">
      <w:pPr>
        <w:pStyle w:val="Heading3"/>
      </w:pPr>
      <w:r>
        <w:rPr>
          <w:rFonts w:hint="eastAsia"/>
        </w:rPr>
        <w:lastRenderedPageBreak/>
        <w:t>a</w:t>
      </w:r>
      <w:r>
        <w:t>rrow2.js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5F53" w14:paraId="41ED8AE7" w14:textId="77777777" w:rsidTr="00795F53">
        <w:tc>
          <w:tcPr>
            <w:tcW w:w="10456" w:type="dxa"/>
          </w:tcPr>
          <w:p w14:paraId="4D060D70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C3E6929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622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622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55442F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255CF9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76C8225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C98189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57B322C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2408DD1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018D3783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19752FE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5579FCD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D9A57BF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3812BD1B" w14:textId="77777777" w:rsidR="00795F53" w:rsidRDefault="00795F53" w:rsidP="00795F53"/>
        </w:tc>
      </w:tr>
    </w:tbl>
    <w:p w14:paraId="07AE3563" w14:textId="2D701E67" w:rsidR="00795F53" w:rsidRDefault="00795F53" w:rsidP="00795F53"/>
    <w:p w14:paraId="77E5DC3F" w14:textId="77777777" w:rsidR="0097622E" w:rsidRDefault="0097622E" w:rsidP="0097622E">
      <w:r>
        <w:rPr>
          <w:rFonts w:hint="eastAsia"/>
        </w:rPr>
        <w:t>위 콜백함수 예제를 위와 같이 구현할 수 있다.</w:t>
      </w:r>
    </w:p>
    <w:p w14:paraId="483F5752" w14:textId="77777777" w:rsidR="0097622E" w:rsidRDefault="0097622E" w:rsidP="0097622E">
      <w:r>
        <w:rPr>
          <w:rFonts w:hint="eastAsia"/>
        </w:rPr>
        <w:t>실행 결과는 동일하다.</w:t>
      </w:r>
    </w:p>
    <w:p w14:paraId="4105B723" w14:textId="77777777" w:rsidR="0097622E" w:rsidRDefault="0097622E" w:rsidP="0097622E"/>
    <w:p w14:paraId="134F8519" w14:textId="77777777" w:rsidR="0097622E" w:rsidRDefault="0097622E" w:rsidP="0097622E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622E" w14:paraId="2B83963E" w14:textId="77777777" w:rsidTr="00AC5E2B">
        <w:tc>
          <w:tcPr>
            <w:tcW w:w="10456" w:type="dxa"/>
          </w:tcPr>
          <w:p w14:paraId="6CB1B937" w14:textId="77777777" w:rsidR="0097622E" w:rsidRDefault="0097622E" w:rsidP="00AC5E2B">
            <w:r>
              <w:rPr>
                <w:rFonts w:hint="eastAsia"/>
              </w:rPr>
              <w:t>7</w:t>
            </w:r>
          </w:p>
          <w:p w14:paraId="791B6877" w14:textId="77777777" w:rsidR="0097622E" w:rsidRDefault="0097622E" w:rsidP="00AC5E2B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7227897C" w14:textId="77777777" w:rsidR="0097622E" w:rsidRDefault="0097622E" w:rsidP="0097622E"/>
    <w:p w14:paraId="414B115C" w14:textId="71D24664" w:rsidR="0097622E" w:rsidRDefault="0097622E" w:rsidP="00795F53"/>
    <w:p w14:paraId="0BF9B7BC" w14:textId="77777777" w:rsidR="0097622E" w:rsidRPr="0097622E" w:rsidRDefault="0097622E" w:rsidP="009762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97622E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963C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,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 </w:t>
      </w:r>
      <w:r w:rsidRPr="0097622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=&gt;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{</w:t>
      </w:r>
    </w:p>
    <w:p w14:paraId="060A4EDD" w14:textId="77777777" w:rsidR="0097622E" w:rsidRPr="0097622E" w:rsidRDefault="0097622E" w:rsidP="009762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</w:t>
      </w:r>
      <w:r w:rsidRPr="0097622E">
        <w:rPr>
          <w:rFonts w:ascii="Consolas" w:eastAsia="굴림" w:hAnsi="Consolas" w:cs="굴림"/>
          <w:color w:val="AF00DB"/>
          <w:kern w:val="0"/>
          <w:sz w:val="21"/>
          <w:szCs w:val="21"/>
          <w:shd w:val="clear" w:color="auto" w:fill="FFFF99"/>
        </w:rPr>
        <w:t>return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+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5480242A" w14:textId="77777777" w:rsidR="0097622E" w:rsidRPr="0097622E" w:rsidRDefault="0097622E" w:rsidP="009762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}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AE35D58" w14:textId="52F83BB8" w:rsidR="0097622E" w:rsidRDefault="0097622E" w:rsidP="00795F53"/>
    <w:p w14:paraId="051052E1" w14:textId="77777777" w:rsidR="0097622E" w:rsidRDefault="0097622E" w:rsidP="0097622E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5E483117" w14:textId="77777777" w:rsidR="0097622E" w:rsidRDefault="0097622E" w:rsidP="0097622E">
      <w:r>
        <w:rPr>
          <w:rFonts w:hint="eastAsia"/>
        </w:rPr>
        <w:t>노란색으로 표시한 부분이 파라미터 값으로 전달된다.</w:t>
      </w:r>
    </w:p>
    <w:p w14:paraId="129037C5" w14:textId="77777777" w:rsidR="0097622E" w:rsidRDefault="0097622E" w:rsidP="0097622E">
      <w:r>
        <w:rPr>
          <w:rFonts w:hint="eastAsia"/>
        </w:rPr>
        <w:t>즉 파라미터 값으로 전달되는 것은 함수이다.</w:t>
      </w:r>
    </w:p>
    <w:p w14:paraId="1817E13B" w14:textId="187C9D4D" w:rsidR="0097622E" w:rsidRDefault="0097622E" w:rsidP="00795F53"/>
    <w:p w14:paraId="7FAB42EC" w14:textId="68336186" w:rsidR="005005EF" w:rsidRDefault="005005EF" w:rsidP="00795F53"/>
    <w:p w14:paraId="16315362" w14:textId="7D589A2F" w:rsidR="005005EF" w:rsidRDefault="005005E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1FF722" w14:textId="13EBAD63" w:rsidR="005005EF" w:rsidRDefault="005005EF" w:rsidP="005005EF">
      <w:pPr>
        <w:pStyle w:val="Heading3"/>
      </w:pPr>
      <w:r>
        <w:rPr>
          <w:rFonts w:hint="eastAsia"/>
        </w:rPr>
        <w:lastRenderedPageBreak/>
        <w:t>a</w:t>
      </w:r>
      <w:r>
        <w:t>rrow3.js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5EF" w14:paraId="5C15EAF0" w14:textId="77777777" w:rsidTr="005005EF">
        <w:tc>
          <w:tcPr>
            <w:tcW w:w="10456" w:type="dxa"/>
          </w:tcPr>
          <w:p w14:paraId="33F216CA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961125B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21A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C0A1821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A4C997B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7A8E850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E51CBB" w14:textId="30B8CEF9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8BF958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E95C6A" w14:textId="3CE8FA9A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</w:p>
          <w:p w14:paraId="308B383C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F91496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997A092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635738" w14:textId="77777777" w:rsidR="005005EF" w:rsidRDefault="005005EF" w:rsidP="005005EF"/>
        </w:tc>
      </w:tr>
    </w:tbl>
    <w:p w14:paraId="536760A4" w14:textId="51DE6525" w:rsidR="005005EF" w:rsidRDefault="005005EF" w:rsidP="005005EF"/>
    <w:p w14:paraId="0017CCA4" w14:textId="77777777" w:rsidR="00EF58B8" w:rsidRDefault="00EF58B8" w:rsidP="00EF58B8">
      <w:r>
        <w:rPr>
          <w:rFonts w:hint="eastAsia"/>
        </w:rPr>
        <w:t>위 콜백함수 예제를 위와 같이 구현할 수 있다.</w:t>
      </w:r>
    </w:p>
    <w:p w14:paraId="2C126441" w14:textId="77777777" w:rsidR="00EF58B8" w:rsidRDefault="00EF58B8" w:rsidP="00EF58B8">
      <w:r>
        <w:rPr>
          <w:rFonts w:hint="eastAsia"/>
        </w:rPr>
        <w:t>실행 결과는 동일하다.</w:t>
      </w:r>
    </w:p>
    <w:p w14:paraId="4648D918" w14:textId="77777777" w:rsidR="00143179" w:rsidRDefault="00143179" w:rsidP="005005EF"/>
    <w:p w14:paraId="45FD789F" w14:textId="710F9F3B" w:rsidR="009621AD" w:rsidRDefault="00726197" w:rsidP="005005EF">
      <w:r>
        <w:rPr>
          <w:rFonts w:hint="eastAsia"/>
        </w:rPr>
        <w:t>화살표</w:t>
      </w:r>
      <w:r w:rsidR="009621AD">
        <w:t xml:space="preserve"> </w:t>
      </w:r>
      <w:r w:rsidR="009621AD">
        <w:rPr>
          <w:rFonts w:hint="eastAsia"/>
        </w:rPr>
        <w:t xml:space="preserve">함수의 본문이 </w:t>
      </w:r>
      <w:r w:rsidR="0009415F">
        <w:rPr>
          <w:rFonts w:hint="eastAsia"/>
        </w:rPr>
        <w:t>어떤 값을 리턴하는 한 문장인 경우에,</w:t>
      </w:r>
    </w:p>
    <w:p w14:paraId="25CA74DB" w14:textId="615C80AC" w:rsidR="00143179" w:rsidRDefault="00143179" w:rsidP="005005EF">
      <w:r>
        <w:rPr>
          <w:rFonts w:hint="eastAsia"/>
        </w:rPr>
        <w:t>다음과 같이 더 간결하게 구현할 수 있다.</w:t>
      </w:r>
    </w:p>
    <w:p w14:paraId="6C77AE25" w14:textId="77777777" w:rsidR="00143179" w:rsidRDefault="00143179" w:rsidP="005005E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4C12725" w14:textId="2A8C9692" w:rsidR="00143179" w:rsidRPr="005005EF" w:rsidRDefault="00143179" w:rsidP="005005EF"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9621A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</w:p>
    <w:p w14:paraId="52190285" w14:textId="37A33467" w:rsidR="0097622E" w:rsidRDefault="0097622E" w:rsidP="00795F53"/>
    <w:p w14:paraId="3B1BACC5" w14:textId="307175A4" w:rsidR="0097622E" w:rsidRDefault="00726197" w:rsidP="00795F53">
      <w:r>
        <w:rPr>
          <w:rFonts w:hint="eastAsia"/>
        </w:rPr>
        <w:t>위 코드와 아래 코드는 동일한 화살표 함수이다.</w:t>
      </w:r>
    </w:p>
    <w:p w14:paraId="0BBAE235" w14:textId="1B84C5A0" w:rsidR="00726197" w:rsidRDefault="00726197" w:rsidP="00795F53"/>
    <w:p w14:paraId="4F9E51B5" w14:textId="060D0C61" w:rsidR="00726197" w:rsidRDefault="00726197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97622E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22E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DA09A4A" w14:textId="118CBC2A" w:rsidR="00726197" w:rsidRDefault="00726197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1B4E54" w14:textId="3598D9C3" w:rsidR="00005F8E" w:rsidRDefault="00005F8E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E6E13C" w14:textId="791AEA40" w:rsidR="00005F8E" w:rsidRPr="00476243" w:rsidRDefault="00005F8E" w:rsidP="00005F8E">
      <w:pPr>
        <w:pStyle w:val="Heading3"/>
      </w:pPr>
      <w:r w:rsidRPr="00476243">
        <w:rPr>
          <w:rFonts w:hint="eastAsia"/>
        </w:rPr>
        <w:t>a</w:t>
      </w:r>
      <w:r w:rsidRPr="00476243">
        <w:t>rrow4.js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5F8E" w14:paraId="601E85C2" w14:textId="77777777" w:rsidTr="00005F8E">
        <w:tc>
          <w:tcPr>
            <w:tcW w:w="10456" w:type="dxa"/>
          </w:tcPr>
          <w:p w14:paraId="2453D62B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F4BF754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7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7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5C24D6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9FDFEFB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02BC9D6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AEAEABD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3C1FE3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EEFAF5" w14:textId="77777777" w:rsidR="00005F8E" w:rsidRDefault="00005F8E" w:rsidP="00005F8E"/>
        </w:tc>
      </w:tr>
    </w:tbl>
    <w:p w14:paraId="18998BBE" w14:textId="77777777" w:rsidR="00005F8E" w:rsidRPr="00005F8E" w:rsidRDefault="00005F8E" w:rsidP="00005F8E"/>
    <w:p w14:paraId="13464695" w14:textId="77777777" w:rsidR="00EF58B8" w:rsidRDefault="00EF58B8" w:rsidP="00EF58B8">
      <w:r>
        <w:rPr>
          <w:rFonts w:hint="eastAsia"/>
        </w:rPr>
        <w:t>위 콜백함수 예제를 위와 같이 구현할 수 있다.</w:t>
      </w:r>
    </w:p>
    <w:p w14:paraId="0A0E8D23" w14:textId="77777777" w:rsidR="00EF58B8" w:rsidRDefault="00EF58B8" w:rsidP="00EF58B8">
      <w:r>
        <w:rPr>
          <w:rFonts w:hint="eastAsia"/>
        </w:rPr>
        <w:t>실행 결과는 동일하다.</w:t>
      </w:r>
    </w:p>
    <w:p w14:paraId="58FB3F43" w14:textId="77777777" w:rsidR="00726197" w:rsidRPr="00726197" w:rsidRDefault="00726197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5DA6B9" w14:textId="77777777" w:rsidR="00726197" w:rsidRPr="00795F53" w:rsidRDefault="00726197" w:rsidP="00726197"/>
    <w:p w14:paraId="54F7CB46" w14:textId="5C6DAF6F" w:rsidR="007B2E03" w:rsidRDefault="007B2E0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3DFC0F" w14:textId="06804195" w:rsidR="00276C44" w:rsidRDefault="00EC358E" w:rsidP="00276C44">
      <w:pPr>
        <w:pStyle w:val="Heading1"/>
      </w:pPr>
      <w:bookmarkStart w:id="14" w:name="_Toc37092421"/>
      <w:r>
        <w:rPr>
          <w:rFonts w:hint="eastAsia"/>
        </w:rPr>
        <w:lastRenderedPageBreak/>
        <w:t>타이머</w:t>
      </w:r>
      <w:bookmarkEnd w:id="14"/>
    </w:p>
    <w:p w14:paraId="564CF202" w14:textId="1FD223C9" w:rsidR="00C132C5" w:rsidRDefault="00C132C5" w:rsidP="00C132C5"/>
    <w:p w14:paraId="5BB38CCA" w14:textId="24219C97" w:rsidR="00C132C5" w:rsidRDefault="00C132C5" w:rsidP="00C132C5">
      <w:pPr>
        <w:pStyle w:val="Heading2"/>
      </w:pPr>
      <w:bookmarkStart w:id="15" w:name="_Toc37092422"/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함수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5F56" w14:paraId="2FC8A882" w14:textId="77777777" w:rsidTr="00E25F56">
        <w:tc>
          <w:tcPr>
            <w:tcW w:w="10456" w:type="dxa"/>
          </w:tcPr>
          <w:p w14:paraId="3D2E2EDD" w14:textId="690F6A29" w:rsidR="00E25F56" w:rsidRDefault="00314021" w:rsidP="00E25F56">
            <w:r w:rsidRPr="00314021">
              <w:t xml:space="preserve">let </w:t>
            </w:r>
            <w:r w:rsidR="00207766">
              <w:t>i</w:t>
            </w:r>
            <w:r w:rsidRPr="00314021">
              <w:t>d = setTimeout(callback, delay, [arg1], [arg2], ...)</w:t>
            </w:r>
          </w:p>
        </w:tc>
      </w:tr>
    </w:tbl>
    <w:p w14:paraId="19E91323" w14:textId="77777777" w:rsidR="00314021" w:rsidRDefault="003407B4" w:rsidP="00314021">
      <w:pPr>
        <w:pStyle w:val="Heading3"/>
      </w:pPr>
      <w:r>
        <w:rPr>
          <w:rFonts w:hint="eastAsia"/>
        </w:rPr>
        <w:t>d</w:t>
      </w:r>
      <w:r>
        <w:t xml:space="preserve">elay </w:t>
      </w:r>
    </w:p>
    <w:p w14:paraId="5C85B037" w14:textId="472E47D4" w:rsidR="003407B4" w:rsidRDefault="003407B4" w:rsidP="003407B4">
      <w:r>
        <w:rPr>
          <w:rFonts w:hint="eastAsia"/>
        </w:rPr>
        <w:t xml:space="preserve">밀리초 후에 </w:t>
      </w:r>
      <w:r>
        <w:t xml:space="preserve">callback </w:t>
      </w:r>
      <w:r>
        <w:rPr>
          <w:rFonts w:hint="eastAsia"/>
        </w:rPr>
        <w:t>함수가 호출된다.</w:t>
      </w:r>
    </w:p>
    <w:p w14:paraId="5586619D" w14:textId="77777777" w:rsidR="00314021" w:rsidRDefault="00314021" w:rsidP="003407B4"/>
    <w:p w14:paraId="2C1D3A5B" w14:textId="77777777" w:rsidR="00314021" w:rsidRDefault="003407B4" w:rsidP="00314021">
      <w:pPr>
        <w:pStyle w:val="Heading3"/>
      </w:pPr>
      <w:r>
        <w:t xml:space="preserve">arg1, arg2 ... </w:t>
      </w:r>
    </w:p>
    <w:p w14:paraId="23D3D324" w14:textId="157B0937" w:rsidR="003407B4" w:rsidRDefault="003407B4" w:rsidP="00AD3752">
      <w:r>
        <w:t xml:space="preserve">callback </w:t>
      </w:r>
      <w:r>
        <w:rPr>
          <w:rFonts w:hint="eastAsia"/>
        </w:rPr>
        <w:t>함수를 호출할 때 파라미터 값들이다.</w:t>
      </w:r>
    </w:p>
    <w:p w14:paraId="69FC1C4E" w14:textId="1F5B9675" w:rsidR="003407B4" w:rsidRDefault="003407B4" w:rsidP="00AD3752"/>
    <w:p w14:paraId="17A7D8DA" w14:textId="3F3C24B5" w:rsidR="00314021" w:rsidRDefault="00314021" w:rsidP="00314021">
      <w:pPr>
        <w:pStyle w:val="Heading3"/>
      </w:pPr>
      <w:r>
        <w:rPr>
          <w:rFonts w:hint="eastAsia"/>
        </w:rPr>
        <w:t>리턴값</w:t>
      </w:r>
    </w:p>
    <w:p w14:paraId="01590A3A" w14:textId="19FBE6F3" w:rsidR="00314021" w:rsidRDefault="00207766" w:rsidP="00314021">
      <w:r>
        <w:rPr>
          <w:rFonts w:hint="eastAsia"/>
        </w:rPr>
        <w:t xml:space="preserve">등록된 </w:t>
      </w:r>
      <w:r>
        <w:t xml:space="preserve">callback </w:t>
      </w:r>
      <w:r>
        <w:rPr>
          <w:rFonts w:hint="eastAsia"/>
        </w:rPr>
        <w:t xml:space="preserve">함수의 </w:t>
      </w:r>
      <w:r>
        <w:t xml:space="preserve">id </w:t>
      </w:r>
      <w:r>
        <w:rPr>
          <w:rFonts w:hint="eastAsia"/>
        </w:rPr>
        <w:t>이다.</w:t>
      </w:r>
    </w:p>
    <w:p w14:paraId="6FD7B81D" w14:textId="33354754" w:rsidR="00207766" w:rsidRDefault="003E4508" w:rsidP="00314021">
      <w:r>
        <w:t xml:space="preserve">callback </w:t>
      </w:r>
      <w:r>
        <w:rPr>
          <w:rFonts w:hint="eastAsia"/>
        </w:rPr>
        <w:t>함수 등록을 취소할 때,</w:t>
      </w:r>
      <w:r>
        <w:t xml:space="preserve"> </w:t>
      </w:r>
      <w:r>
        <w:rPr>
          <w:rFonts w:hint="eastAsia"/>
        </w:rPr>
        <w:t xml:space="preserve">이 </w:t>
      </w:r>
      <w:r>
        <w:t xml:space="preserve">id </w:t>
      </w:r>
      <w:r>
        <w:rPr>
          <w:rFonts w:hint="eastAsia"/>
        </w:rPr>
        <w:t>값을 사용한다.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E21" w14:paraId="11A7B6A3" w14:textId="77777777" w:rsidTr="00362E21">
        <w:tc>
          <w:tcPr>
            <w:tcW w:w="10456" w:type="dxa"/>
          </w:tcPr>
          <w:p w14:paraId="58EFBA8B" w14:textId="77777777" w:rsidR="00362E21" w:rsidRDefault="00362E21" w:rsidP="00314021">
            <w:r>
              <w:rPr>
                <w:rFonts w:hint="eastAsia"/>
              </w:rPr>
              <w:t>l</w:t>
            </w:r>
            <w:r>
              <w:t>et id = setTimeout(...</w:t>
            </w:r>
            <w:r>
              <w:rPr>
                <w:rFonts w:hint="eastAsia"/>
              </w:rPr>
              <w:t>생략.</w:t>
            </w:r>
            <w:r>
              <w:t>..);</w:t>
            </w:r>
          </w:p>
          <w:p w14:paraId="6AA33150" w14:textId="553358C7" w:rsidR="00362E21" w:rsidRDefault="00362E21" w:rsidP="00314021">
            <w:r>
              <w:rPr>
                <w:rFonts w:hint="eastAsia"/>
              </w:rPr>
              <w:t>c</w:t>
            </w:r>
            <w:r>
              <w:t xml:space="preserve">learTimeout(id);                   // </w:t>
            </w:r>
            <w:r>
              <w:rPr>
                <w:rFonts w:hint="eastAsia"/>
              </w:rPr>
              <w:t>취소</w:t>
            </w:r>
          </w:p>
        </w:tc>
      </w:tr>
    </w:tbl>
    <w:p w14:paraId="1DFE1D63" w14:textId="70284883" w:rsidR="003E4508" w:rsidRDefault="003E4508" w:rsidP="00314021"/>
    <w:p w14:paraId="5472CF1C" w14:textId="53805963" w:rsidR="00EC358E" w:rsidRDefault="00EC358E" w:rsidP="00314021"/>
    <w:p w14:paraId="7DF1FA3C" w14:textId="657347B9" w:rsidR="00EC358E" w:rsidRDefault="005D7B41" w:rsidP="00EC358E">
      <w:pPr>
        <w:pStyle w:val="Heading3"/>
      </w:pPr>
      <w:r>
        <w:rPr>
          <w:rFonts w:hint="eastAsia"/>
        </w:rPr>
        <w:t>t</w:t>
      </w:r>
      <w:r>
        <w:t>imeout1.js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B41" w14:paraId="5089CFD8" w14:textId="77777777" w:rsidTr="005D7B41">
        <w:tc>
          <w:tcPr>
            <w:tcW w:w="10456" w:type="dxa"/>
          </w:tcPr>
          <w:p w14:paraId="2427435E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15035FB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D7B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4D33A6F0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1982D56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102883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후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EF157D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2000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후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3182578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3000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후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A1781D" w14:textId="77777777" w:rsidR="005D7B41" w:rsidRDefault="005D7B41" w:rsidP="005D7B41"/>
        </w:tc>
      </w:tr>
    </w:tbl>
    <w:p w14:paraId="12936923" w14:textId="20EC5080" w:rsidR="005D7B41" w:rsidRDefault="005D7B41" w:rsidP="005D7B41"/>
    <w:p w14:paraId="24D8FF04" w14:textId="532D3FD8" w:rsidR="005D7B41" w:rsidRDefault="005D7B41" w:rsidP="005D7B4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B41" w14:paraId="6D3A0EBD" w14:textId="77777777" w:rsidTr="005D7B41">
        <w:tc>
          <w:tcPr>
            <w:tcW w:w="10456" w:type="dxa"/>
          </w:tcPr>
          <w:p w14:paraId="21FC6732" w14:textId="77777777" w:rsidR="00C21A8F" w:rsidRDefault="00C21A8F" w:rsidP="00C21A8F">
            <w:r>
              <w:t>1초 후 2020-03-29T13:37:09.514Z</w:t>
            </w:r>
          </w:p>
          <w:p w14:paraId="6B0FBBE2" w14:textId="77777777" w:rsidR="00C21A8F" w:rsidRDefault="00C21A8F" w:rsidP="00C21A8F">
            <w:r>
              <w:t>2초 후 2020-03-29T13:37:10.515Z</w:t>
            </w:r>
          </w:p>
          <w:p w14:paraId="0D1156C2" w14:textId="50DE6759" w:rsidR="005D7B41" w:rsidRDefault="00C21A8F" w:rsidP="00C21A8F">
            <w:r>
              <w:t>3초 후 2020-03-29T13:37:11.515</w:t>
            </w:r>
            <w:r>
              <w:rPr>
                <w:rFonts w:hint="eastAsia"/>
              </w:rPr>
              <w:t>Z</w:t>
            </w:r>
          </w:p>
        </w:tc>
      </w:tr>
    </w:tbl>
    <w:p w14:paraId="09F71072" w14:textId="77777777" w:rsidR="005D7B41" w:rsidRPr="005D7B41" w:rsidRDefault="005D7B41" w:rsidP="005D7B41"/>
    <w:p w14:paraId="58D48BEF" w14:textId="74562F77" w:rsidR="003407B4" w:rsidRDefault="003407B4" w:rsidP="00AD3752"/>
    <w:p w14:paraId="2967D135" w14:textId="5A83541C" w:rsidR="000E5452" w:rsidRDefault="000E5452" w:rsidP="00AD3752"/>
    <w:p w14:paraId="7B3EA969" w14:textId="2DF608EC" w:rsidR="007962FA" w:rsidRDefault="007962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25C8CE" w14:textId="4BCB69A3" w:rsidR="000E5452" w:rsidRDefault="000E5452" w:rsidP="000E5452">
      <w:pPr>
        <w:pStyle w:val="Heading2"/>
      </w:pPr>
      <w:bookmarkStart w:id="16" w:name="_Toc37092423"/>
      <w:r>
        <w:rPr>
          <w:rFonts w:hint="eastAsia"/>
        </w:rPr>
        <w:lastRenderedPageBreak/>
        <w:t>s</w:t>
      </w:r>
      <w:r>
        <w:t xml:space="preserve">etInterval </w:t>
      </w:r>
      <w:r>
        <w:rPr>
          <w:rFonts w:hint="eastAsia"/>
        </w:rPr>
        <w:t>함수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452" w14:paraId="0A28AA38" w14:textId="77777777" w:rsidTr="00052018">
        <w:tc>
          <w:tcPr>
            <w:tcW w:w="10456" w:type="dxa"/>
          </w:tcPr>
          <w:p w14:paraId="05041F12" w14:textId="080F4934" w:rsidR="000E5452" w:rsidRDefault="000E5452" w:rsidP="00052018">
            <w:r w:rsidRPr="00314021">
              <w:t xml:space="preserve">let </w:t>
            </w:r>
            <w:r>
              <w:t>i</w:t>
            </w:r>
            <w:r w:rsidRPr="00314021">
              <w:t>d = set</w:t>
            </w:r>
            <w:r>
              <w:t>Interval</w:t>
            </w:r>
            <w:r w:rsidRPr="00314021">
              <w:t>(callback, delay, [arg1], [arg2], ...)</w:t>
            </w:r>
          </w:p>
        </w:tc>
      </w:tr>
    </w:tbl>
    <w:p w14:paraId="5516CE0E" w14:textId="77777777" w:rsidR="000E5452" w:rsidRDefault="000E5452" w:rsidP="000E5452">
      <w:pPr>
        <w:pStyle w:val="Heading3"/>
      </w:pPr>
      <w:r>
        <w:rPr>
          <w:rFonts w:hint="eastAsia"/>
        </w:rPr>
        <w:t>d</w:t>
      </w:r>
      <w:r>
        <w:t xml:space="preserve">elay </w:t>
      </w:r>
    </w:p>
    <w:p w14:paraId="66EBD343" w14:textId="66406D95" w:rsidR="000E5452" w:rsidRDefault="000E5452" w:rsidP="000E5452">
      <w:r>
        <w:rPr>
          <w:rFonts w:hint="eastAsia"/>
        </w:rPr>
        <w:t xml:space="preserve">밀리초 </w:t>
      </w:r>
      <w:r w:rsidR="00016562"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t xml:space="preserve">callback </w:t>
      </w:r>
      <w:r>
        <w:rPr>
          <w:rFonts w:hint="eastAsia"/>
        </w:rPr>
        <w:t xml:space="preserve">함수가 </w:t>
      </w:r>
      <w:r w:rsidR="00016562">
        <w:rPr>
          <w:rFonts w:hint="eastAsia"/>
        </w:rPr>
        <w:t>반복 호출된다.</w:t>
      </w:r>
    </w:p>
    <w:p w14:paraId="0014ABED" w14:textId="77777777" w:rsidR="000E5452" w:rsidRDefault="000E5452" w:rsidP="000E5452"/>
    <w:p w14:paraId="34145CDE" w14:textId="77777777" w:rsidR="000E5452" w:rsidRDefault="000E5452" w:rsidP="000E5452">
      <w:pPr>
        <w:pStyle w:val="Heading3"/>
      </w:pPr>
      <w:r>
        <w:t xml:space="preserve">arg1, arg2 ... </w:t>
      </w:r>
    </w:p>
    <w:p w14:paraId="0C3B8C37" w14:textId="77777777" w:rsidR="000E5452" w:rsidRDefault="000E5452" w:rsidP="000E5452">
      <w:r>
        <w:t xml:space="preserve">callback </w:t>
      </w:r>
      <w:r>
        <w:rPr>
          <w:rFonts w:hint="eastAsia"/>
        </w:rPr>
        <w:t>함수를 호출할 때 파라미터 값들이다.</w:t>
      </w:r>
    </w:p>
    <w:p w14:paraId="637ED9BE" w14:textId="77777777" w:rsidR="000E5452" w:rsidRDefault="000E5452" w:rsidP="000E5452"/>
    <w:p w14:paraId="14743DF8" w14:textId="77777777" w:rsidR="000E5452" w:rsidRDefault="000E5452" w:rsidP="000E5452">
      <w:pPr>
        <w:pStyle w:val="Heading3"/>
      </w:pPr>
      <w:r>
        <w:rPr>
          <w:rFonts w:hint="eastAsia"/>
        </w:rPr>
        <w:t>리턴값</w:t>
      </w:r>
    </w:p>
    <w:p w14:paraId="4A7A14CE" w14:textId="77777777" w:rsidR="000E5452" w:rsidRDefault="000E5452" w:rsidP="000E5452">
      <w:r>
        <w:rPr>
          <w:rFonts w:hint="eastAsia"/>
        </w:rPr>
        <w:t xml:space="preserve">등록된 </w:t>
      </w:r>
      <w:r>
        <w:t xml:space="preserve">callback </w:t>
      </w:r>
      <w:r>
        <w:rPr>
          <w:rFonts w:hint="eastAsia"/>
        </w:rPr>
        <w:t xml:space="preserve">함수의 </w:t>
      </w:r>
      <w:r>
        <w:t xml:space="preserve">id </w:t>
      </w:r>
      <w:r>
        <w:rPr>
          <w:rFonts w:hint="eastAsia"/>
        </w:rPr>
        <w:t>이다.</w:t>
      </w:r>
    </w:p>
    <w:p w14:paraId="487D0824" w14:textId="77777777" w:rsidR="000E5452" w:rsidRDefault="000E5452" w:rsidP="000E5452">
      <w:r>
        <w:t xml:space="preserve">callback </w:t>
      </w:r>
      <w:r>
        <w:rPr>
          <w:rFonts w:hint="eastAsia"/>
        </w:rPr>
        <w:t>함수 등록을 취소할 때,</w:t>
      </w:r>
      <w:r>
        <w:t xml:space="preserve"> </w:t>
      </w:r>
      <w:r>
        <w:rPr>
          <w:rFonts w:hint="eastAsia"/>
        </w:rPr>
        <w:t xml:space="preserve">이 </w:t>
      </w:r>
      <w:r>
        <w:t xml:space="preserve">id </w:t>
      </w:r>
      <w:r>
        <w:rPr>
          <w:rFonts w:hint="eastAsia"/>
        </w:rPr>
        <w:t>값을 사용한다.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452" w14:paraId="3D384227" w14:textId="77777777" w:rsidTr="00052018">
        <w:tc>
          <w:tcPr>
            <w:tcW w:w="10456" w:type="dxa"/>
          </w:tcPr>
          <w:p w14:paraId="7FAE16BB" w14:textId="06F6D380" w:rsidR="000E5452" w:rsidRDefault="000E5452" w:rsidP="00052018">
            <w:r>
              <w:rPr>
                <w:rFonts w:hint="eastAsia"/>
              </w:rPr>
              <w:t>l</w:t>
            </w:r>
            <w:r>
              <w:t>et id = set</w:t>
            </w:r>
            <w:r w:rsidR="00016562">
              <w:t>Interval</w:t>
            </w:r>
            <w:r>
              <w:t>(...</w:t>
            </w:r>
            <w:r>
              <w:rPr>
                <w:rFonts w:hint="eastAsia"/>
              </w:rPr>
              <w:t>생략.</w:t>
            </w:r>
            <w:r>
              <w:t>..);</w:t>
            </w:r>
          </w:p>
          <w:p w14:paraId="54AAF2FA" w14:textId="567538FD" w:rsidR="000E5452" w:rsidRDefault="000E5452" w:rsidP="00052018">
            <w:r>
              <w:rPr>
                <w:rFonts w:hint="eastAsia"/>
              </w:rPr>
              <w:t>c</w:t>
            </w:r>
            <w:r>
              <w:t>lear</w:t>
            </w:r>
            <w:r w:rsidR="00F40B88">
              <w:rPr>
                <w:rFonts w:hint="eastAsia"/>
              </w:rPr>
              <w:t>I</w:t>
            </w:r>
            <w:r w:rsidR="00F40B88">
              <w:t>nterval</w:t>
            </w:r>
            <w:r>
              <w:t xml:space="preserve">(id);                   // </w:t>
            </w:r>
            <w:r>
              <w:rPr>
                <w:rFonts w:hint="eastAsia"/>
              </w:rPr>
              <w:t>취소</w:t>
            </w:r>
          </w:p>
        </w:tc>
      </w:tr>
    </w:tbl>
    <w:p w14:paraId="324EAA23" w14:textId="77777777" w:rsidR="000E5452" w:rsidRPr="00314021" w:rsidRDefault="000E5452" w:rsidP="000E5452"/>
    <w:p w14:paraId="1B93A4CB" w14:textId="04625AAD" w:rsidR="000E5452" w:rsidRDefault="000E5452" w:rsidP="00AD3752"/>
    <w:p w14:paraId="4C3D4F53" w14:textId="671910FF" w:rsidR="002E638E" w:rsidRDefault="002E638E" w:rsidP="00AD3752"/>
    <w:p w14:paraId="47ADEB6A" w14:textId="1C3EB585" w:rsidR="002E638E" w:rsidRDefault="002E638E" w:rsidP="002E638E">
      <w:pPr>
        <w:pStyle w:val="Heading3"/>
      </w:pPr>
      <w:r>
        <w:rPr>
          <w:rFonts w:hint="eastAsia"/>
        </w:rPr>
        <w:t>i</w:t>
      </w:r>
      <w:r>
        <w:t>nterval1.js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638E" w14:paraId="12A38813" w14:textId="77777777" w:rsidTr="002E638E">
        <w:tc>
          <w:tcPr>
            <w:tcW w:w="10456" w:type="dxa"/>
          </w:tcPr>
          <w:p w14:paraId="1C6B329D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16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781767E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016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16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016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163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1CABA83A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061747E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BEBAD3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016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간격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184E71F" w14:textId="77777777" w:rsidR="002E638E" w:rsidRDefault="002E638E" w:rsidP="002E638E"/>
        </w:tc>
      </w:tr>
    </w:tbl>
    <w:p w14:paraId="2CC66B1C" w14:textId="1A252178" w:rsidR="002E638E" w:rsidRDefault="002E638E" w:rsidP="002E638E"/>
    <w:p w14:paraId="1D81AA0D" w14:textId="15C8D74C" w:rsidR="00B0163F" w:rsidRDefault="00B0163F" w:rsidP="002E638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63F" w14:paraId="5604183E" w14:textId="77777777" w:rsidTr="00B0163F">
        <w:tc>
          <w:tcPr>
            <w:tcW w:w="10456" w:type="dxa"/>
          </w:tcPr>
          <w:p w14:paraId="15E1B496" w14:textId="7D5669E5" w:rsidR="0025078B" w:rsidRPr="0025078B" w:rsidRDefault="0025078B" w:rsidP="00D762D5">
            <w:r w:rsidRPr="0025078B">
              <w:t>1초 간격 2020-03-29T13:39:26.969Z</w:t>
            </w:r>
          </w:p>
          <w:p w14:paraId="0ED99B30" w14:textId="7587FF34" w:rsidR="0025078B" w:rsidRPr="0025078B" w:rsidRDefault="0025078B" w:rsidP="00D762D5">
            <w:r w:rsidRPr="0025078B">
              <w:t>1초 간격 2020-03-29T13:39:27.969Z</w:t>
            </w:r>
          </w:p>
          <w:p w14:paraId="4D2338DC" w14:textId="0069CA71" w:rsidR="0025078B" w:rsidRPr="0025078B" w:rsidRDefault="0025078B" w:rsidP="00D762D5">
            <w:r w:rsidRPr="0025078B">
              <w:t>1초 간격 2020-03-29T13:39:28.969Z</w:t>
            </w:r>
          </w:p>
          <w:p w14:paraId="5B492125" w14:textId="142D8782" w:rsidR="0025078B" w:rsidRPr="0025078B" w:rsidRDefault="0025078B" w:rsidP="00D762D5">
            <w:r w:rsidRPr="0025078B">
              <w:t>1초 간격 2020-03-29T13:39:29.969Z</w:t>
            </w:r>
          </w:p>
          <w:p w14:paraId="1F895E63" w14:textId="31B43941" w:rsidR="0025078B" w:rsidRPr="0025078B" w:rsidRDefault="0025078B" w:rsidP="00D762D5">
            <w:r w:rsidRPr="0025078B">
              <w:t>1초 간격 2020-03-29T13:39:30.970Z</w:t>
            </w:r>
          </w:p>
          <w:p w14:paraId="73F6BC8D" w14:textId="6A0540D6" w:rsidR="0025078B" w:rsidRPr="0025078B" w:rsidRDefault="0025078B" w:rsidP="00D762D5">
            <w:r w:rsidRPr="0025078B">
              <w:t>1초 간격 2020-03-29T13:39:31.971Z</w:t>
            </w:r>
          </w:p>
          <w:p w14:paraId="5BAC5D17" w14:textId="669543DB" w:rsidR="0025078B" w:rsidRPr="0025078B" w:rsidRDefault="0025078B" w:rsidP="00D762D5">
            <w:r w:rsidRPr="0025078B">
              <w:t>1초 간격 2020-03-29T13:39:32.971Z</w:t>
            </w:r>
          </w:p>
          <w:p w14:paraId="7E7C1C89" w14:textId="07591AE7" w:rsidR="0025078B" w:rsidRPr="0025078B" w:rsidRDefault="0025078B" w:rsidP="00D762D5">
            <w:r w:rsidRPr="0025078B">
              <w:t>1초 간격 2020-03-29T13:39:33.971Z</w:t>
            </w:r>
          </w:p>
          <w:p w14:paraId="7A5FA429" w14:textId="77777777" w:rsidR="0025078B" w:rsidRPr="0025078B" w:rsidRDefault="0025078B" w:rsidP="00D762D5">
            <w:r w:rsidRPr="0025078B">
              <w:t>1초 간격 2020-03-29T13:39:34.972Z</w:t>
            </w:r>
          </w:p>
          <w:p w14:paraId="4B63FD95" w14:textId="77777777" w:rsidR="00B0163F" w:rsidRDefault="00B0163F" w:rsidP="002E638E"/>
        </w:tc>
      </w:tr>
    </w:tbl>
    <w:p w14:paraId="54F82CFD" w14:textId="1558A651" w:rsidR="00B0163F" w:rsidRDefault="0025078B" w:rsidP="002E638E">
      <w:r>
        <w:rPr>
          <w:rFonts w:hint="eastAsia"/>
        </w:rPr>
        <w:t>1초 간격으로 출력이 계속된다.</w:t>
      </w:r>
    </w:p>
    <w:p w14:paraId="2F31D985" w14:textId="77777777" w:rsidR="00A02DFD" w:rsidRDefault="00A02DFD" w:rsidP="002E638E"/>
    <w:p w14:paraId="04F13264" w14:textId="63BB9AE3" w:rsidR="0025078B" w:rsidRDefault="0025078B" w:rsidP="002E638E">
      <w:r>
        <w:rPr>
          <w:rFonts w:hint="eastAsia"/>
        </w:rPr>
        <w:t xml:space="preserve">실행을 중단하려면 </w:t>
      </w:r>
    </w:p>
    <w:p w14:paraId="553E37AF" w14:textId="177D54A5" w:rsidR="00A02DFD" w:rsidRDefault="00A02DFD" w:rsidP="002E638E">
      <w:r>
        <w:rPr>
          <w:rFonts w:hint="eastAsia"/>
        </w:rPr>
        <w:t xml:space="preserve"> </w:t>
      </w:r>
      <w:r>
        <w:t xml:space="preserve">  visual studio code</w:t>
      </w:r>
      <w:r>
        <w:rPr>
          <w:rFonts w:hint="eastAsia"/>
        </w:rPr>
        <w:t xml:space="preserve">에서 </w:t>
      </w:r>
      <w:r>
        <w:t>Ctrl+F5</w:t>
      </w:r>
      <w:r>
        <w:rPr>
          <w:rFonts w:hint="eastAsia"/>
        </w:rPr>
        <w:t xml:space="preserve">를 눌러서 실행한 경우 </w:t>
      </w:r>
      <w:r>
        <w:t>Shift+F5</w:t>
      </w:r>
      <w:r>
        <w:rPr>
          <w:rFonts w:hint="eastAsia"/>
        </w:rPr>
        <w:t>를 누르면 종료.</w:t>
      </w:r>
    </w:p>
    <w:p w14:paraId="3E250D21" w14:textId="350CC408" w:rsidR="00A02DFD" w:rsidRDefault="00A02DFD" w:rsidP="002E63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쉘에서 실행한 경우,</w:t>
      </w:r>
      <w:r>
        <w:t xml:space="preserve"> Ctrl+C</w:t>
      </w:r>
      <w:r>
        <w:rPr>
          <w:rFonts w:hint="eastAsia"/>
        </w:rPr>
        <w:t>를 눌러서 종료</w:t>
      </w:r>
    </w:p>
    <w:p w14:paraId="45C9247F" w14:textId="57E04CBC" w:rsidR="00A02DFD" w:rsidRDefault="00A02DFD" w:rsidP="002E638E"/>
    <w:p w14:paraId="52ECB385" w14:textId="5DAFCC62" w:rsidR="004351AE" w:rsidRDefault="004351AE" w:rsidP="002E638E"/>
    <w:p w14:paraId="3C40A7FD" w14:textId="17796D54" w:rsidR="004351AE" w:rsidRDefault="004351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63EFE1" w14:textId="55525552" w:rsidR="004351AE" w:rsidRDefault="004351AE" w:rsidP="004351AE">
      <w:pPr>
        <w:pStyle w:val="Heading3"/>
      </w:pPr>
      <w:r>
        <w:rPr>
          <w:rFonts w:hint="eastAsia"/>
        </w:rPr>
        <w:lastRenderedPageBreak/>
        <w:t>i</w:t>
      </w:r>
      <w:r>
        <w:t>nterval2.js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51AE" w14:paraId="01CA7D96" w14:textId="77777777" w:rsidTr="004351AE">
        <w:tc>
          <w:tcPr>
            <w:tcW w:w="10456" w:type="dxa"/>
          </w:tcPr>
          <w:p w14:paraId="763BC60E" w14:textId="77777777" w:rsidR="004351AE" w:rsidRPr="004351AE" w:rsidRDefault="004351AE" w:rsidP="004351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4351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351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function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4351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{</w:t>
            </w:r>
          </w:p>
          <w:p w14:paraId="6E29FD18" w14:textId="77777777" w:rsidR="004351AE" w:rsidRPr="004351AE" w:rsidRDefault="004351AE" w:rsidP="004351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</w:t>
            </w:r>
            <w:r w:rsidRPr="004351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4351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4351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, </w:t>
            </w:r>
            <w:r w:rsidRPr="004351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new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</w:t>
            </w:r>
            <w:r w:rsidRPr="004351A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highlight w:val="yellow"/>
              </w:rPr>
              <w:t>Date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());</w:t>
            </w:r>
          </w:p>
          <w:p w14:paraId="5BDF8537" w14:textId="77777777" w:rsidR="004351AE" w:rsidRPr="004351AE" w:rsidRDefault="004351AE" w:rsidP="004351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}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351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간격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DBD6C0" w14:textId="77777777" w:rsidR="004351AE" w:rsidRDefault="004351AE" w:rsidP="004351AE"/>
        </w:tc>
      </w:tr>
    </w:tbl>
    <w:p w14:paraId="52A005AD" w14:textId="76877178" w:rsidR="004351AE" w:rsidRDefault="004351AE" w:rsidP="004351AE">
      <w:r>
        <w:rPr>
          <w:rFonts w:hint="eastAsia"/>
        </w:rPr>
        <w:t xml:space="preserve">노란색으로 칠한 부분이 </w:t>
      </w:r>
      <w:r>
        <w:t xml:space="preserve">setInterval </w:t>
      </w:r>
      <w:r>
        <w:rPr>
          <w:rFonts w:hint="eastAsia"/>
        </w:rPr>
        <w:t>함수의 첫째 파라미터 값이다.</w:t>
      </w:r>
    </w:p>
    <w:p w14:paraId="4518ED99" w14:textId="704A6427" w:rsidR="004351AE" w:rsidRDefault="004351AE" w:rsidP="004351AE">
      <w:r>
        <w:rPr>
          <w:rFonts w:hint="eastAsia"/>
        </w:rPr>
        <w:t>i</w:t>
      </w:r>
      <w:r>
        <w:t xml:space="preserve">nterval1.js </w:t>
      </w:r>
      <w:r>
        <w:rPr>
          <w:rFonts w:hint="eastAsia"/>
        </w:rPr>
        <w:t>소스코드와 실행 결과가 동일하다.</w:t>
      </w:r>
    </w:p>
    <w:p w14:paraId="70F114B1" w14:textId="6BB3B320" w:rsidR="004351AE" w:rsidRDefault="004351AE" w:rsidP="004351AE"/>
    <w:p w14:paraId="5974750F" w14:textId="6AC2C7FB" w:rsidR="00A02DFD" w:rsidRDefault="00A02DFD" w:rsidP="002E638E"/>
    <w:p w14:paraId="4D7EC731" w14:textId="4498FAB6" w:rsidR="004351AE" w:rsidRDefault="005319F1" w:rsidP="005319F1">
      <w:pPr>
        <w:pStyle w:val="Heading3"/>
      </w:pPr>
      <w:r>
        <w:rPr>
          <w:rFonts w:hint="eastAsia"/>
        </w:rPr>
        <w:t>i</w:t>
      </w:r>
      <w:r>
        <w:t>nterval3.js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19F1" w14:paraId="5BE31D67" w14:textId="77777777" w:rsidTr="005319F1">
        <w:tc>
          <w:tcPr>
            <w:tcW w:w="10456" w:type="dxa"/>
          </w:tcPr>
          <w:p w14:paraId="721FC930" w14:textId="77777777" w:rsidR="005319F1" w:rsidRPr="005319F1" w:rsidRDefault="005319F1" w:rsidP="005319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319F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5319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</w:t>
            </w:r>
            <w:r w:rsidRPr="005319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=&gt;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</w:t>
            </w:r>
            <w:r w:rsidRPr="005319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5319F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5319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, </w:t>
            </w:r>
            <w:r w:rsidRPr="005319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new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</w:t>
            </w:r>
            <w:r w:rsidRPr="005319F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highlight w:val="yellow"/>
              </w:rPr>
              <w:t>Date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())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319F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간격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C01499" w14:textId="77777777" w:rsidR="005319F1" w:rsidRDefault="005319F1" w:rsidP="002E638E"/>
        </w:tc>
      </w:tr>
    </w:tbl>
    <w:p w14:paraId="39156521" w14:textId="77777777" w:rsidR="005319F1" w:rsidRDefault="005319F1" w:rsidP="005319F1">
      <w:r>
        <w:rPr>
          <w:rFonts w:hint="eastAsia"/>
        </w:rPr>
        <w:t xml:space="preserve">노란색으로 칠한 부분이 </w:t>
      </w:r>
      <w:r>
        <w:t xml:space="preserve">setInterval </w:t>
      </w:r>
      <w:r>
        <w:rPr>
          <w:rFonts w:hint="eastAsia"/>
        </w:rPr>
        <w:t>함수의 첫째 파라미터 값이다.</w:t>
      </w:r>
    </w:p>
    <w:p w14:paraId="04D57C15" w14:textId="60E05ACA" w:rsidR="005319F1" w:rsidRDefault="005319F1" w:rsidP="005319F1">
      <w:r>
        <w:rPr>
          <w:rFonts w:hint="eastAsia"/>
        </w:rPr>
        <w:t>i</w:t>
      </w:r>
      <w:r>
        <w:t xml:space="preserve">nterval1.js, interval2.js </w:t>
      </w:r>
      <w:r>
        <w:rPr>
          <w:rFonts w:hint="eastAsia"/>
        </w:rPr>
        <w:t>소스코드와 실행 결과가 동일하다.</w:t>
      </w:r>
    </w:p>
    <w:p w14:paraId="3BD6F7E0" w14:textId="77777777" w:rsidR="005319F1" w:rsidRPr="005319F1" w:rsidRDefault="005319F1" w:rsidP="002E638E"/>
    <w:p w14:paraId="4B41C46F" w14:textId="3519C2E5" w:rsidR="00EC358E" w:rsidRDefault="00EC358E" w:rsidP="00AD3752"/>
    <w:p w14:paraId="3856AC99" w14:textId="44667421" w:rsidR="00EC358E" w:rsidRDefault="00EC358E" w:rsidP="00AD3752"/>
    <w:p w14:paraId="2981F320" w14:textId="7958E3FE" w:rsidR="00325EF3" w:rsidRDefault="00325E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EE53BD" w14:textId="77777777" w:rsidR="00325EF3" w:rsidRDefault="00325EF3" w:rsidP="00325EF3">
      <w:pPr>
        <w:pStyle w:val="Heading1"/>
      </w:pPr>
      <w:bookmarkStart w:id="17" w:name="_Toc37092014"/>
      <w:bookmarkStart w:id="18" w:name="_Toc37092424"/>
      <w:r>
        <w:rPr>
          <w:rFonts w:hint="eastAsia"/>
        </w:rPr>
        <w:lastRenderedPageBreak/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bookmarkEnd w:id="17"/>
      <w:bookmarkEnd w:id="18"/>
    </w:p>
    <w:p w14:paraId="330F4AE2" w14:textId="77777777" w:rsidR="00325EF3" w:rsidRDefault="00325EF3" w:rsidP="00325EF3"/>
    <w:p w14:paraId="3915C8C9" w14:textId="77777777" w:rsidR="00325EF3" w:rsidRDefault="00325EF3" w:rsidP="00325EF3">
      <w:pPr>
        <w:pStyle w:val="Heading2"/>
      </w:pPr>
      <w:bookmarkStart w:id="19" w:name="_Toc37092016"/>
      <w:bookmarkStart w:id="20" w:name="_Toc37092425"/>
      <w:r>
        <w:rPr>
          <w:rFonts w:hint="eastAsia"/>
        </w:rPr>
        <w:t>지역 함수</w:t>
      </w:r>
      <w:bookmarkEnd w:id="19"/>
      <w:bookmarkEnd w:id="20"/>
    </w:p>
    <w:p w14:paraId="13C4A296" w14:textId="77777777" w:rsidR="00325EF3" w:rsidRDefault="00325EF3" w:rsidP="00325EF3">
      <w:pPr>
        <w:pStyle w:val="Heading3"/>
      </w:pPr>
      <w:r>
        <w:rPr>
          <w:rFonts w:hint="eastAsia"/>
        </w:rPr>
        <w:t>f</w:t>
      </w:r>
      <w:r>
        <w:t>unc3.js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4BAA293E" w14:textId="77777777" w:rsidTr="00D8705D">
        <w:tc>
          <w:tcPr>
            <w:tcW w:w="10456" w:type="dxa"/>
          </w:tcPr>
          <w:p w14:paraId="799E069E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E70C918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05F5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outterFunc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7DF7490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05F5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5F5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2877FCC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3E7386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05F5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05F5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5F5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DE2C148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05F5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05F5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05F5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F1DCCB0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05423423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7D6DF08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371836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outterFunc</w:t>
            </w:r>
            <w:r w:rsidRPr="00A05F5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01A8B573" w14:textId="77777777" w:rsidR="00325EF3" w:rsidRPr="00A05F5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print("world")  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여기서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호출할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없다</w:t>
            </w:r>
            <w:r w:rsidRPr="00A05F5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</w:t>
            </w:r>
          </w:p>
          <w:p w14:paraId="4045AA7C" w14:textId="77777777" w:rsidR="00325EF3" w:rsidRPr="000F6616" w:rsidRDefault="00325EF3" w:rsidP="00D8705D"/>
        </w:tc>
      </w:tr>
    </w:tbl>
    <w:p w14:paraId="59FD1ECA" w14:textId="77777777" w:rsidR="00325EF3" w:rsidRDefault="00325EF3" w:rsidP="00325EF3"/>
    <w:p w14:paraId="5E932178" w14:textId="77777777" w:rsidR="00325EF3" w:rsidRDefault="00325EF3" w:rsidP="00325EF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0A57AC69" w14:textId="77777777" w:rsidTr="00D8705D">
        <w:tc>
          <w:tcPr>
            <w:tcW w:w="10456" w:type="dxa"/>
          </w:tcPr>
          <w:p w14:paraId="4D77DC9F" w14:textId="77777777" w:rsidR="00325EF3" w:rsidRDefault="00325EF3" w:rsidP="00D8705D">
            <w:r>
              <w:rPr>
                <w:rFonts w:hint="eastAsia"/>
              </w:rPr>
              <w:t>h</w:t>
            </w:r>
            <w:r>
              <w:t>ello</w:t>
            </w:r>
          </w:p>
        </w:tc>
      </w:tr>
    </w:tbl>
    <w:p w14:paraId="607DFA28" w14:textId="77777777" w:rsidR="00325EF3" w:rsidRPr="006F51D6" w:rsidRDefault="00325EF3" w:rsidP="00325EF3"/>
    <w:p w14:paraId="5BF2AB58" w14:textId="77777777" w:rsidR="00325EF3" w:rsidRDefault="00325EF3" w:rsidP="00325EF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0F6616">
        <w:rPr>
          <w:rFonts w:hint="eastAsia"/>
        </w:rPr>
        <w:t>o</w:t>
      </w:r>
      <w:r w:rsidRPr="000F6616">
        <w:t>u</w:t>
      </w:r>
      <w:r>
        <w:t xml:space="preserve">tterFunc </w:t>
      </w:r>
      <w:r>
        <w:rPr>
          <w:rFonts w:hint="eastAsia"/>
        </w:rPr>
        <w:t xml:space="preserve">함수 내부에 </w:t>
      </w:r>
      <w:r>
        <w:t xml:space="preserve">print </w:t>
      </w:r>
      <w:r>
        <w:rPr>
          <w:rFonts w:hint="eastAsia"/>
        </w:rPr>
        <w:t>함수가 선언되었다.</w:t>
      </w:r>
    </w:p>
    <w:p w14:paraId="07A42E82" w14:textId="77777777" w:rsidR="00325EF3" w:rsidRDefault="00325EF3" w:rsidP="00325EF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print </w:t>
      </w:r>
      <w:r>
        <w:rPr>
          <w:rFonts w:hint="eastAsia"/>
        </w:rPr>
        <w:t xml:space="preserve">함수는 </w:t>
      </w:r>
      <w:r>
        <w:t xml:space="preserve">outterFunc </w:t>
      </w:r>
      <w:r>
        <w:rPr>
          <w:rFonts w:hint="eastAsia"/>
        </w:rPr>
        <w:t>함수 내부에서만 호출 할 수 있고,</w:t>
      </w:r>
      <w:r>
        <w:t xml:space="preserve"> </w:t>
      </w:r>
      <w:r>
        <w:rPr>
          <w:rFonts w:hint="eastAsia"/>
        </w:rPr>
        <w:t>외부에서는 호출할 수 없다.</w:t>
      </w:r>
    </w:p>
    <w:p w14:paraId="4098D50B" w14:textId="77777777" w:rsidR="00325EF3" w:rsidRDefault="00325EF3" w:rsidP="00325EF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A26BD8A" w14:textId="77777777" w:rsidR="00325EF3" w:rsidRDefault="00325EF3" w:rsidP="00325EF3">
      <w:pPr>
        <w:pStyle w:val="Heading3"/>
      </w:pPr>
      <w:r>
        <w:rPr>
          <w:rFonts w:hint="eastAsia"/>
        </w:rPr>
        <w:t>f</w:t>
      </w:r>
      <w:r>
        <w:t>unc4.js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5BE41EE6" w14:textId="77777777" w:rsidTr="00D8705D">
        <w:tc>
          <w:tcPr>
            <w:tcW w:w="10456" w:type="dxa"/>
          </w:tcPr>
          <w:p w14:paraId="3B424F3E" w14:textId="77777777" w:rsidR="00325EF3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56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outterFunc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9E6DDF4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8DDD114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56D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D56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56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0AAB46B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D56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D56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56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FD86A01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C6768E0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62F4247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D56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D56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E0E5CA8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8058216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5C2C94" w14:textId="77777777" w:rsidR="00325EF3" w:rsidRPr="008D56D0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D56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outterFunc</w:t>
            </w:r>
            <w:r w:rsidRPr="008D56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29271883" w14:textId="77777777" w:rsidR="00325EF3" w:rsidRDefault="00325EF3" w:rsidP="00D8705D"/>
        </w:tc>
      </w:tr>
    </w:tbl>
    <w:p w14:paraId="59823811" w14:textId="77777777" w:rsidR="00325EF3" w:rsidRDefault="00325EF3" w:rsidP="00325EF3"/>
    <w:p w14:paraId="73ADCE32" w14:textId="77777777" w:rsidR="00325EF3" w:rsidRDefault="00325EF3" w:rsidP="00325EF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52ED0A8C" w14:textId="77777777" w:rsidTr="00D8705D">
        <w:tc>
          <w:tcPr>
            <w:tcW w:w="10456" w:type="dxa"/>
          </w:tcPr>
          <w:p w14:paraId="6DCC5530" w14:textId="77777777" w:rsidR="00325EF3" w:rsidRDefault="00325EF3" w:rsidP="00D8705D">
            <w:r>
              <w:rPr>
                <w:rFonts w:hint="eastAsia"/>
              </w:rPr>
              <w:t>h</w:t>
            </w:r>
            <w:r>
              <w:t>ello</w:t>
            </w:r>
          </w:p>
        </w:tc>
      </w:tr>
    </w:tbl>
    <w:p w14:paraId="6ABA7D4A" w14:textId="77777777" w:rsidR="00325EF3" w:rsidRDefault="00325EF3" w:rsidP="00325EF3"/>
    <w:p w14:paraId="0F657752" w14:textId="77777777" w:rsidR="00325EF3" w:rsidRDefault="00325EF3" w:rsidP="00325EF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0F6616">
        <w:rPr>
          <w:rFonts w:hint="eastAsia"/>
        </w:rPr>
        <w:t>o</w:t>
      </w:r>
      <w:r w:rsidRPr="000F6616">
        <w:t>u</w:t>
      </w:r>
      <w:r>
        <w:t xml:space="preserve">tterFunc </w:t>
      </w:r>
      <w:r>
        <w:rPr>
          <w:rFonts w:hint="eastAsia"/>
        </w:rPr>
        <w:t xml:space="preserve">함수 내부에 </w:t>
      </w:r>
      <w:r>
        <w:t xml:space="preserve">print </w:t>
      </w:r>
      <w:r>
        <w:rPr>
          <w:rFonts w:hint="eastAsia"/>
        </w:rPr>
        <w:t>함수가 선언되었다.</w:t>
      </w:r>
    </w:p>
    <w:p w14:paraId="429F4CCC" w14:textId="77777777" w:rsidR="00325EF3" w:rsidRDefault="00325EF3" w:rsidP="00325EF3">
      <w:r>
        <w:t xml:space="preserve">print </w:t>
      </w:r>
      <w:r>
        <w:rPr>
          <w:rFonts w:hint="eastAsia"/>
        </w:rPr>
        <w:t xml:space="preserve">함수 선언 위치와 </w:t>
      </w:r>
      <w:r>
        <w:t xml:space="preserve">print </w:t>
      </w:r>
      <w:r>
        <w:rPr>
          <w:rFonts w:hint="eastAsia"/>
        </w:rPr>
        <w:t>함수 호출 위치의 순서는 상관없다.</w:t>
      </w:r>
    </w:p>
    <w:p w14:paraId="7451F6F0" w14:textId="77777777" w:rsidR="00325EF3" w:rsidRPr="008948BB" w:rsidRDefault="00325EF3" w:rsidP="00325EF3"/>
    <w:p w14:paraId="077B444F" w14:textId="77777777" w:rsidR="00325EF3" w:rsidRDefault="00325EF3" w:rsidP="00325EF3"/>
    <w:p w14:paraId="1EF84C90" w14:textId="77777777" w:rsidR="00325EF3" w:rsidRDefault="00325EF3" w:rsidP="00325EF3"/>
    <w:p w14:paraId="369DFD31" w14:textId="77777777" w:rsidR="00325EF3" w:rsidRDefault="00325EF3" w:rsidP="00325E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070236" w14:textId="77777777" w:rsidR="00325EF3" w:rsidRDefault="00325EF3" w:rsidP="00325EF3">
      <w:pPr>
        <w:pStyle w:val="Heading2"/>
      </w:pPr>
      <w:bookmarkStart w:id="21" w:name="_Toc37092017"/>
      <w:bookmarkStart w:id="22" w:name="_Toc37092426"/>
      <w:r>
        <w:rPr>
          <w:rFonts w:hint="eastAsia"/>
        </w:rPr>
        <w:lastRenderedPageBreak/>
        <w:t>이름 없는 함수 호출</w:t>
      </w:r>
      <w:bookmarkEnd w:id="21"/>
      <w:bookmarkEnd w:id="22"/>
    </w:p>
    <w:p w14:paraId="35ECC169" w14:textId="77777777" w:rsidR="00325EF3" w:rsidRDefault="00325EF3" w:rsidP="00325EF3">
      <w:pPr>
        <w:pStyle w:val="Heading3"/>
      </w:pPr>
      <w:r>
        <w:rPr>
          <w:rFonts w:hint="eastAsia"/>
        </w:rPr>
        <w:t>f</w:t>
      </w:r>
      <w:r>
        <w:t>unc5.js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2FB44379" w14:textId="77777777" w:rsidTr="00D8705D">
        <w:tc>
          <w:tcPr>
            <w:tcW w:w="10456" w:type="dxa"/>
          </w:tcPr>
          <w:p w14:paraId="56C4B348" w14:textId="77777777" w:rsidR="00325EF3" w:rsidRPr="00663A0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663A0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63A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63A0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function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663A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{</w:t>
            </w:r>
          </w:p>
          <w:p w14:paraId="531EBEB3" w14:textId="77777777" w:rsidR="00325EF3" w:rsidRPr="00663A0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</w:t>
            </w:r>
            <w:r w:rsidRPr="00663A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663A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663A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</w:t>
            </w:r>
          </w:p>
          <w:p w14:paraId="5D86C84B" w14:textId="77777777" w:rsidR="00325EF3" w:rsidRPr="00663A0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}</w:t>
            </w:r>
          </w:p>
          <w:p w14:paraId="16BEDB56" w14:textId="77777777" w:rsidR="00325EF3" w:rsidRPr="00663A0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2F12FE9" w14:textId="77777777" w:rsidR="00325EF3" w:rsidRPr="00663A0F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63A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(</w:t>
            </w:r>
            <w:r w:rsidRPr="00663A0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cyan"/>
              </w:rPr>
              <w:t>"hello"</w:t>
            </w:r>
            <w:r w:rsidRPr="00663A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)</w:t>
            </w:r>
          </w:p>
          <w:p w14:paraId="69C7C3ED" w14:textId="77777777" w:rsidR="00325EF3" w:rsidRDefault="00325EF3" w:rsidP="00D8705D"/>
        </w:tc>
      </w:tr>
    </w:tbl>
    <w:p w14:paraId="318D53C5" w14:textId="77777777" w:rsidR="00325EF3" w:rsidRDefault="00325EF3" w:rsidP="00325EF3"/>
    <w:p w14:paraId="15D38C1A" w14:textId="77777777" w:rsidR="00325EF3" w:rsidRDefault="00325EF3" w:rsidP="00325EF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2FA34C39" w14:textId="77777777" w:rsidTr="00D8705D">
        <w:tc>
          <w:tcPr>
            <w:tcW w:w="10456" w:type="dxa"/>
          </w:tcPr>
          <w:p w14:paraId="6FB28B9F" w14:textId="77777777" w:rsidR="00325EF3" w:rsidRDefault="00325EF3" w:rsidP="00D8705D">
            <w:r>
              <w:rPr>
                <w:rFonts w:hint="eastAsia"/>
              </w:rPr>
              <w:t>h</w:t>
            </w:r>
            <w:r>
              <w:t>ello</w:t>
            </w:r>
          </w:p>
        </w:tc>
      </w:tr>
    </w:tbl>
    <w:p w14:paraId="26AFEB1E" w14:textId="77777777" w:rsidR="00325EF3" w:rsidRPr="006F51D6" w:rsidRDefault="00325EF3" w:rsidP="00325EF3"/>
    <w:p w14:paraId="45DBB185" w14:textId="77777777" w:rsidR="00325EF3" w:rsidRDefault="00325EF3" w:rsidP="00325EF3">
      <w:r>
        <w:rPr>
          <w:rFonts w:hint="eastAsia"/>
        </w:rPr>
        <w:t>노란색으로 칠한 부분은 함수이다.</w:t>
      </w:r>
    </w:p>
    <w:p w14:paraId="18360A12" w14:textId="77777777" w:rsidR="00325EF3" w:rsidRDefault="00325EF3" w:rsidP="00325EF3">
      <w:r>
        <w:rPr>
          <w:rFonts w:hint="eastAsia"/>
        </w:rPr>
        <w:t xml:space="preserve">그 함수를 변수 </w:t>
      </w:r>
      <w:r>
        <w:t>f</w:t>
      </w:r>
      <w:r>
        <w:rPr>
          <w:rFonts w:hint="eastAsia"/>
        </w:rPr>
        <w:t>에 대입한다.</w:t>
      </w:r>
    </w:p>
    <w:p w14:paraId="6C2D0457" w14:textId="77777777" w:rsidR="00325EF3" w:rsidRDefault="00325EF3" w:rsidP="00325EF3"/>
    <w:p w14:paraId="160C7977" w14:textId="77777777" w:rsidR="00325EF3" w:rsidRDefault="00325EF3" w:rsidP="00325EF3">
      <w:r>
        <w:rPr>
          <w:rFonts w:hint="eastAsia"/>
        </w:rPr>
        <w:t>하늘색으로 칠한 부분은 함수 호출을 위한 괄호이고,</w:t>
      </w:r>
      <w:r>
        <w:t xml:space="preserve"> "hello" </w:t>
      </w:r>
      <w:r>
        <w:rPr>
          <w:rFonts w:hint="eastAsia"/>
        </w:rPr>
        <w:t>문자열은 파라미터 값이다.</w:t>
      </w:r>
    </w:p>
    <w:p w14:paraId="779C8772" w14:textId="77777777" w:rsidR="00325EF3" w:rsidRDefault="00325EF3" w:rsidP="00325EF3">
      <w:r>
        <w:rPr>
          <w:rFonts w:hint="eastAsia"/>
        </w:rPr>
        <w:t xml:space="preserve">변수 </w:t>
      </w:r>
      <w:r>
        <w:t>f</w:t>
      </w:r>
      <w:r>
        <w:rPr>
          <w:rFonts w:hint="eastAsia"/>
        </w:rPr>
        <w:t>의 값인 함수이다.</w:t>
      </w:r>
      <w:r>
        <w:t xml:space="preserve"> </w:t>
      </w:r>
      <w:r>
        <w:rPr>
          <w:rFonts w:hint="eastAsia"/>
        </w:rPr>
        <w:t>이 함수가 호출된다.</w:t>
      </w:r>
    </w:p>
    <w:p w14:paraId="4B05099D" w14:textId="77777777" w:rsidR="00325EF3" w:rsidRDefault="00325EF3" w:rsidP="00325EF3"/>
    <w:p w14:paraId="1B4EA6C7" w14:textId="77777777" w:rsidR="00325EF3" w:rsidRDefault="00325EF3" w:rsidP="00325EF3">
      <w:r>
        <w:rPr>
          <w:rFonts w:hint="eastAsia"/>
        </w:rPr>
        <w:t>위 코드에서 f</w:t>
      </w:r>
      <w:r>
        <w:t xml:space="preserve"> </w:t>
      </w:r>
      <w:r>
        <w:rPr>
          <w:rFonts w:hint="eastAsia"/>
        </w:rPr>
        <w:t>변수를 제거하면 아래의 코드가 된다.</w:t>
      </w:r>
    </w:p>
    <w:p w14:paraId="3360D27F" w14:textId="77777777" w:rsidR="00325EF3" w:rsidRPr="00663A0F" w:rsidRDefault="00325EF3" w:rsidP="00325EF3"/>
    <w:p w14:paraId="24782070" w14:textId="77777777" w:rsidR="00325EF3" w:rsidRDefault="00325EF3" w:rsidP="00325EF3">
      <w:pPr>
        <w:pStyle w:val="Heading3"/>
      </w:pPr>
      <w:r>
        <w:rPr>
          <w:rFonts w:hint="eastAsia"/>
        </w:rPr>
        <w:t>f</w:t>
      </w:r>
      <w:r>
        <w:t>unc6.js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65B0DBDF" w14:textId="77777777" w:rsidTr="00D8705D">
        <w:tc>
          <w:tcPr>
            <w:tcW w:w="10456" w:type="dxa"/>
          </w:tcPr>
          <w:p w14:paraId="2F813B69" w14:textId="77777777" w:rsidR="00325EF3" w:rsidRPr="0059086A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BD0F301" w14:textId="77777777" w:rsidR="00325EF3" w:rsidRPr="0059086A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9086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function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59086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{</w:t>
            </w:r>
          </w:p>
          <w:p w14:paraId="6A072841" w14:textId="77777777" w:rsidR="00325EF3" w:rsidRPr="0059086A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</w:t>
            </w:r>
            <w:r w:rsidRPr="0059086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59086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59086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</w:t>
            </w:r>
          </w:p>
          <w:p w14:paraId="2FA03CFA" w14:textId="77777777" w:rsidR="00325EF3" w:rsidRPr="0059086A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}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(</w:t>
            </w:r>
            <w:r w:rsidRPr="0059086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cyan"/>
              </w:rPr>
              <w:t>"hello"</w:t>
            </w:r>
            <w:r w:rsidRPr="0059086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)</w:t>
            </w:r>
          </w:p>
          <w:p w14:paraId="315003DC" w14:textId="77777777" w:rsidR="00325EF3" w:rsidRDefault="00325EF3" w:rsidP="00D8705D"/>
        </w:tc>
      </w:tr>
    </w:tbl>
    <w:p w14:paraId="4CEFE8C1" w14:textId="77777777" w:rsidR="00325EF3" w:rsidRDefault="00325EF3" w:rsidP="00325EF3"/>
    <w:p w14:paraId="2AC11FC9" w14:textId="77777777" w:rsidR="00325EF3" w:rsidRDefault="00325EF3" w:rsidP="00325EF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2138176F" w14:textId="77777777" w:rsidTr="00D8705D">
        <w:tc>
          <w:tcPr>
            <w:tcW w:w="10456" w:type="dxa"/>
          </w:tcPr>
          <w:p w14:paraId="4DED3C88" w14:textId="77777777" w:rsidR="00325EF3" w:rsidRDefault="00325EF3" w:rsidP="00D8705D">
            <w:r>
              <w:rPr>
                <w:rFonts w:hint="eastAsia"/>
              </w:rPr>
              <w:t>h</w:t>
            </w:r>
            <w:r>
              <w:t>ello</w:t>
            </w:r>
          </w:p>
        </w:tc>
      </w:tr>
    </w:tbl>
    <w:p w14:paraId="7FE7B19F" w14:textId="77777777" w:rsidR="00325EF3" w:rsidRPr="006F51D6" w:rsidRDefault="00325EF3" w:rsidP="00325EF3"/>
    <w:p w14:paraId="769618B8" w14:textId="77777777" w:rsidR="00325EF3" w:rsidRDefault="00325EF3" w:rsidP="00325EF3">
      <w:r>
        <w:rPr>
          <w:rFonts w:hint="eastAsia"/>
        </w:rPr>
        <w:t>노란색으로 칠한 부분은 함수이다.</w:t>
      </w:r>
    </w:p>
    <w:p w14:paraId="773F43B3" w14:textId="77777777" w:rsidR="00325EF3" w:rsidRDefault="00325EF3" w:rsidP="00325EF3">
      <w:r>
        <w:rPr>
          <w:rFonts w:hint="eastAsia"/>
        </w:rPr>
        <w:t>이 함수에는 이름이 없다.</w:t>
      </w:r>
    </w:p>
    <w:p w14:paraId="511529C8" w14:textId="77777777" w:rsidR="00325EF3" w:rsidRPr="006F51D6" w:rsidRDefault="00325EF3" w:rsidP="00325EF3"/>
    <w:p w14:paraId="33F0ABF5" w14:textId="77777777" w:rsidR="00325EF3" w:rsidRDefault="00325EF3" w:rsidP="00325EF3">
      <w:r>
        <w:rPr>
          <w:rFonts w:hint="eastAsia"/>
        </w:rPr>
        <w:t>하늘색으로 칠한 부분은 함수 호출을 위한 괄호이고,</w:t>
      </w:r>
      <w:r>
        <w:t xml:space="preserve"> "hello" </w:t>
      </w:r>
      <w:r>
        <w:rPr>
          <w:rFonts w:hint="eastAsia"/>
        </w:rPr>
        <w:t>문자열은 파라미터 값이다.</w:t>
      </w:r>
    </w:p>
    <w:p w14:paraId="3301A8BA" w14:textId="77777777" w:rsidR="00325EF3" w:rsidRDefault="00325EF3" w:rsidP="00325EF3">
      <w:r>
        <w:rPr>
          <w:rFonts w:hint="eastAsia"/>
        </w:rPr>
        <w:t>노란색으로 칠한 부분은 함수이다.</w:t>
      </w:r>
      <w:r>
        <w:t xml:space="preserve"> </w:t>
      </w:r>
      <w:r>
        <w:rPr>
          <w:rFonts w:hint="eastAsia"/>
        </w:rPr>
        <w:t>이 함수가 호출된다.</w:t>
      </w:r>
    </w:p>
    <w:p w14:paraId="61B2AF6D" w14:textId="77777777" w:rsidR="00325EF3" w:rsidRDefault="00325EF3" w:rsidP="00325EF3"/>
    <w:p w14:paraId="1F00C9DB" w14:textId="77777777" w:rsidR="00325EF3" w:rsidRDefault="00325EF3" w:rsidP="00325EF3"/>
    <w:p w14:paraId="7C4CA78D" w14:textId="77777777" w:rsidR="00325EF3" w:rsidRDefault="00325EF3" w:rsidP="00325E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C4D9FD" w14:textId="77777777" w:rsidR="00325EF3" w:rsidRDefault="00325EF3" w:rsidP="00325EF3">
      <w:pPr>
        <w:pStyle w:val="Heading2"/>
      </w:pPr>
      <w:bookmarkStart w:id="23" w:name="_Toc37092018"/>
      <w:bookmarkStart w:id="24" w:name="_Toc37092427"/>
      <w:r>
        <w:rPr>
          <w:rFonts w:hint="eastAsia"/>
        </w:rPr>
        <w:lastRenderedPageBreak/>
        <w:t>함수를 리턴</w:t>
      </w:r>
      <w:bookmarkEnd w:id="23"/>
      <w:bookmarkEnd w:id="24"/>
    </w:p>
    <w:p w14:paraId="51EB8BDC" w14:textId="77777777" w:rsidR="00325EF3" w:rsidRDefault="00325EF3" w:rsidP="00325EF3">
      <w:pPr>
        <w:pStyle w:val="Heading3"/>
      </w:pPr>
      <w:r>
        <w:rPr>
          <w:rFonts w:hint="eastAsia"/>
        </w:rPr>
        <w:t>f</w:t>
      </w:r>
      <w:r>
        <w:t>unc7.js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583AEE6C" w14:textId="77777777" w:rsidTr="00D8705D">
        <w:tc>
          <w:tcPr>
            <w:tcW w:w="10456" w:type="dxa"/>
          </w:tcPr>
          <w:p w14:paraId="546165AA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86166E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060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060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factory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E17547A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B060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060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function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3B060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{</w:t>
            </w:r>
          </w:p>
          <w:p w14:paraId="50108FFB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3B060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3B060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3B060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</w:t>
            </w:r>
          </w:p>
          <w:p w14:paraId="26706AD9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}</w:t>
            </w:r>
          </w:p>
          <w:p w14:paraId="41BFD86E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7DEC661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6D6FF3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060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060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B060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factory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96C88BB" w14:textId="77777777" w:rsidR="00325EF3" w:rsidRPr="003B0602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060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(</w:t>
            </w:r>
            <w:r w:rsidRPr="003B060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cyan"/>
              </w:rPr>
              <w:t>"hello"</w:t>
            </w:r>
            <w:r w:rsidRPr="003B060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)</w:t>
            </w:r>
          </w:p>
          <w:p w14:paraId="33C64467" w14:textId="77777777" w:rsidR="00325EF3" w:rsidRDefault="00325EF3" w:rsidP="00D8705D"/>
        </w:tc>
      </w:tr>
    </w:tbl>
    <w:p w14:paraId="67D97841" w14:textId="77777777" w:rsidR="00325EF3" w:rsidRPr="003B0602" w:rsidRDefault="00325EF3" w:rsidP="00325EF3"/>
    <w:p w14:paraId="1CE73958" w14:textId="77777777" w:rsidR="00325EF3" w:rsidRDefault="00325EF3" w:rsidP="00325EF3">
      <w:r>
        <w:rPr>
          <w:rFonts w:hint="eastAsia"/>
        </w:rPr>
        <w:t>f</w:t>
      </w:r>
      <w:r>
        <w:t xml:space="preserve">actory </w:t>
      </w:r>
      <w:r>
        <w:rPr>
          <w:rFonts w:hint="eastAsia"/>
        </w:rPr>
        <w:t>함수의 리턴 값은 함수이다.</w:t>
      </w:r>
      <w:r>
        <w:t xml:space="preserve"> (</w:t>
      </w:r>
      <w:r>
        <w:rPr>
          <w:rFonts w:hint="eastAsia"/>
        </w:rPr>
        <w:t>노란색으로 칠한 부분)</w:t>
      </w:r>
    </w:p>
    <w:p w14:paraId="6D8FB5BD" w14:textId="77777777" w:rsidR="00325EF3" w:rsidRDefault="00325EF3" w:rsidP="00325EF3">
      <w:r>
        <w:rPr>
          <w:rFonts w:hint="eastAsia"/>
        </w:rPr>
        <w:t xml:space="preserve">이 리턴값을 변수 </w:t>
      </w:r>
      <w:r>
        <w:t>f</w:t>
      </w:r>
      <w:r>
        <w:rPr>
          <w:rFonts w:hint="eastAsia"/>
        </w:rPr>
        <w:t>에 대입한다.</w:t>
      </w:r>
    </w:p>
    <w:p w14:paraId="3D3C0C85" w14:textId="77777777" w:rsidR="00325EF3" w:rsidRDefault="00325EF3" w:rsidP="00325EF3"/>
    <w:p w14:paraId="43B923B5" w14:textId="77777777" w:rsidR="00325EF3" w:rsidRDefault="00325EF3" w:rsidP="00325EF3">
      <w:r>
        <w:rPr>
          <w:rFonts w:hint="eastAsia"/>
        </w:rPr>
        <w:t>하늘색으로 칠한 부분은 함수 호출을 위한 괄호이고,</w:t>
      </w:r>
      <w:r>
        <w:t xml:space="preserve"> "hello" </w:t>
      </w:r>
      <w:r>
        <w:rPr>
          <w:rFonts w:hint="eastAsia"/>
        </w:rPr>
        <w:t>문자열은 파라미터 값이다.</w:t>
      </w:r>
    </w:p>
    <w:p w14:paraId="309BA4FB" w14:textId="77777777" w:rsidR="00325EF3" w:rsidRDefault="00325EF3" w:rsidP="00325EF3">
      <w:r>
        <w:rPr>
          <w:rFonts w:hint="eastAsia"/>
        </w:rPr>
        <w:t xml:space="preserve">변수 </w:t>
      </w:r>
      <w:r>
        <w:t>f</w:t>
      </w:r>
      <w:r>
        <w:rPr>
          <w:rFonts w:hint="eastAsia"/>
        </w:rPr>
        <w:t>의 값인 함수이다.</w:t>
      </w:r>
      <w:r>
        <w:t xml:space="preserve"> </w:t>
      </w:r>
      <w:r>
        <w:rPr>
          <w:rFonts w:hint="eastAsia"/>
        </w:rPr>
        <w:t>이 함수가 호출된다.</w:t>
      </w:r>
    </w:p>
    <w:p w14:paraId="5E14FCEF" w14:textId="77777777" w:rsidR="00325EF3" w:rsidRDefault="00325EF3" w:rsidP="00325EF3"/>
    <w:p w14:paraId="66384F2A" w14:textId="77777777" w:rsidR="00325EF3" w:rsidRDefault="00325EF3" w:rsidP="00325EF3"/>
    <w:p w14:paraId="1941DF25" w14:textId="77777777" w:rsidR="00325EF3" w:rsidRDefault="00325EF3" w:rsidP="00325EF3">
      <w:pPr>
        <w:pStyle w:val="Heading3"/>
      </w:pPr>
      <w:r>
        <w:rPr>
          <w:rFonts w:hint="eastAsia"/>
        </w:rPr>
        <w:t>f</w:t>
      </w:r>
      <w:r>
        <w:t>unc8.js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5EF3" w14:paraId="41A0D6FA" w14:textId="77777777" w:rsidTr="00D8705D">
        <w:tc>
          <w:tcPr>
            <w:tcW w:w="10456" w:type="dxa"/>
          </w:tcPr>
          <w:p w14:paraId="0F1A3C9A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C938F39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2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12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factory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3EA6F26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0120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12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function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B012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{</w:t>
            </w:r>
          </w:p>
          <w:p w14:paraId="13B6DEF2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  </w:t>
            </w:r>
            <w:r w:rsidRPr="00B012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B012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B012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</w:t>
            </w:r>
          </w:p>
          <w:p w14:paraId="6993B118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}</w:t>
            </w:r>
          </w:p>
          <w:p w14:paraId="61FDD4FC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1E0BDA2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5D7D3E2" w14:textId="77777777" w:rsidR="00325EF3" w:rsidRPr="00B01204" w:rsidRDefault="00325EF3" w:rsidP="00D870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2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factory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(</w:t>
            </w:r>
            <w:r w:rsidRPr="00B0120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cyan"/>
              </w:rPr>
              <w:t>"hello"</w:t>
            </w:r>
            <w:r w:rsidRPr="00B012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cyan"/>
              </w:rPr>
              <w:t>)</w:t>
            </w:r>
          </w:p>
          <w:p w14:paraId="43E84B62" w14:textId="77777777" w:rsidR="00325EF3" w:rsidRPr="00B01204" w:rsidRDefault="00325EF3" w:rsidP="00D8705D"/>
        </w:tc>
      </w:tr>
    </w:tbl>
    <w:p w14:paraId="52640FA2" w14:textId="77777777" w:rsidR="00325EF3" w:rsidRDefault="00325EF3" w:rsidP="00325EF3"/>
    <w:p w14:paraId="63B89962" w14:textId="77777777" w:rsidR="00325EF3" w:rsidRDefault="00325EF3" w:rsidP="00325EF3">
      <w:r>
        <w:rPr>
          <w:rFonts w:hint="eastAsia"/>
        </w:rPr>
        <w:t>하늘색으로 칠한 부분은 함수 호출을 위한 괄호이고,</w:t>
      </w:r>
      <w:r>
        <w:t xml:space="preserve"> "hello" </w:t>
      </w:r>
      <w:r>
        <w:rPr>
          <w:rFonts w:hint="eastAsia"/>
        </w:rPr>
        <w:t>문자열은 파라미터 값이다.</w:t>
      </w:r>
    </w:p>
    <w:p w14:paraId="3BE13525" w14:textId="77777777" w:rsidR="00325EF3" w:rsidRDefault="00325EF3" w:rsidP="00325EF3">
      <w:r>
        <w:rPr>
          <w:rFonts w:hint="eastAsia"/>
        </w:rPr>
        <w:t>f</w:t>
      </w:r>
      <w:r>
        <w:t xml:space="preserve">actory </w:t>
      </w:r>
      <w:r>
        <w:rPr>
          <w:rFonts w:hint="eastAsia"/>
        </w:rPr>
        <w:t>함수의 리턴 값은 함수이다.</w:t>
      </w:r>
      <w:r>
        <w:t xml:space="preserve"> </w:t>
      </w:r>
      <w:r>
        <w:rPr>
          <w:rFonts w:hint="eastAsia"/>
        </w:rPr>
        <w:t>이 함수가 호출된다.</w:t>
      </w:r>
    </w:p>
    <w:p w14:paraId="49C09F89" w14:textId="77777777" w:rsidR="00325EF3" w:rsidRPr="00F35137" w:rsidRDefault="00325EF3" w:rsidP="00325EF3"/>
    <w:p w14:paraId="7DB53577" w14:textId="77777777" w:rsidR="00325EF3" w:rsidRPr="0020311F" w:rsidRDefault="00325EF3" w:rsidP="00325EF3"/>
    <w:p w14:paraId="622F9184" w14:textId="77777777" w:rsidR="00325EF3" w:rsidRPr="00325EF3" w:rsidRDefault="00325EF3" w:rsidP="00AD3752"/>
    <w:p w14:paraId="69826F85" w14:textId="640D580B" w:rsidR="00EC358E" w:rsidRDefault="00EC35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F8F92B" w14:textId="77777777" w:rsidR="00EC358E" w:rsidRDefault="00EC358E" w:rsidP="00EC358E">
      <w:pPr>
        <w:pStyle w:val="Heading1"/>
      </w:pPr>
      <w:bookmarkStart w:id="25" w:name="_Toc37092428"/>
      <w:r>
        <w:rPr>
          <w:rFonts w:hint="eastAsia"/>
        </w:rPr>
        <w:lastRenderedPageBreak/>
        <w:t>요약</w:t>
      </w:r>
      <w:bookmarkEnd w:id="25"/>
    </w:p>
    <w:p w14:paraId="4F7BC28F" w14:textId="77777777" w:rsidR="00EC358E" w:rsidRDefault="00EC358E" w:rsidP="00EC358E"/>
    <w:p w14:paraId="59E3BCEB" w14:textId="77777777" w:rsidR="00EC358E" w:rsidRDefault="00EC358E" w:rsidP="00EC358E">
      <w:pPr>
        <w:pStyle w:val="Heading3"/>
      </w:pP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</w:p>
    <w:p w14:paraId="10D35C77" w14:textId="77777777" w:rsidR="00EC358E" w:rsidRDefault="00EC358E" w:rsidP="00EC358E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에서 함수는 기본 자료형이고,</w:t>
      </w:r>
      <w:r>
        <w:t xml:space="preserve"> </w:t>
      </w:r>
      <w:r>
        <w:rPr>
          <w:rFonts w:hint="eastAsia"/>
        </w:rPr>
        <w:t>어떤 값이다.</w:t>
      </w:r>
    </w:p>
    <w:p w14:paraId="178EF396" w14:textId="77777777" w:rsidR="00EC358E" w:rsidRDefault="00EC358E" w:rsidP="00EC358E">
      <w:r>
        <w:rPr>
          <w:rFonts w:hint="eastAsia"/>
        </w:rPr>
        <w:t>그래서 함수를 변수에 대입할 수도 있고,</w:t>
      </w:r>
      <w:r>
        <w:t xml:space="preserve"> </w:t>
      </w:r>
    </w:p>
    <w:p w14:paraId="6223775D" w14:textId="77777777" w:rsidR="00EC358E" w:rsidRDefault="00EC358E" w:rsidP="00EC358E">
      <w:r>
        <w:rPr>
          <w:rFonts w:hint="eastAsia"/>
        </w:rPr>
        <w:t>파라미터 값으로 전달할 수도 있고,</w:t>
      </w:r>
      <w:r>
        <w:t xml:space="preserve"> </w:t>
      </w:r>
    </w:p>
    <w:p w14:paraId="05A71BA2" w14:textId="77777777" w:rsidR="00EC358E" w:rsidRDefault="00EC358E" w:rsidP="00EC358E">
      <w:r>
        <w:rPr>
          <w:rFonts w:hint="eastAsia"/>
        </w:rPr>
        <w:t>함수를 리턴 값으로 리턴할 수도 있다.</w:t>
      </w:r>
    </w:p>
    <w:p w14:paraId="76DBB817" w14:textId="77777777" w:rsidR="00EC358E" w:rsidRDefault="00EC358E" w:rsidP="00EC358E"/>
    <w:p w14:paraId="66324AEE" w14:textId="77777777" w:rsidR="00EC358E" w:rsidRDefault="00EC358E" w:rsidP="00EC358E">
      <w:pPr>
        <w:pStyle w:val="Heading3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14:paraId="327180FA" w14:textId="77777777" w:rsidR="00EC358E" w:rsidRDefault="00EC358E" w:rsidP="00EC358E">
      <w:r>
        <w:t>함수를 호출하면서 파라미터 값을 전달하지 않</w:t>
      </w:r>
      <w:r>
        <w:rPr>
          <w:rFonts w:hint="eastAsia"/>
        </w:rPr>
        <w:t>아도 된다.</w:t>
      </w:r>
      <w:r>
        <w:t xml:space="preserve"> </w:t>
      </w:r>
    </w:p>
    <w:p w14:paraId="476DBB9B" w14:textId="77777777" w:rsidR="00EC358E" w:rsidRPr="005056DB" w:rsidRDefault="00EC358E" w:rsidP="00EC358E">
      <w:r>
        <w:rPr>
          <w:rFonts w:hint="eastAsia"/>
        </w:rPr>
        <w:t>값이</w:t>
      </w:r>
      <w:r>
        <w:t xml:space="preserve"> 전달되지 않은 파라미터 변수의 값은 undefined 이다.</w:t>
      </w:r>
    </w:p>
    <w:p w14:paraId="57C2F968" w14:textId="77777777" w:rsidR="00EC358E" w:rsidRDefault="00EC358E" w:rsidP="00EC358E"/>
    <w:p w14:paraId="6DE6EB49" w14:textId="77777777" w:rsidR="00EC358E" w:rsidRDefault="00EC358E" w:rsidP="00EC358E">
      <w:pPr>
        <w:pStyle w:val="Heading3"/>
      </w:pPr>
      <w:r>
        <w:rPr>
          <w:rFonts w:hint="eastAsia"/>
        </w:rPr>
        <w:t>s</w:t>
      </w:r>
      <w:r>
        <w:t>pread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58E" w14:paraId="4762373D" w14:textId="77777777" w:rsidTr="00052018">
        <w:tc>
          <w:tcPr>
            <w:tcW w:w="10456" w:type="dxa"/>
          </w:tcPr>
          <w:p w14:paraId="4EDD4DEC" w14:textId="77777777" w:rsidR="00EC358E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...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B03410F" w14:textId="77777777" w:rsidR="00EC358E" w:rsidRPr="00B15187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//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</w:p>
          <w:p w14:paraId="66E3AC9F" w14:textId="77777777" w:rsidR="00EC358E" w:rsidRPr="00360440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DEDF315" w14:textId="77777777" w:rsidR="00EC358E" w:rsidRDefault="00EC358E" w:rsidP="00EC358E"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 함수를 호출할 때 전달되는 파라미터 값 목록이,</w:t>
      </w:r>
      <w:r>
        <w:t xml:space="preserve"> </w:t>
      </w:r>
      <w:r>
        <w:rPr>
          <w:rFonts w:hint="eastAsia"/>
        </w:rPr>
        <w:t xml:space="preserve">배열 형태로 </w:t>
      </w:r>
      <w:r>
        <w:t xml:space="preserve">a </w:t>
      </w:r>
      <w:r>
        <w:rPr>
          <w:rFonts w:hint="eastAsia"/>
        </w:rPr>
        <w:t>변수에 전달된다.</w:t>
      </w:r>
    </w:p>
    <w:p w14:paraId="4C9330E3" w14:textId="77777777" w:rsidR="00EC358E" w:rsidRDefault="00EC358E" w:rsidP="00EC358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변수의 사용법은 배열의 사용법과 같다.</w:t>
      </w:r>
    </w:p>
    <w:p w14:paraId="45C76083" w14:textId="77777777" w:rsidR="00EC358E" w:rsidRDefault="00EC358E" w:rsidP="00EC358E"/>
    <w:p w14:paraId="0CCE5896" w14:textId="77777777" w:rsidR="00EC358E" w:rsidRDefault="00EC358E" w:rsidP="00EC358E">
      <w:pPr>
        <w:pStyle w:val="Heading3"/>
      </w:pPr>
      <w:r>
        <w:rPr>
          <w:rFonts w:hint="eastAsia"/>
        </w:rPr>
        <w:t>a</w:t>
      </w:r>
      <w:r>
        <w:t xml:space="preserve">rguments </w:t>
      </w:r>
      <w:r>
        <w:rPr>
          <w:rFonts w:hint="eastAsia"/>
        </w:rPr>
        <w:t>키워드</w:t>
      </w:r>
    </w:p>
    <w:p w14:paraId="6329218C" w14:textId="77777777" w:rsidR="00EC358E" w:rsidRDefault="00EC358E" w:rsidP="00EC358E">
      <w:r>
        <w:t>arguments 키워드는 모든 함수에서 사용할 수 있다.</w:t>
      </w:r>
    </w:p>
    <w:p w14:paraId="3BF8D465" w14:textId="77777777" w:rsidR="00EC358E" w:rsidRPr="001C0BEA" w:rsidRDefault="00EC358E" w:rsidP="00EC358E">
      <w:r>
        <w:t>arguments 키워드의 값은, 함수를 호출할 때 전달된 파라미터 값 목록이 배열로 만들어진 것이다.</w:t>
      </w:r>
    </w:p>
    <w:p w14:paraId="53F90D0B" w14:textId="77777777" w:rsidR="00EC358E" w:rsidRDefault="00EC358E" w:rsidP="00EC358E"/>
    <w:p w14:paraId="14763D7C" w14:textId="77777777" w:rsidR="00EC358E" w:rsidRDefault="00EC358E" w:rsidP="00EC358E">
      <w:pPr>
        <w:pStyle w:val="Heading3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58E" w14:paraId="166AF870" w14:textId="77777777" w:rsidTr="00052018">
        <w:tc>
          <w:tcPr>
            <w:tcW w:w="10456" w:type="dxa"/>
          </w:tcPr>
          <w:p w14:paraId="17217366" w14:textId="77777777" w:rsidR="00EC358E" w:rsidRPr="00B83114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954D01D" w14:textId="77777777" w:rsidR="00EC358E" w:rsidRPr="00B83114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5C0F45A" w14:textId="77777777" w:rsidR="00EC358E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20C9AF11" w14:textId="77777777" w:rsidR="00EC358E" w:rsidRDefault="00EC358E" w:rsidP="00EC358E">
      <w:r>
        <w:rPr>
          <w:rFonts w:hint="eastAsia"/>
        </w:rPr>
        <w:t>위 코드와 아래 코드는 동일하다.</w:t>
      </w:r>
    </w:p>
    <w:p w14:paraId="744DD280" w14:textId="77777777" w:rsidR="00EC358E" w:rsidRDefault="00EC358E" w:rsidP="00EC358E">
      <w:r w:rsidRPr="00502FB7">
        <w:rPr>
          <w:rFonts w:hint="eastAsia"/>
          <w:highlight w:val="yellow"/>
        </w:rPr>
        <w:t xml:space="preserve">변수 </w:t>
      </w:r>
      <w:r w:rsidRPr="00502FB7">
        <w:rPr>
          <w:highlight w:val="yellow"/>
        </w:rPr>
        <w:t>add</w:t>
      </w:r>
      <w:r w:rsidRPr="00502FB7">
        <w:rPr>
          <w:rFonts w:hint="eastAsia"/>
          <w:highlight w:val="yellow"/>
        </w:rPr>
        <w:t>에 함수가 대입된다.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58E" w14:paraId="26BCCB4D" w14:textId="77777777" w:rsidTr="00052018">
        <w:tc>
          <w:tcPr>
            <w:tcW w:w="10456" w:type="dxa"/>
          </w:tcPr>
          <w:p w14:paraId="68916299" w14:textId="77777777" w:rsidR="00EC358E" w:rsidRPr="001D679C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 w:hint="eastAsia"/>
                <w:color w:val="795E26"/>
                <w:kern w:val="0"/>
                <w:sz w:val="21"/>
                <w:szCs w:val="21"/>
              </w:rPr>
              <w:t>a</w:t>
            </w:r>
            <w:r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dd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C806937" w14:textId="77777777" w:rsidR="00EC358E" w:rsidRPr="001D679C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5513075" w14:textId="77777777" w:rsidR="00EC358E" w:rsidRPr="006F4C2A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3D017CC" w14:textId="77777777" w:rsidR="00EC358E" w:rsidRDefault="00EC358E" w:rsidP="00EC358E"/>
    <w:p w14:paraId="512DCA3F" w14:textId="77777777" w:rsidR="00EC358E" w:rsidRDefault="00EC358E" w:rsidP="00EC358E">
      <w:pPr>
        <w:pStyle w:val="Heading3"/>
      </w:pP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4B4A442" w14:textId="77777777" w:rsidR="00EC358E" w:rsidRDefault="00EC358E" w:rsidP="00EC358E">
      <w:r>
        <w:rPr>
          <w:rFonts w:hint="eastAsia"/>
        </w:rPr>
        <w:t>콜백 함수</w:t>
      </w:r>
      <w:r>
        <w:t>(callback function)</w:t>
      </w:r>
      <w:r>
        <w:rPr>
          <w:rFonts w:hint="eastAsia"/>
        </w:rPr>
        <w:t>는 다른 함수의 파라미터 값으로 전달되어</w:t>
      </w:r>
      <w:r>
        <w:t xml:space="preserve"> </w:t>
      </w:r>
      <w:r>
        <w:rPr>
          <w:rFonts w:hint="eastAsia"/>
        </w:rPr>
        <w:t>호출되는 함수이다.</w:t>
      </w:r>
    </w:p>
    <w:p w14:paraId="010E5BDC" w14:textId="77777777" w:rsidR="00EC358E" w:rsidRDefault="00EC358E" w:rsidP="00EC358E"/>
    <w:p w14:paraId="1EE6BF45" w14:textId="77777777" w:rsidR="00EC358E" w:rsidRDefault="00EC358E" w:rsidP="00EC358E"/>
    <w:p w14:paraId="15448453" w14:textId="77777777" w:rsidR="00EC358E" w:rsidRPr="00907DA8" w:rsidRDefault="00EC358E" w:rsidP="00EC358E">
      <w:pPr>
        <w:pStyle w:val="Heading3"/>
      </w:pP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0095235C" w14:textId="77777777" w:rsidR="00EC358E" w:rsidRDefault="00EC358E" w:rsidP="00EC358E">
      <w:r>
        <w:rPr>
          <w:rFonts w:hint="eastAsia"/>
        </w:rPr>
        <w:t>화살표 함수는 콜백 함수를 좀 더 간결하게 구현하기 위한 문법다.</w:t>
      </w:r>
    </w:p>
    <w:p w14:paraId="747A28EB" w14:textId="77777777" w:rsidR="00EC358E" w:rsidRPr="00907DA8" w:rsidRDefault="00EC358E" w:rsidP="00EC358E"/>
    <w:p w14:paraId="0D80B32D" w14:textId="77777777" w:rsidR="00EC358E" w:rsidRDefault="00EC358E" w:rsidP="00EC358E"/>
    <w:p w14:paraId="67BD0910" w14:textId="77777777" w:rsidR="00C06356" w:rsidRDefault="00C06356" w:rsidP="00C06356">
      <w:pPr>
        <w:pStyle w:val="Heading3"/>
      </w:pPr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함수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6356" w14:paraId="6F2E9469" w14:textId="77777777" w:rsidTr="00052018">
        <w:tc>
          <w:tcPr>
            <w:tcW w:w="10456" w:type="dxa"/>
          </w:tcPr>
          <w:p w14:paraId="5A119283" w14:textId="77777777" w:rsidR="00C06356" w:rsidRDefault="00C06356" w:rsidP="00052018">
            <w:r w:rsidRPr="00314021">
              <w:t xml:space="preserve">let </w:t>
            </w:r>
            <w:r>
              <w:t>i</w:t>
            </w:r>
            <w:r w:rsidRPr="00314021">
              <w:t>d = setTimeout(callback, delay, [arg1], [arg2], ...)</w:t>
            </w:r>
          </w:p>
        </w:tc>
      </w:tr>
    </w:tbl>
    <w:p w14:paraId="53F24086" w14:textId="5AC324E0" w:rsidR="00C06356" w:rsidRDefault="00C06356" w:rsidP="00C06356">
      <w:r w:rsidRPr="009C41B8">
        <w:rPr>
          <w:rFonts w:hint="eastAsia"/>
          <w:b/>
          <w:bCs/>
        </w:rPr>
        <w:t>d</w:t>
      </w:r>
      <w:r w:rsidRPr="009C41B8">
        <w:rPr>
          <w:b/>
          <w:bCs/>
        </w:rPr>
        <w:t xml:space="preserve">elay : </w:t>
      </w:r>
      <w:r>
        <w:rPr>
          <w:rFonts w:hint="eastAsia"/>
        </w:rPr>
        <w:t xml:space="preserve">밀리초 후에 </w:t>
      </w:r>
      <w:r>
        <w:t xml:space="preserve">callback </w:t>
      </w:r>
      <w:r>
        <w:rPr>
          <w:rFonts w:hint="eastAsia"/>
        </w:rPr>
        <w:t>함수가 호출된다.</w:t>
      </w:r>
    </w:p>
    <w:p w14:paraId="2AAB2989" w14:textId="47205BC9" w:rsidR="00C06356" w:rsidRDefault="00C06356" w:rsidP="00C06356">
      <w:r w:rsidRPr="009C41B8">
        <w:rPr>
          <w:b/>
          <w:bCs/>
        </w:rPr>
        <w:t xml:space="preserve">arg1, arg2 ... </w:t>
      </w:r>
      <w:r w:rsidR="009C41B8" w:rsidRPr="009C41B8">
        <w:rPr>
          <w:b/>
          <w:bCs/>
        </w:rPr>
        <w:t>:</w:t>
      </w:r>
      <w:r w:rsidR="009C41B8">
        <w:t xml:space="preserve"> </w:t>
      </w:r>
      <w:r>
        <w:t xml:space="preserve">callback </w:t>
      </w:r>
      <w:r>
        <w:rPr>
          <w:rFonts w:hint="eastAsia"/>
        </w:rPr>
        <w:t>함수를 호출할 때 파라미터 값들이다.</w:t>
      </w:r>
    </w:p>
    <w:p w14:paraId="50D4297D" w14:textId="66B40B99" w:rsidR="009C41B8" w:rsidRPr="009C41B8" w:rsidRDefault="009C41B8" w:rsidP="009C41B8">
      <w:r w:rsidRPr="009C41B8">
        <w:rPr>
          <w:rFonts w:hint="eastAsia"/>
          <w:b/>
          <w:bCs/>
        </w:rPr>
        <w:t xml:space="preserve">리턴값 </w:t>
      </w:r>
      <w:r w:rsidRPr="009C41B8">
        <w:rPr>
          <w:b/>
          <w:bCs/>
        </w:rPr>
        <w:t>:</w:t>
      </w:r>
      <w:r>
        <w:t xml:space="preserve"> </w:t>
      </w:r>
      <w:r w:rsidRPr="009C41B8">
        <w:t>등록된</w:t>
      </w:r>
      <w:r w:rsidRPr="009C41B8">
        <w:rPr>
          <w:rFonts w:hint="eastAsia"/>
        </w:rPr>
        <w:t xml:space="preserve"> </w:t>
      </w:r>
      <w:r w:rsidRPr="009C41B8">
        <w:t>callback 함수의</w:t>
      </w:r>
      <w:r w:rsidRPr="009C41B8">
        <w:rPr>
          <w:rFonts w:hint="eastAsia"/>
        </w:rPr>
        <w:t xml:space="preserve"> </w:t>
      </w:r>
      <w:r w:rsidRPr="009C41B8">
        <w:t>id 이다</w:t>
      </w:r>
      <w:r w:rsidRPr="009C41B8">
        <w:rPr>
          <w:rFonts w:hint="eastAsia"/>
        </w:rPr>
        <w:t>.</w:t>
      </w:r>
      <w:r>
        <w:t xml:space="preserve"> </w:t>
      </w:r>
      <w:r w:rsidRPr="009C41B8">
        <w:t>callback 함수</w:t>
      </w:r>
      <w:r w:rsidRPr="009C41B8">
        <w:rPr>
          <w:rFonts w:hint="eastAsia"/>
        </w:rPr>
        <w:t xml:space="preserve"> 등록을 취소할 </w:t>
      </w:r>
      <w:r w:rsidRPr="009C41B8">
        <w:t>때</w:t>
      </w:r>
      <w:r w:rsidRPr="009C41B8">
        <w:rPr>
          <w:rFonts w:hint="eastAsia"/>
        </w:rPr>
        <w:t>,</w:t>
      </w:r>
      <w:r w:rsidRPr="009C41B8">
        <w:t xml:space="preserve"> 이</w:t>
      </w:r>
      <w:r w:rsidRPr="009C41B8">
        <w:rPr>
          <w:rFonts w:hint="eastAsia"/>
        </w:rPr>
        <w:t xml:space="preserve"> </w:t>
      </w:r>
      <w:r w:rsidRPr="009C41B8">
        <w:t>id 값을</w:t>
      </w:r>
      <w:r w:rsidRPr="009C41B8">
        <w:rPr>
          <w:rFonts w:hint="eastAsia"/>
        </w:rPr>
        <w:t xml:space="preserve"> </w:t>
      </w:r>
      <w:r w:rsidRPr="009C41B8">
        <w:t>사용한다</w:t>
      </w:r>
      <w:r w:rsidRPr="009C41B8">
        <w:rPr>
          <w:rFonts w:hint="eastAsia"/>
        </w:rPr>
        <w:t>.</w:t>
      </w:r>
    </w:p>
    <w:p w14:paraId="1D668D0E" w14:textId="242DCAEB" w:rsidR="00EC358E" w:rsidRDefault="00EC358E" w:rsidP="00EC358E"/>
    <w:p w14:paraId="0B994FA8" w14:textId="77777777" w:rsidR="009C41B8" w:rsidRDefault="009C41B8" w:rsidP="009C41B8">
      <w:pPr>
        <w:pStyle w:val="Heading3"/>
      </w:pPr>
      <w:r>
        <w:rPr>
          <w:rFonts w:hint="eastAsia"/>
        </w:rPr>
        <w:t>s</w:t>
      </w:r>
      <w:r>
        <w:t xml:space="preserve">etInterval </w:t>
      </w:r>
      <w:r>
        <w:rPr>
          <w:rFonts w:hint="eastAsia"/>
        </w:rPr>
        <w:t>함수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1B8" w14:paraId="517043EF" w14:textId="77777777" w:rsidTr="00052018">
        <w:tc>
          <w:tcPr>
            <w:tcW w:w="10456" w:type="dxa"/>
          </w:tcPr>
          <w:p w14:paraId="13918A38" w14:textId="77777777" w:rsidR="009C41B8" w:rsidRDefault="009C41B8" w:rsidP="00052018">
            <w:r w:rsidRPr="00314021">
              <w:t xml:space="preserve">let </w:t>
            </w:r>
            <w:r>
              <w:t>i</w:t>
            </w:r>
            <w:r w:rsidRPr="00314021">
              <w:t>d = set</w:t>
            </w:r>
            <w:r>
              <w:t>Interval</w:t>
            </w:r>
            <w:r w:rsidRPr="00314021">
              <w:t>(callback, delay, [arg1], [arg2], ...)</w:t>
            </w:r>
          </w:p>
        </w:tc>
      </w:tr>
    </w:tbl>
    <w:p w14:paraId="0BCE6726" w14:textId="42E21ACD" w:rsidR="009C41B8" w:rsidRDefault="002111D7" w:rsidP="00EC358E"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함수와 사용 방법이 거의 같다.</w:t>
      </w:r>
    </w:p>
    <w:p w14:paraId="47AD62A1" w14:textId="4856618D" w:rsidR="002111D7" w:rsidRDefault="002111D7" w:rsidP="00EC358E">
      <w:r>
        <w:rPr>
          <w:rFonts w:hint="eastAsia"/>
        </w:rPr>
        <w:t>d</w:t>
      </w:r>
      <w:r>
        <w:t xml:space="preserve">elay </w:t>
      </w:r>
      <w:r>
        <w:rPr>
          <w:rFonts w:hint="eastAsia"/>
        </w:rPr>
        <w:t xml:space="preserve">간격으로 </w:t>
      </w:r>
      <w:r>
        <w:t xml:space="preserve">callback </w:t>
      </w:r>
      <w:r>
        <w:rPr>
          <w:rFonts w:hint="eastAsia"/>
        </w:rPr>
        <w:t>함수가 반복 호출된다는 점이 다르다.</w:t>
      </w:r>
    </w:p>
    <w:p w14:paraId="34E94A1F" w14:textId="77777777" w:rsidR="002111D7" w:rsidRPr="009C41B8" w:rsidRDefault="002111D7" w:rsidP="00EC358E"/>
    <w:p w14:paraId="2EFD47E0" w14:textId="77777777" w:rsidR="009C41B8" w:rsidRPr="009C41B8" w:rsidRDefault="009C41B8" w:rsidP="00EC358E"/>
    <w:p w14:paraId="6EF78D69" w14:textId="30B71EC1" w:rsidR="00921B77" w:rsidRDefault="00435710" w:rsidP="00435710">
      <w:pPr>
        <w:pStyle w:val="Heading1"/>
      </w:pPr>
      <w:bookmarkStart w:id="26" w:name="_Toc37092429"/>
      <w:r>
        <w:rPr>
          <w:rFonts w:hint="eastAsia"/>
        </w:rPr>
        <w:lastRenderedPageBreak/>
        <w:t>과제</w:t>
      </w:r>
      <w:bookmarkEnd w:id="26"/>
    </w:p>
    <w:p w14:paraId="7C239D0A" w14:textId="65E6FC44" w:rsidR="00435710" w:rsidRDefault="00435710" w:rsidP="00435710"/>
    <w:p w14:paraId="6968A3A7" w14:textId="75A20D45" w:rsidR="00435710" w:rsidRDefault="00435710" w:rsidP="00435710">
      <w:pPr>
        <w:pStyle w:val="Heading3"/>
      </w:pPr>
      <w:r>
        <w:t>timer1.js</w:t>
      </w:r>
    </w:p>
    <w:p w14:paraId="7A196348" w14:textId="38D412EA" w:rsidR="00435710" w:rsidRDefault="00435710" w:rsidP="00435710">
      <w:r>
        <w:rPr>
          <w:rFonts w:hint="eastAsia"/>
        </w:rPr>
        <w:t>1초 간격으로 현재 시각을 출력하는 코드를 구현하시오.</w:t>
      </w:r>
    </w:p>
    <w:p w14:paraId="6702C604" w14:textId="64E3FC56" w:rsidR="00435710" w:rsidRDefault="00435710" w:rsidP="00C132C5"/>
    <w:p w14:paraId="19545B37" w14:textId="08B478F9" w:rsidR="00435710" w:rsidRDefault="00435710" w:rsidP="00C132C5">
      <w:r>
        <w:rPr>
          <w:rFonts w:hint="eastAsia"/>
        </w:rPr>
        <w:t>1</w:t>
      </w:r>
      <w:r>
        <w:t>0</w:t>
      </w:r>
      <w:r>
        <w:rPr>
          <w:rFonts w:hint="eastAsia"/>
        </w:rPr>
        <w:t>번만 반복 호출하고 종료</w:t>
      </w:r>
      <w:r w:rsidR="00784DBD"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t xml:space="preserve">(clearInterval) </w:t>
      </w:r>
      <w:r>
        <w:rPr>
          <w:rFonts w:hint="eastAsia"/>
        </w:rPr>
        <w:t>구현하시오.</w:t>
      </w:r>
    </w:p>
    <w:p w14:paraId="72AC759D" w14:textId="42CC0FE4" w:rsidR="00435710" w:rsidRDefault="00435710" w:rsidP="00C132C5"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>호출 횟수는</w:t>
      </w:r>
      <w:r>
        <w:t xml:space="preserve"> </w:t>
      </w:r>
      <w:r>
        <w:rPr>
          <w:rFonts w:hint="eastAsia"/>
        </w:rPr>
        <w:t>전역 변수로 세어야 함.</w:t>
      </w:r>
    </w:p>
    <w:p w14:paraId="298A7532" w14:textId="3FBED110" w:rsidR="00435710" w:rsidRDefault="00435710" w:rsidP="00C132C5"/>
    <w:p w14:paraId="16671ABF" w14:textId="77777777" w:rsidR="00435710" w:rsidRDefault="00435710" w:rsidP="00C132C5"/>
    <w:p w14:paraId="176AD4C5" w14:textId="77777777" w:rsidR="00435710" w:rsidRPr="00EC358E" w:rsidRDefault="00435710" w:rsidP="00C132C5"/>
    <w:sectPr w:rsidR="00435710" w:rsidRPr="00EC358E" w:rsidSect="00FE41AF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36A0A" w14:textId="77777777" w:rsidR="006F5D80" w:rsidRDefault="006F5D80" w:rsidP="00B12C18">
      <w:r>
        <w:separator/>
      </w:r>
    </w:p>
  </w:endnote>
  <w:endnote w:type="continuationSeparator" w:id="0">
    <w:p w14:paraId="5A045200" w14:textId="77777777" w:rsidR="006F5D80" w:rsidRDefault="006F5D8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62109B" w:rsidRPr="00B12C18" w:rsidRDefault="0062109B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62109B" w:rsidRDefault="00621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B6374" w14:textId="77777777" w:rsidR="006F5D80" w:rsidRDefault="006F5D80" w:rsidP="00B12C18">
      <w:r>
        <w:separator/>
      </w:r>
    </w:p>
  </w:footnote>
  <w:footnote w:type="continuationSeparator" w:id="0">
    <w:p w14:paraId="14B81FA4" w14:textId="77777777" w:rsidR="006F5D80" w:rsidRDefault="006F5D8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1F05"/>
    <w:rsid w:val="00002152"/>
    <w:rsid w:val="00003CCE"/>
    <w:rsid w:val="000049BA"/>
    <w:rsid w:val="00005F8E"/>
    <w:rsid w:val="00007CF7"/>
    <w:rsid w:val="00011296"/>
    <w:rsid w:val="00012E19"/>
    <w:rsid w:val="00013965"/>
    <w:rsid w:val="00013AA6"/>
    <w:rsid w:val="000152A5"/>
    <w:rsid w:val="000162D8"/>
    <w:rsid w:val="00016562"/>
    <w:rsid w:val="00016FB3"/>
    <w:rsid w:val="0001753B"/>
    <w:rsid w:val="00017755"/>
    <w:rsid w:val="00017BDB"/>
    <w:rsid w:val="000224D2"/>
    <w:rsid w:val="0002276F"/>
    <w:rsid w:val="000237AA"/>
    <w:rsid w:val="00023A85"/>
    <w:rsid w:val="00023C58"/>
    <w:rsid w:val="00023EA9"/>
    <w:rsid w:val="0002520A"/>
    <w:rsid w:val="00026FE4"/>
    <w:rsid w:val="00027D32"/>
    <w:rsid w:val="000319B9"/>
    <w:rsid w:val="000327D4"/>
    <w:rsid w:val="000330DB"/>
    <w:rsid w:val="0003396A"/>
    <w:rsid w:val="00034DF0"/>
    <w:rsid w:val="00035FD0"/>
    <w:rsid w:val="000366E4"/>
    <w:rsid w:val="00040DD5"/>
    <w:rsid w:val="000419A3"/>
    <w:rsid w:val="00044AB1"/>
    <w:rsid w:val="00045A58"/>
    <w:rsid w:val="00046218"/>
    <w:rsid w:val="0005117B"/>
    <w:rsid w:val="000522D4"/>
    <w:rsid w:val="00053E5C"/>
    <w:rsid w:val="00054AE0"/>
    <w:rsid w:val="00054B7B"/>
    <w:rsid w:val="000576FF"/>
    <w:rsid w:val="00057B64"/>
    <w:rsid w:val="00060893"/>
    <w:rsid w:val="00061C37"/>
    <w:rsid w:val="00063A60"/>
    <w:rsid w:val="00067A34"/>
    <w:rsid w:val="00067E7E"/>
    <w:rsid w:val="00070071"/>
    <w:rsid w:val="00071E4A"/>
    <w:rsid w:val="000737CB"/>
    <w:rsid w:val="00074AC8"/>
    <w:rsid w:val="00074B22"/>
    <w:rsid w:val="00075D09"/>
    <w:rsid w:val="000808C3"/>
    <w:rsid w:val="0008184B"/>
    <w:rsid w:val="00081E4C"/>
    <w:rsid w:val="00082FD6"/>
    <w:rsid w:val="000838C7"/>
    <w:rsid w:val="00086B98"/>
    <w:rsid w:val="00090C38"/>
    <w:rsid w:val="00090F8C"/>
    <w:rsid w:val="0009157A"/>
    <w:rsid w:val="000930D3"/>
    <w:rsid w:val="0009415F"/>
    <w:rsid w:val="000947ED"/>
    <w:rsid w:val="00095705"/>
    <w:rsid w:val="0009639E"/>
    <w:rsid w:val="000A059C"/>
    <w:rsid w:val="000A106A"/>
    <w:rsid w:val="000A1584"/>
    <w:rsid w:val="000A2558"/>
    <w:rsid w:val="000A2736"/>
    <w:rsid w:val="000B15A8"/>
    <w:rsid w:val="000B2EA6"/>
    <w:rsid w:val="000B4CEB"/>
    <w:rsid w:val="000B534D"/>
    <w:rsid w:val="000B6E4F"/>
    <w:rsid w:val="000B71F5"/>
    <w:rsid w:val="000C038C"/>
    <w:rsid w:val="000C0520"/>
    <w:rsid w:val="000C144F"/>
    <w:rsid w:val="000C1529"/>
    <w:rsid w:val="000C21E4"/>
    <w:rsid w:val="000C644B"/>
    <w:rsid w:val="000C6552"/>
    <w:rsid w:val="000D0857"/>
    <w:rsid w:val="000D2395"/>
    <w:rsid w:val="000D26AC"/>
    <w:rsid w:val="000D26FF"/>
    <w:rsid w:val="000D298E"/>
    <w:rsid w:val="000D3D9C"/>
    <w:rsid w:val="000D47CC"/>
    <w:rsid w:val="000D58C6"/>
    <w:rsid w:val="000D7E25"/>
    <w:rsid w:val="000E04A1"/>
    <w:rsid w:val="000E3145"/>
    <w:rsid w:val="000E3FDD"/>
    <w:rsid w:val="000E4F64"/>
    <w:rsid w:val="000E5452"/>
    <w:rsid w:val="000E6117"/>
    <w:rsid w:val="000E61C4"/>
    <w:rsid w:val="000F01B6"/>
    <w:rsid w:val="000F0F7F"/>
    <w:rsid w:val="000F25E2"/>
    <w:rsid w:val="000F2CDD"/>
    <w:rsid w:val="000F68C0"/>
    <w:rsid w:val="000F71B8"/>
    <w:rsid w:val="000F7DDA"/>
    <w:rsid w:val="00101138"/>
    <w:rsid w:val="0010224E"/>
    <w:rsid w:val="0010277D"/>
    <w:rsid w:val="00103431"/>
    <w:rsid w:val="00103843"/>
    <w:rsid w:val="00106095"/>
    <w:rsid w:val="00106509"/>
    <w:rsid w:val="00112753"/>
    <w:rsid w:val="00112E52"/>
    <w:rsid w:val="0011439A"/>
    <w:rsid w:val="00116912"/>
    <w:rsid w:val="00116DA1"/>
    <w:rsid w:val="001200BA"/>
    <w:rsid w:val="00120541"/>
    <w:rsid w:val="00121A65"/>
    <w:rsid w:val="00125DF7"/>
    <w:rsid w:val="001316FE"/>
    <w:rsid w:val="00131EBD"/>
    <w:rsid w:val="00132080"/>
    <w:rsid w:val="001410E8"/>
    <w:rsid w:val="00143179"/>
    <w:rsid w:val="0014410B"/>
    <w:rsid w:val="0014492A"/>
    <w:rsid w:val="00144B8E"/>
    <w:rsid w:val="00145A80"/>
    <w:rsid w:val="001468CA"/>
    <w:rsid w:val="00146BA1"/>
    <w:rsid w:val="00151A8A"/>
    <w:rsid w:val="00153EDB"/>
    <w:rsid w:val="001550C0"/>
    <w:rsid w:val="00156EAD"/>
    <w:rsid w:val="00157511"/>
    <w:rsid w:val="00157C80"/>
    <w:rsid w:val="001618DE"/>
    <w:rsid w:val="001620BE"/>
    <w:rsid w:val="00163317"/>
    <w:rsid w:val="00163399"/>
    <w:rsid w:val="0016376B"/>
    <w:rsid w:val="001637B1"/>
    <w:rsid w:val="00165263"/>
    <w:rsid w:val="0016699F"/>
    <w:rsid w:val="00167906"/>
    <w:rsid w:val="0017085D"/>
    <w:rsid w:val="00171458"/>
    <w:rsid w:val="001716AA"/>
    <w:rsid w:val="00174D2A"/>
    <w:rsid w:val="00176A78"/>
    <w:rsid w:val="0017736D"/>
    <w:rsid w:val="00180439"/>
    <w:rsid w:val="001828CF"/>
    <w:rsid w:val="001850DF"/>
    <w:rsid w:val="00187FD1"/>
    <w:rsid w:val="00191CF7"/>
    <w:rsid w:val="00196157"/>
    <w:rsid w:val="001A01DF"/>
    <w:rsid w:val="001A0AC8"/>
    <w:rsid w:val="001A2D75"/>
    <w:rsid w:val="001A5940"/>
    <w:rsid w:val="001A66F5"/>
    <w:rsid w:val="001B4EE4"/>
    <w:rsid w:val="001B64B5"/>
    <w:rsid w:val="001B7A9B"/>
    <w:rsid w:val="001B7DCE"/>
    <w:rsid w:val="001C0315"/>
    <w:rsid w:val="001C0B0C"/>
    <w:rsid w:val="001C0BEA"/>
    <w:rsid w:val="001C27F3"/>
    <w:rsid w:val="001C2923"/>
    <w:rsid w:val="001C3601"/>
    <w:rsid w:val="001C40E5"/>
    <w:rsid w:val="001C4306"/>
    <w:rsid w:val="001C53D1"/>
    <w:rsid w:val="001C64D5"/>
    <w:rsid w:val="001C6EDD"/>
    <w:rsid w:val="001C782D"/>
    <w:rsid w:val="001D4D57"/>
    <w:rsid w:val="001D4D5C"/>
    <w:rsid w:val="001D4F1F"/>
    <w:rsid w:val="001D53F4"/>
    <w:rsid w:val="001D679C"/>
    <w:rsid w:val="001D6994"/>
    <w:rsid w:val="001D75F1"/>
    <w:rsid w:val="001E3470"/>
    <w:rsid w:val="001E44D3"/>
    <w:rsid w:val="001E5E3E"/>
    <w:rsid w:val="001E6F1E"/>
    <w:rsid w:val="001F032F"/>
    <w:rsid w:val="001F360B"/>
    <w:rsid w:val="001F3692"/>
    <w:rsid w:val="001F3B45"/>
    <w:rsid w:val="001F5FE7"/>
    <w:rsid w:val="00200BD8"/>
    <w:rsid w:val="00203405"/>
    <w:rsid w:val="002050C4"/>
    <w:rsid w:val="00206868"/>
    <w:rsid w:val="00207766"/>
    <w:rsid w:val="00210C28"/>
    <w:rsid w:val="002111D7"/>
    <w:rsid w:val="00211A94"/>
    <w:rsid w:val="002161B8"/>
    <w:rsid w:val="0021693E"/>
    <w:rsid w:val="002174EA"/>
    <w:rsid w:val="00222AAD"/>
    <w:rsid w:val="002231E8"/>
    <w:rsid w:val="00223271"/>
    <w:rsid w:val="002246CC"/>
    <w:rsid w:val="002265BE"/>
    <w:rsid w:val="002265D7"/>
    <w:rsid w:val="0022746D"/>
    <w:rsid w:val="0023089C"/>
    <w:rsid w:val="002310A9"/>
    <w:rsid w:val="00235453"/>
    <w:rsid w:val="002378BA"/>
    <w:rsid w:val="0024647A"/>
    <w:rsid w:val="0024679C"/>
    <w:rsid w:val="0025078B"/>
    <w:rsid w:val="002509D2"/>
    <w:rsid w:val="00251E15"/>
    <w:rsid w:val="00253397"/>
    <w:rsid w:val="002539A1"/>
    <w:rsid w:val="00253DCF"/>
    <w:rsid w:val="002554C6"/>
    <w:rsid w:val="0026709B"/>
    <w:rsid w:val="002679BD"/>
    <w:rsid w:val="00271261"/>
    <w:rsid w:val="00271F5D"/>
    <w:rsid w:val="002756B8"/>
    <w:rsid w:val="0027691B"/>
    <w:rsid w:val="002769F8"/>
    <w:rsid w:val="00276AEA"/>
    <w:rsid w:val="00276C44"/>
    <w:rsid w:val="002771F8"/>
    <w:rsid w:val="00281076"/>
    <w:rsid w:val="00282CE2"/>
    <w:rsid w:val="0028551F"/>
    <w:rsid w:val="002919EC"/>
    <w:rsid w:val="00292D17"/>
    <w:rsid w:val="002962AD"/>
    <w:rsid w:val="002A14EF"/>
    <w:rsid w:val="002A18D7"/>
    <w:rsid w:val="002A24DD"/>
    <w:rsid w:val="002A29B7"/>
    <w:rsid w:val="002A4047"/>
    <w:rsid w:val="002A6F86"/>
    <w:rsid w:val="002A7622"/>
    <w:rsid w:val="002A7BE8"/>
    <w:rsid w:val="002B010D"/>
    <w:rsid w:val="002B0DB6"/>
    <w:rsid w:val="002B1C3E"/>
    <w:rsid w:val="002B1E01"/>
    <w:rsid w:val="002B2019"/>
    <w:rsid w:val="002B24AC"/>
    <w:rsid w:val="002B4177"/>
    <w:rsid w:val="002B4504"/>
    <w:rsid w:val="002B48C9"/>
    <w:rsid w:val="002B55DA"/>
    <w:rsid w:val="002B5660"/>
    <w:rsid w:val="002B6317"/>
    <w:rsid w:val="002B7519"/>
    <w:rsid w:val="002B7C4F"/>
    <w:rsid w:val="002C0034"/>
    <w:rsid w:val="002C3235"/>
    <w:rsid w:val="002C4025"/>
    <w:rsid w:val="002C4073"/>
    <w:rsid w:val="002C651B"/>
    <w:rsid w:val="002C69C4"/>
    <w:rsid w:val="002C7F99"/>
    <w:rsid w:val="002D0169"/>
    <w:rsid w:val="002D2819"/>
    <w:rsid w:val="002D44AA"/>
    <w:rsid w:val="002D5736"/>
    <w:rsid w:val="002D7A74"/>
    <w:rsid w:val="002E3520"/>
    <w:rsid w:val="002E54F2"/>
    <w:rsid w:val="002E5DC7"/>
    <w:rsid w:val="002E638E"/>
    <w:rsid w:val="002E6C4B"/>
    <w:rsid w:val="002F07D6"/>
    <w:rsid w:val="002F12CF"/>
    <w:rsid w:val="002F234A"/>
    <w:rsid w:val="002F238A"/>
    <w:rsid w:val="002F2F86"/>
    <w:rsid w:val="002F54C8"/>
    <w:rsid w:val="002F5826"/>
    <w:rsid w:val="002F601F"/>
    <w:rsid w:val="002F7C4F"/>
    <w:rsid w:val="00300F24"/>
    <w:rsid w:val="00303429"/>
    <w:rsid w:val="003037F5"/>
    <w:rsid w:val="003038F7"/>
    <w:rsid w:val="00303C87"/>
    <w:rsid w:val="003040E1"/>
    <w:rsid w:val="003046C0"/>
    <w:rsid w:val="00306988"/>
    <w:rsid w:val="00306ABD"/>
    <w:rsid w:val="00307A9A"/>
    <w:rsid w:val="00311A69"/>
    <w:rsid w:val="00311D4E"/>
    <w:rsid w:val="0031373F"/>
    <w:rsid w:val="00314021"/>
    <w:rsid w:val="00315975"/>
    <w:rsid w:val="00317DDA"/>
    <w:rsid w:val="0032035A"/>
    <w:rsid w:val="00325727"/>
    <w:rsid w:val="00325A50"/>
    <w:rsid w:val="00325EF3"/>
    <w:rsid w:val="00326CF8"/>
    <w:rsid w:val="00327C7E"/>
    <w:rsid w:val="003325BA"/>
    <w:rsid w:val="0033284E"/>
    <w:rsid w:val="00334385"/>
    <w:rsid w:val="00334780"/>
    <w:rsid w:val="00335851"/>
    <w:rsid w:val="003403FD"/>
    <w:rsid w:val="003407B4"/>
    <w:rsid w:val="0034097D"/>
    <w:rsid w:val="00346379"/>
    <w:rsid w:val="00347700"/>
    <w:rsid w:val="00350772"/>
    <w:rsid w:val="00350FC9"/>
    <w:rsid w:val="0035173E"/>
    <w:rsid w:val="00353714"/>
    <w:rsid w:val="0035560E"/>
    <w:rsid w:val="00357665"/>
    <w:rsid w:val="003602AF"/>
    <w:rsid w:val="00360440"/>
    <w:rsid w:val="00361041"/>
    <w:rsid w:val="003610D0"/>
    <w:rsid w:val="003615DD"/>
    <w:rsid w:val="00362E21"/>
    <w:rsid w:val="00363686"/>
    <w:rsid w:val="00365178"/>
    <w:rsid w:val="0036527F"/>
    <w:rsid w:val="00365290"/>
    <w:rsid w:val="00366635"/>
    <w:rsid w:val="00366D94"/>
    <w:rsid w:val="00370055"/>
    <w:rsid w:val="003701C5"/>
    <w:rsid w:val="00372A46"/>
    <w:rsid w:val="003750A7"/>
    <w:rsid w:val="00375B35"/>
    <w:rsid w:val="00377A73"/>
    <w:rsid w:val="00381683"/>
    <w:rsid w:val="003829CB"/>
    <w:rsid w:val="003856CD"/>
    <w:rsid w:val="003877B3"/>
    <w:rsid w:val="00390110"/>
    <w:rsid w:val="00391139"/>
    <w:rsid w:val="00391F17"/>
    <w:rsid w:val="00392F32"/>
    <w:rsid w:val="00394799"/>
    <w:rsid w:val="00395B97"/>
    <w:rsid w:val="00397D4D"/>
    <w:rsid w:val="003A00C7"/>
    <w:rsid w:val="003A0EBF"/>
    <w:rsid w:val="003A1FB5"/>
    <w:rsid w:val="003A2157"/>
    <w:rsid w:val="003A2BA6"/>
    <w:rsid w:val="003A2BEB"/>
    <w:rsid w:val="003A35F4"/>
    <w:rsid w:val="003A46A3"/>
    <w:rsid w:val="003A4A84"/>
    <w:rsid w:val="003A60B9"/>
    <w:rsid w:val="003A64CD"/>
    <w:rsid w:val="003A7655"/>
    <w:rsid w:val="003A773E"/>
    <w:rsid w:val="003B0341"/>
    <w:rsid w:val="003B10C4"/>
    <w:rsid w:val="003B2B21"/>
    <w:rsid w:val="003B3C74"/>
    <w:rsid w:val="003B3D1A"/>
    <w:rsid w:val="003B40B6"/>
    <w:rsid w:val="003B465B"/>
    <w:rsid w:val="003B5CB6"/>
    <w:rsid w:val="003B60EF"/>
    <w:rsid w:val="003B785B"/>
    <w:rsid w:val="003C1E0C"/>
    <w:rsid w:val="003C313A"/>
    <w:rsid w:val="003C48AD"/>
    <w:rsid w:val="003C5B51"/>
    <w:rsid w:val="003C63C5"/>
    <w:rsid w:val="003D215F"/>
    <w:rsid w:val="003D33C3"/>
    <w:rsid w:val="003D4554"/>
    <w:rsid w:val="003D67ED"/>
    <w:rsid w:val="003D7F50"/>
    <w:rsid w:val="003E0DE6"/>
    <w:rsid w:val="003E109E"/>
    <w:rsid w:val="003E1561"/>
    <w:rsid w:val="003E19D4"/>
    <w:rsid w:val="003E3192"/>
    <w:rsid w:val="003E4508"/>
    <w:rsid w:val="003E45FF"/>
    <w:rsid w:val="003E4BB5"/>
    <w:rsid w:val="003E4F88"/>
    <w:rsid w:val="003E6FC6"/>
    <w:rsid w:val="003F19BB"/>
    <w:rsid w:val="003F2EC0"/>
    <w:rsid w:val="003F40C0"/>
    <w:rsid w:val="003F44C9"/>
    <w:rsid w:val="003F4A56"/>
    <w:rsid w:val="003F4D39"/>
    <w:rsid w:val="003F544A"/>
    <w:rsid w:val="003F5E31"/>
    <w:rsid w:val="003F6136"/>
    <w:rsid w:val="003F6519"/>
    <w:rsid w:val="003F6E34"/>
    <w:rsid w:val="003F7292"/>
    <w:rsid w:val="003F72C7"/>
    <w:rsid w:val="004017E5"/>
    <w:rsid w:val="00404B93"/>
    <w:rsid w:val="004051A2"/>
    <w:rsid w:val="00405682"/>
    <w:rsid w:val="00405CDB"/>
    <w:rsid w:val="00406312"/>
    <w:rsid w:val="00407234"/>
    <w:rsid w:val="00407F86"/>
    <w:rsid w:val="00411FC7"/>
    <w:rsid w:val="00412B9D"/>
    <w:rsid w:val="0041353F"/>
    <w:rsid w:val="0041642D"/>
    <w:rsid w:val="004221C2"/>
    <w:rsid w:val="004230E8"/>
    <w:rsid w:val="00423CCC"/>
    <w:rsid w:val="004247BF"/>
    <w:rsid w:val="00426680"/>
    <w:rsid w:val="00426AD0"/>
    <w:rsid w:val="00426B1A"/>
    <w:rsid w:val="0043041A"/>
    <w:rsid w:val="004308BB"/>
    <w:rsid w:val="00434BA4"/>
    <w:rsid w:val="004351AE"/>
    <w:rsid w:val="00435333"/>
    <w:rsid w:val="00435710"/>
    <w:rsid w:val="0043586E"/>
    <w:rsid w:val="00437664"/>
    <w:rsid w:val="00440CA0"/>
    <w:rsid w:val="0044345C"/>
    <w:rsid w:val="004453BD"/>
    <w:rsid w:val="00445678"/>
    <w:rsid w:val="0045199A"/>
    <w:rsid w:val="004560EE"/>
    <w:rsid w:val="00456664"/>
    <w:rsid w:val="004578D0"/>
    <w:rsid w:val="00457DF4"/>
    <w:rsid w:val="00460354"/>
    <w:rsid w:val="00460D24"/>
    <w:rsid w:val="004618EA"/>
    <w:rsid w:val="004625CE"/>
    <w:rsid w:val="00462D63"/>
    <w:rsid w:val="00464E5B"/>
    <w:rsid w:val="00467E59"/>
    <w:rsid w:val="0047086F"/>
    <w:rsid w:val="00471C33"/>
    <w:rsid w:val="00473448"/>
    <w:rsid w:val="00474721"/>
    <w:rsid w:val="00476243"/>
    <w:rsid w:val="00476C67"/>
    <w:rsid w:val="00480048"/>
    <w:rsid w:val="0048013B"/>
    <w:rsid w:val="00483568"/>
    <w:rsid w:val="00483BA0"/>
    <w:rsid w:val="00484926"/>
    <w:rsid w:val="0048755F"/>
    <w:rsid w:val="00490AF4"/>
    <w:rsid w:val="0049121B"/>
    <w:rsid w:val="00492FC1"/>
    <w:rsid w:val="004939BA"/>
    <w:rsid w:val="00494282"/>
    <w:rsid w:val="00494B42"/>
    <w:rsid w:val="00494BBA"/>
    <w:rsid w:val="0049517B"/>
    <w:rsid w:val="004957BE"/>
    <w:rsid w:val="00495B74"/>
    <w:rsid w:val="0049629E"/>
    <w:rsid w:val="0049699D"/>
    <w:rsid w:val="0049777B"/>
    <w:rsid w:val="004A02BB"/>
    <w:rsid w:val="004A435C"/>
    <w:rsid w:val="004A5282"/>
    <w:rsid w:val="004A6FC9"/>
    <w:rsid w:val="004A78DD"/>
    <w:rsid w:val="004A79B2"/>
    <w:rsid w:val="004B2CDF"/>
    <w:rsid w:val="004B5E07"/>
    <w:rsid w:val="004B6B31"/>
    <w:rsid w:val="004C02C4"/>
    <w:rsid w:val="004C04D6"/>
    <w:rsid w:val="004C2E79"/>
    <w:rsid w:val="004C6A65"/>
    <w:rsid w:val="004C75AF"/>
    <w:rsid w:val="004C7CF1"/>
    <w:rsid w:val="004D01B4"/>
    <w:rsid w:val="004D12C9"/>
    <w:rsid w:val="004D232B"/>
    <w:rsid w:val="004D4E28"/>
    <w:rsid w:val="004D6395"/>
    <w:rsid w:val="004D73FA"/>
    <w:rsid w:val="004D7B1D"/>
    <w:rsid w:val="004E5EFA"/>
    <w:rsid w:val="004E6B7F"/>
    <w:rsid w:val="004E792D"/>
    <w:rsid w:val="004E7D02"/>
    <w:rsid w:val="004F028C"/>
    <w:rsid w:val="004F1F86"/>
    <w:rsid w:val="004F4BA6"/>
    <w:rsid w:val="004F6366"/>
    <w:rsid w:val="004F7CE1"/>
    <w:rsid w:val="00500004"/>
    <w:rsid w:val="005005EF"/>
    <w:rsid w:val="00501FAC"/>
    <w:rsid w:val="00502FB7"/>
    <w:rsid w:val="005056DB"/>
    <w:rsid w:val="00506BA4"/>
    <w:rsid w:val="0051063F"/>
    <w:rsid w:val="00513075"/>
    <w:rsid w:val="00513B12"/>
    <w:rsid w:val="00514048"/>
    <w:rsid w:val="0051790E"/>
    <w:rsid w:val="00517E33"/>
    <w:rsid w:val="0052113B"/>
    <w:rsid w:val="00522EC8"/>
    <w:rsid w:val="00523EC8"/>
    <w:rsid w:val="0052418E"/>
    <w:rsid w:val="005257C9"/>
    <w:rsid w:val="0052585F"/>
    <w:rsid w:val="00530E33"/>
    <w:rsid w:val="005319F1"/>
    <w:rsid w:val="00533691"/>
    <w:rsid w:val="00533817"/>
    <w:rsid w:val="005356E0"/>
    <w:rsid w:val="0053630E"/>
    <w:rsid w:val="00536550"/>
    <w:rsid w:val="00540884"/>
    <w:rsid w:val="0054100A"/>
    <w:rsid w:val="0054199D"/>
    <w:rsid w:val="00542586"/>
    <w:rsid w:val="0054300D"/>
    <w:rsid w:val="00545A26"/>
    <w:rsid w:val="00546162"/>
    <w:rsid w:val="00546DB1"/>
    <w:rsid w:val="0054755F"/>
    <w:rsid w:val="00547B51"/>
    <w:rsid w:val="00550905"/>
    <w:rsid w:val="00555FE2"/>
    <w:rsid w:val="00556436"/>
    <w:rsid w:val="00556F36"/>
    <w:rsid w:val="00560E50"/>
    <w:rsid w:val="00570DD6"/>
    <w:rsid w:val="005716B7"/>
    <w:rsid w:val="00571C98"/>
    <w:rsid w:val="0057321A"/>
    <w:rsid w:val="00576A6B"/>
    <w:rsid w:val="00576D47"/>
    <w:rsid w:val="00577836"/>
    <w:rsid w:val="00580875"/>
    <w:rsid w:val="005816CB"/>
    <w:rsid w:val="005828A0"/>
    <w:rsid w:val="00582E43"/>
    <w:rsid w:val="00586334"/>
    <w:rsid w:val="00586373"/>
    <w:rsid w:val="00586637"/>
    <w:rsid w:val="0059149C"/>
    <w:rsid w:val="00593165"/>
    <w:rsid w:val="00597CCA"/>
    <w:rsid w:val="005A30BA"/>
    <w:rsid w:val="005A4332"/>
    <w:rsid w:val="005B36DE"/>
    <w:rsid w:val="005B4A34"/>
    <w:rsid w:val="005B524B"/>
    <w:rsid w:val="005B5E51"/>
    <w:rsid w:val="005C00C3"/>
    <w:rsid w:val="005C211D"/>
    <w:rsid w:val="005C5F87"/>
    <w:rsid w:val="005C6FA4"/>
    <w:rsid w:val="005C7255"/>
    <w:rsid w:val="005D2AE5"/>
    <w:rsid w:val="005D43BF"/>
    <w:rsid w:val="005D561F"/>
    <w:rsid w:val="005D563D"/>
    <w:rsid w:val="005D7B41"/>
    <w:rsid w:val="005E0151"/>
    <w:rsid w:val="005E1720"/>
    <w:rsid w:val="005E5809"/>
    <w:rsid w:val="005E5FB3"/>
    <w:rsid w:val="005F5742"/>
    <w:rsid w:val="005F60DB"/>
    <w:rsid w:val="00600D4E"/>
    <w:rsid w:val="00602B74"/>
    <w:rsid w:val="00603071"/>
    <w:rsid w:val="0060409A"/>
    <w:rsid w:val="006051BB"/>
    <w:rsid w:val="00605D30"/>
    <w:rsid w:val="00606099"/>
    <w:rsid w:val="00606955"/>
    <w:rsid w:val="00606EFE"/>
    <w:rsid w:val="0061114F"/>
    <w:rsid w:val="0061271E"/>
    <w:rsid w:val="00613029"/>
    <w:rsid w:val="0061394E"/>
    <w:rsid w:val="00613A5F"/>
    <w:rsid w:val="006154E5"/>
    <w:rsid w:val="00616038"/>
    <w:rsid w:val="00617B8B"/>
    <w:rsid w:val="00620AA0"/>
    <w:rsid w:val="0062109B"/>
    <w:rsid w:val="00621BBD"/>
    <w:rsid w:val="00622538"/>
    <w:rsid w:val="00622888"/>
    <w:rsid w:val="00624747"/>
    <w:rsid w:val="00624F60"/>
    <w:rsid w:val="00626669"/>
    <w:rsid w:val="00631240"/>
    <w:rsid w:val="00632CFA"/>
    <w:rsid w:val="006347C5"/>
    <w:rsid w:val="0063575D"/>
    <w:rsid w:val="00635A13"/>
    <w:rsid w:val="00635B0B"/>
    <w:rsid w:val="00636C39"/>
    <w:rsid w:val="00637452"/>
    <w:rsid w:val="00640D02"/>
    <w:rsid w:val="00646F84"/>
    <w:rsid w:val="00647E57"/>
    <w:rsid w:val="00650763"/>
    <w:rsid w:val="00650FD5"/>
    <w:rsid w:val="00654E76"/>
    <w:rsid w:val="00657241"/>
    <w:rsid w:val="00657B4C"/>
    <w:rsid w:val="0066010E"/>
    <w:rsid w:val="00661F77"/>
    <w:rsid w:val="006621C3"/>
    <w:rsid w:val="00663B18"/>
    <w:rsid w:val="006650CE"/>
    <w:rsid w:val="00667877"/>
    <w:rsid w:val="00670BEB"/>
    <w:rsid w:val="00673B6D"/>
    <w:rsid w:val="006741D0"/>
    <w:rsid w:val="00674663"/>
    <w:rsid w:val="00674CD4"/>
    <w:rsid w:val="00675CFC"/>
    <w:rsid w:val="006841F0"/>
    <w:rsid w:val="00685472"/>
    <w:rsid w:val="006861CB"/>
    <w:rsid w:val="00687A34"/>
    <w:rsid w:val="00690114"/>
    <w:rsid w:val="006906BE"/>
    <w:rsid w:val="00691A76"/>
    <w:rsid w:val="0069356B"/>
    <w:rsid w:val="00695405"/>
    <w:rsid w:val="00696C98"/>
    <w:rsid w:val="00697B06"/>
    <w:rsid w:val="006A0224"/>
    <w:rsid w:val="006A12EF"/>
    <w:rsid w:val="006A1760"/>
    <w:rsid w:val="006A19A8"/>
    <w:rsid w:val="006A5C2B"/>
    <w:rsid w:val="006A5F49"/>
    <w:rsid w:val="006B04ED"/>
    <w:rsid w:val="006B1528"/>
    <w:rsid w:val="006B17B7"/>
    <w:rsid w:val="006B7585"/>
    <w:rsid w:val="006B7631"/>
    <w:rsid w:val="006C250D"/>
    <w:rsid w:val="006C4176"/>
    <w:rsid w:val="006C4E7C"/>
    <w:rsid w:val="006C5D2D"/>
    <w:rsid w:val="006D0ABF"/>
    <w:rsid w:val="006D352C"/>
    <w:rsid w:val="006D4629"/>
    <w:rsid w:val="006D673F"/>
    <w:rsid w:val="006D6882"/>
    <w:rsid w:val="006E1A69"/>
    <w:rsid w:val="006E1FEF"/>
    <w:rsid w:val="006E2F56"/>
    <w:rsid w:val="006E3509"/>
    <w:rsid w:val="006E4801"/>
    <w:rsid w:val="006E6307"/>
    <w:rsid w:val="006E6E2E"/>
    <w:rsid w:val="006E7327"/>
    <w:rsid w:val="006F2527"/>
    <w:rsid w:val="006F44D1"/>
    <w:rsid w:val="006F4808"/>
    <w:rsid w:val="006F4C2A"/>
    <w:rsid w:val="006F4F7B"/>
    <w:rsid w:val="006F5106"/>
    <w:rsid w:val="006F5D80"/>
    <w:rsid w:val="0070081B"/>
    <w:rsid w:val="00700D3A"/>
    <w:rsid w:val="00701E9A"/>
    <w:rsid w:val="00702135"/>
    <w:rsid w:val="00706B7E"/>
    <w:rsid w:val="007071AD"/>
    <w:rsid w:val="00711A6B"/>
    <w:rsid w:val="00712199"/>
    <w:rsid w:val="0071582D"/>
    <w:rsid w:val="00717C17"/>
    <w:rsid w:val="00722B0E"/>
    <w:rsid w:val="00723CFD"/>
    <w:rsid w:val="0072445D"/>
    <w:rsid w:val="00724903"/>
    <w:rsid w:val="0072567B"/>
    <w:rsid w:val="00726197"/>
    <w:rsid w:val="00726249"/>
    <w:rsid w:val="00726A1F"/>
    <w:rsid w:val="00727DA1"/>
    <w:rsid w:val="00730ED4"/>
    <w:rsid w:val="00732402"/>
    <w:rsid w:val="007327FD"/>
    <w:rsid w:val="00734466"/>
    <w:rsid w:val="007347BE"/>
    <w:rsid w:val="00736421"/>
    <w:rsid w:val="007371D1"/>
    <w:rsid w:val="007372A5"/>
    <w:rsid w:val="007401D8"/>
    <w:rsid w:val="00742D27"/>
    <w:rsid w:val="00742E0D"/>
    <w:rsid w:val="00743306"/>
    <w:rsid w:val="007436DE"/>
    <w:rsid w:val="0074446D"/>
    <w:rsid w:val="00745C36"/>
    <w:rsid w:val="0074635D"/>
    <w:rsid w:val="007479D8"/>
    <w:rsid w:val="007545EC"/>
    <w:rsid w:val="00754F85"/>
    <w:rsid w:val="007555FE"/>
    <w:rsid w:val="00756A55"/>
    <w:rsid w:val="00760343"/>
    <w:rsid w:val="007608BC"/>
    <w:rsid w:val="0076403F"/>
    <w:rsid w:val="00764D91"/>
    <w:rsid w:val="00765A32"/>
    <w:rsid w:val="00766C9F"/>
    <w:rsid w:val="00766F1C"/>
    <w:rsid w:val="00770714"/>
    <w:rsid w:val="00770947"/>
    <w:rsid w:val="007765B3"/>
    <w:rsid w:val="00777EB8"/>
    <w:rsid w:val="00781488"/>
    <w:rsid w:val="00782B4D"/>
    <w:rsid w:val="007832FF"/>
    <w:rsid w:val="00783FF8"/>
    <w:rsid w:val="00784DBD"/>
    <w:rsid w:val="0078576F"/>
    <w:rsid w:val="007867BE"/>
    <w:rsid w:val="00786CEA"/>
    <w:rsid w:val="00787C32"/>
    <w:rsid w:val="00787C48"/>
    <w:rsid w:val="00790099"/>
    <w:rsid w:val="00790E6B"/>
    <w:rsid w:val="0079121E"/>
    <w:rsid w:val="00795058"/>
    <w:rsid w:val="007953A4"/>
    <w:rsid w:val="00795CFA"/>
    <w:rsid w:val="00795F53"/>
    <w:rsid w:val="007962FA"/>
    <w:rsid w:val="007A1162"/>
    <w:rsid w:val="007A13DD"/>
    <w:rsid w:val="007A2529"/>
    <w:rsid w:val="007A3A2F"/>
    <w:rsid w:val="007A3C5C"/>
    <w:rsid w:val="007A42D0"/>
    <w:rsid w:val="007A72F8"/>
    <w:rsid w:val="007A762E"/>
    <w:rsid w:val="007B0210"/>
    <w:rsid w:val="007B1294"/>
    <w:rsid w:val="007B18F0"/>
    <w:rsid w:val="007B2843"/>
    <w:rsid w:val="007B2E03"/>
    <w:rsid w:val="007B33DB"/>
    <w:rsid w:val="007B4E7C"/>
    <w:rsid w:val="007B6AF0"/>
    <w:rsid w:val="007B7205"/>
    <w:rsid w:val="007B72CE"/>
    <w:rsid w:val="007C3FFA"/>
    <w:rsid w:val="007C52A0"/>
    <w:rsid w:val="007C53B4"/>
    <w:rsid w:val="007C6347"/>
    <w:rsid w:val="007C6CBC"/>
    <w:rsid w:val="007C753A"/>
    <w:rsid w:val="007D1915"/>
    <w:rsid w:val="007D248D"/>
    <w:rsid w:val="007D2AFD"/>
    <w:rsid w:val="007D3562"/>
    <w:rsid w:val="007D772F"/>
    <w:rsid w:val="007E0717"/>
    <w:rsid w:val="007E09A8"/>
    <w:rsid w:val="007E124A"/>
    <w:rsid w:val="007E1E92"/>
    <w:rsid w:val="007E2A3C"/>
    <w:rsid w:val="007E3CEA"/>
    <w:rsid w:val="007E3E24"/>
    <w:rsid w:val="007F066A"/>
    <w:rsid w:val="007F1AC2"/>
    <w:rsid w:val="007F1D58"/>
    <w:rsid w:val="007F2FE6"/>
    <w:rsid w:val="007F37B1"/>
    <w:rsid w:val="007F6AC6"/>
    <w:rsid w:val="0080165D"/>
    <w:rsid w:val="008045D3"/>
    <w:rsid w:val="00806557"/>
    <w:rsid w:val="00806EBF"/>
    <w:rsid w:val="0081012C"/>
    <w:rsid w:val="008130E5"/>
    <w:rsid w:val="00813772"/>
    <w:rsid w:val="00816652"/>
    <w:rsid w:val="00816B44"/>
    <w:rsid w:val="00817446"/>
    <w:rsid w:val="00822830"/>
    <w:rsid w:val="00822FC8"/>
    <w:rsid w:val="008238D3"/>
    <w:rsid w:val="0082427C"/>
    <w:rsid w:val="008255A9"/>
    <w:rsid w:val="00826533"/>
    <w:rsid w:val="00826B2B"/>
    <w:rsid w:val="00830CD2"/>
    <w:rsid w:val="00831FAB"/>
    <w:rsid w:val="00833341"/>
    <w:rsid w:val="00833DFC"/>
    <w:rsid w:val="008351D4"/>
    <w:rsid w:val="008367EB"/>
    <w:rsid w:val="0084141F"/>
    <w:rsid w:val="00841BCB"/>
    <w:rsid w:val="00842962"/>
    <w:rsid w:val="00843C96"/>
    <w:rsid w:val="0084410D"/>
    <w:rsid w:val="0084561F"/>
    <w:rsid w:val="00850798"/>
    <w:rsid w:val="00851778"/>
    <w:rsid w:val="00851CE5"/>
    <w:rsid w:val="00851E2F"/>
    <w:rsid w:val="008545C6"/>
    <w:rsid w:val="00855641"/>
    <w:rsid w:val="0085671E"/>
    <w:rsid w:val="0085694B"/>
    <w:rsid w:val="00856F44"/>
    <w:rsid w:val="008575E1"/>
    <w:rsid w:val="008630D7"/>
    <w:rsid w:val="0086318E"/>
    <w:rsid w:val="0086326E"/>
    <w:rsid w:val="00872376"/>
    <w:rsid w:val="00872536"/>
    <w:rsid w:val="00872D66"/>
    <w:rsid w:val="00873A1B"/>
    <w:rsid w:val="00880154"/>
    <w:rsid w:val="00880BDA"/>
    <w:rsid w:val="00881BCB"/>
    <w:rsid w:val="00884BC3"/>
    <w:rsid w:val="00885698"/>
    <w:rsid w:val="00886596"/>
    <w:rsid w:val="00886E91"/>
    <w:rsid w:val="008926D5"/>
    <w:rsid w:val="00894915"/>
    <w:rsid w:val="008A2502"/>
    <w:rsid w:val="008A2DAF"/>
    <w:rsid w:val="008A336D"/>
    <w:rsid w:val="008A4556"/>
    <w:rsid w:val="008A4713"/>
    <w:rsid w:val="008A51D9"/>
    <w:rsid w:val="008A6562"/>
    <w:rsid w:val="008A7B9D"/>
    <w:rsid w:val="008B3222"/>
    <w:rsid w:val="008B3F70"/>
    <w:rsid w:val="008B6DA6"/>
    <w:rsid w:val="008C145E"/>
    <w:rsid w:val="008C3427"/>
    <w:rsid w:val="008C7204"/>
    <w:rsid w:val="008C75CB"/>
    <w:rsid w:val="008D271C"/>
    <w:rsid w:val="008D2943"/>
    <w:rsid w:val="008D776D"/>
    <w:rsid w:val="008E0861"/>
    <w:rsid w:val="008E1001"/>
    <w:rsid w:val="008E18E1"/>
    <w:rsid w:val="008E20F5"/>
    <w:rsid w:val="008E436C"/>
    <w:rsid w:val="008E6430"/>
    <w:rsid w:val="008F0E50"/>
    <w:rsid w:val="008F1F59"/>
    <w:rsid w:val="008F31ED"/>
    <w:rsid w:val="008F3A58"/>
    <w:rsid w:val="008F3E4B"/>
    <w:rsid w:val="008F49C9"/>
    <w:rsid w:val="008F5E20"/>
    <w:rsid w:val="008F63C8"/>
    <w:rsid w:val="008F6F0A"/>
    <w:rsid w:val="0090029D"/>
    <w:rsid w:val="00900E6E"/>
    <w:rsid w:val="00904952"/>
    <w:rsid w:val="009054B4"/>
    <w:rsid w:val="00905752"/>
    <w:rsid w:val="00905760"/>
    <w:rsid w:val="0090690E"/>
    <w:rsid w:val="00907530"/>
    <w:rsid w:val="00907DA8"/>
    <w:rsid w:val="00911E52"/>
    <w:rsid w:val="00912FFA"/>
    <w:rsid w:val="00913651"/>
    <w:rsid w:val="00913CBF"/>
    <w:rsid w:val="0091467D"/>
    <w:rsid w:val="00915439"/>
    <w:rsid w:val="0091555B"/>
    <w:rsid w:val="009204CC"/>
    <w:rsid w:val="00921B77"/>
    <w:rsid w:val="00924533"/>
    <w:rsid w:val="00924CA8"/>
    <w:rsid w:val="009257C5"/>
    <w:rsid w:val="00925C8D"/>
    <w:rsid w:val="00926C37"/>
    <w:rsid w:val="009301F6"/>
    <w:rsid w:val="009303AF"/>
    <w:rsid w:val="0093289A"/>
    <w:rsid w:val="00932DDB"/>
    <w:rsid w:val="00933F24"/>
    <w:rsid w:val="00934C62"/>
    <w:rsid w:val="00934D4D"/>
    <w:rsid w:val="0093611D"/>
    <w:rsid w:val="00936208"/>
    <w:rsid w:val="00940570"/>
    <w:rsid w:val="0094232C"/>
    <w:rsid w:val="00942AD3"/>
    <w:rsid w:val="00942D52"/>
    <w:rsid w:val="009449B2"/>
    <w:rsid w:val="0094532F"/>
    <w:rsid w:val="00946B3B"/>
    <w:rsid w:val="00950084"/>
    <w:rsid w:val="00951656"/>
    <w:rsid w:val="00953799"/>
    <w:rsid w:val="00956E23"/>
    <w:rsid w:val="00957B99"/>
    <w:rsid w:val="00961582"/>
    <w:rsid w:val="009616C7"/>
    <w:rsid w:val="009617C4"/>
    <w:rsid w:val="009621AD"/>
    <w:rsid w:val="00963CE5"/>
    <w:rsid w:val="00963E35"/>
    <w:rsid w:val="0096419C"/>
    <w:rsid w:val="00965019"/>
    <w:rsid w:val="009655B8"/>
    <w:rsid w:val="009659EE"/>
    <w:rsid w:val="009673C4"/>
    <w:rsid w:val="00967B5F"/>
    <w:rsid w:val="009700B3"/>
    <w:rsid w:val="009704BB"/>
    <w:rsid w:val="00971026"/>
    <w:rsid w:val="009714A2"/>
    <w:rsid w:val="0097271A"/>
    <w:rsid w:val="00974C01"/>
    <w:rsid w:val="009752E4"/>
    <w:rsid w:val="0097622E"/>
    <w:rsid w:val="00976D3B"/>
    <w:rsid w:val="009807BA"/>
    <w:rsid w:val="00980E69"/>
    <w:rsid w:val="00981AC7"/>
    <w:rsid w:val="00982798"/>
    <w:rsid w:val="009834E2"/>
    <w:rsid w:val="0098425B"/>
    <w:rsid w:val="0098460F"/>
    <w:rsid w:val="00986C8D"/>
    <w:rsid w:val="009879A8"/>
    <w:rsid w:val="00987F4E"/>
    <w:rsid w:val="009923DF"/>
    <w:rsid w:val="009927B2"/>
    <w:rsid w:val="00992ABE"/>
    <w:rsid w:val="00994A7F"/>
    <w:rsid w:val="009A053C"/>
    <w:rsid w:val="009A491C"/>
    <w:rsid w:val="009A5FC6"/>
    <w:rsid w:val="009A64CE"/>
    <w:rsid w:val="009B139E"/>
    <w:rsid w:val="009B1611"/>
    <w:rsid w:val="009B21EB"/>
    <w:rsid w:val="009B4AF4"/>
    <w:rsid w:val="009B6785"/>
    <w:rsid w:val="009B68FD"/>
    <w:rsid w:val="009B6975"/>
    <w:rsid w:val="009C027C"/>
    <w:rsid w:val="009C0755"/>
    <w:rsid w:val="009C0F10"/>
    <w:rsid w:val="009C41B8"/>
    <w:rsid w:val="009C5068"/>
    <w:rsid w:val="009D0E56"/>
    <w:rsid w:val="009D2664"/>
    <w:rsid w:val="009D35BB"/>
    <w:rsid w:val="009D3EE5"/>
    <w:rsid w:val="009D3F53"/>
    <w:rsid w:val="009D4456"/>
    <w:rsid w:val="009D62DD"/>
    <w:rsid w:val="009D6696"/>
    <w:rsid w:val="009D6814"/>
    <w:rsid w:val="009E1177"/>
    <w:rsid w:val="009E1E3D"/>
    <w:rsid w:val="009E3F1D"/>
    <w:rsid w:val="009E4A5C"/>
    <w:rsid w:val="009E5E6A"/>
    <w:rsid w:val="009E65E0"/>
    <w:rsid w:val="009F016D"/>
    <w:rsid w:val="009F195D"/>
    <w:rsid w:val="009F19A1"/>
    <w:rsid w:val="009F1E1B"/>
    <w:rsid w:val="009F25E3"/>
    <w:rsid w:val="009F2FF4"/>
    <w:rsid w:val="009F3D21"/>
    <w:rsid w:val="009F41C5"/>
    <w:rsid w:val="009F6778"/>
    <w:rsid w:val="009F6875"/>
    <w:rsid w:val="009F7D4F"/>
    <w:rsid w:val="009F7DE3"/>
    <w:rsid w:val="00A003F6"/>
    <w:rsid w:val="00A0203F"/>
    <w:rsid w:val="00A02DFD"/>
    <w:rsid w:val="00A03046"/>
    <w:rsid w:val="00A03AA7"/>
    <w:rsid w:val="00A0462F"/>
    <w:rsid w:val="00A053FF"/>
    <w:rsid w:val="00A06CB8"/>
    <w:rsid w:val="00A077E8"/>
    <w:rsid w:val="00A07944"/>
    <w:rsid w:val="00A10056"/>
    <w:rsid w:val="00A10D82"/>
    <w:rsid w:val="00A23233"/>
    <w:rsid w:val="00A23FB9"/>
    <w:rsid w:val="00A27EF5"/>
    <w:rsid w:val="00A31C3D"/>
    <w:rsid w:val="00A33B0A"/>
    <w:rsid w:val="00A34028"/>
    <w:rsid w:val="00A34B59"/>
    <w:rsid w:val="00A35E5A"/>
    <w:rsid w:val="00A40B55"/>
    <w:rsid w:val="00A432C3"/>
    <w:rsid w:val="00A44DE7"/>
    <w:rsid w:val="00A46B84"/>
    <w:rsid w:val="00A47A46"/>
    <w:rsid w:val="00A50541"/>
    <w:rsid w:val="00A510A2"/>
    <w:rsid w:val="00A5555D"/>
    <w:rsid w:val="00A5669A"/>
    <w:rsid w:val="00A5734F"/>
    <w:rsid w:val="00A57FA3"/>
    <w:rsid w:val="00A61499"/>
    <w:rsid w:val="00A63916"/>
    <w:rsid w:val="00A650D6"/>
    <w:rsid w:val="00A6659D"/>
    <w:rsid w:val="00A66613"/>
    <w:rsid w:val="00A7034E"/>
    <w:rsid w:val="00A7093A"/>
    <w:rsid w:val="00A70AB2"/>
    <w:rsid w:val="00A70C07"/>
    <w:rsid w:val="00A72F46"/>
    <w:rsid w:val="00A733EF"/>
    <w:rsid w:val="00A7493C"/>
    <w:rsid w:val="00A75451"/>
    <w:rsid w:val="00A7624E"/>
    <w:rsid w:val="00A77FED"/>
    <w:rsid w:val="00A81A37"/>
    <w:rsid w:val="00A82844"/>
    <w:rsid w:val="00A82A31"/>
    <w:rsid w:val="00A8341C"/>
    <w:rsid w:val="00A83503"/>
    <w:rsid w:val="00A83C70"/>
    <w:rsid w:val="00A87FF0"/>
    <w:rsid w:val="00A91D49"/>
    <w:rsid w:val="00A939C2"/>
    <w:rsid w:val="00A95E88"/>
    <w:rsid w:val="00AA4DB8"/>
    <w:rsid w:val="00AA6B74"/>
    <w:rsid w:val="00AB0DBA"/>
    <w:rsid w:val="00AB45B5"/>
    <w:rsid w:val="00AB4CA3"/>
    <w:rsid w:val="00AB61D3"/>
    <w:rsid w:val="00AB635E"/>
    <w:rsid w:val="00AB6539"/>
    <w:rsid w:val="00AB6FD2"/>
    <w:rsid w:val="00AC069A"/>
    <w:rsid w:val="00AC1154"/>
    <w:rsid w:val="00AC24D1"/>
    <w:rsid w:val="00AC2D2D"/>
    <w:rsid w:val="00AC6CB3"/>
    <w:rsid w:val="00AD1D33"/>
    <w:rsid w:val="00AD2174"/>
    <w:rsid w:val="00AD23FF"/>
    <w:rsid w:val="00AD2AF8"/>
    <w:rsid w:val="00AD333F"/>
    <w:rsid w:val="00AD3752"/>
    <w:rsid w:val="00AD3B28"/>
    <w:rsid w:val="00AD46E6"/>
    <w:rsid w:val="00AD5154"/>
    <w:rsid w:val="00AD5E03"/>
    <w:rsid w:val="00AD5EA2"/>
    <w:rsid w:val="00AD748C"/>
    <w:rsid w:val="00AD7E48"/>
    <w:rsid w:val="00AE3DF1"/>
    <w:rsid w:val="00AE3F68"/>
    <w:rsid w:val="00AE742A"/>
    <w:rsid w:val="00AF04EA"/>
    <w:rsid w:val="00AF23A5"/>
    <w:rsid w:val="00B004EB"/>
    <w:rsid w:val="00B0163F"/>
    <w:rsid w:val="00B0173F"/>
    <w:rsid w:val="00B03FD3"/>
    <w:rsid w:val="00B04C21"/>
    <w:rsid w:val="00B05C3A"/>
    <w:rsid w:val="00B06007"/>
    <w:rsid w:val="00B07AA0"/>
    <w:rsid w:val="00B07CEE"/>
    <w:rsid w:val="00B110CF"/>
    <w:rsid w:val="00B11DF6"/>
    <w:rsid w:val="00B11E56"/>
    <w:rsid w:val="00B12C18"/>
    <w:rsid w:val="00B15187"/>
    <w:rsid w:val="00B16A3D"/>
    <w:rsid w:val="00B16E53"/>
    <w:rsid w:val="00B17851"/>
    <w:rsid w:val="00B21065"/>
    <w:rsid w:val="00B23AED"/>
    <w:rsid w:val="00B27F0F"/>
    <w:rsid w:val="00B307A5"/>
    <w:rsid w:val="00B31213"/>
    <w:rsid w:val="00B32193"/>
    <w:rsid w:val="00B414A4"/>
    <w:rsid w:val="00B42868"/>
    <w:rsid w:val="00B44E6C"/>
    <w:rsid w:val="00B473A0"/>
    <w:rsid w:val="00B47E3C"/>
    <w:rsid w:val="00B51820"/>
    <w:rsid w:val="00B531B2"/>
    <w:rsid w:val="00B551BF"/>
    <w:rsid w:val="00B55BDA"/>
    <w:rsid w:val="00B5793F"/>
    <w:rsid w:val="00B57FFE"/>
    <w:rsid w:val="00B60AAB"/>
    <w:rsid w:val="00B63B9C"/>
    <w:rsid w:val="00B6432F"/>
    <w:rsid w:val="00B653BF"/>
    <w:rsid w:val="00B65660"/>
    <w:rsid w:val="00B65CF3"/>
    <w:rsid w:val="00B65DAB"/>
    <w:rsid w:val="00B6693D"/>
    <w:rsid w:val="00B66BF8"/>
    <w:rsid w:val="00B71061"/>
    <w:rsid w:val="00B7793C"/>
    <w:rsid w:val="00B81AE8"/>
    <w:rsid w:val="00B821B4"/>
    <w:rsid w:val="00B83114"/>
    <w:rsid w:val="00B83A58"/>
    <w:rsid w:val="00B86998"/>
    <w:rsid w:val="00B91977"/>
    <w:rsid w:val="00B928DE"/>
    <w:rsid w:val="00B955E2"/>
    <w:rsid w:val="00B97446"/>
    <w:rsid w:val="00BA31BC"/>
    <w:rsid w:val="00BA3B46"/>
    <w:rsid w:val="00BA7018"/>
    <w:rsid w:val="00BA760C"/>
    <w:rsid w:val="00BB09FD"/>
    <w:rsid w:val="00BB12A2"/>
    <w:rsid w:val="00BB183E"/>
    <w:rsid w:val="00BB2031"/>
    <w:rsid w:val="00BB2AAA"/>
    <w:rsid w:val="00BB3991"/>
    <w:rsid w:val="00BB42E9"/>
    <w:rsid w:val="00BB549B"/>
    <w:rsid w:val="00BB6842"/>
    <w:rsid w:val="00BB6CF2"/>
    <w:rsid w:val="00BB7A2E"/>
    <w:rsid w:val="00BC0875"/>
    <w:rsid w:val="00BC1507"/>
    <w:rsid w:val="00BC39B1"/>
    <w:rsid w:val="00BC5F44"/>
    <w:rsid w:val="00BC67FB"/>
    <w:rsid w:val="00BC68E9"/>
    <w:rsid w:val="00BC7674"/>
    <w:rsid w:val="00BD0562"/>
    <w:rsid w:val="00BD1111"/>
    <w:rsid w:val="00BD284E"/>
    <w:rsid w:val="00BD3156"/>
    <w:rsid w:val="00BD38A1"/>
    <w:rsid w:val="00BD5522"/>
    <w:rsid w:val="00BE0B64"/>
    <w:rsid w:val="00BE0C47"/>
    <w:rsid w:val="00BE1860"/>
    <w:rsid w:val="00BE3C92"/>
    <w:rsid w:val="00BE3F7B"/>
    <w:rsid w:val="00BE5FC9"/>
    <w:rsid w:val="00BF44E0"/>
    <w:rsid w:val="00BF4869"/>
    <w:rsid w:val="00BF56E0"/>
    <w:rsid w:val="00BF6068"/>
    <w:rsid w:val="00BF77BD"/>
    <w:rsid w:val="00C0242E"/>
    <w:rsid w:val="00C060A3"/>
    <w:rsid w:val="00C06356"/>
    <w:rsid w:val="00C066C3"/>
    <w:rsid w:val="00C103B8"/>
    <w:rsid w:val="00C1048F"/>
    <w:rsid w:val="00C1115D"/>
    <w:rsid w:val="00C115C9"/>
    <w:rsid w:val="00C12030"/>
    <w:rsid w:val="00C132C5"/>
    <w:rsid w:val="00C14981"/>
    <w:rsid w:val="00C21A8F"/>
    <w:rsid w:val="00C221F5"/>
    <w:rsid w:val="00C2238B"/>
    <w:rsid w:val="00C23F5F"/>
    <w:rsid w:val="00C25EA2"/>
    <w:rsid w:val="00C337D5"/>
    <w:rsid w:val="00C339F2"/>
    <w:rsid w:val="00C34BC6"/>
    <w:rsid w:val="00C352DD"/>
    <w:rsid w:val="00C4171B"/>
    <w:rsid w:val="00C41F15"/>
    <w:rsid w:val="00C4243A"/>
    <w:rsid w:val="00C44B92"/>
    <w:rsid w:val="00C50025"/>
    <w:rsid w:val="00C517A6"/>
    <w:rsid w:val="00C52A82"/>
    <w:rsid w:val="00C52DDC"/>
    <w:rsid w:val="00C52F5C"/>
    <w:rsid w:val="00C53F7B"/>
    <w:rsid w:val="00C54BAE"/>
    <w:rsid w:val="00C5763E"/>
    <w:rsid w:val="00C57E60"/>
    <w:rsid w:val="00C57EA9"/>
    <w:rsid w:val="00C6092D"/>
    <w:rsid w:val="00C617E8"/>
    <w:rsid w:val="00C71D8F"/>
    <w:rsid w:val="00C7248B"/>
    <w:rsid w:val="00C7431E"/>
    <w:rsid w:val="00C7447A"/>
    <w:rsid w:val="00C74A18"/>
    <w:rsid w:val="00C752D3"/>
    <w:rsid w:val="00C754E8"/>
    <w:rsid w:val="00C82242"/>
    <w:rsid w:val="00C8262E"/>
    <w:rsid w:val="00C8503E"/>
    <w:rsid w:val="00C86B43"/>
    <w:rsid w:val="00C90254"/>
    <w:rsid w:val="00C90572"/>
    <w:rsid w:val="00C926D5"/>
    <w:rsid w:val="00C9414D"/>
    <w:rsid w:val="00C947DE"/>
    <w:rsid w:val="00C95190"/>
    <w:rsid w:val="00C9554F"/>
    <w:rsid w:val="00C95EBA"/>
    <w:rsid w:val="00CA066B"/>
    <w:rsid w:val="00CA11E6"/>
    <w:rsid w:val="00CA124F"/>
    <w:rsid w:val="00CA2218"/>
    <w:rsid w:val="00CA5288"/>
    <w:rsid w:val="00CA67A1"/>
    <w:rsid w:val="00CA6A83"/>
    <w:rsid w:val="00CA6C10"/>
    <w:rsid w:val="00CA7687"/>
    <w:rsid w:val="00CA7915"/>
    <w:rsid w:val="00CB03C8"/>
    <w:rsid w:val="00CB2C35"/>
    <w:rsid w:val="00CB3DD0"/>
    <w:rsid w:val="00CB4B63"/>
    <w:rsid w:val="00CB654B"/>
    <w:rsid w:val="00CB7742"/>
    <w:rsid w:val="00CB7CAA"/>
    <w:rsid w:val="00CC00B7"/>
    <w:rsid w:val="00CC0BDC"/>
    <w:rsid w:val="00CC1CB2"/>
    <w:rsid w:val="00CC391C"/>
    <w:rsid w:val="00CC3F0C"/>
    <w:rsid w:val="00CC3F2A"/>
    <w:rsid w:val="00CC4FE4"/>
    <w:rsid w:val="00CC75F7"/>
    <w:rsid w:val="00CD0396"/>
    <w:rsid w:val="00CD13D5"/>
    <w:rsid w:val="00CD157E"/>
    <w:rsid w:val="00CD2C98"/>
    <w:rsid w:val="00CD3E68"/>
    <w:rsid w:val="00CD4018"/>
    <w:rsid w:val="00CD43D3"/>
    <w:rsid w:val="00CD4C87"/>
    <w:rsid w:val="00CD7ECA"/>
    <w:rsid w:val="00CE0324"/>
    <w:rsid w:val="00CE194F"/>
    <w:rsid w:val="00CE1C8D"/>
    <w:rsid w:val="00CE24DA"/>
    <w:rsid w:val="00CE3C64"/>
    <w:rsid w:val="00CE5EF2"/>
    <w:rsid w:val="00CE641C"/>
    <w:rsid w:val="00CE7DF1"/>
    <w:rsid w:val="00CE7F6F"/>
    <w:rsid w:val="00CF00E2"/>
    <w:rsid w:val="00CF0559"/>
    <w:rsid w:val="00CF0827"/>
    <w:rsid w:val="00CF2F5D"/>
    <w:rsid w:val="00CF319B"/>
    <w:rsid w:val="00CF32FA"/>
    <w:rsid w:val="00CF61CC"/>
    <w:rsid w:val="00CF7642"/>
    <w:rsid w:val="00D019C5"/>
    <w:rsid w:val="00D02669"/>
    <w:rsid w:val="00D10AB2"/>
    <w:rsid w:val="00D110DE"/>
    <w:rsid w:val="00D139AE"/>
    <w:rsid w:val="00D13A8B"/>
    <w:rsid w:val="00D16EB3"/>
    <w:rsid w:val="00D21586"/>
    <w:rsid w:val="00D21AB6"/>
    <w:rsid w:val="00D2214D"/>
    <w:rsid w:val="00D239CF"/>
    <w:rsid w:val="00D2594D"/>
    <w:rsid w:val="00D25F65"/>
    <w:rsid w:val="00D26115"/>
    <w:rsid w:val="00D3059F"/>
    <w:rsid w:val="00D32A73"/>
    <w:rsid w:val="00D33BE9"/>
    <w:rsid w:val="00D342CC"/>
    <w:rsid w:val="00D34616"/>
    <w:rsid w:val="00D34D8B"/>
    <w:rsid w:val="00D35B77"/>
    <w:rsid w:val="00D40656"/>
    <w:rsid w:val="00D40790"/>
    <w:rsid w:val="00D41349"/>
    <w:rsid w:val="00D43456"/>
    <w:rsid w:val="00D44966"/>
    <w:rsid w:val="00D45667"/>
    <w:rsid w:val="00D45D61"/>
    <w:rsid w:val="00D50540"/>
    <w:rsid w:val="00D51E8F"/>
    <w:rsid w:val="00D52046"/>
    <w:rsid w:val="00D52800"/>
    <w:rsid w:val="00D52AB5"/>
    <w:rsid w:val="00D535EA"/>
    <w:rsid w:val="00D57475"/>
    <w:rsid w:val="00D57C40"/>
    <w:rsid w:val="00D57EB2"/>
    <w:rsid w:val="00D60D1A"/>
    <w:rsid w:val="00D635CB"/>
    <w:rsid w:val="00D64E5F"/>
    <w:rsid w:val="00D714C3"/>
    <w:rsid w:val="00D714CD"/>
    <w:rsid w:val="00D71FF3"/>
    <w:rsid w:val="00D72AC2"/>
    <w:rsid w:val="00D73C15"/>
    <w:rsid w:val="00D73ED9"/>
    <w:rsid w:val="00D74BAC"/>
    <w:rsid w:val="00D753B1"/>
    <w:rsid w:val="00D760D7"/>
    <w:rsid w:val="00D762D5"/>
    <w:rsid w:val="00D76AC2"/>
    <w:rsid w:val="00D76C7B"/>
    <w:rsid w:val="00D775DF"/>
    <w:rsid w:val="00D77B72"/>
    <w:rsid w:val="00D822B1"/>
    <w:rsid w:val="00D82789"/>
    <w:rsid w:val="00D82CF1"/>
    <w:rsid w:val="00D83270"/>
    <w:rsid w:val="00D856E1"/>
    <w:rsid w:val="00D910DF"/>
    <w:rsid w:val="00D92D34"/>
    <w:rsid w:val="00D93D1F"/>
    <w:rsid w:val="00D9615F"/>
    <w:rsid w:val="00D96CE3"/>
    <w:rsid w:val="00D97079"/>
    <w:rsid w:val="00DA087A"/>
    <w:rsid w:val="00DA254C"/>
    <w:rsid w:val="00DA6573"/>
    <w:rsid w:val="00DA6ACD"/>
    <w:rsid w:val="00DB18C9"/>
    <w:rsid w:val="00DB20BC"/>
    <w:rsid w:val="00DB2444"/>
    <w:rsid w:val="00DB2C01"/>
    <w:rsid w:val="00DB3314"/>
    <w:rsid w:val="00DB454F"/>
    <w:rsid w:val="00DB5993"/>
    <w:rsid w:val="00DB6325"/>
    <w:rsid w:val="00DB6DFE"/>
    <w:rsid w:val="00DC0A97"/>
    <w:rsid w:val="00DC173F"/>
    <w:rsid w:val="00DC28FF"/>
    <w:rsid w:val="00DC6C44"/>
    <w:rsid w:val="00DC7E04"/>
    <w:rsid w:val="00DD09B5"/>
    <w:rsid w:val="00DD2287"/>
    <w:rsid w:val="00DD258C"/>
    <w:rsid w:val="00DD672C"/>
    <w:rsid w:val="00DD67EF"/>
    <w:rsid w:val="00DD79B7"/>
    <w:rsid w:val="00DE1A88"/>
    <w:rsid w:val="00DE3BE2"/>
    <w:rsid w:val="00DE4A7C"/>
    <w:rsid w:val="00DE4EE7"/>
    <w:rsid w:val="00DE5140"/>
    <w:rsid w:val="00DF187B"/>
    <w:rsid w:val="00DF4FE8"/>
    <w:rsid w:val="00DF5F9A"/>
    <w:rsid w:val="00DF6BA9"/>
    <w:rsid w:val="00DF70FA"/>
    <w:rsid w:val="00E01264"/>
    <w:rsid w:val="00E012BA"/>
    <w:rsid w:val="00E016D4"/>
    <w:rsid w:val="00E01C91"/>
    <w:rsid w:val="00E02CD7"/>
    <w:rsid w:val="00E03ADF"/>
    <w:rsid w:val="00E03BF9"/>
    <w:rsid w:val="00E06BBB"/>
    <w:rsid w:val="00E07C73"/>
    <w:rsid w:val="00E10DB0"/>
    <w:rsid w:val="00E117BE"/>
    <w:rsid w:val="00E121D9"/>
    <w:rsid w:val="00E12475"/>
    <w:rsid w:val="00E13320"/>
    <w:rsid w:val="00E1390B"/>
    <w:rsid w:val="00E17454"/>
    <w:rsid w:val="00E175D1"/>
    <w:rsid w:val="00E2321E"/>
    <w:rsid w:val="00E25F56"/>
    <w:rsid w:val="00E26474"/>
    <w:rsid w:val="00E27B26"/>
    <w:rsid w:val="00E31681"/>
    <w:rsid w:val="00E33680"/>
    <w:rsid w:val="00E346F3"/>
    <w:rsid w:val="00E3489C"/>
    <w:rsid w:val="00E3582C"/>
    <w:rsid w:val="00E40465"/>
    <w:rsid w:val="00E41FCF"/>
    <w:rsid w:val="00E422CC"/>
    <w:rsid w:val="00E451E7"/>
    <w:rsid w:val="00E4679B"/>
    <w:rsid w:val="00E50655"/>
    <w:rsid w:val="00E50D11"/>
    <w:rsid w:val="00E51531"/>
    <w:rsid w:val="00E5276D"/>
    <w:rsid w:val="00E535B4"/>
    <w:rsid w:val="00E55220"/>
    <w:rsid w:val="00E5762B"/>
    <w:rsid w:val="00E60D94"/>
    <w:rsid w:val="00E61EF5"/>
    <w:rsid w:val="00E6258A"/>
    <w:rsid w:val="00E65AD2"/>
    <w:rsid w:val="00E65E1E"/>
    <w:rsid w:val="00E67120"/>
    <w:rsid w:val="00E673EC"/>
    <w:rsid w:val="00E7290A"/>
    <w:rsid w:val="00E74026"/>
    <w:rsid w:val="00E74650"/>
    <w:rsid w:val="00E75770"/>
    <w:rsid w:val="00E7695C"/>
    <w:rsid w:val="00E77B7C"/>
    <w:rsid w:val="00E80828"/>
    <w:rsid w:val="00E83592"/>
    <w:rsid w:val="00E84EB6"/>
    <w:rsid w:val="00E87132"/>
    <w:rsid w:val="00E87FCA"/>
    <w:rsid w:val="00E91802"/>
    <w:rsid w:val="00E91EE6"/>
    <w:rsid w:val="00E91F09"/>
    <w:rsid w:val="00E9269B"/>
    <w:rsid w:val="00E92752"/>
    <w:rsid w:val="00E92ACE"/>
    <w:rsid w:val="00E92AF4"/>
    <w:rsid w:val="00E92D23"/>
    <w:rsid w:val="00E92F95"/>
    <w:rsid w:val="00E95ECE"/>
    <w:rsid w:val="00E96239"/>
    <w:rsid w:val="00E96792"/>
    <w:rsid w:val="00EA01DE"/>
    <w:rsid w:val="00EA092E"/>
    <w:rsid w:val="00EA16C7"/>
    <w:rsid w:val="00EA36F4"/>
    <w:rsid w:val="00EA3AEB"/>
    <w:rsid w:val="00EA4172"/>
    <w:rsid w:val="00EA489B"/>
    <w:rsid w:val="00EB0859"/>
    <w:rsid w:val="00EB1004"/>
    <w:rsid w:val="00EB109A"/>
    <w:rsid w:val="00EB1233"/>
    <w:rsid w:val="00EB5B0D"/>
    <w:rsid w:val="00EB743C"/>
    <w:rsid w:val="00EB7733"/>
    <w:rsid w:val="00EC1107"/>
    <w:rsid w:val="00EC2D43"/>
    <w:rsid w:val="00EC358E"/>
    <w:rsid w:val="00EC5DD8"/>
    <w:rsid w:val="00ED0752"/>
    <w:rsid w:val="00ED2D2B"/>
    <w:rsid w:val="00ED2DEA"/>
    <w:rsid w:val="00ED351F"/>
    <w:rsid w:val="00ED3C54"/>
    <w:rsid w:val="00ED6667"/>
    <w:rsid w:val="00ED6D77"/>
    <w:rsid w:val="00ED744C"/>
    <w:rsid w:val="00EE0CD1"/>
    <w:rsid w:val="00EE1079"/>
    <w:rsid w:val="00EE2068"/>
    <w:rsid w:val="00EE26ED"/>
    <w:rsid w:val="00EE2F44"/>
    <w:rsid w:val="00EE3418"/>
    <w:rsid w:val="00EE43DA"/>
    <w:rsid w:val="00EE69D1"/>
    <w:rsid w:val="00EF0E42"/>
    <w:rsid w:val="00EF1476"/>
    <w:rsid w:val="00EF2AC6"/>
    <w:rsid w:val="00EF2D98"/>
    <w:rsid w:val="00EF3967"/>
    <w:rsid w:val="00EF47A9"/>
    <w:rsid w:val="00EF532E"/>
    <w:rsid w:val="00EF58B8"/>
    <w:rsid w:val="00EF6D23"/>
    <w:rsid w:val="00EF74F7"/>
    <w:rsid w:val="00EF7590"/>
    <w:rsid w:val="00EF7E3A"/>
    <w:rsid w:val="00F00287"/>
    <w:rsid w:val="00F00B3E"/>
    <w:rsid w:val="00F0122B"/>
    <w:rsid w:val="00F015F8"/>
    <w:rsid w:val="00F0239F"/>
    <w:rsid w:val="00F02A0B"/>
    <w:rsid w:val="00F02EDE"/>
    <w:rsid w:val="00F040B8"/>
    <w:rsid w:val="00F04471"/>
    <w:rsid w:val="00F06E19"/>
    <w:rsid w:val="00F06E3A"/>
    <w:rsid w:val="00F1019C"/>
    <w:rsid w:val="00F1238E"/>
    <w:rsid w:val="00F12B13"/>
    <w:rsid w:val="00F13AEE"/>
    <w:rsid w:val="00F14B3B"/>
    <w:rsid w:val="00F150E3"/>
    <w:rsid w:val="00F15D31"/>
    <w:rsid w:val="00F16981"/>
    <w:rsid w:val="00F20E72"/>
    <w:rsid w:val="00F21DAB"/>
    <w:rsid w:val="00F224D4"/>
    <w:rsid w:val="00F234EB"/>
    <w:rsid w:val="00F26672"/>
    <w:rsid w:val="00F26D64"/>
    <w:rsid w:val="00F318D4"/>
    <w:rsid w:val="00F320A2"/>
    <w:rsid w:val="00F331B5"/>
    <w:rsid w:val="00F34410"/>
    <w:rsid w:val="00F34C28"/>
    <w:rsid w:val="00F40B88"/>
    <w:rsid w:val="00F45196"/>
    <w:rsid w:val="00F4582E"/>
    <w:rsid w:val="00F4622D"/>
    <w:rsid w:val="00F47504"/>
    <w:rsid w:val="00F50D0C"/>
    <w:rsid w:val="00F50E63"/>
    <w:rsid w:val="00F516BD"/>
    <w:rsid w:val="00F51798"/>
    <w:rsid w:val="00F52089"/>
    <w:rsid w:val="00F52B5F"/>
    <w:rsid w:val="00F535A2"/>
    <w:rsid w:val="00F543B6"/>
    <w:rsid w:val="00F55359"/>
    <w:rsid w:val="00F5549F"/>
    <w:rsid w:val="00F566FB"/>
    <w:rsid w:val="00F56835"/>
    <w:rsid w:val="00F57730"/>
    <w:rsid w:val="00F579D5"/>
    <w:rsid w:val="00F61EF8"/>
    <w:rsid w:val="00F62EFD"/>
    <w:rsid w:val="00F634DF"/>
    <w:rsid w:val="00F635A6"/>
    <w:rsid w:val="00F63780"/>
    <w:rsid w:val="00F63EBE"/>
    <w:rsid w:val="00F6570F"/>
    <w:rsid w:val="00F67CBC"/>
    <w:rsid w:val="00F71AE4"/>
    <w:rsid w:val="00F71D5F"/>
    <w:rsid w:val="00F7275B"/>
    <w:rsid w:val="00F749FD"/>
    <w:rsid w:val="00F771D1"/>
    <w:rsid w:val="00F779AE"/>
    <w:rsid w:val="00F82F07"/>
    <w:rsid w:val="00F83142"/>
    <w:rsid w:val="00F8467E"/>
    <w:rsid w:val="00F85691"/>
    <w:rsid w:val="00F8612E"/>
    <w:rsid w:val="00F91A95"/>
    <w:rsid w:val="00F94206"/>
    <w:rsid w:val="00FA08E4"/>
    <w:rsid w:val="00FA1F77"/>
    <w:rsid w:val="00FA3C7A"/>
    <w:rsid w:val="00FA4B30"/>
    <w:rsid w:val="00FA4ECB"/>
    <w:rsid w:val="00FA5D8D"/>
    <w:rsid w:val="00FB1A2B"/>
    <w:rsid w:val="00FB393A"/>
    <w:rsid w:val="00FB4474"/>
    <w:rsid w:val="00FB44DD"/>
    <w:rsid w:val="00FB47EC"/>
    <w:rsid w:val="00FB5C2F"/>
    <w:rsid w:val="00FB662C"/>
    <w:rsid w:val="00FB75A7"/>
    <w:rsid w:val="00FC0A7C"/>
    <w:rsid w:val="00FC1108"/>
    <w:rsid w:val="00FC1808"/>
    <w:rsid w:val="00FC25F8"/>
    <w:rsid w:val="00FC282E"/>
    <w:rsid w:val="00FC43DC"/>
    <w:rsid w:val="00FC4600"/>
    <w:rsid w:val="00FC6806"/>
    <w:rsid w:val="00FC7401"/>
    <w:rsid w:val="00FD0A51"/>
    <w:rsid w:val="00FD0DB8"/>
    <w:rsid w:val="00FD1A4C"/>
    <w:rsid w:val="00FD31FD"/>
    <w:rsid w:val="00FD39F0"/>
    <w:rsid w:val="00FD4EB0"/>
    <w:rsid w:val="00FD6AAD"/>
    <w:rsid w:val="00FD7663"/>
    <w:rsid w:val="00FD7664"/>
    <w:rsid w:val="00FE0BC6"/>
    <w:rsid w:val="00FE12DD"/>
    <w:rsid w:val="00FE41AF"/>
    <w:rsid w:val="00FE755B"/>
    <w:rsid w:val="00FF2E2B"/>
    <w:rsid w:val="00FF370D"/>
    <w:rsid w:val="00FF5BCD"/>
    <w:rsid w:val="00FF62CD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jskeywordcolor">
    <w:name w:val="jskeywordcolor"/>
    <w:basedOn w:val="DefaultParagraphFont"/>
    <w:rsid w:val="008A7B9D"/>
  </w:style>
  <w:style w:type="character" w:customStyle="1" w:styleId="jsstringcolor">
    <w:name w:val="jsstringcolor"/>
    <w:basedOn w:val="DefaultParagraphFont"/>
    <w:rsid w:val="008A7B9D"/>
  </w:style>
  <w:style w:type="character" w:customStyle="1" w:styleId="jsnumbercolor">
    <w:name w:val="jsnumbercolor"/>
    <w:basedOn w:val="DefaultParagraphFont"/>
    <w:rsid w:val="008A7B9D"/>
  </w:style>
  <w:style w:type="character" w:customStyle="1" w:styleId="jspropertycolor">
    <w:name w:val="jspropertycolor"/>
    <w:basedOn w:val="DefaultParagraphFont"/>
    <w:rsid w:val="00B6693D"/>
  </w:style>
  <w:style w:type="character" w:customStyle="1" w:styleId="commentcolor">
    <w:name w:val="commentcolor"/>
    <w:basedOn w:val="DefaultParagraphFont"/>
    <w:rsid w:val="00B6693D"/>
  </w:style>
  <w:style w:type="character" w:customStyle="1" w:styleId="value">
    <w:name w:val="value"/>
    <w:basedOn w:val="DefaultParagraphFont"/>
    <w:rsid w:val="00FF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621119-1EEF-49EE-9D2D-6543A88D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6562</TotalTime>
  <Pages>25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1535</cp:revision>
  <dcterms:created xsi:type="dcterms:W3CDTF">2019-11-06T22:05:00Z</dcterms:created>
  <dcterms:modified xsi:type="dcterms:W3CDTF">2020-04-06T10:08:00Z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