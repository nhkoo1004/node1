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37178" w14:textId="593E3214" w:rsidR="00E91EE6" w:rsidRDefault="00501FAC" w:rsidP="00A75451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배열</w:t>
      </w:r>
    </w:p>
    <w:p w14:paraId="1F86BC0F" w14:textId="6116929D" w:rsidR="00536550" w:rsidRDefault="00536550" w:rsidP="00A75451">
      <w:r>
        <w:t>2020-01-19</w:t>
      </w:r>
    </w:p>
    <w:p w14:paraId="713E7737" w14:textId="788743D1" w:rsidR="00536550" w:rsidRDefault="00536550" w:rsidP="00A75451">
      <w:r>
        <w:rPr>
          <w:rFonts w:hint="eastAsia"/>
        </w:rPr>
        <w:t>이승진</w:t>
      </w:r>
    </w:p>
    <w:p w14:paraId="7841ACDF" w14:textId="0A91EDD0" w:rsidR="00536550" w:rsidRDefault="00536550" w:rsidP="00A75451"/>
    <w:p w14:paraId="1B5CEF59" w14:textId="5756F84E" w:rsidR="00536550" w:rsidRDefault="00536550" w:rsidP="00A75451"/>
    <w:p w14:paraId="3E80B369" w14:textId="60D7E623" w:rsidR="00536550" w:rsidRPr="001B7DCE" w:rsidRDefault="00536550" w:rsidP="00A75451">
      <w:pPr>
        <w:rPr>
          <w:sz w:val="28"/>
          <w:szCs w:val="32"/>
        </w:rPr>
      </w:pPr>
      <w:r w:rsidRPr="001B7DCE">
        <w:rPr>
          <w:rFonts w:hint="eastAsia"/>
          <w:sz w:val="28"/>
          <w:szCs w:val="32"/>
        </w:rPr>
        <w:t>학습목표</w:t>
      </w:r>
    </w:p>
    <w:p w14:paraId="2309C36A" w14:textId="5D307662" w:rsidR="00BB7A2E" w:rsidRDefault="006C5D2D" w:rsidP="00A75451">
      <w:r>
        <w:rPr>
          <w:rFonts w:hint="eastAsia"/>
        </w:rPr>
        <w:t>배열</w:t>
      </w:r>
    </w:p>
    <w:p w14:paraId="273A8244" w14:textId="7EBA96AC" w:rsidR="006C5D2D" w:rsidRDefault="006C5D2D" w:rsidP="00A75451">
      <w:r>
        <w:rPr>
          <w:rFonts w:hint="eastAsia"/>
        </w:rPr>
        <w:t>배열의 메소드</w:t>
      </w:r>
    </w:p>
    <w:p w14:paraId="57334E47" w14:textId="5AD4EAF3" w:rsidR="00FB1A2B" w:rsidRDefault="002D2819" w:rsidP="00A75451">
      <w:r>
        <w:rPr>
          <w:rFonts w:hint="eastAsia"/>
        </w:rPr>
        <w:t>2</w:t>
      </w:r>
      <w:r w:rsidR="00253397">
        <w:rPr>
          <w:rFonts w:hint="eastAsia"/>
        </w:rPr>
        <w:t>차원 배열</w:t>
      </w:r>
    </w:p>
    <w:p w14:paraId="2CB23942" w14:textId="77777777" w:rsidR="00DC0A97" w:rsidRPr="00B66BF8" w:rsidRDefault="00DC0A97" w:rsidP="00A75451"/>
    <w:p w14:paraId="4A87A0C0" w14:textId="502ED4CB" w:rsidR="001B7DCE" w:rsidRDefault="001B7DCE" w:rsidP="00A75451"/>
    <w:p w14:paraId="2FA650EE" w14:textId="28179983" w:rsidR="001B7DCE" w:rsidRPr="001B7DCE" w:rsidRDefault="001B7DCE" w:rsidP="00A75451">
      <w:pPr>
        <w:rPr>
          <w:sz w:val="28"/>
          <w:szCs w:val="32"/>
        </w:rPr>
      </w:pPr>
      <w:r w:rsidRPr="001B7DCE">
        <w:rPr>
          <w:rFonts w:hint="eastAsia"/>
          <w:sz w:val="28"/>
          <w:szCs w:val="32"/>
        </w:rPr>
        <w:t>목차</w:t>
      </w:r>
    </w:p>
    <w:p w14:paraId="1DDC52F9" w14:textId="674ADEB6" w:rsidR="00F722FD" w:rsidRDefault="001B7DCE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38749419" w:history="1">
        <w:r w:rsidR="00F722FD" w:rsidRPr="00566242">
          <w:rPr>
            <w:rStyle w:val="Hyperlink"/>
            <w:rFonts w:hAnsi="굴림체"/>
            <w:noProof/>
          </w:rPr>
          <w:t>1.</w:t>
        </w:r>
        <w:r w:rsidR="00F722FD" w:rsidRPr="00566242">
          <w:rPr>
            <w:rStyle w:val="Hyperlink"/>
            <w:noProof/>
          </w:rPr>
          <w:t xml:space="preserve"> 배열</w:t>
        </w:r>
        <w:r w:rsidR="00F722FD">
          <w:rPr>
            <w:noProof/>
            <w:webHidden/>
          </w:rPr>
          <w:tab/>
        </w:r>
        <w:r w:rsidR="00F722FD">
          <w:rPr>
            <w:noProof/>
            <w:webHidden/>
          </w:rPr>
          <w:fldChar w:fldCharType="begin"/>
        </w:r>
        <w:r w:rsidR="00F722FD">
          <w:rPr>
            <w:noProof/>
            <w:webHidden/>
          </w:rPr>
          <w:instrText xml:space="preserve"> PAGEREF _Toc38749419 \h </w:instrText>
        </w:r>
        <w:r w:rsidR="00F722FD">
          <w:rPr>
            <w:noProof/>
            <w:webHidden/>
          </w:rPr>
        </w:r>
        <w:r w:rsidR="00F722FD">
          <w:rPr>
            <w:noProof/>
            <w:webHidden/>
          </w:rPr>
          <w:fldChar w:fldCharType="separate"/>
        </w:r>
        <w:r w:rsidR="00F722FD">
          <w:rPr>
            <w:noProof/>
            <w:webHidden/>
          </w:rPr>
          <w:t>2</w:t>
        </w:r>
        <w:r w:rsidR="00F722FD">
          <w:rPr>
            <w:noProof/>
            <w:webHidden/>
          </w:rPr>
          <w:fldChar w:fldCharType="end"/>
        </w:r>
      </w:hyperlink>
    </w:p>
    <w:p w14:paraId="2867E2C4" w14:textId="01D2F1A7" w:rsidR="00F722FD" w:rsidRDefault="009A192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49420" w:history="1">
        <w:r w:rsidR="00F722FD" w:rsidRPr="00566242">
          <w:rPr>
            <w:rStyle w:val="Hyperlink"/>
            <w:noProof/>
          </w:rPr>
          <w:t>1) 배열 만들기</w:t>
        </w:r>
        <w:r w:rsidR="00F722FD">
          <w:rPr>
            <w:noProof/>
            <w:webHidden/>
          </w:rPr>
          <w:tab/>
        </w:r>
        <w:r w:rsidR="00F722FD">
          <w:rPr>
            <w:noProof/>
            <w:webHidden/>
          </w:rPr>
          <w:fldChar w:fldCharType="begin"/>
        </w:r>
        <w:r w:rsidR="00F722FD">
          <w:rPr>
            <w:noProof/>
            <w:webHidden/>
          </w:rPr>
          <w:instrText xml:space="preserve"> PAGEREF _Toc38749420 \h </w:instrText>
        </w:r>
        <w:r w:rsidR="00F722FD">
          <w:rPr>
            <w:noProof/>
            <w:webHidden/>
          </w:rPr>
        </w:r>
        <w:r w:rsidR="00F722FD">
          <w:rPr>
            <w:noProof/>
            <w:webHidden/>
          </w:rPr>
          <w:fldChar w:fldCharType="separate"/>
        </w:r>
        <w:r w:rsidR="00F722FD">
          <w:rPr>
            <w:noProof/>
            <w:webHidden/>
          </w:rPr>
          <w:t>2</w:t>
        </w:r>
        <w:r w:rsidR="00F722FD">
          <w:rPr>
            <w:noProof/>
            <w:webHidden/>
          </w:rPr>
          <w:fldChar w:fldCharType="end"/>
        </w:r>
      </w:hyperlink>
    </w:p>
    <w:p w14:paraId="3473378B" w14:textId="5BEB5806" w:rsidR="00F722FD" w:rsidRDefault="009A192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49421" w:history="1">
        <w:r w:rsidR="00F722FD" w:rsidRPr="00566242">
          <w:rPr>
            <w:rStyle w:val="Hyperlink"/>
            <w:noProof/>
          </w:rPr>
          <w:t>2) 배열 원소의 타입</w:t>
        </w:r>
        <w:r w:rsidR="00F722FD">
          <w:rPr>
            <w:noProof/>
            <w:webHidden/>
          </w:rPr>
          <w:tab/>
        </w:r>
        <w:r w:rsidR="00F722FD">
          <w:rPr>
            <w:noProof/>
            <w:webHidden/>
          </w:rPr>
          <w:fldChar w:fldCharType="begin"/>
        </w:r>
        <w:r w:rsidR="00F722FD">
          <w:rPr>
            <w:noProof/>
            <w:webHidden/>
          </w:rPr>
          <w:instrText xml:space="preserve"> PAGEREF _Toc38749421 \h </w:instrText>
        </w:r>
        <w:r w:rsidR="00F722FD">
          <w:rPr>
            <w:noProof/>
            <w:webHidden/>
          </w:rPr>
        </w:r>
        <w:r w:rsidR="00F722FD">
          <w:rPr>
            <w:noProof/>
            <w:webHidden/>
          </w:rPr>
          <w:fldChar w:fldCharType="separate"/>
        </w:r>
        <w:r w:rsidR="00F722FD">
          <w:rPr>
            <w:noProof/>
            <w:webHidden/>
          </w:rPr>
          <w:t>3</w:t>
        </w:r>
        <w:r w:rsidR="00F722FD">
          <w:rPr>
            <w:noProof/>
            <w:webHidden/>
          </w:rPr>
          <w:fldChar w:fldCharType="end"/>
        </w:r>
      </w:hyperlink>
    </w:p>
    <w:p w14:paraId="4326AE21" w14:textId="4BBD519B" w:rsidR="00F722FD" w:rsidRDefault="009A192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49422" w:history="1">
        <w:r w:rsidR="00F722FD" w:rsidRPr="00566242">
          <w:rPr>
            <w:rStyle w:val="Hyperlink"/>
            <w:noProof/>
          </w:rPr>
          <w:t>3) 빈 배열 만들기</w:t>
        </w:r>
        <w:r w:rsidR="00F722FD">
          <w:rPr>
            <w:noProof/>
            <w:webHidden/>
          </w:rPr>
          <w:tab/>
        </w:r>
        <w:r w:rsidR="00F722FD">
          <w:rPr>
            <w:noProof/>
            <w:webHidden/>
          </w:rPr>
          <w:fldChar w:fldCharType="begin"/>
        </w:r>
        <w:r w:rsidR="00F722FD">
          <w:rPr>
            <w:noProof/>
            <w:webHidden/>
          </w:rPr>
          <w:instrText xml:space="preserve"> PAGEREF _Toc38749422 \h </w:instrText>
        </w:r>
        <w:r w:rsidR="00F722FD">
          <w:rPr>
            <w:noProof/>
            <w:webHidden/>
          </w:rPr>
        </w:r>
        <w:r w:rsidR="00F722FD">
          <w:rPr>
            <w:noProof/>
            <w:webHidden/>
          </w:rPr>
          <w:fldChar w:fldCharType="separate"/>
        </w:r>
        <w:r w:rsidR="00F722FD">
          <w:rPr>
            <w:noProof/>
            <w:webHidden/>
          </w:rPr>
          <w:t>3</w:t>
        </w:r>
        <w:r w:rsidR="00F722FD">
          <w:rPr>
            <w:noProof/>
            <w:webHidden/>
          </w:rPr>
          <w:fldChar w:fldCharType="end"/>
        </w:r>
      </w:hyperlink>
    </w:p>
    <w:p w14:paraId="3DF311A3" w14:textId="0243F4EA" w:rsidR="00F722FD" w:rsidRDefault="009A192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49423" w:history="1">
        <w:r w:rsidR="00F722FD" w:rsidRPr="00566242">
          <w:rPr>
            <w:rStyle w:val="Hyperlink"/>
            <w:noProof/>
          </w:rPr>
          <w:t>4) 배열 크기 자동 확대</w:t>
        </w:r>
        <w:r w:rsidR="00F722FD">
          <w:rPr>
            <w:noProof/>
            <w:webHidden/>
          </w:rPr>
          <w:tab/>
        </w:r>
        <w:r w:rsidR="00F722FD">
          <w:rPr>
            <w:noProof/>
            <w:webHidden/>
          </w:rPr>
          <w:fldChar w:fldCharType="begin"/>
        </w:r>
        <w:r w:rsidR="00F722FD">
          <w:rPr>
            <w:noProof/>
            <w:webHidden/>
          </w:rPr>
          <w:instrText xml:space="preserve"> PAGEREF _Toc38749423 \h </w:instrText>
        </w:r>
        <w:r w:rsidR="00F722FD">
          <w:rPr>
            <w:noProof/>
            <w:webHidden/>
          </w:rPr>
        </w:r>
        <w:r w:rsidR="00F722FD">
          <w:rPr>
            <w:noProof/>
            <w:webHidden/>
          </w:rPr>
          <w:fldChar w:fldCharType="separate"/>
        </w:r>
        <w:r w:rsidR="00F722FD">
          <w:rPr>
            <w:noProof/>
            <w:webHidden/>
          </w:rPr>
          <w:t>4</w:t>
        </w:r>
        <w:r w:rsidR="00F722FD">
          <w:rPr>
            <w:noProof/>
            <w:webHidden/>
          </w:rPr>
          <w:fldChar w:fldCharType="end"/>
        </w:r>
      </w:hyperlink>
    </w:p>
    <w:p w14:paraId="30F87867" w14:textId="3DD4D9B2" w:rsidR="00F722FD" w:rsidRDefault="009A192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49424" w:history="1">
        <w:r w:rsidR="00F722FD" w:rsidRPr="00566242">
          <w:rPr>
            <w:rStyle w:val="Hyperlink"/>
            <w:noProof/>
          </w:rPr>
          <w:t>5) 배열은 객체</w:t>
        </w:r>
        <w:r w:rsidR="00F722FD">
          <w:rPr>
            <w:noProof/>
            <w:webHidden/>
          </w:rPr>
          <w:tab/>
        </w:r>
        <w:r w:rsidR="00F722FD">
          <w:rPr>
            <w:noProof/>
            <w:webHidden/>
          </w:rPr>
          <w:fldChar w:fldCharType="begin"/>
        </w:r>
        <w:r w:rsidR="00F722FD">
          <w:rPr>
            <w:noProof/>
            <w:webHidden/>
          </w:rPr>
          <w:instrText xml:space="preserve"> PAGEREF _Toc38749424 \h </w:instrText>
        </w:r>
        <w:r w:rsidR="00F722FD">
          <w:rPr>
            <w:noProof/>
            <w:webHidden/>
          </w:rPr>
        </w:r>
        <w:r w:rsidR="00F722FD">
          <w:rPr>
            <w:noProof/>
            <w:webHidden/>
          </w:rPr>
          <w:fldChar w:fldCharType="separate"/>
        </w:r>
        <w:r w:rsidR="00F722FD">
          <w:rPr>
            <w:noProof/>
            <w:webHidden/>
          </w:rPr>
          <w:t>4</w:t>
        </w:r>
        <w:r w:rsidR="00F722FD">
          <w:rPr>
            <w:noProof/>
            <w:webHidden/>
          </w:rPr>
          <w:fldChar w:fldCharType="end"/>
        </w:r>
      </w:hyperlink>
    </w:p>
    <w:p w14:paraId="472FC742" w14:textId="740478B2" w:rsidR="00F722FD" w:rsidRDefault="009A192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49425" w:history="1">
        <w:r w:rsidR="00F722FD" w:rsidRPr="00566242">
          <w:rPr>
            <w:rStyle w:val="Hyperlink"/>
            <w:noProof/>
          </w:rPr>
          <w:t>6) 구조 분해 할당 (destructing assignment)</w:t>
        </w:r>
        <w:r w:rsidR="00F722FD">
          <w:rPr>
            <w:noProof/>
            <w:webHidden/>
          </w:rPr>
          <w:tab/>
        </w:r>
        <w:r w:rsidR="00F722FD">
          <w:rPr>
            <w:noProof/>
            <w:webHidden/>
          </w:rPr>
          <w:fldChar w:fldCharType="begin"/>
        </w:r>
        <w:r w:rsidR="00F722FD">
          <w:rPr>
            <w:noProof/>
            <w:webHidden/>
          </w:rPr>
          <w:instrText xml:space="preserve"> PAGEREF _Toc38749425 \h </w:instrText>
        </w:r>
        <w:r w:rsidR="00F722FD">
          <w:rPr>
            <w:noProof/>
            <w:webHidden/>
          </w:rPr>
        </w:r>
        <w:r w:rsidR="00F722FD">
          <w:rPr>
            <w:noProof/>
            <w:webHidden/>
          </w:rPr>
          <w:fldChar w:fldCharType="separate"/>
        </w:r>
        <w:r w:rsidR="00F722FD">
          <w:rPr>
            <w:noProof/>
            <w:webHidden/>
          </w:rPr>
          <w:t>5</w:t>
        </w:r>
        <w:r w:rsidR="00F722FD">
          <w:rPr>
            <w:noProof/>
            <w:webHidden/>
          </w:rPr>
          <w:fldChar w:fldCharType="end"/>
        </w:r>
      </w:hyperlink>
    </w:p>
    <w:p w14:paraId="0EFBFF87" w14:textId="1CFA5E40" w:rsidR="00F722FD" w:rsidRDefault="009A192B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8749426" w:history="1">
        <w:r w:rsidR="00F722FD" w:rsidRPr="00566242">
          <w:rPr>
            <w:rStyle w:val="Hyperlink"/>
            <w:rFonts w:hAnsi="굴림체"/>
            <w:noProof/>
          </w:rPr>
          <w:t>2.</w:t>
        </w:r>
        <w:r w:rsidR="00F722FD" w:rsidRPr="00566242">
          <w:rPr>
            <w:rStyle w:val="Hyperlink"/>
            <w:noProof/>
          </w:rPr>
          <w:t xml:space="preserve"> 배열의 메소드</w:t>
        </w:r>
        <w:r w:rsidR="00F722FD">
          <w:rPr>
            <w:noProof/>
            <w:webHidden/>
          </w:rPr>
          <w:tab/>
        </w:r>
        <w:r w:rsidR="00F722FD">
          <w:rPr>
            <w:noProof/>
            <w:webHidden/>
          </w:rPr>
          <w:fldChar w:fldCharType="begin"/>
        </w:r>
        <w:r w:rsidR="00F722FD">
          <w:rPr>
            <w:noProof/>
            <w:webHidden/>
          </w:rPr>
          <w:instrText xml:space="preserve"> PAGEREF _Toc38749426 \h </w:instrText>
        </w:r>
        <w:r w:rsidR="00F722FD">
          <w:rPr>
            <w:noProof/>
            <w:webHidden/>
          </w:rPr>
        </w:r>
        <w:r w:rsidR="00F722FD">
          <w:rPr>
            <w:noProof/>
            <w:webHidden/>
          </w:rPr>
          <w:fldChar w:fldCharType="separate"/>
        </w:r>
        <w:r w:rsidR="00F722FD">
          <w:rPr>
            <w:noProof/>
            <w:webHidden/>
          </w:rPr>
          <w:t>9</w:t>
        </w:r>
        <w:r w:rsidR="00F722FD">
          <w:rPr>
            <w:noProof/>
            <w:webHidden/>
          </w:rPr>
          <w:fldChar w:fldCharType="end"/>
        </w:r>
      </w:hyperlink>
    </w:p>
    <w:p w14:paraId="74869BA2" w14:textId="674D9344" w:rsidR="00F722FD" w:rsidRDefault="009A192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49427" w:history="1">
        <w:r w:rsidR="00F722FD" w:rsidRPr="00566242">
          <w:rPr>
            <w:rStyle w:val="Hyperlink"/>
            <w:noProof/>
          </w:rPr>
          <w:t>1) toString 메소드</w:t>
        </w:r>
        <w:r w:rsidR="00F722FD">
          <w:rPr>
            <w:noProof/>
            <w:webHidden/>
          </w:rPr>
          <w:tab/>
        </w:r>
        <w:r w:rsidR="00F722FD">
          <w:rPr>
            <w:noProof/>
            <w:webHidden/>
          </w:rPr>
          <w:fldChar w:fldCharType="begin"/>
        </w:r>
        <w:r w:rsidR="00F722FD">
          <w:rPr>
            <w:noProof/>
            <w:webHidden/>
          </w:rPr>
          <w:instrText xml:space="preserve"> PAGEREF _Toc38749427 \h </w:instrText>
        </w:r>
        <w:r w:rsidR="00F722FD">
          <w:rPr>
            <w:noProof/>
            <w:webHidden/>
          </w:rPr>
        </w:r>
        <w:r w:rsidR="00F722FD">
          <w:rPr>
            <w:noProof/>
            <w:webHidden/>
          </w:rPr>
          <w:fldChar w:fldCharType="separate"/>
        </w:r>
        <w:r w:rsidR="00F722FD">
          <w:rPr>
            <w:noProof/>
            <w:webHidden/>
          </w:rPr>
          <w:t>9</w:t>
        </w:r>
        <w:r w:rsidR="00F722FD">
          <w:rPr>
            <w:noProof/>
            <w:webHidden/>
          </w:rPr>
          <w:fldChar w:fldCharType="end"/>
        </w:r>
      </w:hyperlink>
    </w:p>
    <w:p w14:paraId="6B0D7B87" w14:textId="09B8CACE" w:rsidR="00F722FD" w:rsidRDefault="009A192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49428" w:history="1">
        <w:r w:rsidR="00F722FD" w:rsidRPr="00566242">
          <w:rPr>
            <w:rStyle w:val="Hyperlink"/>
            <w:noProof/>
          </w:rPr>
          <w:t>2) splice 메소드</w:t>
        </w:r>
        <w:r w:rsidR="00F722FD">
          <w:rPr>
            <w:noProof/>
            <w:webHidden/>
          </w:rPr>
          <w:tab/>
        </w:r>
        <w:r w:rsidR="00F722FD">
          <w:rPr>
            <w:noProof/>
            <w:webHidden/>
          </w:rPr>
          <w:fldChar w:fldCharType="begin"/>
        </w:r>
        <w:r w:rsidR="00F722FD">
          <w:rPr>
            <w:noProof/>
            <w:webHidden/>
          </w:rPr>
          <w:instrText xml:space="preserve"> PAGEREF _Toc38749428 \h </w:instrText>
        </w:r>
        <w:r w:rsidR="00F722FD">
          <w:rPr>
            <w:noProof/>
            <w:webHidden/>
          </w:rPr>
        </w:r>
        <w:r w:rsidR="00F722FD">
          <w:rPr>
            <w:noProof/>
            <w:webHidden/>
          </w:rPr>
          <w:fldChar w:fldCharType="separate"/>
        </w:r>
        <w:r w:rsidR="00F722FD">
          <w:rPr>
            <w:noProof/>
            <w:webHidden/>
          </w:rPr>
          <w:t>9</w:t>
        </w:r>
        <w:r w:rsidR="00F722FD">
          <w:rPr>
            <w:noProof/>
            <w:webHidden/>
          </w:rPr>
          <w:fldChar w:fldCharType="end"/>
        </w:r>
      </w:hyperlink>
    </w:p>
    <w:p w14:paraId="7F48D69C" w14:textId="4CDF3096" w:rsidR="00F722FD" w:rsidRDefault="009A192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49429" w:history="1">
        <w:r w:rsidR="00F722FD" w:rsidRPr="00566242">
          <w:rPr>
            <w:rStyle w:val="Hyperlink"/>
            <w:noProof/>
          </w:rPr>
          <w:t>3) slice 메소드</w:t>
        </w:r>
        <w:r w:rsidR="00F722FD">
          <w:rPr>
            <w:noProof/>
            <w:webHidden/>
          </w:rPr>
          <w:tab/>
        </w:r>
        <w:r w:rsidR="00F722FD">
          <w:rPr>
            <w:noProof/>
            <w:webHidden/>
          </w:rPr>
          <w:fldChar w:fldCharType="begin"/>
        </w:r>
        <w:r w:rsidR="00F722FD">
          <w:rPr>
            <w:noProof/>
            <w:webHidden/>
          </w:rPr>
          <w:instrText xml:space="preserve"> PAGEREF _Toc38749429 \h </w:instrText>
        </w:r>
        <w:r w:rsidR="00F722FD">
          <w:rPr>
            <w:noProof/>
            <w:webHidden/>
          </w:rPr>
        </w:r>
        <w:r w:rsidR="00F722FD">
          <w:rPr>
            <w:noProof/>
            <w:webHidden/>
          </w:rPr>
          <w:fldChar w:fldCharType="separate"/>
        </w:r>
        <w:r w:rsidR="00F722FD">
          <w:rPr>
            <w:noProof/>
            <w:webHidden/>
          </w:rPr>
          <w:t>11</w:t>
        </w:r>
        <w:r w:rsidR="00F722FD">
          <w:rPr>
            <w:noProof/>
            <w:webHidden/>
          </w:rPr>
          <w:fldChar w:fldCharType="end"/>
        </w:r>
      </w:hyperlink>
    </w:p>
    <w:p w14:paraId="285E2685" w14:textId="08D0721A" w:rsidR="00F722FD" w:rsidRDefault="009A192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49430" w:history="1">
        <w:r w:rsidR="00F722FD" w:rsidRPr="00566242">
          <w:rPr>
            <w:rStyle w:val="Hyperlink"/>
            <w:noProof/>
          </w:rPr>
          <w:t>4) push, pop 메소드</w:t>
        </w:r>
        <w:r w:rsidR="00F722FD">
          <w:rPr>
            <w:noProof/>
            <w:webHidden/>
          </w:rPr>
          <w:tab/>
        </w:r>
        <w:r w:rsidR="00F722FD">
          <w:rPr>
            <w:noProof/>
            <w:webHidden/>
          </w:rPr>
          <w:fldChar w:fldCharType="begin"/>
        </w:r>
        <w:r w:rsidR="00F722FD">
          <w:rPr>
            <w:noProof/>
            <w:webHidden/>
          </w:rPr>
          <w:instrText xml:space="preserve"> PAGEREF _Toc38749430 \h </w:instrText>
        </w:r>
        <w:r w:rsidR="00F722FD">
          <w:rPr>
            <w:noProof/>
            <w:webHidden/>
          </w:rPr>
        </w:r>
        <w:r w:rsidR="00F722FD">
          <w:rPr>
            <w:noProof/>
            <w:webHidden/>
          </w:rPr>
          <w:fldChar w:fldCharType="separate"/>
        </w:r>
        <w:r w:rsidR="00F722FD">
          <w:rPr>
            <w:noProof/>
            <w:webHidden/>
          </w:rPr>
          <w:t>12</w:t>
        </w:r>
        <w:r w:rsidR="00F722FD">
          <w:rPr>
            <w:noProof/>
            <w:webHidden/>
          </w:rPr>
          <w:fldChar w:fldCharType="end"/>
        </w:r>
      </w:hyperlink>
    </w:p>
    <w:p w14:paraId="3EF87BEE" w14:textId="0461EF27" w:rsidR="00F722FD" w:rsidRDefault="009A192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49431" w:history="1">
        <w:r w:rsidR="00F722FD" w:rsidRPr="00566242">
          <w:rPr>
            <w:rStyle w:val="Hyperlink"/>
            <w:noProof/>
          </w:rPr>
          <w:t>5) unshift, shift 메소드</w:t>
        </w:r>
        <w:r w:rsidR="00F722FD">
          <w:rPr>
            <w:noProof/>
            <w:webHidden/>
          </w:rPr>
          <w:tab/>
        </w:r>
        <w:r w:rsidR="00F722FD">
          <w:rPr>
            <w:noProof/>
            <w:webHidden/>
          </w:rPr>
          <w:fldChar w:fldCharType="begin"/>
        </w:r>
        <w:r w:rsidR="00F722FD">
          <w:rPr>
            <w:noProof/>
            <w:webHidden/>
          </w:rPr>
          <w:instrText xml:space="preserve"> PAGEREF _Toc38749431 \h </w:instrText>
        </w:r>
        <w:r w:rsidR="00F722FD">
          <w:rPr>
            <w:noProof/>
            <w:webHidden/>
          </w:rPr>
        </w:r>
        <w:r w:rsidR="00F722FD">
          <w:rPr>
            <w:noProof/>
            <w:webHidden/>
          </w:rPr>
          <w:fldChar w:fldCharType="separate"/>
        </w:r>
        <w:r w:rsidR="00F722FD">
          <w:rPr>
            <w:noProof/>
            <w:webHidden/>
          </w:rPr>
          <w:t>13</w:t>
        </w:r>
        <w:r w:rsidR="00F722FD">
          <w:rPr>
            <w:noProof/>
            <w:webHidden/>
          </w:rPr>
          <w:fldChar w:fldCharType="end"/>
        </w:r>
      </w:hyperlink>
    </w:p>
    <w:p w14:paraId="5DB73B77" w14:textId="69F546ED" w:rsidR="00F722FD" w:rsidRDefault="009A192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49432" w:history="1">
        <w:r w:rsidR="00F722FD" w:rsidRPr="00566242">
          <w:rPr>
            <w:rStyle w:val="Hyperlink"/>
            <w:noProof/>
          </w:rPr>
          <w:t>6) concat 메소드</w:t>
        </w:r>
        <w:r w:rsidR="00F722FD">
          <w:rPr>
            <w:noProof/>
            <w:webHidden/>
          </w:rPr>
          <w:tab/>
        </w:r>
        <w:r w:rsidR="00F722FD">
          <w:rPr>
            <w:noProof/>
            <w:webHidden/>
          </w:rPr>
          <w:fldChar w:fldCharType="begin"/>
        </w:r>
        <w:r w:rsidR="00F722FD">
          <w:rPr>
            <w:noProof/>
            <w:webHidden/>
          </w:rPr>
          <w:instrText xml:space="preserve"> PAGEREF _Toc38749432 \h </w:instrText>
        </w:r>
        <w:r w:rsidR="00F722FD">
          <w:rPr>
            <w:noProof/>
            <w:webHidden/>
          </w:rPr>
        </w:r>
        <w:r w:rsidR="00F722FD">
          <w:rPr>
            <w:noProof/>
            <w:webHidden/>
          </w:rPr>
          <w:fldChar w:fldCharType="separate"/>
        </w:r>
        <w:r w:rsidR="00F722FD">
          <w:rPr>
            <w:noProof/>
            <w:webHidden/>
          </w:rPr>
          <w:t>14</w:t>
        </w:r>
        <w:r w:rsidR="00F722FD">
          <w:rPr>
            <w:noProof/>
            <w:webHidden/>
          </w:rPr>
          <w:fldChar w:fldCharType="end"/>
        </w:r>
      </w:hyperlink>
    </w:p>
    <w:p w14:paraId="5971348C" w14:textId="0981B7FB" w:rsidR="00F722FD" w:rsidRDefault="009A192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49433" w:history="1">
        <w:r w:rsidR="00F722FD" w:rsidRPr="00566242">
          <w:rPr>
            <w:rStyle w:val="Hyperlink"/>
            <w:noProof/>
          </w:rPr>
          <w:t>7) sort</w:t>
        </w:r>
        <w:r w:rsidR="00F722FD">
          <w:rPr>
            <w:noProof/>
            <w:webHidden/>
          </w:rPr>
          <w:tab/>
        </w:r>
        <w:r w:rsidR="00F722FD">
          <w:rPr>
            <w:noProof/>
            <w:webHidden/>
          </w:rPr>
          <w:fldChar w:fldCharType="begin"/>
        </w:r>
        <w:r w:rsidR="00F722FD">
          <w:rPr>
            <w:noProof/>
            <w:webHidden/>
          </w:rPr>
          <w:instrText xml:space="preserve"> PAGEREF _Toc38749433 \h </w:instrText>
        </w:r>
        <w:r w:rsidR="00F722FD">
          <w:rPr>
            <w:noProof/>
            <w:webHidden/>
          </w:rPr>
        </w:r>
        <w:r w:rsidR="00F722FD">
          <w:rPr>
            <w:noProof/>
            <w:webHidden/>
          </w:rPr>
          <w:fldChar w:fldCharType="separate"/>
        </w:r>
        <w:r w:rsidR="00F722FD">
          <w:rPr>
            <w:noProof/>
            <w:webHidden/>
          </w:rPr>
          <w:t>15</w:t>
        </w:r>
        <w:r w:rsidR="00F722FD">
          <w:rPr>
            <w:noProof/>
            <w:webHidden/>
          </w:rPr>
          <w:fldChar w:fldCharType="end"/>
        </w:r>
      </w:hyperlink>
    </w:p>
    <w:p w14:paraId="66F9C369" w14:textId="16D30D4E" w:rsidR="00F722FD" w:rsidRDefault="009A192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49434" w:history="1">
        <w:r w:rsidR="00F722FD" w:rsidRPr="00566242">
          <w:rPr>
            <w:rStyle w:val="Hyperlink"/>
            <w:noProof/>
          </w:rPr>
          <w:t>8) reverse</w:t>
        </w:r>
        <w:r w:rsidR="00F722FD">
          <w:rPr>
            <w:noProof/>
            <w:webHidden/>
          </w:rPr>
          <w:tab/>
        </w:r>
        <w:r w:rsidR="00F722FD">
          <w:rPr>
            <w:noProof/>
            <w:webHidden/>
          </w:rPr>
          <w:fldChar w:fldCharType="begin"/>
        </w:r>
        <w:r w:rsidR="00F722FD">
          <w:rPr>
            <w:noProof/>
            <w:webHidden/>
          </w:rPr>
          <w:instrText xml:space="preserve"> PAGEREF _Toc38749434 \h </w:instrText>
        </w:r>
        <w:r w:rsidR="00F722FD">
          <w:rPr>
            <w:noProof/>
            <w:webHidden/>
          </w:rPr>
        </w:r>
        <w:r w:rsidR="00F722FD">
          <w:rPr>
            <w:noProof/>
            <w:webHidden/>
          </w:rPr>
          <w:fldChar w:fldCharType="separate"/>
        </w:r>
        <w:r w:rsidR="00F722FD">
          <w:rPr>
            <w:noProof/>
            <w:webHidden/>
          </w:rPr>
          <w:t>16</w:t>
        </w:r>
        <w:r w:rsidR="00F722FD">
          <w:rPr>
            <w:noProof/>
            <w:webHidden/>
          </w:rPr>
          <w:fldChar w:fldCharType="end"/>
        </w:r>
      </w:hyperlink>
    </w:p>
    <w:p w14:paraId="16CA8A35" w14:textId="2932AEA0" w:rsidR="00F722FD" w:rsidRDefault="009A192B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8749435" w:history="1">
        <w:r w:rsidR="00F722FD" w:rsidRPr="00566242">
          <w:rPr>
            <w:rStyle w:val="Hyperlink"/>
            <w:rFonts w:hAnsi="굴림체"/>
            <w:noProof/>
          </w:rPr>
          <w:t>3.</w:t>
        </w:r>
        <w:r w:rsidR="00F722FD" w:rsidRPr="00566242">
          <w:rPr>
            <w:rStyle w:val="Hyperlink"/>
            <w:noProof/>
          </w:rPr>
          <w:t xml:space="preserve"> 다차원 배열</w:t>
        </w:r>
        <w:r w:rsidR="00F722FD">
          <w:rPr>
            <w:noProof/>
            <w:webHidden/>
          </w:rPr>
          <w:tab/>
        </w:r>
        <w:r w:rsidR="00F722FD">
          <w:rPr>
            <w:noProof/>
            <w:webHidden/>
          </w:rPr>
          <w:fldChar w:fldCharType="begin"/>
        </w:r>
        <w:r w:rsidR="00F722FD">
          <w:rPr>
            <w:noProof/>
            <w:webHidden/>
          </w:rPr>
          <w:instrText xml:space="preserve"> PAGEREF _Toc38749435 \h </w:instrText>
        </w:r>
        <w:r w:rsidR="00F722FD">
          <w:rPr>
            <w:noProof/>
            <w:webHidden/>
          </w:rPr>
        </w:r>
        <w:r w:rsidR="00F722FD">
          <w:rPr>
            <w:noProof/>
            <w:webHidden/>
          </w:rPr>
          <w:fldChar w:fldCharType="separate"/>
        </w:r>
        <w:r w:rsidR="00F722FD">
          <w:rPr>
            <w:noProof/>
            <w:webHidden/>
          </w:rPr>
          <w:t>17</w:t>
        </w:r>
        <w:r w:rsidR="00F722FD">
          <w:rPr>
            <w:noProof/>
            <w:webHidden/>
          </w:rPr>
          <w:fldChar w:fldCharType="end"/>
        </w:r>
      </w:hyperlink>
    </w:p>
    <w:p w14:paraId="7324DEC7" w14:textId="12D4E558" w:rsidR="00F722FD" w:rsidRDefault="009A192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49436" w:history="1">
        <w:r w:rsidR="00F722FD" w:rsidRPr="00566242">
          <w:rPr>
            <w:rStyle w:val="Hyperlink"/>
            <w:noProof/>
          </w:rPr>
          <w:t>1) 2차원 배열 #1</w:t>
        </w:r>
        <w:r w:rsidR="00F722FD">
          <w:rPr>
            <w:noProof/>
            <w:webHidden/>
          </w:rPr>
          <w:tab/>
        </w:r>
        <w:r w:rsidR="00F722FD">
          <w:rPr>
            <w:noProof/>
            <w:webHidden/>
          </w:rPr>
          <w:fldChar w:fldCharType="begin"/>
        </w:r>
        <w:r w:rsidR="00F722FD">
          <w:rPr>
            <w:noProof/>
            <w:webHidden/>
          </w:rPr>
          <w:instrText xml:space="preserve"> PAGEREF _Toc38749436 \h </w:instrText>
        </w:r>
        <w:r w:rsidR="00F722FD">
          <w:rPr>
            <w:noProof/>
            <w:webHidden/>
          </w:rPr>
        </w:r>
        <w:r w:rsidR="00F722FD">
          <w:rPr>
            <w:noProof/>
            <w:webHidden/>
          </w:rPr>
          <w:fldChar w:fldCharType="separate"/>
        </w:r>
        <w:r w:rsidR="00F722FD">
          <w:rPr>
            <w:noProof/>
            <w:webHidden/>
          </w:rPr>
          <w:t>17</w:t>
        </w:r>
        <w:r w:rsidR="00F722FD">
          <w:rPr>
            <w:noProof/>
            <w:webHidden/>
          </w:rPr>
          <w:fldChar w:fldCharType="end"/>
        </w:r>
      </w:hyperlink>
    </w:p>
    <w:p w14:paraId="68837C17" w14:textId="1A815B29" w:rsidR="00F722FD" w:rsidRDefault="009A192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49437" w:history="1">
        <w:r w:rsidR="00F722FD" w:rsidRPr="00566242">
          <w:rPr>
            <w:rStyle w:val="Hyperlink"/>
            <w:noProof/>
          </w:rPr>
          <w:t>2) 2차원 배열 #2</w:t>
        </w:r>
        <w:r w:rsidR="00F722FD">
          <w:rPr>
            <w:noProof/>
            <w:webHidden/>
          </w:rPr>
          <w:tab/>
        </w:r>
        <w:r w:rsidR="00F722FD">
          <w:rPr>
            <w:noProof/>
            <w:webHidden/>
          </w:rPr>
          <w:fldChar w:fldCharType="begin"/>
        </w:r>
        <w:r w:rsidR="00F722FD">
          <w:rPr>
            <w:noProof/>
            <w:webHidden/>
          </w:rPr>
          <w:instrText xml:space="preserve"> PAGEREF _Toc38749437 \h </w:instrText>
        </w:r>
        <w:r w:rsidR="00F722FD">
          <w:rPr>
            <w:noProof/>
            <w:webHidden/>
          </w:rPr>
        </w:r>
        <w:r w:rsidR="00F722FD">
          <w:rPr>
            <w:noProof/>
            <w:webHidden/>
          </w:rPr>
          <w:fldChar w:fldCharType="separate"/>
        </w:r>
        <w:r w:rsidR="00F722FD">
          <w:rPr>
            <w:noProof/>
            <w:webHidden/>
          </w:rPr>
          <w:t>19</w:t>
        </w:r>
        <w:r w:rsidR="00F722FD">
          <w:rPr>
            <w:noProof/>
            <w:webHidden/>
          </w:rPr>
          <w:fldChar w:fldCharType="end"/>
        </w:r>
      </w:hyperlink>
    </w:p>
    <w:p w14:paraId="173C6BAE" w14:textId="001C13BF" w:rsidR="00F722FD" w:rsidRDefault="009A192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49438" w:history="1">
        <w:r w:rsidR="00F722FD" w:rsidRPr="00566242">
          <w:rPr>
            <w:rStyle w:val="Hyperlink"/>
            <w:noProof/>
          </w:rPr>
          <w:t>3) 3차원 배열</w:t>
        </w:r>
        <w:r w:rsidR="00F722FD">
          <w:rPr>
            <w:noProof/>
            <w:webHidden/>
          </w:rPr>
          <w:tab/>
        </w:r>
        <w:r w:rsidR="00F722FD">
          <w:rPr>
            <w:noProof/>
            <w:webHidden/>
          </w:rPr>
          <w:fldChar w:fldCharType="begin"/>
        </w:r>
        <w:r w:rsidR="00F722FD">
          <w:rPr>
            <w:noProof/>
            <w:webHidden/>
          </w:rPr>
          <w:instrText xml:space="preserve"> PAGEREF _Toc38749438 \h </w:instrText>
        </w:r>
        <w:r w:rsidR="00F722FD">
          <w:rPr>
            <w:noProof/>
            <w:webHidden/>
          </w:rPr>
        </w:r>
        <w:r w:rsidR="00F722FD">
          <w:rPr>
            <w:noProof/>
            <w:webHidden/>
          </w:rPr>
          <w:fldChar w:fldCharType="separate"/>
        </w:r>
        <w:r w:rsidR="00F722FD">
          <w:rPr>
            <w:noProof/>
            <w:webHidden/>
          </w:rPr>
          <w:t>19</w:t>
        </w:r>
        <w:r w:rsidR="00F722FD">
          <w:rPr>
            <w:noProof/>
            <w:webHidden/>
          </w:rPr>
          <w:fldChar w:fldCharType="end"/>
        </w:r>
      </w:hyperlink>
    </w:p>
    <w:p w14:paraId="03FBA637" w14:textId="5F091200" w:rsidR="00F722FD" w:rsidRDefault="009A192B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8749439" w:history="1">
        <w:r w:rsidR="00F722FD" w:rsidRPr="00566242">
          <w:rPr>
            <w:rStyle w:val="Hyperlink"/>
            <w:rFonts w:hAnsi="굴림체"/>
            <w:noProof/>
          </w:rPr>
          <w:t>4.</w:t>
        </w:r>
        <w:r w:rsidR="00F722FD" w:rsidRPr="00566242">
          <w:rPr>
            <w:rStyle w:val="Hyperlink"/>
            <w:noProof/>
          </w:rPr>
          <w:t xml:space="preserve"> 요약</w:t>
        </w:r>
        <w:r w:rsidR="00F722FD">
          <w:rPr>
            <w:noProof/>
            <w:webHidden/>
          </w:rPr>
          <w:tab/>
        </w:r>
        <w:r w:rsidR="00F722FD">
          <w:rPr>
            <w:noProof/>
            <w:webHidden/>
          </w:rPr>
          <w:fldChar w:fldCharType="begin"/>
        </w:r>
        <w:r w:rsidR="00F722FD">
          <w:rPr>
            <w:noProof/>
            <w:webHidden/>
          </w:rPr>
          <w:instrText xml:space="preserve"> PAGEREF _Toc38749439 \h </w:instrText>
        </w:r>
        <w:r w:rsidR="00F722FD">
          <w:rPr>
            <w:noProof/>
            <w:webHidden/>
          </w:rPr>
        </w:r>
        <w:r w:rsidR="00F722FD">
          <w:rPr>
            <w:noProof/>
            <w:webHidden/>
          </w:rPr>
          <w:fldChar w:fldCharType="separate"/>
        </w:r>
        <w:r w:rsidR="00F722FD">
          <w:rPr>
            <w:noProof/>
            <w:webHidden/>
          </w:rPr>
          <w:t>20</w:t>
        </w:r>
        <w:r w:rsidR="00F722FD">
          <w:rPr>
            <w:noProof/>
            <w:webHidden/>
          </w:rPr>
          <w:fldChar w:fldCharType="end"/>
        </w:r>
      </w:hyperlink>
    </w:p>
    <w:p w14:paraId="682441B4" w14:textId="2890CC52" w:rsidR="00F722FD" w:rsidRDefault="009A192B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8749440" w:history="1">
        <w:r w:rsidR="00F722FD" w:rsidRPr="00566242">
          <w:rPr>
            <w:rStyle w:val="Hyperlink"/>
            <w:rFonts w:hAnsi="굴림체"/>
            <w:noProof/>
          </w:rPr>
          <w:t>5.</w:t>
        </w:r>
        <w:r w:rsidR="00F722FD" w:rsidRPr="00566242">
          <w:rPr>
            <w:rStyle w:val="Hyperlink"/>
            <w:noProof/>
          </w:rPr>
          <w:t xml:space="preserve"> 과제</w:t>
        </w:r>
        <w:r w:rsidR="00F722FD">
          <w:rPr>
            <w:noProof/>
            <w:webHidden/>
          </w:rPr>
          <w:tab/>
        </w:r>
        <w:r w:rsidR="00F722FD">
          <w:rPr>
            <w:noProof/>
            <w:webHidden/>
          </w:rPr>
          <w:fldChar w:fldCharType="begin"/>
        </w:r>
        <w:r w:rsidR="00F722FD">
          <w:rPr>
            <w:noProof/>
            <w:webHidden/>
          </w:rPr>
          <w:instrText xml:space="preserve"> PAGEREF _Toc38749440 \h </w:instrText>
        </w:r>
        <w:r w:rsidR="00F722FD">
          <w:rPr>
            <w:noProof/>
            <w:webHidden/>
          </w:rPr>
        </w:r>
        <w:r w:rsidR="00F722FD">
          <w:rPr>
            <w:noProof/>
            <w:webHidden/>
          </w:rPr>
          <w:fldChar w:fldCharType="separate"/>
        </w:r>
        <w:r w:rsidR="00F722FD">
          <w:rPr>
            <w:noProof/>
            <w:webHidden/>
          </w:rPr>
          <w:t>21</w:t>
        </w:r>
        <w:r w:rsidR="00F722FD">
          <w:rPr>
            <w:noProof/>
            <w:webHidden/>
          </w:rPr>
          <w:fldChar w:fldCharType="end"/>
        </w:r>
      </w:hyperlink>
    </w:p>
    <w:p w14:paraId="51F9794C" w14:textId="60EE0766" w:rsidR="00F722FD" w:rsidRDefault="009A192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49441" w:history="1">
        <w:r w:rsidR="00F722FD" w:rsidRPr="00566242">
          <w:rPr>
            <w:rStyle w:val="Hyperlink"/>
            <w:noProof/>
          </w:rPr>
          <w:t>1) sort.js</w:t>
        </w:r>
        <w:r w:rsidR="00F722FD">
          <w:rPr>
            <w:noProof/>
            <w:webHidden/>
          </w:rPr>
          <w:tab/>
        </w:r>
        <w:r w:rsidR="00F722FD">
          <w:rPr>
            <w:noProof/>
            <w:webHidden/>
          </w:rPr>
          <w:fldChar w:fldCharType="begin"/>
        </w:r>
        <w:r w:rsidR="00F722FD">
          <w:rPr>
            <w:noProof/>
            <w:webHidden/>
          </w:rPr>
          <w:instrText xml:space="preserve"> PAGEREF _Toc38749441 \h </w:instrText>
        </w:r>
        <w:r w:rsidR="00F722FD">
          <w:rPr>
            <w:noProof/>
            <w:webHidden/>
          </w:rPr>
        </w:r>
        <w:r w:rsidR="00F722FD">
          <w:rPr>
            <w:noProof/>
            <w:webHidden/>
          </w:rPr>
          <w:fldChar w:fldCharType="separate"/>
        </w:r>
        <w:r w:rsidR="00F722FD">
          <w:rPr>
            <w:noProof/>
            <w:webHidden/>
          </w:rPr>
          <w:t>21</w:t>
        </w:r>
        <w:r w:rsidR="00F722FD">
          <w:rPr>
            <w:noProof/>
            <w:webHidden/>
          </w:rPr>
          <w:fldChar w:fldCharType="end"/>
        </w:r>
      </w:hyperlink>
    </w:p>
    <w:p w14:paraId="6AAF2974" w14:textId="2BF90870" w:rsidR="00F722FD" w:rsidRDefault="009A192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49442" w:history="1">
        <w:r w:rsidR="00F722FD" w:rsidRPr="00566242">
          <w:rPr>
            <w:rStyle w:val="Hyperlink"/>
            <w:noProof/>
          </w:rPr>
          <w:t>2) even.js</w:t>
        </w:r>
        <w:r w:rsidR="00F722FD">
          <w:rPr>
            <w:noProof/>
            <w:webHidden/>
          </w:rPr>
          <w:tab/>
        </w:r>
        <w:r w:rsidR="00F722FD">
          <w:rPr>
            <w:noProof/>
            <w:webHidden/>
          </w:rPr>
          <w:fldChar w:fldCharType="begin"/>
        </w:r>
        <w:r w:rsidR="00F722FD">
          <w:rPr>
            <w:noProof/>
            <w:webHidden/>
          </w:rPr>
          <w:instrText xml:space="preserve"> PAGEREF _Toc38749442 \h </w:instrText>
        </w:r>
        <w:r w:rsidR="00F722FD">
          <w:rPr>
            <w:noProof/>
            <w:webHidden/>
          </w:rPr>
        </w:r>
        <w:r w:rsidR="00F722FD">
          <w:rPr>
            <w:noProof/>
            <w:webHidden/>
          </w:rPr>
          <w:fldChar w:fldCharType="separate"/>
        </w:r>
        <w:r w:rsidR="00F722FD">
          <w:rPr>
            <w:noProof/>
            <w:webHidden/>
          </w:rPr>
          <w:t>21</w:t>
        </w:r>
        <w:r w:rsidR="00F722FD">
          <w:rPr>
            <w:noProof/>
            <w:webHidden/>
          </w:rPr>
          <w:fldChar w:fldCharType="end"/>
        </w:r>
      </w:hyperlink>
    </w:p>
    <w:p w14:paraId="5CD646F8" w14:textId="0F6882A7" w:rsidR="00F722FD" w:rsidRDefault="009A192B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8749443" w:history="1">
        <w:r w:rsidR="00F722FD" w:rsidRPr="00566242">
          <w:rPr>
            <w:rStyle w:val="Hyperlink"/>
            <w:rFonts w:hAnsi="굴림체"/>
            <w:noProof/>
          </w:rPr>
          <w:t>6.</w:t>
        </w:r>
        <w:r w:rsidR="00F722FD" w:rsidRPr="00566242">
          <w:rPr>
            <w:rStyle w:val="Hyperlink"/>
            <w:noProof/>
          </w:rPr>
          <w:t xml:space="preserve"> 메모리 구조</w:t>
        </w:r>
        <w:r w:rsidR="00F722FD">
          <w:rPr>
            <w:noProof/>
            <w:webHidden/>
          </w:rPr>
          <w:tab/>
        </w:r>
        <w:r w:rsidR="00F722FD">
          <w:rPr>
            <w:noProof/>
            <w:webHidden/>
          </w:rPr>
          <w:fldChar w:fldCharType="begin"/>
        </w:r>
        <w:r w:rsidR="00F722FD">
          <w:rPr>
            <w:noProof/>
            <w:webHidden/>
          </w:rPr>
          <w:instrText xml:space="preserve"> PAGEREF _Toc38749443 \h </w:instrText>
        </w:r>
        <w:r w:rsidR="00F722FD">
          <w:rPr>
            <w:noProof/>
            <w:webHidden/>
          </w:rPr>
        </w:r>
        <w:r w:rsidR="00F722FD">
          <w:rPr>
            <w:noProof/>
            <w:webHidden/>
          </w:rPr>
          <w:fldChar w:fldCharType="separate"/>
        </w:r>
        <w:r w:rsidR="00F722FD">
          <w:rPr>
            <w:noProof/>
            <w:webHidden/>
          </w:rPr>
          <w:t>22</w:t>
        </w:r>
        <w:r w:rsidR="00F722FD">
          <w:rPr>
            <w:noProof/>
            <w:webHidden/>
          </w:rPr>
          <w:fldChar w:fldCharType="end"/>
        </w:r>
      </w:hyperlink>
    </w:p>
    <w:p w14:paraId="236D6D4A" w14:textId="0ECCC13A" w:rsidR="00F722FD" w:rsidRDefault="009A192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49444" w:history="1">
        <w:r w:rsidR="00F722FD" w:rsidRPr="00566242">
          <w:rPr>
            <w:rStyle w:val="Hyperlink"/>
            <w:noProof/>
          </w:rPr>
          <w:t>1) 배열 메모리 구조</w:t>
        </w:r>
        <w:r w:rsidR="00F722FD">
          <w:rPr>
            <w:noProof/>
            <w:webHidden/>
          </w:rPr>
          <w:tab/>
        </w:r>
        <w:r w:rsidR="00F722FD">
          <w:rPr>
            <w:noProof/>
            <w:webHidden/>
          </w:rPr>
          <w:fldChar w:fldCharType="begin"/>
        </w:r>
        <w:r w:rsidR="00F722FD">
          <w:rPr>
            <w:noProof/>
            <w:webHidden/>
          </w:rPr>
          <w:instrText xml:space="preserve"> PAGEREF _Toc38749444 \h </w:instrText>
        </w:r>
        <w:r w:rsidR="00F722FD">
          <w:rPr>
            <w:noProof/>
            <w:webHidden/>
          </w:rPr>
        </w:r>
        <w:r w:rsidR="00F722FD">
          <w:rPr>
            <w:noProof/>
            <w:webHidden/>
          </w:rPr>
          <w:fldChar w:fldCharType="separate"/>
        </w:r>
        <w:r w:rsidR="00F722FD">
          <w:rPr>
            <w:noProof/>
            <w:webHidden/>
          </w:rPr>
          <w:t>22</w:t>
        </w:r>
        <w:r w:rsidR="00F722FD">
          <w:rPr>
            <w:noProof/>
            <w:webHidden/>
          </w:rPr>
          <w:fldChar w:fldCharType="end"/>
        </w:r>
      </w:hyperlink>
    </w:p>
    <w:p w14:paraId="38067784" w14:textId="6A83CAF4" w:rsidR="00F722FD" w:rsidRDefault="009A192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49445" w:history="1">
        <w:r w:rsidR="00F722FD" w:rsidRPr="00566242">
          <w:rPr>
            <w:rStyle w:val="Hyperlink"/>
            <w:noProof/>
          </w:rPr>
          <w:t>2) 2차원 배열 #2</w:t>
        </w:r>
        <w:r w:rsidR="00F722FD">
          <w:rPr>
            <w:noProof/>
            <w:webHidden/>
          </w:rPr>
          <w:tab/>
        </w:r>
        <w:r w:rsidR="00F722FD">
          <w:rPr>
            <w:noProof/>
            <w:webHidden/>
          </w:rPr>
          <w:fldChar w:fldCharType="begin"/>
        </w:r>
        <w:r w:rsidR="00F722FD">
          <w:rPr>
            <w:noProof/>
            <w:webHidden/>
          </w:rPr>
          <w:instrText xml:space="preserve"> PAGEREF _Toc38749445 \h </w:instrText>
        </w:r>
        <w:r w:rsidR="00F722FD">
          <w:rPr>
            <w:noProof/>
            <w:webHidden/>
          </w:rPr>
        </w:r>
        <w:r w:rsidR="00F722FD">
          <w:rPr>
            <w:noProof/>
            <w:webHidden/>
          </w:rPr>
          <w:fldChar w:fldCharType="separate"/>
        </w:r>
        <w:r w:rsidR="00F722FD">
          <w:rPr>
            <w:noProof/>
            <w:webHidden/>
          </w:rPr>
          <w:t>23</w:t>
        </w:r>
        <w:r w:rsidR="00F722FD">
          <w:rPr>
            <w:noProof/>
            <w:webHidden/>
          </w:rPr>
          <w:fldChar w:fldCharType="end"/>
        </w:r>
      </w:hyperlink>
    </w:p>
    <w:p w14:paraId="6B23CF4E" w14:textId="1E15E9F9" w:rsidR="00F722FD" w:rsidRDefault="009A192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49446" w:history="1">
        <w:r w:rsidR="00F722FD" w:rsidRPr="00566242">
          <w:rPr>
            <w:rStyle w:val="Hyperlink"/>
            <w:noProof/>
          </w:rPr>
          <w:t>3) 2차원 배열 #2</w:t>
        </w:r>
        <w:r w:rsidR="00F722FD">
          <w:rPr>
            <w:noProof/>
            <w:webHidden/>
          </w:rPr>
          <w:tab/>
        </w:r>
        <w:r w:rsidR="00F722FD">
          <w:rPr>
            <w:noProof/>
            <w:webHidden/>
          </w:rPr>
          <w:fldChar w:fldCharType="begin"/>
        </w:r>
        <w:r w:rsidR="00F722FD">
          <w:rPr>
            <w:noProof/>
            <w:webHidden/>
          </w:rPr>
          <w:instrText xml:space="preserve"> PAGEREF _Toc38749446 \h </w:instrText>
        </w:r>
        <w:r w:rsidR="00F722FD">
          <w:rPr>
            <w:noProof/>
            <w:webHidden/>
          </w:rPr>
        </w:r>
        <w:r w:rsidR="00F722FD">
          <w:rPr>
            <w:noProof/>
            <w:webHidden/>
          </w:rPr>
          <w:fldChar w:fldCharType="separate"/>
        </w:r>
        <w:r w:rsidR="00F722FD">
          <w:rPr>
            <w:noProof/>
            <w:webHidden/>
          </w:rPr>
          <w:t>23</w:t>
        </w:r>
        <w:r w:rsidR="00F722FD">
          <w:rPr>
            <w:noProof/>
            <w:webHidden/>
          </w:rPr>
          <w:fldChar w:fldCharType="end"/>
        </w:r>
      </w:hyperlink>
    </w:p>
    <w:p w14:paraId="57D4C0B2" w14:textId="2A15D4FB" w:rsidR="00F722FD" w:rsidRDefault="009A192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49447" w:history="1">
        <w:r w:rsidR="00F722FD" w:rsidRPr="00566242">
          <w:rPr>
            <w:rStyle w:val="Hyperlink"/>
            <w:noProof/>
          </w:rPr>
          <w:t>4) 2차원 배열 #3</w:t>
        </w:r>
        <w:r w:rsidR="00F722FD">
          <w:rPr>
            <w:noProof/>
            <w:webHidden/>
          </w:rPr>
          <w:tab/>
        </w:r>
        <w:r w:rsidR="00F722FD">
          <w:rPr>
            <w:noProof/>
            <w:webHidden/>
          </w:rPr>
          <w:fldChar w:fldCharType="begin"/>
        </w:r>
        <w:r w:rsidR="00F722FD">
          <w:rPr>
            <w:noProof/>
            <w:webHidden/>
          </w:rPr>
          <w:instrText xml:space="preserve"> PAGEREF _Toc38749447 \h </w:instrText>
        </w:r>
        <w:r w:rsidR="00F722FD">
          <w:rPr>
            <w:noProof/>
            <w:webHidden/>
          </w:rPr>
        </w:r>
        <w:r w:rsidR="00F722FD">
          <w:rPr>
            <w:noProof/>
            <w:webHidden/>
          </w:rPr>
          <w:fldChar w:fldCharType="separate"/>
        </w:r>
        <w:r w:rsidR="00F722FD">
          <w:rPr>
            <w:noProof/>
            <w:webHidden/>
          </w:rPr>
          <w:t>24</w:t>
        </w:r>
        <w:r w:rsidR="00F722FD">
          <w:rPr>
            <w:noProof/>
            <w:webHidden/>
          </w:rPr>
          <w:fldChar w:fldCharType="end"/>
        </w:r>
      </w:hyperlink>
    </w:p>
    <w:p w14:paraId="2C68EDF7" w14:textId="17F15318" w:rsidR="001B7DCE" w:rsidRDefault="001B7DCE" w:rsidP="00A75451">
      <w:r>
        <w:fldChar w:fldCharType="end"/>
      </w:r>
    </w:p>
    <w:p w14:paraId="39F1FF3A" w14:textId="13D925BF" w:rsidR="00536550" w:rsidRDefault="00536550" w:rsidP="00A75451"/>
    <w:p w14:paraId="0C89C36B" w14:textId="77777777" w:rsidR="00536550" w:rsidRDefault="00536550" w:rsidP="00A75451"/>
    <w:p w14:paraId="70975A91" w14:textId="797A5BF1" w:rsidR="00FC282E" w:rsidRDefault="00FC282E" w:rsidP="00A75451"/>
    <w:p w14:paraId="38156301" w14:textId="3D340859" w:rsidR="005828A0" w:rsidRDefault="00FC282E" w:rsidP="00501FAC">
      <w:pPr>
        <w:pStyle w:val="Heading1"/>
      </w:pPr>
      <w:r>
        <w:br w:type="page"/>
      </w:r>
      <w:bookmarkStart w:id="0" w:name="_Toc38749419"/>
      <w:r w:rsidR="00CC3F2A">
        <w:rPr>
          <w:rFonts w:hint="eastAsia"/>
        </w:rPr>
        <w:lastRenderedPageBreak/>
        <w:t>배열</w:t>
      </w:r>
      <w:bookmarkEnd w:id="0"/>
    </w:p>
    <w:p w14:paraId="24628366" w14:textId="3393705E" w:rsidR="00CC3F2A" w:rsidRDefault="00CC3F2A" w:rsidP="00CC3F2A"/>
    <w:p w14:paraId="5ED93673" w14:textId="520FCAE3" w:rsidR="00F61EF8" w:rsidRDefault="00F61EF8" w:rsidP="00F61EF8">
      <w:pPr>
        <w:pStyle w:val="Heading2"/>
      </w:pPr>
      <w:bookmarkStart w:id="1" w:name="_Toc38749420"/>
      <w:r>
        <w:rPr>
          <w:rFonts w:hint="eastAsia"/>
        </w:rPr>
        <w:t>배열 만들기</w:t>
      </w:r>
      <w:bookmarkEnd w:id="1"/>
    </w:p>
    <w:p w14:paraId="42E75908" w14:textId="404F5755" w:rsidR="00F61EF8" w:rsidRDefault="00F61EF8" w:rsidP="00F61EF8"/>
    <w:p w14:paraId="3ED62009" w14:textId="377B1AAB" w:rsidR="00F61EF8" w:rsidRDefault="000522D4" w:rsidP="000522D4">
      <w:pPr>
        <w:pStyle w:val="Heading3"/>
      </w:pPr>
      <w:r>
        <w:rPr>
          <w:rFonts w:hint="eastAsia"/>
        </w:rPr>
        <w:t>a</w:t>
      </w:r>
      <w:r>
        <w:t>rra</w:t>
      </w:r>
      <w:r w:rsidR="003A773E">
        <w:t>y1.js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A773E" w14:paraId="362201BF" w14:textId="77777777" w:rsidTr="003A773E">
        <w:tc>
          <w:tcPr>
            <w:tcW w:w="10456" w:type="dxa"/>
          </w:tcPr>
          <w:p w14:paraId="30DBAEBC" w14:textId="77777777" w:rsidR="003A773E" w:rsidRPr="003A773E" w:rsidRDefault="003A773E" w:rsidP="003A773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A773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3A77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A773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3A77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3A773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3A77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3A773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3A77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3A773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3A77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3A773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3A77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76CB2C9F" w14:textId="77777777" w:rsidR="003A773E" w:rsidRPr="003A773E" w:rsidRDefault="003A773E" w:rsidP="003A773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B7BD728" w14:textId="77777777" w:rsidR="003A773E" w:rsidRPr="003A773E" w:rsidRDefault="003A773E" w:rsidP="003A773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A773E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3A77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3A773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3A77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A773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3A77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3A773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3A77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3A773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3A77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3A773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3A77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A773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3A77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3A773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3A77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08F9FC11" w14:textId="77777777" w:rsidR="003A773E" w:rsidRPr="003A773E" w:rsidRDefault="003A773E" w:rsidP="003A773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A77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3A773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3A77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A773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3A77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3A773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3A77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3A773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3A77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]);</w:t>
            </w:r>
          </w:p>
          <w:p w14:paraId="7947C641" w14:textId="77777777" w:rsidR="003A773E" w:rsidRPr="003A773E" w:rsidRDefault="003A773E" w:rsidP="003A773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A77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035D8773" w14:textId="77777777" w:rsidR="003A773E" w:rsidRDefault="003A773E" w:rsidP="003A773E"/>
        </w:tc>
      </w:tr>
    </w:tbl>
    <w:p w14:paraId="08BAEFC9" w14:textId="2A7C3F2C" w:rsidR="003A773E" w:rsidRDefault="003A773E" w:rsidP="003A773E"/>
    <w:p w14:paraId="7B904E74" w14:textId="6DF6F2B9" w:rsidR="003A773E" w:rsidRDefault="003A773E" w:rsidP="003A773E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A773E" w14:paraId="68702FB1" w14:textId="77777777" w:rsidTr="003A773E">
        <w:tc>
          <w:tcPr>
            <w:tcW w:w="10456" w:type="dxa"/>
          </w:tcPr>
          <w:p w14:paraId="2FF8CCC9" w14:textId="77777777" w:rsidR="003A773E" w:rsidRDefault="003A773E" w:rsidP="003A773E">
            <w:r>
              <w:rPr>
                <w:rFonts w:hint="eastAsia"/>
              </w:rPr>
              <w:t>1</w:t>
            </w:r>
          </w:p>
          <w:p w14:paraId="0799CBC1" w14:textId="77777777" w:rsidR="003A773E" w:rsidRDefault="003A773E" w:rsidP="003A773E">
            <w:r>
              <w:rPr>
                <w:rFonts w:hint="eastAsia"/>
              </w:rPr>
              <w:t>2</w:t>
            </w:r>
          </w:p>
          <w:p w14:paraId="0CE78A29" w14:textId="77777777" w:rsidR="003A773E" w:rsidRDefault="003A773E" w:rsidP="003A773E">
            <w:r>
              <w:rPr>
                <w:rFonts w:hint="eastAsia"/>
              </w:rPr>
              <w:t>3</w:t>
            </w:r>
          </w:p>
          <w:p w14:paraId="07EEF971" w14:textId="77777777" w:rsidR="003A773E" w:rsidRDefault="003A773E" w:rsidP="003A773E">
            <w:r>
              <w:rPr>
                <w:rFonts w:hint="eastAsia"/>
              </w:rPr>
              <w:t>4</w:t>
            </w:r>
          </w:p>
          <w:p w14:paraId="27AB0F21" w14:textId="1064D93F" w:rsidR="003A773E" w:rsidRDefault="003A773E" w:rsidP="003A773E"/>
        </w:tc>
      </w:tr>
    </w:tbl>
    <w:p w14:paraId="35CA8404" w14:textId="0D9EA9B5" w:rsidR="003A773E" w:rsidRDefault="003A773E" w:rsidP="003A773E"/>
    <w:p w14:paraId="24BE7F95" w14:textId="3B313A31" w:rsidR="00495B74" w:rsidRDefault="00495B74" w:rsidP="003A773E"/>
    <w:p w14:paraId="6A923314" w14:textId="28BC45B8" w:rsidR="00495B74" w:rsidRDefault="00495B74" w:rsidP="00495B74">
      <w:pPr>
        <w:pStyle w:val="Heading3"/>
      </w:pPr>
      <w:r>
        <w:rPr>
          <w:rFonts w:hint="eastAsia"/>
        </w:rPr>
        <w:t>a</w:t>
      </w:r>
      <w:r>
        <w:t>rray2.js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95B74" w14:paraId="04F39B2D" w14:textId="77777777" w:rsidTr="00495B74">
        <w:tc>
          <w:tcPr>
            <w:tcW w:w="10456" w:type="dxa"/>
          </w:tcPr>
          <w:p w14:paraId="4C866D2A" w14:textId="77777777" w:rsidR="00495B74" w:rsidRPr="00495B74" w:rsidRDefault="00495B74" w:rsidP="00495B7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5B7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495B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5B7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95B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495B7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"one"</w:t>
            </w:r>
            <w:r w:rsidRPr="00495B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95B7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"two"</w:t>
            </w:r>
            <w:r w:rsidRPr="00495B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95B7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"three"</w:t>
            </w:r>
            <w:r w:rsidRPr="00495B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95B7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"four"</w:t>
            </w:r>
            <w:r w:rsidRPr="00495B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5C16C07E" w14:textId="77777777" w:rsidR="00495B74" w:rsidRPr="00495B74" w:rsidRDefault="00495B74" w:rsidP="00495B7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FE3929D" w14:textId="77777777" w:rsidR="00495B74" w:rsidRPr="00495B74" w:rsidRDefault="00495B74" w:rsidP="00495B7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5B74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495B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495B7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495B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5B7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495B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495B7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495B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495B7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495B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495B7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95B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95B7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495B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495B7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495B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087C8002" w14:textId="77777777" w:rsidR="00495B74" w:rsidRPr="00495B74" w:rsidRDefault="00495B74" w:rsidP="00495B7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5B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95B74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495B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95B7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495B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95B7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95B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495B7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495B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]);</w:t>
            </w:r>
          </w:p>
          <w:p w14:paraId="2B4780A7" w14:textId="77777777" w:rsidR="00495B74" w:rsidRPr="00495B74" w:rsidRDefault="00495B74" w:rsidP="00495B7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5B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29A047EA" w14:textId="77777777" w:rsidR="00495B74" w:rsidRDefault="00495B74" w:rsidP="00495B74"/>
        </w:tc>
      </w:tr>
    </w:tbl>
    <w:p w14:paraId="59CB72F7" w14:textId="6EC59E73" w:rsidR="00495B74" w:rsidRDefault="00495B74" w:rsidP="00495B74"/>
    <w:p w14:paraId="2E5CA295" w14:textId="5B152BB2" w:rsidR="00495B74" w:rsidRDefault="00495B74" w:rsidP="00495B74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95B74" w:rsidRPr="00E51531" w14:paraId="0B96F972" w14:textId="77777777" w:rsidTr="00495B74">
        <w:tc>
          <w:tcPr>
            <w:tcW w:w="10456" w:type="dxa"/>
          </w:tcPr>
          <w:p w14:paraId="3326164F" w14:textId="526956FD" w:rsidR="00E51531" w:rsidRPr="00E51531" w:rsidRDefault="00E51531" w:rsidP="00E51531">
            <w:r w:rsidRPr="00E51531">
              <w:t>one</w:t>
            </w:r>
          </w:p>
          <w:p w14:paraId="5732A9BE" w14:textId="37339F0C" w:rsidR="00E51531" w:rsidRPr="00E51531" w:rsidRDefault="00E51531" w:rsidP="00E51531">
            <w:r w:rsidRPr="00E51531">
              <w:t>two</w:t>
            </w:r>
          </w:p>
          <w:p w14:paraId="61B028C0" w14:textId="77777777" w:rsidR="00E51531" w:rsidRPr="00E51531" w:rsidRDefault="00E51531" w:rsidP="00E51531">
            <w:r w:rsidRPr="00E51531">
              <w:t>three</w:t>
            </w:r>
          </w:p>
          <w:p w14:paraId="67B7A738" w14:textId="03FA5FA3" w:rsidR="00495B74" w:rsidRPr="00E51531" w:rsidRDefault="00E51531" w:rsidP="00E51531">
            <w:r w:rsidRPr="00E51531">
              <w:t>four</w:t>
            </w:r>
          </w:p>
        </w:tc>
      </w:tr>
    </w:tbl>
    <w:p w14:paraId="563A2367" w14:textId="7B13E368" w:rsidR="00495B74" w:rsidRDefault="00495B74" w:rsidP="00E51531"/>
    <w:p w14:paraId="45081261" w14:textId="61B5E7FB" w:rsidR="00DC0A97" w:rsidRDefault="00DC0A97" w:rsidP="00E51531"/>
    <w:p w14:paraId="1A9172BC" w14:textId="6F2DE824" w:rsidR="00DC0A97" w:rsidRDefault="00DC0A97" w:rsidP="00DC0A97">
      <w:pPr>
        <w:pStyle w:val="Heading3"/>
      </w:pPr>
      <w:r>
        <w:t xml:space="preserve">length </w:t>
      </w:r>
      <w:r>
        <w:rPr>
          <w:rFonts w:hint="eastAsia"/>
        </w:rPr>
        <w:t>속성</w:t>
      </w:r>
    </w:p>
    <w:p w14:paraId="4F2F9EE5" w14:textId="6BD67573" w:rsidR="00DC0A97" w:rsidRDefault="00DC0A97" w:rsidP="00DC0A97">
      <w:r>
        <w:rPr>
          <w:rFonts w:hint="eastAsia"/>
        </w:rPr>
        <w:t xml:space="preserve">배열의 </w:t>
      </w:r>
      <w:r>
        <w:t xml:space="preserve">length </w:t>
      </w:r>
      <w:r>
        <w:rPr>
          <w:rFonts w:hint="eastAsia"/>
        </w:rPr>
        <w:t>속성은 배열의 길이를 리턴한다.</w:t>
      </w:r>
    </w:p>
    <w:p w14:paraId="1D64BB8F" w14:textId="7DA5CE79" w:rsidR="00DC0A97" w:rsidRDefault="00DC0A97" w:rsidP="00DC0A97"/>
    <w:p w14:paraId="5CEEE50D" w14:textId="53D60F8B" w:rsidR="00D535EA" w:rsidRDefault="00D535EA" w:rsidP="00DC0A97"/>
    <w:p w14:paraId="561F2FF2" w14:textId="77777777" w:rsidR="00D535EA" w:rsidRPr="00DC0A97" w:rsidRDefault="00D535EA" w:rsidP="00DC0A97"/>
    <w:p w14:paraId="254DAAE0" w14:textId="05F21959" w:rsidR="00D44966" w:rsidRDefault="00D4496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0525D04" w14:textId="77777777" w:rsidR="00AE742A" w:rsidRDefault="00AE742A" w:rsidP="00AE742A">
      <w:pPr>
        <w:pStyle w:val="Heading2"/>
      </w:pPr>
      <w:bookmarkStart w:id="2" w:name="_Toc38749421"/>
      <w:r>
        <w:rPr>
          <w:rFonts w:hint="eastAsia"/>
        </w:rPr>
        <w:lastRenderedPageBreak/>
        <w:t>배열 원소의 타입</w:t>
      </w:r>
      <w:bookmarkEnd w:id="2"/>
    </w:p>
    <w:p w14:paraId="32C73F97" w14:textId="77777777" w:rsidR="00AE742A" w:rsidRDefault="00AE742A" w:rsidP="00AE742A"/>
    <w:p w14:paraId="20DF553B" w14:textId="77777777" w:rsidR="00AE742A" w:rsidRDefault="00AE742A" w:rsidP="00AE742A">
      <w:r>
        <w:rPr>
          <w:rFonts w:hint="eastAsia"/>
        </w:rPr>
        <w:t>j</w:t>
      </w:r>
      <w:r>
        <w:t>avascript</w:t>
      </w:r>
      <w:r>
        <w:rPr>
          <w:rFonts w:hint="eastAsia"/>
        </w:rPr>
        <w:t xml:space="preserve"> 언어는 약타입 언어이므로,</w:t>
      </w:r>
      <w:r>
        <w:t xml:space="preserve"> </w:t>
      </w:r>
      <w:r>
        <w:rPr>
          <w:rFonts w:hint="eastAsia"/>
        </w:rPr>
        <w:t>배열 원소의 타입에 제약이 없다.</w:t>
      </w:r>
    </w:p>
    <w:p w14:paraId="32D575F3" w14:textId="77777777" w:rsidR="00AE742A" w:rsidRDefault="00AE742A" w:rsidP="00AE742A">
      <w:r>
        <w:rPr>
          <w:rFonts w:hint="eastAsia"/>
        </w:rPr>
        <w:t>즉 배열 원소가 모두 같은 타입이지 않아도 된다.</w:t>
      </w:r>
    </w:p>
    <w:p w14:paraId="421AC9FD" w14:textId="77777777" w:rsidR="00AE742A" w:rsidRDefault="00AE742A" w:rsidP="00AE742A"/>
    <w:p w14:paraId="18C3B92B" w14:textId="5498127A" w:rsidR="00AE742A" w:rsidRDefault="00AE742A" w:rsidP="00C103B8">
      <w:pPr>
        <w:pStyle w:val="Heading3"/>
      </w:pPr>
      <w:r>
        <w:rPr>
          <w:rFonts w:hint="eastAsia"/>
        </w:rPr>
        <w:t>a</w:t>
      </w:r>
      <w:r>
        <w:t>rray</w:t>
      </w:r>
      <w:r w:rsidR="00C103B8">
        <w:t>3</w:t>
      </w:r>
      <w:r>
        <w:t>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742A" w14:paraId="70366539" w14:textId="77777777" w:rsidTr="00D15324">
        <w:tc>
          <w:tcPr>
            <w:tcW w:w="10456" w:type="dxa"/>
          </w:tcPr>
          <w:p w14:paraId="27A35A53" w14:textId="77777777" w:rsidR="00AE742A" w:rsidRPr="0023089C" w:rsidRDefault="00AE742A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089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230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308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230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23089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230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3089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"hello"</w:t>
            </w:r>
            <w:r w:rsidRPr="00230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3089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true</w:t>
            </w:r>
            <w:r w:rsidRPr="00230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40CCE25E" w14:textId="77777777" w:rsidR="00AE742A" w:rsidRPr="0023089C" w:rsidRDefault="00AE742A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F14FD2E" w14:textId="77777777" w:rsidR="00AE742A" w:rsidRPr="0023089C" w:rsidRDefault="00AE742A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089C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230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23089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230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308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230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3089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230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308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230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2308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230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308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230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2308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230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334176B3" w14:textId="77777777" w:rsidR="00AE742A" w:rsidRPr="0023089C" w:rsidRDefault="00AE742A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0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3089C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230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3089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230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3089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typeof</w:t>
            </w:r>
            <w:r w:rsidRPr="00230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308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230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2308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230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]);</w:t>
            </w:r>
          </w:p>
          <w:p w14:paraId="71737236" w14:textId="77777777" w:rsidR="00AE742A" w:rsidRPr="0023089C" w:rsidRDefault="00AE742A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0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74F182DE" w14:textId="77777777" w:rsidR="00AE742A" w:rsidRDefault="00AE742A" w:rsidP="00D15324"/>
        </w:tc>
      </w:tr>
    </w:tbl>
    <w:p w14:paraId="71D62F2B" w14:textId="77777777" w:rsidR="00AE742A" w:rsidRDefault="00AE742A" w:rsidP="00AE742A"/>
    <w:p w14:paraId="40DC8161" w14:textId="77777777" w:rsidR="00AE742A" w:rsidRDefault="00AE742A" w:rsidP="00AE742A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742A" w14:paraId="39BB91E3" w14:textId="77777777" w:rsidTr="00D15324">
        <w:tc>
          <w:tcPr>
            <w:tcW w:w="10456" w:type="dxa"/>
          </w:tcPr>
          <w:p w14:paraId="665C2A59" w14:textId="77777777" w:rsidR="00AE742A" w:rsidRDefault="00AE742A" w:rsidP="00D15324">
            <w:r>
              <w:t>number</w:t>
            </w:r>
          </w:p>
          <w:p w14:paraId="78D17670" w14:textId="77777777" w:rsidR="00AE742A" w:rsidRDefault="00AE742A" w:rsidP="00D15324">
            <w:r>
              <w:t>string</w:t>
            </w:r>
          </w:p>
          <w:p w14:paraId="16B9AC4A" w14:textId="77777777" w:rsidR="00AE742A" w:rsidRDefault="00AE742A" w:rsidP="00D15324">
            <w:r>
              <w:t>boolean</w:t>
            </w:r>
          </w:p>
          <w:p w14:paraId="6C134143" w14:textId="77777777" w:rsidR="00AE742A" w:rsidRDefault="00AE742A" w:rsidP="00D15324"/>
        </w:tc>
      </w:tr>
    </w:tbl>
    <w:p w14:paraId="6BD896B1" w14:textId="77777777" w:rsidR="00AE742A" w:rsidRDefault="00AE742A" w:rsidP="00AE742A"/>
    <w:p w14:paraId="6F19ED59" w14:textId="1EDD1F39" w:rsidR="00AE742A" w:rsidRDefault="00AE742A" w:rsidP="00AE742A"/>
    <w:p w14:paraId="240394F7" w14:textId="77777777" w:rsidR="003701C5" w:rsidRDefault="003701C5" w:rsidP="00AE742A"/>
    <w:p w14:paraId="00B34E2D" w14:textId="77777777" w:rsidR="00035FD0" w:rsidRDefault="00035FD0" w:rsidP="00AE742A"/>
    <w:p w14:paraId="28138AC2" w14:textId="1F0059B0" w:rsidR="009257C5" w:rsidRDefault="009257C5" w:rsidP="00D44966">
      <w:pPr>
        <w:pStyle w:val="Heading2"/>
      </w:pPr>
      <w:bookmarkStart w:id="3" w:name="_Toc38749422"/>
      <w:r>
        <w:rPr>
          <w:rFonts w:hint="eastAsia"/>
        </w:rPr>
        <w:t>빈 배열 만들기</w:t>
      </w:r>
      <w:bookmarkEnd w:id="3"/>
    </w:p>
    <w:p w14:paraId="6B7D7719" w14:textId="50135148" w:rsidR="002B2019" w:rsidRDefault="002B2019" w:rsidP="002B2019">
      <w:r>
        <w:rPr>
          <w:rFonts w:hint="eastAsia"/>
        </w:rPr>
        <w:t xml:space="preserve">길이 </w:t>
      </w:r>
      <w:r>
        <w:t xml:space="preserve">0 </w:t>
      </w:r>
      <w:r>
        <w:rPr>
          <w:rFonts w:hint="eastAsia"/>
        </w:rPr>
        <w:t>인 배열 만들기</w:t>
      </w:r>
      <w:r>
        <w:t>.</w:t>
      </w:r>
    </w:p>
    <w:p w14:paraId="1022078F" w14:textId="77777777" w:rsidR="002B2019" w:rsidRPr="002B2019" w:rsidRDefault="002B2019" w:rsidP="002B2019"/>
    <w:p w14:paraId="7C0407F9" w14:textId="31AE831F" w:rsidR="00D44966" w:rsidRPr="00D44966" w:rsidRDefault="00D44966" w:rsidP="00D44966">
      <w:pPr>
        <w:pStyle w:val="Heading3"/>
      </w:pPr>
      <w:r>
        <w:rPr>
          <w:rFonts w:hint="eastAsia"/>
        </w:rPr>
        <w:t>a</w:t>
      </w:r>
      <w:r>
        <w:t>rray</w:t>
      </w:r>
      <w:r w:rsidR="00C103B8">
        <w:t>4</w:t>
      </w:r>
      <w:r>
        <w:t>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257C5" w14:paraId="024622C6" w14:textId="77777777" w:rsidTr="009257C5">
        <w:tc>
          <w:tcPr>
            <w:tcW w:w="10456" w:type="dxa"/>
          </w:tcPr>
          <w:p w14:paraId="73638F94" w14:textId="77777777" w:rsidR="00D44966" w:rsidRPr="00D44966" w:rsidRDefault="00D44966" w:rsidP="00D449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4496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D449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4496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D449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[];</w:t>
            </w:r>
          </w:p>
          <w:p w14:paraId="4D8807DE" w14:textId="77777777" w:rsidR="00D44966" w:rsidRPr="00D44966" w:rsidRDefault="00D44966" w:rsidP="00D449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44966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D449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44966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D449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4496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D449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4496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D449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3ABD639" w14:textId="30D841DD" w:rsidR="009257C5" w:rsidRPr="00D44966" w:rsidRDefault="009257C5" w:rsidP="001B4EE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</w:tc>
      </w:tr>
    </w:tbl>
    <w:p w14:paraId="67AF0210" w14:textId="77777777" w:rsidR="004F1F86" w:rsidRDefault="004F1F86" w:rsidP="009257C5"/>
    <w:p w14:paraId="3EAA2596" w14:textId="27DFE8AE" w:rsidR="00D44966" w:rsidRDefault="00D44966" w:rsidP="009257C5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44966" w14:paraId="216531C8" w14:textId="77777777" w:rsidTr="00D44966">
        <w:tc>
          <w:tcPr>
            <w:tcW w:w="10456" w:type="dxa"/>
          </w:tcPr>
          <w:p w14:paraId="7C77ED9D" w14:textId="77777777" w:rsidR="00D44966" w:rsidRDefault="00D44966" w:rsidP="009257C5">
            <w:r>
              <w:rPr>
                <w:rFonts w:hint="eastAsia"/>
              </w:rPr>
              <w:t>0</w:t>
            </w:r>
          </w:p>
          <w:p w14:paraId="1EAE57A6" w14:textId="4C087B88" w:rsidR="00D44966" w:rsidRDefault="00D44966" w:rsidP="009257C5"/>
        </w:tc>
      </w:tr>
    </w:tbl>
    <w:p w14:paraId="53EE1940" w14:textId="776EE97F" w:rsidR="00D44966" w:rsidRDefault="00D44966" w:rsidP="009257C5"/>
    <w:p w14:paraId="32A29B69" w14:textId="77777777" w:rsidR="004F1F86" w:rsidRPr="00D44966" w:rsidRDefault="004F1F86" w:rsidP="004F1F86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44966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D44966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D44966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D44966">
        <w:rPr>
          <w:rFonts w:ascii="Consolas" w:eastAsia="굴림" w:hAnsi="Consolas" w:cs="굴림"/>
          <w:color w:val="000000"/>
          <w:kern w:val="0"/>
          <w:sz w:val="21"/>
          <w:szCs w:val="21"/>
        </w:rPr>
        <w:t> = [];</w:t>
      </w:r>
    </w:p>
    <w:p w14:paraId="2330D626" w14:textId="77777777" w:rsidR="004F1F86" w:rsidRDefault="004F1F86" w:rsidP="004F1F86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지역 변수 </w:t>
      </w:r>
      <w:r>
        <w:t xml:space="preserve">a </w:t>
      </w:r>
      <w:r>
        <w:rPr>
          <w:rFonts w:hint="eastAsia"/>
        </w:rPr>
        <w:t>에 빈 배열이 대입된다.</w:t>
      </w:r>
      <w:r>
        <w:t xml:space="preserve"> </w:t>
      </w:r>
    </w:p>
    <w:p w14:paraId="750096B5" w14:textId="239442D4" w:rsidR="004F1F86" w:rsidRDefault="004F1F86" w:rsidP="009257C5"/>
    <w:p w14:paraId="09D47C63" w14:textId="77777777" w:rsidR="004F1F86" w:rsidRPr="004F1F86" w:rsidRDefault="004F1F86" w:rsidP="009257C5"/>
    <w:p w14:paraId="2ADCD395" w14:textId="77094E15" w:rsidR="001B4EE4" w:rsidRDefault="001B4EE4" w:rsidP="009257C5"/>
    <w:p w14:paraId="3B05753D" w14:textId="2DC22FA9" w:rsidR="00035FD0" w:rsidRDefault="00035FD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87DDEE6" w14:textId="518D2A06" w:rsidR="007F37B1" w:rsidRDefault="0054100A" w:rsidP="0054100A">
      <w:pPr>
        <w:pStyle w:val="Heading2"/>
      </w:pPr>
      <w:bookmarkStart w:id="4" w:name="_Toc38749423"/>
      <w:r>
        <w:rPr>
          <w:rFonts w:hint="eastAsia"/>
        </w:rPr>
        <w:lastRenderedPageBreak/>
        <w:t xml:space="preserve">배열 </w:t>
      </w:r>
      <w:r w:rsidR="000049BA">
        <w:rPr>
          <w:rFonts w:hint="eastAsia"/>
        </w:rPr>
        <w:t>크기</w:t>
      </w:r>
      <w:r>
        <w:rPr>
          <w:rFonts w:hint="eastAsia"/>
        </w:rPr>
        <w:t xml:space="preserve"> 자동 </w:t>
      </w:r>
      <w:r w:rsidR="000049BA">
        <w:rPr>
          <w:rFonts w:hint="eastAsia"/>
        </w:rPr>
        <w:t>확대</w:t>
      </w:r>
      <w:bookmarkEnd w:id="4"/>
    </w:p>
    <w:p w14:paraId="2F91FA74" w14:textId="26FA37F2" w:rsidR="000049BA" w:rsidRDefault="00C54BAE" w:rsidP="000049BA">
      <w:r>
        <w:rPr>
          <w:rFonts w:hint="eastAsia"/>
        </w:rPr>
        <w:t>배열의 길이를 초과하는 위치(</w:t>
      </w:r>
      <w:r>
        <w:t>index)</w:t>
      </w:r>
      <w:r>
        <w:rPr>
          <w:rFonts w:hint="eastAsia"/>
        </w:rPr>
        <w:t>에 값을 대입하면,</w:t>
      </w:r>
      <w:r>
        <w:t xml:space="preserve"> </w:t>
      </w:r>
      <w:r>
        <w:rPr>
          <w:rFonts w:hint="eastAsia"/>
        </w:rPr>
        <w:t>배열의 크기가 자동으로 확대된다.</w:t>
      </w:r>
    </w:p>
    <w:p w14:paraId="68410379" w14:textId="77777777" w:rsidR="002B4177" w:rsidRDefault="002B4177" w:rsidP="000049BA"/>
    <w:p w14:paraId="600984FE" w14:textId="11C505A7" w:rsidR="00C54BAE" w:rsidRDefault="00035FD0" w:rsidP="00035FD0">
      <w:pPr>
        <w:pStyle w:val="Heading3"/>
      </w:pPr>
      <w:r>
        <w:rPr>
          <w:rFonts w:hint="eastAsia"/>
        </w:rPr>
        <w:t>a</w:t>
      </w:r>
      <w:r>
        <w:t>rray5.js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35FD0" w14:paraId="10517E25" w14:textId="77777777" w:rsidTr="00035FD0">
        <w:tc>
          <w:tcPr>
            <w:tcW w:w="10456" w:type="dxa"/>
          </w:tcPr>
          <w:p w14:paraId="30AF56B4" w14:textId="77777777" w:rsidR="00F16981" w:rsidRPr="00F16981" w:rsidRDefault="00F16981" w:rsidP="00F1698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1698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1698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F1698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519E0072" w14:textId="77777777" w:rsidR="00F16981" w:rsidRPr="00F16981" w:rsidRDefault="00F16981" w:rsidP="00F1698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16981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1698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1698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F1698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최초</w:t>
            </w:r>
            <w:r w:rsidRPr="00F1698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 </w:t>
            </w:r>
            <w:r w:rsidRPr="00F1698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크기</w:t>
            </w:r>
            <w:r w:rsidRPr="00F1698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 : "</w:t>
            </w: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F1698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1698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583F313" w14:textId="77777777" w:rsidR="00F16981" w:rsidRPr="00F16981" w:rsidRDefault="00F16981" w:rsidP="00F1698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2210FBB1" w14:textId="77777777" w:rsidR="00F16981" w:rsidRPr="00F16981" w:rsidRDefault="00F16981" w:rsidP="00F1698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1698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F1698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</w:t>
            </w:r>
            <w:r w:rsidRPr="00F1698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456</w:t>
            </w: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0947C56" w14:textId="77777777" w:rsidR="00F16981" w:rsidRPr="00F16981" w:rsidRDefault="00F16981" w:rsidP="00F1698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16981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1698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1698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F1698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새</w:t>
            </w:r>
            <w:r w:rsidRPr="00F1698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 </w:t>
            </w:r>
            <w:r w:rsidRPr="00F1698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크기</w:t>
            </w:r>
            <w:r w:rsidRPr="00F1698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 : "</w:t>
            </w: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F1698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1698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B72AA36" w14:textId="77777777" w:rsidR="00F16981" w:rsidRPr="00F16981" w:rsidRDefault="00F16981" w:rsidP="00F1698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16981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F1698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1698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1698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F1698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F1698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1698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F1698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58F8B195" w14:textId="77777777" w:rsidR="00F16981" w:rsidRPr="00F16981" w:rsidRDefault="00F16981" w:rsidP="00F1698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F16981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1698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1698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"a[%d] : %s"</w:t>
            </w: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1698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1698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F1698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]);</w:t>
            </w:r>
          </w:p>
          <w:p w14:paraId="7F5C3B07" w14:textId="77777777" w:rsidR="00035FD0" w:rsidRPr="00F16981" w:rsidRDefault="00035FD0" w:rsidP="00035FD0"/>
        </w:tc>
      </w:tr>
    </w:tbl>
    <w:p w14:paraId="4E768646" w14:textId="79CACD84" w:rsidR="00035FD0" w:rsidRDefault="00035FD0" w:rsidP="00035FD0"/>
    <w:p w14:paraId="368B764B" w14:textId="00326A50" w:rsidR="00035FD0" w:rsidRDefault="00035FD0" w:rsidP="00035FD0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35FD0" w14:paraId="675AB853" w14:textId="77777777" w:rsidTr="00035FD0">
        <w:tc>
          <w:tcPr>
            <w:tcW w:w="10456" w:type="dxa"/>
          </w:tcPr>
          <w:p w14:paraId="202F96F0" w14:textId="77777777" w:rsidR="00151A8A" w:rsidRDefault="00151A8A" w:rsidP="00151A8A">
            <w:r>
              <w:rPr>
                <w:rFonts w:hint="eastAsia"/>
              </w:rPr>
              <w:t>최초</w:t>
            </w:r>
            <w:r>
              <w:t xml:space="preserve"> 크기 : 1</w:t>
            </w:r>
          </w:p>
          <w:p w14:paraId="5CBE40CA" w14:textId="77777777" w:rsidR="00151A8A" w:rsidRDefault="00151A8A" w:rsidP="00151A8A">
            <w:r>
              <w:rPr>
                <w:rFonts w:hint="eastAsia"/>
              </w:rPr>
              <w:t>새</w:t>
            </w:r>
            <w:r>
              <w:t xml:space="preserve"> 크기 : 6</w:t>
            </w:r>
          </w:p>
          <w:p w14:paraId="09C869CA" w14:textId="77777777" w:rsidR="00151A8A" w:rsidRDefault="00151A8A" w:rsidP="00151A8A">
            <w:r>
              <w:t>a[0] : 3</w:t>
            </w:r>
          </w:p>
          <w:p w14:paraId="688F2D24" w14:textId="77777777" w:rsidR="00151A8A" w:rsidRDefault="00151A8A" w:rsidP="00151A8A">
            <w:r>
              <w:t>a[1] : undefined</w:t>
            </w:r>
          </w:p>
          <w:p w14:paraId="57C3B836" w14:textId="77777777" w:rsidR="00151A8A" w:rsidRDefault="00151A8A" w:rsidP="00151A8A">
            <w:r>
              <w:t>a[2] : undefined</w:t>
            </w:r>
          </w:p>
          <w:p w14:paraId="0A7ECC4F" w14:textId="77777777" w:rsidR="00151A8A" w:rsidRDefault="00151A8A" w:rsidP="00151A8A">
            <w:r>
              <w:t>a[3] : undefined</w:t>
            </w:r>
          </w:p>
          <w:p w14:paraId="3D709A43" w14:textId="77777777" w:rsidR="00151A8A" w:rsidRDefault="00151A8A" w:rsidP="00151A8A">
            <w:r>
              <w:t>a[4] : undefined</w:t>
            </w:r>
          </w:p>
          <w:p w14:paraId="11E4D23E" w14:textId="77777777" w:rsidR="00D96CE3" w:rsidRDefault="00151A8A" w:rsidP="00151A8A">
            <w:r>
              <w:t>a[5] : 456</w:t>
            </w:r>
          </w:p>
          <w:p w14:paraId="01B0668C" w14:textId="1CCD7A98" w:rsidR="00151A8A" w:rsidRDefault="00151A8A" w:rsidP="00151A8A"/>
        </w:tc>
      </w:tr>
    </w:tbl>
    <w:p w14:paraId="29252352" w14:textId="34441ABB" w:rsidR="00035FD0" w:rsidRDefault="00035FD0" w:rsidP="00035FD0"/>
    <w:p w14:paraId="41DBDE30" w14:textId="77777777" w:rsidR="00D50540" w:rsidRPr="00151A8A" w:rsidRDefault="00D50540" w:rsidP="00D50540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51A8A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151A8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151A8A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151A8A">
        <w:rPr>
          <w:rFonts w:ascii="Consolas" w:eastAsia="굴림" w:hAnsi="Consolas" w:cs="굴림"/>
          <w:color w:val="000000"/>
          <w:kern w:val="0"/>
          <w:sz w:val="21"/>
          <w:szCs w:val="21"/>
        </w:rPr>
        <w:t> = [</w:t>
      </w:r>
      <w:r w:rsidRPr="00151A8A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151A8A">
        <w:rPr>
          <w:rFonts w:ascii="Consolas" w:eastAsia="굴림" w:hAnsi="Consolas" w:cs="굴림"/>
          <w:color w:val="000000"/>
          <w:kern w:val="0"/>
          <w:sz w:val="21"/>
          <w:szCs w:val="21"/>
        </w:rPr>
        <w:t>];</w:t>
      </w:r>
    </w:p>
    <w:p w14:paraId="635E5C6C" w14:textId="7D3C2853" w:rsidR="00D50540" w:rsidRDefault="00D50540" w:rsidP="00035FD0">
      <w:r>
        <w:rPr>
          <w:rFonts w:hint="eastAsia"/>
        </w:rPr>
        <w:t xml:space="preserve"> </w:t>
      </w:r>
      <w:r>
        <w:t xml:space="preserve"> </w:t>
      </w:r>
      <w:r w:rsidR="00873A1B">
        <w:rPr>
          <w:rFonts w:hint="eastAsia"/>
        </w:rPr>
        <w:t xml:space="preserve">최초 </w:t>
      </w:r>
      <w:r w:rsidR="00873A1B">
        <w:t xml:space="preserve">a </w:t>
      </w:r>
      <w:r w:rsidR="00873A1B">
        <w:rPr>
          <w:rFonts w:hint="eastAsia"/>
        </w:rPr>
        <w:t xml:space="preserve">배열의 크기는 </w:t>
      </w:r>
      <w:r w:rsidR="00A82844">
        <w:t>1</w:t>
      </w:r>
      <w:r w:rsidR="00873A1B">
        <w:t xml:space="preserve"> </w:t>
      </w:r>
      <w:r w:rsidR="00873A1B">
        <w:rPr>
          <w:rFonts w:hint="eastAsia"/>
        </w:rPr>
        <w:t>이</w:t>
      </w:r>
      <w:r>
        <w:rPr>
          <w:rFonts w:hint="eastAsia"/>
        </w:rPr>
        <w:t>고,</w:t>
      </w:r>
      <w:r>
        <w:t xml:space="preserve">  </w:t>
      </w:r>
      <w:r>
        <w:rPr>
          <w:rFonts w:hint="eastAsia"/>
        </w:rPr>
        <w:t>a</w:t>
      </w:r>
      <w:r>
        <w:t xml:space="preserve">[0] </w:t>
      </w:r>
      <w:r>
        <w:rPr>
          <w:rFonts w:hint="eastAsia"/>
        </w:rPr>
        <w:t xml:space="preserve">위치에 </w:t>
      </w:r>
      <w:r>
        <w:t xml:space="preserve">3 </w:t>
      </w:r>
      <w:r>
        <w:rPr>
          <w:rFonts w:hint="eastAsia"/>
        </w:rPr>
        <w:t>이 들어있다.</w:t>
      </w:r>
    </w:p>
    <w:p w14:paraId="0859A371" w14:textId="77777777" w:rsidR="00D50540" w:rsidRPr="00D50540" w:rsidRDefault="00D50540" w:rsidP="00035FD0"/>
    <w:p w14:paraId="2342E9E3" w14:textId="77777777" w:rsidR="00D50540" w:rsidRPr="00151A8A" w:rsidRDefault="00D50540" w:rsidP="00D50540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51A8A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151A8A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151A8A">
        <w:rPr>
          <w:rFonts w:ascii="Consolas" w:eastAsia="굴림" w:hAnsi="Consolas" w:cs="굴림"/>
          <w:color w:val="098658"/>
          <w:kern w:val="0"/>
          <w:sz w:val="21"/>
          <w:szCs w:val="21"/>
        </w:rPr>
        <w:t>5</w:t>
      </w:r>
      <w:r w:rsidRPr="00151A8A">
        <w:rPr>
          <w:rFonts w:ascii="Consolas" w:eastAsia="굴림" w:hAnsi="Consolas" w:cs="굴림"/>
          <w:color w:val="000000"/>
          <w:kern w:val="0"/>
          <w:sz w:val="21"/>
          <w:szCs w:val="21"/>
        </w:rPr>
        <w:t>] = </w:t>
      </w:r>
      <w:r w:rsidRPr="00151A8A">
        <w:rPr>
          <w:rFonts w:ascii="Consolas" w:eastAsia="굴림" w:hAnsi="Consolas" w:cs="굴림"/>
          <w:color w:val="098658"/>
          <w:kern w:val="0"/>
          <w:sz w:val="21"/>
          <w:szCs w:val="21"/>
        </w:rPr>
        <w:t>456</w:t>
      </w:r>
      <w:r w:rsidRPr="00151A8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057A9BFD" w14:textId="5AEC2CAA" w:rsidR="00873A1B" w:rsidRDefault="00D50540" w:rsidP="00035FD0">
      <w:r>
        <w:rPr>
          <w:rFonts w:hint="eastAsia"/>
        </w:rPr>
        <w:t xml:space="preserve"> </w:t>
      </w:r>
      <w:r>
        <w:t xml:space="preserve"> </w:t>
      </w:r>
      <w:r w:rsidR="00764D91">
        <w:rPr>
          <w:rFonts w:hint="eastAsia"/>
        </w:rPr>
        <w:t>이 줄을 실행하는 순간,</w:t>
      </w:r>
      <w:r w:rsidR="00764D91">
        <w:t xml:space="preserve"> a </w:t>
      </w:r>
      <w:r w:rsidR="00764D91">
        <w:rPr>
          <w:rFonts w:hint="eastAsia"/>
        </w:rPr>
        <w:t xml:space="preserve">배열의 크기는 </w:t>
      </w:r>
      <w:r w:rsidR="00764D91">
        <w:t>6</w:t>
      </w:r>
      <w:r w:rsidR="00764D91">
        <w:rPr>
          <w:rFonts w:hint="eastAsia"/>
        </w:rPr>
        <w:t>으로 자동 확대된다.</w:t>
      </w:r>
    </w:p>
    <w:p w14:paraId="66C384AC" w14:textId="3E1E1D4E" w:rsidR="00764D91" w:rsidRDefault="00D50540" w:rsidP="00035FD0">
      <w:r>
        <w:rPr>
          <w:rFonts w:hint="eastAsia"/>
        </w:rPr>
        <w:t xml:space="preserve"> </w:t>
      </w:r>
      <w:r>
        <w:t xml:space="preserve"> </w:t>
      </w:r>
      <w:r w:rsidR="00764D91">
        <w:rPr>
          <w:rFonts w:hint="eastAsia"/>
        </w:rPr>
        <w:t xml:space="preserve">그리고 </w:t>
      </w:r>
      <w:r w:rsidR="00764D91">
        <w:t xml:space="preserve">a[5] </w:t>
      </w:r>
      <w:r w:rsidR="00764D91">
        <w:rPr>
          <w:rFonts w:hint="eastAsia"/>
        </w:rPr>
        <w:t xml:space="preserve">위치에 </w:t>
      </w:r>
      <w:r w:rsidR="00A82844">
        <w:t>456</w:t>
      </w:r>
      <w:r w:rsidR="00764D91">
        <w:t xml:space="preserve"> </w:t>
      </w:r>
      <w:r w:rsidR="00764D91">
        <w:rPr>
          <w:rFonts w:hint="eastAsia"/>
        </w:rPr>
        <w:t>값이 대입된다.</w:t>
      </w:r>
    </w:p>
    <w:p w14:paraId="6543AEB4" w14:textId="77777777" w:rsidR="009F7D4F" w:rsidRPr="00A82844" w:rsidRDefault="009F7D4F" w:rsidP="00035FD0"/>
    <w:p w14:paraId="2F950B71" w14:textId="39261270" w:rsidR="00E27B26" w:rsidRDefault="00D50540" w:rsidP="00035FD0">
      <w:r>
        <w:t xml:space="preserve">  </w:t>
      </w:r>
      <w:r w:rsidR="00AD2AF8">
        <w:rPr>
          <w:rFonts w:hint="eastAsia"/>
        </w:rPr>
        <w:t>a</w:t>
      </w:r>
      <w:r w:rsidR="00AD2AF8">
        <w:t>[</w:t>
      </w:r>
      <w:r w:rsidR="00A82844">
        <w:t>1</w:t>
      </w:r>
      <w:r w:rsidR="00AD2AF8">
        <w:t xml:space="preserve">] </w:t>
      </w:r>
      <w:r w:rsidR="00AD2AF8">
        <w:rPr>
          <w:rFonts w:hint="eastAsia"/>
        </w:rPr>
        <w:t>부터</w:t>
      </w:r>
      <w:r w:rsidR="00AD2AF8">
        <w:t xml:space="preserve"> a[4] </w:t>
      </w:r>
      <w:r w:rsidR="00AD2AF8">
        <w:rPr>
          <w:rFonts w:hint="eastAsia"/>
        </w:rPr>
        <w:t>까지에는 아직 아무 값도 대입되지 않았기 때문에</w:t>
      </w:r>
      <w:r w:rsidR="00E27B26">
        <w:t>,</w:t>
      </w:r>
    </w:p>
    <w:p w14:paraId="66615D56" w14:textId="41C0587E" w:rsidR="00AD2AF8" w:rsidRPr="00035FD0" w:rsidRDefault="00D50540" w:rsidP="00035FD0">
      <w:r>
        <w:rPr>
          <w:rFonts w:hint="eastAsia"/>
        </w:rPr>
        <w:t xml:space="preserve"> </w:t>
      </w:r>
      <w:r>
        <w:t xml:space="preserve"> </w:t>
      </w:r>
      <w:r w:rsidR="009F7D4F">
        <w:rPr>
          <w:rFonts w:hint="eastAsia"/>
        </w:rPr>
        <w:t xml:space="preserve">이 위치의 값은 </w:t>
      </w:r>
      <w:r w:rsidR="009F7D4F">
        <w:t xml:space="preserve">undefined </w:t>
      </w:r>
      <w:r w:rsidR="009F7D4F">
        <w:rPr>
          <w:rFonts w:hint="eastAsia"/>
        </w:rPr>
        <w:t>이다.</w:t>
      </w:r>
    </w:p>
    <w:p w14:paraId="73FF0573" w14:textId="77777777" w:rsidR="0054100A" w:rsidRPr="0054100A" w:rsidRDefault="0054100A" w:rsidP="0054100A"/>
    <w:p w14:paraId="6EDF4724" w14:textId="06B92366" w:rsidR="008A4713" w:rsidRDefault="008A4713" w:rsidP="009257C5"/>
    <w:p w14:paraId="2C4C5815" w14:textId="77777777" w:rsidR="008A4713" w:rsidRDefault="008A4713" w:rsidP="008A4713">
      <w:pPr>
        <w:pStyle w:val="Heading2"/>
      </w:pPr>
      <w:bookmarkStart w:id="5" w:name="_Toc38749424"/>
      <w:r>
        <w:rPr>
          <w:rFonts w:hint="eastAsia"/>
        </w:rPr>
        <w:t>배열은 객체</w:t>
      </w:r>
      <w:bookmarkEnd w:id="5"/>
    </w:p>
    <w:p w14:paraId="07DBF406" w14:textId="77777777" w:rsidR="008A4713" w:rsidRDefault="008A4713" w:rsidP="008A4713">
      <w:pPr>
        <w:pStyle w:val="Heading3"/>
      </w:pPr>
      <w:r>
        <w:rPr>
          <w:rFonts w:hint="eastAsia"/>
        </w:rPr>
        <w:t>a</w:t>
      </w:r>
      <w:r>
        <w:t>rray6.js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A4713" w14:paraId="57886FC9" w14:textId="77777777" w:rsidTr="00D15324">
        <w:tc>
          <w:tcPr>
            <w:tcW w:w="10456" w:type="dxa"/>
          </w:tcPr>
          <w:p w14:paraId="1C2D4E38" w14:textId="77777777" w:rsidR="008A4713" w:rsidRPr="00334385" w:rsidRDefault="008A4713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3438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3343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3438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a1</w:t>
            </w:r>
            <w:r w:rsidRPr="003343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33438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3343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33438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3343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33438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3343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111E6B20" w14:textId="77777777" w:rsidR="008A4713" w:rsidRPr="00334385" w:rsidRDefault="008A4713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3438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3343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3438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a2</w:t>
            </w:r>
            <w:r w:rsidRPr="003343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33438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"a"</w:t>
            </w:r>
            <w:r w:rsidRPr="003343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33438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"b"</w:t>
            </w:r>
            <w:r w:rsidRPr="003343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33438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"c"</w:t>
            </w:r>
            <w:r w:rsidRPr="003343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5700679E" w14:textId="77777777" w:rsidR="008A4713" w:rsidRPr="00334385" w:rsidRDefault="008A4713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593ECB1" w14:textId="77777777" w:rsidR="008A4713" w:rsidRPr="00334385" w:rsidRDefault="008A4713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34385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3343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3438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3343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33438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typeof</w:t>
            </w:r>
            <w:r w:rsidRPr="003343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3438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a1</w:t>
            </w:r>
            <w:r w:rsidRPr="003343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6EC2967" w14:textId="77777777" w:rsidR="008A4713" w:rsidRPr="00334385" w:rsidRDefault="008A4713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34385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3343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3438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3343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33438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typeof</w:t>
            </w:r>
            <w:r w:rsidRPr="003343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3438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a2</w:t>
            </w:r>
            <w:r w:rsidRPr="003343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CFD2BDC" w14:textId="77777777" w:rsidR="008A4713" w:rsidRPr="00334385" w:rsidRDefault="008A4713" w:rsidP="00D15324"/>
        </w:tc>
      </w:tr>
    </w:tbl>
    <w:p w14:paraId="28355C32" w14:textId="77777777" w:rsidR="008A4713" w:rsidRDefault="008A4713" w:rsidP="008A4713"/>
    <w:p w14:paraId="221EAC67" w14:textId="77777777" w:rsidR="008A4713" w:rsidRDefault="008A4713" w:rsidP="008A4713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A4713" w14:paraId="4D05B948" w14:textId="77777777" w:rsidTr="00D15324">
        <w:tc>
          <w:tcPr>
            <w:tcW w:w="10456" w:type="dxa"/>
          </w:tcPr>
          <w:p w14:paraId="0DC8B4C7" w14:textId="77777777" w:rsidR="008A4713" w:rsidRDefault="008A4713" w:rsidP="00D15324">
            <w:r>
              <w:rPr>
                <w:rFonts w:hint="eastAsia"/>
              </w:rPr>
              <w:t>o</w:t>
            </w:r>
            <w:r>
              <w:t>bject</w:t>
            </w:r>
          </w:p>
          <w:p w14:paraId="67CBE319" w14:textId="77777777" w:rsidR="008A4713" w:rsidRDefault="008A4713" w:rsidP="00D15324">
            <w:r>
              <w:rPr>
                <w:rFonts w:hint="eastAsia"/>
              </w:rPr>
              <w:t>o</w:t>
            </w:r>
            <w:r>
              <w:t>bject</w:t>
            </w:r>
          </w:p>
          <w:p w14:paraId="13D427C0" w14:textId="77777777" w:rsidR="008A4713" w:rsidRDefault="008A4713" w:rsidP="00D15324"/>
        </w:tc>
      </w:tr>
    </w:tbl>
    <w:p w14:paraId="6FA1D266" w14:textId="77777777" w:rsidR="008A4713" w:rsidRDefault="008A4713" w:rsidP="008A4713"/>
    <w:p w14:paraId="2E118BB1" w14:textId="77777777" w:rsidR="008A4713" w:rsidRDefault="008A4713" w:rsidP="008A4713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언어에서 배열은 객체(</w:t>
      </w:r>
      <w:r>
        <w:t xml:space="preserve">object) </w:t>
      </w:r>
      <w:r>
        <w:rPr>
          <w:rFonts w:hint="eastAsia"/>
        </w:rPr>
        <w:t>이다.</w:t>
      </w:r>
    </w:p>
    <w:p w14:paraId="7228C9DC" w14:textId="77777777" w:rsidR="008A4713" w:rsidRDefault="008A4713" w:rsidP="008A4713"/>
    <w:p w14:paraId="21D4DE7B" w14:textId="77777777" w:rsidR="008A4713" w:rsidRDefault="008A4713" w:rsidP="008A4713">
      <w:r>
        <w:rPr>
          <w:rFonts w:hint="eastAsia"/>
        </w:rPr>
        <w:t>배열이 객체이므로,</w:t>
      </w:r>
      <w:r>
        <w:t xml:space="preserve"> </w:t>
      </w:r>
      <w:r>
        <w:rPr>
          <w:rFonts w:hint="eastAsia"/>
        </w:rPr>
        <w:t>메소드를 호출할 수 있다.</w:t>
      </w:r>
    </w:p>
    <w:p w14:paraId="7E67DB56" w14:textId="77777777" w:rsidR="008A4713" w:rsidRPr="006F5106" w:rsidRDefault="008A4713" w:rsidP="008A4713"/>
    <w:p w14:paraId="71567D75" w14:textId="77777777" w:rsidR="008A4713" w:rsidRDefault="008A4713" w:rsidP="008A4713"/>
    <w:p w14:paraId="078FA227" w14:textId="2506B55D" w:rsidR="008A4713" w:rsidRDefault="008A4713" w:rsidP="009257C5"/>
    <w:p w14:paraId="0D68896E" w14:textId="1613B69A" w:rsidR="00323478" w:rsidRDefault="00537600" w:rsidP="00F90DFC">
      <w:pPr>
        <w:pStyle w:val="Heading2"/>
      </w:pPr>
      <w:bookmarkStart w:id="6" w:name="_Toc38749425"/>
      <w:r>
        <w:rPr>
          <w:rFonts w:hint="eastAsia"/>
        </w:rPr>
        <w:lastRenderedPageBreak/>
        <w:t xml:space="preserve">구조 분해 할당 </w:t>
      </w:r>
      <w:r>
        <w:t>(</w:t>
      </w:r>
      <w:r>
        <w:rPr>
          <w:rFonts w:hint="eastAsia"/>
        </w:rPr>
        <w:t>d</w:t>
      </w:r>
      <w:r>
        <w:t>estructing assignment)</w:t>
      </w:r>
      <w:bookmarkEnd w:id="6"/>
    </w:p>
    <w:p w14:paraId="0D50E3C7" w14:textId="1A673CAB" w:rsidR="00537600" w:rsidRDefault="004760C4" w:rsidP="004760C4">
      <w:pPr>
        <w:pStyle w:val="Heading3"/>
      </w:pPr>
      <w:r>
        <w:t>destructing1.js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760C4" w14:paraId="0A40F29B" w14:textId="77777777" w:rsidTr="004760C4">
        <w:tc>
          <w:tcPr>
            <w:tcW w:w="10456" w:type="dxa"/>
          </w:tcPr>
          <w:p w14:paraId="607965A1" w14:textId="77777777" w:rsidR="00BD2DAE" w:rsidRPr="00BD2DAE" w:rsidRDefault="00BD2DAE" w:rsidP="00BD2D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D2DA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BD2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D2D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BD2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BD2DA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BD2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D2DA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BD2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D2DA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BD2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2C3CB512" w14:textId="77777777" w:rsidR="00BD2DAE" w:rsidRPr="00BD2DAE" w:rsidRDefault="00BD2DAE" w:rsidP="00BD2D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2FFB3660" w14:textId="77777777" w:rsidR="00BD2DAE" w:rsidRPr="00BD2DAE" w:rsidRDefault="00BD2DAE" w:rsidP="00BD2D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D2DA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BD2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[</w:t>
            </w:r>
            <w:r w:rsidRPr="00BD2D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e1</w:t>
            </w:r>
            <w:r w:rsidRPr="00BD2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D2D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e2</w:t>
            </w:r>
            <w:r w:rsidRPr="00BD2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D2D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e3</w:t>
            </w:r>
            <w:r w:rsidRPr="00BD2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</w:t>
            </w:r>
            <w:r w:rsidRPr="00BD2D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BD2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361DB9D" w14:textId="77777777" w:rsidR="00BD2DAE" w:rsidRPr="00BD2DAE" w:rsidRDefault="00BD2DAE" w:rsidP="00BD2D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D2D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BD2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D2DA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BD2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D2DA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"%d %d %d"</w:t>
            </w:r>
            <w:r w:rsidRPr="00BD2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D2D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e1</w:t>
            </w:r>
            <w:r w:rsidRPr="00BD2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D2D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e2</w:t>
            </w:r>
            <w:r w:rsidRPr="00BD2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D2D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e3</w:t>
            </w:r>
            <w:r w:rsidRPr="00BD2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C32EE99" w14:textId="77777777" w:rsidR="00BD2DAE" w:rsidRPr="00BD2DAE" w:rsidRDefault="00BD2DAE" w:rsidP="00BD2D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8F8583E" w14:textId="77777777" w:rsidR="00BD2DAE" w:rsidRPr="00BD2DAE" w:rsidRDefault="00BD2DAE" w:rsidP="00BD2D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D2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BD2D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e1</w:t>
            </w:r>
            <w:r w:rsidRPr="00BD2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D2D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e2</w:t>
            </w:r>
            <w:r w:rsidRPr="00BD2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</w:t>
            </w:r>
            <w:r w:rsidRPr="00BD2D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BD2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A5E3BAE" w14:textId="77777777" w:rsidR="00BD2DAE" w:rsidRPr="00BD2DAE" w:rsidRDefault="00BD2DAE" w:rsidP="00BD2D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D2D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BD2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D2DA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BD2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D2DA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"%d %d"</w:t>
            </w:r>
            <w:r w:rsidRPr="00BD2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D2D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e1</w:t>
            </w:r>
            <w:r w:rsidRPr="00BD2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D2D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e2</w:t>
            </w:r>
            <w:r w:rsidRPr="00BD2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50F6276" w14:textId="77777777" w:rsidR="004760C4" w:rsidRPr="00BD2DAE" w:rsidRDefault="004760C4" w:rsidP="004760C4"/>
        </w:tc>
      </w:tr>
    </w:tbl>
    <w:p w14:paraId="058F1FFA" w14:textId="491293C1" w:rsidR="004760C4" w:rsidRDefault="004760C4" w:rsidP="004760C4"/>
    <w:p w14:paraId="68BB2DB3" w14:textId="06BBC197" w:rsidR="009B51EA" w:rsidRDefault="009B51EA" w:rsidP="004760C4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B51EA" w14:paraId="1E58F186" w14:textId="77777777" w:rsidTr="009B51EA">
        <w:tc>
          <w:tcPr>
            <w:tcW w:w="10456" w:type="dxa"/>
          </w:tcPr>
          <w:p w14:paraId="32F8CEFC" w14:textId="77777777" w:rsidR="009B51EA" w:rsidRDefault="00BD2DAE" w:rsidP="004760C4">
            <w:r>
              <w:rPr>
                <w:rFonts w:hint="eastAsia"/>
              </w:rPr>
              <w:t>3</w:t>
            </w:r>
            <w:r>
              <w:t xml:space="preserve"> 4 5</w:t>
            </w:r>
          </w:p>
          <w:p w14:paraId="299A4515" w14:textId="77888853" w:rsidR="00BD2DAE" w:rsidRDefault="00BD2DAE" w:rsidP="004760C4">
            <w:r>
              <w:rPr>
                <w:rFonts w:hint="eastAsia"/>
              </w:rPr>
              <w:t>3</w:t>
            </w:r>
            <w:r>
              <w:t xml:space="preserve"> 4</w:t>
            </w:r>
          </w:p>
        </w:tc>
      </w:tr>
    </w:tbl>
    <w:p w14:paraId="6BFE7A05" w14:textId="19CA9483" w:rsidR="009B51EA" w:rsidRDefault="009B51EA" w:rsidP="004760C4"/>
    <w:p w14:paraId="0BB01865" w14:textId="78C45D79" w:rsidR="00BD2DAE" w:rsidRPr="004760C4" w:rsidRDefault="00BD2DAE" w:rsidP="00BD2DAE">
      <w:pPr>
        <w:pStyle w:val="Heading3"/>
      </w:pPr>
      <w:r>
        <w:rPr>
          <w:rFonts w:hint="eastAsia"/>
        </w:rPr>
        <w:t>d</w:t>
      </w:r>
      <w:r>
        <w:t>estructing assignment</w:t>
      </w:r>
    </w:p>
    <w:p w14:paraId="343AE640" w14:textId="0AB52FAB" w:rsidR="00323478" w:rsidRDefault="00BD2DAE" w:rsidP="009257C5">
      <w:r>
        <w:rPr>
          <w:rFonts w:hint="eastAsia"/>
        </w:rPr>
        <w:t>배열의 원소들</w:t>
      </w:r>
      <w:r w:rsidR="007336FD">
        <w:rPr>
          <w:rFonts w:hint="eastAsia"/>
        </w:rPr>
        <w:t xml:space="preserve"> 각각</w:t>
      </w:r>
      <w:r>
        <w:rPr>
          <w:rFonts w:hint="eastAsia"/>
        </w:rPr>
        <w:t xml:space="preserve">을 </w:t>
      </w:r>
      <w:r w:rsidR="007336FD">
        <w:rPr>
          <w:rFonts w:hint="eastAsia"/>
        </w:rPr>
        <w:t>동시에</w:t>
      </w:r>
      <w:r w:rsidR="000A5564">
        <w:rPr>
          <w:rFonts w:hint="eastAsia"/>
        </w:rPr>
        <w:t xml:space="preserve"> 변수들에 대입한다.</w:t>
      </w:r>
    </w:p>
    <w:p w14:paraId="63F26C24" w14:textId="662B83AF" w:rsidR="0084289F" w:rsidRDefault="0084289F" w:rsidP="009257C5"/>
    <w:p w14:paraId="2E67ABEA" w14:textId="77777777" w:rsidR="0084289F" w:rsidRDefault="0084289F" w:rsidP="009257C5"/>
    <w:p w14:paraId="229FE1EA" w14:textId="0E8B23DB" w:rsidR="0084289F" w:rsidRDefault="0084289F" w:rsidP="0084289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D2DAE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BD2DAE">
        <w:rPr>
          <w:rFonts w:ascii="Consolas" w:eastAsia="굴림" w:hAnsi="Consolas" w:cs="굴림"/>
          <w:color w:val="000000"/>
          <w:kern w:val="0"/>
          <w:sz w:val="21"/>
          <w:szCs w:val="21"/>
        </w:rPr>
        <w:t> [</w:t>
      </w:r>
      <w:r w:rsidRPr="00BD2DAE">
        <w:rPr>
          <w:rFonts w:ascii="Consolas" w:eastAsia="굴림" w:hAnsi="Consolas" w:cs="굴림"/>
          <w:color w:val="001080"/>
          <w:kern w:val="0"/>
          <w:sz w:val="21"/>
          <w:szCs w:val="21"/>
        </w:rPr>
        <w:t>e1</w:t>
      </w:r>
      <w:r w:rsidRPr="00BD2DAE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BD2DAE">
        <w:rPr>
          <w:rFonts w:ascii="Consolas" w:eastAsia="굴림" w:hAnsi="Consolas" w:cs="굴림"/>
          <w:color w:val="001080"/>
          <w:kern w:val="0"/>
          <w:sz w:val="21"/>
          <w:szCs w:val="21"/>
        </w:rPr>
        <w:t>e2</w:t>
      </w:r>
      <w:r w:rsidRPr="00BD2DAE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BD2DAE">
        <w:rPr>
          <w:rFonts w:ascii="Consolas" w:eastAsia="굴림" w:hAnsi="Consolas" w:cs="굴림"/>
          <w:color w:val="001080"/>
          <w:kern w:val="0"/>
          <w:sz w:val="21"/>
          <w:szCs w:val="21"/>
        </w:rPr>
        <w:t>e3</w:t>
      </w:r>
      <w:r w:rsidRPr="00BD2DAE">
        <w:rPr>
          <w:rFonts w:ascii="Consolas" w:eastAsia="굴림" w:hAnsi="Consolas" w:cs="굴림"/>
          <w:color w:val="000000"/>
          <w:kern w:val="0"/>
          <w:sz w:val="21"/>
          <w:szCs w:val="21"/>
        </w:rPr>
        <w:t>] = </w:t>
      </w:r>
      <w:r w:rsidRPr="00BD2DAE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BD2DAE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0AEB434E" w14:textId="37C4B997" w:rsidR="0084289F" w:rsidRPr="00BD2DAE" w:rsidRDefault="0084289F" w:rsidP="0084289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e1, e2, e3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지역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변수가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생성된다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14:paraId="702FEBF9" w14:textId="7B2EEBE0" w:rsidR="000A5564" w:rsidRDefault="0084289F" w:rsidP="009257C5">
      <w:r>
        <w:rPr>
          <w:rFonts w:hint="eastAsia"/>
        </w:rPr>
        <w:t>a</w:t>
      </w:r>
      <w:r>
        <w:t xml:space="preserve">[0] </w:t>
      </w:r>
      <w:r>
        <w:rPr>
          <w:rFonts w:hint="eastAsia"/>
        </w:rPr>
        <w:t xml:space="preserve">값이 </w:t>
      </w:r>
      <w:r>
        <w:t xml:space="preserve">e1 </w:t>
      </w:r>
      <w:r>
        <w:rPr>
          <w:rFonts w:hint="eastAsia"/>
        </w:rPr>
        <w:t>변수에 대입된다.</w:t>
      </w:r>
    </w:p>
    <w:p w14:paraId="18555ECB" w14:textId="340B59B2" w:rsidR="0084289F" w:rsidRDefault="0084289F" w:rsidP="0084289F">
      <w:r>
        <w:rPr>
          <w:rFonts w:hint="eastAsia"/>
        </w:rPr>
        <w:t>a</w:t>
      </w:r>
      <w:r>
        <w:t xml:space="preserve">[1] </w:t>
      </w:r>
      <w:r>
        <w:rPr>
          <w:rFonts w:hint="eastAsia"/>
        </w:rPr>
        <w:t xml:space="preserve">값이 </w:t>
      </w:r>
      <w:r>
        <w:t xml:space="preserve">e2 </w:t>
      </w:r>
      <w:r>
        <w:rPr>
          <w:rFonts w:hint="eastAsia"/>
        </w:rPr>
        <w:t>변수에 대입된다.</w:t>
      </w:r>
    </w:p>
    <w:p w14:paraId="327CDA28" w14:textId="5F244C2C" w:rsidR="0084289F" w:rsidRDefault="0084289F" w:rsidP="0084289F">
      <w:r>
        <w:rPr>
          <w:rFonts w:hint="eastAsia"/>
        </w:rPr>
        <w:t>a</w:t>
      </w:r>
      <w:r>
        <w:t xml:space="preserve">[2] </w:t>
      </w:r>
      <w:r>
        <w:rPr>
          <w:rFonts w:hint="eastAsia"/>
        </w:rPr>
        <w:t xml:space="preserve">값이 </w:t>
      </w:r>
      <w:r>
        <w:t xml:space="preserve">e3 </w:t>
      </w:r>
      <w:r>
        <w:rPr>
          <w:rFonts w:hint="eastAsia"/>
        </w:rPr>
        <w:t>변수에 대입된다.</w:t>
      </w:r>
    </w:p>
    <w:p w14:paraId="521BD7ED" w14:textId="77777777" w:rsidR="0084289F" w:rsidRPr="0084289F" w:rsidRDefault="0084289F" w:rsidP="009257C5"/>
    <w:p w14:paraId="3EBF3FE7" w14:textId="77777777" w:rsidR="000A5564" w:rsidRDefault="000A5564" w:rsidP="009257C5"/>
    <w:p w14:paraId="625340E5" w14:textId="77777777" w:rsidR="0084289F" w:rsidRPr="00BD2DAE" w:rsidRDefault="0084289F" w:rsidP="0084289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D2DAE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BD2DAE">
        <w:rPr>
          <w:rFonts w:ascii="Consolas" w:eastAsia="굴림" w:hAnsi="Consolas" w:cs="굴림"/>
          <w:color w:val="001080"/>
          <w:kern w:val="0"/>
          <w:sz w:val="21"/>
          <w:szCs w:val="21"/>
        </w:rPr>
        <w:t>e1</w:t>
      </w:r>
      <w:r w:rsidRPr="00BD2DAE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BD2DAE">
        <w:rPr>
          <w:rFonts w:ascii="Consolas" w:eastAsia="굴림" w:hAnsi="Consolas" w:cs="굴림"/>
          <w:color w:val="001080"/>
          <w:kern w:val="0"/>
          <w:sz w:val="21"/>
          <w:szCs w:val="21"/>
        </w:rPr>
        <w:t>e2</w:t>
      </w:r>
      <w:r w:rsidRPr="00BD2DAE">
        <w:rPr>
          <w:rFonts w:ascii="Consolas" w:eastAsia="굴림" w:hAnsi="Consolas" w:cs="굴림"/>
          <w:color w:val="000000"/>
          <w:kern w:val="0"/>
          <w:sz w:val="21"/>
          <w:szCs w:val="21"/>
        </w:rPr>
        <w:t>] = </w:t>
      </w:r>
      <w:r w:rsidRPr="00BD2DAE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BD2DAE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42CADF9A" w14:textId="00BFAB95" w:rsidR="00323478" w:rsidRDefault="00B36FCC" w:rsidP="009257C5">
      <w:r>
        <w:rPr>
          <w:rFonts w:hint="eastAsia"/>
        </w:rPr>
        <w:t xml:space="preserve">이미 존재하는 </w:t>
      </w:r>
      <w:r>
        <w:t xml:space="preserve">e1, e2 </w:t>
      </w:r>
      <w:r>
        <w:rPr>
          <w:rFonts w:hint="eastAsia"/>
        </w:rPr>
        <w:t>변수를 사용한다.</w:t>
      </w:r>
    </w:p>
    <w:p w14:paraId="0287B8CA" w14:textId="77777777" w:rsidR="00B36FCC" w:rsidRDefault="00B36FCC" w:rsidP="00B36FCC">
      <w:r>
        <w:rPr>
          <w:rFonts w:hint="eastAsia"/>
        </w:rPr>
        <w:t>a</w:t>
      </w:r>
      <w:r>
        <w:t xml:space="preserve">[0] </w:t>
      </w:r>
      <w:r>
        <w:rPr>
          <w:rFonts w:hint="eastAsia"/>
        </w:rPr>
        <w:t xml:space="preserve">값이 </w:t>
      </w:r>
      <w:r>
        <w:t xml:space="preserve">e1 </w:t>
      </w:r>
      <w:r>
        <w:rPr>
          <w:rFonts w:hint="eastAsia"/>
        </w:rPr>
        <w:t>변수에 대입된다.</w:t>
      </w:r>
    </w:p>
    <w:p w14:paraId="2BC8DD99" w14:textId="77777777" w:rsidR="00B36FCC" w:rsidRDefault="00B36FCC" w:rsidP="00B36FCC">
      <w:r>
        <w:rPr>
          <w:rFonts w:hint="eastAsia"/>
        </w:rPr>
        <w:t>a</w:t>
      </w:r>
      <w:r>
        <w:t xml:space="preserve">[1] </w:t>
      </w:r>
      <w:r>
        <w:rPr>
          <w:rFonts w:hint="eastAsia"/>
        </w:rPr>
        <w:t xml:space="preserve">값이 </w:t>
      </w:r>
      <w:r>
        <w:t xml:space="preserve">e2 </w:t>
      </w:r>
      <w:r>
        <w:rPr>
          <w:rFonts w:hint="eastAsia"/>
        </w:rPr>
        <w:t>변수에 대입된다.</w:t>
      </w:r>
    </w:p>
    <w:p w14:paraId="6A99653E" w14:textId="77777777" w:rsidR="0084289F" w:rsidRPr="00B36FCC" w:rsidRDefault="0084289F" w:rsidP="009257C5"/>
    <w:p w14:paraId="66289F62" w14:textId="3DB8EAAA" w:rsidR="00BD2DAE" w:rsidRDefault="00BD2DAE" w:rsidP="009257C5"/>
    <w:p w14:paraId="7A0F5778" w14:textId="152CE41B" w:rsidR="009C746C" w:rsidRDefault="009C746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6378ABD" w14:textId="37DFCCF2" w:rsidR="00B36FCC" w:rsidRDefault="009C746C" w:rsidP="009C746C">
      <w:pPr>
        <w:pStyle w:val="Heading3"/>
      </w:pPr>
      <w:r>
        <w:rPr>
          <w:rFonts w:hint="eastAsia"/>
        </w:rPr>
        <w:lastRenderedPageBreak/>
        <w:t>d</w:t>
      </w:r>
      <w:r>
        <w:t>estructing2.js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746C" w14:paraId="763243FB" w14:textId="77777777" w:rsidTr="009C746C">
        <w:tc>
          <w:tcPr>
            <w:tcW w:w="10456" w:type="dxa"/>
          </w:tcPr>
          <w:p w14:paraId="014A46B4" w14:textId="77777777" w:rsidR="0027014C" w:rsidRPr="0027014C" w:rsidRDefault="0027014C" w:rsidP="0027014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7014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27014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7014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27014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27014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27014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7014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27014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7014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27014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7014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</w:t>
            </w:r>
            <w:r w:rsidRPr="0027014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7014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7</w:t>
            </w:r>
            <w:r w:rsidRPr="0027014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7014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</w:t>
            </w:r>
            <w:r w:rsidRPr="0027014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19871F97" w14:textId="77777777" w:rsidR="0027014C" w:rsidRPr="0027014C" w:rsidRDefault="0027014C" w:rsidP="0027014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FD3ABAB" w14:textId="77777777" w:rsidR="0027014C" w:rsidRPr="0027014C" w:rsidRDefault="0027014C" w:rsidP="0027014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7014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27014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[</w:t>
            </w:r>
            <w:r w:rsidRPr="0027014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e1</w:t>
            </w:r>
            <w:r w:rsidRPr="0027014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7014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e2</w:t>
            </w:r>
            <w:r w:rsidRPr="0027014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...</w:t>
            </w:r>
            <w:r w:rsidRPr="0027014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e3</w:t>
            </w:r>
            <w:r w:rsidRPr="0027014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</w:t>
            </w:r>
            <w:r w:rsidRPr="0027014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27014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66DBF70" w14:textId="77777777" w:rsidR="0027014C" w:rsidRPr="0027014C" w:rsidRDefault="0027014C" w:rsidP="0027014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7014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27014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7014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27014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7014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"%d %d"</w:t>
            </w:r>
            <w:r w:rsidRPr="0027014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7014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e1</w:t>
            </w:r>
            <w:r w:rsidRPr="0027014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7014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e2</w:t>
            </w:r>
            <w:r w:rsidRPr="0027014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B55F4BE" w14:textId="77777777" w:rsidR="0027014C" w:rsidRPr="0027014C" w:rsidRDefault="0027014C" w:rsidP="0027014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7014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27014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7014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27014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7014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e3</w:t>
            </w:r>
            <w:r w:rsidRPr="0027014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8483BFE" w14:textId="77777777" w:rsidR="009C746C" w:rsidRDefault="009C746C" w:rsidP="009C746C"/>
        </w:tc>
      </w:tr>
    </w:tbl>
    <w:p w14:paraId="1FC63F86" w14:textId="3852433B" w:rsidR="009C746C" w:rsidRDefault="009C746C" w:rsidP="009C746C"/>
    <w:p w14:paraId="46E9FF6E" w14:textId="0D070B8F" w:rsidR="0027014C" w:rsidRDefault="0027014C" w:rsidP="009C746C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7014C" w14:paraId="28138009" w14:textId="77777777" w:rsidTr="0027014C">
        <w:tc>
          <w:tcPr>
            <w:tcW w:w="10456" w:type="dxa"/>
          </w:tcPr>
          <w:p w14:paraId="502DCBEB" w14:textId="77777777" w:rsidR="00314C85" w:rsidRDefault="00314C85" w:rsidP="00314C85">
            <w:r>
              <w:t>3 4</w:t>
            </w:r>
          </w:p>
          <w:p w14:paraId="22EE3928" w14:textId="07F4CE31" w:rsidR="0027014C" w:rsidRDefault="00314C85" w:rsidP="00314C85">
            <w:r>
              <w:t>[ 5, 6, 7, 8 ]</w:t>
            </w:r>
          </w:p>
        </w:tc>
      </w:tr>
    </w:tbl>
    <w:p w14:paraId="62531868" w14:textId="7E784A67" w:rsidR="0027014C" w:rsidRDefault="0027014C" w:rsidP="009C746C"/>
    <w:p w14:paraId="67CB415C" w14:textId="7B976592" w:rsidR="00314C85" w:rsidRDefault="00314C85" w:rsidP="009C746C"/>
    <w:p w14:paraId="7002D9F5" w14:textId="77777777" w:rsidR="00314C85" w:rsidRPr="0027014C" w:rsidRDefault="00314C85" w:rsidP="00314C8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014C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27014C">
        <w:rPr>
          <w:rFonts w:ascii="Consolas" w:eastAsia="굴림" w:hAnsi="Consolas" w:cs="굴림"/>
          <w:color w:val="000000"/>
          <w:kern w:val="0"/>
          <w:sz w:val="21"/>
          <w:szCs w:val="21"/>
        </w:rPr>
        <w:t> [</w:t>
      </w:r>
      <w:r w:rsidRPr="0027014C">
        <w:rPr>
          <w:rFonts w:ascii="Consolas" w:eastAsia="굴림" w:hAnsi="Consolas" w:cs="굴림"/>
          <w:color w:val="001080"/>
          <w:kern w:val="0"/>
          <w:sz w:val="21"/>
          <w:szCs w:val="21"/>
        </w:rPr>
        <w:t>e1</w:t>
      </w:r>
      <w:r w:rsidRPr="0027014C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27014C">
        <w:rPr>
          <w:rFonts w:ascii="Consolas" w:eastAsia="굴림" w:hAnsi="Consolas" w:cs="굴림"/>
          <w:color w:val="001080"/>
          <w:kern w:val="0"/>
          <w:sz w:val="21"/>
          <w:szCs w:val="21"/>
        </w:rPr>
        <w:t>e2</w:t>
      </w:r>
      <w:r w:rsidRPr="0027014C">
        <w:rPr>
          <w:rFonts w:ascii="Consolas" w:eastAsia="굴림" w:hAnsi="Consolas" w:cs="굴림"/>
          <w:color w:val="000000"/>
          <w:kern w:val="0"/>
          <w:sz w:val="21"/>
          <w:szCs w:val="21"/>
        </w:rPr>
        <w:t>, ...</w:t>
      </w:r>
      <w:r w:rsidRPr="0027014C">
        <w:rPr>
          <w:rFonts w:ascii="Consolas" w:eastAsia="굴림" w:hAnsi="Consolas" w:cs="굴림"/>
          <w:color w:val="001080"/>
          <w:kern w:val="0"/>
          <w:sz w:val="21"/>
          <w:szCs w:val="21"/>
        </w:rPr>
        <w:t>e3</w:t>
      </w:r>
      <w:r w:rsidRPr="0027014C">
        <w:rPr>
          <w:rFonts w:ascii="Consolas" w:eastAsia="굴림" w:hAnsi="Consolas" w:cs="굴림"/>
          <w:color w:val="000000"/>
          <w:kern w:val="0"/>
          <w:sz w:val="21"/>
          <w:szCs w:val="21"/>
        </w:rPr>
        <w:t>] = </w:t>
      </w:r>
      <w:r w:rsidRPr="0027014C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27014C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841E09F" w14:textId="77777777" w:rsidR="00EF1BB6" w:rsidRPr="00BD2DAE" w:rsidRDefault="00EF1BB6" w:rsidP="00EF1BB6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e1, e2, e3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지역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변수가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생성된다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14:paraId="7EDFA110" w14:textId="77777777" w:rsidR="00EF1BB6" w:rsidRDefault="00EF1BB6" w:rsidP="00EF1BB6">
      <w:r>
        <w:rPr>
          <w:rFonts w:hint="eastAsia"/>
        </w:rPr>
        <w:t>a</w:t>
      </w:r>
      <w:r>
        <w:t xml:space="preserve">[0] </w:t>
      </w:r>
      <w:r>
        <w:rPr>
          <w:rFonts w:hint="eastAsia"/>
        </w:rPr>
        <w:t xml:space="preserve">값이 </w:t>
      </w:r>
      <w:r>
        <w:t xml:space="preserve">e1 </w:t>
      </w:r>
      <w:r>
        <w:rPr>
          <w:rFonts w:hint="eastAsia"/>
        </w:rPr>
        <w:t>변수에 대입된다.</w:t>
      </w:r>
    </w:p>
    <w:p w14:paraId="50631558" w14:textId="6291E0E6" w:rsidR="00443C0E" w:rsidRDefault="00EF1BB6" w:rsidP="009C746C">
      <w:r>
        <w:rPr>
          <w:rFonts w:hint="eastAsia"/>
        </w:rPr>
        <w:t>a</w:t>
      </w:r>
      <w:r>
        <w:t xml:space="preserve">[1] </w:t>
      </w:r>
      <w:r>
        <w:rPr>
          <w:rFonts w:hint="eastAsia"/>
        </w:rPr>
        <w:t xml:space="preserve">값이 </w:t>
      </w:r>
      <w:r>
        <w:t xml:space="preserve">e2 </w:t>
      </w:r>
      <w:r>
        <w:rPr>
          <w:rFonts w:hint="eastAsia"/>
        </w:rPr>
        <w:t>변수에 대입된다.</w:t>
      </w:r>
    </w:p>
    <w:p w14:paraId="44867281" w14:textId="7AADFE29" w:rsidR="00A21B94" w:rsidRDefault="00A21B94" w:rsidP="009C746C">
      <w:r>
        <w:rPr>
          <w:rFonts w:hint="eastAsia"/>
        </w:rPr>
        <w:t>a</w:t>
      </w:r>
      <w:r>
        <w:t xml:space="preserve">[2] </w:t>
      </w:r>
      <w:r>
        <w:rPr>
          <w:rFonts w:hint="eastAsia"/>
        </w:rPr>
        <w:t>부터 배열 끝</w:t>
      </w:r>
      <w:r w:rsidR="00443C0E">
        <w:rPr>
          <w:rFonts w:hint="eastAsia"/>
        </w:rPr>
        <w:t>까지</w:t>
      </w:r>
      <w:r w:rsidR="008D0407">
        <w:rPr>
          <w:rFonts w:hint="eastAsia"/>
        </w:rPr>
        <w:t>의</w:t>
      </w:r>
      <w:r w:rsidR="00443C0E">
        <w:rPr>
          <w:rFonts w:hint="eastAsia"/>
        </w:rPr>
        <w:t xml:space="preserve"> 값들이 들어있는 </w:t>
      </w:r>
      <w:r w:rsidR="008D0407">
        <w:rPr>
          <w:rFonts w:hint="eastAsia"/>
        </w:rPr>
        <w:t>배열이 생성되고,</w:t>
      </w:r>
      <w:r w:rsidR="008D0407">
        <w:t xml:space="preserve"> </w:t>
      </w:r>
      <w:r w:rsidR="008D0407">
        <w:rPr>
          <w:rFonts w:hint="eastAsia"/>
        </w:rPr>
        <w:t xml:space="preserve">이 배열이 </w:t>
      </w:r>
      <w:r w:rsidR="008D0407">
        <w:t xml:space="preserve">e3 </w:t>
      </w:r>
      <w:r w:rsidR="008D0407">
        <w:rPr>
          <w:rFonts w:hint="eastAsia"/>
        </w:rPr>
        <w:t>변수에 대입된다.</w:t>
      </w:r>
    </w:p>
    <w:p w14:paraId="7FFC7189" w14:textId="129CA4B6" w:rsidR="008D0407" w:rsidRDefault="008D0407" w:rsidP="009C746C"/>
    <w:p w14:paraId="71F6043A" w14:textId="1FC30272" w:rsidR="00A26632" w:rsidRDefault="00A2663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EE2034D" w14:textId="77777777" w:rsidR="00A26632" w:rsidRDefault="00A26632" w:rsidP="00A26632">
      <w:pPr>
        <w:pStyle w:val="Heading3"/>
      </w:pPr>
      <w:r>
        <w:rPr>
          <w:rFonts w:hint="eastAsia"/>
        </w:rPr>
        <w:lastRenderedPageBreak/>
        <w:t>d</w:t>
      </w:r>
      <w:r>
        <w:t>estructing3.js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6632" w14:paraId="10F1661C" w14:textId="77777777" w:rsidTr="00ED0B06">
        <w:tc>
          <w:tcPr>
            <w:tcW w:w="10456" w:type="dxa"/>
          </w:tcPr>
          <w:p w14:paraId="1FA584A1" w14:textId="77777777" w:rsidR="00A26632" w:rsidRPr="00DD302C" w:rsidRDefault="00A26632" w:rsidP="00ED0B0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302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30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DD302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DD30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DD302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BDDDE4B" w14:textId="77777777" w:rsidR="00A26632" w:rsidRPr="00DD302C" w:rsidRDefault="00A26632" w:rsidP="00ED0B0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30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DD302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9A5B9DC" w14:textId="77777777" w:rsidR="00A26632" w:rsidRPr="00DD302C" w:rsidRDefault="00A26632" w:rsidP="00ED0B0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30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DD302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5D82C39" w14:textId="77777777" w:rsidR="00A26632" w:rsidRPr="00DD302C" w:rsidRDefault="00A26632" w:rsidP="00ED0B0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30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D302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D30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DD30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12577ED" w14:textId="77777777" w:rsidR="00A26632" w:rsidRPr="00DD302C" w:rsidRDefault="00A26632" w:rsidP="00ED0B0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576842F" w14:textId="77777777" w:rsidR="00A26632" w:rsidRPr="00DD302C" w:rsidRDefault="00A26632" w:rsidP="00ED0B0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302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30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temp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DD30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EB9C4AF" w14:textId="77777777" w:rsidR="00A26632" w:rsidRPr="00DD302C" w:rsidRDefault="00A26632" w:rsidP="00ED0B0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30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DD30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7BB3D99" w14:textId="77777777" w:rsidR="00A26632" w:rsidRPr="00DD302C" w:rsidRDefault="00A26632" w:rsidP="00ED0B0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30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DD30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temp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536F01F" w14:textId="77777777" w:rsidR="00A26632" w:rsidRPr="00DD302C" w:rsidRDefault="00A26632" w:rsidP="00ED0B0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30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D302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D30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DD30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7A6B16D" w14:textId="77777777" w:rsidR="00A26632" w:rsidRPr="00DD302C" w:rsidRDefault="00A26632" w:rsidP="00ED0B06"/>
        </w:tc>
      </w:tr>
    </w:tbl>
    <w:p w14:paraId="17E70CE7" w14:textId="77777777" w:rsidR="00A26632" w:rsidRDefault="00A26632" w:rsidP="00A26632"/>
    <w:p w14:paraId="15E6AD66" w14:textId="77777777" w:rsidR="00A26632" w:rsidRDefault="00A26632" w:rsidP="00A26632">
      <w:r>
        <w:rPr>
          <w:rFonts w:hint="eastAsia"/>
        </w:rPr>
        <w:t xml:space="preserve">위 코드를 웹브라우저에서 실행할 필요 없다. </w:t>
      </w:r>
      <w:r>
        <w:t>(</w:t>
      </w:r>
      <w:r>
        <w:rPr>
          <w:rFonts w:hint="eastAsia"/>
        </w:rPr>
        <w:t>웹브라우저에서 실행</w:t>
      </w:r>
      <w:r>
        <w:t xml:space="preserve"> </w:t>
      </w:r>
      <w:r>
        <w:rPr>
          <w:rFonts w:hint="eastAsia"/>
        </w:rPr>
        <w:t>가능하다.)</w:t>
      </w:r>
    </w:p>
    <w:p w14:paraId="4D96CD5D" w14:textId="77777777" w:rsidR="00A26632" w:rsidRPr="00612CAB" w:rsidRDefault="00A26632" w:rsidP="00A26632"/>
    <w:p w14:paraId="2D51422D" w14:textId="77777777" w:rsidR="00A26632" w:rsidRDefault="00A26632" w:rsidP="00A26632">
      <w:r>
        <w:rPr>
          <w:rFonts w:hint="eastAsia"/>
        </w:rPr>
        <w:t xml:space="preserve">서버의 </w:t>
      </w:r>
      <w:r>
        <w:t>node.js</w:t>
      </w:r>
      <w:r>
        <w:rPr>
          <w:rFonts w:hint="eastAsia"/>
        </w:rPr>
        <w:t>에서 실행하자.</w:t>
      </w:r>
    </w:p>
    <w:p w14:paraId="21648693" w14:textId="77777777" w:rsidR="00A26632" w:rsidRDefault="00A26632" w:rsidP="00A26632">
      <w:r>
        <w:rPr>
          <w:rFonts w:hint="eastAsia"/>
        </w:rPr>
        <w:t xml:space="preserve">단축키 </w:t>
      </w:r>
      <w:r>
        <w:t>Ctrl+F5</w:t>
      </w:r>
      <w:r>
        <w:rPr>
          <w:rFonts w:hint="eastAsia"/>
        </w:rPr>
        <w:t>를 누르면 서버의 콘솔창에서 실행된다.</w:t>
      </w:r>
    </w:p>
    <w:p w14:paraId="288B8128" w14:textId="77777777" w:rsidR="00A26632" w:rsidRDefault="00A26632" w:rsidP="00A26632"/>
    <w:p w14:paraId="0AE6A783" w14:textId="77777777" w:rsidR="00A26632" w:rsidRDefault="00A26632" w:rsidP="00A26632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6632" w14:paraId="598808F1" w14:textId="77777777" w:rsidTr="00ED0B06">
        <w:tc>
          <w:tcPr>
            <w:tcW w:w="10456" w:type="dxa"/>
          </w:tcPr>
          <w:p w14:paraId="4DB5071C" w14:textId="77777777" w:rsidR="00A26632" w:rsidRDefault="00A26632" w:rsidP="00ED0B06">
            <w:r>
              <w:rPr>
                <w:rFonts w:hint="eastAsia"/>
              </w:rPr>
              <w:t>5</w:t>
            </w:r>
            <w:r>
              <w:t xml:space="preserve"> 6</w:t>
            </w:r>
          </w:p>
          <w:p w14:paraId="34DE91B1" w14:textId="77777777" w:rsidR="00A26632" w:rsidRDefault="00A26632" w:rsidP="00ED0B06">
            <w:r>
              <w:rPr>
                <w:rFonts w:hint="eastAsia"/>
              </w:rPr>
              <w:t>6</w:t>
            </w:r>
            <w:r>
              <w:t xml:space="preserve"> 5</w:t>
            </w:r>
          </w:p>
        </w:tc>
      </w:tr>
    </w:tbl>
    <w:p w14:paraId="52CBF6FE" w14:textId="77777777" w:rsidR="00A26632" w:rsidRDefault="00A26632" w:rsidP="00A26632"/>
    <w:p w14:paraId="75CF4842" w14:textId="77777777" w:rsidR="00A26632" w:rsidRDefault="00A26632" w:rsidP="00A26632"/>
    <w:p w14:paraId="2C1411F3" w14:textId="77777777" w:rsidR="00A26632" w:rsidRPr="00DD302C" w:rsidRDefault="00A26632" w:rsidP="00A26632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302C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DD302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DD302C">
        <w:rPr>
          <w:rFonts w:ascii="Consolas" w:eastAsia="굴림" w:hAnsi="Consolas" w:cs="굴림"/>
          <w:color w:val="001080"/>
          <w:kern w:val="0"/>
          <w:sz w:val="21"/>
          <w:szCs w:val="21"/>
        </w:rPr>
        <w:t>temp</w:t>
      </w:r>
      <w:r w:rsidRPr="00DD302C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DD302C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DD302C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901686D" w14:textId="77777777" w:rsidR="00A26632" w:rsidRPr="00DD302C" w:rsidRDefault="00A26632" w:rsidP="00A26632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302C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DD302C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DD302C">
        <w:rPr>
          <w:rFonts w:ascii="Consolas" w:eastAsia="굴림" w:hAnsi="Consolas" w:cs="굴림"/>
          <w:color w:val="001080"/>
          <w:kern w:val="0"/>
          <w:sz w:val="21"/>
          <w:szCs w:val="21"/>
        </w:rPr>
        <w:t>b</w:t>
      </w:r>
      <w:r w:rsidRPr="00DD302C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60FEC92" w14:textId="77777777" w:rsidR="00A26632" w:rsidRPr="00DD302C" w:rsidRDefault="00A26632" w:rsidP="00A26632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302C">
        <w:rPr>
          <w:rFonts w:ascii="Consolas" w:eastAsia="굴림" w:hAnsi="Consolas" w:cs="굴림"/>
          <w:color w:val="001080"/>
          <w:kern w:val="0"/>
          <w:sz w:val="21"/>
          <w:szCs w:val="21"/>
        </w:rPr>
        <w:t>b</w:t>
      </w:r>
      <w:r w:rsidRPr="00DD302C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DD302C">
        <w:rPr>
          <w:rFonts w:ascii="Consolas" w:eastAsia="굴림" w:hAnsi="Consolas" w:cs="굴림"/>
          <w:color w:val="001080"/>
          <w:kern w:val="0"/>
          <w:sz w:val="21"/>
          <w:szCs w:val="21"/>
        </w:rPr>
        <w:t>temp</w:t>
      </w:r>
      <w:r w:rsidRPr="00DD302C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0BF3881D" w14:textId="77777777" w:rsidR="00A26632" w:rsidRDefault="00A26632" w:rsidP="00A26632">
      <w:r>
        <w:t xml:space="preserve"> 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변수의 값과 </w:t>
      </w:r>
      <w:r>
        <w:t xml:space="preserve">b </w:t>
      </w:r>
      <w:r>
        <w:rPr>
          <w:rFonts w:hint="eastAsia"/>
        </w:rPr>
        <w:t>변수의 값을 서로 교환(</w:t>
      </w:r>
      <w:r>
        <w:t>swap)</w:t>
      </w:r>
      <w:r>
        <w:rPr>
          <w:rFonts w:hint="eastAsia"/>
        </w:rPr>
        <w:t>하는 코드이다.</w:t>
      </w:r>
    </w:p>
    <w:p w14:paraId="18B989AB" w14:textId="77777777" w:rsidR="00A26632" w:rsidRDefault="00A26632" w:rsidP="00A26632"/>
    <w:p w14:paraId="20E32364" w14:textId="77777777" w:rsidR="00A26632" w:rsidRDefault="00A26632" w:rsidP="00A26632"/>
    <w:p w14:paraId="44D164A2" w14:textId="77777777" w:rsidR="00A26632" w:rsidRDefault="00A26632" w:rsidP="00A26632">
      <w:pPr>
        <w:pStyle w:val="Heading3"/>
      </w:pPr>
      <w:r>
        <w:rPr>
          <w:rFonts w:hint="eastAsia"/>
        </w:rPr>
        <w:t>d</w:t>
      </w:r>
      <w:r>
        <w:t>estructing4.js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6632" w14:paraId="519233D7" w14:textId="77777777" w:rsidTr="00ED0B06">
        <w:tc>
          <w:tcPr>
            <w:tcW w:w="10456" w:type="dxa"/>
          </w:tcPr>
          <w:p w14:paraId="300E6242" w14:textId="77777777" w:rsidR="00A26632" w:rsidRPr="00B7269E" w:rsidRDefault="00A26632" w:rsidP="00ED0B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7269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7269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B7269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7269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B7269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2DC5BCA" w14:textId="77777777" w:rsidR="00A26632" w:rsidRPr="00B7269E" w:rsidRDefault="00A26632" w:rsidP="00ED0B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B7269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7269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[</w:t>
            </w:r>
            <w:r w:rsidRPr="00B7269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7269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</w:t>
            </w: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4ABA17BE" w14:textId="77777777" w:rsidR="00A26632" w:rsidRPr="00B7269E" w:rsidRDefault="00A26632" w:rsidP="00ED0B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7269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7269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7269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7269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02DB92D" w14:textId="77777777" w:rsidR="00A26632" w:rsidRPr="00B7269E" w:rsidRDefault="00A26632" w:rsidP="00ED0B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525D56E" w14:textId="77777777" w:rsidR="00A26632" w:rsidRPr="00B7269E" w:rsidRDefault="00A26632" w:rsidP="00ED0B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B7269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7269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[</w:t>
            </w:r>
            <w:r w:rsidRPr="00B7269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7269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2779ADE3" w14:textId="77777777" w:rsidR="00A26632" w:rsidRPr="00B7269E" w:rsidRDefault="00A26632" w:rsidP="00ED0B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7269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7269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7269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7269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210978A" w14:textId="77777777" w:rsidR="00A26632" w:rsidRPr="00B7269E" w:rsidRDefault="00A26632" w:rsidP="00ED0B06"/>
        </w:tc>
      </w:tr>
    </w:tbl>
    <w:p w14:paraId="70DBAD79" w14:textId="77777777" w:rsidR="00A26632" w:rsidRPr="00B7269E" w:rsidRDefault="00A26632" w:rsidP="00A26632"/>
    <w:p w14:paraId="369B0128" w14:textId="77777777" w:rsidR="00A26632" w:rsidRDefault="00A26632" w:rsidP="00A26632"/>
    <w:p w14:paraId="73881B4B" w14:textId="77777777" w:rsidR="00A26632" w:rsidRPr="00B7269E" w:rsidRDefault="00A26632" w:rsidP="00A2663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7269E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B7269E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B7269E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B7269E">
        <w:rPr>
          <w:rFonts w:ascii="Consolas" w:eastAsia="굴림" w:hAnsi="Consolas" w:cs="굴림"/>
          <w:color w:val="001080"/>
          <w:kern w:val="0"/>
          <w:sz w:val="21"/>
          <w:szCs w:val="21"/>
        </w:rPr>
        <w:t>b</w:t>
      </w:r>
      <w:r w:rsidRPr="00B7269E">
        <w:rPr>
          <w:rFonts w:ascii="Consolas" w:eastAsia="굴림" w:hAnsi="Consolas" w:cs="굴림"/>
          <w:color w:val="000000"/>
          <w:kern w:val="0"/>
          <w:sz w:val="21"/>
          <w:szCs w:val="21"/>
        </w:rPr>
        <w:t>] = [</w:t>
      </w:r>
      <w:r w:rsidRPr="00B7269E">
        <w:rPr>
          <w:rFonts w:ascii="Consolas" w:eastAsia="굴림" w:hAnsi="Consolas" w:cs="굴림"/>
          <w:color w:val="098658"/>
          <w:kern w:val="0"/>
          <w:sz w:val="21"/>
          <w:szCs w:val="21"/>
        </w:rPr>
        <w:t>5</w:t>
      </w:r>
      <w:r w:rsidRPr="00B7269E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B7269E">
        <w:rPr>
          <w:rFonts w:ascii="Consolas" w:eastAsia="굴림" w:hAnsi="Consolas" w:cs="굴림"/>
          <w:color w:val="098658"/>
          <w:kern w:val="0"/>
          <w:sz w:val="21"/>
          <w:szCs w:val="21"/>
        </w:rPr>
        <w:t>6</w:t>
      </w:r>
      <w:r w:rsidRPr="00B7269E">
        <w:rPr>
          <w:rFonts w:ascii="Consolas" w:eastAsia="굴림" w:hAnsi="Consolas" w:cs="굴림"/>
          <w:color w:val="000000"/>
          <w:kern w:val="0"/>
          <w:sz w:val="21"/>
          <w:szCs w:val="21"/>
        </w:rPr>
        <w:t>];</w:t>
      </w:r>
    </w:p>
    <w:p w14:paraId="478BFC30" w14:textId="77777777" w:rsidR="00A26632" w:rsidRDefault="00A26632" w:rsidP="00A26632">
      <w:r>
        <w:rPr>
          <w:rFonts w:hint="eastAsia"/>
        </w:rPr>
        <w:t xml:space="preserve"> </w:t>
      </w:r>
      <w:r>
        <w:t xml:space="preserve"> a </w:t>
      </w:r>
      <w:r>
        <w:rPr>
          <w:rFonts w:hint="eastAsia"/>
        </w:rPr>
        <w:t xml:space="preserve">변수에 </w:t>
      </w:r>
      <w:r>
        <w:t xml:space="preserve">5 </w:t>
      </w:r>
      <w:r>
        <w:rPr>
          <w:rFonts w:hint="eastAsia"/>
        </w:rPr>
        <w:t>값이 대입되고,</w:t>
      </w:r>
    </w:p>
    <w:p w14:paraId="6056A5A9" w14:textId="77777777" w:rsidR="00A26632" w:rsidRDefault="00A26632" w:rsidP="00A26632">
      <w:r>
        <w:rPr>
          <w:rFonts w:hint="eastAsia"/>
        </w:rPr>
        <w:t xml:space="preserve"> </w:t>
      </w:r>
      <w:r>
        <w:t xml:space="preserve"> b </w:t>
      </w:r>
      <w:r>
        <w:rPr>
          <w:rFonts w:hint="eastAsia"/>
        </w:rPr>
        <w:t xml:space="preserve">변수에 </w:t>
      </w:r>
      <w:r>
        <w:t xml:space="preserve">6 </w:t>
      </w:r>
      <w:r>
        <w:rPr>
          <w:rFonts w:hint="eastAsia"/>
        </w:rPr>
        <w:t>값이 대입된다.</w:t>
      </w:r>
    </w:p>
    <w:p w14:paraId="771E37A2" w14:textId="77777777" w:rsidR="00A26632" w:rsidRDefault="00A26632" w:rsidP="00A2663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위 코드에 사용된 문법이 구조분해 할당(</w:t>
      </w:r>
      <w:r>
        <w:t xml:space="preserve">destructing assignment) </w:t>
      </w:r>
      <w:r>
        <w:rPr>
          <w:rFonts w:hint="eastAsia"/>
        </w:rPr>
        <w:t>이다.</w:t>
      </w:r>
    </w:p>
    <w:p w14:paraId="5D4929A0" w14:textId="77777777" w:rsidR="00A26632" w:rsidRDefault="00A26632" w:rsidP="00A26632"/>
    <w:p w14:paraId="5ACECEFE" w14:textId="77777777" w:rsidR="00A26632" w:rsidRPr="00B7269E" w:rsidRDefault="00A26632" w:rsidP="00A2663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7269E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B7269E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B7269E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B7269E">
        <w:rPr>
          <w:rFonts w:ascii="Consolas" w:eastAsia="굴림" w:hAnsi="Consolas" w:cs="굴림"/>
          <w:color w:val="001080"/>
          <w:kern w:val="0"/>
          <w:sz w:val="21"/>
          <w:szCs w:val="21"/>
        </w:rPr>
        <w:t>b</w:t>
      </w:r>
      <w:r w:rsidRPr="00B7269E">
        <w:rPr>
          <w:rFonts w:ascii="Consolas" w:eastAsia="굴림" w:hAnsi="Consolas" w:cs="굴림"/>
          <w:color w:val="000000"/>
          <w:kern w:val="0"/>
          <w:sz w:val="21"/>
          <w:szCs w:val="21"/>
        </w:rPr>
        <w:t>] = [</w:t>
      </w:r>
      <w:r w:rsidRPr="00B7269E">
        <w:rPr>
          <w:rFonts w:ascii="Consolas" w:eastAsia="굴림" w:hAnsi="Consolas" w:cs="굴림"/>
          <w:color w:val="001080"/>
          <w:kern w:val="0"/>
          <w:sz w:val="21"/>
          <w:szCs w:val="21"/>
        </w:rPr>
        <w:t>b</w:t>
      </w:r>
      <w:r w:rsidRPr="00B7269E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B7269E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B7269E">
        <w:rPr>
          <w:rFonts w:ascii="Consolas" w:eastAsia="굴림" w:hAnsi="Consolas" w:cs="굴림"/>
          <w:color w:val="000000"/>
          <w:kern w:val="0"/>
          <w:sz w:val="21"/>
          <w:szCs w:val="21"/>
        </w:rPr>
        <w:t>];</w:t>
      </w:r>
    </w:p>
    <w:p w14:paraId="4AE7C761" w14:textId="77777777" w:rsidR="00A26632" w:rsidRDefault="00A26632" w:rsidP="00A26632">
      <w:r>
        <w:rPr>
          <w:rFonts w:hint="eastAsia"/>
        </w:rPr>
        <w:t xml:space="preserve"> </w:t>
      </w:r>
      <w:r>
        <w:t xml:space="preserve"> a </w:t>
      </w:r>
      <w:r>
        <w:rPr>
          <w:rFonts w:hint="eastAsia"/>
        </w:rPr>
        <w:t xml:space="preserve">변수에 </w:t>
      </w:r>
      <w:r>
        <w:t xml:space="preserve">b </w:t>
      </w:r>
      <w:r>
        <w:rPr>
          <w:rFonts w:hint="eastAsia"/>
        </w:rPr>
        <w:t>값이 대입되고,</w:t>
      </w:r>
    </w:p>
    <w:p w14:paraId="38D8BDAA" w14:textId="77777777" w:rsidR="00A26632" w:rsidRDefault="00A26632" w:rsidP="00A26632">
      <w:r>
        <w:rPr>
          <w:rFonts w:hint="eastAsia"/>
        </w:rPr>
        <w:t xml:space="preserve"> </w:t>
      </w:r>
      <w:r>
        <w:t xml:space="preserve"> b </w:t>
      </w:r>
      <w:r>
        <w:rPr>
          <w:rFonts w:hint="eastAsia"/>
        </w:rPr>
        <w:t xml:space="preserve">변수에 </w:t>
      </w:r>
      <w:r>
        <w:t xml:space="preserve">a </w:t>
      </w:r>
      <w:r>
        <w:rPr>
          <w:rFonts w:hint="eastAsia"/>
        </w:rPr>
        <w:t>값이 대입된다.</w:t>
      </w:r>
    </w:p>
    <w:p w14:paraId="6DF0EC09" w14:textId="77777777" w:rsidR="00A26632" w:rsidRDefault="00A26632" w:rsidP="00A26632">
      <w:r>
        <w:t xml:space="preserve"> 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변수의 값과 </w:t>
      </w:r>
      <w:r>
        <w:t xml:space="preserve">b </w:t>
      </w:r>
      <w:r>
        <w:rPr>
          <w:rFonts w:hint="eastAsia"/>
        </w:rPr>
        <w:t>변수의 값을 서로 교환(</w:t>
      </w:r>
      <w:r>
        <w:t>swap)</w:t>
      </w:r>
      <w:r>
        <w:rPr>
          <w:rFonts w:hint="eastAsia"/>
        </w:rPr>
        <w:t>하는 코드이다.</w:t>
      </w:r>
    </w:p>
    <w:p w14:paraId="4E9C07D6" w14:textId="77777777" w:rsidR="00A26632" w:rsidRDefault="00A26632" w:rsidP="00A26632"/>
    <w:p w14:paraId="52E56C3E" w14:textId="77777777" w:rsidR="00A26632" w:rsidRDefault="00A26632" w:rsidP="00A26632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6632" w14:paraId="2AF8B888" w14:textId="77777777" w:rsidTr="00ED0B06">
        <w:tc>
          <w:tcPr>
            <w:tcW w:w="10456" w:type="dxa"/>
          </w:tcPr>
          <w:p w14:paraId="467655A6" w14:textId="77777777" w:rsidR="00A26632" w:rsidRDefault="00A26632" w:rsidP="00ED0B06">
            <w:r>
              <w:rPr>
                <w:rFonts w:hint="eastAsia"/>
              </w:rPr>
              <w:t>5</w:t>
            </w:r>
            <w:r>
              <w:t xml:space="preserve"> 6</w:t>
            </w:r>
          </w:p>
          <w:p w14:paraId="44C093F3" w14:textId="77777777" w:rsidR="00A26632" w:rsidRDefault="00A26632" w:rsidP="00ED0B06">
            <w:r>
              <w:rPr>
                <w:rFonts w:hint="eastAsia"/>
              </w:rPr>
              <w:t>6</w:t>
            </w:r>
            <w:r>
              <w:t xml:space="preserve"> 5</w:t>
            </w:r>
          </w:p>
        </w:tc>
      </w:tr>
    </w:tbl>
    <w:p w14:paraId="22CBF86C" w14:textId="77777777" w:rsidR="00A26632" w:rsidRDefault="00A26632" w:rsidP="00A26632"/>
    <w:p w14:paraId="060617DC" w14:textId="77777777" w:rsidR="00A26632" w:rsidRDefault="00A26632" w:rsidP="00A26632"/>
    <w:p w14:paraId="32CE177B" w14:textId="77777777" w:rsidR="00A26632" w:rsidRDefault="00A26632" w:rsidP="00A26632"/>
    <w:p w14:paraId="2767AB3E" w14:textId="77777777" w:rsidR="00A26632" w:rsidRDefault="00A26632" w:rsidP="00A26632"/>
    <w:p w14:paraId="4F213008" w14:textId="77777777" w:rsidR="00A26632" w:rsidRDefault="00A26632" w:rsidP="00A26632">
      <w:pPr>
        <w:pStyle w:val="Heading3"/>
      </w:pPr>
      <w:r>
        <w:rPr>
          <w:rFonts w:hint="eastAsia"/>
        </w:rPr>
        <w:lastRenderedPageBreak/>
        <w:t>d</w:t>
      </w:r>
      <w:r>
        <w:t>estructing5.js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6632" w14:paraId="1B76AF55" w14:textId="77777777" w:rsidTr="00ED0B06">
        <w:tc>
          <w:tcPr>
            <w:tcW w:w="10456" w:type="dxa"/>
          </w:tcPr>
          <w:p w14:paraId="473C79D3" w14:textId="77777777" w:rsidR="00A26632" w:rsidRPr="004F5F41" w:rsidRDefault="00A26632" w:rsidP="00ED0B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F5F4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F5F4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[];</w:t>
            </w:r>
          </w:p>
          <w:p w14:paraId="761A6219" w14:textId="77777777" w:rsidR="00A26632" w:rsidRPr="004F5F41" w:rsidRDefault="00A26632" w:rsidP="00ED0B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F5F4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4F5F4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</w:t>
            </w:r>
            <w:r w:rsidRPr="004F5F4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D32601A" w14:textId="77777777" w:rsidR="00A26632" w:rsidRPr="004F5F41" w:rsidRDefault="00A26632" w:rsidP="00ED0B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F5F4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4F5F4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</w:t>
            </w:r>
            <w:r w:rsidRPr="004F5F4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09DAB93" w14:textId="77777777" w:rsidR="00A26632" w:rsidRPr="004F5F41" w:rsidRDefault="00A26632" w:rsidP="00ED0B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F5F4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F5F4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F5F4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BCBF00E" w14:textId="77777777" w:rsidR="00A26632" w:rsidRPr="004F5F41" w:rsidRDefault="00A26632" w:rsidP="00ED0B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9C53821" w14:textId="77777777" w:rsidR="00A26632" w:rsidRPr="004F5F41" w:rsidRDefault="00A26632" w:rsidP="00ED0B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F5F4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F5F4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temp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4F5F4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4F5F4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7E072B51" w14:textId="77777777" w:rsidR="00A26632" w:rsidRPr="004F5F41" w:rsidRDefault="00A26632" w:rsidP="00ED0B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F5F4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4F5F4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</w:t>
            </w:r>
            <w:r w:rsidRPr="004F5F4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4F5F4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7415C0C1" w14:textId="77777777" w:rsidR="00A26632" w:rsidRPr="004F5F41" w:rsidRDefault="00A26632" w:rsidP="00ED0B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F5F4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4F5F4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</w:t>
            </w:r>
            <w:r w:rsidRPr="004F5F4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temp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1908F8C" w14:textId="77777777" w:rsidR="00A26632" w:rsidRPr="004F5F41" w:rsidRDefault="00A26632" w:rsidP="00ED0B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F5F4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F5F4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F5F4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1DFA2D6" w14:textId="77777777" w:rsidR="00A26632" w:rsidRPr="004F5F41" w:rsidRDefault="00A26632" w:rsidP="00ED0B06"/>
        </w:tc>
      </w:tr>
    </w:tbl>
    <w:p w14:paraId="333108B7" w14:textId="77777777" w:rsidR="00A26632" w:rsidRDefault="00A26632" w:rsidP="00A26632"/>
    <w:p w14:paraId="7B28127B" w14:textId="77777777" w:rsidR="00A26632" w:rsidRPr="004F5F41" w:rsidRDefault="00A26632" w:rsidP="00A2663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F5F41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4F5F41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4F5F41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4F5F41">
        <w:rPr>
          <w:rFonts w:ascii="Consolas" w:eastAsia="굴림" w:hAnsi="Consolas" w:cs="굴림"/>
          <w:color w:val="000000"/>
          <w:kern w:val="0"/>
          <w:sz w:val="21"/>
          <w:szCs w:val="21"/>
        </w:rPr>
        <w:t>] = </w:t>
      </w:r>
      <w:r w:rsidRPr="004F5F41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4F5F4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4B59F181" w14:textId="77777777" w:rsidR="00A26632" w:rsidRPr="004F5F41" w:rsidRDefault="00A26632" w:rsidP="00A2663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F5F41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4F5F41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4F5F41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4F5F41">
        <w:rPr>
          <w:rFonts w:ascii="Consolas" w:eastAsia="굴림" w:hAnsi="Consolas" w:cs="굴림"/>
          <w:color w:val="000000"/>
          <w:kern w:val="0"/>
          <w:sz w:val="21"/>
          <w:szCs w:val="21"/>
        </w:rPr>
        <w:t>] = </w:t>
      </w:r>
      <w:r w:rsidRPr="004F5F41">
        <w:rPr>
          <w:rFonts w:ascii="Consolas" w:eastAsia="굴림" w:hAnsi="Consolas" w:cs="굴림"/>
          <w:color w:val="098658"/>
          <w:kern w:val="0"/>
          <w:sz w:val="21"/>
          <w:szCs w:val="21"/>
        </w:rPr>
        <w:t>4</w:t>
      </w:r>
      <w:r w:rsidRPr="004F5F4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5492CAFD" w14:textId="77777777" w:rsidR="00A26632" w:rsidRDefault="00A26632" w:rsidP="00A2663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t>[0]</w:t>
      </w:r>
      <w:r>
        <w:rPr>
          <w:rFonts w:hint="eastAsia"/>
        </w:rPr>
        <w:t xml:space="preserve">에 </w:t>
      </w:r>
      <w:r>
        <w:t>3</w:t>
      </w:r>
      <w:r>
        <w:rPr>
          <w:rFonts w:hint="eastAsia"/>
        </w:rPr>
        <w:t>을 대입하고</w:t>
      </w:r>
      <w:r>
        <w:t>, a[1]</w:t>
      </w:r>
      <w:r>
        <w:rPr>
          <w:rFonts w:hint="eastAsia"/>
        </w:rPr>
        <w:t xml:space="preserve">에 </w:t>
      </w:r>
      <w:r>
        <w:t>4</w:t>
      </w:r>
      <w:r>
        <w:rPr>
          <w:rFonts w:hint="eastAsia"/>
        </w:rPr>
        <w:t>를 대입한다.</w:t>
      </w:r>
    </w:p>
    <w:p w14:paraId="1E821FAF" w14:textId="77777777" w:rsidR="00A26632" w:rsidRPr="00B7269E" w:rsidRDefault="00A26632" w:rsidP="00A26632"/>
    <w:p w14:paraId="010632E7" w14:textId="77777777" w:rsidR="00A26632" w:rsidRPr="004F5F41" w:rsidRDefault="00A26632" w:rsidP="00A2663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F5F41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4F5F41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4F5F41">
        <w:rPr>
          <w:rFonts w:ascii="Consolas" w:eastAsia="굴림" w:hAnsi="Consolas" w:cs="굴림"/>
          <w:color w:val="001080"/>
          <w:kern w:val="0"/>
          <w:sz w:val="21"/>
          <w:szCs w:val="21"/>
        </w:rPr>
        <w:t>temp</w:t>
      </w:r>
      <w:r w:rsidRPr="004F5F41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4F5F41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4F5F41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4F5F41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4F5F41">
        <w:rPr>
          <w:rFonts w:ascii="Consolas" w:eastAsia="굴림" w:hAnsi="Consolas" w:cs="굴림"/>
          <w:color w:val="000000"/>
          <w:kern w:val="0"/>
          <w:sz w:val="21"/>
          <w:szCs w:val="21"/>
        </w:rPr>
        <w:t>];</w:t>
      </w:r>
    </w:p>
    <w:p w14:paraId="65DB6F7A" w14:textId="77777777" w:rsidR="00A26632" w:rsidRPr="004F5F41" w:rsidRDefault="00A26632" w:rsidP="00A2663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F5F41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4F5F41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4F5F41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4F5F41">
        <w:rPr>
          <w:rFonts w:ascii="Consolas" w:eastAsia="굴림" w:hAnsi="Consolas" w:cs="굴림"/>
          <w:color w:val="000000"/>
          <w:kern w:val="0"/>
          <w:sz w:val="21"/>
          <w:szCs w:val="21"/>
        </w:rPr>
        <w:t>] = </w:t>
      </w:r>
      <w:r w:rsidRPr="004F5F41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4F5F41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4F5F41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4F5F41">
        <w:rPr>
          <w:rFonts w:ascii="Consolas" w:eastAsia="굴림" w:hAnsi="Consolas" w:cs="굴림"/>
          <w:color w:val="000000"/>
          <w:kern w:val="0"/>
          <w:sz w:val="21"/>
          <w:szCs w:val="21"/>
        </w:rPr>
        <w:t>];</w:t>
      </w:r>
    </w:p>
    <w:p w14:paraId="2E5097EE" w14:textId="77777777" w:rsidR="00A26632" w:rsidRPr="004F5F41" w:rsidRDefault="00A26632" w:rsidP="00A2663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F5F41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4F5F41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4F5F41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4F5F41">
        <w:rPr>
          <w:rFonts w:ascii="Consolas" w:eastAsia="굴림" w:hAnsi="Consolas" w:cs="굴림"/>
          <w:color w:val="000000"/>
          <w:kern w:val="0"/>
          <w:sz w:val="21"/>
          <w:szCs w:val="21"/>
        </w:rPr>
        <w:t>] = </w:t>
      </w:r>
      <w:r w:rsidRPr="004F5F41">
        <w:rPr>
          <w:rFonts w:ascii="Consolas" w:eastAsia="굴림" w:hAnsi="Consolas" w:cs="굴림"/>
          <w:color w:val="001080"/>
          <w:kern w:val="0"/>
          <w:sz w:val="21"/>
          <w:szCs w:val="21"/>
        </w:rPr>
        <w:t>temp</w:t>
      </w:r>
      <w:r w:rsidRPr="004F5F4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4E14705" w14:textId="77777777" w:rsidR="00A26632" w:rsidRDefault="00A26632" w:rsidP="00A26632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a</w:t>
      </w:r>
      <w:r>
        <w:t xml:space="preserve">[0] </w:t>
      </w:r>
      <w:r>
        <w:rPr>
          <w:rFonts w:hint="eastAsia"/>
        </w:rPr>
        <w:t xml:space="preserve">값과 </w:t>
      </w:r>
      <w:r>
        <w:t xml:space="preserve">a[1] </w:t>
      </w:r>
      <w:r>
        <w:rPr>
          <w:rFonts w:hint="eastAsia"/>
        </w:rPr>
        <w:t>값을 서로 교환(</w:t>
      </w:r>
      <w:r>
        <w:t>swap)</w:t>
      </w:r>
      <w:r>
        <w:rPr>
          <w:rFonts w:hint="eastAsia"/>
        </w:rPr>
        <w:t>하는 코드이다.</w:t>
      </w:r>
    </w:p>
    <w:p w14:paraId="316E888C" w14:textId="77777777" w:rsidR="00A26632" w:rsidRDefault="00A26632" w:rsidP="00A26632"/>
    <w:p w14:paraId="787934C1" w14:textId="77777777" w:rsidR="00A26632" w:rsidRDefault="00A26632" w:rsidP="00A26632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6632" w14:paraId="75E70D9A" w14:textId="77777777" w:rsidTr="00ED0B06">
        <w:tc>
          <w:tcPr>
            <w:tcW w:w="10456" w:type="dxa"/>
          </w:tcPr>
          <w:p w14:paraId="5CE9BE68" w14:textId="77777777" w:rsidR="00A26632" w:rsidRDefault="00A26632" w:rsidP="00ED0B06">
            <w:r>
              <w:t>3 4</w:t>
            </w:r>
          </w:p>
          <w:p w14:paraId="0E3A8403" w14:textId="77777777" w:rsidR="00A26632" w:rsidRDefault="00A26632" w:rsidP="00ED0B06">
            <w:r>
              <w:t>4 3</w:t>
            </w:r>
          </w:p>
        </w:tc>
      </w:tr>
    </w:tbl>
    <w:p w14:paraId="3C01B4B9" w14:textId="77777777" w:rsidR="00A26632" w:rsidRDefault="00A26632" w:rsidP="00A26632"/>
    <w:p w14:paraId="287EE6B7" w14:textId="77777777" w:rsidR="00A26632" w:rsidRDefault="00A26632" w:rsidP="00A26632"/>
    <w:p w14:paraId="2765B53A" w14:textId="77777777" w:rsidR="00A26632" w:rsidRDefault="00A26632" w:rsidP="00A26632"/>
    <w:p w14:paraId="03E63523" w14:textId="77777777" w:rsidR="00A26632" w:rsidRDefault="00A26632" w:rsidP="00A26632">
      <w:pPr>
        <w:pStyle w:val="Heading3"/>
      </w:pPr>
      <w:r>
        <w:rPr>
          <w:rFonts w:hint="eastAsia"/>
        </w:rPr>
        <w:t>d</w:t>
      </w:r>
      <w:r>
        <w:t>estructing6.js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6632" w14:paraId="5E9D376B" w14:textId="77777777" w:rsidTr="00ED0B06">
        <w:tc>
          <w:tcPr>
            <w:tcW w:w="10456" w:type="dxa"/>
          </w:tcPr>
          <w:p w14:paraId="319122A2" w14:textId="77777777" w:rsidR="00A26632" w:rsidRPr="009F424D" w:rsidRDefault="00A26632" w:rsidP="00ED0B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424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F424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[];</w:t>
            </w:r>
          </w:p>
          <w:p w14:paraId="27EA6D0E" w14:textId="77777777" w:rsidR="00A26632" w:rsidRPr="009F424D" w:rsidRDefault="00A26632" w:rsidP="00ED0B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9F424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9F424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</w:t>
            </w:r>
            <w:r w:rsidRPr="009F424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9F424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]] = [</w:t>
            </w:r>
            <w:r w:rsidRPr="009F424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F424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67668182" w14:textId="77777777" w:rsidR="00A26632" w:rsidRPr="009F424D" w:rsidRDefault="00A26632" w:rsidP="00ED0B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424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F424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F424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28346BE" w14:textId="77777777" w:rsidR="00A26632" w:rsidRPr="009F424D" w:rsidRDefault="00A26632" w:rsidP="00ED0B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13DE427" w14:textId="77777777" w:rsidR="00A26632" w:rsidRPr="009F424D" w:rsidRDefault="00A26632" w:rsidP="00ED0B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9F424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9F424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</w:t>
            </w:r>
            <w:r w:rsidRPr="009F424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9F424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]] = [</w:t>
            </w:r>
            <w:r w:rsidRPr="009F424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9F424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</w:t>
            </w:r>
            <w:r w:rsidRPr="009F424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9F424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]];</w:t>
            </w:r>
          </w:p>
          <w:p w14:paraId="1E66930C" w14:textId="77777777" w:rsidR="00A26632" w:rsidRPr="009F424D" w:rsidRDefault="00A26632" w:rsidP="00ED0B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424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F424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F424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023F5E5" w14:textId="77777777" w:rsidR="00A26632" w:rsidRPr="009F424D" w:rsidRDefault="00A26632" w:rsidP="00ED0B06"/>
        </w:tc>
      </w:tr>
    </w:tbl>
    <w:p w14:paraId="5063ECEB" w14:textId="77777777" w:rsidR="00A26632" w:rsidRPr="00B7269E" w:rsidRDefault="00A26632" w:rsidP="00A26632"/>
    <w:p w14:paraId="2484E68A" w14:textId="77777777" w:rsidR="00A26632" w:rsidRPr="009F424D" w:rsidRDefault="00A26632" w:rsidP="00A2663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424D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9F424D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9F424D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9F424D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9F424D">
        <w:rPr>
          <w:rFonts w:ascii="Consolas" w:eastAsia="굴림" w:hAnsi="Consolas" w:cs="굴림"/>
          <w:color w:val="000000"/>
          <w:kern w:val="0"/>
          <w:sz w:val="21"/>
          <w:szCs w:val="21"/>
        </w:rPr>
        <w:t>], </w:t>
      </w:r>
      <w:r w:rsidRPr="009F424D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9F424D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9F424D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9F424D">
        <w:rPr>
          <w:rFonts w:ascii="Consolas" w:eastAsia="굴림" w:hAnsi="Consolas" w:cs="굴림"/>
          <w:color w:val="000000"/>
          <w:kern w:val="0"/>
          <w:sz w:val="21"/>
          <w:szCs w:val="21"/>
        </w:rPr>
        <w:t>]] = [</w:t>
      </w:r>
      <w:r w:rsidRPr="009F424D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9F424D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9F424D">
        <w:rPr>
          <w:rFonts w:ascii="Consolas" w:eastAsia="굴림" w:hAnsi="Consolas" w:cs="굴림"/>
          <w:color w:val="098658"/>
          <w:kern w:val="0"/>
          <w:sz w:val="21"/>
          <w:szCs w:val="21"/>
        </w:rPr>
        <w:t>4</w:t>
      </w:r>
      <w:r w:rsidRPr="009F424D">
        <w:rPr>
          <w:rFonts w:ascii="Consolas" w:eastAsia="굴림" w:hAnsi="Consolas" w:cs="굴림"/>
          <w:color w:val="000000"/>
          <w:kern w:val="0"/>
          <w:sz w:val="21"/>
          <w:szCs w:val="21"/>
        </w:rPr>
        <w:t>];</w:t>
      </w:r>
    </w:p>
    <w:p w14:paraId="198CF694" w14:textId="77777777" w:rsidR="00A26632" w:rsidRDefault="00A26632" w:rsidP="00A2663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t>[0]</w:t>
      </w:r>
      <w:r>
        <w:rPr>
          <w:rFonts w:hint="eastAsia"/>
        </w:rPr>
        <w:t xml:space="preserve">에 </w:t>
      </w:r>
      <w:r>
        <w:t>3</w:t>
      </w:r>
      <w:r>
        <w:rPr>
          <w:rFonts w:hint="eastAsia"/>
        </w:rPr>
        <w:t>을 대입하고</w:t>
      </w:r>
      <w:r>
        <w:t>, a[1]</w:t>
      </w:r>
      <w:r>
        <w:rPr>
          <w:rFonts w:hint="eastAsia"/>
        </w:rPr>
        <w:t xml:space="preserve">에 </w:t>
      </w:r>
      <w:r>
        <w:t>4</w:t>
      </w:r>
      <w:r>
        <w:rPr>
          <w:rFonts w:hint="eastAsia"/>
        </w:rPr>
        <w:t>를 대입한다.</w:t>
      </w:r>
    </w:p>
    <w:p w14:paraId="4FDC5951" w14:textId="77777777" w:rsidR="00A26632" w:rsidRPr="00D5419F" w:rsidRDefault="00A26632" w:rsidP="00A26632"/>
    <w:p w14:paraId="535B5230" w14:textId="77777777" w:rsidR="00A26632" w:rsidRPr="009F424D" w:rsidRDefault="00A26632" w:rsidP="00A2663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424D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9F424D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9F424D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9F424D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9F424D">
        <w:rPr>
          <w:rFonts w:ascii="Consolas" w:eastAsia="굴림" w:hAnsi="Consolas" w:cs="굴림"/>
          <w:color w:val="000000"/>
          <w:kern w:val="0"/>
          <w:sz w:val="21"/>
          <w:szCs w:val="21"/>
        </w:rPr>
        <w:t>], </w:t>
      </w:r>
      <w:r w:rsidRPr="009F424D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9F424D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9F424D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9F424D">
        <w:rPr>
          <w:rFonts w:ascii="Consolas" w:eastAsia="굴림" w:hAnsi="Consolas" w:cs="굴림"/>
          <w:color w:val="000000"/>
          <w:kern w:val="0"/>
          <w:sz w:val="21"/>
          <w:szCs w:val="21"/>
        </w:rPr>
        <w:t>]] = [</w:t>
      </w:r>
      <w:r w:rsidRPr="009F424D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9F424D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9F424D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9F424D">
        <w:rPr>
          <w:rFonts w:ascii="Consolas" w:eastAsia="굴림" w:hAnsi="Consolas" w:cs="굴림"/>
          <w:color w:val="000000"/>
          <w:kern w:val="0"/>
          <w:sz w:val="21"/>
          <w:szCs w:val="21"/>
        </w:rPr>
        <w:t>], </w:t>
      </w:r>
      <w:r w:rsidRPr="009F424D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9F424D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9F424D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9F424D">
        <w:rPr>
          <w:rFonts w:ascii="Consolas" w:eastAsia="굴림" w:hAnsi="Consolas" w:cs="굴림"/>
          <w:color w:val="000000"/>
          <w:kern w:val="0"/>
          <w:sz w:val="21"/>
          <w:szCs w:val="21"/>
        </w:rPr>
        <w:t>]];</w:t>
      </w:r>
    </w:p>
    <w:p w14:paraId="716CEC80" w14:textId="77777777" w:rsidR="00A26632" w:rsidRDefault="00A26632" w:rsidP="00A26632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a</w:t>
      </w:r>
      <w:r>
        <w:t xml:space="preserve">[0] </w:t>
      </w:r>
      <w:r>
        <w:rPr>
          <w:rFonts w:hint="eastAsia"/>
        </w:rPr>
        <w:t xml:space="preserve">값과 </w:t>
      </w:r>
      <w:r>
        <w:t xml:space="preserve">a[1] </w:t>
      </w:r>
      <w:r>
        <w:rPr>
          <w:rFonts w:hint="eastAsia"/>
        </w:rPr>
        <w:t>값을 서로 교환(</w:t>
      </w:r>
      <w:r>
        <w:t>swap)</w:t>
      </w:r>
      <w:r>
        <w:rPr>
          <w:rFonts w:hint="eastAsia"/>
        </w:rPr>
        <w:t>하는 코드이다.</w:t>
      </w:r>
    </w:p>
    <w:p w14:paraId="7AB9EE5F" w14:textId="77777777" w:rsidR="00A26632" w:rsidRDefault="00A26632" w:rsidP="00A26632"/>
    <w:p w14:paraId="49FAA6BA" w14:textId="77777777" w:rsidR="00A26632" w:rsidRDefault="00A26632" w:rsidP="00A26632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6632" w14:paraId="631AFA9F" w14:textId="77777777" w:rsidTr="00ED0B06">
        <w:tc>
          <w:tcPr>
            <w:tcW w:w="10456" w:type="dxa"/>
          </w:tcPr>
          <w:p w14:paraId="2FDAFCEC" w14:textId="77777777" w:rsidR="00A26632" w:rsidRDefault="00A26632" w:rsidP="00ED0B06">
            <w:r>
              <w:t>3 4</w:t>
            </w:r>
          </w:p>
          <w:p w14:paraId="7F25AAEB" w14:textId="77777777" w:rsidR="00A26632" w:rsidRDefault="00A26632" w:rsidP="00ED0B06">
            <w:r>
              <w:t>4 3</w:t>
            </w:r>
          </w:p>
        </w:tc>
      </w:tr>
    </w:tbl>
    <w:p w14:paraId="1D0D8C57" w14:textId="77777777" w:rsidR="00A26632" w:rsidRDefault="00A26632" w:rsidP="00A26632"/>
    <w:p w14:paraId="2BCDB2A2" w14:textId="77777777" w:rsidR="00A26632" w:rsidRPr="009F424D" w:rsidRDefault="00A26632" w:rsidP="00A26632"/>
    <w:p w14:paraId="19D36BFA" w14:textId="77777777" w:rsidR="00A26632" w:rsidRPr="00A26632" w:rsidRDefault="00A26632" w:rsidP="009257C5"/>
    <w:p w14:paraId="1E31D6D7" w14:textId="77777777" w:rsidR="008D0407" w:rsidRDefault="008D0407" w:rsidP="009257C5"/>
    <w:p w14:paraId="409B28C4" w14:textId="77777777" w:rsidR="009C746C" w:rsidRDefault="009C746C" w:rsidP="009257C5"/>
    <w:p w14:paraId="6467FB69" w14:textId="0424E163" w:rsidR="00BD2DAE" w:rsidRDefault="00BD2DA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EF4234A" w14:textId="77777777" w:rsidR="00323478" w:rsidRPr="00323478" w:rsidRDefault="00323478" w:rsidP="009257C5"/>
    <w:p w14:paraId="74E1543E" w14:textId="264FD745" w:rsidR="00D97079" w:rsidRDefault="006F5106" w:rsidP="006F5106">
      <w:pPr>
        <w:pStyle w:val="Heading1"/>
      </w:pPr>
      <w:bookmarkStart w:id="7" w:name="_Toc38749426"/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bookmarkEnd w:id="7"/>
    </w:p>
    <w:p w14:paraId="60022A7C" w14:textId="4E24CEA2" w:rsidR="006F5106" w:rsidRDefault="006F5106" w:rsidP="006F5106"/>
    <w:p w14:paraId="4DBB1D92" w14:textId="1DB4D5E8" w:rsidR="00C34BC6" w:rsidRDefault="00C34BC6" w:rsidP="00C34BC6">
      <w:pPr>
        <w:pStyle w:val="Heading2"/>
      </w:pPr>
      <w:bookmarkStart w:id="8" w:name="_Toc38749427"/>
      <w:r>
        <w:rPr>
          <w:rFonts w:hint="eastAsia"/>
        </w:rPr>
        <w:t>t</w:t>
      </w:r>
      <w:r>
        <w:t xml:space="preserve">oString </w:t>
      </w:r>
      <w:r>
        <w:rPr>
          <w:rFonts w:hint="eastAsia"/>
        </w:rPr>
        <w:t>메소드</w:t>
      </w:r>
      <w:bookmarkEnd w:id="8"/>
    </w:p>
    <w:p w14:paraId="3D7EE066" w14:textId="231249BA" w:rsidR="00C34BC6" w:rsidRDefault="00C752D3" w:rsidP="00C752D3">
      <w:pPr>
        <w:pStyle w:val="Heading3"/>
      </w:pPr>
      <w:r>
        <w:rPr>
          <w:rFonts w:hint="eastAsia"/>
        </w:rPr>
        <w:t>t</w:t>
      </w:r>
      <w:r>
        <w:t>oString.js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752D3" w14:paraId="3DCF46FD" w14:textId="77777777" w:rsidTr="00C752D3">
        <w:tc>
          <w:tcPr>
            <w:tcW w:w="10456" w:type="dxa"/>
          </w:tcPr>
          <w:p w14:paraId="2268C862" w14:textId="77777777" w:rsidR="00C752D3" w:rsidRPr="00C752D3" w:rsidRDefault="00C752D3" w:rsidP="00C752D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752D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C752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752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a1</w:t>
            </w:r>
            <w:r w:rsidRPr="00C752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C752D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C752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C752D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C752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C752D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C752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28DC2BD3" w14:textId="77777777" w:rsidR="00C752D3" w:rsidRPr="00C752D3" w:rsidRDefault="00C752D3" w:rsidP="00C752D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752D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C752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752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a2</w:t>
            </w:r>
            <w:r w:rsidRPr="00C752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C752D3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"a"</w:t>
            </w:r>
            <w:r w:rsidRPr="00C752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C752D3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"b"</w:t>
            </w:r>
            <w:r w:rsidRPr="00C752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C752D3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"c"</w:t>
            </w:r>
            <w:r w:rsidRPr="00C752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2189F76D" w14:textId="77777777" w:rsidR="00C752D3" w:rsidRPr="00C752D3" w:rsidRDefault="00C752D3" w:rsidP="00C752D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4E5C5CC" w14:textId="77777777" w:rsidR="00C752D3" w:rsidRPr="00C752D3" w:rsidRDefault="00C752D3" w:rsidP="00C752D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752D3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C752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752D3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C752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C752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a1</w:t>
            </w:r>
            <w:r w:rsidRPr="00C752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752D3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toString</w:t>
            </w:r>
            <w:r w:rsidRPr="00C752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());</w:t>
            </w:r>
          </w:p>
          <w:p w14:paraId="3DE1FB9A" w14:textId="77777777" w:rsidR="00C752D3" w:rsidRPr="00C752D3" w:rsidRDefault="00C752D3" w:rsidP="00C752D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752D3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C752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752D3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C752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C752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a2</w:t>
            </w:r>
            <w:r w:rsidRPr="00C752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752D3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toString</w:t>
            </w:r>
            <w:r w:rsidRPr="00C752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());</w:t>
            </w:r>
          </w:p>
          <w:p w14:paraId="57178ED4" w14:textId="77777777" w:rsidR="00C752D3" w:rsidRPr="00C752D3" w:rsidRDefault="00C752D3" w:rsidP="00C752D3"/>
        </w:tc>
      </w:tr>
    </w:tbl>
    <w:p w14:paraId="0FA33CB0" w14:textId="17C07D21" w:rsidR="00C752D3" w:rsidRDefault="00C752D3" w:rsidP="00C752D3"/>
    <w:p w14:paraId="4E8D21DF" w14:textId="6DF43497" w:rsidR="00C752D3" w:rsidRDefault="00C752D3" w:rsidP="00C752D3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752D3" w14:paraId="786564F0" w14:textId="77777777" w:rsidTr="00C752D3">
        <w:tc>
          <w:tcPr>
            <w:tcW w:w="10456" w:type="dxa"/>
          </w:tcPr>
          <w:p w14:paraId="3D264EED" w14:textId="77777777" w:rsidR="00C752D3" w:rsidRDefault="00C752D3" w:rsidP="00C752D3">
            <w:r>
              <w:rPr>
                <w:rFonts w:hint="eastAsia"/>
              </w:rPr>
              <w:t>1</w:t>
            </w:r>
            <w:r>
              <w:t>,2,3</w:t>
            </w:r>
          </w:p>
          <w:p w14:paraId="4A1A9225" w14:textId="15B430CF" w:rsidR="00C752D3" w:rsidRDefault="00C752D3" w:rsidP="00C752D3">
            <w:r>
              <w:rPr>
                <w:rFonts w:hint="eastAsia"/>
              </w:rPr>
              <w:t>a</w:t>
            </w:r>
            <w:r>
              <w:t>,b,c</w:t>
            </w:r>
          </w:p>
        </w:tc>
      </w:tr>
    </w:tbl>
    <w:p w14:paraId="4C927E77" w14:textId="3CC138A3" w:rsidR="00C752D3" w:rsidRDefault="00C752D3" w:rsidP="00C752D3"/>
    <w:p w14:paraId="5BA68AF9" w14:textId="5CE91DF1" w:rsidR="00C752D3" w:rsidRPr="00C752D3" w:rsidRDefault="0059149C" w:rsidP="00C752D3">
      <w:r>
        <w:rPr>
          <w:rFonts w:hint="eastAsia"/>
        </w:rPr>
        <w:t xml:space="preserve">배열 객체의 </w:t>
      </w:r>
      <w:r>
        <w:t xml:space="preserve">toString </w:t>
      </w:r>
      <w:r>
        <w:rPr>
          <w:rFonts w:hint="eastAsia"/>
        </w:rPr>
        <w:t>메소드는</w:t>
      </w:r>
      <w:r w:rsidR="00D2594D">
        <w:t xml:space="preserve">, </w:t>
      </w:r>
      <w:r w:rsidR="00D2594D">
        <w:rPr>
          <w:rFonts w:hint="eastAsia"/>
        </w:rPr>
        <w:t xml:space="preserve">배열의 내부 값을 </w:t>
      </w:r>
      <w:r w:rsidR="00D33BE9">
        <w:rPr>
          <w:rFonts w:hint="eastAsia"/>
        </w:rPr>
        <w:t xml:space="preserve">표현하는 </w:t>
      </w:r>
      <w:r w:rsidR="00D2594D">
        <w:rPr>
          <w:rFonts w:hint="eastAsia"/>
        </w:rPr>
        <w:t>s</w:t>
      </w:r>
      <w:r w:rsidR="00D2594D">
        <w:t>tring</w:t>
      </w:r>
      <w:r w:rsidR="00D33BE9">
        <w:rPr>
          <w:rFonts w:hint="eastAsia"/>
        </w:rPr>
        <w:t>을 리턴한다.</w:t>
      </w:r>
    </w:p>
    <w:p w14:paraId="57517416" w14:textId="6855275C" w:rsidR="00C752D3" w:rsidRDefault="00C752D3" w:rsidP="00C34BC6"/>
    <w:p w14:paraId="25D3E5A4" w14:textId="4D1D89A9" w:rsidR="00D25F65" w:rsidRDefault="00D25F65" w:rsidP="00C34BC6"/>
    <w:p w14:paraId="704EE570" w14:textId="035CD2C0" w:rsidR="007867BE" w:rsidRDefault="007867BE" w:rsidP="00D25F65"/>
    <w:p w14:paraId="1B0DCCF8" w14:textId="49A6CF3E" w:rsidR="004C2E79" w:rsidRDefault="00053E5C" w:rsidP="004C2E79">
      <w:pPr>
        <w:pStyle w:val="Heading2"/>
      </w:pPr>
      <w:bookmarkStart w:id="9" w:name="_Toc38749428"/>
      <w:r>
        <w:rPr>
          <w:rFonts w:hint="eastAsia"/>
        </w:rPr>
        <w:t>s</w:t>
      </w:r>
      <w:r>
        <w:t xml:space="preserve">plice </w:t>
      </w:r>
      <w:r>
        <w:rPr>
          <w:rFonts w:hint="eastAsia"/>
        </w:rPr>
        <w:t>메소드</w:t>
      </w:r>
      <w:bookmarkEnd w:id="9"/>
    </w:p>
    <w:p w14:paraId="3E79E77D" w14:textId="4B8B1422" w:rsidR="008C7204" w:rsidRDefault="008C7204" w:rsidP="003877B3">
      <w:pPr>
        <w:pStyle w:val="Heading3"/>
      </w:pPr>
      <w:r>
        <w:rPr>
          <w:rFonts w:hint="eastAsia"/>
        </w:rPr>
        <w:t>s</w:t>
      </w:r>
      <w:r>
        <w:t xml:space="preserve">plice </w:t>
      </w:r>
      <w:r>
        <w:rPr>
          <w:rFonts w:hint="eastAsia"/>
        </w:rPr>
        <w:t>메소드의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</w:p>
    <w:p w14:paraId="73D64167" w14:textId="160ADA1E" w:rsidR="003877B3" w:rsidRPr="003877B3" w:rsidRDefault="00EB743C" w:rsidP="003877B3">
      <w:r>
        <w:rPr>
          <w:rFonts w:hint="eastAsia"/>
        </w:rPr>
        <w:t>배열.</w:t>
      </w:r>
      <w:r w:rsidR="003877B3">
        <w:t>splice(</w:t>
      </w:r>
      <w:r w:rsidR="006C4176">
        <w:rPr>
          <w:rFonts w:hint="eastAsia"/>
        </w:rPr>
        <w:t>삽입할_</w:t>
      </w:r>
      <w:r w:rsidR="00457DF4">
        <w:rPr>
          <w:rFonts w:hint="eastAsia"/>
        </w:rPr>
        <w:t>위치,</w:t>
      </w:r>
      <w:r w:rsidR="00457DF4">
        <w:t xml:space="preserve"> </w:t>
      </w:r>
      <w:r w:rsidR="00457DF4">
        <w:rPr>
          <w:rFonts w:hint="eastAsia"/>
        </w:rPr>
        <w:t>삭제할_항목_수,</w:t>
      </w:r>
      <w:r w:rsidR="00457DF4">
        <w:t xml:space="preserve"> </w:t>
      </w:r>
      <w:r w:rsidR="006C4176">
        <w:rPr>
          <w:rFonts w:hint="eastAsia"/>
        </w:rPr>
        <w:t>삽입할_값_목록)</w:t>
      </w:r>
    </w:p>
    <w:p w14:paraId="3129FAB0" w14:textId="42EF3AE6" w:rsidR="008C7204" w:rsidRPr="00EF6D23" w:rsidRDefault="008C7204" w:rsidP="008C7204"/>
    <w:p w14:paraId="56972A73" w14:textId="3E9B795B" w:rsidR="00053E5C" w:rsidRDefault="00053E5C" w:rsidP="00053E5C">
      <w:pPr>
        <w:pStyle w:val="Heading3"/>
      </w:pPr>
      <w:r>
        <w:rPr>
          <w:rFonts w:hint="eastAsia"/>
        </w:rPr>
        <w:t>s</w:t>
      </w:r>
      <w:r>
        <w:t>plice1.js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53E5C" w14:paraId="524C317A" w14:textId="77777777" w:rsidTr="00053E5C">
        <w:tc>
          <w:tcPr>
            <w:tcW w:w="10456" w:type="dxa"/>
          </w:tcPr>
          <w:p w14:paraId="45BEC41B" w14:textId="77777777" w:rsidR="00053E5C" w:rsidRPr="00053E5C" w:rsidRDefault="00053E5C" w:rsidP="00053E5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53E5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053E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53E5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053E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053E5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053E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53E5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053E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53E5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053E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46F0F06B" w14:textId="77777777" w:rsidR="00053E5C" w:rsidRPr="00053E5C" w:rsidRDefault="00053E5C" w:rsidP="00053E5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53E5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053E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53E5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splice</w:t>
            </w:r>
            <w:r w:rsidRPr="00053E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053E5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053E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53E5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053E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53E5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"a"</w:t>
            </w:r>
            <w:r w:rsidRPr="00053E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4440C32" w14:textId="77777777" w:rsidR="00053E5C" w:rsidRPr="00053E5C" w:rsidRDefault="00053E5C" w:rsidP="00053E5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53E5C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053E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53E5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053E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053E5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053E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1DF65AB" w14:textId="77777777" w:rsidR="00053E5C" w:rsidRDefault="00053E5C" w:rsidP="00053E5C"/>
        </w:tc>
      </w:tr>
    </w:tbl>
    <w:p w14:paraId="195C90BD" w14:textId="77166770" w:rsidR="00EF6D23" w:rsidRDefault="00EF6D23" w:rsidP="00053E5C"/>
    <w:p w14:paraId="318B1BB0" w14:textId="0E7AF608" w:rsidR="00BE1860" w:rsidRDefault="00BE1860" w:rsidP="00053E5C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E1860" w14:paraId="59C96A79" w14:textId="77777777" w:rsidTr="00BE1860">
        <w:tc>
          <w:tcPr>
            <w:tcW w:w="10456" w:type="dxa"/>
          </w:tcPr>
          <w:p w14:paraId="421925BC" w14:textId="78CF543F" w:rsidR="000D47CC" w:rsidRDefault="000D47CC" w:rsidP="00370055">
            <w:r w:rsidRPr="000D47CC">
              <w:t>[ 0, 'a', 1, 2 ]</w:t>
            </w:r>
          </w:p>
        </w:tc>
      </w:tr>
    </w:tbl>
    <w:p w14:paraId="1E3D5385" w14:textId="77777777" w:rsidR="00BE1860" w:rsidRDefault="00BE1860" w:rsidP="00053E5C"/>
    <w:p w14:paraId="463B2709" w14:textId="77777777" w:rsidR="00EF6D23" w:rsidRPr="00053E5C" w:rsidRDefault="00EF6D23" w:rsidP="00EF6D23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53E5C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053E5C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053E5C">
        <w:rPr>
          <w:rFonts w:ascii="Consolas" w:eastAsia="굴림" w:hAnsi="Consolas" w:cs="굴림"/>
          <w:color w:val="795E26"/>
          <w:kern w:val="0"/>
          <w:sz w:val="21"/>
          <w:szCs w:val="21"/>
        </w:rPr>
        <w:t>splice</w:t>
      </w:r>
      <w:r w:rsidRPr="00053E5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053E5C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053E5C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053E5C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53E5C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053E5C">
        <w:rPr>
          <w:rFonts w:ascii="Consolas" w:eastAsia="굴림" w:hAnsi="Consolas" w:cs="굴림"/>
          <w:color w:val="A31515"/>
          <w:kern w:val="0"/>
          <w:sz w:val="21"/>
          <w:szCs w:val="21"/>
        </w:rPr>
        <w:t>"a"</w:t>
      </w:r>
      <w:r w:rsidRPr="00053E5C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6D8B64C8" w14:textId="47CD0D89" w:rsidR="00053E5C" w:rsidRDefault="00EF6D23" w:rsidP="00053E5C">
      <w:r>
        <w:t xml:space="preserve">  a </w:t>
      </w:r>
      <w:r>
        <w:rPr>
          <w:rFonts w:hint="eastAsia"/>
        </w:rPr>
        <w:t xml:space="preserve">배열의 인덱스 </w:t>
      </w:r>
      <w:r>
        <w:t xml:space="preserve">1 </w:t>
      </w:r>
      <w:r>
        <w:rPr>
          <w:rFonts w:hint="eastAsia"/>
        </w:rPr>
        <w:t xml:space="preserve">위치에서, </w:t>
      </w:r>
      <w:r>
        <w:t xml:space="preserve">0 </w:t>
      </w:r>
      <w:r>
        <w:rPr>
          <w:rFonts w:hint="eastAsia"/>
        </w:rPr>
        <w:t>개의 항목을 삭제하고,</w:t>
      </w:r>
      <w:r w:rsidR="00BE1860">
        <w:t xml:space="preserve"> "</w:t>
      </w:r>
      <w:r w:rsidR="00BE1860">
        <w:rPr>
          <w:rFonts w:hint="eastAsia"/>
        </w:rPr>
        <w:t>a</w:t>
      </w:r>
      <w:r w:rsidR="00BE1860">
        <w:t xml:space="preserve">" </w:t>
      </w:r>
      <w:r w:rsidR="00BE1860">
        <w:rPr>
          <w:rFonts w:hint="eastAsia"/>
        </w:rPr>
        <w:t>항목을 삽입한다.</w:t>
      </w:r>
    </w:p>
    <w:p w14:paraId="208D19B6" w14:textId="602025E5" w:rsidR="00BE1860" w:rsidRDefault="00BE1860" w:rsidP="00053E5C"/>
    <w:p w14:paraId="4C5AA6AB" w14:textId="51AD0E9C" w:rsidR="00BE1860" w:rsidRDefault="00BE1860" w:rsidP="00053E5C"/>
    <w:p w14:paraId="4AF30E79" w14:textId="758A85F7" w:rsidR="008E0861" w:rsidRDefault="008E0861" w:rsidP="008E0861">
      <w:pPr>
        <w:pStyle w:val="Heading3"/>
      </w:pPr>
      <w:r>
        <w:rPr>
          <w:rFonts w:hint="eastAsia"/>
        </w:rPr>
        <w:t>s</w:t>
      </w:r>
      <w:r>
        <w:t>plice</w:t>
      </w:r>
      <w:r w:rsidR="00AA4DB8">
        <w:t>2</w:t>
      </w:r>
      <w:r>
        <w:t>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E0861" w14:paraId="3309253B" w14:textId="77777777" w:rsidTr="00D15324">
        <w:tc>
          <w:tcPr>
            <w:tcW w:w="10456" w:type="dxa"/>
          </w:tcPr>
          <w:p w14:paraId="0AABC7DC" w14:textId="77777777" w:rsidR="00AA4DB8" w:rsidRPr="00AA4DB8" w:rsidRDefault="00AA4DB8" w:rsidP="00AA4D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A4D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AA4D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A4D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AA4D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AA4DB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AA4D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A4DB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AA4D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A4DB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AA4D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6ED3CDBB" w14:textId="77777777" w:rsidR="00AA4DB8" w:rsidRPr="00AA4DB8" w:rsidRDefault="00AA4DB8" w:rsidP="00AA4D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A4D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AA4D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A4D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splice</w:t>
            </w:r>
            <w:r w:rsidRPr="00AA4D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A4DB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AA4D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A4DB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AA4D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A4D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"a"</w:t>
            </w:r>
            <w:r w:rsidRPr="00AA4D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A4D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"b"</w:t>
            </w:r>
            <w:r w:rsidRPr="00AA4D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E8879BE" w14:textId="77777777" w:rsidR="00AA4DB8" w:rsidRPr="00AA4DB8" w:rsidRDefault="00AA4DB8" w:rsidP="00AA4D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A4DB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AA4D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A4D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AA4D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A4D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AA4D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4ACC4DD" w14:textId="77777777" w:rsidR="008E0861" w:rsidRDefault="008E0861" w:rsidP="00D15324"/>
        </w:tc>
      </w:tr>
    </w:tbl>
    <w:p w14:paraId="00E62533" w14:textId="77777777" w:rsidR="008E0861" w:rsidRDefault="008E0861" w:rsidP="008E0861"/>
    <w:p w14:paraId="182DC410" w14:textId="77777777" w:rsidR="008E0861" w:rsidRDefault="008E0861" w:rsidP="008E0861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E0861" w14:paraId="73FA7F62" w14:textId="77777777" w:rsidTr="00D15324">
        <w:tc>
          <w:tcPr>
            <w:tcW w:w="10456" w:type="dxa"/>
          </w:tcPr>
          <w:p w14:paraId="2DC4DA61" w14:textId="7D528C9D" w:rsidR="008E0861" w:rsidRDefault="00370055" w:rsidP="00D15324">
            <w:r w:rsidRPr="00370055">
              <w:t>[ 0, 'a', 'b', 1, 2 ]</w:t>
            </w:r>
          </w:p>
        </w:tc>
      </w:tr>
    </w:tbl>
    <w:p w14:paraId="6BF5C760" w14:textId="77777777" w:rsidR="008E0861" w:rsidRDefault="008E0861" w:rsidP="008E0861"/>
    <w:p w14:paraId="62406FAF" w14:textId="77777777" w:rsidR="005C5F87" w:rsidRPr="005C5F87" w:rsidRDefault="005C5F87" w:rsidP="005C5F8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C5F87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5C5F87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5C5F87">
        <w:rPr>
          <w:rFonts w:ascii="Consolas" w:eastAsia="굴림" w:hAnsi="Consolas" w:cs="굴림"/>
          <w:color w:val="795E26"/>
          <w:kern w:val="0"/>
          <w:sz w:val="21"/>
          <w:szCs w:val="21"/>
        </w:rPr>
        <w:t>splice</w:t>
      </w:r>
      <w:r w:rsidRPr="005C5F87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C5F87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5C5F87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5C5F87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5C5F87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5C5F87">
        <w:rPr>
          <w:rFonts w:ascii="Consolas" w:eastAsia="굴림" w:hAnsi="Consolas" w:cs="굴림"/>
          <w:color w:val="A31515"/>
          <w:kern w:val="0"/>
          <w:sz w:val="21"/>
          <w:szCs w:val="21"/>
        </w:rPr>
        <w:t>"a"</w:t>
      </w:r>
      <w:r w:rsidRPr="005C5F87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5C5F87">
        <w:rPr>
          <w:rFonts w:ascii="Consolas" w:eastAsia="굴림" w:hAnsi="Consolas" w:cs="굴림"/>
          <w:color w:val="A31515"/>
          <w:kern w:val="0"/>
          <w:sz w:val="21"/>
          <w:szCs w:val="21"/>
        </w:rPr>
        <w:t>"b"</w:t>
      </w:r>
      <w:r w:rsidRPr="005C5F87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333D622C" w14:textId="7F53AD4D" w:rsidR="008E0861" w:rsidRDefault="008E0861" w:rsidP="008E0861">
      <w:r>
        <w:t xml:space="preserve">  a </w:t>
      </w:r>
      <w:r>
        <w:rPr>
          <w:rFonts w:hint="eastAsia"/>
        </w:rPr>
        <w:t xml:space="preserve">배열의 인덱스 </w:t>
      </w:r>
      <w:r>
        <w:t xml:space="preserve">1 </w:t>
      </w:r>
      <w:r>
        <w:rPr>
          <w:rFonts w:hint="eastAsia"/>
        </w:rPr>
        <w:t xml:space="preserve">위치에서, </w:t>
      </w:r>
      <w:r>
        <w:t xml:space="preserve">0 </w:t>
      </w:r>
      <w:r>
        <w:rPr>
          <w:rFonts w:hint="eastAsia"/>
        </w:rPr>
        <w:t>개의 항목을 삭제하고,</w:t>
      </w:r>
      <w:r>
        <w:t xml:space="preserve"> "</w:t>
      </w:r>
      <w:r>
        <w:rPr>
          <w:rFonts w:hint="eastAsia"/>
        </w:rPr>
        <w:t>a</w:t>
      </w:r>
      <w:r>
        <w:t>"</w:t>
      </w:r>
      <w:r w:rsidR="005C5F87">
        <w:t>, "b"</w:t>
      </w:r>
      <w:r>
        <w:t xml:space="preserve"> </w:t>
      </w:r>
      <w:r>
        <w:rPr>
          <w:rFonts w:hint="eastAsia"/>
        </w:rPr>
        <w:t>항목을 삽입한다.</w:t>
      </w:r>
    </w:p>
    <w:p w14:paraId="54EC0168" w14:textId="115D8D8C" w:rsidR="008E0861" w:rsidRDefault="008E0861" w:rsidP="008E0861"/>
    <w:p w14:paraId="4D0BED2E" w14:textId="5D96D5D3" w:rsidR="00586334" w:rsidRDefault="00586334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CB83166" w14:textId="5417BA99" w:rsidR="003C5B51" w:rsidRDefault="00586334" w:rsidP="008E0861">
      <w:pPr>
        <w:pStyle w:val="Heading3"/>
      </w:pPr>
      <w:r>
        <w:rPr>
          <w:rFonts w:hint="eastAsia"/>
        </w:rPr>
        <w:lastRenderedPageBreak/>
        <w:t>s</w:t>
      </w:r>
      <w:r>
        <w:t>plice3.js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86334" w14:paraId="0079ECB2" w14:textId="77777777" w:rsidTr="00D15324">
        <w:tc>
          <w:tcPr>
            <w:tcW w:w="10456" w:type="dxa"/>
          </w:tcPr>
          <w:p w14:paraId="443623F3" w14:textId="77777777" w:rsidR="00EC2D43" w:rsidRPr="00EC2D43" w:rsidRDefault="00EC2D43" w:rsidP="00EC2D4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C2D4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EC2D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C2D4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EC2D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EC2D4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EC2D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C2D4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EC2D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C2D4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EC2D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6C0DFD83" w14:textId="77777777" w:rsidR="00EC2D43" w:rsidRPr="00EC2D43" w:rsidRDefault="00EC2D43" w:rsidP="00EC2D4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C2D4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EC2D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C2D43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splice</w:t>
            </w:r>
            <w:r w:rsidRPr="00EC2D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C2D4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EC2D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C2D4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EC2D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C2D43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"a"</w:t>
            </w:r>
            <w:r w:rsidRPr="00EC2D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FC37B6E" w14:textId="77777777" w:rsidR="00EC2D43" w:rsidRPr="00EC2D43" w:rsidRDefault="00EC2D43" w:rsidP="00EC2D4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C2D43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EC2D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C2D43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EC2D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C2D4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EC2D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F6994B0" w14:textId="77777777" w:rsidR="00586334" w:rsidRDefault="00586334" w:rsidP="00D15324"/>
        </w:tc>
      </w:tr>
    </w:tbl>
    <w:p w14:paraId="607A2A73" w14:textId="77777777" w:rsidR="00586334" w:rsidRDefault="00586334" w:rsidP="00586334"/>
    <w:p w14:paraId="49BB6A0D" w14:textId="77777777" w:rsidR="00586334" w:rsidRDefault="00586334" w:rsidP="00586334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86334" w14:paraId="77DF8B3E" w14:textId="77777777" w:rsidTr="00D15324">
        <w:tc>
          <w:tcPr>
            <w:tcW w:w="10456" w:type="dxa"/>
          </w:tcPr>
          <w:p w14:paraId="35E045B9" w14:textId="2CDCDFB5" w:rsidR="00586334" w:rsidRDefault="00EC2D43" w:rsidP="00D15324">
            <w:r w:rsidRPr="00EC2D43">
              <w:t>[ 0, 'a', 2 ]</w:t>
            </w:r>
          </w:p>
        </w:tc>
      </w:tr>
    </w:tbl>
    <w:p w14:paraId="55EDBCD6" w14:textId="77777777" w:rsidR="00586334" w:rsidRDefault="00586334" w:rsidP="00586334"/>
    <w:p w14:paraId="0AA9545A" w14:textId="77777777" w:rsidR="0052585F" w:rsidRPr="0052585F" w:rsidRDefault="0052585F" w:rsidP="0052585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2585F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52585F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52585F">
        <w:rPr>
          <w:rFonts w:ascii="Consolas" w:eastAsia="굴림" w:hAnsi="Consolas" w:cs="굴림"/>
          <w:color w:val="795E26"/>
          <w:kern w:val="0"/>
          <w:sz w:val="21"/>
          <w:szCs w:val="21"/>
        </w:rPr>
        <w:t>splice</w:t>
      </w:r>
      <w:r w:rsidRPr="0052585F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2585F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52585F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52585F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52585F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52585F">
        <w:rPr>
          <w:rFonts w:ascii="Consolas" w:eastAsia="굴림" w:hAnsi="Consolas" w:cs="굴림"/>
          <w:color w:val="A31515"/>
          <w:kern w:val="0"/>
          <w:sz w:val="21"/>
          <w:szCs w:val="21"/>
        </w:rPr>
        <w:t>"a"</w:t>
      </w:r>
      <w:r w:rsidRPr="0052585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67EFFC96" w14:textId="0A42DBB0" w:rsidR="00586334" w:rsidRDefault="00586334" w:rsidP="00586334">
      <w:r>
        <w:t xml:space="preserve">  a </w:t>
      </w:r>
      <w:r>
        <w:rPr>
          <w:rFonts w:hint="eastAsia"/>
        </w:rPr>
        <w:t xml:space="preserve">배열의 인덱스 </w:t>
      </w:r>
      <w:r>
        <w:t xml:space="preserve">1 </w:t>
      </w:r>
      <w:r>
        <w:rPr>
          <w:rFonts w:hint="eastAsia"/>
        </w:rPr>
        <w:t xml:space="preserve">위치에서, </w:t>
      </w:r>
      <w:r w:rsidR="0052585F">
        <w:t>1</w:t>
      </w:r>
      <w:r>
        <w:t xml:space="preserve"> </w:t>
      </w:r>
      <w:r>
        <w:rPr>
          <w:rFonts w:hint="eastAsia"/>
        </w:rPr>
        <w:t>개의 항목을 삭제하고,</w:t>
      </w:r>
      <w:r>
        <w:t xml:space="preserve"> "</w:t>
      </w:r>
      <w:r>
        <w:rPr>
          <w:rFonts w:hint="eastAsia"/>
        </w:rPr>
        <w:t>a</w:t>
      </w:r>
      <w:r>
        <w:t xml:space="preserve">" </w:t>
      </w:r>
      <w:r>
        <w:rPr>
          <w:rFonts w:hint="eastAsia"/>
        </w:rPr>
        <w:t>항목을 삽입한다.</w:t>
      </w:r>
    </w:p>
    <w:p w14:paraId="7CBA033F" w14:textId="77777777" w:rsidR="00586334" w:rsidRPr="0052585F" w:rsidRDefault="00586334" w:rsidP="00586334"/>
    <w:p w14:paraId="2D5E5E4B" w14:textId="783E1196" w:rsidR="00586334" w:rsidRDefault="00586334" w:rsidP="00586334"/>
    <w:p w14:paraId="00359617" w14:textId="34C4F5C6" w:rsidR="00B11E56" w:rsidRDefault="00B11E56" w:rsidP="00B11E56">
      <w:pPr>
        <w:pStyle w:val="Heading3"/>
      </w:pPr>
      <w:r>
        <w:rPr>
          <w:rFonts w:hint="eastAsia"/>
        </w:rPr>
        <w:t>s</w:t>
      </w:r>
      <w:r>
        <w:t>plice4.js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11E56" w14:paraId="0896B4C0" w14:textId="77777777" w:rsidTr="00D15324">
        <w:tc>
          <w:tcPr>
            <w:tcW w:w="10456" w:type="dxa"/>
          </w:tcPr>
          <w:p w14:paraId="767D802E" w14:textId="77777777" w:rsidR="00B11E56" w:rsidRPr="00B11E56" w:rsidRDefault="00B11E56" w:rsidP="00B11E5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11E5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B11E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11E5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B11E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B11E5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B11E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11E5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B11E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11E5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B11E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15F7AEFF" w14:textId="77777777" w:rsidR="00B11E56" w:rsidRPr="00B11E56" w:rsidRDefault="00B11E56" w:rsidP="00B11E5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11E5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B11E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11E56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splice</w:t>
            </w:r>
            <w:r w:rsidRPr="00B11E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11E5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B11E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11E5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B11E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11E5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"a"</w:t>
            </w:r>
            <w:r w:rsidRPr="00B11E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A013BE9" w14:textId="77777777" w:rsidR="00B11E56" w:rsidRPr="00B11E56" w:rsidRDefault="00B11E56" w:rsidP="00B11E5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11E56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B11E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11E56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B11E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11E5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B11E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8121405" w14:textId="77777777" w:rsidR="00B11E56" w:rsidRDefault="00B11E56" w:rsidP="00D15324"/>
        </w:tc>
      </w:tr>
    </w:tbl>
    <w:p w14:paraId="18A0CE51" w14:textId="77777777" w:rsidR="00B11E56" w:rsidRDefault="00B11E56" w:rsidP="00B11E56"/>
    <w:p w14:paraId="6C17C57A" w14:textId="77777777" w:rsidR="00B11E56" w:rsidRDefault="00B11E56" w:rsidP="00B11E56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11E56" w14:paraId="7CA28587" w14:textId="77777777" w:rsidTr="00D15324">
        <w:tc>
          <w:tcPr>
            <w:tcW w:w="10456" w:type="dxa"/>
          </w:tcPr>
          <w:p w14:paraId="66FFC12B" w14:textId="14E31389" w:rsidR="00B11E56" w:rsidRDefault="0027691B" w:rsidP="00D15324">
            <w:r w:rsidRPr="0027691B">
              <w:t>[ 0, 'a' ]</w:t>
            </w:r>
          </w:p>
        </w:tc>
      </w:tr>
    </w:tbl>
    <w:p w14:paraId="01E9965D" w14:textId="77777777" w:rsidR="00B11E56" w:rsidRDefault="00B11E56" w:rsidP="00B11E56"/>
    <w:p w14:paraId="50BF5975" w14:textId="77777777" w:rsidR="00C754E8" w:rsidRPr="00C754E8" w:rsidRDefault="00C754E8" w:rsidP="00C754E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54E8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C754E8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C754E8">
        <w:rPr>
          <w:rFonts w:ascii="Consolas" w:eastAsia="굴림" w:hAnsi="Consolas" w:cs="굴림"/>
          <w:color w:val="795E26"/>
          <w:kern w:val="0"/>
          <w:sz w:val="21"/>
          <w:szCs w:val="21"/>
        </w:rPr>
        <w:t>splice</w:t>
      </w:r>
      <w:r w:rsidRPr="00C754E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C754E8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C754E8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C754E8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C754E8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C754E8">
        <w:rPr>
          <w:rFonts w:ascii="Consolas" w:eastAsia="굴림" w:hAnsi="Consolas" w:cs="굴림"/>
          <w:color w:val="A31515"/>
          <w:kern w:val="0"/>
          <w:sz w:val="21"/>
          <w:szCs w:val="21"/>
        </w:rPr>
        <w:t>"a"</w:t>
      </w:r>
      <w:r w:rsidRPr="00C754E8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47E6C452" w14:textId="6F372A3C" w:rsidR="00B11E56" w:rsidRDefault="00B11E56" w:rsidP="00B11E56">
      <w:r>
        <w:t xml:space="preserve">  a </w:t>
      </w:r>
      <w:r>
        <w:rPr>
          <w:rFonts w:hint="eastAsia"/>
        </w:rPr>
        <w:t xml:space="preserve">배열의 인덱스 </w:t>
      </w:r>
      <w:r>
        <w:t xml:space="preserve">1 </w:t>
      </w:r>
      <w:r>
        <w:rPr>
          <w:rFonts w:hint="eastAsia"/>
        </w:rPr>
        <w:t xml:space="preserve">위치에서, </w:t>
      </w:r>
      <w:r w:rsidR="00C754E8">
        <w:t>2</w:t>
      </w:r>
      <w:r>
        <w:t xml:space="preserve"> </w:t>
      </w:r>
      <w:r>
        <w:rPr>
          <w:rFonts w:hint="eastAsia"/>
        </w:rPr>
        <w:t>개의 항목을 삭제하고,</w:t>
      </w:r>
      <w:r>
        <w:t xml:space="preserve"> "</w:t>
      </w:r>
      <w:r>
        <w:rPr>
          <w:rFonts w:hint="eastAsia"/>
        </w:rPr>
        <w:t>a</w:t>
      </w:r>
      <w:r>
        <w:t xml:space="preserve">" </w:t>
      </w:r>
      <w:r>
        <w:rPr>
          <w:rFonts w:hint="eastAsia"/>
        </w:rPr>
        <w:t>항목을 삽입한다.</w:t>
      </w:r>
    </w:p>
    <w:p w14:paraId="7B06670F" w14:textId="77777777" w:rsidR="00B11E56" w:rsidRPr="00C754E8" w:rsidRDefault="00B11E56" w:rsidP="00B11E56"/>
    <w:p w14:paraId="08E7D697" w14:textId="77777777" w:rsidR="007867BE" w:rsidRPr="00D25F65" w:rsidRDefault="007867BE" w:rsidP="00D25F65"/>
    <w:p w14:paraId="493DDD64" w14:textId="09751E0B" w:rsidR="00605D30" w:rsidRDefault="00605D30" w:rsidP="00605D30">
      <w:pPr>
        <w:pStyle w:val="Heading3"/>
      </w:pPr>
      <w:r>
        <w:rPr>
          <w:rFonts w:hint="eastAsia"/>
        </w:rPr>
        <w:t>s</w:t>
      </w:r>
      <w:r>
        <w:t>plice5.js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05D30" w14:paraId="0FEE62EB" w14:textId="77777777" w:rsidTr="00D15324">
        <w:tc>
          <w:tcPr>
            <w:tcW w:w="10456" w:type="dxa"/>
          </w:tcPr>
          <w:p w14:paraId="69F2380B" w14:textId="77777777" w:rsidR="00D32A73" w:rsidRPr="00D32A73" w:rsidRDefault="00D32A73" w:rsidP="00D32A7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32A7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D32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32A7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D32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D32A7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D32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D32A7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D32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D32A7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D32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0C5CF057" w14:textId="77777777" w:rsidR="00D32A73" w:rsidRPr="00D32A73" w:rsidRDefault="00D32A73" w:rsidP="00D32A7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32A7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D32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32A73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splice</w:t>
            </w:r>
            <w:r w:rsidRPr="00D32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32A7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D32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D32A7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D32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47CF41F" w14:textId="77777777" w:rsidR="00D32A73" w:rsidRPr="00D32A73" w:rsidRDefault="00D32A73" w:rsidP="00D32A7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32A73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D32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32A73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D32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32A7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D32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EB6A541" w14:textId="77777777" w:rsidR="00605D30" w:rsidRPr="00D32A73" w:rsidRDefault="00605D30" w:rsidP="00D15324"/>
        </w:tc>
      </w:tr>
    </w:tbl>
    <w:p w14:paraId="47557C9B" w14:textId="77777777" w:rsidR="00605D30" w:rsidRDefault="00605D30" w:rsidP="00605D30"/>
    <w:p w14:paraId="359A18BB" w14:textId="77777777" w:rsidR="00605D30" w:rsidRDefault="00605D30" w:rsidP="00605D30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05D30" w14:paraId="4AB2E589" w14:textId="77777777" w:rsidTr="00D15324">
        <w:tc>
          <w:tcPr>
            <w:tcW w:w="10456" w:type="dxa"/>
          </w:tcPr>
          <w:p w14:paraId="73B39047" w14:textId="70453DB9" w:rsidR="00605D30" w:rsidRDefault="00605D30" w:rsidP="00D15324">
            <w:r w:rsidRPr="0027691B">
              <w:t xml:space="preserve">[ 0, </w:t>
            </w:r>
            <w:r w:rsidR="009301F6">
              <w:t>2</w:t>
            </w:r>
            <w:r w:rsidRPr="0027691B">
              <w:t xml:space="preserve"> ]</w:t>
            </w:r>
          </w:p>
        </w:tc>
      </w:tr>
    </w:tbl>
    <w:p w14:paraId="4C1C886B" w14:textId="77777777" w:rsidR="00605D30" w:rsidRDefault="00605D30" w:rsidP="00605D30"/>
    <w:p w14:paraId="7C77C2F6" w14:textId="77777777" w:rsidR="009301F6" w:rsidRPr="009301F6" w:rsidRDefault="009301F6" w:rsidP="009301F6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01F6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9301F6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9301F6">
        <w:rPr>
          <w:rFonts w:ascii="Consolas" w:eastAsia="굴림" w:hAnsi="Consolas" w:cs="굴림"/>
          <w:color w:val="795E26"/>
          <w:kern w:val="0"/>
          <w:sz w:val="21"/>
          <w:szCs w:val="21"/>
        </w:rPr>
        <w:t>splice</w:t>
      </w:r>
      <w:r w:rsidRPr="009301F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301F6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9301F6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9301F6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9301F6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097C943B" w14:textId="08F524D6" w:rsidR="00605D30" w:rsidRDefault="00605D30" w:rsidP="00605D30">
      <w:r>
        <w:t xml:space="preserve">  a </w:t>
      </w:r>
      <w:r>
        <w:rPr>
          <w:rFonts w:hint="eastAsia"/>
        </w:rPr>
        <w:t xml:space="preserve">배열의 인덱스 </w:t>
      </w:r>
      <w:r>
        <w:t xml:space="preserve">1 </w:t>
      </w:r>
      <w:r>
        <w:rPr>
          <w:rFonts w:hint="eastAsia"/>
        </w:rPr>
        <w:t xml:space="preserve">위치에서, </w:t>
      </w:r>
      <w:r w:rsidR="009301F6">
        <w:t>1</w:t>
      </w:r>
      <w:r>
        <w:t xml:space="preserve"> </w:t>
      </w:r>
      <w:r>
        <w:rPr>
          <w:rFonts w:hint="eastAsia"/>
        </w:rPr>
        <w:t>개의 항목을 삭제하고,</w:t>
      </w:r>
      <w:r>
        <w:t xml:space="preserve"> </w:t>
      </w:r>
      <w:r w:rsidR="009301F6">
        <w:rPr>
          <w:rFonts w:hint="eastAsia"/>
        </w:rPr>
        <w:t>아무것도 삽입하지 않는다.</w:t>
      </w:r>
    </w:p>
    <w:p w14:paraId="3F92D998" w14:textId="77777777" w:rsidR="009301F6" w:rsidRDefault="009301F6" w:rsidP="00605D30"/>
    <w:p w14:paraId="0B4F5D26" w14:textId="3FF92170" w:rsidR="00605D30" w:rsidRDefault="00605D30" w:rsidP="00605D30"/>
    <w:p w14:paraId="538491D0" w14:textId="1FDAC762" w:rsidR="008A51D9" w:rsidRDefault="008A51D9" w:rsidP="00605D30"/>
    <w:p w14:paraId="271FC6E1" w14:textId="091D7C22" w:rsidR="008A51D9" w:rsidRDefault="008A51D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06A257C" w14:textId="43ECE4DB" w:rsidR="00CD4C87" w:rsidRDefault="00CD4C87" w:rsidP="00EB743C">
      <w:pPr>
        <w:pStyle w:val="Heading3"/>
      </w:pPr>
      <w:r>
        <w:rPr>
          <w:rFonts w:hint="eastAsia"/>
        </w:rPr>
        <w:lastRenderedPageBreak/>
        <w:t>요약</w:t>
      </w:r>
      <w:r w:rsidR="00EB743C">
        <w:rPr>
          <w:rFonts w:hint="eastAsia"/>
        </w:rPr>
        <w:t>:</w:t>
      </w:r>
      <w:r w:rsidR="00EB743C">
        <w:t xml:space="preserve"> </w:t>
      </w:r>
      <w:r w:rsidR="00EB743C">
        <w:rPr>
          <w:rFonts w:hint="eastAsia"/>
        </w:rPr>
        <w:t>배열에</w:t>
      </w:r>
      <w:r w:rsidR="00EB743C">
        <w:rPr>
          <w:rFonts w:hint="eastAsia"/>
        </w:rPr>
        <w:t xml:space="preserve"> </w:t>
      </w:r>
      <w:r w:rsidR="00EB743C">
        <w:rPr>
          <w:rFonts w:hint="eastAsia"/>
        </w:rPr>
        <w:t>항목</w:t>
      </w:r>
      <w:r w:rsidR="00EB743C">
        <w:rPr>
          <w:rFonts w:hint="eastAsia"/>
        </w:rPr>
        <w:t xml:space="preserve"> </w:t>
      </w:r>
      <w:r w:rsidR="00EB743C">
        <w:rPr>
          <w:rFonts w:hint="eastAsia"/>
        </w:rPr>
        <w:t>한</w:t>
      </w:r>
      <w:r w:rsidR="00EB743C">
        <w:rPr>
          <w:rFonts w:hint="eastAsia"/>
        </w:rPr>
        <w:t xml:space="preserve"> </w:t>
      </w:r>
      <w:r w:rsidR="00EB743C">
        <w:rPr>
          <w:rFonts w:hint="eastAsia"/>
        </w:rPr>
        <w:t>개</w:t>
      </w:r>
      <w:r w:rsidR="00EB743C">
        <w:rPr>
          <w:rFonts w:hint="eastAsia"/>
        </w:rPr>
        <w:t xml:space="preserve"> </w:t>
      </w:r>
      <w:r w:rsidR="00EB743C">
        <w:rPr>
          <w:rFonts w:hint="eastAsia"/>
        </w:rPr>
        <w:t>삽입하기</w:t>
      </w:r>
    </w:p>
    <w:p w14:paraId="6123491A" w14:textId="04B3C222" w:rsidR="00EB743C" w:rsidRDefault="00EB743C" w:rsidP="00CD4C87">
      <w:r>
        <w:rPr>
          <w:rFonts w:hint="eastAsia"/>
        </w:rPr>
        <w:t>배열.</w:t>
      </w:r>
      <w:r>
        <w:t>splice(</w:t>
      </w:r>
      <w:r>
        <w:rPr>
          <w:rFonts w:hint="eastAsia"/>
        </w:rPr>
        <w:t>삽입할</w:t>
      </w:r>
      <w:r>
        <w:t>_</w:t>
      </w:r>
      <w:r>
        <w:rPr>
          <w:rFonts w:hint="eastAsia"/>
        </w:rPr>
        <w:t>위치,</w:t>
      </w:r>
      <w:r>
        <w:t xml:space="preserve"> 0, </w:t>
      </w:r>
      <w:r>
        <w:rPr>
          <w:rFonts w:hint="eastAsia"/>
        </w:rPr>
        <w:t>삽입할_값)</w:t>
      </w:r>
      <w:r>
        <w:t>;</w:t>
      </w:r>
    </w:p>
    <w:p w14:paraId="7F2B42C0" w14:textId="390DF174" w:rsidR="00EB743C" w:rsidRDefault="00EB743C" w:rsidP="00CD4C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A6562" w14:paraId="0467330A" w14:textId="77777777" w:rsidTr="008A6562">
        <w:tc>
          <w:tcPr>
            <w:tcW w:w="10456" w:type="dxa"/>
          </w:tcPr>
          <w:p w14:paraId="0CF95CA4" w14:textId="77777777" w:rsidR="008A6562" w:rsidRPr="008A6562" w:rsidRDefault="008A6562" w:rsidP="008A656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A656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8A65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A656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8A65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8A656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8A65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A656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8A65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A656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8A65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</w:t>
            </w:r>
          </w:p>
          <w:p w14:paraId="5563B081" w14:textId="77777777" w:rsidR="008A6562" w:rsidRPr="008A6562" w:rsidRDefault="008A6562" w:rsidP="008A656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A656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8A65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A656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splice</w:t>
            </w:r>
            <w:r w:rsidRPr="008A65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A656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8A65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A656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8A65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A656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"a"</w:t>
            </w:r>
            <w:r w:rsidRPr="008A65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55EE43F" w14:textId="641AAAA6" w:rsidR="008A6562" w:rsidRPr="008A6562" w:rsidRDefault="008A6562" w:rsidP="008A656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A6562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8A65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A656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8A65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A656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8A65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66F4CA67" w14:textId="77777777" w:rsidR="008A6562" w:rsidRDefault="008A6562" w:rsidP="00CD4C87"/>
    <w:p w14:paraId="131EF57A" w14:textId="77777777" w:rsidR="00B81AE8" w:rsidRPr="00EB743C" w:rsidRDefault="00B81AE8" w:rsidP="00CD4C87"/>
    <w:p w14:paraId="3540EEE3" w14:textId="77777777" w:rsidR="00EB743C" w:rsidRDefault="00EB743C" w:rsidP="00CD4C87"/>
    <w:p w14:paraId="0959D2E0" w14:textId="4D8A72F9" w:rsidR="00CD4C87" w:rsidRDefault="009659EE" w:rsidP="009659EE">
      <w:pPr>
        <w:pStyle w:val="Heading3"/>
      </w:pPr>
      <w:r>
        <w:rPr>
          <w:rFonts w:hint="eastAsia"/>
        </w:rPr>
        <w:t>요약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배열에서</w:t>
      </w:r>
      <w:r>
        <w:rPr>
          <w:rFonts w:hint="eastAsia"/>
        </w:rPr>
        <w:t xml:space="preserve"> </w:t>
      </w:r>
      <w:r>
        <w:rPr>
          <w:rFonts w:hint="eastAsia"/>
        </w:rPr>
        <w:t>항목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삭제하기</w:t>
      </w:r>
    </w:p>
    <w:p w14:paraId="53699C16" w14:textId="6E0D63DD" w:rsidR="009659EE" w:rsidRDefault="009659EE" w:rsidP="009659EE">
      <w:r>
        <w:rPr>
          <w:rFonts w:hint="eastAsia"/>
        </w:rPr>
        <w:t>배열.</w:t>
      </w:r>
      <w:r>
        <w:t>splice(</w:t>
      </w:r>
      <w:r>
        <w:rPr>
          <w:rFonts w:hint="eastAsia"/>
        </w:rPr>
        <w:t>삭제할_위치,</w:t>
      </w:r>
      <w:r>
        <w:t xml:space="preserve"> 1);</w:t>
      </w:r>
    </w:p>
    <w:p w14:paraId="12BD02CC" w14:textId="7820FE62" w:rsidR="006A19A8" w:rsidRDefault="006A19A8" w:rsidP="009659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A19A8" w14:paraId="3A59B009" w14:textId="77777777" w:rsidTr="006A19A8">
        <w:tc>
          <w:tcPr>
            <w:tcW w:w="10456" w:type="dxa"/>
          </w:tcPr>
          <w:p w14:paraId="1EF765AE" w14:textId="77777777" w:rsidR="008A51D9" w:rsidRPr="008A51D9" w:rsidRDefault="008A51D9" w:rsidP="008A51D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A51D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8A51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A51D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8A51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8A51D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8A51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A51D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8A51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A51D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8A51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</w:t>
            </w:r>
          </w:p>
          <w:p w14:paraId="14048002" w14:textId="77777777" w:rsidR="008A51D9" w:rsidRPr="008A51D9" w:rsidRDefault="008A51D9" w:rsidP="008A51D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A51D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8A51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A51D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splice</w:t>
            </w:r>
            <w:r w:rsidRPr="008A51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A51D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8A51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A51D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8A51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2622606" w14:textId="43873EA9" w:rsidR="006A19A8" w:rsidRPr="008A51D9" w:rsidRDefault="008A51D9" w:rsidP="008A51D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A51D9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8A51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A51D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8A51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A51D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8A51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24CBF13C" w14:textId="77777777" w:rsidR="006A19A8" w:rsidRPr="009659EE" w:rsidRDefault="006A19A8" w:rsidP="009659EE"/>
    <w:p w14:paraId="04D69011" w14:textId="3CDB64DF" w:rsidR="00C50025" w:rsidRDefault="00C50025" w:rsidP="00C34BC6"/>
    <w:p w14:paraId="47B991A8" w14:textId="55245BDA" w:rsidR="006B7585" w:rsidRDefault="006B7585" w:rsidP="00C34BC6"/>
    <w:p w14:paraId="6EE4A8C9" w14:textId="552C2B1E" w:rsidR="00E9269B" w:rsidRDefault="00E9269B" w:rsidP="00C34BC6"/>
    <w:p w14:paraId="1A7F00BB" w14:textId="461089C9" w:rsidR="00E9269B" w:rsidRDefault="00E9269B" w:rsidP="00E9269B">
      <w:pPr>
        <w:pStyle w:val="Heading2"/>
      </w:pPr>
      <w:bookmarkStart w:id="10" w:name="_Toc38749429"/>
      <w:r>
        <w:rPr>
          <w:rFonts w:hint="eastAsia"/>
        </w:rPr>
        <w:t>s</w:t>
      </w:r>
      <w:r>
        <w:t xml:space="preserve">lice </w:t>
      </w:r>
      <w:r>
        <w:rPr>
          <w:rFonts w:hint="eastAsia"/>
        </w:rPr>
        <w:t>메소드</w:t>
      </w:r>
      <w:bookmarkEnd w:id="10"/>
    </w:p>
    <w:p w14:paraId="0382C6DB" w14:textId="61ABCC7B" w:rsidR="00E9269B" w:rsidRDefault="00E9269B" w:rsidP="00E9269B">
      <w:pPr>
        <w:pStyle w:val="Heading3"/>
      </w:pPr>
      <w:r>
        <w:rPr>
          <w:rFonts w:hint="eastAsia"/>
        </w:rPr>
        <w:t>s</w:t>
      </w:r>
      <w:r>
        <w:t xml:space="preserve">lice </w:t>
      </w:r>
      <w:r>
        <w:rPr>
          <w:rFonts w:hint="eastAsia"/>
        </w:rPr>
        <w:t>메소드의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</w:p>
    <w:p w14:paraId="16D07FB9" w14:textId="12AF250F" w:rsidR="00E9269B" w:rsidRDefault="00E9269B" w:rsidP="00E9269B">
      <w:r>
        <w:rPr>
          <w:rFonts w:hint="eastAsia"/>
        </w:rPr>
        <w:t>.</w:t>
      </w:r>
      <w:r>
        <w:t>slice(</w:t>
      </w:r>
      <w:r>
        <w:rPr>
          <w:rFonts w:hint="eastAsia"/>
        </w:rPr>
        <w:t>시작_위치,</w:t>
      </w:r>
      <w:r>
        <w:t xml:space="preserve"> </w:t>
      </w:r>
      <w:r>
        <w:rPr>
          <w:rFonts w:hint="eastAsia"/>
        </w:rPr>
        <w:t>끝_위치)</w:t>
      </w:r>
    </w:p>
    <w:p w14:paraId="6885ACC9" w14:textId="42B2D437" w:rsidR="00E673EC" w:rsidRDefault="004D232B" w:rsidP="00E9269B">
      <w:r>
        <w:t xml:space="preserve">  </w:t>
      </w:r>
      <w:r w:rsidR="00E673EC">
        <w:rPr>
          <w:rFonts w:hint="eastAsia"/>
        </w:rPr>
        <w:t>s</w:t>
      </w:r>
      <w:r w:rsidR="00E673EC">
        <w:t xml:space="preserve">lice </w:t>
      </w:r>
      <w:r w:rsidR="00E673EC">
        <w:rPr>
          <w:rFonts w:hint="eastAsia"/>
        </w:rPr>
        <w:t xml:space="preserve">메소드는 </w:t>
      </w:r>
      <w:r w:rsidR="00AF04EA">
        <w:rPr>
          <w:rFonts w:hint="eastAsia"/>
        </w:rPr>
        <w:t>배열의 부분을 리턴한다.</w:t>
      </w:r>
    </w:p>
    <w:p w14:paraId="436D6EB3" w14:textId="77777777" w:rsidR="00F47504" w:rsidRDefault="004D232B" w:rsidP="00E9269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리턴되는 </w:t>
      </w:r>
      <w:r w:rsidR="007A2529">
        <w:rPr>
          <w:rFonts w:hint="eastAsia"/>
        </w:rPr>
        <w:t xml:space="preserve">부분 </w:t>
      </w:r>
      <w:r>
        <w:rPr>
          <w:rFonts w:hint="eastAsia"/>
        </w:rPr>
        <w:t>배열</w:t>
      </w:r>
      <w:r w:rsidR="00C14981">
        <w:rPr>
          <w:rFonts w:hint="eastAsia"/>
        </w:rPr>
        <w:t>은</w:t>
      </w:r>
      <w:r w:rsidR="00484926">
        <w:rPr>
          <w:rFonts w:hint="eastAsia"/>
        </w:rPr>
        <w:t>,</w:t>
      </w:r>
      <w:r w:rsidR="00484926">
        <w:t xml:space="preserve"> </w:t>
      </w:r>
      <w:r w:rsidR="00484926">
        <w:rPr>
          <w:rFonts w:hint="eastAsia"/>
        </w:rPr>
        <w:t>원본 배열에서</w:t>
      </w:r>
      <w:r w:rsidR="00C14981">
        <w:rPr>
          <w:rFonts w:hint="eastAsia"/>
        </w:rPr>
        <w:t xml:space="preserve"> </w:t>
      </w:r>
      <w:r w:rsidR="00484926">
        <w:rPr>
          <w:rFonts w:hint="eastAsia"/>
        </w:rPr>
        <w:t>시작_위치</w:t>
      </w:r>
      <w:r w:rsidR="009D3F53">
        <w:rPr>
          <w:rFonts w:hint="eastAsia"/>
        </w:rPr>
        <w:t>에서 끝_위치 사이의 항목들이다.</w:t>
      </w:r>
      <w:r w:rsidR="007A2529">
        <w:t xml:space="preserve"> </w:t>
      </w:r>
    </w:p>
    <w:p w14:paraId="5E4EFB73" w14:textId="0C73CE94" w:rsidR="004D232B" w:rsidRDefault="00F47504" w:rsidP="00E9269B">
      <w:r>
        <w:t xml:space="preserve">  </w:t>
      </w:r>
      <w:r w:rsidR="007A2529">
        <w:t>(</w:t>
      </w:r>
      <w:r>
        <w:rPr>
          <w:rFonts w:hint="eastAsia"/>
        </w:rPr>
        <w:t xml:space="preserve">시작위치 </w:t>
      </w:r>
      <w:r>
        <w:t xml:space="preserve">&lt;= </w:t>
      </w:r>
      <w:r>
        <w:rPr>
          <w:rFonts w:hint="eastAsia"/>
        </w:rPr>
        <w:t xml:space="preserve">위치 </w:t>
      </w:r>
      <w:r>
        <w:t xml:space="preserve">&lt; </w:t>
      </w:r>
      <w:r>
        <w:rPr>
          <w:rFonts w:hint="eastAsia"/>
        </w:rPr>
        <w:t>끝 위치)</w:t>
      </w:r>
    </w:p>
    <w:p w14:paraId="51C8CE8B" w14:textId="75CCD0C0" w:rsidR="00F47504" w:rsidRDefault="00F47504" w:rsidP="00E9269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원본 배열은 변경되지 않는다.</w:t>
      </w:r>
    </w:p>
    <w:p w14:paraId="4D714AF0" w14:textId="0660F3AE" w:rsidR="00F47504" w:rsidRDefault="00F47504" w:rsidP="00E9269B"/>
    <w:p w14:paraId="1A947CB8" w14:textId="77777777" w:rsidR="0085270B" w:rsidRDefault="0085270B" w:rsidP="0085270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끝_위치 파라미터를 생략하면,</w:t>
      </w:r>
      <w:r>
        <w:t xml:space="preserve"> </w:t>
      </w:r>
      <w:r>
        <w:rPr>
          <w:rFonts w:hint="eastAsia"/>
        </w:rPr>
        <w:t>배열의 끝까지이다.</w:t>
      </w:r>
    </w:p>
    <w:p w14:paraId="50710332" w14:textId="77777777" w:rsidR="0085270B" w:rsidRPr="0085270B" w:rsidRDefault="0085270B" w:rsidP="00E9269B">
      <w:pPr>
        <w:rPr>
          <w:rFonts w:hint="eastAsia"/>
        </w:rPr>
      </w:pPr>
    </w:p>
    <w:p w14:paraId="62E35F86" w14:textId="50C47C85" w:rsidR="00F47504" w:rsidRDefault="00D714CD" w:rsidP="00D714CD">
      <w:pPr>
        <w:pStyle w:val="Heading3"/>
      </w:pPr>
      <w:r>
        <w:rPr>
          <w:rFonts w:hint="eastAsia"/>
        </w:rPr>
        <w:t>s</w:t>
      </w:r>
      <w:r>
        <w:t>lice.js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714CD" w14:paraId="48D11F97" w14:textId="77777777" w:rsidTr="00D714CD">
        <w:tc>
          <w:tcPr>
            <w:tcW w:w="10456" w:type="dxa"/>
          </w:tcPr>
          <w:p w14:paraId="22B1455C" w14:textId="77777777" w:rsidR="00D714CD" w:rsidRPr="00D714CD" w:rsidRDefault="00D714CD" w:rsidP="00D714C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714C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D714C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714C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D714C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D714C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D714C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D714C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D714C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D714C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D714C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D714C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D714C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05BE9A1D" w14:textId="77777777" w:rsidR="00D714CD" w:rsidRPr="00D714CD" w:rsidRDefault="00D714CD" w:rsidP="00D714C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714CD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D714C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714C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D714C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714C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D714C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714C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slice</w:t>
            </w:r>
            <w:r w:rsidRPr="00D714C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714C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D714C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D714C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D714C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7C2B0D25" w14:textId="77777777" w:rsidR="00D714CD" w:rsidRPr="00D714CD" w:rsidRDefault="00D714CD" w:rsidP="00D714C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714CD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D714C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714C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D714C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714C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D714C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714C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slice</w:t>
            </w:r>
            <w:r w:rsidRPr="00D714C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714C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D714C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D714C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D714C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1AA430A4" w14:textId="77777777" w:rsidR="00D714CD" w:rsidRPr="00D714CD" w:rsidRDefault="00D714CD" w:rsidP="00D714C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714CD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D714C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714C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D714C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714C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D714C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714C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slice</w:t>
            </w:r>
            <w:r w:rsidRPr="00D714C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714C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D714C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D714C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D714C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27EAC225" w14:textId="77777777" w:rsidR="00D714CD" w:rsidRPr="00D714CD" w:rsidRDefault="00D714CD" w:rsidP="00D714C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714CD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D714C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714C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D714C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714C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D714C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714C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slice</w:t>
            </w:r>
            <w:r w:rsidRPr="00D714C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714C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D714C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D714C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D714C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0B86AE15" w14:textId="77777777" w:rsidR="00D714CD" w:rsidRDefault="00D714CD" w:rsidP="00D714CD"/>
        </w:tc>
      </w:tr>
    </w:tbl>
    <w:p w14:paraId="1CE9D9C7" w14:textId="340BAFAD" w:rsidR="00D714CD" w:rsidRDefault="00D714CD" w:rsidP="00D714CD"/>
    <w:p w14:paraId="3F5F53B1" w14:textId="2725177C" w:rsidR="00D714CD" w:rsidRDefault="00D714CD" w:rsidP="00D714CD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714CD" w14:paraId="71812A31" w14:textId="77777777" w:rsidTr="00D714CD">
        <w:tc>
          <w:tcPr>
            <w:tcW w:w="10456" w:type="dxa"/>
          </w:tcPr>
          <w:p w14:paraId="79834671" w14:textId="77777777" w:rsidR="004230E8" w:rsidRDefault="004230E8" w:rsidP="004230E8">
            <w:r>
              <w:t>[ 0 ]</w:t>
            </w:r>
          </w:p>
          <w:p w14:paraId="3C32572F" w14:textId="77777777" w:rsidR="004230E8" w:rsidRDefault="004230E8" w:rsidP="004230E8">
            <w:r>
              <w:t>[ 0, 1 ]</w:t>
            </w:r>
          </w:p>
          <w:p w14:paraId="724782E8" w14:textId="77777777" w:rsidR="004230E8" w:rsidRDefault="004230E8" w:rsidP="004230E8">
            <w:r>
              <w:t>[ 1 ]</w:t>
            </w:r>
          </w:p>
          <w:p w14:paraId="38355817" w14:textId="3C760082" w:rsidR="00D714CD" w:rsidRDefault="004230E8" w:rsidP="004230E8">
            <w:r>
              <w:t>[ 1, 2 ]</w:t>
            </w:r>
          </w:p>
        </w:tc>
      </w:tr>
    </w:tbl>
    <w:p w14:paraId="5502A851" w14:textId="77777777" w:rsidR="00D714CD" w:rsidRPr="00D714CD" w:rsidRDefault="00D714CD" w:rsidP="00D714CD"/>
    <w:p w14:paraId="4C11E602" w14:textId="77777777" w:rsidR="00423130" w:rsidRPr="00423130" w:rsidRDefault="00423130" w:rsidP="00423130">
      <w:pPr>
        <w:rPr>
          <w:rFonts w:hint="eastAsia"/>
        </w:rPr>
      </w:pPr>
    </w:p>
    <w:p w14:paraId="12EDA67C" w14:textId="351C98E3" w:rsidR="00F47504" w:rsidRDefault="0085270B" w:rsidP="0085270B">
      <w:pPr>
        <w:pStyle w:val="Heading3"/>
      </w:pP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복제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5270B" w14:paraId="5C89BD26" w14:textId="77777777" w:rsidTr="0085270B">
        <w:tc>
          <w:tcPr>
            <w:tcW w:w="10456" w:type="dxa"/>
          </w:tcPr>
          <w:p w14:paraId="2101C906" w14:textId="507AFE04" w:rsidR="0085270B" w:rsidRDefault="0085270B" w:rsidP="0085270B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et b = a.slice(0);</w:t>
            </w:r>
          </w:p>
        </w:tc>
      </w:tr>
    </w:tbl>
    <w:p w14:paraId="56B2C640" w14:textId="049CF117" w:rsidR="00415501" w:rsidRDefault="00415501" w:rsidP="0085270B">
      <w:r>
        <w:rPr>
          <w:rFonts w:hint="eastAsia"/>
        </w:rPr>
        <w:t xml:space="preserve"> </w:t>
      </w:r>
      <w:r>
        <w:t xml:space="preserve"> slice </w:t>
      </w:r>
      <w:r>
        <w:rPr>
          <w:rFonts w:hint="eastAsia"/>
        </w:rPr>
        <w:t>메소드에 의해 생성되는 부분 배열은,</w:t>
      </w:r>
      <w:r>
        <w:t xml:space="preserve"> a </w:t>
      </w:r>
      <w:r>
        <w:rPr>
          <w:rFonts w:hint="eastAsia"/>
        </w:rPr>
        <w:t>배열의</w:t>
      </w:r>
      <w:r>
        <w:t xml:space="preserve"> </w:t>
      </w:r>
      <w:r>
        <w:rPr>
          <w:rFonts w:hint="eastAsia"/>
        </w:rPr>
        <w:t>처음부터</w:t>
      </w:r>
      <w:r>
        <w:t>(</w:t>
      </w:r>
      <w:r>
        <w:rPr>
          <w:rFonts w:hint="eastAsia"/>
        </w:rPr>
        <w:t xml:space="preserve">인덱스 </w:t>
      </w:r>
      <w:r>
        <w:t>0</w:t>
      </w:r>
      <w:r>
        <w:rPr>
          <w:rFonts w:hint="eastAsia"/>
        </w:rPr>
        <w:t>부터)</w:t>
      </w:r>
      <w:r>
        <w:t xml:space="preserve"> </w:t>
      </w:r>
      <w:r>
        <w:rPr>
          <w:rFonts w:hint="eastAsia"/>
        </w:rPr>
        <w:t>끝까지이다.</w:t>
      </w:r>
    </w:p>
    <w:p w14:paraId="2522170E" w14:textId="58BE5A76" w:rsidR="0085270B" w:rsidRDefault="00415501" w:rsidP="0085270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즉 </w:t>
      </w:r>
      <w:r>
        <w:t xml:space="preserve">a  </w:t>
      </w:r>
      <w:r>
        <w:rPr>
          <w:rFonts w:hint="eastAsia"/>
        </w:rPr>
        <w:t>배열이 복제되어 새 배열이 생성되고,</w:t>
      </w:r>
      <w:r>
        <w:t xml:space="preserve"> </w:t>
      </w:r>
      <w:r>
        <w:rPr>
          <w:rFonts w:hint="eastAsia"/>
        </w:rPr>
        <w:t>새 배열에 대한 참조가 지역 변수</w:t>
      </w:r>
      <w:r>
        <w:t xml:space="preserve"> </w:t>
      </w:r>
      <w:r>
        <w:rPr>
          <w:rFonts w:hint="eastAsia"/>
        </w:rPr>
        <w:t>b에 대입된다.</w:t>
      </w:r>
    </w:p>
    <w:p w14:paraId="19A1341D" w14:textId="77777777" w:rsidR="00415501" w:rsidRDefault="00415501" w:rsidP="0085270B"/>
    <w:p w14:paraId="6E5521B8" w14:textId="77777777" w:rsidR="0085270B" w:rsidRPr="0085270B" w:rsidRDefault="0085270B" w:rsidP="0085270B">
      <w:pPr>
        <w:rPr>
          <w:rFonts w:hint="eastAsia"/>
        </w:rPr>
      </w:pPr>
    </w:p>
    <w:p w14:paraId="2F0A3193" w14:textId="77777777" w:rsidR="0085270B" w:rsidRPr="0085270B" w:rsidRDefault="0085270B" w:rsidP="0085270B">
      <w:pPr>
        <w:rPr>
          <w:rFonts w:hint="eastAsia"/>
        </w:rPr>
      </w:pPr>
    </w:p>
    <w:p w14:paraId="41CCAD7D" w14:textId="6428693A" w:rsidR="00E9269B" w:rsidRDefault="00E9269B" w:rsidP="00E9269B"/>
    <w:p w14:paraId="57490B40" w14:textId="284177CF" w:rsidR="006B7585" w:rsidRDefault="006B7585" w:rsidP="00C34BC6"/>
    <w:p w14:paraId="4434B0DB" w14:textId="77777777" w:rsidR="00C50025" w:rsidRPr="009301F6" w:rsidRDefault="00C50025" w:rsidP="00C34BC6"/>
    <w:p w14:paraId="605FA557" w14:textId="2A5322B5" w:rsidR="00963E35" w:rsidRDefault="00963E35">
      <w:pPr>
        <w:widowControl/>
        <w:wordWrap/>
        <w:autoSpaceDE/>
        <w:autoSpaceDN/>
        <w:spacing w:after="160" w:line="259" w:lineRule="auto"/>
      </w:pPr>
      <w:r>
        <w:lastRenderedPageBreak/>
        <w:br w:type="page"/>
      </w:r>
    </w:p>
    <w:p w14:paraId="3FEFEBAB" w14:textId="2DDA72E8" w:rsidR="00C82242" w:rsidRDefault="00C82242" w:rsidP="00C82242">
      <w:pPr>
        <w:pStyle w:val="Heading2"/>
      </w:pPr>
      <w:bookmarkStart w:id="11" w:name="_Toc38749430"/>
      <w:r>
        <w:rPr>
          <w:rFonts w:hint="eastAsia"/>
        </w:rPr>
        <w:lastRenderedPageBreak/>
        <w:t>p</w:t>
      </w:r>
      <w:r>
        <w:t>ush</w:t>
      </w:r>
      <w:r w:rsidR="00851E2F">
        <w:t xml:space="preserve">, pop </w:t>
      </w:r>
      <w:r>
        <w:rPr>
          <w:rFonts w:hint="eastAsia"/>
        </w:rPr>
        <w:t>메소드</w:t>
      </w:r>
      <w:bookmarkEnd w:id="11"/>
    </w:p>
    <w:p w14:paraId="29F6659D" w14:textId="79E9CFA2" w:rsidR="00C82242" w:rsidRPr="00C82242" w:rsidRDefault="00C82242" w:rsidP="00C82242">
      <w:pPr>
        <w:pStyle w:val="Heading3"/>
      </w:pPr>
      <w:r>
        <w:rPr>
          <w:rFonts w:hint="eastAsia"/>
        </w:rPr>
        <w:t>p</w:t>
      </w:r>
      <w:r>
        <w:t>ush.js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2242" w14:paraId="1C5534DA" w14:textId="77777777" w:rsidTr="00C82242">
        <w:tc>
          <w:tcPr>
            <w:tcW w:w="10456" w:type="dxa"/>
          </w:tcPr>
          <w:p w14:paraId="1DCB2214" w14:textId="77777777" w:rsidR="00C82242" w:rsidRPr="00C82242" w:rsidRDefault="00C82242" w:rsidP="00C8224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8224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C8224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8224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C8224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[];</w:t>
            </w:r>
          </w:p>
          <w:p w14:paraId="14E70CBF" w14:textId="77777777" w:rsidR="00C82242" w:rsidRPr="00C82242" w:rsidRDefault="00C82242" w:rsidP="00C8224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EE0A6B1" w14:textId="77777777" w:rsidR="00C82242" w:rsidRPr="00C82242" w:rsidRDefault="00C82242" w:rsidP="00C8224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82242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C8224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C8224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C8224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8224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C8224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C8224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C8224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C8224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C8224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C8224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C8224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C8224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C8224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0B67D40F" w14:textId="77777777" w:rsidR="00C82242" w:rsidRPr="00C82242" w:rsidRDefault="00C82242" w:rsidP="00C8224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8224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C8224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C8224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8224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push</w:t>
            </w:r>
            <w:r w:rsidRPr="00C8224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C8224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C8224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93EEB63" w14:textId="77777777" w:rsidR="00C82242" w:rsidRPr="00C82242" w:rsidRDefault="00C82242" w:rsidP="00C8224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DD907AF" w14:textId="77777777" w:rsidR="00C82242" w:rsidRPr="00C82242" w:rsidRDefault="00C82242" w:rsidP="00C8224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82242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C8224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8224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C8224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C8224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C8224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8224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toString</w:t>
            </w:r>
            <w:r w:rsidRPr="00C8224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());</w:t>
            </w:r>
          </w:p>
          <w:p w14:paraId="1F51B338" w14:textId="77777777" w:rsidR="00C82242" w:rsidRPr="00C82242" w:rsidRDefault="00C82242" w:rsidP="00C82242"/>
        </w:tc>
      </w:tr>
    </w:tbl>
    <w:p w14:paraId="4F8CE209" w14:textId="518D36D7" w:rsidR="00C82242" w:rsidRDefault="00C82242" w:rsidP="00C82242"/>
    <w:p w14:paraId="317DADFF" w14:textId="6270093C" w:rsidR="00C82242" w:rsidRDefault="00C82242" w:rsidP="00C82242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2242" w14:paraId="079606F4" w14:textId="77777777" w:rsidTr="00C82242">
        <w:tc>
          <w:tcPr>
            <w:tcW w:w="10456" w:type="dxa"/>
          </w:tcPr>
          <w:p w14:paraId="1F39CDB9" w14:textId="119BDF90" w:rsidR="00C82242" w:rsidRDefault="00C82242" w:rsidP="00C82242">
            <w:r>
              <w:rPr>
                <w:rFonts w:hint="eastAsia"/>
              </w:rPr>
              <w:t>0</w:t>
            </w:r>
            <w:r>
              <w:t>,1,2,3,4</w:t>
            </w:r>
          </w:p>
        </w:tc>
      </w:tr>
    </w:tbl>
    <w:p w14:paraId="7F1F3848" w14:textId="23DC3F1A" w:rsidR="00C82242" w:rsidRDefault="00C82242" w:rsidP="00C82242"/>
    <w:p w14:paraId="536D8D3B" w14:textId="20D58781" w:rsidR="00C82242" w:rsidRDefault="00EF2AC6" w:rsidP="00C82242">
      <w:r>
        <w:rPr>
          <w:rFonts w:hint="eastAsia"/>
        </w:rPr>
        <w:t xml:space="preserve">배열 객체의 </w:t>
      </w:r>
      <w:r>
        <w:t xml:space="preserve">push </w:t>
      </w:r>
      <w:r>
        <w:rPr>
          <w:rFonts w:hint="eastAsia"/>
        </w:rPr>
        <w:t>메소드는</w:t>
      </w:r>
      <w:r>
        <w:t xml:space="preserve">, </w:t>
      </w:r>
      <w:r>
        <w:rPr>
          <w:rFonts w:hint="eastAsia"/>
        </w:rPr>
        <w:t>배열의 끝에 항목을 추가한다.</w:t>
      </w:r>
    </w:p>
    <w:p w14:paraId="3ABC24B9" w14:textId="56CD3D45" w:rsidR="00EF2AC6" w:rsidRDefault="00EF2AC6" w:rsidP="00C82242">
      <w:r>
        <w:rPr>
          <w:rFonts w:hint="eastAsia"/>
        </w:rPr>
        <w:t xml:space="preserve">배열의 크기는 </w:t>
      </w:r>
      <w:r>
        <w:t xml:space="preserve">1 </w:t>
      </w:r>
      <w:r w:rsidR="00712199">
        <w:rPr>
          <w:rFonts w:hint="eastAsia"/>
        </w:rPr>
        <w:t>증가한다.</w:t>
      </w:r>
    </w:p>
    <w:p w14:paraId="1AB46AFE" w14:textId="2A29C75B" w:rsidR="00F779AE" w:rsidRDefault="00F779AE" w:rsidP="00C82242">
      <w:r>
        <w:rPr>
          <w:rFonts w:hint="eastAsia"/>
        </w:rPr>
        <w:t>p</w:t>
      </w:r>
      <w:r>
        <w:t>ush</w:t>
      </w:r>
      <w:r w:rsidR="00A34B59">
        <w:t xml:space="preserve"> </w:t>
      </w:r>
      <w:r w:rsidR="00A34B59">
        <w:rPr>
          <w:rFonts w:hint="eastAsia"/>
        </w:rPr>
        <w:t xml:space="preserve">메소드의 리턴 값은 </w:t>
      </w:r>
      <w:r w:rsidR="00FC25F8">
        <w:rPr>
          <w:rFonts w:hint="eastAsia"/>
        </w:rPr>
        <w:t xml:space="preserve">배열의 </w:t>
      </w:r>
      <w:r w:rsidR="00E01C91">
        <w:rPr>
          <w:rFonts w:hint="eastAsia"/>
        </w:rPr>
        <w:t>새 크기이다.</w:t>
      </w:r>
    </w:p>
    <w:p w14:paraId="2EBFB9FE" w14:textId="5A64D900" w:rsidR="00712199" w:rsidRDefault="00712199" w:rsidP="00C82242"/>
    <w:p w14:paraId="18B7D6C9" w14:textId="4B171F62" w:rsidR="003B2B21" w:rsidRDefault="003B2B21">
      <w:pPr>
        <w:widowControl/>
        <w:wordWrap/>
        <w:autoSpaceDE/>
        <w:autoSpaceDN/>
        <w:spacing w:after="160" w:line="259" w:lineRule="auto"/>
      </w:pPr>
    </w:p>
    <w:p w14:paraId="5A53D5F6" w14:textId="656FA987" w:rsidR="003B2B21" w:rsidRDefault="003B2B21" w:rsidP="003B2B21">
      <w:pPr>
        <w:pStyle w:val="Heading3"/>
      </w:pPr>
      <w:r>
        <w:rPr>
          <w:rFonts w:hint="eastAsia"/>
        </w:rPr>
        <w:t>p</w:t>
      </w:r>
      <w:r>
        <w:t>op.js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B2B21" w14:paraId="3891C21A" w14:textId="77777777" w:rsidTr="003B2B21">
        <w:tc>
          <w:tcPr>
            <w:tcW w:w="10456" w:type="dxa"/>
          </w:tcPr>
          <w:p w14:paraId="7A6D0E87" w14:textId="77777777" w:rsidR="003B2B21" w:rsidRPr="003B2B21" w:rsidRDefault="003B2B21" w:rsidP="003B2B2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B2B2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3B2B2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B2B2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3B2B2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3B2B2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3B2B2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3B2B2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3B2B2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3B2B2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3B2B2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3B2B2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7</w:t>
            </w:r>
            <w:r w:rsidRPr="003B2B2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44D3461E" w14:textId="77777777" w:rsidR="003B2B21" w:rsidRPr="003B2B21" w:rsidRDefault="003B2B21" w:rsidP="003B2B2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835D2DF" w14:textId="77777777" w:rsidR="003B2B21" w:rsidRPr="003B2B21" w:rsidRDefault="003B2B21" w:rsidP="003B2B2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B2B21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while</w:t>
            </w:r>
            <w:r w:rsidRPr="003B2B2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3B2B2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3B2B2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B2B2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3B2B2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&gt; </w:t>
            </w:r>
            <w:r w:rsidRPr="003B2B2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3B2B2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43E7BD62" w14:textId="77777777" w:rsidR="003B2B21" w:rsidRPr="003B2B21" w:rsidRDefault="003B2B21" w:rsidP="003B2B2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B2B2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3B2B2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3B2B2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B2B2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value</w:t>
            </w:r>
            <w:r w:rsidRPr="003B2B2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3B2B2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3B2B2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B2B2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pop</w:t>
            </w:r>
            <w:r w:rsidRPr="003B2B2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2C59228F" w14:textId="77777777" w:rsidR="003B2B21" w:rsidRPr="003B2B21" w:rsidRDefault="003B2B21" w:rsidP="003B2B2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B2B2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3B2B21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3B2B2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B2B2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3B2B2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3B2B2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"pop value=%d, array=[%s]"</w:t>
            </w:r>
            <w:r w:rsidRPr="003B2B2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3B2B2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value</w:t>
            </w:r>
            <w:r w:rsidRPr="003B2B2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3B2B2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3B2B2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B2B2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toString</w:t>
            </w:r>
            <w:r w:rsidRPr="003B2B2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());</w:t>
            </w:r>
          </w:p>
          <w:p w14:paraId="728F8623" w14:textId="77777777" w:rsidR="003B2B21" w:rsidRPr="003B2B21" w:rsidRDefault="003B2B21" w:rsidP="003B2B2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B2B2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5CA81DF2" w14:textId="77777777" w:rsidR="003B2B21" w:rsidRDefault="003B2B21" w:rsidP="003B2B21"/>
        </w:tc>
      </w:tr>
    </w:tbl>
    <w:p w14:paraId="07C781AE" w14:textId="46BC35CE" w:rsidR="003B2B21" w:rsidRDefault="003B2B21" w:rsidP="003B2B21"/>
    <w:p w14:paraId="3D68FF38" w14:textId="43465F77" w:rsidR="003B2B21" w:rsidRDefault="003B2B21" w:rsidP="003B2B21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B2B21" w14:paraId="7ACEFC79" w14:textId="77777777" w:rsidTr="003B2B21">
        <w:tc>
          <w:tcPr>
            <w:tcW w:w="10456" w:type="dxa"/>
          </w:tcPr>
          <w:p w14:paraId="56781391" w14:textId="77777777" w:rsidR="00EF47A9" w:rsidRDefault="00EF47A9" w:rsidP="00EF47A9">
            <w:r>
              <w:t>pop value=7, array=[1,3,5]</w:t>
            </w:r>
          </w:p>
          <w:p w14:paraId="579375F8" w14:textId="77777777" w:rsidR="00EF47A9" w:rsidRDefault="00EF47A9" w:rsidP="00EF47A9">
            <w:r>
              <w:t>pop value=5, array=[1,3]</w:t>
            </w:r>
          </w:p>
          <w:p w14:paraId="4F219232" w14:textId="77777777" w:rsidR="00EF47A9" w:rsidRDefault="00EF47A9" w:rsidP="00EF47A9">
            <w:r>
              <w:t>pop value=3, array=[1]</w:t>
            </w:r>
          </w:p>
          <w:p w14:paraId="1E700029" w14:textId="77777777" w:rsidR="003B2B21" w:rsidRDefault="00EF47A9" w:rsidP="00EF47A9">
            <w:r>
              <w:t>pop value=1, array=[]</w:t>
            </w:r>
          </w:p>
          <w:p w14:paraId="7FD072BF" w14:textId="4E4A962C" w:rsidR="00EF47A9" w:rsidRDefault="00EF47A9" w:rsidP="00EF47A9"/>
        </w:tc>
      </w:tr>
    </w:tbl>
    <w:p w14:paraId="7DC928B3" w14:textId="49C2E722" w:rsidR="003B2B21" w:rsidRDefault="003B2B21" w:rsidP="003B2B21"/>
    <w:p w14:paraId="5529CCB5" w14:textId="76AB18BA" w:rsidR="00EF47A9" w:rsidRDefault="00EF47A9" w:rsidP="003B2B21">
      <w:r>
        <w:rPr>
          <w:rFonts w:hint="eastAsia"/>
        </w:rPr>
        <w:t xml:space="preserve">배열 객체의 </w:t>
      </w:r>
      <w:r>
        <w:t xml:space="preserve">pop </w:t>
      </w:r>
      <w:r>
        <w:rPr>
          <w:rFonts w:hint="eastAsia"/>
        </w:rPr>
        <w:t>메소드는,</w:t>
      </w:r>
      <w:r>
        <w:t xml:space="preserve"> </w:t>
      </w:r>
      <w:r>
        <w:rPr>
          <w:rFonts w:hint="eastAsia"/>
        </w:rPr>
        <w:t xml:space="preserve">배열의 끝의 </w:t>
      </w:r>
      <w:r w:rsidR="00942D52">
        <w:rPr>
          <w:rFonts w:hint="eastAsia"/>
        </w:rPr>
        <w:t>항목을 배열에서 제거하여 리턴한다.</w:t>
      </w:r>
    </w:p>
    <w:p w14:paraId="1CE09F31" w14:textId="0F558802" w:rsidR="00942D52" w:rsidRDefault="00942D52" w:rsidP="003B2B21">
      <w:r>
        <w:rPr>
          <w:rFonts w:hint="eastAsia"/>
        </w:rPr>
        <w:t xml:space="preserve">배열의 크기는 </w:t>
      </w:r>
      <w:r>
        <w:t xml:space="preserve">1 </w:t>
      </w:r>
      <w:r>
        <w:rPr>
          <w:rFonts w:hint="eastAsia"/>
        </w:rPr>
        <w:t>감소한다.</w:t>
      </w:r>
    </w:p>
    <w:p w14:paraId="5F4F6581" w14:textId="03F5E939" w:rsidR="00942D52" w:rsidRDefault="00942D52" w:rsidP="003B2B21"/>
    <w:p w14:paraId="0C00DDA4" w14:textId="511BC120" w:rsidR="00963E35" w:rsidRDefault="00963E3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0C00059" w14:textId="7274A44E" w:rsidR="00712199" w:rsidRDefault="0084410D" w:rsidP="0084410D">
      <w:pPr>
        <w:pStyle w:val="Heading2"/>
      </w:pPr>
      <w:bookmarkStart w:id="12" w:name="_Toc38749431"/>
      <w:r>
        <w:rPr>
          <w:rFonts w:hint="eastAsia"/>
        </w:rPr>
        <w:lastRenderedPageBreak/>
        <w:t>u</w:t>
      </w:r>
      <w:r>
        <w:t>nshift</w:t>
      </w:r>
      <w:r w:rsidR="00A10056">
        <w:t xml:space="preserve">, </w:t>
      </w:r>
      <w:r w:rsidR="00A10056">
        <w:rPr>
          <w:rFonts w:hint="eastAsia"/>
        </w:rPr>
        <w:t>s</w:t>
      </w:r>
      <w:r w:rsidR="00A10056">
        <w:t>hift</w:t>
      </w:r>
      <w:r>
        <w:t xml:space="preserve"> </w:t>
      </w:r>
      <w:r>
        <w:rPr>
          <w:rFonts w:hint="eastAsia"/>
        </w:rPr>
        <w:t>메소드</w:t>
      </w:r>
      <w:bookmarkEnd w:id="12"/>
    </w:p>
    <w:p w14:paraId="0D81E4EB" w14:textId="0716AEC8" w:rsidR="0084410D" w:rsidRDefault="0084410D" w:rsidP="00DB6DFE">
      <w:pPr>
        <w:pStyle w:val="Heading3"/>
      </w:pPr>
      <w:r>
        <w:rPr>
          <w:rFonts w:hint="eastAsia"/>
        </w:rPr>
        <w:t>u</w:t>
      </w:r>
      <w:r>
        <w:t>ns</w:t>
      </w:r>
      <w:r w:rsidR="00AE3DF1">
        <w:t>hift.js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3DF1" w14:paraId="1D57AAFD" w14:textId="77777777" w:rsidTr="00AE3DF1">
        <w:tc>
          <w:tcPr>
            <w:tcW w:w="10456" w:type="dxa"/>
          </w:tcPr>
          <w:p w14:paraId="24DF7E40" w14:textId="77777777" w:rsidR="00DB6DFE" w:rsidRPr="00DB6DFE" w:rsidRDefault="00DB6DFE" w:rsidP="00DB6DF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B6DF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DB6D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B6DF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DB6D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[];</w:t>
            </w:r>
          </w:p>
          <w:p w14:paraId="2CFB1872" w14:textId="77777777" w:rsidR="00DB6DFE" w:rsidRPr="00DB6DFE" w:rsidRDefault="00DB6DFE" w:rsidP="00DB6DF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7E593EC" w14:textId="77777777" w:rsidR="00DB6DFE" w:rsidRPr="00DB6DFE" w:rsidRDefault="00DB6DFE" w:rsidP="00DB6DF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B6DFE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DB6D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DB6DF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DB6D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B6DF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DB6D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DB6DF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DB6D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DB6DF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DB6D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DB6DF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DB6D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DB6DF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DB6D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7D689BA6" w14:textId="77777777" w:rsidR="00DB6DFE" w:rsidRPr="00DB6DFE" w:rsidRDefault="00DB6DFE" w:rsidP="00DB6DF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B6D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DB6DF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DB6D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B6DF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unshift</w:t>
            </w:r>
            <w:r w:rsidRPr="00DB6D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B6DF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DB6D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128241E" w14:textId="77777777" w:rsidR="00DB6DFE" w:rsidRPr="00DB6DFE" w:rsidRDefault="00DB6DFE" w:rsidP="00DB6DF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BFE73A1" w14:textId="77777777" w:rsidR="00DB6DFE" w:rsidRPr="00DB6DFE" w:rsidRDefault="00DB6DFE" w:rsidP="00DB6DF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B6DF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DB6D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B6DF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DB6D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B6DF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DB6D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B6DF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toString</w:t>
            </w:r>
            <w:r w:rsidRPr="00DB6D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());</w:t>
            </w:r>
          </w:p>
          <w:p w14:paraId="68C309B1" w14:textId="77777777" w:rsidR="00AE3DF1" w:rsidRPr="00DB6DFE" w:rsidRDefault="00AE3DF1" w:rsidP="0084410D"/>
        </w:tc>
      </w:tr>
    </w:tbl>
    <w:p w14:paraId="0C3BDDF1" w14:textId="7D08A53B" w:rsidR="00AE3DF1" w:rsidRDefault="00AE3DF1" w:rsidP="0084410D"/>
    <w:p w14:paraId="4FB7BEBF" w14:textId="7C7FE4B8" w:rsidR="00963E35" w:rsidRDefault="00963E35" w:rsidP="0084410D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63E35" w14:paraId="0BD64B33" w14:textId="77777777" w:rsidTr="00963E35">
        <w:tc>
          <w:tcPr>
            <w:tcW w:w="10456" w:type="dxa"/>
          </w:tcPr>
          <w:p w14:paraId="0E988295" w14:textId="2A207995" w:rsidR="00963E35" w:rsidRDefault="00963E35" w:rsidP="0084410D">
            <w:r>
              <w:rPr>
                <w:rFonts w:hint="eastAsia"/>
              </w:rPr>
              <w:t>4</w:t>
            </w:r>
            <w:r>
              <w:t>,3,2,1,0</w:t>
            </w:r>
          </w:p>
        </w:tc>
      </w:tr>
    </w:tbl>
    <w:p w14:paraId="517673C8" w14:textId="3AE5182E" w:rsidR="00963E35" w:rsidRDefault="00963E35" w:rsidP="0084410D"/>
    <w:p w14:paraId="46FE9509" w14:textId="39D311F4" w:rsidR="00963E35" w:rsidRDefault="00963E35" w:rsidP="00963E35">
      <w:r>
        <w:rPr>
          <w:rFonts w:hint="eastAsia"/>
        </w:rPr>
        <w:t>배열 객체의 u</w:t>
      </w:r>
      <w:r>
        <w:t xml:space="preserve">nshift </w:t>
      </w:r>
      <w:r>
        <w:rPr>
          <w:rFonts w:hint="eastAsia"/>
        </w:rPr>
        <w:t>메소드는</w:t>
      </w:r>
      <w:r>
        <w:t xml:space="preserve">, </w:t>
      </w:r>
      <w:r>
        <w:rPr>
          <w:rFonts w:hint="eastAsia"/>
        </w:rPr>
        <w:t>배열의 선두에 항목을 추가한다.</w:t>
      </w:r>
    </w:p>
    <w:p w14:paraId="2FA84A5F" w14:textId="3CDACD00" w:rsidR="00963E35" w:rsidRDefault="00963E35" w:rsidP="00963E35">
      <w:r>
        <w:rPr>
          <w:rFonts w:hint="eastAsia"/>
        </w:rPr>
        <w:t xml:space="preserve">배열의 크기는 </w:t>
      </w:r>
      <w:r>
        <w:t xml:space="preserve">1 </w:t>
      </w:r>
      <w:r>
        <w:rPr>
          <w:rFonts w:hint="eastAsia"/>
        </w:rPr>
        <w:t>증가한다.</w:t>
      </w:r>
    </w:p>
    <w:p w14:paraId="18A9A0E8" w14:textId="729F936A" w:rsidR="003610D0" w:rsidRDefault="003610D0" w:rsidP="003610D0">
      <w:r>
        <w:rPr>
          <w:rFonts w:hint="eastAsia"/>
        </w:rPr>
        <w:t>u</w:t>
      </w:r>
      <w:r>
        <w:t xml:space="preserve">nshift </w:t>
      </w:r>
      <w:r>
        <w:rPr>
          <w:rFonts w:hint="eastAsia"/>
        </w:rPr>
        <w:t>메소드의 리턴 값은 배열의 새 크기이다.</w:t>
      </w:r>
    </w:p>
    <w:p w14:paraId="30F741F2" w14:textId="77777777" w:rsidR="003610D0" w:rsidRPr="003610D0" w:rsidRDefault="003610D0" w:rsidP="00963E35"/>
    <w:p w14:paraId="01DD6865" w14:textId="71649F45" w:rsidR="00963E35" w:rsidRDefault="00963E35" w:rsidP="0084410D"/>
    <w:p w14:paraId="74A859F8" w14:textId="6C4BC24C" w:rsidR="00A10056" w:rsidRDefault="00A10056" w:rsidP="00A10056">
      <w:pPr>
        <w:pStyle w:val="Heading3"/>
      </w:pPr>
      <w:r>
        <w:rPr>
          <w:rFonts w:hint="eastAsia"/>
        </w:rPr>
        <w:t>s</w:t>
      </w:r>
      <w:r>
        <w:t>hift.js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10056" w14:paraId="446F0C51" w14:textId="77777777" w:rsidTr="00D15324">
        <w:tc>
          <w:tcPr>
            <w:tcW w:w="10456" w:type="dxa"/>
          </w:tcPr>
          <w:p w14:paraId="59BC0C6D" w14:textId="77777777" w:rsidR="00A10056" w:rsidRPr="00A10056" w:rsidRDefault="00A10056" w:rsidP="00A1005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1005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A100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1005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A100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A1005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A100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1005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A100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1005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A100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1005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7</w:t>
            </w:r>
            <w:r w:rsidRPr="00A100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1E359A5A" w14:textId="77777777" w:rsidR="00A10056" w:rsidRPr="00A10056" w:rsidRDefault="00A10056" w:rsidP="00A1005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96F1FA1" w14:textId="77777777" w:rsidR="00A10056" w:rsidRPr="00A10056" w:rsidRDefault="00A10056" w:rsidP="00A1005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10056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while</w:t>
            </w:r>
            <w:r w:rsidRPr="00A100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A1005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A100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1005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A100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&gt; </w:t>
            </w:r>
            <w:r w:rsidRPr="00A1005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A100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071D080F" w14:textId="77777777" w:rsidR="00A10056" w:rsidRPr="00A10056" w:rsidRDefault="00A10056" w:rsidP="00A1005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100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1005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A100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1005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value</w:t>
            </w:r>
            <w:r w:rsidRPr="00A100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1005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A100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10056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shift</w:t>
            </w:r>
            <w:r w:rsidRPr="00A100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7FCACD22" w14:textId="77777777" w:rsidR="00A10056" w:rsidRPr="00A10056" w:rsidRDefault="00A10056" w:rsidP="00A1005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100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10056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A100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10056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A100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1005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"pop value=%d, array=[%s]"</w:t>
            </w:r>
            <w:r w:rsidRPr="00A100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1005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value</w:t>
            </w:r>
            <w:r w:rsidRPr="00A100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1005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A100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10056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toString</w:t>
            </w:r>
            <w:r w:rsidRPr="00A100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());</w:t>
            </w:r>
          </w:p>
          <w:p w14:paraId="24F24E3A" w14:textId="6671EBB3" w:rsidR="00A10056" w:rsidRPr="00A10056" w:rsidRDefault="00A10056" w:rsidP="00A1005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100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1D0ADA8D" w14:textId="77777777" w:rsidR="00A10056" w:rsidRDefault="00A10056" w:rsidP="00D15324"/>
        </w:tc>
      </w:tr>
    </w:tbl>
    <w:p w14:paraId="733868FF" w14:textId="77777777" w:rsidR="00A10056" w:rsidRDefault="00A10056" w:rsidP="00A10056"/>
    <w:p w14:paraId="5620FC37" w14:textId="77777777" w:rsidR="00A10056" w:rsidRDefault="00A10056" w:rsidP="00A10056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10056" w14:paraId="49F755D6" w14:textId="77777777" w:rsidTr="00D15324">
        <w:tc>
          <w:tcPr>
            <w:tcW w:w="10456" w:type="dxa"/>
          </w:tcPr>
          <w:p w14:paraId="2A5D81A1" w14:textId="77777777" w:rsidR="0074446D" w:rsidRDefault="0074446D" w:rsidP="0074446D">
            <w:r>
              <w:t>pop value=1, array=[3,5,7]</w:t>
            </w:r>
          </w:p>
          <w:p w14:paraId="6042BE26" w14:textId="77777777" w:rsidR="0074446D" w:rsidRDefault="0074446D" w:rsidP="0074446D">
            <w:r>
              <w:t>pop value=3, array=[5,7]</w:t>
            </w:r>
          </w:p>
          <w:p w14:paraId="7B85AEA3" w14:textId="77777777" w:rsidR="0074446D" w:rsidRDefault="0074446D" w:rsidP="0074446D">
            <w:r>
              <w:t>pop value=5, array=[7]</w:t>
            </w:r>
          </w:p>
          <w:p w14:paraId="5CF11A2A" w14:textId="77777777" w:rsidR="00A10056" w:rsidRDefault="0074446D" w:rsidP="0074446D">
            <w:r>
              <w:t>pop value=7, array=[]</w:t>
            </w:r>
          </w:p>
          <w:p w14:paraId="3C34A053" w14:textId="05C7CC31" w:rsidR="0074446D" w:rsidRDefault="0074446D" w:rsidP="0074446D"/>
        </w:tc>
      </w:tr>
    </w:tbl>
    <w:p w14:paraId="30A4C9BC" w14:textId="77777777" w:rsidR="00A10056" w:rsidRDefault="00A10056" w:rsidP="00A10056"/>
    <w:p w14:paraId="3CDC06B7" w14:textId="0A515A1A" w:rsidR="00A10056" w:rsidRDefault="00A10056" w:rsidP="00A10056">
      <w:r>
        <w:rPr>
          <w:rFonts w:hint="eastAsia"/>
        </w:rPr>
        <w:t xml:space="preserve">배열 객체의 </w:t>
      </w:r>
      <w:r w:rsidR="0074446D">
        <w:t>shift</w:t>
      </w:r>
      <w:r>
        <w:t xml:space="preserve"> </w:t>
      </w:r>
      <w:r>
        <w:rPr>
          <w:rFonts w:hint="eastAsia"/>
        </w:rPr>
        <w:t>메소드는,</w:t>
      </w:r>
      <w:r>
        <w:t xml:space="preserve"> </w:t>
      </w:r>
      <w:r>
        <w:rPr>
          <w:rFonts w:hint="eastAsia"/>
        </w:rPr>
        <w:t xml:space="preserve">배열의 </w:t>
      </w:r>
      <w:r w:rsidR="0074446D">
        <w:rPr>
          <w:rFonts w:hint="eastAsia"/>
        </w:rPr>
        <w:t>선두</w:t>
      </w:r>
      <w:r>
        <w:rPr>
          <w:rFonts w:hint="eastAsia"/>
        </w:rPr>
        <w:t>의 항목을 배열에서 제거하여 리턴한다.</w:t>
      </w:r>
    </w:p>
    <w:p w14:paraId="5FFA7704" w14:textId="77777777" w:rsidR="00A10056" w:rsidRDefault="00A10056" w:rsidP="00A10056">
      <w:r>
        <w:rPr>
          <w:rFonts w:hint="eastAsia"/>
        </w:rPr>
        <w:t xml:space="preserve">배열의 크기는 </w:t>
      </w:r>
      <w:r>
        <w:t xml:space="preserve">1 </w:t>
      </w:r>
      <w:r>
        <w:rPr>
          <w:rFonts w:hint="eastAsia"/>
        </w:rPr>
        <w:t>감소한다.</w:t>
      </w:r>
    </w:p>
    <w:p w14:paraId="26B4BACF" w14:textId="77777777" w:rsidR="00A10056" w:rsidRDefault="00A10056" w:rsidP="00A10056"/>
    <w:p w14:paraId="3C3F0DE8" w14:textId="633F4ED0" w:rsidR="00963E35" w:rsidRDefault="00963E35" w:rsidP="0084410D"/>
    <w:p w14:paraId="0EBF6838" w14:textId="600DD9F9" w:rsidR="001F032F" w:rsidRDefault="001F032F" w:rsidP="0084410D"/>
    <w:p w14:paraId="0E70170D" w14:textId="7D310F48" w:rsidR="001F032F" w:rsidRDefault="001F032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EF3E883" w14:textId="77777777" w:rsidR="001F032F" w:rsidRDefault="001F032F" w:rsidP="001F032F">
      <w:pPr>
        <w:pStyle w:val="Heading2"/>
      </w:pPr>
      <w:bookmarkStart w:id="13" w:name="_Toc38749432"/>
      <w:r>
        <w:rPr>
          <w:rFonts w:hint="eastAsia"/>
        </w:rPr>
        <w:lastRenderedPageBreak/>
        <w:t>c</w:t>
      </w:r>
      <w:r>
        <w:t xml:space="preserve">oncat </w:t>
      </w:r>
      <w:r>
        <w:rPr>
          <w:rFonts w:hint="eastAsia"/>
        </w:rPr>
        <w:t>메소드</w:t>
      </w:r>
      <w:bookmarkEnd w:id="13"/>
    </w:p>
    <w:p w14:paraId="5E2BBF75" w14:textId="77777777" w:rsidR="001F032F" w:rsidRDefault="001F032F" w:rsidP="001F032F">
      <w:r>
        <w:rPr>
          <w:rFonts w:hint="eastAsia"/>
        </w:rPr>
        <w:t>두 배열을 결합한 새 배열을 생성하여 리턴한다.</w:t>
      </w:r>
    </w:p>
    <w:p w14:paraId="4F5CCB7D" w14:textId="77777777" w:rsidR="001F032F" w:rsidRDefault="001F032F" w:rsidP="001F032F"/>
    <w:p w14:paraId="35F74809" w14:textId="77777777" w:rsidR="001F032F" w:rsidRDefault="001F032F" w:rsidP="001F032F">
      <w:pPr>
        <w:pStyle w:val="Heading3"/>
      </w:pPr>
      <w:r>
        <w:rPr>
          <w:rFonts w:hint="eastAsia"/>
        </w:rPr>
        <w:t>c</w:t>
      </w:r>
      <w:r>
        <w:t>oncat.js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F032F" w14:paraId="14C66FA2" w14:textId="77777777" w:rsidTr="00D15324">
        <w:tc>
          <w:tcPr>
            <w:tcW w:w="10456" w:type="dxa"/>
          </w:tcPr>
          <w:p w14:paraId="6A936200" w14:textId="77777777" w:rsidR="001F032F" w:rsidRPr="00500004" w:rsidRDefault="001F032F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0000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50000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0000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a1</w:t>
            </w:r>
            <w:r w:rsidRPr="0050000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50000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50000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50000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50000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332386F2" w14:textId="77777777" w:rsidR="001F032F" w:rsidRPr="00500004" w:rsidRDefault="001F032F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0000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50000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0000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a2</w:t>
            </w:r>
            <w:r w:rsidRPr="0050000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50000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50000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50000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50000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74FCCFCC" w14:textId="77777777" w:rsidR="001F032F" w:rsidRPr="00500004" w:rsidRDefault="001F032F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0000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50000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0000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a3</w:t>
            </w:r>
            <w:r w:rsidRPr="0050000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50000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a1</w:t>
            </w:r>
            <w:r w:rsidRPr="0050000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50000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concat</w:t>
            </w:r>
            <w:r w:rsidRPr="0050000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0000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a2</w:t>
            </w:r>
            <w:r w:rsidRPr="0050000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1BCB5CE" w14:textId="77777777" w:rsidR="001F032F" w:rsidRPr="00500004" w:rsidRDefault="001F032F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00004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50000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50000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50000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0000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a1</w:t>
            </w:r>
            <w:r w:rsidRPr="0050000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F975A81" w14:textId="77777777" w:rsidR="001F032F" w:rsidRPr="00500004" w:rsidRDefault="001F032F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00004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50000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50000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50000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0000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a2</w:t>
            </w:r>
            <w:r w:rsidRPr="0050000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C77E952" w14:textId="77777777" w:rsidR="001F032F" w:rsidRPr="00500004" w:rsidRDefault="001F032F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00004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50000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50000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50000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0000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a3</w:t>
            </w:r>
            <w:r w:rsidRPr="0050000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F3EBC31" w14:textId="77777777" w:rsidR="001F032F" w:rsidRDefault="001F032F" w:rsidP="00D15324"/>
        </w:tc>
      </w:tr>
    </w:tbl>
    <w:p w14:paraId="1BB54670" w14:textId="77777777" w:rsidR="001F032F" w:rsidRDefault="001F032F" w:rsidP="001F032F"/>
    <w:p w14:paraId="145BED17" w14:textId="77777777" w:rsidR="001F032F" w:rsidRDefault="001F032F" w:rsidP="001F032F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F032F" w14:paraId="108ADE3C" w14:textId="77777777" w:rsidTr="00D15324">
        <w:tc>
          <w:tcPr>
            <w:tcW w:w="10456" w:type="dxa"/>
          </w:tcPr>
          <w:p w14:paraId="25A339E3" w14:textId="77777777" w:rsidR="001F032F" w:rsidRDefault="001F032F" w:rsidP="00D15324">
            <w:r>
              <w:t>[ 1, 2 ]</w:t>
            </w:r>
          </w:p>
          <w:p w14:paraId="01F08B97" w14:textId="77777777" w:rsidR="001F032F" w:rsidRDefault="001F032F" w:rsidP="00D15324">
            <w:r>
              <w:t>[ 3, 4 ]</w:t>
            </w:r>
          </w:p>
          <w:p w14:paraId="0427D655" w14:textId="77777777" w:rsidR="001F032F" w:rsidRDefault="001F032F" w:rsidP="00D15324">
            <w:r>
              <w:t>[ 1, 2, 3, 4 ]</w:t>
            </w:r>
          </w:p>
          <w:p w14:paraId="07563062" w14:textId="77777777" w:rsidR="001F032F" w:rsidRDefault="001F032F" w:rsidP="00D15324"/>
        </w:tc>
      </w:tr>
    </w:tbl>
    <w:p w14:paraId="3A7C68AF" w14:textId="77777777" w:rsidR="001F032F" w:rsidRPr="00500004" w:rsidRDefault="001F032F" w:rsidP="001F032F"/>
    <w:p w14:paraId="51C8E00F" w14:textId="77777777" w:rsidR="001F032F" w:rsidRDefault="001F032F" w:rsidP="001F032F"/>
    <w:p w14:paraId="22487B2A" w14:textId="77777777" w:rsidR="001F032F" w:rsidRPr="00500004" w:rsidRDefault="001F032F" w:rsidP="001F032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00004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50000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500004">
        <w:rPr>
          <w:rFonts w:ascii="Consolas" w:eastAsia="굴림" w:hAnsi="Consolas" w:cs="굴림"/>
          <w:color w:val="001080"/>
          <w:kern w:val="0"/>
          <w:sz w:val="21"/>
          <w:szCs w:val="21"/>
        </w:rPr>
        <w:t>a3</w:t>
      </w:r>
      <w:r w:rsidRPr="00500004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500004">
        <w:rPr>
          <w:rFonts w:ascii="Consolas" w:eastAsia="굴림" w:hAnsi="Consolas" w:cs="굴림"/>
          <w:color w:val="001080"/>
          <w:kern w:val="0"/>
          <w:sz w:val="21"/>
          <w:szCs w:val="21"/>
        </w:rPr>
        <w:t>a1</w:t>
      </w:r>
      <w:r w:rsidRPr="00500004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500004">
        <w:rPr>
          <w:rFonts w:ascii="Consolas" w:eastAsia="굴림" w:hAnsi="Consolas" w:cs="굴림"/>
          <w:color w:val="795E26"/>
          <w:kern w:val="0"/>
          <w:sz w:val="21"/>
          <w:szCs w:val="21"/>
        </w:rPr>
        <w:t>concat</w:t>
      </w:r>
      <w:r w:rsidRPr="0050000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00004">
        <w:rPr>
          <w:rFonts w:ascii="Consolas" w:eastAsia="굴림" w:hAnsi="Consolas" w:cs="굴림"/>
          <w:color w:val="001080"/>
          <w:kern w:val="0"/>
          <w:sz w:val="21"/>
          <w:szCs w:val="21"/>
        </w:rPr>
        <w:t>a2</w:t>
      </w:r>
      <w:r w:rsidRPr="0050000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51A9BA52" w14:textId="77777777" w:rsidR="001F032F" w:rsidRDefault="001F032F" w:rsidP="001F032F">
      <w:r>
        <w:rPr>
          <w:rFonts w:hint="eastAsia"/>
        </w:rPr>
        <w:t xml:space="preserve"> </w:t>
      </w:r>
      <w:r>
        <w:t xml:space="preserve"> a1 </w:t>
      </w:r>
      <w:r>
        <w:rPr>
          <w:rFonts w:hint="eastAsia"/>
        </w:rPr>
        <w:t xml:space="preserve">배열과 </w:t>
      </w:r>
      <w:r>
        <w:t xml:space="preserve">a2 </w:t>
      </w:r>
      <w:r>
        <w:rPr>
          <w:rFonts w:hint="eastAsia"/>
        </w:rPr>
        <w:t>배열을 결합한 새 배열을 생성하여 리턴한다.</w:t>
      </w:r>
    </w:p>
    <w:p w14:paraId="775DC13D" w14:textId="77777777" w:rsidR="001F032F" w:rsidRDefault="001F032F" w:rsidP="001F032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t xml:space="preserve">1 </w:t>
      </w:r>
      <w:r>
        <w:rPr>
          <w:rFonts w:hint="eastAsia"/>
        </w:rPr>
        <w:t xml:space="preserve">배열과 </w:t>
      </w:r>
      <w:r>
        <w:t xml:space="preserve">a2 </w:t>
      </w:r>
      <w:r>
        <w:rPr>
          <w:rFonts w:hint="eastAsia"/>
        </w:rPr>
        <w:t>배열은 변경되지 않는다.</w:t>
      </w:r>
    </w:p>
    <w:p w14:paraId="62CB3F1D" w14:textId="77777777" w:rsidR="001F032F" w:rsidRPr="009204CC" w:rsidRDefault="001F032F" w:rsidP="001F032F"/>
    <w:p w14:paraId="5E243AE2" w14:textId="6F88578F" w:rsidR="001F032F" w:rsidRDefault="001F032F" w:rsidP="0084410D"/>
    <w:p w14:paraId="5C93F153" w14:textId="329DD80B" w:rsidR="00513B12" w:rsidRDefault="00513B12" w:rsidP="0084410D"/>
    <w:p w14:paraId="6C75DE22" w14:textId="49AE8B3A" w:rsidR="0018214A" w:rsidRDefault="0018214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CBF4179" w14:textId="5B134015" w:rsidR="00513B12" w:rsidRPr="001F032F" w:rsidRDefault="00513B12" w:rsidP="00513B12">
      <w:pPr>
        <w:pStyle w:val="Heading2"/>
      </w:pPr>
      <w:bookmarkStart w:id="14" w:name="_Toc38749433"/>
      <w:r>
        <w:rPr>
          <w:rFonts w:hint="eastAsia"/>
        </w:rPr>
        <w:lastRenderedPageBreak/>
        <w:t>s</w:t>
      </w:r>
      <w:r>
        <w:t>ort</w:t>
      </w:r>
      <w:bookmarkEnd w:id="14"/>
    </w:p>
    <w:p w14:paraId="514A71FB" w14:textId="47F9484C" w:rsidR="000C6552" w:rsidRDefault="008C75CB" w:rsidP="008C75CB">
      <w:pPr>
        <w:pStyle w:val="Heading3"/>
      </w:pPr>
      <w:r>
        <w:rPr>
          <w:rFonts w:hint="eastAsia"/>
        </w:rPr>
        <w:t>s</w:t>
      </w:r>
      <w:r>
        <w:t>ort</w:t>
      </w:r>
      <w:r w:rsidR="00620F44">
        <w:t>1</w:t>
      </w:r>
      <w:r>
        <w:t>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C75CB" w14:paraId="30A1D5FC" w14:textId="77777777" w:rsidTr="008C75CB">
        <w:tc>
          <w:tcPr>
            <w:tcW w:w="10456" w:type="dxa"/>
          </w:tcPr>
          <w:p w14:paraId="11C306D7" w14:textId="77777777" w:rsidR="000F7ACB" w:rsidRPr="000F7ACB" w:rsidRDefault="000F7ACB" w:rsidP="000F7AC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F7AC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0F7AC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F7AC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0F7AC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0F7AC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0F7AC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F7AC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0F7AC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F7AC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</w:t>
            </w:r>
            <w:r w:rsidRPr="000F7AC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F7AC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0F7AC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F7AC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0F7AC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F7AC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</w:t>
            </w:r>
            <w:r w:rsidRPr="000F7AC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F7AC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0F7AC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F7AC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0F7AC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F7AC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11</w:t>
            </w:r>
            <w:r w:rsidRPr="000F7AC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F7AC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7</w:t>
            </w:r>
            <w:r w:rsidRPr="000F7AC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F7AC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9</w:t>
            </w:r>
            <w:r w:rsidRPr="000F7AC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01EA1025" w14:textId="77777777" w:rsidR="000F7ACB" w:rsidRPr="000F7ACB" w:rsidRDefault="000F7ACB" w:rsidP="000F7AC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F7AC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0F7AC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F7AC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sort</w:t>
            </w:r>
            <w:r w:rsidRPr="000F7AC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0B7A0B19" w14:textId="77777777" w:rsidR="000F7ACB" w:rsidRPr="000F7ACB" w:rsidRDefault="000F7ACB" w:rsidP="000F7AC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F7AC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0F7AC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F7AC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0F7AC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0F7AC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0F7AC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EC96E86" w14:textId="77777777" w:rsidR="008C75CB" w:rsidRPr="008C75CB" w:rsidRDefault="008C75CB" w:rsidP="008C75CB"/>
        </w:tc>
      </w:tr>
    </w:tbl>
    <w:p w14:paraId="611194FC" w14:textId="504C73B5" w:rsidR="008C75CB" w:rsidRDefault="008C75CB" w:rsidP="008C75CB"/>
    <w:p w14:paraId="1FFFB475" w14:textId="61B29812" w:rsidR="008C75CB" w:rsidRDefault="008C75CB" w:rsidP="008C75CB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C75CB" w14:paraId="4FC6D7E9" w14:textId="77777777" w:rsidTr="008C75CB">
        <w:tc>
          <w:tcPr>
            <w:tcW w:w="10456" w:type="dxa"/>
          </w:tcPr>
          <w:p w14:paraId="058B65A3" w14:textId="2A8BDB76" w:rsidR="008C75CB" w:rsidRPr="00E27264" w:rsidRDefault="00E27264" w:rsidP="008C75CB">
            <w:r w:rsidRPr="00E27264">
              <w:t>[ 1, 10, 11, 2, 3, 4, 5, 6, 7, 8, 9 ]</w:t>
            </w:r>
          </w:p>
        </w:tc>
      </w:tr>
    </w:tbl>
    <w:p w14:paraId="1B80CF9F" w14:textId="77777777" w:rsidR="008C75CB" w:rsidRPr="008C75CB" w:rsidRDefault="008C75CB" w:rsidP="008C75CB"/>
    <w:p w14:paraId="60C5D2F9" w14:textId="344A6129" w:rsidR="00464E5B" w:rsidRDefault="000B71F5" w:rsidP="00C34BC6">
      <w:r>
        <w:rPr>
          <w:rFonts w:hint="eastAsia"/>
        </w:rPr>
        <w:t xml:space="preserve">배열의 </w:t>
      </w:r>
      <w:r>
        <w:t xml:space="preserve">sort </w:t>
      </w:r>
      <w:r>
        <w:rPr>
          <w:rFonts w:hint="eastAsia"/>
        </w:rPr>
        <w:t>메소드는 배열의 항목들을 정렬한다.</w:t>
      </w:r>
    </w:p>
    <w:p w14:paraId="2741F2BE" w14:textId="7352A2BC" w:rsidR="00464E5B" w:rsidRDefault="004018E1" w:rsidP="00C34BC6">
      <w:r>
        <w:rPr>
          <w:rFonts w:hint="eastAsia"/>
        </w:rPr>
        <w:t>배열에 들어있는 값이 숫자이지만,</w:t>
      </w:r>
      <w:r>
        <w:t xml:space="preserve"> </w:t>
      </w:r>
      <w:r>
        <w:rPr>
          <w:rFonts w:hint="eastAsia"/>
        </w:rPr>
        <w:t>문자열</w:t>
      </w:r>
      <w:r w:rsidR="009D7A2E">
        <w:rPr>
          <w:rFonts w:hint="eastAsia"/>
        </w:rPr>
        <w:t>인 것처럼 정렬한다.</w:t>
      </w:r>
    </w:p>
    <w:p w14:paraId="373C2E1A" w14:textId="78EF0562" w:rsidR="009D7A2E" w:rsidRDefault="00BF3FE1" w:rsidP="00C34BC6">
      <w:r>
        <w:rPr>
          <w:rFonts w:hint="eastAsia"/>
        </w:rPr>
        <w:t>그래서</w:t>
      </w:r>
      <w:r>
        <w:t xml:space="preserve"> </w:t>
      </w:r>
      <w:r>
        <w:rPr>
          <w:rFonts w:hint="eastAsia"/>
        </w:rPr>
        <w:t xml:space="preserve">정렬한 후 </w:t>
      </w:r>
      <w:r>
        <w:t xml:space="preserve">2 </w:t>
      </w:r>
      <w:r>
        <w:rPr>
          <w:rFonts w:hint="eastAsia"/>
        </w:rPr>
        <w:t xml:space="preserve">보다 </w:t>
      </w:r>
      <w:r>
        <w:t xml:space="preserve">10, 11 </w:t>
      </w:r>
      <w:r>
        <w:rPr>
          <w:rFonts w:hint="eastAsia"/>
        </w:rPr>
        <w:t>이 앞에 위치한다.</w:t>
      </w:r>
    </w:p>
    <w:p w14:paraId="2BAB3D83" w14:textId="2C1DC21C" w:rsidR="00464E5B" w:rsidRDefault="00464E5B" w:rsidP="00C34BC6"/>
    <w:p w14:paraId="0CAC8664" w14:textId="2C29E06D" w:rsidR="0018214A" w:rsidRDefault="0018214A" w:rsidP="0018214A">
      <w:pPr>
        <w:pStyle w:val="Heading3"/>
      </w:pPr>
      <w:r>
        <w:rPr>
          <w:rFonts w:hint="eastAsia"/>
        </w:rPr>
        <w:t>s</w:t>
      </w:r>
      <w:r>
        <w:t>ort2.js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8214A" w14:paraId="4D1F7F0E" w14:textId="77777777" w:rsidTr="0018214A">
        <w:tc>
          <w:tcPr>
            <w:tcW w:w="10456" w:type="dxa"/>
          </w:tcPr>
          <w:p w14:paraId="381F075C" w14:textId="77777777" w:rsidR="0018214A" w:rsidRPr="0018214A" w:rsidRDefault="0018214A" w:rsidP="0018214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8214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18214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8214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18214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18214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18214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8214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18214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8214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</w:t>
            </w:r>
            <w:r w:rsidRPr="0018214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8214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18214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8214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18214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8214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</w:t>
            </w:r>
            <w:r w:rsidRPr="0018214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8214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18214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8214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18214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8214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11</w:t>
            </w:r>
            <w:r w:rsidRPr="0018214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8214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7</w:t>
            </w:r>
            <w:r w:rsidRPr="0018214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8214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9</w:t>
            </w:r>
            <w:r w:rsidRPr="0018214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196A153D" w14:textId="77777777" w:rsidR="0018214A" w:rsidRPr="0018214A" w:rsidRDefault="0018214A" w:rsidP="0018214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8214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18214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8214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sort</w:t>
            </w:r>
            <w:r w:rsidRPr="0018214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8214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compareNumber</w:t>
            </w:r>
            <w:r w:rsidRPr="0018214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5BD7D36" w14:textId="77777777" w:rsidR="0018214A" w:rsidRPr="0018214A" w:rsidRDefault="0018214A" w:rsidP="0018214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8214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18214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8214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18214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8214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18214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1792F00" w14:textId="77777777" w:rsidR="0018214A" w:rsidRPr="0018214A" w:rsidRDefault="0018214A" w:rsidP="0018214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10CD72F" w14:textId="77777777" w:rsidR="0018214A" w:rsidRPr="0018214A" w:rsidRDefault="0018214A" w:rsidP="0018214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8214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18214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8214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compareNumber</w:t>
            </w:r>
            <w:r w:rsidRPr="0018214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8214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18214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8214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18214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24A80B28" w14:textId="77777777" w:rsidR="0018214A" w:rsidRPr="0018214A" w:rsidRDefault="0018214A" w:rsidP="0018214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8214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18214A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18214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8214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18214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- </w:t>
            </w:r>
            <w:r w:rsidRPr="0018214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18214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DC0B247" w14:textId="77777777" w:rsidR="0018214A" w:rsidRPr="0018214A" w:rsidRDefault="0018214A" w:rsidP="0018214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8214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46F2010F" w14:textId="77777777" w:rsidR="0018214A" w:rsidRDefault="0018214A" w:rsidP="0018214A"/>
        </w:tc>
      </w:tr>
    </w:tbl>
    <w:p w14:paraId="5D938BD7" w14:textId="7FB9D1DC" w:rsidR="0018214A" w:rsidRDefault="0018214A" w:rsidP="0018214A"/>
    <w:p w14:paraId="16B4E6C7" w14:textId="18CD26F7" w:rsidR="0018214A" w:rsidRDefault="0018214A" w:rsidP="0018214A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8214A" w14:paraId="0F708286" w14:textId="77777777" w:rsidTr="0018214A">
        <w:tc>
          <w:tcPr>
            <w:tcW w:w="10456" w:type="dxa"/>
          </w:tcPr>
          <w:p w14:paraId="0FB0DF3B" w14:textId="4BF7B33A" w:rsidR="0018214A" w:rsidRDefault="001862D4" w:rsidP="001862D4">
            <w:r>
              <w:t>[ 1, 2, 3, 4,  5, 6, 7, 8, 9, 10, 11 ]</w:t>
            </w:r>
          </w:p>
        </w:tc>
      </w:tr>
    </w:tbl>
    <w:p w14:paraId="115C8CED" w14:textId="21B67DDE" w:rsidR="0018214A" w:rsidRDefault="0018214A" w:rsidP="0018214A"/>
    <w:p w14:paraId="710778F3" w14:textId="27487EBF" w:rsidR="00327203" w:rsidRDefault="00327203" w:rsidP="0018214A">
      <w:r>
        <w:rPr>
          <w:rFonts w:hint="eastAsia"/>
        </w:rPr>
        <w:t>s</w:t>
      </w:r>
      <w:r>
        <w:t xml:space="preserve">ort </w:t>
      </w:r>
      <w:r>
        <w:rPr>
          <w:rFonts w:hint="eastAsia"/>
        </w:rPr>
        <w:t>메소드의 파라미터로 비교 함수를 전달하면,</w:t>
      </w:r>
    </w:p>
    <w:p w14:paraId="233322C1" w14:textId="00DE6042" w:rsidR="00327203" w:rsidRDefault="00327203" w:rsidP="0018214A">
      <w:r>
        <w:rPr>
          <w:rFonts w:hint="eastAsia"/>
        </w:rPr>
        <w:t>이 비교</w:t>
      </w:r>
      <w:r w:rsidR="00D53A9A">
        <w:rPr>
          <w:rFonts w:hint="eastAsia"/>
        </w:rPr>
        <w:t xml:space="preserve"> </w:t>
      </w:r>
      <w:r>
        <w:rPr>
          <w:rFonts w:hint="eastAsia"/>
        </w:rPr>
        <w:t xml:space="preserve">함수를 </w:t>
      </w:r>
      <w:r w:rsidR="00D53A9A">
        <w:rPr>
          <w:rFonts w:hint="eastAsia"/>
        </w:rPr>
        <w:t>기준으로 정렬된다.</w:t>
      </w:r>
    </w:p>
    <w:p w14:paraId="6E1F6265" w14:textId="450EB327" w:rsidR="0007338A" w:rsidRDefault="0007338A" w:rsidP="0018214A"/>
    <w:p w14:paraId="5FFBCB4A" w14:textId="28785353" w:rsidR="0007338A" w:rsidRDefault="0007338A" w:rsidP="0018214A">
      <w:r>
        <w:rPr>
          <w:rFonts w:hint="eastAsia"/>
        </w:rPr>
        <w:t xml:space="preserve">비교 함수는 </w:t>
      </w:r>
      <w:r w:rsidR="00136CC6">
        <w:rPr>
          <w:rFonts w:hint="eastAsia"/>
        </w:rPr>
        <w:t xml:space="preserve">정렬할 두 값을 </w:t>
      </w:r>
      <w:r w:rsidR="00853118">
        <w:rPr>
          <w:rFonts w:hint="eastAsia"/>
        </w:rPr>
        <w:t>비교한다.</w:t>
      </w:r>
    </w:p>
    <w:p w14:paraId="4BA0C125" w14:textId="77777777" w:rsidR="00D4357C" w:rsidRDefault="00633B48" w:rsidP="0018214A">
      <w:r>
        <w:rPr>
          <w:rFonts w:hint="eastAsia"/>
        </w:rPr>
        <w:t>첫째 파라</w:t>
      </w:r>
      <w:r w:rsidR="00853118">
        <w:rPr>
          <w:rFonts w:hint="eastAsia"/>
        </w:rPr>
        <w:t xml:space="preserve">미터가 </w:t>
      </w:r>
      <w:r w:rsidR="003946B8">
        <w:rPr>
          <w:rFonts w:hint="eastAsia"/>
        </w:rPr>
        <w:t xml:space="preserve">둘째 파라미터 보다 </w:t>
      </w:r>
    </w:p>
    <w:p w14:paraId="2AABC221" w14:textId="23750C4E" w:rsidR="00136CC6" w:rsidRDefault="00D4357C" w:rsidP="0018214A">
      <w:r>
        <w:t xml:space="preserve">   </w:t>
      </w:r>
      <w:r w:rsidR="00991F5A">
        <w:rPr>
          <w:rFonts w:hint="eastAsia"/>
        </w:rPr>
        <w:t>크면</w:t>
      </w:r>
      <w:r w:rsidR="00960548">
        <w:t>(</w:t>
      </w:r>
      <w:r w:rsidR="00960548">
        <w:rPr>
          <w:rFonts w:hint="eastAsia"/>
        </w:rPr>
        <w:t>정렬 순서상 뒤이면)</w:t>
      </w:r>
      <w:r w:rsidR="00991F5A">
        <w:rPr>
          <w:rFonts w:hint="eastAsia"/>
        </w:rPr>
        <w:t xml:space="preserve"> 양수</w:t>
      </w:r>
      <w:r w:rsidR="003946B8">
        <w:rPr>
          <w:rFonts w:hint="eastAsia"/>
        </w:rPr>
        <w:t>를 리턴하고</w:t>
      </w:r>
      <w:r w:rsidR="00991F5A">
        <w:t>,</w:t>
      </w:r>
    </w:p>
    <w:p w14:paraId="7306F793" w14:textId="28FEB618" w:rsidR="00960548" w:rsidRDefault="00D4357C" w:rsidP="0096054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작으면 </w:t>
      </w:r>
      <w:r w:rsidR="00960548">
        <w:t>(</w:t>
      </w:r>
      <w:r w:rsidR="00960548">
        <w:rPr>
          <w:rFonts w:hint="eastAsia"/>
        </w:rPr>
        <w:t xml:space="preserve">정렬 순서상 </w:t>
      </w:r>
      <w:r>
        <w:rPr>
          <w:rFonts w:hint="eastAsia"/>
        </w:rPr>
        <w:t>앞</w:t>
      </w:r>
      <w:r w:rsidR="00960548">
        <w:rPr>
          <w:rFonts w:hint="eastAsia"/>
        </w:rPr>
        <w:t xml:space="preserve">이면) </w:t>
      </w:r>
      <w:r>
        <w:rPr>
          <w:rFonts w:hint="eastAsia"/>
        </w:rPr>
        <w:t>음</w:t>
      </w:r>
      <w:r w:rsidR="00960548">
        <w:rPr>
          <w:rFonts w:hint="eastAsia"/>
        </w:rPr>
        <w:t>수를 리턴하고</w:t>
      </w:r>
      <w:r w:rsidR="00960548">
        <w:t>,</w:t>
      </w:r>
    </w:p>
    <w:p w14:paraId="4E9C82FF" w14:textId="45857043" w:rsidR="00D4357C" w:rsidRDefault="00D4357C" w:rsidP="00960548">
      <w:r>
        <w:rPr>
          <w:rFonts w:hint="eastAsia"/>
        </w:rPr>
        <w:t xml:space="preserve">두 값이 </w:t>
      </w:r>
      <w:r w:rsidR="00BA1106">
        <w:rPr>
          <w:rFonts w:hint="eastAsia"/>
        </w:rPr>
        <w:t xml:space="preserve">같으면 </w:t>
      </w:r>
      <w:r w:rsidR="00BA1106">
        <w:t>0</w:t>
      </w:r>
      <w:r w:rsidR="00BA1106">
        <w:rPr>
          <w:rFonts w:hint="eastAsia"/>
        </w:rPr>
        <w:t>을 리턴해야 한다.</w:t>
      </w:r>
    </w:p>
    <w:p w14:paraId="2B30A1E4" w14:textId="03BF82B8" w:rsidR="00BA1106" w:rsidRDefault="00BA1106" w:rsidP="00960548"/>
    <w:p w14:paraId="243CBEEC" w14:textId="2A673F91" w:rsidR="00991F5A" w:rsidRDefault="00991F5A" w:rsidP="0018214A"/>
    <w:p w14:paraId="55FE54D2" w14:textId="15CD2CE7" w:rsidR="001A51CF" w:rsidRDefault="001A51CF" w:rsidP="001A51CF">
      <w:pPr>
        <w:pStyle w:val="Heading3"/>
      </w:pPr>
      <w:r>
        <w:rPr>
          <w:rFonts w:hint="eastAsia"/>
        </w:rPr>
        <w:t>s</w:t>
      </w:r>
      <w:r>
        <w:t>ort3.js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A51CF" w14:paraId="71BF2CA8" w14:textId="77777777" w:rsidTr="001A51CF">
        <w:tc>
          <w:tcPr>
            <w:tcW w:w="10456" w:type="dxa"/>
          </w:tcPr>
          <w:p w14:paraId="15FA1058" w14:textId="77777777" w:rsidR="001A51CF" w:rsidRPr="001A51CF" w:rsidRDefault="001A51CF" w:rsidP="001A51C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A51C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1A51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A51C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1A51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1A51C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1A51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A51C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1A51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A51C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</w:t>
            </w:r>
            <w:r w:rsidRPr="001A51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A51C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1A51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A51C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1A51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A51C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</w:t>
            </w:r>
            <w:r w:rsidRPr="001A51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A51C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1A51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A51C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1A51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A51C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11</w:t>
            </w:r>
            <w:r w:rsidRPr="001A51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A51C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7</w:t>
            </w:r>
            <w:r w:rsidRPr="001A51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A51C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9</w:t>
            </w:r>
            <w:r w:rsidRPr="001A51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3551C3C8" w14:textId="77777777" w:rsidR="001A51CF" w:rsidRPr="001A51CF" w:rsidRDefault="001A51CF" w:rsidP="001A51C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A51C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1A51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A51C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sort</w:t>
            </w:r>
            <w:r w:rsidRPr="001A51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A51C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compareNumber</w:t>
            </w:r>
            <w:r w:rsidRPr="001A51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CD091E5" w14:textId="77777777" w:rsidR="001A51CF" w:rsidRPr="001A51CF" w:rsidRDefault="001A51CF" w:rsidP="001A51C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A51C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1A51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A51C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1A51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A51C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1A51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879C78D" w14:textId="77777777" w:rsidR="001A51CF" w:rsidRPr="001A51CF" w:rsidRDefault="001A51CF" w:rsidP="001A51C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2E91908" w14:textId="77777777" w:rsidR="001A51CF" w:rsidRPr="001A51CF" w:rsidRDefault="001A51CF" w:rsidP="001A51C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A51C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1A51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A51C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compareNumber</w:t>
            </w:r>
            <w:r w:rsidRPr="001A51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A51C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1A51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A51C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1A51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03721337" w14:textId="77777777" w:rsidR="001A51CF" w:rsidRPr="001A51CF" w:rsidRDefault="001A51CF" w:rsidP="001A51C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A51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1A51CF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1A51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A51C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j</w:t>
            </w:r>
            <w:r w:rsidRPr="001A51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 - </w:t>
            </w:r>
            <w:r w:rsidRPr="001A51C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i</w:t>
            </w:r>
            <w:r w:rsidRPr="001A51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A57C726" w14:textId="77777777" w:rsidR="001A51CF" w:rsidRPr="001A51CF" w:rsidRDefault="001A51CF" w:rsidP="001A51C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A51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4F40530E" w14:textId="77777777" w:rsidR="001A51CF" w:rsidRDefault="001A51CF" w:rsidP="001A51CF"/>
        </w:tc>
      </w:tr>
    </w:tbl>
    <w:p w14:paraId="7B406165" w14:textId="7EA6DFFF" w:rsidR="001A51CF" w:rsidRDefault="001A51CF" w:rsidP="001A51CF"/>
    <w:p w14:paraId="62EC31F8" w14:textId="2950CC47" w:rsidR="00BB0B69" w:rsidRDefault="00BB0B69" w:rsidP="001A51CF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B0B69" w14:paraId="361E9F1A" w14:textId="77777777" w:rsidTr="00BB0B69">
        <w:tc>
          <w:tcPr>
            <w:tcW w:w="10456" w:type="dxa"/>
          </w:tcPr>
          <w:p w14:paraId="0F25BF0A" w14:textId="4BD5EF70" w:rsidR="00BB0B69" w:rsidRDefault="006F20B1" w:rsidP="006F20B1">
            <w:r>
              <w:t>[ 11, 10, 9, 8, 7, 6,  5, 4, 3, 2, 1 ]</w:t>
            </w:r>
          </w:p>
        </w:tc>
      </w:tr>
    </w:tbl>
    <w:p w14:paraId="1BB97764" w14:textId="694F693C" w:rsidR="00BB0B69" w:rsidRDefault="00BB0B69" w:rsidP="001A51CF"/>
    <w:p w14:paraId="3F176C47" w14:textId="77777777" w:rsidR="006F20B1" w:rsidRDefault="006F20B1" w:rsidP="006F20B1">
      <w:r>
        <w:rPr>
          <w:rFonts w:hint="eastAsia"/>
        </w:rPr>
        <w:t xml:space="preserve">비교함수 내부에서 </w:t>
      </w:r>
      <w:r>
        <w:t xml:space="preserve">i, j </w:t>
      </w:r>
      <w:r>
        <w:rPr>
          <w:rFonts w:hint="eastAsia"/>
        </w:rPr>
        <w:t>순서를 바꿔서,</w:t>
      </w:r>
      <w:r>
        <w:t xml:space="preserve"> </w:t>
      </w:r>
      <w:r>
        <w:rPr>
          <w:rFonts w:hint="eastAsia"/>
        </w:rPr>
        <w:t>내림차순 정렬을 구현하였다.</w:t>
      </w:r>
    </w:p>
    <w:p w14:paraId="7DC49D42" w14:textId="123F1031" w:rsidR="006F20B1" w:rsidRDefault="006F20B1" w:rsidP="001A51CF"/>
    <w:p w14:paraId="185CE4DF" w14:textId="5FDBE81D" w:rsidR="0080351A" w:rsidRDefault="0080351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2647CC6" w14:textId="45D805F0" w:rsidR="00921905" w:rsidRDefault="0080351A" w:rsidP="0080351A">
      <w:pPr>
        <w:pStyle w:val="Heading2"/>
      </w:pPr>
      <w:bookmarkStart w:id="15" w:name="_Toc38749434"/>
      <w:r>
        <w:rPr>
          <w:rFonts w:hint="eastAsia"/>
        </w:rPr>
        <w:lastRenderedPageBreak/>
        <w:t>r</w:t>
      </w:r>
      <w:r>
        <w:t>everse</w:t>
      </w:r>
      <w:bookmarkEnd w:id="15"/>
    </w:p>
    <w:p w14:paraId="0B68AD6B" w14:textId="67DBFA07" w:rsidR="0080351A" w:rsidRDefault="0080351A" w:rsidP="0080351A">
      <w:pPr>
        <w:pStyle w:val="Heading3"/>
      </w:pPr>
      <w:r>
        <w:rPr>
          <w:rFonts w:hint="eastAsia"/>
        </w:rPr>
        <w:t>r</w:t>
      </w:r>
      <w:r>
        <w:t>everse</w:t>
      </w:r>
      <w:r w:rsidR="00B353C8">
        <w:t>1</w:t>
      </w:r>
      <w:r>
        <w:t>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0351A" w14:paraId="5A249C6E" w14:textId="77777777" w:rsidTr="0080351A">
        <w:tc>
          <w:tcPr>
            <w:tcW w:w="10456" w:type="dxa"/>
          </w:tcPr>
          <w:p w14:paraId="2FEFCE05" w14:textId="77777777" w:rsidR="00332279" w:rsidRPr="00332279" w:rsidRDefault="00332279" w:rsidP="0033227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3227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3322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3227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3322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[];</w:t>
            </w:r>
          </w:p>
          <w:p w14:paraId="1DBF56B5" w14:textId="77777777" w:rsidR="00332279" w:rsidRPr="00332279" w:rsidRDefault="00332279" w:rsidP="0033227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06E1CC5" w14:textId="77777777" w:rsidR="00332279" w:rsidRPr="00332279" w:rsidRDefault="00332279" w:rsidP="0033227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32279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3322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33227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3322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3227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3322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33227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3322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33227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3322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33227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3322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33227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3322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2B528231" w14:textId="77777777" w:rsidR="00332279" w:rsidRPr="00332279" w:rsidRDefault="00332279" w:rsidP="0033227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322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33227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3322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3227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push</w:t>
            </w:r>
            <w:r w:rsidRPr="003322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33227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3322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1759565D" w14:textId="77777777" w:rsidR="00332279" w:rsidRPr="00332279" w:rsidRDefault="00332279" w:rsidP="0033227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952E8FA" w14:textId="77777777" w:rsidR="00332279" w:rsidRPr="00332279" w:rsidRDefault="00332279" w:rsidP="0033227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3227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3322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3227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reverse</w:t>
            </w:r>
            <w:r w:rsidRPr="003322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</w:t>
            </w:r>
          </w:p>
          <w:p w14:paraId="5CC0ABB1" w14:textId="77777777" w:rsidR="00332279" w:rsidRPr="00332279" w:rsidRDefault="00332279" w:rsidP="0033227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3227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3322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3227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3322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33227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3322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1CD2B2DD" w14:textId="77777777" w:rsidR="0080351A" w:rsidRDefault="0080351A" w:rsidP="0080351A"/>
        </w:tc>
      </w:tr>
    </w:tbl>
    <w:p w14:paraId="5B69D812" w14:textId="4B248B28" w:rsidR="0080351A" w:rsidRDefault="0080351A" w:rsidP="0080351A"/>
    <w:p w14:paraId="53FB4D1B" w14:textId="7C4FCC9D" w:rsidR="00332279" w:rsidRDefault="00332279" w:rsidP="0080351A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32279" w14:paraId="21F2A785" w14:textId="77777777" w:rsidTr="00332279">
        <w:tc>
          <w:tcPr>
            <w:tcW w:w="10456" w:type="dxa"/>
          </w:tcPr>
          <w:p w14:paraId="06A2786D" w14:textId="4E881096" w:rsidR="00332279" w:rsidRPr="00332279" w:rsidRDefault="00332279" w:rsidP="0080351A">
            <w:r w:rsidRPr="00332279">
              <w:t>[ 4, 3, 2, 1, 0 ]</w:t>
            </w:r>
          </w:p>
        </w:tc>
      </w:tr>
    </w:tbl>
    <w:p w14:paraId="1C69917B" w14:textId="20897205" w:rsidR="00332279" w:rsidRDefault="00332279" w:rsidP="0080351A"/>
    <w:p w14:paraId="6599FA54" w14:textId="77777777" w:rsidR="003D7E44" w:rsidRDefault="003D7E44" w:rsidP="003D7E44">
      <w:r>
        <w:rPr>
          <w:rFonts w:hint="eastAsia"/>
        </w:rPr>
        <w:t xml:space="preserve">배열의 </w:t>
      </w:r>
      <w:r>
        <w:t xml:space="preserve">reverse </w:t>
      </w:r>
      <w:r>
        <w:rPr>
          <w:rFonts w:hint="eastAsia"/>
        </w:rPr>
        <w:t>메소드는 배열의 항목들의 순서를 뒤집는다.</w:t>
      </w:r>
    </w:p>
    <w:p w14:paraId="53E7FD36" w14:textId="05E9E0D4" w:rsidR="00332279" w:rsidRPr="003D7E44" w:rsidRDefault="00332279" w:rsidP="0080351A"/>
    <w:p w14:paraId="7862E12E" w14:textId="77777777" w:rsidR="00332279" w:rsidRPr="0080351A" w:rsidRDefault="00332279" w:rsidP="0080351A"/>
    <w:p w14:paraId="26918CF5" w14:textId="77777777" w:rsidR="0080351A" w:rsidRPr="0080351A" w:rsidRDefault="0080351A" w:rsidP="0080351A"/>
    <w:p w14:paraId="61B3C2E1" w14:textId="48481CF6" w:rsidR="0080351A" w:rsidRDefault="0080351A" w:rsidP="001A51CF"/>
    <w:p w14:paraId="118BE070" w14:textId="77777777" w:rsidR="0080351A" w:rsidRDefault="0080351A" w:rsidP="001A51CF"/>
    <w:p w14:paraId="44997CF6" w14:textId="4F5BC587" w:rsidR="00C5763E" w:rsidRDefault="00C5763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F02C230" w14:textId="09AF1658" w:rsidR="000C6552" w:rsidRDefault="00D82CF1" w:rsidP="000C6552">
      <w:pPr>
        <w:pStyle w:val="Heading1"/>
      </w:pPr>
      <w:bookmarkStart w:id="16" w:name="_Toc38749435"/>
      <w:r>
        <w:rPr>
          <w:rFonts w:hint="eastAsia"/>
        </w:rPr>
        <w:lastRenderedPageBreak/>
        <w:t>다차원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bookmarkEnd w:id="16"/>
    </w:p>
    <w:p w14:paraId="4EB03E41" w14:textId="3A7540AC" w:rsidR="000C6552" w:rsidRDefault="000C6552" w:rsidP="000C6552"/>
    <w:p w14:paraId="3F3EC80C" w14:textId="78EEAEDF" w:rsidR="000C6552" w:rsidRDefault="000C6552" w:rsidP="000C6552">
      <w:pPr>
        <w:pStyle w:val="Heading2"/>
      </w:pPr>
      <w:bookmarkStart w:id="17" w:name="_Toc38749436"/>
      <w:r>
        <w:rPr>
          <w:rFonts w:hint="eastAsia"/>
        </w:rPr>
        <w:t>2차원 배열</w:t>
      </w:r>
      <w:r w:rsidR="0054300D">
        <w:rPr>
          <w:rFonts w:hint="eastAsia"/>
        </w:rPr>
        <w:t xml:space="preserve"> </w:t>
      </w:r>
      <w:r w:rsidR="0054300D">
        <w:t>#1</w:t>
      </w:r>
      <w:bookmarkEnd w:id="17"/>
    </w:p>
    <w:p w14:paraId="62EC1542" w14:textId="13D022F9" w:rsidR="000C6552" w:rsidRDefault="000C6552" w:rsidP="000C6552">
      <w:pPr>
        <w:pStyle w:val="Heading3"/>
      </w:pPr>
      <w:r>
        <w:rPr>
          <w:rFonts w:hint="eastAsia"/>
        </w:rPr>
        <w:t>a</w:t>
      </w:r>
      <w:r>
        <w:t>rray7</w:t>
      </w:r>
      <w:r w:rsidR="00813772">
        <w:rPr>
          <w:rFonts w:hint="eastAsia"/>
        </w:rPr>
        <w:t>a</w:t>
      </w:r>
      <w:r>
        <w:t>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C6552" w14:paraId="2C95322D" w14:textId="77777777" w:rsidTr="000C6552">
        <w:tc>
          <w:tcPr>
            <w:tcW w:w="10456" w:type="dxa"/>
          </w:tcPr>
          <w:p w14:paraId="2F7681E4" w14:textId="77777777" w:rsidR="000C6552" w:rsidRPr="000C6552" w:rsidRDefault="000C6552" w:rsidP="000C655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C655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C655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[[</w:t>
            </w:r>
            <w:r w:rsidRPr="000C655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C655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C655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[</w:t>
            </w:r>
            <w:r w:rsidRPr="000C655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C655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C655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[</w:t>
            </w:r>
            <w:r w:rsidRPr="000C655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7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C655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C655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9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]];</w:t>
            </w:r>
          </w:p>
          <w:p w14:paraId="7061D0CE" w14:textId="77777777" w:rsidR="000C6552" w:rsidRPr="000C6552" w:rsidRDefault="000C6552" w:rsidP="000C655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3946BE3" w14:textId="77777777" w:rsidR="000C6552" w:rsidRPr="000C6552" w:rsidRDefault="000C6552" w:rsidP="000C655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C6552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0C655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C655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0C655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0C655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0C655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C655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0C655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1FFBE9D0" w14:textId="77777777" w:rsidR="000C6552" w:rsidRPr="000C6552" w:rsidRDefault="000C6552" w:rsidP="000C655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0C6552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0C655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C655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0C655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0C655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0C655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0C655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].</w:t>
            </w:r>
            <w:r w:rsidRPr="000C655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0C655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1E459E44" w14:textId="77777777" w:rsidR="000C6552" w:rsidRPr="000C6552" w:rsidRDefault="000C6552" w:rsidP="000C655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0C6552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C655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0C655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0C655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][</w:t>
            </w:r>
            <w:r w:rsidRPr="000C655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]);</w:t>
            </w:r>
          </w:p>
          <w:p w14:paraId="44F2AAF4" w14:textId="77777777" w:rsidR="000C6552" w:rsidRPr="000C6552" w:rsidRDefault="000C6552" w:rsidP="000C6552"/>
        </w:tc>
      </w:tr>
    </w:tbl>
    <w:p w14:paraId="4C6FBFAE" w14:textId="76C2137B" w:rsidR="000C6552" w:rsidRDefault="000C6552" w:rsidP="000C6552"/>
    <w:p w14:paraId="0E725AAF" w14:textId="75709378" w:rsidR="000C6552" w:rsidRDefault="000C6552" w:rsidP="000C6552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C6552" w14:paraId="39EA8282" w14:textId="77777777" w:rsidTr="000C6552">
        <w:tc>
          <w:tcPr>
            <w:tcW w:w="10456" w:type="dxa"/>
          </w:tcPr>
          <w:p w14:paraId="7AADDBAD" w14:textId="77777777" w:rsidR="000C6552" w:rsidRDefault="000C6552" w:rsidP="000C6552">
            <w:r>
              <w:rPr>
                <w:rFonts w:hint="eastAsia"/>
              </w:rPr>
              <w:t>1</w:t>
            </w:r>
          </w:p>
          <w:p w14:paraId="0CA1AA31" w14:textId="77777777" w:rsidR="000C6552" w:rsidRDefault="000C6552" w:rsidP="000C6552">
            <w:r>
              <w:rPr>
                <w:rFonts w:hint="eastAsia"/>
              </w:rPr>
              <w:t>2</w:t>
            </w:r>
          </w:p>
          <w:p w14:paraId="734466EB" w14:textId="77777777" w:rsidR="000C6552" w:rsidRDefault="000C6552" w:rsidP="000C6552">
            <w:r>
              <w:rPr>
                <w:rFonts w:hint="eastAsia"/>
              </w:rPr>
              <w:t>3</w:t>
            </w:r>
          </w:p>
          <w:p w14:paraId="031EFA99" w14:textId="77777777" w:rsidR="000C6552" w:rsidRDefault="000C6552" w:rsidP="000C6552">
            <w:r>
              <w:rPr>
                <w:rFonts w:hint="eastAsia"/>
              </w:rPr>
              <w:t>4</w:t>
            </w:r>
          </w:p>
          <w:p w14:paraId="0F2DC0D2" w14:textId="77777777" w:rsidR="000C6552" w:rsidRDefault="000C6552" w:rsidP="000C6552">
            <w:r>
              <w:rPr>
                <w:rFonts w:hint="eastAsia"/>
              </w:rPr>
              <w:t>5</w:t>
            </w:r>
          </w:p>
          <w:p w14:paraId="4BFFEBBB" w14:textId="77777777" w:rsidR="000C6552" w:rsidRDefault="000C6552" w:rsidP="000C6552">
            <w:r>
              <w:rPr>
                <w:rFonts w:hint="eastAsia"/>
              </w:rPr>
              <w:t>6</w:t>
            </w:r>
          </w:p>
          <w:p w14:paraId="3729DF09" w14:textId="77777777" w:rsidR="000C6552" w:rsidRDefault="000C6552" w:rsidP="000C6552">
            <w:r>
              <w:rPr>
                <w:rFonts w:hint="eastAsia"/>
              </w:rPr>
              <w:t>7</w:t>
            </w:r>
          </w:p>
          <w:p w14:paraId="105EEF21" w14:textId="77777777" w:rsidR="000C6552" w:rsidRDefault="000C6552" w:rsidP="000C6552">
            <w:r>
              <w:rPr>
                <w:rFonts w:hint="eastAsia"/>
              </w:rPr>
              <w:t>8</w:t>
            </w:r>
          </w:p>
          <w:p w14:paraId="04C2A2C1" w14:textId="67AF1EAA" w:rsidR="000C6552" w:rsidRDefault="000C6552" w:rsidP="000C6552">
            <w:r>
              <w:rPr>
                <w:rFonts w:hint="eastAsia"/>
              </w:rPr>
              <w:t>9</w:t>
            </w:r>
          </w:p>
        </w:tc>
      </w:tr>
    </w:tbl>
    <w:p w14:paraId="7AD64E7D" w14:textId="0690EA89" w:rsidR="000C6552" w:rsidRDefault="000C6552" w:rsidP="000C6552"/>
    <w:p w14:paraId="22DD1160" w14:textId="200D12F8" w:rsidR="00603071" w:rsidRDefault="00603071" w:rsidP="000C6552">
      <w:r>
        <w:rPr>
          <w:rFonts w:hint="eastAsia"/>
        </w:rPr>
        <w:t>a</w:t>
      </w:r>
      <w:r>
        <w:t xml:space="preserve">[0] </w:t>
      </w:r>
      <w:r>
        <w:rPr>
          <w:rFonts w:hint="eastAsia"/>
        </w:rPr>
        <w:t xml:space="preserve">값은 </w:t>
      </w:r>
      <w:r>
        <w:t xml:space="preserve">[1, 2, 3] </w:t>
      </w:r>
      <w:r>
        <w:rPr>
          <w:rFonts w:hint="eastAsia"/>
        </w:rPr>
        <w:t>일차원 배열이다.</w:t>
      </w:r>
    </w:p>
    <w:p w14:paraId="309D78CE" w14:textId="5992122F" w:rsidR="00603071" w:rsidRDefault="00603071" w:rsidP="000C6552">
      <w:r>
        <w:rPr>
          <w:rFonts w:hint="eastAsia"/>
        </w:rPr>
        <w:t>a</w:t>
      </w:r>
      <w:r>
        <w:t xml:space="preserve">[1] </w:t>
      </w:r>
      <w:r>
        <w:rPr>
          <w:rFonts w:hint="eastAsia"/>
        </w:rPr>
        <w:t xml:space="preserve">값은 </w:t>
      </w:r>
      <w:r>
        <w:t xml:space="preserve">[4, 5, 6] </w:t>
      </w:r>
      <w:r>
        <w:rPr>
          <w:rFonts w:hint="eastAsia"/>
        </w:rPr>
        <w:t>일차원 배열이다.</w:t>
      </w:r>
    </w:p>
    <w:p w14:paraId="53D07FEC" w14:textId="58C478B5" w:rsidR="00603071" w:rsidRDefault="00603071" w:rsidP="000C6552">
      <w:r>
        <w:rPr>
          <w:rFonts w:hint="eastAsia"/>
        </w:rPr>
        <w:t>a</w:t>
      </w:r>
      <w:r>
        <w:t xml:space="preserve">[2] </w:t>
      </w:r>
      <w:r>
        <w:rPr>
          <w:rFonts w:hint="eastAsia"/>
        </w:rPr>
        <w:t xml:space="preserve">값은 </w:t>
      </w:r>
      <w:r>
        <w:t>[</w:t>
      </w:r>
      <w:r>
        <w:rPr>
          <w:rFonts w:hint="eastAsia"/>
        </w:rPr>
        <w:t>7</w:t>
      </w:r>
      <w:r>
        <w:t xml:space="preserve">, 8, 9] </w:t>
      </w:r>
      <w:r>
        <w:rPr>
          <w:rFonts w:hint="eastAsia"/>
        </w:rPr>
        <w:t>일차원 배열이다.</w:t>
      </w:r>
    </w:p>
    <w:p w14:paraId="0457AB86" w14:textId="325BD925" w:rsidR="00603071" w:rsidRDefault="00603071" w:rsidP="000C6552"/>
    <w:p w14:paraId="1BC96977" w14:textId="2418830F" w:rsidR="00603071" w:rsidRDefault="00696C98" w:rsidP="000C6552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값은 </w:t>
      </w:r>
      <w:r w:rsidR="0070081B">
        <w:t>3</w:t>
      </w:r>
      <w:r w:rsidR="00EB5B0D">
        <w:rPr>
          <w:rFonts w:hint="eastAsia"/>
        </w:rPr>
        <w:t xml:space="preserve">행 </w:t>
      </w:r>
      <w:r w:rsidR="0070081B">
        <w:t>3</w:t>
      </w:r>
      <w:r w:rsidR="00EB5B0D">
        <w:rPr>
          <w:rFonts w:hint="eastAsia"/>
        </w:rPr>
        <w:t>열</w:t>
      </w:r>
      <w:r w:rsidR="0070081B">
        <w:t xml:space="preserve"> </w:t>
      </w:r>
      <w:r>
        <w:t>2</w:t>
      </w:r>
      <w:r>
        <w:rPr>
          <w:rFonts w:hint="eastAsia"/>
        </w:rPr>
        <w:t>차원 배열이다.</w:t>
      </w:r>
    </w:p>
    <w:p w14:paraId="341D7EA2" w14:textId="152677C8" w:rsidR="00696C98" w:rsidRDefault="00696C98" w:rsidP="000C6552"/>
    <w:p w14:paraId="7FCDED0C" w14:textId="77777777" w:rsidR="00FB75A7" w:rsidRDefault="00FB75A7" w:rsidP="000C6552"/>
    <w:p w14:paraId="1F0D3C34" w14:textId="096C241D" w:rsidR="00007CF7" w:rsidRDefault="00007CF7" w:rsidP="00007CF7">
      <w:pPr>
        <w:pStyle w:val="Heading3"/>
      </w:pPr>
      <w:r>
        <w:rPr>
          <w:rFonts w:hint="eastAsia"/>
        </w:rPr>
        <w:t>a</w:t>
      </w:r>
      <w:r>
        <w:t>rray7b.js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07CF7" w14:paraId="03992D2D" w14:textId="77777777" w:rsidTr="00007CF7">
        <w:tc>
          <w:tcPr>
            <w:tcW w:w="10456" w:type="dxa"/>
          </w:tcPr>
          <w:p w14:paraId="35F8718A" w14:textId="77777777" w:rsidR="00007CF7" w:rsidRPr="00007CF7" w:rsidRDefault="00007CF7" w:rsidP="00007CF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C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07C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[];</w:t>
            </w:r>
          </w:p>
          <w:p w14:paraId="17289EB7" w14:textId="77777777" w:rsidR="00007CF7" w:rsidRPr="00007CF7" w:rsidRDefault="00007CF7" w:rsidP="00007CF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C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007C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[</w:t>
            </w:r>
            <w:r w:rsidRPr="00007C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07C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07C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0C5D9552" w14:textId="77777777" w:rsidR="00007CF7" w:rsidRPr="00007CF7" w:rsidRDefault="00007CF7" w:rsidP="00007CF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C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007C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[</w:t>
            </w:r>
            <w:r w:rsidRPr="00007C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07C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07C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7D361F29" w14:textId="77777777" w:rsidR="00007CF7" w:rsidRPr="00007CF7" w:rsidRDefault="00007CF7" w:rsidP="00007CF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C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007C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[</w:t>
            </w:r>
            <w:r w:rsidRPr="00007C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7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07C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07C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9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205666D3" w14:textId="77777777" w:rsidR="00007CF7" w:rsidRPr="00007CF7" w:rsidRDefault="00007CF7" w:rsidP="00007CF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2DB37B1B" w14:textId="77777777" w:rsidR="00007CF7" w:rsidRPr="00007CF7" w:rsidRDefault="00007CF7" w:rsidP="00007CF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CF7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007C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07C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007C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007C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007C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07C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007C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5986751A" w14:textId="77777777" w:rsidR="00007CF7" w:rsidRPr="00007CF7" w:rsidRDefault="00007CF7" w:rsidP="00007CF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007CF7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007C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07C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007C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007C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007C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007C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].</w:t>
            </w:r>
            <w:r w:rsidRPr="00007C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007C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16474C6D" w14:textId="77777777" w:rsidR="00007CF7" w:rsidRPr="00007CF7" w:rsidRDefault="00007CF7" w:rsidP="00007CF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007CF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07C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007C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007C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][</w:t>
            </w:r>
            <w:r w:rsidRPr="00007C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]);</w:t>
            </w:r>
          </w:p>
          <w:p w14:paraId="3FC1A9BA" w14:textId="77777777" w:rsidR="00007CF7" w:rsidRPr="00007CF7" w:rsidRDefault="00007CF7" w:rsidP="00007CF7"/>
        </w:tc>
      </w:tr>
    </w:tbl>
    <w:p w14:paraId="01F243D4" w14:textId="77777777" w:rsidR="009A053C" w:rsidRDefault="009A053C" w:rsidP="00007CF7"/>
    <w:p w14:paraId="38142454" w14:textId="1309E82C" w:rsidR="009A053C" w:rsidRDefault="009A053C" w:rsidP="00007CF7">
      <w:r>
        <w:rPr>
          <w:rFonts w:hint="eastAsia"/>
        </w:rPr>
        <w:t>a</w:t>
      </w:r>
      <w:r>
        <w:t>rray7b.</w:t>
      </w:r>
      <w:r>
        <w:rPr>
          <w:rFonts w:hint="eastAsia"/>
        </w:rPr>
        <w:t>j</w:t>
      </w:r>
      <w:r>
        <w:t xml:space="preserve">s </w:t>
      </w:r>
      <w:r>
        <w:rPr>
          <w:rFonts w:hint="eastAsia"/>
        </w:rPr>
        <w:t xml:space="preserve">의 실행 결과와 메모리 구조는 </w:t>
      </w:r>
      <w:r>
        <w:t>array7a.js</w:t>
      </w:r>
      <w:r>
        <w:rPr>
          <w:rFonts w:hint="eastAsia"/>
        </w:rPr>
        <w:t xml:space="preserve"> 와 동일하다.</w:t>
      </w:r>
    </w:p>
    <w:p w14:paraId="7E1C9614" w14:textId="1764CE14" w:rsidR="009A053C" w:rsidRDefault="009A053C" w:rsidP="00007CF7"/>
    <w:p w14:paraId="1142A54B" w14:textId="5C93C865" w:rsidR="00A44DE7" w:rsidRDefault="00A44DE7" w:rsidP="00007CF7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07CF7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007CF7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007CF7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007CF7">
        <w:rPr>
          <w:rFonts w:ascii="Consolas" w:eastAsia="굴림" w:hAnsi="Consolas" w:cs="굴림"/>
          <w:color w:val="000000"/>
          <w:kern w:val="0"/>
          <w:sz w:val="21"/>
          <w:szCs w:val="21"/>
        </w:rPr>
        <w:t> = [];</w:t>
      </w:r>
    </w:p>
    <w:p w14:paraId="2C7BB491" w14:textId="6CE1B687" w:rsidR="00A44DE7" w:rsidRDefault="00A44DE7" w:rsidP="00007CF7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최초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a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배열의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크기는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0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14:paraId="2A2452F4" w14:textId="6AC54AB0" w:rsidR="00A44DE7" w:rsidRDefault="00A44DE7" w:rsidP="00007CF7"/>
    <w:p w14:paraId="7F71BB8E" w14:textId="77777777" w:rsidR="00A44DE7" w:rsidRPr="00007CF7" w:rsidRDefault="00A44DE7" w:rsidP="00A44DE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07CF7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007CF7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007CF7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07CF7">
        <w:rPr>
          <w:rFonts w:ascii="Consolas" w:eastAsia="굴림" w:hAnsi="Consolas" w:cs="굴림"/>
          <w:color w:val="000000"/>
          <w:kern w:val="0"/>
          <w:sz w:val="21"/>
          <w:szCs w:val="21"/>
        </w:rPr>
        <w:t>] = [</w:t>
      </w:r>
      <w:r w:rsidRPr="00007CF7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007CF7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007CF7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007CF7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007CF7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007CF7">
        <w:rPr>
          <w:rFonts w:ascii="Consolas" w:eastAsia="굴림" w:hAnsi="Consolas" w:cs="굴림"/>
          <w:color w:val="000000"/>
          <w:kern w:val="0"/>
          <w:sz w:val="21"/>
          <w:szCs w:val="21"/>
        </w:rPr>
        <w:t>];</w:t>
      </w:r>
    </w:p>
    <w:p w14:paraId="2DCF2957" w14:textId="290032AE" w:rsidR="00A44DE7" w:rsidRDefault="00A44DE7" w:rsidP="00007CF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이 줄을 실행하는 순간</w:t>
      </w:r>
      <w:r w:rsidR="007F1D58">
        <w:rPr>
          <w:rFonts w:hint="eastAsia"/>
        </w:rPr>
        <w:t>,</w:t>
      </w:r>
      <w:r w:rsidR="007F1D58">
        <w:t xml:space="preserve"> a </w:t>
      </w:r>
      <w:r w:rsidR="007F1D58">
        <w:rPr>
          <w:rFonts w:hint="eastAsia"/>
        </w:rPr>
        <w:t xml:space="preserve">배열의 크기는 </w:t>
      </w:r>
      <w:r w:rsidR="007F1D58">
        <w:t>1</w:t>
      </w:r>
      <w:r w:rsidR="007F1D58">
        <w:rPr>
          <w:rFonts w:hint="eastAsia"/>
        </w:rPr>
        <w:t>로 자동 확대된다.</w:t>
      </w:r>
    </w:p>
    <w:p w14:paraId="07A5158E" w14:textId="77568294" w:rsidR="00E67120" w:rsidRDefault="00E67120" w:rsidP="00007CF7">
      <w:r>
        <w:rPr>
          <w:rFonts w:hint="eastAsia"/>
        </w:rPr>
        <w:t xml:space="preserve"> </w:t>
      </w:r>
      <w:r>
        <w:t xml:space="preserve"> a[0] </w:t>
      </w:r>
      <w:r>
        <w:rPr>
          <w:rFonts w:hint="eastAsia"/>
        </w:rPr>
        <w:t xml:space="preserve">값은 </w:t>
      </w:r>
      <w:r>
        <w:t xml:space="preserve">[1, 2, 3] </w:t>
      </w:r>
      <w:r w:rsidR="007071AD">
        <w:rPr>
          <w:rFonts w:hint="eastAsia"/>
        </w:rPr>
        <w:t>일차원 배열이다.</w:t>
      </w:r>
    </w:p>
    <w:p w14:paraId="4CDC6E1D" w14:textId="5614155A" w:rsidR="00BB6CF2" w:rsidRDefault="00BB6CF2" w:rsidP="00007CF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배열은 </w:t>
      </w:r>
      <w:r>
        <w:t>1</w:t>
      </w:r>
      <w:r>
        <w:rPr>
          <w:rFonts w:hint="eastAsia"/>
        </w:rPr>
        <w:t xml:space="preserve">행 </w:t>
      </w:r>
      <w:r>
        <w:t>3</w:t>
      </w:r>
      <w:r>
        <w:rPr>
          <w:rFonts w:hint="eastAsia"/>
        </w:rPr>
        <w:t xml:space="preserve">열 </w:t>
      </w:r>
      <w:r>
        <w:t>2</w:t>
      </w:r>
      <w:r>
        <w:rPr>
          <w:rFonts w:hint="eastAsia"/>
        </w:rPr>
        <w:t>차원 배열이다.</w:t>
      </w:r>
    </w:p>
    <w:p w14:paraId="31747BAD" w14:textId="5CB961AE" w:rsidR="007071AD" w:rsidRDefault="007071AD" w:rsidP="00007CF7"/>
    <w:p w14:paraId="593661E6" w14:textId="77777777" w:rsidR="007071AD" w:rsidRPr="00007CF7" w:rsidRDefault="007071AD" w:rsidP="007071A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07CF7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007CF7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007CF7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007CF7">
        <w:rPr>
          <w:rFonts w:ascii="Consolas" w:eastAsia="굴림" w:hAnsi="Consolas" w:cs="굴림"/>
          <w:color w:val="000000"/>
          <w:kern w:val="0"/>
          <w:sz w:val="21"/>
          <w:szCs w:val="21"/>
        </w:rPr>
        <w:t>] = [</w:t>
      </w:r>
      <w:r w:rsidRPr="00007CF7">
        <w:rPr>
          <w:rFonts w:ascii="Consolas" w:eastAsia="굴림" w:hAnsi="Consolas" w:cs="굴림"/>
          <w:color w:val="098658"/>
          <w:kern w:val="0"/>
          <w:sz w:val="21"/>
          <w:szCs w:val="21"/>
        </w:rPr>
        <w:t>4</w:t>
      </w:r>
      <w:r w:rsidRPr="00007CF7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007CF7">
        <w:rPr>
          <w:rFonts w:ascii="Consolas" w:eastAsia="굴림" w:hAnsi="Consolas" w:cs="굴림"/>
          <w:color w:val="098658"/>
          <w:kern w:val="0"/>
          <w:sz w:val="21"/>
          <w:szCs w:val="21"/>
        </w:rPr>
        <w:t>5</w:t>
      </w:r>
      <w:r w:rsidRPr="00007CF7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007CF7">
        <w:rPr>
          <w:rFonts w:ascii="Consolas" w:eastAsia="굴림" w:hAnsi="Consolas" w:cs="굴림"/>
          <w:color w:val="098658"/>
          <w:kern w:val="0"/>
          <w:sz w:val="21"/>
          <w:szCs w:val="21"/>
        </w:rPr>
        <w:t>6</w:t>
      </w:r>
      <w:r w:rsidRPr="00007CF7">
        <w:rPr>
          <w:rFonts w:ascii="Consolas" w:eastAsia="굴림" w:hAnsi="Consolas" w:cs="굴림"/>
          <w:color w:val="000000"/>
          <w:kern w:val="0"/>
          <w:sz w:val="21"/>
          <w:szCs w:val="21"/>
        </w:rPr>
        <w:t>];</w:t>
      </w:r>
    </w:p>
    <w:p w14:paraId="6F5A1D31" w14:textId="1D86102C" w:rsidR="007071AD" w:rsidRDefault="007071AD" w:rsidP="007071A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이 줄을 실행하는 순간,</w:t>
      </w:r>
      <w:r>
        <w:t xml:space="preserve"> a </w:t>
      </w:r>
      <w:r>
        <w:rPr>
          <w:rFonts w:hint="eastAsia"/>
        </w:rPr>
        <w:t xml:space="preserve">배열의 크기는 </w:t>
      </w:r>
      <w:r>
        <w:t>2</w:t>
      </w:r>
      <w:r>
        <w:rPr>
          <w:rFonts w:hint="eastAsia"/>
        </w:rPr>
        <w:t>로 자동 확대된다.</w:t>
      </w:r>
    </w:p>
    <w:p w14:paraId="6F1ECA5F" w14:textId="0B900086" w:rsidR="007071AD" w:rsidRDefault="007071AD" w:rsidP="007071AD">
      <w:r>
        <w:rPr>
          <w:rFonts w:hint="eastAsia"/>
        </w:rPr>
        <w:t xml:space="preserve"> </w:t>
      </w:r>
      <w:r>
        <w:t xml:space="preserve"> a[1] </w:t>
      </w:r>
      <w:r>
        <w:rPr>
          <w:rFonts w:hint="eastAsia"/>
        </w:rPr>
        <w:t xml:space="preserve">값은 </w:t>
      </w:r>
      <w:r>
        <w:t xml:space="preserve">[4, 5, 6] </w:t>
      </w:r>
      <w:r>
        <w:rPr>
          <w:rFonts w:hint="eastAsia"/>
        </w:rPr>
        <w:t>일차원 배열이다.</w:t>
      </w:r>
    </w:p>
    <w:p w14:paraId="730959ED" w14:textId="5EDF2270" w:rsidR="00BB6CF2" w:rsidRDefault="00BB6CF2" w:rsidP="00BB6CF2">
      <w:r>
        <w:t xml:space="preserve"> 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배열은 </w:t>
      </w:r>
      <w:r>
        <w:t>2</w:t>
      </w:r>
      <w:r>
        <w:rPr>
          <w:rFonts w:hint="eastAsia"/>
        </w:rPr>
        <w:t xml:space="preserve">행 </w:t>
      </w:r>
      <w:r>
        <w:t>3</w:t>
      </w:r>
      <w:r>
        <w:rPr>
          <w:rFonts w:hint="eastAsia"/>
        </w:rPr>
        <w:t xml:space="preserve">열 </w:t>
      </w:r>
      <w:r>
        <w:t>2</w:t>
      </w:r>
      <w:r>
        <w:rPr>
          <w:rFonts w:hint="eastAsia"/>
        </w:rPr>
        <w:t>차원 배열이다.</w:t>
      </w:r>
    </w:p>
    <w:p w14:paraId="4EE53524" w14:textId="77777777" w:rsidR="007071AD" w:rsidRPr="00BB6CF2" w:rsidRDefault="007071AD" w:rsidP="00007CF7"/>
    <w:p w14:paraId="0ACA7EF8" w14:textId="77777777" w:rsidR="00054AE0" w:rsidRPr="00007CF7" w:rsidRDefault="00054AE0" w:rsidP="00054AE0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07CF7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007CF7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007CF7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007CF7">
        <w:rPr>
          <w:rFonts w:ascii="Consolas" w:eastAsia="굴림" w:hAnsi="Consolas" w:cs="굴림"/>
          <w:color w:val="000000"/>
          <w:kern w:val="0"/>
          <w:sz w:val="21"/>
          <w:szCs w:val="21"/>
        </w:rPr>
        <w:t>] = [</w:t>
      </w:r>
      <w:r w:rsidRPr="00007CF7">
        <w:rPr>
          <w:rFonts w:ascii="Consolas" w:eastAsia="굴림" w:hAnsi="Consolas" w:cs="굴림"/>
          <w:color w:val="098658"/>
          <w:kern w:val="0"/>
          <w:sz w:val="21"/>
          <w:szCs w:val="21"/>
        </w:rPr>
        <w:t>7</w:t>
      </w:r>
      <w:r w:rsidRPr="00007CF7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007CF7">
        <w:rPr>
          <w:rFonts w:ascii="Consolas" w:eastAsia="굴림" w:hAnsi="Consolas" w:cs="굴림"/>
          <w:color w:val="098658"/>
          <w:kern w:val="0"/>
          <w:sz w:val="21"/>
          <w:szCs w:val="21"/>
        </w:rPr>
        <w:t>8</w:t>
      </w:r>
      <w:r w:rsidRPr="00007CF7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007CF7">
        <w:rPr>
          <w:rFonts w:ascii="Consolas" w:eastAsia="굴림" w:hAnsi="Consolas" w:cs="굴림"/>
          <w:color w:val="098658"/>
          <w:kern w:val="0"/>
          <w:sz w:val="21"/>
          <w:szCs w:val="21"/>
        </w:rPr>
        <w:t>9</w:t>
      </w:r>
      <w:r w:rsidRPr="00007CF7">
        <w:rPr>
          <w:rFonts w:ascii="Consolas" w:eastAsia="굴림" w:hAnsi="Consolas" w:cs="굴림"/>
          <w:color w:val="000000"/>
          <w:kern w:val="0"/>
          <w:sz w:val="21"/>
          <w:szCs w:val="21"/>
        </w:rPr>
        <w:t>];</w:t>
      </w:r>
    </w:p>
    <w:p w14:paraId="46D535ED" w14:textId="602021CD" w:rsidR="00054AE0" w:rsidRDefault="00054AE0" w:rsidP="00054AE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이 줄을 실행하는 순간,</w:t>
      </w:r>
      <w:r>
        <w:t xml:space="preserve"> a </w:t>
      </w:r>
      <w:r>
        <w:rPr>
          <w:rFonts w:hint="eastAsia"/>
        </w:rPr>
        <w:t xml:space="preserve">배열의 크기는 </w:t>
      </w:r>
      <w:r>
        <w:t>3</w:t>
      </w:r>
      <w:r>
        <w:rPr>
          <w:rFonts w:hint="eastAsia"/>
        </w:rPr>
        <w:t>으로 자동 확대된다.</w:t>
      </w:r>
    </w:p>
    <w:p w14:paraId="7C82A4A1" w14:textId="3E06E5C6" w:rsidR="00054AE0" w:rsidRDefault="00054AE0" w:rsidP="00054AE0">
      <w:r>
        <w:rPr>
          <w:rFonts w:hint="eastAsia"/>
        </w:rPr>
        <w:t xml:space="preserve"> </w:t>
      </w:r>
      <w:r>
        <w:t xml:space="preserve"> a[2] </w:t>
      </w:r>
      <w:r>
        <w:rPr>
          <w:rFonts w:hint="eastAsia"/>
        </w:rPr>
        <w:t xml:space="preserve">값은 </w:t>
      </w:r>
      <w:r>
        <w:t xml:space="preserve">[7, 8, 9] </w:t>
      </w:r>
      <w:r>
        <w:rPr>
          <w:rFonts w:hint="eastAsia"/>
        </w:rPr>
        <w:t>일차원 배열이다.</w:t>
      </w:r>
    </w:p>
    <w:p w14:paraId="0C563CE1" w14:textId="0C3CDB2E" w:rsidR="00BB6CF2" w:rsidRDefault="00BB6CF2" w:rsidP="00BB6CF2">
      <w:r>
        <w:t xml:space="preserve"> 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배열은 </w:t>
      </w:r>
      <w:r>
        <w:t>3</w:t>
      </w:r>
      <w:r>
        <w:rPr>
          <w:rFonts w:hint="eastAsia"/>
        </w:rPr>
        <w:t xml:space="preserve">행 </w:t>
      </w:r>
      <w:r>
        <w:t>3</w:t>
      </w:r>
      <w:r>
        <w:rPr>
          <w:rFonts w:hint="eastAsia"/>
        </w:rPr>
        <w:t xml:space="preserve">열 </w:t>
      </w:r>
      <w:r>
        <w:t>2</w:t>
      </w:r>
      <w:r>
        <w:rPr>
          <w:rFonts w:hint="eastAsia"/>
        </w:rPr>
        <w:t>차원 배열이다.</w:t>
      </w:r>
    </w:p>
    <w:p w14:paraId="3AF2A508" w14:textId="195DAA72" w:rsidR="00054AE0" w:rsidRDefault="00054AE0" w:rsidP="00054AE0"/>
    <w:p w14:paraId="3960A45E" w14:textId="4B8E7287" w:rsidR="00E5762B" w:rsidRDefault="00E5762B" w:rsidP="00054AE0"/>
    <w:p w14:paraId="32CC90B7" w14:textId="6CD896FE" w:rsidR="00E5762B" w:rsidRDefault="00E5762B" w:rsidP="00054AE0"/>
    <w:p w14:paraId="4C25784C" w14:textId="22C5DA3D" w:rsidR="00E5762B" w:rsidRDefault="00E5762B" w:rsidP="00E5762B">
      <w:pPr>
        <w:pStyle w:val="Heading3"/>
      </w:pPr>
      <w:r>
        <w:rPr>
          <w:rFonts w:hint="eastAsia"/>
        </w:rPr>
        <w:t>a</w:t>
      </w:r>
      <w:r>
        <w:t>rray7c.js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5762B" w14:paraId="33B08576" w14:textId="77777777" w:rsidTr="00E5762B">
        <w:tc>
          <w:tcPr>
            <w:tcW w:w="10456" w:type="dxa"/>
          </w:tcPr>
          <w:p w14:paraId="7E9130DD" w14:textId="77777777" w:rsidR="00E5762B" w:rsidRPr="00E5762B" w:rsidRDefault="00E5762B" w:rsidP="00E5762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762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576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a1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E5762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5762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5762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230C7AEF" w14:textId="77777777" w:rsidR="00E5762B" w:rsidRPr="00E5762B" w:rsidRDefault="00E5762B" w:rsidP="00E5762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762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576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a2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E5762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5762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5762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7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30D4E4FD" w14:textId="77777777" w:rsidR="00E5762B" w:rsidRPr="00E5762B" w:rsidRDefault="00E5762B" w:rsidP="00E5762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762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576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a3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E5762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7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5762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5762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9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7261804B" w14:textId="77777777" w:rsidR="00E5762B" w:rsidRPr="00E5762B" w:rsidRDefault="00E5762B" w:rsidP="00E5762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762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576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E576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a1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576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a2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576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a3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2183BAE7" w14:textId="77777777" w:rsidR="00E5762B" w:rsidRPr="00E5762B" w:rsidRDefault="00E5762B" w:rsidP="00E5762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5A5FAEC" w14:textId="77777777" w:rsidR="00E5762B" w:rsidRPr="00E5762B" w:rsidRDefault="00E5762B" w:rsidP="00E5762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762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E5762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576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E5762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576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E576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576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E576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5B9802C1" w14:textId="77777777" w:rsidR="00E5762B" w:rsidRPr="00E5762B" w:rsidRDefault="00E5762B" w:rsidP="00E5762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5762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E5762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576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E5762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576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E576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E576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].</w:t>
            </w:r>
            <w:r w:rsidRPr="00E576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E576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71AE89D7" w14:textId="77777777" w:rsidR="00E5762B" w:rsidRPr="00E5762B" w:rsidRDefault="00E5762B" w:rsidP="00E5762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5762B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5762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576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E576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][</w:t>
            </w:r>
            <w:r w:rsidRPr="00E576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]);</w:t>
            </w:r>
          </w:p>
          <w:p w14:paraId="435BCC11" w14:textId="77777777" w:rsidR="00E5762B" w:rsidRPr="00E5762B" w:rsidRDefault="00E5762B" w:rsidP="00E5762B"/>
        </w:tc>
      </w:tr>
    </w:tbl>
    <w:p w14:paraId="1B521BFF" w14:textId="77777777" w:rsidR="00E5762B" w:rsidRPr="00E5762B" w:rsidRDefault="00E5762B" w:rsidP="00E5762B"/>
    <w:p w14:paraId="47E511F9" w14:textId="5115088F" w:rsidR="00E5762B" w:rsidRDefault="00E5762B" w:rsidP="00E5762B">
      <w:r>
        <w:rPr>
          <w:rFonts w:hint="eastAsia"/>
        </w:rPr>
        <w:t>a</w:t>
      </w:r>
      <w:r>
        <w:t>rray7</w:t>
      </w:r>
      <w:r w:rsidR="00375B35">
        <w:t>c</w:t>
      </w:r>
      <w:r>
        <w:t>.</w:t>
      </w:r>
      <w:r>
        <w:rPr>
          <w:rFonts w:hint="eastAsia"/>
        </w:rPr>
        <w:t>j</w:t>
      </w:r>
      <w:r>
        <w:t xml:space="preserve">s </w:t>
      </w:r>
      <w:r>
        <w:rPr>
          <w:rFonts w:hint="eastAsia"/>
        </w:rPr>
        <w:t xml:space="preserve">의 실행 결과와 메모리 구조는 </w:t>
      </w:r>
      <w:r>
        <w:t>array7a.js</w:t>
      </w:r>
      <w:r>
        <w:rPr>
          <w:rFonts w:hint="eastAsia"/>
        </w:rPr>
        <w:t xml:space="preserve"> 와 동일하다.</w:t>
      </w:r>
    </w:p>
    <w:p w14:paraId="37BC113A" w14:textId="77777777" w:rsidR="00375B35" w:rsidRDefault="00375B35" w:rsidP="00375B35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배열은 </w:t>
      </w:r>
      <w:r>
        <w:t>3</w:t>
      </w:r>
      <w:r>
        <w:rPr>
          <w:rFonts w:hint="eastAsia"/>
        </w:rPr>
        <w:t xml:space="preserve">행 </w:t>
      </w:r>
      <w:r>
        <w:t>3</w:t>
      </w:r>
      <w:r>
        <w:rPr>
          <w:rFonts w:hint="eastAsia"/>
        </w:rPr>
        <w:t xml:space="preserve">열 </w:t>
      </w:r>
      <w:r>
        <w:t>2</w:t>
      </w:r>
      <w:r>
        <w:rPr>
          <w:rFonts w:hint="eastAsia"/>
        </w:rPr>
        <w:t>차원 배열이다.</w:t>
      </w:r>
    </w:p>
    <w:p w14:paraId="4D4E88D5" w14:textId="44ED9F7C" w:rsidR="00054AE0" w:rsidRDefault="00054AE0" w:rsidP="000C6552"/>
    <w:p w14:paraId="6B0C2179" w14:textId="1CF8F5C1" w:rsidR="00375B35" w:rsidRDefault="00375B35" w:rsidP="000C6552"/>
    <w:p w14:paraId="15F8A10B" w14:textId="05BD37D8" w:rsidR="00D82CF1" w:rsidRDefault="00D82CF1" w:rsidP="000C6552"/>
    <w:p w14:paraId="43A7A4EA" w14:textId="116E739D" w:rsidR="00603071" w:rsidRDefault="0060307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4820135" w14:textId="5B2B5353" w:rsidR="000C6552" w:rsidRDefault="000C6552" w:rsidP="000C6552"/>
    <w:p w14:paraId="282881DA" w14:textId="612DA5FA" w:rsidR="006906BE" w:rsidRDefault="006906BE" w:rsidP="006906BE">
      <w:pPr>
        <w:pStyle w:val="Heading2"/>
      </w:pPr>
      <w:bookmarkStart w:id="18" w:name="_Toc38749437"/>
      <w:r>
        <w:rPr>
          <w:rFonts w:hint="eastAsia"/>
        </w:rPr>
        <w:t xml:space="preserve">2차원 배열 </w:t>
      </w:r>
      <w:r>
        <w:t>#2</w:t>
      </w:r>
      <w:bookmarkEnd w:id="18"/>
    </w:p>
    <w:p w14:paraId="2F455597" w14:textId="7A3AA018" w:rsidR="006906BE" w:rsidRDefault="006906BE" w:rsidP="006906BE">
      <w:pPr>
        <w:pStyle w:val="Heading3"/>
      </w:pPr>
      <w:r>
        <w:rPr>
          <w:rFonts w:hint="eastAsia"/>
        </w:rPr>
        <w:t>a</w:t>
      </w:r>
      <w:r>
        <w:t>rray8.js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906BE" w14:paraId="378DCFA3" w14:textId="77777777" w:rsidTr="006906BE">
        <w:tc>
          <w:tcPr>
            <w:tcW w:w="10456" w:type="dxa"/>
          </w:tcPr>
          <w:p w14:paraId="0BB81B92" w14:textId="77777777" w:rsidR="001D53F4" w:rsidRPr="001D53F4" w:rsidRDefault="001D53F4" w:rsidP="001D53F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53F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D53F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[[</w:t>
            </w:r>
            <w:r w:rsidRPr="001D53F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D53F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[</w:t>
            </w:r>
            <w:r w:rsidRPr="001D53F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D53F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D53F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[</w:t>
            </w:r>
            <w:r w:rsidRPr="001D53F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D53F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7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D53F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D53F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9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]];</w:t>
            </w:r>
          </w:p>
          <w:p w14:paraId="310655CE" w14:textId="77777777" w:rsidR="001D53F4" w:rsidRPr="001D53F4" w:rsidRDefault="001D53F4" w:rsidP="001D53F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B16884A" w14:textId="77777777" w:rsidR="001D53F4" w:rsidRPr="001D53F4" w:rsidRDefault="001D53F4" w:rsidP="001D53F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53F4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1D53F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D53F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D53F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1D53F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1D53F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D53F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1D53F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0A777187" w14:textId="77777777" w:rsidR="001D53F4" w:rsidRPr="001D53F4" w:rsidRDefault="001D53F4" w:rsidP="001D53F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1D53F4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1D53F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D53F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D53F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1D53F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1D53F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1D53F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].</w:t>
            </w:r>
            <w:r w:rsidRPr="001D53F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1D53F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234AF813" w14:textId="77777777" w:rsidR="001D53F4" w:rsidRPr="001D53F4" w:rsidRDefault="001D53F4" w:rsidP="001D53F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1D53F4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D53F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D53F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1D53F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][</w:t>
            </w:r>
            <w:r w:rsidRPr="001D53F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]);</w:t>
            </w:r>
          </w:p>
          <w:p w14:paraId="6C3E92AC" w14:textId="77777777" w:rsidR="006906BE" w:rsidRPr="001D53F4" w:rsidRDefault="006906BE" w:rsidP="006906BE"/>
        </w:tc>
      </w:tr>
    </w:tbl>
    <w:p w14:paraId="361CA404" w14:textId="740F0BC6" w:rsidR="006906BE" w:rsidRDefault="006906BE" w:rsidP="006906BE"/>
    <w:p w14:paraId="3FAA01DB" w14:textId="77777777" w:rsidR="006906BE" w:rsidRDefault="006906BE" w:rsidP="006906BE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906BE" w14:paraId="52F0A7F7" w14:textId="77777777" w:rsidTr="00D15324">
        <w:tc>
          <w:tcPr>
            <w:tcW w:w="10456" w:type="dxa"/>
          </w:tcPr>
          <w:p w14:paraId="78160E51" w14:textId="77777777" w:rsidR="006906BE" w:rsidRDefault="006906BE" w:rsidP="00D15324">
            <w:r>
              <w:rPr>
                <w:rFonts w:hint="eastAsia"/>
              </w:rPr>
              <w:t>1</w:t>
            </w:r>
          </w:p>
          <w:p w14:paraId="013026E6" w14:textId="77777777" w:rsidR="006906BE" w:rsidRDefault="006906BE" w:rsidP="00D15324">
            <w:r>
              <w:rPr>
                <w:rFonts w:hint="eastAsia"/>
              </w:rPr>
              <w:t>2</w:t>
            </w:r>
          </w:p>
          <w:p w14:paraId="2F510791" w14:textId="77777777" w:rsidR="006906BE" w:rsidRDefault="006906BE" w:rsidP="00D15324">
            <w:r>
              <w:rPr>
                <w:rFonts w:hint="eastAsia"/>
              </w:rPr>
              <w:t>3</w:t>
            </w:r>
          </w:p>
          <w:p w14:paraId="529C207D" w14:textId="77777777" w:rsidR="006906BE" w:rsidRDefault="006906BE" w:rsidP="00D15324">
            <w:r>
              <w:rPr>
                <w:rFonts w:hint="eastAsia"/>
              </w:rPr>
              <w:t>4</w:t>
            </w:r>
          </w:p>
          <w:p w14:paraId="4A974672" w14:textId="77777777" w:rsidR="006906BE" w:rsidRDefault="006906BE" w:rsidP="00D15324">
            <w:r>
              <w:rPr>
                <w:rFonts w:hint="eastAsia"/>
              </w:rPr>
              <w:t>5</w:t>
            </w:r>
          </w:p>
          <w:p w14:paraId="28765C48" w14:textId="77777777" w:rsidR="006906BE" w:rsidRDefault="006906BE" w:rsidP="00D15324">
            <w:r>
              <w:rPr>
                <w:rFonts w:hint="eastAsia"/>
              </w:rPr>
              <w:t>6</w:t>
            </w:r>
          </w:p>
          <w:p w14:paraId="5FBEF9F7" w14:textId="77777777" w:rsidR="006906BE" w:rsidRDefault="006906BE" w:rsidP="00D15324">
            <w:r>
              <w:rPr>
                <w:rFonts w:hint="eastAsia"/>
              </w:rPr>
              <w:t>7</w:t>
            </w:r>
          </w:p>
          <w:p w14:paraId="3C886155" w14:textId="77777777" w:rsidR="006906BE" w:rsidRDefault="006906BE" w:rsidP="00D15324">
            <w:r>
              <w:rPr>
                <w:rFonts w:hint="eastAsia"/>
              </w:rPr>
              <w:t>8</w:t>
            </w:r>
          </w:p>
          <w:p w14:paraId="570AC33C" w14:textId="77777777" w:rsidR="006906BE" w:rsidRDefault="006906BE" w:rsidP="00D15324">
            <w:r>
              <w:rPr>
                <w:rFonts w:hint="eastAsia"/>
              </w:rPr>
              <w:t>9</w:t>
            </w:r>
          </w:p>
        </w:tc>
      </w:tr>
    </w:tbl>
    <w:p w14:paraId="0043AF55" w14:textId="42BB1C99" w:rsidR="006906BE" w:rsidRDefault="006906BE" w:rsidP="006906BE"/>
    <w:p w14:paraId="5769E7E9" w14:textId="7E3E95E3" w:rsidR="00856F44" w:rsidRDefault="00856F44" w:rsidP="006906BE">
      <w:r>
        <w:rPr>
          <w:rFonts w:hint="eastAsia"/>
        </w:rPr>
        <w:t>2차원 배열에서 열의 크기가 모두 같지 않아도 된다.</w:t>
      </w:r>
    </w:p>
    <w:p w14:paraId="49DE3196" w14:textId="51446BD8" w:rsidR="006906BE" w:rsidRDefault="006906BE" w:rsidP="006906BE"/>
    <w:p w14:paraId="48EA2EFC" w14:textId="20083680" w:rsidR="00F771D1" w:rsidRDefault="006E1FEF" w:rsidP="006906BE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배열은 </w:t>
      </w:r>
      <w:r>
        <w:t>3</w:t>
      </w:r>
      <w:r>
        <w:rPr>
          <w:rFonts w:hint="eastAsia"/>
        </w:rPr>
        <w:t xml:space="preserve">행 </w:t>
      </w:r>
      <w:r>
        <w:t>?</w:t>
      </w:r>
      <w:r>
        <w:rPr>
          <w:rFonts w:hint="eastAsia"/>
        </w:rPr>
        <w:t xml:space="preserve">열 </w:t>
      </w:r>
      <w:r>
        <w:t>2</w:t>
      </w:r>
      <w:r>
        <w:rPr>
          <w:rFonts w:hint="eastAsia"/>
        </w:rPr>
        <w:t>차원 배열이다.</w:t>
      </w:r>
    </w:p>
    <w:p w14:paraId="761FA01E" w14:textId="5552E4BC" w:rsidR="006E1FEF" w:rsidRDefault="006E1FEF" w:rsidP="006906BE">
      <w:r>
        <w:rPr>
          <w:rFonts w:hint="eastAsia"/>
        </w:rPr>
        <w:t>a</w:t>
      </w:r>
      <w:r>
        <w:t xml:space="preserve">[1] </w:t>
      </w:r>
      <w:r>
        <w:rPr>
          <w:rFonts w:hint="eastAsia"/>
        </w:rPr>
        <w:t xml:space="preserve">값은 </w:t>
      </w:r>
      <w:r w:rsidR="003F5E31">
        <w:rPr>
          <w:rFonts w:hint="eastAsia"/>
        </w:rPr>
        <w:t>[</w:t>
      </w:r>
      <w:r w:rsidR="003F5E31">
        <w:t xml:space="preserve">1, 2] </w:t>
      </w:r>
      <w:r w:rsidR="003F5E31">
        <w:rPr>
          <w:rFonts w:hint="eastAsia"/>
        </w:rPr>
        <w:t>일차원 배열이다.</w:t>
      </w:r>
    </w:p>
    <w:p w14:paraId="681DDC3B" w14:textId="58278221" w:rsidR="003F5E31" w:rsidRDefault="003F5E31" w:rsidP="006906BE">
      <w:r>
        <w:rPr>
          <w:rFonts w:hint="eastAsia"/>
        </w:rPr>
        <w:t>a</w:t>
      </w:r>
      <w:r>
        <w:t xml:space="preserve">[2] </w:t>
      </w:r>
      <w:r>
        <w:rPr>
          <w:rFonts w:hint="eastAsia"/>
        </w:rPr>
        <w:t xml:space="preserve">값은 </w:t>
      </w:r>
      <w:r>
        <w:t xml:space="preserve">[3, 4, 5] </w:t>
      </w:r>
      <w:r>
        <w:rPr>
          <w:rFonts w:hint="eastAsia"/>
        </w:rPr>
        <w:t>일차원 배열이다.</w:t>
      </w:r>
    </w:p>
    <w:p w14:paraId="7EB81137" w14:textId="2FBB8E6A" w:rsidR="003F5E31" w:rsidRDefault="003F5E31" w:rsidP="006906BE">
      <w:r>
        <w:rPr>
          <w:rFonts w:hint="eastAsia"/>
        </w:rPr>
        <w:t>a</w:t>
      </w:r>
      <w:r>
        <w:t xml:space="preserve">[3] </w:t>
      </w:r>
      <w:r>
        <w:rPr>
          <w:rFonts w:hint="eastAsia"/>
        </w:rPr>
        <w:t xml:space="preserve">값은 </w:t>
      </w:r>
      <w:r>
        <w:t xml:space="preserve">[6, 7, 8, 9] </w:t>
      </w:r>
      <w:r>
        <w:rPr>
          <w:rFonts w:hint="eastAsia"/>
        </w:rPr>
        <w:t>일차원 배열이다.</w:t>
      </w:r>
    </w:p>
    <w:p w14:paraId="49534E3A" w14:textId="1BECD91F" w:rsidR="003F5E31" w:rsidRDefault="003F5E31" w:rsidP="006906BE"/>
    <w:p w14:paraId="76B1E259" w14:textId="5ED6F5DB" w:rsidR="00F771D1" w:rsidRDefault="00F771D1" w:rsidP="006906BE"/>
    <w:p w14:paraId="77A2C246" w14:textId="3A03F0F7" w:rsidR="00017755" w:rsidRDefault="00017755" w:rsidP="006906BE"/>
    <w:p w14:paraId="662D848A" w14:textId="77777777" w:rsidR="00017755" w:rsidRDefault="00017755" w:rsidP="00017755">
      <w:pPr>
        <w:pStyle w:val="Heading2"/>
      </w:pPr>
      <w:bookmarkStart w:id="19" w:name="_Toc38749438"/>
      <w:r>
        <w:rPr>
          <w:rFonts w:hint="eastAsia"/>
        </w:rPr>
        <w:t>3차원 배열</w:t>
      </w:r>
      <w:bookmarkEnd w:id="19"/>
    </w:p>
    <w:p w14:paraId="7B42937F" w14:textId="66511420" w:rsidR="00017755" w:rsidRDefault="00FF370D" w:rsidP="00FF370D">
      <w:pPr>
        <w:pStyle w:val="Heading3"/>
      </w:pPr>
      <w:r>
        <w:rPr>
          <w:rFonts w:hint="eastAsia"/>
        </w:rPr>
        <w:t>a</w:t>
      </w:r>
      <w:r>
        <w:t>rray9.js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370D" w14:paraId="037C25D7" w14:textId="77777777" w:rsidTr="00FF370D">
        <w:tc>
          <w:tcPr>
            <w:tcW w:w="10456" w:type="dxa"/>
          </w:tcPr>
          <w:p w14:paraId="7BDE2898" w14:textId="77777777" w:rsidR="00FF370D" w:rsidRPr="00FF370D" w:rsidRDefault="00FF370D" w:rsidP="00FF370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F370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F370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[[[</w:t>
            </w:r>
            <w:r w:rsidRPr="00FF370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F370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[</w:t>
            </w:r>
            <w:r w:rsidRPr="00FF370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F370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]], [[</w:t>
            </w:r>
            <w:r w:rsidRPr="00FF370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F370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[</w:t>
            </w:r>
            <w:r w:rsidRPr="00FF370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7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F370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]], [[</w:t>
            </w:r>
            <w:r w:rsidRPr="00FF370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9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F370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[</w:t>
            </w:r>
            <w:r w:rsidRPr="00FF370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11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F370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12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]]];</w:t>
            </w:r>
          </w:p>
          <w:p w14:paraId="14C85352" w14:textId="77777777" w:rsidR="00FF370D" w:rsidRPr="00FF370D" w:rsidRDefault="00FF370D" w:rsidP="00FF370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4312D41" w14:textId="77777777" w:rsidR="00FF370D" w:rsidRPr="00FF370D" w:rsidRDefault="00FF370D" w:rsidP="00FF370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F370D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FF370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F370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F370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FF370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FF370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F370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FF370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4DA206DB" w14:textId="77777777" w:rsidR="00FF370D" w:rsidRPr="00FF370D" w:rsidRDefault="00FF370D" w:rsidP="00FF370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FF370D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FF370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F370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F370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FF370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FF370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FF370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].</w:t>
            </w:r>
            <w:r w:rsidRPr="00FF370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FF370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5BEDDD25" w14:textId="77777777" w:rsidR="00FF370D" w:rsidRPr="00FF370D" w:rsidRDefault="00FF370D" w:rsidP="00FF370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FF370D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FF370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F370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F370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FF370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FF370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FF370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][</w:t>
            </w:r>
            <w:r w:rsidRPr="00FF370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].</w:t>
            </w:r>
            <w:r w:rsidRPr="00FF370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FF370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4F49A942" w14:textId="77777777" w:rsidR="00FF370D" w:rsidRPr="00FF370D" w:rsidRDefault="00FF370D" w:rsidP="00FF370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FF370D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F370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F370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FF370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][</w:t>
            </w:r>
            <w:r w:rsidRPr="00FF370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][</w:t>
            </w:r>
            <w:r w:rsidRPr="00FF370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]);</w:t>
            </w:r>
          </w:p>
          <w:p w14:paraId="5E9B363A" w14:textId="77777777" w:rsidR="00FF370D" w:rsidRPr="00FF370D" w:rsidRDefault="00FF370D" w:rsidP="00FF370D"/>
        </w:tc>
      </w:tr>
    </w:tbl>
    <w:p w14:paraId="4F7E0231" w14:textId="7C994300" w:rsidR="00FF370D" w:rsidRDefault="00FF370D" w:rsidP="00FF370D"/>
    <w:p w14:paraId="1EAC4F56" w14:textId="147DF933" w:rsidR="00FF370D" w:rsidRDefault="00FF370D" w:rsidP="00FF370D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370D" w14:paraId="5511FAF6" w14:textId="77777777" w:rsidTr="00FF370D">
        <w:tc>
          <w:tcPr>
            <w:tcW w:w="10456" w:type="dxa"/>
          </w:tcPr>
          <w:p w14:paraId="6F558B5B" w14:textId="77777777" w:rsidR="001D4D5C" w:rsidRPr="001D4D5C" w:rsidRDefault="001D4D5C" w:rsidP="001D4D5C">
            <w:pPr>
              <w:rPr>
                <w:sz w:val="18"/>
                <w:szCs w:val="20"/>
              </w:rPr>
            </w:pPr>
            <w:r w:rsidRPr="001D4D5C">
              <w:rPr>
                <w:sz w:val="18"/>
                <w:szCs w:val="20"/>
              </w:rPr>
              <w:t>1</w:t>
            </w:r>
          </w:p>
          <w:p w14:paraId="3FD00411" w14:textId="77777777" w:rsidR="001D4D5C" w:rsidRPr="001D4D5C" w:rsidRDefault="001D4D5C" w:rsidP="001D4D5C">
            <w:pPr>
              <w:rPr>
                <w:sz w:val="18"/>
                <w:szCs w:val="20"/>
              </w:rPr>
            </w:pPr>
            <w:r w:rsidRPr="001D4D5C">
              <w:rPr>
                <w:sz w:val="18"/>
                <w:szCs w:val="20"/>
              </w:rPr>
              <w:t>2</w:t>
            </w:r>
          </w:p>
          <w:p w14:paraId="2A38CA22" w14:textId="77777777" w:rsidR="001D4D5C" w:rsidRPr="001D4D5C" w:rsidRDefault="001D4D5C" w:rsidP="001D4D5C">
            <w:pPr>
              <w:rPr>
                <w:sz w:val="18"/>
                <w:szCs w:val="20"/>
              </w:rPr>
            </w:pPr>
            <w:r w:rsidRPr="001D4D5C">
              <w:rPr>
                <w:sz w:val="18"/>
                <w:szCs w:val="20"/>
              </w:rPr>
              <w:t>3</w:t>
            </w:r>
          </w:p>
          <w:p w14:paraId="5FAF388A" w14:textId="77777777" w:rsidR="001D4D5C" w:rsidRPr="001D4D5C" w:rsidRDefault="001D4D5C" w:rsidP="001D4D5C">
            <w:pPr>
              <w:rPr>
                <w:sz w:val="18"/>
                <w:szCs w:val="20"/>
              </w:rPr>
            </w:pPr>
            <w:r w:rsidRPr="001D4D5C">
              <w:rPr>
                <w:sz w:val="18"/>
                <w:szCs w:val="20"/>
              </w:rPr>
              <w:t>4</w:t>
            </w:r>
          </w:p>
          <w:p w14:paraId="6018FD31" w14:textId="77777777" w:rsidR="001D4D5C" w:rsidRPr="001D4D5C" w:rsidRDefault="001D4D5C" w:rsidP="001D4D5C">
            <w:pPr>
              <w:rPr>
                <w:sz w:val="18"/>
                <w:szCs w:val="20"/>
              </w:rPr>
            </w:pPr>
            <w:r w:rsidRPr="001D4D5C">
              <w:rPr>
                <w:sz w:val="18"/>
                <w:szCs w:val="20"/>
              </w:rPr>
              <w:t>5</w:t>
            </w:r>
          </w:p>
          <w:p w14:paraId="39B632B1" w14:textId="77777777" w:rsidR="001D4D5C" w:rsidRPr="001D4D5C" w:rsidRDefault="001D4D5C" w:rsidP="001D4D5C">
            <w:pPr>
              <w:rPr>
                <w:sz w:val="18"/>
                <w:szCs w:val="20"/>
              </w:rPr>
            </w:pPr>
            <w:r w:rsidRPr="001D4D5C">
              <w:rPr>
                <w:sz w:val="18"/>
                <w:szCs w:val="20"/>
              </w:rPr>
              <w:t>6</w:t>
            </w:r>
          </w:p>
          <w:p w14:paraId="1DC38DBD" w14:textId="77777777" w:rsidR="001D4D5C" w:rsidRPr="001D4D5C" w:rsidRDefault="001D4D5C" w:rsidP="001D4D5C">
            <w:pPr>
              <w:rPr>
                <w:sz w:val="18"/>
                <w:szCs w:val="20"/>
              </w:rPr>
            </w:pPr>
            <w:r w:rsidRPr="001D4D5C">
              <w:rPr>
                <w:sz w:val="18"/>
                <w:szCs w:val="20"/>
              </w:rPr>
              <w:t>7</w:t>
            </w:r>
          </w:p>
          <w:p w14:paraId="7221528A" w14:textId="77777777" w:rsidR="001D4D5C" w:rsidRPr="001D4D5C" w:rsidRDefault="001D4D5C" w:rsidP="001D4D5C">
            <w:pPr>
              <w:rPr>
                <w:sz w:val="18"/>
                <w:szCs w:val="20"/>
              </w:rPr>
            </w:pPr>
            <w:r w:rsidRPr="001D4D5C">
              <w:rPr>
                <w:sz w:val="18"/>
                <w:szCs w:val="20"/>
              </w:rPr>
              <w:t>8</w:t>
            </w:r>
          </w:p>
          <w:p w14:paraId="036871E5" w14:textId="77777777" w:rsidR="001D4D5C" w:rsidRPr="001D4D5C" w:rsidRDefault="001D4D5C" w:rsidP="001D4D5C">
            <w:pPr>
              <w:rPr>
                <w:sz w:val="18"/>
                <w:szCs w:val="20"/>
              </w:rPr>
            </w:pPr>
            <w:r w:rsidRPr="001D4D5C">
              <w:rPr>
                <w:sz w:val="18"/>
                <w:szCs w:val="20"/>
              </w:rPr>
              <w:t>9</w:t>
            </w:r>
          </w:p>
          <w:p w14:paraId="58E6181C" w14:textId="77777777" w:rsidR="001D4D5C" w:rsidRPr="001D4D5C" w:rsidRDefault="001D4D5C" w:rsidP="001D4D5C">
            <w:pPr>
              <w:rPr>
                <w:sz w:val="18"/>
                <w:szCs w:val="20"/>
              </w:rPr>
            </w:pPr>
            <w:r w:rsidRPr="001D4D5C">
              <w:rPr>
                <w:sz w:val="18"/>
                <w:szCs w:val="20"/>
              </w:rPr>
              <w:t>10</w:t>
            </w:r>
          </w:p>
          <w:p w14:paraId="0E37D3AD" w14:textId="77777777" w:rsidR="001D4D5C" w:rsidRPr="001D4D5C" w:rsidRDefault="001D4D5C" w:rsidP="001D4D5C">
            <w:pPr>
              <w:rPr>
                <w:sz w:val="18"/>
                <w:szCs w:val="20"/>
              </w:rPr>
            </w:pPr>
            <w:r w:rsidRPr="001D4D5C">
              <w:rPr>
                <w:sz w:val="18"/>
                <w:szCs w:val="20"/>
              </w:rPr>
              <w:t>11</w:t>
            </w:r>
          </w:p>
          <w:p w14:paraId="493A1A5B" w14:textId="0EC03DBC" w:rsidR="00FF370D" w:rsidRPr="001D4D5C" w:rsidRDefault="001D4D5C" w:rsidP="001D4D5C">
            <w:pPr>
              <w:rPr>
                <w:sz w:val="18"/>
                <w:szCs w:val="20"/>
              </w:rPr>
            </w:pPr>
            <w:r w:rsidRPr="001D4D5C">
              <w:rPr>
                <w:sz w:val="18"/>
                <w:szCs w:val="20"/>
              </w:rPr>
              <w:t>12</w:t>
            </w:r>
          </w:p>
        </w:tc>
      </w:tr>
    </w:tbl>
    <w:p w14:paraId="3FCDE116" w14:textId="77777777" w:rsidR="00FF370D" w:rsidRPr="00FF370D" w:rsidRDefault="00FF370D" w:rsidP="00FF370D"/>
    <w:p w14:paraId="44216885" w14:textId="77777777" w:rsidR="00017755" w:rsidRPr="00054AE0" w:rsidRDefault="00017755" w:rsidP="00017755"/>
    <w:p w14:paraId="2233E86E" w14:textId="74CE49C0" w:rsidR="00A5734F" w:rsidRDefault="00A5734F" w:rsidP="00A5734F">
      <w:pPr>
        <w:pStyle w:val="Heading1"/>
      </w:pPr>
      <w:bookmarkStart w:id="20" w:name="_Toc38749439"/>
      <w:r>
        <w:rPr>
          <w:rFonts w:hint="eastAsia"/>
        </w:rPr>
        <w:lastRenderedPageBreak/>
        <w:t>요약</w:t>
      </w:r>
      <w:bookmarkEnd w:id="20"/>
    </w:p>
    <w:p w14:paraId="28F03ED1" w14:textId="23A69957" w:rsidR="00A5734F" w:rsidRDefault="00A5734F" w:rsidP="00A5734F"/>
    <w:p w14:paraId="67B1D562" w14:textId="77777777" w:rsidR="00A5734F" w:rsidRDefault="00A5734F" w:rsidP="00A5734F">
      <w:r>
        <w:rPr>
          <w:rFonts w:hint="eastAsia"/>
        </w:rPr>
        <w:t xml:space="preserve">배열의 </w:t>
      </w:r>
      <w:r>
        <w:t xml:space="preserve">length </w:t>
      </w:r>
      <w:r>
        <w:rPr>
          <w:rFonts w:hint="eastAsia"/>
        </w:rPr>
        <w:t>속성은 배열의 길이를 리턴한다.</w:t>
      </w:r>
    </w:p>
    <w:p w14:paraId="4D3D2F59" w14:textId="3F4E38E8" w:rsidR="00A5734F" w:rsidRDefault="00A5734F" w:rsidP="00A5734F"/>
    <w:p w14:paraId="48041B66" w14:textId="77777777" w:rsidR="00A5734F" w:rsidRDefault="00A5734F" w:rsidP="00A5734F">
      <w:r>
        <w:rPr>
          <w:rFonts w:hint="eastAsia"/>
        </w:rPr>
        <w:t>j</w:t>
      </w:r>
      <w:r>
        <w:t>avascript</w:t>
      </w:r>
      <w:r>
        <w:rPr>
          <w:rFonts w:hint="eastAsia"/>
        </w:rPr>
        <w:t xml:space="preserve"> 언어는 약타입 언어이므로,</w:t>
      </w:r>
      <w:r>
        <w:t xml:space="preserve"> </w:t>
      </w:r>
      <w:r>
        <w:rPr>
          <w:rFonts w:hint="eastAsia"/>
        </w:rPr>
        <w:t>배열 원소의 타입에 제약이 없다.</w:t>
      </w:r>
    </w:p>
    <w:p w14:paraId="609BFFAE" w14:textId="77777777" w:rsidR="00A5734F" w:rsidRDefault="00A5734F" w:rsidP="00A5734F">
      <w:r>
        <w:rPr>
          <w:rFonts w:hint="eastAsia"/>
        </w:rPr>
        <w:t>즉 배열 원소가 모두 같은 타입이지 않아도 된다.</w:t>
      </w:r>
    </w:p>
    <w:p w14:paraId="36E9F260" w14:textId="5BAC9811" w:rsidR="00A5734F" w:rsidRDefault="00A5734F" w:rsidP="00A5734F"/>
    <w:p w14:paraId="30FF36AF" w14:textId="77777777" w:rsidR="00A5734F" w:rsidRDefault="00A5734F" w:rsidP="00A5734F">
      <w:r>
        <w:t>let a = [];</w:t>
      </w:r>
    </w:p>
    <w:p w14:paraId="0752A68F" w14:textId="55E6180D" w:rsidR="00A5734F" w:rsidRDefault="00A5734F" w:rsidP="00A5734F">
      <w:r>
        <w:t>지역 변수 a 에 빈 배열이 대입된다.</w:t>
      </w:r>
    </w:p>
    <w:p w14:paraId="28B2B98D" w14:textId="77777777" w:rsidR="00A5734F" w:rsidRPr="00A5734F" w:rsidRDefault="00A5734F" w:rsidP="00A5734F"/>
    <w:p w14:paraId="26B2290E" w14:textId="77777777" w:rsidR="00F21DAB" w:rsidRDefault="00F21DAB" w:rsidP="00F21DAB">
      <w:r>
        <w:rPr>
          <w:rFonts w:hint="eastAsia"/>
        </w:rPr>
        <w:t>배열의 길이를 초과하는 위치(</w:t>
      </w:r>
      <w:r>
        <w:t>index)</w:t>
      </w:r>
      <w:r>
        <w:rPr>
          <w:rFonts w:hint="eastAsia"/>
        </w:rPr>
        <w:t>에 값을 대입하면,</w:t>
      </w:r>
      <w:r>
        <w:t xml:space="preserve"> </w:t>
      </w:r>
      <w:r>
        <w:rPr>
          <w:rFonts w:hint="eastAsia"/>
        </w:rPr>
        <w:t>배열의 크기가 자동으로 확대된다.</w:t>
      </w:r>
    </w:p>
    <w:p w14:paraId="44ADB254" w14:textId="6E568850" w:rsidR="00A5734F" w:rsidRDefault="00A5734F" w:rsidP="00A5734F"/>
    <w:p w14:paraId="121D53C2" w14:textId="0FAAEDBF" w:rsidR="001A01DF" w:rsidRDefault="001A01DF" w:rsidP="001A01DF">
      <w:r>
        <w:rPr>
          <w:rFonts w:hint="eastAsia"/>
        </w:rPr>
        <w:t xml:space="preserve">배열에서 아직 아무 값도 대입되지 않은 위치의 값은 </w:t>
      </w:r>
      <w:r>
        <w:t xml:space="preserve">undefined </w:t>
      </w:r>
      <w:r>
        <w:rPr>
          <w:rFonts w:hint="eastAsia"/>
        </w:rPr>
        <w:t>이다.</w:t>
      </w:r>
    </w:p>
    <w:p w14:paraId="2B6F73E2" w14:textId="6DBD611E" w:rsidR="001A01DF" w:rsidRPr="003A46A3" w:rsidRDefault="001A01DF" w:rsidP="001A01DF"/>
    <w:p w14:paraId="2AFD91E0" w14:textId="77777777" w:rsidR="003A46A3" w:rsidRDefault="003A46A3" w:rsidP="003A46A3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언어에서 배열은 객체(</w:t>
      </w:r>
      <w:r>
        <w:t xml:space="preserve">object) </w:t>
      </w:r>
      <w:r>
        <w:rPr>
          <w:rFonts w:hint="eastAsia"/>
        </w:rPr>
        <w:t>이다.</w:t>
      </w:r>
    </w:p>
    <w:p w14:paraId="1543A8B2" w14:textId="16B0DA1E" w:rsidR="001A01DF" w:rsidRDefault="001A01DF" w:rsidP="001A01DF"/>
    <w:p w14:paraId="19AC7E9A" w14:textId="77777777" w:rsidR="009F6875" w:rsidRDefault="009F6875" w:rsidP="001A01DF"/>
    <w:p w14:paraId="63E9AD79" w14:textId="77777777" w:rsidR="009F6875" w:rsidRDefault="009F6875" w:rsidP="009F6875">
      <w:r>
        <w:rPr>
          <w:rFonts w:hint="eastAsia"/>
        </w:rPr>
        <w:t>2차원 배열에서 열의 크기가 모두 같지 않아도 된다.</w:t>
      </w:r>
    </w:p>
    <w:p w14:paraId="7DD9029F" w14:textId="31150281" w:rsidR="003A46A3" w:rsidRDefault="003A46A3" w:rsidP="001A01DF"/>
    <w:p w14:paraId="4418906B" w14:textId="3C870CBB" w:rsidR="007E3E24" w:rsidRDefault="007E3E24" w:rsidP="007E3E24">
      <w:r>
        <w:rPr>
          <w:rFonts w:hint="eastAsia"/>
        </w:rPr>
        <w:t xml:space="preserve">배열 객체의 </w:t>
      </w:r>
      <w:r>
        <w:t xml:space="preserve">toString </w:t>
      </w:r>
      <w:r>
        <w:rPr>
          <w:rFonts w:hint="eastAsia"/>
        </w:rPr>
        <w:t>메소드는</w:t>
      </w:r>
      <w:r>
        <w:t xml:space="preserve">, </w:t>
      </w:r>
      <w:r>
        <w:rPr>
          <w:rFonts w:hint="eastAsia"/>
        </w:rPr>
        <w:t>배열의 내부 값을 표현하는 s</w:t>
      </w:r>
      <w:r>
        <w:t>tring</w:t>
      </w:r>
      <w:r>
        <w:rPr>
          <w:rFonts w:hint="eastAsia"/>
        </w:rPr>
        <w:t>을 리턴한다.</w:t>
      </w:r>
    </w:p>
    <w:p w14:paraId="1CF6FF8E" w14:textId="4AB6AB53" w:rsidR="00C50025" w:rsidRDefault="00C50025" w:rsidP="007E3E24"/>
    <w:p w14:paraId="4E87AE15" w14:textId="21863699" w:rsidR="00C50025" w:rsidRDefault="00C50025" w:rsidP="00C50025">
      <w:r>
        <w:t>splice(</w:t>
      </w:r>
      <w:r>
        <w:rPr>
          <w:rFonts w:hint="eastAsia"/>
        </w:rPr>
        <w:t>삽입할_위치,</w:t>
      </w:r>
      <w:r>
        <w:t xml:space="preserve"> </w:t>
      </w:r>
      <w:r>
        <w:rPr>
          <w:rFonts w:hint="eastAsia"/>
        </w:rPr>
        <w:t>삭제할_항목_수,</w:t>
      </w:r>
      <w:r>
        <w:t xml:space="preserve"> </w:t>
      </w:r>
      <w:r>
        <w:rPr>
          <w:rFonts w:hint="eastAsia"/>
        </w:rPr>
        <w:t>삽입할_값_목록)</w:t>
      </w:r>
    </w:p>
    <w:p w14:paraId="34E93E16" w14:textId="72FF95CD" w:rsidR="008A51D9" w:rsidRDefault="008A51D9" w:rsidP="00C50025"/>
    <w:p w14:paraId="7B8B8468" w14:textId="42960381" w:rsidR="008A51D9" w:rsidRDefault="008A51D9" w:rsidP="008A51D9">
      <w:r>
        <w:t>배열에 항목 한 개 삽입하기</w:t>
      </w:r>
    </w:p>
    <w:p w14:paraId="5222C212" w14:textId="27AD237A" w:rsidR="008A51D9" w:rsidRDefault="00A06CB8" w:rsidP="008A51D9">
      <w:r>
        <w:rPr>
          <w:rFonts w:hint="eastAsia"/>
        </w:rPr>
        <w:t xml:space="preserve"> </w:t>
      </w:r>
      <w:r>
        <w:t xml:space="preserve"> </w:t>
      </w:r>
      <w:r w:rsidR="008A51D9">
        <w:rPr>
          <w:rFonts w:hint="eastAsia"/>
        </w:rPr>
        <w:t>배열</w:t>
      </w:r>
      <w:r w:rsidR="008A51D9">
        <w:t>.splice(삽입할_위치, 0, 삽입할_값);</w:t>
      </w:r>
    </w:p>
    <w:p w14:paraId="0E1B92FD" w14:textId="52E2B52C" w:rsidR="00A06CB8" w:rsidRDefault="00A06CB8" w:rsidP="008A51D9"/>
    <w:p w14:paraId="6272E16C" w14:textId="0A87673F" w:rsidR="00A06CB8" w:rsidRDefault="00A06CB8" w:rsidP="00A06CB8">
      <w:r>
        <w:t>배열에서 항목 한 개 삭제하기</w:t>
      </w:r>
    </w:p>
    <w:p w14:paraId="5E4D3AD7" w14:textId="132F7D35" w:rsidR="00A06CB8" w:rsidRDefault="00A06CB8" w:rsidP="00A06CB8">
      <w:r>
        <w:t xml:space="preserve">  </w:t>
      </w:r>
      <w:r>
        <w:rPr>
          <w:rFonts w:hint="eastAsia"/>
        </w:rPr>
        <w:t>배열</w:t>
      </w:r>
      <w:r>
        <w:t>.splice(삭제할_위치, 1);</w:t>
      </w:r>
    </w:p>
    <w:p w14:paraId="4EFD55DB" w14:textId="77777777" w:rsidR="00CB4B63" w:rsidRDefault="00CB4B63" w:rsidP="00CB4B63"/>
    <w:p w14:paraId="67D3953D" w14:textId="77777777" w:rsidR="00CB4B63" w:rsidRDefault="00CB4B63" w:rsidP="00CB4B63">
      <w:r>
        <w:rPr>
          <w:rFonts w:hint="eastAsia"/>
        </w:rPr>
        <w:t>배열.</w:t>
      </w:r>
      <w:r>
        <w:t>slice(</w:t>
      </w:r>
      <w:r>
        <w:rPr>
          <w:rFonts w:hint="eastAsia"/>
        </w:rPr>
        <w:t>시작_위치,</w:t>
      </w:r>
      <w:r>
        <w:t xml:space="preserve"> </w:t>
      </w:r>
      <w:r>
        <w:rPr>
          <w:rFonts w:hint="eastAsia"/>
        </w:rPr>
        <w:t>끝_위치)</w:t>
      </w:r>
    </w:p>
    <w:p w14:paraId="3B112777" w14:textId="77777777" w:rsidR="00CB4B63" w:rsidRDefault="00CB4B63" w:rsidP="00CB4B63">
      <w:r>
        <w:t xml:space="preserve">  </w:t>
      </w:r>
      <w:r>
        <w:rPr>
          <w:rFonts w:hint="eastAsia"/>
        </w:rPr>
        <w:t>s</w:t>
      </w:r>
      <w:r>
        <w:t xml:space="preserve">lice </w:t>
      </w:r>
      <w:r>
        <w:rPr>
          <w:rFonts w:hint="eastAsia"/>
        </w:rPr>
        <w:t>메소드는 배열의 부분을 리턴한다.</w:t>
      </w:r>
    </w:p>
    <w:p w14:paraId="1C23E60F" w14:textId="77777777" w:rsidR="00CB4B63" w:rsidRDefault="00CB4B63" w:rsidP="00CB4B6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리턴되는 부분 배열은,</w:t>
      </w:r>
      <w:r>
        <w:t xml:space="preserve"> </w:t>
      </w:r>
      <w:r>
        <w:rPr>
          <w:rFonts w:hint="eastAsia"/>
        </w:rPr>
        <w:t>원본 배열에서 시작_위치에서 끝_위치 사이의 항목들이다.</w:t>
      </w:r>
      <w:r>
        <w:t xml:space="preserve"> </w:t>
      </w:r>
    </w:p>
    <w:p w14:paraId="283DA185" w14:textId="77777777" w:rsidR="00CB4B63" w:rsidRDefault="00CB4B63" w:rsidP="00CB4B63">
      <w:r>
        <w:t xml:space="preserve">  (</w:t>
      </w:r>
      <w:r>
        <w:rPr>
          <w:rFonts w:hint="eastAsia"/>
        </w:rPr>
        <w:t xml:space="preserve">시작위치 </w:t>
      </w:r>
      <w:r>
        <w:t xml:space="preserve">&lt;= </w:t>
      </w:r>
      <w:r>
        <w:rPr>
          <w:rFonts w:hint="eastAsia"/>
        </w:rPr>
        <w:t xml:space="preserve">위치 </w:t>
      </w:r>
      <w:r>
        <w:t xml:space="preserve">&lt; </w:t>
      </w:r>
      <w:r>
        <w:rPr>
          <w:rFonts w:hint="eastAsia"/>
        </w:rPr>
        <w:t>끝 위치)</w:t>
      </w:r>
    </w:p>
    <w:p w14:paraId="5F6A3D83" w14:textId="77777777" w:rsidR="00CB4B63" w:rsidRDefault="00CB4B63" w:rsidP="00CB4B6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원본 배열은 변경되지 않는다.</w:t>
      </w:r>
    </w:p>
    <w:p w14:paraId="7298D049" w14:textId="77777777" w:rsidR="003A46A3" w:rsidRDefault="003A46A3" w:rsidP="001A01DF"/>
    <w:p w14:paraId="1543207E" w14:textId="77777777" w:rsidR="007E3E24" w:rsidRDefault="007E3E24" w:rsidP="007E3E24">
      <w:r>
        <w:rPr>
          <w:rFonts w:hint="eastAsia"/>
        </w:rPr>
        <w:t xml:space="preserve">배열 객체의 </w:t>
      </w:r>
      <w:r>
        <w:t xml:space="preserve">push </w:t>
      </w:r>
      <w:r>
        <w:rPr>
          <w:rFonts w:hint="eastAsia"/>
        </w:rPr>
        <w:t>메소드는</w:t>
      </w:r>
      <w:r>
        <w:t xml:space="preserve">, </w:t>
      </w:r>
      <w:r>
        <w:rPr>
          <w:rFonts w:hint="eastAsia"/>
        </w:rPr>
        <w:t>배열의 끝에 항목을 추가한다.</w:t>
      </w:r>
    </w:p>
    <w:p w14:paraId="4B423BD8" w14:textId="2B3B8B4F" w:rsidR="007E3E24" w:rsidRDefault="00A06CB8" w:rsidP="007E3E24">
      <w:r>
        <w:rPr>
          <w:rFonts w:hint="eastAsia"/>
        </w:rPr>
        <w:t xml:space="preserve"> </w:t>
      </w:r>
      <w:r>
        <w:t xml:space="preserve"> </w:t>
      </w:r>
      <w:r w:rsidR="007E3E24">
        <w:rPr>
          <w:rFonts w:hint="eastAsia"/>
        </w:rPr>
        <w:t xml:space="preserve">배열의 크기는 </w:t>
      </w:r>
      <w:r w:rsidR="007E3E24">
        <w:t xml:space="preserve">1 </w:t>
      </w:r>
      <w:r w:rsidR="007E3E24">
        <w:rPr>
          <w:rFonts w:hint="eastAsia"/>
        </w:rPr>
        <w:t>증가한다.</w:t>
      </w:r>
    </w:p>
    <w:p w14:paraId="6A636EC0" w14:textId="384B21CF" w:rsidR="003610D0" w:rsidRDefault="00A06CB8" w:rsidP="003610D0">
      <w:r>
        <w:t xml:space="preserve">  </w:t>
      </w:r>
      <w:r w:rsidR="003610D0">
        <w:rPr>
          <w:rFonts w:hint="eastAsia"/>
        </w:rPr>
        <w:t>p</w:t>
      </w:r>
      <w:r w:rsidR="003610D0">
        <w:t xml:space="preserve">ush </w:t>
      </w:r>
      <w:r w:rsidR="003610D0">
        <w:rPr>
          <w:rFonts w:hint="eastAsia"/>
        </w:rPr>
        <w:t>메소드의 리턴 값은 배열의 새 크기이다.</w:t>
      </w:r>
    </w:p>
    <w:p w14:paraId="520B4D9B" w14:textId="77777777" w:rsidR="001A01DF" w:rsidRPr="007E3E24" w:rsidRDefault="001A01DF" w:rsidP="001A01DF"/>
    <w:p w14:paraId="78A508A6" w14:textId="77777777" w:rsidR="007E3E24" w:rsidRDefault="007E3E24" w:rsidP="007E3E24">
      <w:r>
        <w:rPr>
          <w:rFonts w:hint="eastAsia"/>
        </w:rPr>
        <w:t xml:space="preserve">배열 객체의 </w:t>
      </w:r>
      <w:r>
        <w:t xml:space="preserve">pop </w:t>
      </w:r>
      <w:r>
        <w:rPr>
          <w:rFonts w:hint="eastAsia"/>
        </w:rPr>
        <w:t>메소드는,</w:t>
      </w:r>
      <w:r>
        <w:t xml:space="preserve"> </w:t>
      </w:r>
      <w:r>
        <w:rPr>
          <w:rFonts w:hint="eastAsia"/>
        </w:rPr>
        <w:t>배열의 끝의 항목을 배열에서 제거하여 리턴한다.</w:t>
      </w:r>
    </w:p>
    <w:p w14:paraId="6E49CAD4" w14:textId="4347A1C6" w:rsidR="007E3E24" w:rsidRDefault="00A06CB8" w:rsidP="007E3E24">
      <w:r>
        <w:rPr>
          <w:rFonts w:hint="eastAsia"/>
        </w:rPr>
        <w:t xml:space="preserve"> </w:t>
      </w:r>
      <w:r>
        <w:t xml:space="preserve"> </w:t>
      </w:r>
      <w:r w:rsidR="007E3E24">
        <w:rPr>
          <w:rFonts w:hint="eastAsia"/>
        </w:rPr>
        <w:t xml:space="preserve">배열의 크기는 </w:t>
      </w:r>
      <w:r w:rsidR="007E3E24">
        <w:t xml:space="preserve">1 </w:t>
      </w:r>
      <w:r w:rsidR="007E3E24">
        <w:rPr>
          <w:rFonts w:hint="eastAsia"/>
        </w:rPr>
        <w:t>감소한다.</w:t>
      </w:r>
    </w:p>
    <w:p w14:paraId="372A257A" w14:textId="1FF7110B" w:rsidR="001A01DF" w:rsidRDefault="001A01DF" w:rsidP="00A5734F"/>
    <w:p w14:paraId="3E63DF65" w14:textId="77777777" w:rsidR="009A64CE" w:rsidRDefault="009A64CE" w:rsidP="009A64CE">
      <w:r>
        <w:rPr>
          <w:rFonts w:hint="eastAsia"/>
        </w:rPr>
        <w:t>배열 객체의 u</w:t>
      </w:r>
      <w:r>
        <w:t xml:space="preserve">nshift </w:t>
      </w:r>
      <w:r>
        <w:rPr>
          <w:rFonts w:hint="eastAsia"/>
        </w:rPr>
        <w:t>메소드는</w:t>
      </w:r>
      <w:r>
        <w:t xml:space="preserve">, </w:t>
      </w:r>
      <w:r>
        <w:rPr>
          <w:rFonts w:hint="eastAsia"/>
        </w:rPr>
        <w:t>배열의 선두에 항목을 추가한다.</w:t>
      </w:r>
    </w:p>
    <w:p w14:paraId="187E0BBF" w14:textId="1F12FE9E" w:rsidR="009A64CE" w:rsidRDefault="00A06CB8" w:rsidP="009A64CE">
      <w:r>
        <w:rPr>
          <w:rFonts w:hint="eastAsia"/>
        </w:rPr>
        <w:t xml:space="preserve"> </w:t>
      </w:r>
      <w:r>
        <w:t xml:space="preserve"> </w:t>
      </w:r>
      <w:r w:rsidR="009A64CE">
        <w:rPr>
          <w:rFonts w:hint="eastAsia"/>
        </w:rPr>
        <w:t xml:space="preserve">배열의 크기는 </w:t>
      </w:r>
      <w:r w:rsidR="009A64CE">
        <w:t xml:space="preserve">1 </w:t>
      </w:r>
      <w:r w:rsidR="009A64CE">
        <w:rPr>
          <w:rFonts w:hint="eastAsia"/>
        </w:rPr>
        <w:t>증가한다.</w:t>
      </w:r>
    </w:p>
    <w:p w14:paraId="661C9D1D" w14:textId="4E114EA5" w:rsidR="003610D0" w:rsidRDefault="00A06CB8" w:rsidP="003610D0">
      <w:r>
        <w:t xml:space="preserve">  </w:t>
      </w:r>
      <w:r w:rsidR="003610D0">
        <w:rPr>
          <w:rFonts w:hint="eastAsia"/>
        </w:rPr>
        <w:t>u</w:t>
      </w:r>
      <w:r w:rsidR="003610D0">
        <w:t xml:space="preserve">nshift </w:t>
      </w:r>
      <w:r w:rsidR="003610D0">
        <w:rPr>
          <w:rFonts w:hint="eastAsia"/>
        </w:rPr>
        <w:t>메소드의 리턴 값은 배열의 새 크기이다.</w:t>
      </w:r>
    </w:p>
    <w:p w14:paraId="6455875E" w14:textId="09068964" w:rsidR="007E3E24" w:rsidRPr="003610D0" w:rsidRDefault="007E3E24" w:rsidP="00A5734F"/>
    <w:p w14:paraId="2E27CF48" w14:textId="77777777" w:rsidR="00B23AED" w:rsidRDefault="00B23AED" w:rsidP="00B23AED">
      <w:r>
        <w:rPr>
          <w:rFonts w:hint="eastAsia"/>
        </w:rPr>
        <w:t xml:space="preserve">배열 객체의 </w:t>
      </w:r>
      <w:r>
        <w:t xml:space="preserve">shift </w:t>
      </w:r>
      <w:r>
        <w:rPr>
          <w:rFonts w:hint="eastAsia"/>
        </w:rPr>
        <w:t>메소드는,</w:t>
      </w:r>
      <w:r>
        <w:t xml:space="preserve"> </w:t>
      </w:r>
      <w:r>
        <w:rPr>
          <w:rFonts w:hint="eastAsia"/>
        </w:rPr>
        <w:t>배열의 선두의 항목을 배열에서 제거하여 리턴한다.</w:t>
      </w:r>
    </w:p>
    <w:p w14:paraId="4847B940" w14:textId="5230D3E9" w:rsidR="00B23AED" w:rsidRDefault="00A06CB8" w:rsidP="00B23AED">
      <w:r>
        <w:rPr>
          <w:rFonts w:hint="eastAsia"/>
        </w:rPr>
        <w:t xml:space="preserve"> </w:t>
      </w:r>
      <w:r>
        <w:t xml:space="preserve"> </w:t>
      </w:r>
      <w:r w:rsidR="00B23AED">
        <w:rPr>
          <w:rFonts w:hint="eastAsia"/>
        </w:rPr>
        <w:t xml:space="preserve">배열의 크기는 </w:t>
      </w:r>
      <w:r w:rsidR="00B23AED">
        <w:t xml:space="preserve">1 </w:t>
      </w:r>
      <w:r w:rsidR="00B23AED">
        <w:rPr>
          <w:rFonts w:hint="eastAsia"/>
        </w:rPr>
        <w:t>감소한다.</w:t>
      </w:r>
    </w:p>
    <w:p w14:paraId="5AD1654B" w14:textId="029A99A8" w:rsidR="00B23AED" w:rsidRDefault="00B23AED" w:rsidP="00A5734F"/>
    <w:p w14:paraId="037F1D43" w14:textId="77777777" w:rsidR="00FB1A2B" w:rsidRDefault="00FB1A2B" w:rsidP="00FB1A2B">
      <w:r>
        <w:rPr>
          <w:rFonts w:hint="eastAsia"/>
        </w:rPr>
        <w:t>2차원 배열에서 열의 크기가 모두 같지 않아도 된다.</w:t>
      </w:r>
    </w:p>
    <w:p w14:paraId="00056780" w14:textId="77777777" w:rsidR="00B23AED" w:rsidRPr="00FB1A2B" w:rsidRDefault="00B23AED" w:rsidP="00A5734F"/>
    <w:p w14:paraId="2E3F03B3" w14:textId="427DC5D1" w:rsidR="00A5734F" w:rsidRDefault="00A5734F" w:rsidP="00A5734F"/>
    <w:p w14:paraId="66E7814E" w14:textId="71C93ADF" w:rsidR="00A5734F" w:rsidRDefault="00A5734F" w:rsidP="00A5734F"/>
    <w:p w14:paraId="4FE465C3" w14:textId="0820C149" w:rsidR="0057393D" w:rsidRDefault="0057393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BA3C005" w14:textId="7EA084A5" w:rsidR="0057393D" w:rsidRDefault="0057393D" w:rsidP="0057393D">
      <w:pPr>
        <w:pStyle w:val="Heading1"/>
      </w:pPr>
      <w:bookmarkStart w:id="21" w:name="_Toc38749440"/>
      <w:r>
        <w:rPr>
          <w:rFonts w:hint="eastAsia"/>
        </w:rPr>
        <w:lastRenderedPageBreak/>
        <w:t>과제</w:t>
      </w:r>
      <w:bookmarkEnd w:id="21"/>
    </w:p>
    <w:p w14:paraId="6F0D9DBB" w14:textId="78690F6F" w:rsidR="0057393D" w:rsidRDefault="0057393D" w:rsidP="0057393D"/>
    <w:p w14:paraId="0BD45A7E" w14:textId="68EE75BF" w:rsidR="0057393D" w:rsidRDefault="00C94FFC" w:rsidP="00C94FFC">
      <w:pPr>
        <w:pStyle w:val="Heading2"/>
      </w:pPr>
      <w:bookmarkStart w:id="22" w:name="_Toc38749441"/>
      <w:r>
        <w:rPr>
          <w:rFonts w:hint="eastAsia"/>
        </w:rPr>
        <w:t>s</w:t>
      </w:r>
      <w:r>
        <w:t>ort.js</w:t>
      </w:r>
      <w:bookmarkEnd w:id="22"/>
    </w:p>
    <w:p w14:paraId="1F2812A8" w14:textId="5F606A95" w:rsidR="00C94FFC" w:rsidRPr="00C94FFC" w:rsidRDefault="00C94FFC" w:rsidP="00C94FFC">
      <w:r>
        <w:rPr>
          <w:rFonts w:hint="eastAsia"/>
        </w:rPr>
        <w:t>다음 기능을 구현하시오.</w:t>
      </w:r>
      <w:r>
        <w:t xml:space="preserve"> </w:t>
      </w:r>
    </w:p>
    <w:p w14:paraId="2BC58584" w14:textId="77777777" w:rsidR="00C94FFC" w:rsidRDefault="00C94FFC" w:rsidP="0057393D"/>
    <w:p w14:paraId="2C451069" w14:textId="4E55FA07" w:rsidR="0057393D" w:rsidRDefault="00555889" w:rsidP="0057393D">
      <w:r>
        <w:rPr>
          <w:rFonts w:hint="eastAsia"/>
        </w:rPr>
        <w:t>(</w:t>
      </w:r>
      <w:r>
        <w:t xml:space="preserve">1) </w:t>
      </w:r>
      <w:r w:rsidR="00D9647F">
        <w:rPr>
          <w:rFonts w:hint="eastAsia"/>
        </w:rPr>
        <w:t xml:space="preserve">빈 </w:t>
      </w:r>
      <w:r w:rsidR="00637A89">
        <w:rPr>
          <w:rFonts w:hint="eastAsia"/>
        </w:rPr>
        <w:t>배열을 만든다.</w:t>
      </w:r>
    </w:p>
    <w:p w14:paraId="16A48306" w14:textId="4B844712" w:rsidR="00555889" w:rsidRDefault="00555889" w:rsidP="0057393D">
      <w:r>
        <w:rPr>
          <w:rFonts w:hint="eastAsia"/>
        </w:rPr>
        <w:t>(</w:t>
      </w:r>
      <w:r>
        <w:t>2) Math.random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메소드를 사용하여</w:t>
      </w:r>
      <w:r w:rsidR="0089142B">
        <w:rPr>
          <w:rFonts w:hint="eastAsia"/>
        </w:rPr>
        <w:t>,</w:t>
      </w:r>
      <w:r>
        <w:rPr>
          <w:rFonts w:hint="eastAsia"/>
        </w:rPr>
        <w:t xml:space="preserve"> </w:t>
      </w:r>
      <w:r w:rsidR="00BD26F8">
        <w:t xml:space="preserve">1 </w:t>
      </w:r>
      <w:r w:rsidR="00BD26F8">
        <w:rPr>
          <w:rFonts w:hint="eastAsia"/>
        </w:rPr>
        <w:t xml:space="preserve">이상 </w:t>
      </w:r>
      <w:r w:rsidR="00BD26F8">
        <w:t xml:space="preserve">100 </w:t>
      </w:r>
      <w:r w:rsidR="00BD26F8">
        <w:rPr>
          <w:rFonts w:hint="eastAsia"/>
        </w:rPr>
        <w:t xml:space="preserve">이하의 </w:t>
      </w:r>
      <w:r w:rsidR="00C95866">
        <w:rPr>
          <w:rFonts w:hint="eastAsia"/>
        </w:rPr>
        <w:t>정수 난수</w:t>
      </w:r>
      <w:r>
        <w:rPr>
          <w:rFonts w:hint="eastAsia"/>
        </w:rPr>
        <w:t xml:space="preserve">를 </w:t>
      </w:r>
      <w:r>
        <w:t>100</w:t>
      </w:r>
      <w:r>
        <w:rPr>
          <w:rFonts w:hint="eastAsia"/>
        </w:rPr>
        <w:t>개</w:t>
      </w:r>
      <w:r w:rsidR="00C95866">
        <w:rPr>
          <w:rFonts w:hint="eastAsia"/>
        </w:rPr>
        <w:t xml:space="preserve"> 생성해서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배열에 채운다.</w:t>
      </w:r>
    </w:p>
    <w:p w14:paraId="2CA76577" w14:textId="472438AA" w:rsidR="0089142B" w:rsidRDefault="0089142B" w:rsidP="0057393D">
      <w:r>
        <w:t xml:space="preserve">(3) </w:t>
      </w:r>
      <w:r w:rsidR="008C59F5">
        <w:rPr>
          <w:rFonts w:hint="eastAsia"/>
        </w:rPr>
        <w:t>배열</w:t>
      </w:r>
      <w:r w:rsidR="00596CB8">
        <w:rPr>
          <w:rFonts w:hint="eastAsia"/>
        </w:rPr>
        <w:t>을</w:t>
      </w:r>
      <w:r w:rsidR="008C59F5">
        <w:rPr>
          <w:rFonts w:hint="eastAsia"/>
        </w:rPr>
        <w:t xml:space="preserve"> 오름차순으로 정렬한다.</w:t>
      </w:r>
    </w:p>
    <w:p w14:paraId="4FED1BC7" w14:textId="09B8AA29" w:rsidR="008C59F5" w:rsidRDefault="00913E2A" w:rsidP="0057393D"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배열을 출력한다.</w:t>
      </w:r>
    </w:p>
    <w:p w14:paraId="0C649F65" w14:textId="0FF01C6E" w:rsidR="00913E2A" w:rsidRDefault="00913E2A" w:rsidP="0057393D"/>
    <w:p w14:paraId="097F61BC" w14:textId="76D51E7E" w:rsidR="00C94FFC" w:rsidRDefault="00C94FFC" w:rsidP="0057393D"/>
    <w:p w14:paraId="68FFC6A0" w14:textId="3773D5E5" w:rsidR="00C94FFC" w:rsidRDefault="00C94FFC" w:rsidP="0057393D"/>
    <w:p w14:paraId="71E19000" w14:textId="20EB4F76" w:rsidR="00C94FFC" w:rsidRDefault="00C94FFC" w:rsidP="00C94FFC">
      <w:pPr>
        <w:pStyle w:val="Heading2"/>
      </w:pPr>
      <w:bookmarkStart w:id="23" w:name="_Toc38749442"/>
      <w:r>
        <w:rPr>
          <w:rFonts w:hint="eastAsia"/>
        </w:rPr>
        <w:t>e</w:t>
      </w:r>
      <w:r>
        <w:t>ven.js</w:t>
      </w:r>
      <w:bookmarkEnd w:id="23"/>
    </w:p>
    <w:p w14:paraId="566E90D5" w14:textId="6AB73057" w:rsidR="00C94FFC" w:rsidRPr="00C94FFC" w:rsidRDefault="00C94FFC" w:rsidP="00C94FFC">
      <w:r>
        <w:rPr>
          <w:rFonts w:hint="eastAsia"/>
        </w:rPr>
        <w:t>다음 기능을 구현하시오.</w:t>
      </w:r>
      <w:r>
        <w:t xml:space="preserve"> </w:t>
      </w:r>
    </w:p>
    <w:p w14:paraId="29685105" w14:textId="77777777" w:rsidR="00555889" w:rsidRDefault="00555889" w:rsidP="0057393D"/>
    <w:p w14:paraId="254C2563" w14:textId="3FCADAC4" w:rsidR="00C94FFC" w:rsidRDefault="00C94FFC" w:rsidP="00C94FFC">
      <w:r>
        <w:rPr>
          <w:rFonts w:hint="eastAsia"/>
        </w:rPr>
        <w:t>(</w:t>
      </w:r>
      <w:r>
        <w:t xml:space="preserve">1) </w:t>
      </w:r>
      <w:r w:rsidR="002720F1">
        <w:rPr>
          <w:rFonts w:hint="eastAsia"/>
        </w:rPr>
        <w:t xml:space="preserve">빈 </w:t>
      </w:r>
      <w:r>
        <w:rPr>
          <w:rFonts w:hint="eastAsia"/>
        </w:rPr>
        <w:t>배열을 만든다.</w:t>
      </w:r>
    </w:p>
    <w:p w14:paraId="75430B72" w14:textId="77777777" w:rsidR="00C94FFC" w:rsidRDefault="00C94FFC" w:rsidP="00C94FFC">
      <w:r>
        <w:rPr>
          <w:rFonts w:hint="eastAsia"/>
        </w:rPr>
        <w:t>(</w:t>
      </w:r>
      <w:r>
        <w:t>2) Math.random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 xml:space="preserve">메소드를 사용하여, </w:t>
      </w:r>
      <w:r>
        <w:t xml:space="preserve">1 </w:t>
      </w:r>
      <w:r>
        <w:rPr>
          <w:rFonts w:hint="eastAsia"/>
        </w:rPr>
        <w:t xml:space="preserve">이상 </w:t>
      </w:r>
      <w:r>
        <w:t xml:space="preserve">100 </w:t>
      </w:r>
      <w:r>
        <w:rPr>
          <w:rFonts w:hint="eastAsia"/>
        </w:rPr>
        <w:t xml:space="preserve">이하의 정수 난수를 </w:t>
      </w:r>
      <w:r>
        <w:t>100</w:t>
      </w:r>
      <w:r>
        <w:rPr>
          <w:rFonts w:hint="eastAsia"/>
        </w:rPr>
        <w:t>개 생성해서,</w:t>
      </w:r>
      <w:r>
        <w:t xml:space="preserve"> </w:t>
      </w:r>
      <w:r>
        <w:rPr>
          <w:rFonts w:hint="eastAsia"/>
        </w:rPr>
        <w:t>배열에 채운다.</w:t>
      </w:r>
    </w:p>
    <w:p w14:paraId="08F6E746" w14:textId="6F277BFC" w:rsidR="00C94FFC" w:rsidRDefault="00C94FFC" w:rsidP="00C94FFC">
      <w:r>
        <w:t xml:space="preserve">(3) </w:t>
      </w:r>
      <w:r>
        <w:rPr>
          <w:rFonts w:hint="eastAsia"/>
        </w:rPr>
        <w:t xml:space="preserve">배열에 </w:t>
      </w:r>
      <w:r w:rsidR="00860C91">
        <w:rPr>
          <w:rFonts w:hint="eastAsia"/>
        </w:rPr>
        <w:t>원소들 중에서 짝수(</w:t>
      </w:r>
      <w:r w:rsidR="00860C91">
        <w:t>2</w:t>
      </w:r>
      <w:r w:rsidR="00860C91">
        <w:rPr>
          <w:rFonts w:hint="eastAsia"/>
        </w:rPr>
        <w:t xml:space="preserve">의 배수)를 </w:t>
      </w:r>
      <w:r w:rsidR="00DF2EEA">
        <w:rPr>
          <w:rFonts w:hint="eastAsia"/>
        </w:rPr>
        <w:t>찾아서 모두 제거한다.</w:t>
      </w:r>
    </w:p>
    <w:p w14:paraId="320F81DA" w14:textId="031328B9" w:rsidR="00C94FFC" w:rsidRDefault="00C94FFC" w:rsidP="00C94FFC"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배열을 출력한다.</w:t>
      </w:r>
    </w:p>
    <w:p w14:paraId="618BA7EC" w14:textId="17F565B5" w:rsidR="0057393D" w:rsidRDefault="0057393D" w:rsidP="0057393D"/>
    <w:p w14:paraId="3C4B9E9B" w14:textId="77777777" w:rsidR="00C94FFC" w:rsidRDefault="00C94FFC" w:rsidP="0057393D"/>
    <w:p w14:paraId="706E144B" w14:textId="5FECFD2D" w:rsidR="0057393D" w:rsidRDefault="0057393D" w:rsidP="0057393D"/>
    <w:p w14:paraId="21B9865C" w14:textId="641A7AC1" w:rsidR="00014CC1" w:rsidRDefault="00014CC1" w:rsidP="0057393D"/>
    <w:p w14:paraId="66E42CA1" w14:textId="5A91199E" w:rsidR="006C6D8B" w:rsidRDefault="006C6D8B" w:rsidP="0057393D"/>
    <w:p w14:paraId="0B90A947" w14:textId="47BACB54" w:rsidR="006C6D8B" w:rsidRDefault="006C6D8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4173ABE" w14:textId="4CF70F92" w:rsidR="006C6D8B" w:rsidRDefault="00FC5ACF" w:rsidP="006C6D8B">
      <w:pPr>
        <w:pStyle w:val="Heading1"/>
      </w:pPr>
      <w:bookmarkStart w:id="24" w:name="_Toc38749443"/>
      <w:r>
        <w:rPr>
          <w:rFonts w:hint="eastAsia"/>
        </w:rPr>
        <w:lastRenderedPageBreak/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bookmarkEnd w:id="24"/>
    </w:p>
    <w:p w14:paraId="3D1D38BE" w14:textId="77777777" w:rsidR="0088337F" w:rsidRPr="0088337F" w:rsidRDefault="0088337F" w:rsidP="0088337F"/>
    <w:p w14:paraId="2F1DCD17" w14:textId="77777777" w:rsidR="006636E8" w:rsidRPr="006636E8" w:rsidRDefault="006636E8" w:rsidP="006636E8"/>
    <w:p w14:paraId="4CC01991" w14:textId="0190C6CC" w:rsidR="006C6D8B" w:rsidRDefault="00A9173B" w:rsidP="00A9173B">
      <w:pPr>
        <w:pStyle w:val="Heading2"/>
      </w:pPr>
      <w:bookmarkStart w:id="25" w:name="_Toc38749444"/>
      <w:r>
        <w:rPr>
          <w:rFonts w:hint="eastAsia"/>
        </w:rPr>
        <w:t>배열 메모리 구조</w:t>
      </w:r>
      <w:bookmarkEnd w:id="25"/>
    </w:p>
    <w:p w14:paraId="2A2726B3" w14:textId="77777777" w:rsidR="002A00A5" w:rsidRPr="002A00A5" w:rsidRDefault="002A00A5" w:rsidP="002A00A5"/>
    <w:p w14:paraId="7AF0C0FF" w14:textId="2759A7A4" w:rsidR="003E32BF" w:rsidRPr="003E32BF" w:rsidRDefault="003E32BF" w:rsidP="003E32BF">
      <w:pPr>
        <w:pStyle w:val="Heading3"/>
      </w:pP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9173B" w14:paraId="4935B2D0" w14:textId="77777777" w:rsidTr="00A9173B">
        <w:tc>
          <w:tcPr>
            <w:tcW w:w="10456" w:type="dxa"/>
          </w:tcPr>
          <w:p w14:paraId="2C19C1D6" w14:textId="77777777" w:rsidR="00A9173B" w:rsidRPr="003A773E" w:rsidRDefault="00A9173B" w:rsidP="00A9173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A773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3A77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A773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3A77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3A773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3A77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3A773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3A77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3A773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3A77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3A773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3A77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7E3EC5C3" w14:textId="77777777" w:rsidR="00A9173B" w:rsidRDefault="00A9173B" w:rsidP="00A9173B"/>
        </w:tc>
      </w:tr>
    </w:tbl>
    <w:p w14:paraId="45886D2D" w14:textId="7F104D7A" w:rsidR="00A9173B" w:rsidRDefault="00A9173B" w:rsidP="00A9173B"/>
    <w:p w14:paraId="2F794C63" w14:textId="5B745099" w:rsidR="003464E2" w:rsidRDefault="003464E2" w:rsidP="00A9173B"/>
    <w:p w14:paraId="1844E73C" w14:textId="4BF6D8DD" w:rsidR="003464E2" w:rsidRDefault="003464E2" w:rsidP="00A9173B">
      <w:r w:rsidRPr="003464E2">
        <w:rPr>
          <w:rFonts w:hint="eastAsia"/>
          <w:noProof/>
        </w:rPr>
        <w:drawing>
          <wp:inline distT="0" distB="0" distL="0" distR="0" wp14:anchorId="23784700" wp14:editId="2902518B">
            <wp:extent cx="2070100" cy="419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A7F1C" w14:textId="7B7EFA9E" w:rsidR="003464E2" w:rsidRDefault="003464E2" w:rsidP="00A9173B"/>
    <w:p w14:paraId="516187EB" w14:textId="219D9F39" w:rsidR="003464E2" w:rsidRDefault="003464E2" w:rsidP="00A9173B"/>
    <w:p w14:paraId="36F21EB5" w14:textId="77777777" w:rsidR="002A00A5" w:rsidRDefault="002A00A5" w:rsidP="00A9173B"/>
    <w:p w14:paraId="331CE35B" w14:textId="27EB7F40" w:rsidR="003E32BF" w:rsidRDefault="003E32BF" w:rsidP="003E32BF">
      <w:pPr>
        <w:pStyle w:val="Heading3"/>
      </w:pP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C05E0" w14:paraId="4B7B27DC" w14:textId="77777777" w:rsidTr="008C05E0">
        <w:tc>
          <w:tcPr>
            <w:tcW w:w="10456" w:type="dxa"/>
          </w:tcPr>
          <w:p w14:paraId="4EB4F6C4" w14:textId="77777777" w:rsidR="008C05E0" w:rsidRPr="00495B74" w:rsidRDefault="008C05E0" w:rsidP="008C05E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5B7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495B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5B7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95B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495B7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"one"</w:t>
            </w:r>
            <w:r w:rsidRPr="00495B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95B7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"two"</w:t>
            </w:r>
            <w:r w:rsidRPr="00495B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95B7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"three"</w:t>
            </w:r>
            <w:r w:rsidRPr="00495B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95B7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"four"</w:t>
            </w:r>
            <w:r w:rsidRPr="00495B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401046DB" w14:textId="77777777" w:rsidR="008C05E0" w:rsidRPr="008C05E0" w:rsidRDefault="008C05E0" w:rsidP="00A9173B"/>
        </w:tc>
      </w:tr>
    </w:tbl>
    <w:p w14:paraId="450110D9" w14:textId="482CF071" w:rsidR="00A9173B" w:rsidRDefault="00A9173B" w:rsidP="00A9173B"/>
    <w:p w14:paraId="7F110134" w14:textId="7B99FCA7" w:rsidR="00BB669C" w:rsidRDefault="00BB669C" w:rsidP="00A9173B">
      <w:r w:rsidRPr="00BB669C">
        <w:rPr>
          <w:rFonts w:hint="eastAsia"/>
          <w:noProof/>
        </w:rPr>
        <w:drawing>
          <wp:inline distT="0" distB="0" distL="0" distR="0" wp14:anchorId="47926966" wp14:editId="35673CD3">
            <wp:extent cx="2362200" cy="889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E83BC" w14:textId="5D844F6C" w:rsidR="00BB669C" w:rsidRDefault="00BB669C" w:rsidP="00A9173B"/>
    <w:p w14:paraId="37E7BDB9" w14:textId="5D316523" w:rsidR="00BB669C" w:rsidRDefault="006F70BE" w:rsidP="00A9173B">
      <w:r>
        <w:rPr>
          <w:rFonts w:hint="eastAsia"/>
        </w:rPr>
        <w:t>정확한 메모리 구조는 위 그림이다.</w:t>
      </w:r>
    </w:p>
    <w:p w14:paraId="4B01E98C" w14:textId="01FE855E" w:rsidR="006F70BE" w:rsidRDefault="006F70BE" w:rsidP="00A9173B">
      <w:r>
        <w:rPr>
          <w:rFonts w:hint="eastAsia"/>
        </w:rPr>
        <w:t xml:space="preserve">그런데 아래 그림으로 이해해도 </w:t>
      </w:r>
      <w:r w:rsidR="008D48A5">
        <w:rPr>
          <w:rFonts w:hint="eastAsia"/>
        </w:rPr>
        <w:t>된다.</w:t>
      </w:r>
      <w:r w:rsidR="008D48A5">
        <w:t xml:space="preserve"> </w:t>
      </w:r>
      <w:r w:rsidR="008D48A5">
        <w:rPr>
          <w:rFonts w:hint="eastAsia"/>
        </w:rPr>
        <w:t>별 차이가 없다.</w:t>
      </w:r>
    </w:p>
    <w:p w14:paraId="1C4F19CD" w14:textId="77777777" w:rsidR="002A00A5" w:rsidRDefault="002A00A5" w:rsidP="00A9173B"/>
    <w:p w14:paraId="7AB28F4B" w14:textId="309B4197" w:rsidR="008D48A5" w:rsidRDefault="002A00A5" w:rsidP="00A9173B">
      <w:r w:rsidRPr="002A00A5">
        <w:rPr>
          <w:noProof/>
        </w:rPr>
        <w:drawing>
          <wp:inline distT="0" distB="0" distL="0" distR="0" wp14:anchorId="52C6C614" wp14:editId="770C7032">
            <wp:extent cx="2603500" cy="4572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010BA" w14:textId="77777777" w:rsidR="002A00A5" w:rsidRDefault="002A00A5" w:rsidP="00A9173B"/>
    <w:p w14:paraId="7BDB5862" w14:textId="3B046969" w:rsidR="00BB669C" w:rsidRDefault="00BB669C" w:rsidP="00A9173B"/>
    <w:p w14:paraId="334CB1F5" w14:textId="7CDB2839" w:rsidR="006636E8" w:rsidRDefault="006636E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90000D8" w14:textId="3F91A57F" w:rsidR="002A00A5" w:rsidRDefault="009D5DAA" w:rsidP="002A00A5">
      <w:pPr>
        <w:pStyle w:val="Heading2"/>
      </w:pPr>
      <w:bookmarkStart w:id="26" w:name="_Toc38749445"/>
      <w:r>
        <w:rPr>
          <w:rFonts w:hint="eastAsia"/>
        </w:rPr>
        <w:lastRenderedPageBreak/>
        <w:t>2</w:t>
      </w:r>
      <w:r w:rsidR="002A00A5">
        <w:rPr>
          <w:rFonts w:hint="eastAsia"/>
        </w:rPr>
        <w:t>차원 배열</w:t>
      </w:r>
      <w:r>
        <w:rPr>
          <w:rFonts w:hint="eastAsia"/>
        </w:rPr>
        <w:t xml:space="preserve"> </w:t>
      </w:r>
      <w:r>
        <w:t>#2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A00A5" w14:paraId="6EDE1A22" w14:textId="77777777" w:rsidTr="002A00A5">
        <w:tc>
          <w:tcPr>
            <w:tcW w:w="10456" w:type="dxa"/>
          </w:tcPr>
          <w:p w14:paraId="6A55B0C4" w14:textId="77777777" w:rsidR="00BD548C" w:rsidRPr="000C6552" w:rsidRDefault="00BD548C" w:rsidP="00BD548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C655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C655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[[</w:t>
            </w:r>
            <w:r w:rsidRPr="000C655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C655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C655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[</w:t>
            </w:r>
            <w:r w:rsidRPr="000C655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C655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C655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[</w:t>
            </w:r>
            <w:r w:rsidRPr="000C655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7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C655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C655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9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]];</w:t>
            </w:r>
          </w:p>
          <w:p w14:paraId="7FF18090" w14:textId="77777777" w:rsidR="002A00A5" w:rsidRDefault="002A00A5" w:rsidP="002A00A5"/>
        </w:tc>
      </w:tr>
    </w:tbl>
    <w:p w14:paraId="58C172E3" w14:textId="1BBCCC63" w:rsidR="002A00A5" w:rsidRDefault="002A00A5" w:rsidP="002A00A5"/>
    <w:p w14:paraId="34F9A032" w14:textId="67837AC6" w:rsidR="00932553" w:rsidRDefault="00932553" w:rsidP="002A00A5"/>
    <w:p w14:paraId="3A09EB40" w14:textId="55F5B273" w:rsidR="00932553" w:rsidRDefault="00932553" w:rsidP="002A00A5">
      <w:r w:rsidRPr="00932553">
        <w:rPr>
          <w:rFonts w:hint="eastAsia"/>
          <w:noProof/>
        </w:rPr>
        <w:drawing>
          <wp:inline distT="0" distB="0" distL="0" distR="0" wp14:anchorId="75793C64" wp14:editId="7C82AE29">
            <wp:extent cx="2984500" cy="12509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BD81E" w14:textId="27F76A5A" w:rsidR="00932553" w:rsidRDefault="00932553" w:rsidP="002A00A5"/>
    <w:p w14:paraId="59B7D8AF" w14:textId="56CE8C0D" w:rsidR="00932553" w:rsidRDefault="00932553" w:rsidP="002A00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636E8" w14:paraId="545F764D" w14:textId="77777777" w:rsidTr="006636E8">
        <w:tc>
          <w:tcPr>
            <w:tcW w:w="10456" w:type="dxa"/>
          </w:tcPr>
          <w:p w14:paraId="6D4A53A4" w14:textId="77777777" w:rsidR="006636E8" w:rsidRPr="00007CF7" w:rsidRDefault="006636E8" w:rsidP="006636E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C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07C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[];</w:t>
            </w:r>
          </w:p>
          <w:p w14:paraId="5777BB74" w14:textId="77777777" w:rsidR="006636E8" w:rsidRPr="00007CF7" w:rsidRDefault="006636E8" w:rsidP="006636E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C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007C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[</w:t>
            </w:r>
            <w:r w:rsidRPr="00007C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07C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07C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275F3B2A" w14:textId="77777777" w:rsidR="006636E8" w:rsidRPr="00007CF7" w:rsidRDefault="006636E8" w:rsidP="006636E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C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007C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[</w:t>
            </w:r>
            <w:r w:rsidRPr="00007C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07C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07C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1CB12EDC" w14:textId="0BE71A53" w:rsidR="006636E8" w:rsidRPr="006636E8" w:rsidRDefault="006636E8" w:rsidP="006636E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C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007C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[</w:t>
            </w:r>
            <w:r w:rsidRPr="00007C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7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07C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07C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9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</w:tc>
      </w:tr>
    </w:tbl>
    <w:p w14:paraId="4CDFC615" w14:textId="5AEED91D" w:rsidR="006636E8" w:rsidRDefault="00644F9D" w:rsidP="002A00A5">
      <w:r>
        <w:rPr>
          <w:rFonts w:hint="eastAsia"/>
        </w:rPr>
        <w:t>메모리 구조는 위 그림과 동일하다.</w:t>
      </w:r>
    </w:p>
    <w:p w14:paraId="180C0D5F" w14:textId="2169B534" w:rsidR="00644F9D" w:rsidRDefault="00644F9D" w:rsidP="002A00A5"/>
    <w:p w14:paraId="6F594E80" w14:textId="38342287" w:rsidR="00644F9D" w:rsidRDefault="00644F9D" w:rsidP="002A00A5"/>
    <w:p w14:paraId="431D5C4D" w14:textId="77777777" w:rsidR="009D5DAA" w:rsidRDefault="009D5DAA" w:rsidP="002A00A5"/>
    <w:p w14:paraId="013F1780" w14:textId="5186BEE5" w:rsidR="00644F9D" w:rsidRDefault="00644F9D" w:rsidP="002A00A5"/>
    <w:p w14:paraId="39563527" w14:textId="7A2E6320" w:rsidR="009D5DAA" w:rsidRDefault="009D5DAA" w:rsidP="009D5DAA">
      <w:pPr>
        <w:pStyle w:val="Heading2"/>
      </w:pPr>
      <w:bookmarkStart w:id="27" w:name="_Toc38749446"/>
      <w:r>
        <w:rPr>
          <w:rFonts w:hint="eastAsia"/>
        </w:rPr>
        <w:t xml:space="preserve">2차원 배열 </w:t>
      </w:r>
      <w:r>
        <w:t>#2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44F9D" w14:paraId="3EC03358" w14:textId="77777777" w:rsidTr="00644F9D">
        <w:tc>
          <w:tcPr>
            <w:tcW w:w="10456" w:type="dxa"/>
          </w:tcPr>
          <w:p w14:paraId="6E7E79CD" w14:textId="77777777" w:rsidR="00644F9D" w:rsidRPr="00E5762B" w:rsidRDefault="00644F9D" w:rsidP="00644F9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762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576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a1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E5762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5762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5762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0513AE94" w14:textId="77777777" w:rsidR="00644F9D" w:rsidRPr="00E5762B" w:rsidRDefault="00644F9D" w:rsidP="00644F9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762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576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a2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E5762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5762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5762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7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5F1D160A" w14:textId="77777777" w:rsidR="00644F9D" w:rsidRPr="00E5762B" w:rsidRDefault="00644F9D" w:rsidP="00644F9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762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576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a3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E5762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7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5762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5762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9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79E37943" w14:textId="77777777" w:rsidR="00644F9D" w:rsidRPr="00E5762B" w:rsidRDefault="00644F9D" w:rsidP="00644F9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762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576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E576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a1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576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a2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576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a3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49D9AC9F" w14:textId="77777777" w:rsidR="00644F9D" w:rsidRDefault="00644F9D" w:rsidP="002A00A5"/>
        </w:tc>
      </w:tr>
    </w:tbl>
    <w:p w14:paraId="68EA91E8" w14:textId="609DB68A" w:rsidR="00644F9D" w:rsidRDefault="00644F9D" w:rsidP="002A00A5"/>
    <w:p w14:paraId="1D70A5F9" w14:textId="5EDDA7DF" w:rsidR="009D5DAA" w:rsidRDefault="009D5DAA" w:rsidP="002A00A5">
      <w:r w:rsidRPr="009D5DAA">
        <w:rPr>
          <w:rFonts w:hint="eastAsia"/>
          <w:noProof/>
        </w:rPr>
        <w:drawing>
          <wp:inline distT="0" distB="0" distL="0" distR="0" wp14:anchorId="7E1E3741" wp14:editId="03CF4745">
            <wp:extent cx="3460750" cy="13843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DEF8C" w14:textId="2ADF91E2" w:rsidR="009D5DAA" w:rsidRDefault="009D5DAA" w:rsidP="002A00A5"/>
    <w:p w14:paraId="5DEC5880" w14:textId="4F0C18B1" w:rsidR="009C5EBF" w:rsidRDefault="009C5EBF" w:rsidP="002A00A5"/>
    <w:p w14:paraId="1E1C1140" w14:textId="35CE7AA6" w:rsidR="009C5EBF" w:rsidRDefault="009C5EB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D440733" w14:textId="7C65C914" w:rsidR="009C5EBF" w:rsidRDefault="009C5EBF" w:rsidP="009C5EBF">
      <w:pPr>
        <w:pStyle w:val="Heading2"/>
      </w:pPr>
      <w:bookmarkStart w:id="28" w:name="_Toc38749447"/>
      <w:r>
        <w:rPr>
          <w:rFonts w:hint="eastAsia"/>
        </w:rPr>
        <w:lastRenderedPageBreak/>
        <w:t xml:space="preserve">2차원 배열 </w:t>
      </w:r>
      <w:r>
        <w:t>#3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5EBF" w14:paraId="703851A8" w14:textId="77777777" w:rsidTr="009C5EBF">
        <w:tc>
          <w:tcPr>
            <w:tcW w:w="10456" w:type="dxa"/>
          </w:tcPr>
          <w:p w14:paraId="3BA1901E" w14:textId="77777777" w:rsidR="009C5EBF" w:rsidRPr="001D53F4" w:rsidRDefault="009C5EBF" w:rsidP="009C5EB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53F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D53F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[[</w:t>
            </w:r>
            <w:r w:rsidRPr="001D53F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D53F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[</w:t>
            </w:r>
            <w:r w:rsidRPr="001D53F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D53F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D53F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[</w:t>
            </w:r>
            <w:r w:rsidRPr="001D53F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D53F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7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D53F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D53F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9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]];</w:t>
            </w:r>
          </w:p>
          <w:p w14:paraId="5C597DB4" w14:textId="77777777" w:rsidR="009C5EBF" w:rsidRDefault="009C5EBF" w:rsidP="009C5EBF"/>
        </w:tc>
      </w:tr>
    </w:tbl>
    <w:p w14:paraId="67DFF4E1" w14:textId="77777777" w:rsidR="009C5EBF" w:rsidRPr="009C5EBF" w:rsidRDefault="009C5EBF" w:rsidP="009C5EBF"/>
    <w:p w14:paraId="2B42AEAE" w14:textId="212862F0" w:rsidR="009D5DAA" w:rsidRDefault="00597474" w:rsidP="002A00A5">
      <w:r w:rsidRPr="00597474">
        <w:rPr>
          <w:rFonts w:hint="eastAsia"/>
          <w:noProof/>
        </w:rPr>
        <w:drawing>
          <wp:inline distT="0" distB="0" distL="0" distR="0" wp14:anchorId="36758084" wp14:editId="09DEA5E2">
            <wp:extent cx="3308350" cy="12509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8500E" w14:textId="2DD3EBC6" w:rsidR="00597474" w:rsidRDefault="00597474" w:rsidP="002A00A5"/>
    <w:p w14:paraId="3608D7BB" w14:textId="0C4901BF" w:rsidR="00597474" w:rsidRDefault="00597474" w:rsidP="002A00A5"/>
    <w:p w14:paraId="67D4A392" w14:textId="77777777" w:rsidR="00597474" w:rsidRDefault="00597474" w:rsidP="002A00A5"/>
    <w:p w14:paraId="35F1AFB7" w14:textId="77777777" w:rsidR="009D5DAA" w:rsidRPr="002A00A5" w:rsidRDefault="009D5DAA" w:rsidP="002A00A5"/>
    <w:p w14:paraId="2F06E1BA" w14:textId="77777777" w:rsidR="008C05E0" w:rsidRPr="00A9173B" w:rsidRDefault="008C05E0" w:rsidP="00A9173B"/>
    <w:sectPr w:rsidR="008C05E0" w:rsidRPr="00A9173B" w:rsidSect="00FE41AF">
      <w:footerReference w:type="default" r:id="rId17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C951F6" w14:textId="77777777" w:rsidR="009A192B" w:rsidRDefault="009A192B" w:rsidP="00B12C18">
      <w:r>
        <w:separator/>
      </w:r>
    </w:p>
  </w:endnote>
  <w:endnote w:type="continuationSeparator" w:id="0">
    <w:p w14:paraId="731AC335" w14:textId="77777777" w:rsidR="009A192B" w:rsidRDefault="009A192B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B9665" w14:textId="77777777" w:rsidR="00766C9F" w:rsidRPr="00B12C18" w:rsidRDefault="00766C9F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</w:p>
  <w:p w14:paraId="6BC5859E" w14:textId="77777777" w:rsidR="00766C9F" w:rsidRDefault="00766C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46818" w14:textId="77777777" w:rsidR="009A192B" w:rsidRDefault="009A192B" w:rsidP="00B12C18">
      <w:r>
        <w:separator/>
      </w:r>
    </w:p>
  </w:footnote>
  <w:footnote w:type="continuationSeparator" w:id="0">
    <w:p w14:paraId="61F2971C" w14:textId="77777777" w:rsidR="009A192B" w:rsidRDefault="009A192B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attachedTemplate r:id="rId1"/>
  <w:defaultTabStop w:val="800"/>
  <w:drawingGridHorizontalSpacing w:val="58"/>
  <w:drawingGridVerticalSpacing w:val="58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D1A"/>
    <w:rsid w:val="0000040A"/>
    <w:rsid w:val="00001F05"/>
    <w:rsid w:val="00002152"/>
    <w:rsid w:val="00003CCE"/>
    <w:rsid w:val="000049BA"/>
    <w:rsid w:val="00007CF7"/>
    <w:rsid w:val="00011296"/>
    <w:rsid w:val="00013AA6"/>
    <w:rsid w:val="00014CC1"/>
    <w:rsid w:val="000162D8"/>
    <w:rsid w:val="00016FB3"/>
    <w:rsid w:val="0001753B"/>
    <w:rsid w:val="00017755"/>
    <w:rsid w:val="00017BDB"/>
    <w:rsid w:val="0002276F"/>
    <w:rsid w:val="000237AA"/>
    <w:rsid w:val="00023A85"/>
    <w:rsid w:val="00023EA9"/>
    <w:rsid w:val="00026FE4"/>
    <w:rsid w:val="000327D4"/>
    <w:rsid w:val="000330DB"/>
    <w:rsid w:val="00035FD0"/>
    <w:rsid w:val="00040DD5"/>
    <w:rsid w:val="000419A3"/>
    <w:rsid w:val="00044AB1"/>
    <w:rsid w:val="00046218"/>
    <w:rsid w:val="0005117B"/>
    <w:rsid w:val="000522D4"/>
    <w:rsid w:val="00053E5C"/>
    <w:rsid w:val="00054AE0"/>
    <w:rsid w:val="00054B7B"/>
    <w:rsid w:val="000576FF"/>
    <w:rsid w:val="00061C37"/>
    <w:rsid w:val="00063A60"/>
    <w:rsid w:val="00067E7E"/>
    <w:rsid w:val="00070071"/>
    <w:rsid w:val="00071E4A"/>
    <w:rsid w:val="0007338A"/>
    <w:rsid w:val="000737CB"/>
    <w:rsid w:val="00074AC8"/>
    <w:rsid w:val="00075D09"/>
    <w:rsid w:val="000808C3"/>
    <w:rsid w:val="0008184B"/>
    <w:rsid w:val="00081E4C"/>
    <w:rsid w:val="00082FD6"/>
    <w:rsid w:val="000838C7"/>
    <w:rsid w:val="00086B98"/>
    <w:rsid w:val="00090C38"/>
    <w:rsid w:val="00090F8C"/>
    <w:rsid w:val="0009157A"/>
    <w:rsid w:val="000930D3"/>
    <w:rsid w:val="000947ED"/>
    <w:rsid w:val="000A059C"/>
    <w:rsid w:val="000A106A"/>
    <w:rsid w:val="000A1584"/>
    <w:rsid w:val="000A19AA"/>
    <w:rsid w:val="000A2558"/>
    <w:rsid w:val="000A2736"/>
    <w:rsid w:val="000A5564"/>
    <w:rsid w:val="000B15A8"/>
    <w:rsid w:val="000B2EA6"/>
    <w:rsid w:val="000B4CEB"/>
    <w:rsid w:val="000B534D"/>
    <w:rsid w:val="000B6E4F"/>
    <w:rsid w:val="000B71F5"/>
    <w:rsid w:val="000C038C"/>
    <w:rsid w:val="000C0520"/>
    <w:rsid w:val="000C1529"/>
    <w:rsid w:val="000C21E4"/>
    <w:rsid w:val="000C6552"/>
    <w:rsid w:val="000D0857"/>
    <w:rsid w:val="000D26AC"/>
    <w:rsid w:val="000D298E"/>
    <w:rsid w:val="000D3D9C"/>
    <w:rsid w:val="000D47CC"/>
    <w:rsid w:val="000D58C6"/>
    <w:rsid w:val="000E04A1"/>
    <w:rsid w:val="000E3145"/>
    <w:rsid w:val="000E3FDD"/>
    <w:rsid w:val="000E4F64"/>
    <w:rsid w:val="000E6117"/>
    <w:rsid w:val="000E61C4"/>
    <w:rsid w:val="000E670D"/>
    <w:rsid w:val="000F25E2"/>
    <w:rsid w:val="000F2CDD"/>
    <w:rsid w:val="000F68C0"/>
    <w:rsid w:val="000F71B8"/>
    <w:rsid w:val="000F7ACB"/>
    <w:rsid w:val="000F7DDA"/>
    <w:rsid w:val="0010277D"/>
    <w:rsid w:val="00103431"/>
    <w:rsid w:val="00103843"/>
    <w:rsid w:val="00106095"/>
    <w:rsid w:val="00106509"/>
    <w:rsid w:val="00112753"/>
    <w:rsid w:val="0011439A"/>
    <w:rsid w:val="00116912"/>
    <w:rsid w:val="001200BA"/>
    <w:rsid w:val="00120541"/>
    <w:rsid w:val="00121A65"/>
    <w:rsid w:val="00125DF7"/>
    <w:rsid w:val="001316FE"/>
    <w:rsid w:val="00131EBD"/>
    <w:rsid w:val="00136CC6"/>
    <w:rsid w:val="001410E8"/>
    <w:rsid w:val="0014410B"/>
    <w:rsid w:val="0014492A"/>
    <w:rsid w:val="00144B8E"/>
    <w:rsid w:val="00145A80"/>
    <w:rsid w:val="001468CA"/>
    <w:rsid w:val="00146BA1"/>
    <w:rsid w:val="00151A8A"/>
    <w:rsid w:val="001550C0"/>
    <w:rsid w:val="00157511"/>
    <w:rsid w:val="001618DE"/>
    <w:rsid w:val="00163317"/>
    <w:rsid w:val="0016376B"/>
    <w:rsid w:val="001637B1"/>
    <w:rsid w:val="0016699F"/>
    <w:rsid w:val="00167906"/>
    <w:rsid w:val="0017085D"/>
    <w:rsid w:val="001716AA"/>
    <w:rsid w:val="00174D2A"/>
    <w:rsid w:val="00180439"/>
    <w:rsid w:val="0018214A"/>
    <w:rsid w:val="001828CF"/>
    <w:rsid w:val="001850DF"/>
    <w:rsid w:val="001862D4"/>
    <w:rsid w:val="00187FD1"/>
    <w:rsid w:val="00196157"/>
    <w:rsid w:val="001A01DF"/>
    <w:rsid w:val="001A0AC8"/>
    <w:rsid w:val="001A51CF"/>
    <w:rsid w:val="001A5940"/>
    <w:rsid w:val="001B1B44"/>
    <w:rsid w:val="001B4EE4"/>
    <w:rsid w:val="001B64B5"/>
    <w:rsid w:val="001B7A9B"/>
    <w:rsid w:val="001B7DCE"/>
    <w:rsid w:val="001C0315"/>
    <w:rsid w:val="001C0B0C"/>
    <w:rsid w:val="001C27F3"/>
    <w:rsid w:val="001C2923"/>
    <w:rsid w:val="001C4306"/>
    <w:rsid w:val="001C53D1"/>
    <w:rsid w:val="001C782D"/>
    <w:rsid w:val="001D4D5C"/>
    <w:rsid w:val="001D4F1F"/>
    <w:rsid w:val="001D53F4"/>
    <w:rsid w:val="001D75F1"/>
    <w:rsid w:val="001E3470"/>
    <w:rsid w:val="001E44D3"/>
    <w:rsid w:val="001F032F"/>
    <w:rsid w:val="001F360B"/>
    <w:rsid w:val="001F3B45"/>
    <w:rsid w:val="001F5FE7"/>
    <w:rsid w:val="00200BD8"/>
    <w:rsid w:val="00203405"/>
    <w:rsid w:val="002050C4"/>
    <w:rsid w:val="00206868"/>
    <w:rsid w:val="00211A94"/>
    <w:rsid w:val="002161B8"/>
    <w:rsid w:val="0021693E"/>
    <w:rsid w:val="002174EA"/>
    <w:rsid w:val="00222AAD"/>
    <w:rsid w:val="00223271"/>
    <w:rsid w:val="002246CC"/>
    <w:rsid w:val="0023089C"/>
    <w:rsid w:val="002310A9"/>
    <w:rsid w:val="00235453"/>
    <w:rsid w:val="0024647A"/>
    <w:rsid w:val="002509D2"/>
    <w:rsid w:val="00251E15"/>
    <w:rsid w:val="00253397"/>
    <w:rsid w:val="002539A1"/>
    <w:rsid w:val="002554C6"/>
    <w:rsid w:val="0026709B"/>
    <w:rsid w:val="0027014C"/>
    <w:rsid w:val="00271261"/>
    <w:rsid w:val="00271F5D"/>
    <w:rsid w:val="002720F1"/>
    <w:rsid w:val="002756B8"/>
    <w:rsid w:val="0027691B"/>
    <w:rsid w:val="002771F8"/>
    <w:rsid w:val="00281076"/>
    <w:rsid w:val="0028551F"/>
    <w:rsid w:val="002919EC"/>
    <w:rsid w:val="00292728"/>
    <w:rsid w:val="00292D17"/>
    <w:rsid w:val="002962AD"/>
    <w:rsid w:val="002A00A5"/>
    <w:rsid w:val="002A18D7"/>
    <w:rsid w:val="002A29B7"/>
    <w:rsid w:val="002A4047"/>
    <w:rsid w:val="002A6F86"/>
    <w:rsid w:val="002A7622"/>
    <w:rsid w:val="002B010D"/>
    <w:rsid w:val="002B0DB6"/>
    <w:rsid w:val="002B1C3E"/>
    <w:rsid w:val="002B1E01"/>
    <w:rsid w:val="002B2019"/>
    <w:rsid w:val="002B4177"/>
    <w:rsid w:val="002B4504"/>
    <w:rsid w:val="002B6317"/>
    <w:rsid w:val="002B7C4F"/>
    <w:rsid w:val="002C3235"/>
    <w:rsid w:val="002C4025"/>
    <w:rsid w:val="002C69C4"/>
    <w:rsid w:val="002C6D96"/>
    <w:rsid w:val="002D0169"/>
    <w:rsid w:val="002D2819"/>
    <w:rsid w:val="002D44AA"/>
    <w:rsid w:val="002D5736"/>
    <w:rsid w:val="002D7A74"/>
    <w:rsid w:val="002E54F2"/>
    <w:rsid w:val="002E6C4B"/>
    <w:rsid w:val="002F12CF"/>
    <w:rsid w:val="002F234A"/>
    <w:rsid w:val="002F238A"/>
    <w:rsid w:val="002F54C8"/>
    <w:rsid w:val="002F5826"/>
    <w:rsid w:val="002F7C4F"/>
    <w:rsid w:val="00300F24"/>
    <w:rsid w:val="00303429"/>
    <w:rsid w:val="00303C87"/>
    <w:rsid w:val="003040E1"/>
    <w:rsid w:val="003046C0"/>
    <w:rsid w:val="00306988"/>
    <w:rsid w:val="00306ABD"/>
    <w:rsid w:val="00307A9A"/>
    <w:rsid w:val="00311D4E"/>
    <w:rsid w:val="0031373F"/>
    <w:rsid w:val="00314C85"/>
    <w:rsid w:val="00315975"/>
    <w:rsid w:val="00317DDA"/>
    <w:rsid w:val="0032035A"/>
    <w:rsid w:val="00323478"/>
    <w:rsid w:val="00325727"/>
    <w:rsid w:val="00325A50"/>
    <w:rsid w:val="00327203"/>
    <w:rsid w:val="00327C7E"/>
    <w:rsid w:val="00332279"/>
    <w:rsid w:val="003325BA"/>
    <w:rsid w:val="0033284E"/>
    <w:rsid w:val="00334385"/>
    <w:rsid w:val="00334780"/>
    <w:rsid w:val="00335851"/>
    <w:rsid w:val="0034097D"/>
    <w:rsid w:val="00346379"/>
    <w:rsid w:val="003464E2"/>
    <w:rsid w:val="00347700"/>
    <w:rsid w:val="00350772"/>
    <w:rsid w:val="00350FC9"/>
    <w:rsid w:val="0035560E"/>
    <w:rsid w:val="003602AF"/>
    <w:rsid w:val="00361041"/>
    <w:rsid w:val="003610D0"/>
    <w:rsid w:val="003615DD"/>
    <w:rsid w:val="00365178"/>
    <w:rsid w:val="0036527F"/>
    <w:rsid w:val="00366D94"/>
    <w:rsid w:val="00370055"/>
    <w:rsid w:val="003701C5"/>
    <w:rsid w:val="00372A46"/>
    <w:rsid w:val="003750A7"/>
    <w:rsid w:val="00375B35"/>
    <w:rsid w:val="00377A73"/>
    <w:rsid w:val="003829CB"/>
    <w:rsid w:val="003856CD"/>
    <w:rsid w:val="003877B3"/>
    <w:rsid w:val="00391F17"/>
    <w:rsid w:val="003946B8"/>
    <w:rsid w:val="00395B97"/>
    <w:rsid w:val="003A00C7"/>
    <w:rsid w:val="003A0EBF"/>
    <w:rsid w:val="003A1FB5"/>
    <w:rsid w:val="003A2BA6"/>
    <w:rsid w:val="003A2BEB"/>
    <w:rsid w:val="003A35F4"/>
    <w:rsid w:val="003A46A3"/>
    <w:rsid w:val="003A4A84"/>
    <w:rsid w:val="003A60B9"/>
    <w:rsid w:val="003A64CD"/>
    <w:rsid w:val="003A7655"/>
    <w:rsid w:val="003A773E"/>
    <w:rsid w:val="003B10C4"/>
    <w:rsid w:val="003B2B21"/>
    <w:rsid w:val="003B3C74"/>
    <w:rsid w:val="003B5CB6"/>
    <w:rsid w:val="003B785B"/>
    <w:rsid w:val="003C48AD"/>
    <w:rsid w:val="003C5B51"/>
    <w:rsid w:val="003D33C3"/>
    <w:rsid w:val="003D4554"/>
    <w:rsid w:val="003D67ED"/>
    <w:rsid w:val="003D7E44"/>
    <w:rsid w:val="003D7F50"/>
    <w:rsid w:val="003E0DE6"/>
    <w:rsid w:val="003E109E"/>
    <w:rsid w:val="003E32BF"/>
    <w:rsid w:val="003E4BB5"/>
    <w:rsid w:val="003E4F88"/>
    <w:rsid w:val="003E6FC6"/>
    <w:rsid w:val="003F19BB"/>
    <w:rsid w:val="003F2EC0"/>
    <w:rsid w:val="003F40C0"/>
    <w:rsid w:val="003F4D39"/>
    <w:rsid w:val="003F544A"/>
    <w:rsid w:val="003F5E31"/>
    <w:rsid w:val="003F6136"/>
    <w:rsid w:val="003F6519"/>
    <w:rsid w:val="003F7292"/>
    <w:rsid w:val="004018E1"/>
    <w:rsid w:val="00404B93"/>
    <w:rsid w:val="004051A2"/>
    <w:rsid w:val="00405682"/>
    <w:rsid w:val="00405CDB"/>
    <w:rsid w:val="00406312"/>
    <w:rsid w:val="00407234"/>
    <w:rsid w:val="00411FC7"/>
    <w:rsid w:val="00412B9D"/>
    <w:rsid w:val="00415501"/>
    <w:rsid w:val="0041642D"/>
    <w:rsid w:val="004221C2"/>
    <w:rsid w:val="004230E8"/>
    <w:rsid w:val="00423130"/>
    <w:rsid w:val="00423CCC"/>
    <w:rsid w:val="004247BF"/>
    <w:rsid w:val="00426AD0"/>
    <w:rsid w:val="0043041A"/>
    <w:rsid w:val="00434BA4"/>
    <w:rsid w:val="00435333"/>
    <w:rsid w:val="0043586E"/>
    <w:rsid w:val="00437664"/>
    <w:rsid w:val="00440CA0"/>
    <w:rsid w:val="0044345C"/>
    <w:rsid w:val="00443C0E"/>
    <w:rsid w:val="004453BD"/>
    <w:rsid w:val="00445678"/>
    <w:rsid w:val="0045199A"/>
    <w:rsid w:val="00456664"/>
    <w:rsid w:val="004578D0"/>
    <w:rsid w:val="00457DF4"/>
    <w:rsid w:val="004618EA"/>
    <w:rsid w:val="004625CE"/>
    <w:rsid w:val="00462D63"/>
    <w:rsid w:val="00464E5B"/>
    <w:rsid w:val="00467E59"/>
    <w:rsid w:val="0047086F"/>
    <w:rsid w:val="00471C33"/>
    <w:rsid w:val="004760C4"/>
    <w:rsid w:val="00476C67"/>
    <w:rsid w:val="0048013B"/>
    <w:rsid w:val="00483BA0"/>
    <w:rsid w:val="00484926"/>
    <w:rsid w:val="0048755F"/>
    <w:rsid w:val="00492FC1"/>
    <w:rsid w:val="00494B42"/>
    <w:rsid w:val="00494BBA"/>
    <w:rsid w:val="0049517B"/>
    <w:rsid w:val="004957BE"/>
    <w:rsid w:val="00495B74"/>
    <w:rsid w:val="0049699D"/>
    <w:rsid w:val="0049777B"/>
    <w:rsid w:val="004A02BB"/>
    <w:rsid w:val="004A5282"/>
    <w:rsid w:val="004A78DD"/>
    <w:rsid w:val="004B2CDF"/>
    <w:rsid w:val="004B6B31"/>
    <w:rsid w:val="004C04D6"/>
    <w:rsid w:val="004C2E79"/>
    <w:rsid w:val="004C6A65"/>
    <w:rsid w:val="004C75AF"/>
    <w:rsid w:val="004D01B4"/>
    <w:rsid w:val="004D12C9"/>
    <w:rsid w:val="004D232B"/>
    <w:rsid w:val="004D73FA"/>
    <w:rsid w:val="004D7B1D"/>
    <w:rsid w:val="004E5EFA"/>
    <w:rsid w:val="004E792D"/>
    <w:rsid w:val="004E7D02"/>
    <w:rsid w:val="004F1F86"/>
    <w:rsid w:val="004F4BA6"/>
    <w:rsid w:val="004F6366"/>
    <w:rsid w:val="00500004"/>
    <w:rsid w:val="00501FAC"/>
    <w:rsid w:val="00506BA4"/>
    <w:rsid w:val="0051063F"/>
    <w:rsid w:val="00513B12"/>
    <w:rsid w:val="00514048"/>
    <w:rsid w:val="0051790E"/>
    <w:rsid w:val="0052418E"/>
    <w:rsid w:val="005257C9"/>
    <w:rsid w:val="0052585F"/>
    <w:rsid w:val="00530E33"/>
    <w:rsid w:val="00533817"/>
    <w:rsid w:val="005356E0"/>
    <w:rsid w:val="00536550"/>
    <w:rsid w:val="00537600"/>
    <w:rsid w:val="00540884"/>
    <w:rsid w:val="0054100A"/>
    <w:rsid w:val="0054199D"/>
    <w:rsid w:val="0054300D"/>
    <w:rsid w:val="00545A26"/>
    <w:rsid w:val="00546162"/>
    <w:rsid w:val="00546DB1"/>
    <w:rsid w:val="00550905"/>
    <w:rsid w:val="00554926"/>
    <w:rsid w:val="00555889"/>
    <w:rsid w:val="00556436"/>
    <w:rsid w:val="00556F36"/>
    <w:rsid w:val="00570DD6"/>
    <w:rsid w:val="005716B7"/>
    <w:rsid w:val="00571C98"/>
    <w:rsid w:val="0057321A"/>
    <w:rsid w:val="0057393D"/>
    <w:rsid w:val="00576A6B"/>
    <w:rsid w:val="00576D47"/>
    <w:rsid w:val="005828A0"/>
    <w:rsid w:val="00582E43"/>
    <w:rsid w:val="00586334"/>
    <w:rsid w:val="00586373"/>
    <w:rsid w:val="00586637"/>
    <w:rsid w:val="0059149C"/>
    <w:rsid w:val="00596CB8"/>
    <w:rsid w:val="00597474"/>
    <w:rsid w:val="005B36DE"/>
    <w:rsid w:val="005B4A34"/>
    <w:rsid w:val="005B524B"/>
    <w:rsid w:val="005B5E51"/>
    <w:rsid w:val="005C00C3"/>
    <w:rsid w:val="005C211D"/>
    <w:rsid w:val="005C5F87"/>
    <w:rsid w:val="005C6FA4"/>
    <w:rsid w:val="005C7255"/>
    <w:rsid w:val="005D2AE5"/>
    <w:rsid w:val="005D43BF"/>
    <w:rsid w:val="005D561F"/>
    <w:rsid w:val="005E0151"/>
    <w:rsid w:val="005E5809"/>
    <w:rsid w:val="005E5FB3"/>
    <w:rsid w:val="005E763F"/>
    <w:rsid w:val="005F5742"/>
    <w:rsid w:val="005F60DB"/>
    <w:rsid w:val="00603071"/>
    <w:rsid w:val="0060409A"/>
    <w:rsid w:val="006051BB"/>
    <w:rsid w:val="00605D30"/>
    <w:rsid w:val="00606099"/>
    <w:rsid w:val="00606955"/>
    <w:rsid w:val="00613029"/>
    <w:rsid w:val="00613A5F"/>
    <w:rsid w:val="006154E5"/>
    <w:rsid w:val="00616038"/>
    <w:rsid w:val="00617B8B"/>
    <w:rsid w:val="00620AA0"/>
    <w:rsid w:val="00620F44"/>
    <w:rsid w:val="00624747"/>
    <w:rsid w:val="00624F60"/>
    <w:rsid w:val="00631240"/>
    <w:rsid w:val="00632CFA"/>
    <w:rsid w:val="00633B48"/>
    <w:rsid w:val="006347C5"/>
    <w:rsid w:val="00635A13"/>
    <w:rsid w:val="00635B0B"/>
    <w:rsid w:val="00637452"/>
    <w:rsid w:val="006379F3"/>
    <w:rsid w:val="00637A89"/>
    <w:rsid w:val="00640D02"/>
    <w:rsid w:val="00644F9D"/>
    <w:rsid w:val="00646F84"/>
    <w:rsid w:val="00647E57"/>
    <w:rsid w:val="00650763"/>
    <w:rsid w:val="00657241"/>
    <w:rsid w:val="00657B4C"/>
    <w:rsid w:val="0066010E"/>
    <w:rsid w:val="00661F77"/>
    <w:rsid w:val="006621C3"/>
    <w:rsid w:val="006636E8"/>
    <w:rsid w:val="00663B18"/>
    <w:rsid w:val="00667877"/>
    <w:rsid w:val="006735FB"/>
    <w:rsid w:val="00673B6D"/>
    <w:rsid w:val="006741D0"/>
    <w:rsid w:val="00674663"/>
    <w:rsid w:val="00675CFC"/>
    <w:rsid w:val="00685472"/>
    <w:rsid w:val="00690114"/>
    <w:rsid w:val="006906BE"/>
    <w:rsid w:val="00691A76"/>
    <w:rsid w:val="00695405"/>
    <w:rsid w:val="00696C98"/>
    <w:rsid w:val="00697B06"/>
    <w:rsid w:val="006A0224"/>
    <w:rsid w:val="006A1760"/>
    <w:rsid w:val="006A19A8"/>
    <w:rsid w:val="006A5C2B"/>
    <w:rsid w:val="006A5F49"/>
    <w:rsid w:val="006B1528"/>
    <w:rsid w:val="006B7585"/>
    <w:rsid w:val="006B7631"/>
    <w:rsid w:val="006C4176"/>
    <w:rsid w:val="006C5D2D"/>
    <w:rsid w:val="006C6D8B"/>
    <w:rsid w:val="006D0ABF"/>
    <w:rsid w:val="006D352C"/>
    <w:rsid w:val="006D673F"/>
    <w:rsid w:val="006D6882"/>
    <w:rsid w:val="006E1A69"/>
    <w:rsid w:val="006E1FEF"/>
    <w:rsid w:val="006E2F56"/>
    <w:rsid w:val="006E3509"/>
    <w:rsid w:val="006E4801"/>
    <w:rsid w:val="006E6307"/>
    <w:rsid w:val="006E6E2E"/>
    <w:rsid w:val="006E7327"/>
    <w:rsid w:val="006F20B1"/>
    <w:rsid w:val="006F2527"/>
    <w:rsid w:val="006F44D1"/>
    <w:rsid w:val="006F4808"/>
    <w:rsid w:val="006F5106"/>
    <w:rsid w:val="006F70BE"/>
    <w:rsid w:val="0070081B"/>
    <w:rsid w:val="00702135"/>
    <w:rsid w:val="007071AD"/>
    <w:rsid w:val="00711A6B"/>
    <w:rsid w:val="00712199"/>
    <w:rsid w:val="0071582D"/>
    <w:rsid w:val="00722B0E"/>
    <w:rsid w:val="00723CFD"/>
    <w:rsid w:val="0072445D"/>
    <w:rsid w:val="0072567B"/>
    <w:rsid w:val="00726249"/>
    <w:rsid w:val="00727DA1"/>
    <w:rsid w:val="00730ED4"/>
    <w:rsid w:val="00732402"/>
    <w:rsid w:val="007327FD"/>
    <w:rsid w:val="007336FD"/>
    <w:rsid w:val="00734466"/>
    <w:rsid w:val="007347BE"/>
    <w:rsid w:val="00736421"/>
    <w:rsid w:val="007371D1"/>
    <w:rsid w:val="007372A5"/>
    <w:rsid w:val="00743306"/>
    <w:rsid w:val="007436DE"/>
    <w:rsid w:val="0074446D"/>
    <w:rsid w:val="00745C36"/>
    <w:rsid w:val="0074635D"/>
    <w:rsid w:val="007545EC"/>
    <w:rsid w:val="00756A55"/>
    <w:rsid w:val="00760343"/>
    <w:rsid w:val="0076403F"/>
    <w:rsid w:val="00764D91"/>
    <w:rsid w:val="00765A32"/>
    <w:rsid w:val="00766C9F"/>
    <w:rsid w:val="007765B3"/>
    <w:rsid w:val="00781488"/>
    <w:rsid w:val="00782B4D"/>
    <w:rsid w:val="007867BE"/>
    <w:rsid w:val="00786CEA"/>
    <w:rsid w:val="00787C32"/>
    <w:rsid w:val="00787C48"/>
    <w:rsid w:val="00790099"/>
    <w:rsid w:val="00790E6B"/>
    <w:rsid w:val="0079121E"/>
    <w:rsid w:val="00795CFA"/>
    <w:rsid w:val="007A2529"/>
    <w:rsid w:val="007A3A2F"/>
    <w:rsid w:val="007A3C5C"/>
    <w:rsid w:val="007A72F8"/>
    <w:rsid w:val="007A762E"/>
    <w:rsid w:val="007A7F9F"/>
    <w:rsid w:val="007B0210"/>
    <w:rsid w:val="007B1294"/>
    <w:rsid w:val="007B2843"/>
    <w:rsid w:val="007B33DB"/>
    <w:rsid w:val="007B6AF0"/>
    <w:rsid w:val="007B7205"/>
    <w:rsid w:val="007C3FFA"/>
    <w:rsid w:val="007C52A0"/>
    <w:rsid w:val="007C6347"/>
    <w:rsid w:val="007C6CBC"/>
    <w:rsid w:val="007C753A"/>
    <w:rsid w:val="007D1915"/>
    <w:rsid w:val="007D2AFD"/>
    <w:rsid w:val="007D3562"/>
    <w:rsid w:val="007E0717"/>
    <w:rsid w:val="007E124A"/>
    <w:rsid w:val="007E2A3C"/>
    <w:rsid w:val="007E3E24"/>
    <w:rsid w:val="007F066A"/>
    <w:rsid w:val="007F1AC2"/>
    <w:rsid w:val="007F1D58"/>
    <w:rsid w:val="007F37B1"/>
    <w:rsid w:val="007F6AC6"/>
    <w:rsid w:val="0080351A"/>
    <w:rsid w:val="008045D3"/>
    <w:rsid w:val="00806557"/>
    <w:rsid w:val="0081012C"/>
    <w:rsid w:val="008130E5"/>
    <w:rsid w:val="00813772"/>
    <w:rsid w:val="00816652"/>
    <w:rsid w:val="00817446"/>
    <w:rsid w:val="00822830"/>
    <w:rsid w:val="0082427C"/>
    <w:rsid w:val="008255A9"/>
    <w:rsid w:val="00826B2B"/>
    <w:rsid w:val="00831FAB"/>
    <w:rsid w:val="00833DFC"/>
    <w:rsid w:val="008351D4"/>
    <w:rsid w:val="0084289F"/>
    <w:rsid w:val="00842962"/>
    <w:rsid w:val="0084410D"/>
    <w:rsid w:val="0084561F"/>
    <w:rsid w:val="00851778"/>
    <w:rsid w:val="00851CE5"/>
    <w:rsid w:val="00851E2F"/>
    <w:rsid w:val="0085270B"/>
    <w:rsid w:val="00853118"/>
    <w:rsid w:val="008545C6"/>
    <w:rsid w:val="00855641"/>
    <w:rsid w:val="0085671E"/>
    <w:rsid w:val="00856F44"/>
    <w:rsid w:val="008575E1"/>
    <w:rsid w:val="00860C91"/>
    <w:rsid w:val="008630D7"/>
    <w:rsid w:val="0086318E"/>
    <w:rsid w:val="0086326E"/>
    <w:rsid w:val="00872376"/>
    <w:rsid w:val="00872536"/>
    <w:rsid w:val="00872D66"/>
    <w:rsid w:val="00873A1B"/>
    <w:rsid w:val="00880154"/>
    <w:rsid w:val="00880BDA"/>
    <w:rsid w:val="0088337F"/>
    <w:rsid w:val="00884BC3"/>
    <w:rsid w:val="00886596"/>
    <w:rsid w:val="00886E91"/>
    <w:rsid w:val="0089142B"/>
    <w:rsid w:val="008926D5"/>
    <w:rsid w:val="008A2731"/>
    <w:rsid w:val="008A2DAF"/>
    <w:rsid w:val="008A336D"/>
    <w:rsid w:val="008A4556"/>
    <w:rsid w:val="008A4713"/>
    <w:rsid w:val="008A51D9"/>
    <w:rsid w:val="008A6562"/>
    <w:rsid w:val="008A7B9D"/>
    <w:rsid w:val="008B3222"/>
    <w:rsid w:val="008B3F70"/>
    <w:rsid w:val="008B6DA6"/>
    <w:rsid w:val="008C05E0"/>
    <w:rsid w:val="008C59F5"/>
    <w:rsid w:val="008C7204"/>
    <w:rsid w:val="008C75CB"/>
    <w:rsid w:val="008D0407"/>
    <w:rsid w:val="008D271C"/>
    <w:rsid w:val="008D48A5"/>
    <w:rsid w:val="008D776D"/>
    <w:rsid w:val="008E0861"/>
    <w:rsid w:val="008E18E1"/>
    <w:rsid w:val="008E20F5"/>
    <w:rsid w:val="008E6430"/>
    <w:rsid w:val="008F1F59"/>
    <w:rsid w:val="008F3A58"/>
    <w:rsid w:val="008F3E4B"/>
    <w:rsid w:val="008F49C9"/>
    <w:rsid w:val="008F5E20"/>
    <w:rsid w:val="008F63C8"/>
    <w:rsid w:val="0090029D"/>
    <w:rsid w:val="00900E6E"/>
    <w:rsid w:val="00904952"/>
    <w:rsid w:val="009054B4"/>
    <w:rsid w:val="00905752"/>
    <w:rsid w:val="00907530"/>
    <w:rsid w:val="00911E52"/>
    <w:rsid w:val="00912FFA"/>
    <w:rsid w:val="00913651"/>
    <w:rsid w:val="00913CBF"/>
    <w:rsid w:val="00913E2A"/>
    <w:rsid w:val="0091467D"/>
    <w:rsid w:val="0091555B"/>
    <w:rsid w:val="009204CC"/>
    <w:rsid w:val="00921905"/>
    <w:rsid w:val="00924CA8"/>
    <w:rsid w:val="009257C5"/>
    <w:rsid w:val="00925C8D"/>
    <w:rsid w:val="009301F6"/>
    <w:rsid w:val="009303AF"/>
    <w:rsid w:val="009314EE"/>
    <w:rsid w:val="00932553"/>
    <w:rsid w:val="0093289A"/>
    <w:rsid w:val="00932DDB"/>
    <w:rsid w:val="00933F24"/>
    <w:rsid w:val="00934C62"/>
    <w:rsid w:val="00934D4D"/>
    <w:rsid w:val="0093611D"/>
    <w:rsid w:val="00940570"/>
    <w:rsid w:val="0094232C"/>
    <w:rsid w:val="00942D52"/>
    <w:rsid w:val="0094532F"/>
    <w:rsid w:val="00946B3B"/>
    <w:rsid w:val="00951656"/>
    <w:rsid w:val="00956E23"/>
    <w:rsid w:val="00957B99"/>
    <w:rsid w:val="00960548"/>
    <w:rsid w:val="00961582"/>
    <w:rsid w:val="009616C7"/>
    <w:rsid w:val="009617C4"/>
    <w:rsid w:val="00963E35"/>
    <w:rsid w:val="0096419C"/>
    <w:rsid w:val="009659EE"/>
    <w:rsid w:val="009673C4"/>
    <w:rsid w:val="00967B5F"/>
    <w:rsid w:val="009700B3"/>
    <w:rsid w:val="009704BB"/>
    <w:rsid w:val="0097271A"/>
    <w:rsid w:val="00974C01"/>
    <w:rsid w:val="009752E4"/>
    <w:rsid w:val="00976D3B"/>
    <w:rsid w:val="009807BA"/>
    <w:rsid w:val="00981AC7"/>
    <w:rsid w:val="009834E2"/>
    <w:rsid w:val="0098425B"/>
    <w:rsid w:val="00986C8D"/>
    <w:rsid w:val="009879A8"/>
    <w:rsid w:val="00991F5A"/>
    <w:rsid w:val="009923DF"/>
    <w:rsid w:val="009927B2"/>
    <w:rsid w:val="009A053C"/>
    <w:rsid w:val="009A192B"/>
    <w:rsid w:val="009A5FC6"/>
    <w:rsid w:val="009A64CE"/>
    <w:rsid w:val="009B139E"/>
    <w:rsid w:val="009B1611"/>
    <w:rsid w:val="009B21EB"/>
    <w:rsid w:val="009B4AF4"/>
    <w:rsid w:val="009B51EA"/>
    <w:rsid w:val="009B6785"/>
    <w:rsid w:val="009B6975"/>
    <w:rsid w:val="009C027C"/>
    <w:rsid w:val="009C0755"/>
    <w:rsid w:val="009C0F10"/>
    <w:rsid w:val="009C5068"/>
    <w:rsid w:val="009C5EBF"/>
    <w:rsid w:val="009C746C"/>
    <w:rsid w:val="009D0E56"/>
    <w:rsid w:val="009D3EE5"/>
    <w:rsid w:val="009D3F53"/>
    <w:rsid w:val="009D4456"/>
    <w:rsid w:val="009D5DAA"/>
    <w:rsid w:val="009D62DD"/>
    <w:rsid w:val="009D6696"/>
    <w:rsid w:val="009D6814"/>
    <w:rsid w:val="009D7A2E"/>
    <w:rsid w:val="009E1E3D"/>
    <w:rsid w:val="009F016D"/>
    <w:rsid w:val="009F195D"/>
    <w:rsid w:val="009F19A1"/>
    <w:rsid w:val="009F1E1B"/>
    <w:rsid w:val="009F25E3"/>
    <w:rsid w:val="009F2FF4"/>
    <w:rsid w:val="009F6875"/>
    <w:rsid w:val="009F7D4F"/>
    <w:rsid w:val="009F7DE3"/>
    <w:rsid w:val="00A003F6"/>
    <w:rsid w:val="00A0203F"/>
    <w:rsid w:val="00A03046"/>
    <w:rsid w:val="00A053FF"/>
    <w:rsid w:val="00A06CB8"/>
    <w:rsid w:val="00A10056"/>
    <w:rsid w:val="00A10D82"/>
    <w:rsid w:val="00A21B94"/>
    <w:rsid w:val="00A23233"/>
    <w:rsid w:val="00A23FB9"/>
    <w:rsid w:val="00A26632"/>
    <w:rsid w:val="00A27EF5"/>
    <w:rsid w:val="00A34B59"/>
    <w:rsid w:val="00A35E5A"/>
    <w:rsid w:val="00A40B55"/>
    <w:rsid w:val="00A432C3"/>
    <w:rsid w:val="00A44DE7"/>
    <w:rsid w:val="00A46B84"/>
    <w:rsid w:val="00A47A46"/>
    <w:rsid w:val="00A50541"/>
    <w:rsid w:val="00A5555D"/>
    <w:rsid w:val="00A5669A"/>
    <w:rsid w:val="00A5734F"/>
    <w:rsid w:val="00A57FA3"/>
    <w:rsid w:val="00A607AE"/>
    <w:rsid w:val="00A61499"/>
    <w:rsid w:val="00A63916"/>
    <w:rsid w:val="00A6659D"/>
    <w:rsid w:val="00A70C07"/>
    <w:rsid w:val="00A733EF"/>
    <w:rsid w:val="00A75451"/>
    <w:rsid w:val="00A7624E"/>
    <w:rsid w:val="00A81A37"/>
    <w:rsid w:val="00A82844"/>
    <w:rsid w:val="00A82A31"/>
    <w:rsid w:val="00A8341C"/>
    <w:rsid w:val="00A83503"/>
    <w:rsid w:val="00A87FF0"/>
    <w:rsid w:val="00A9173B"/>
    <w:rsid w:val="00A91D49"/>
    <w:rsid w:val="00A95E88"/>
    <w:rsid w:val="00AA4DB8"/>
    <w:rsid w:val="00AB45B5"/>
    <w:rsid w:val="00AB61D3"/>
    <w:rsid w:val="00AB635E"/>
    <w:rsid w:val="00AB6539"/>
    <w:rsid w:val="00AB6FD2"/>
    <w:rsid w:val="00AC069A"/>
    <w:rsid w:val="00AC24D1"/>
    <w:rsid w:val="00AC2D2D"/>
    <w:rsid w:val="00AC6CB3"/>
    <w:rsid w:val="00AD1D33"/>
    <w:rsid w:val="00AD2174"/>
    <w:rsid w:val="00AD23FF"/>
    <w:rsid w:val="00AD2AF8"/>
    <w:rsid w:val="00AD3B28"/>
    <w:rsid w:val="00AD5E03"/>
    <w:rsid w:val="00AD748C"/>
    <w:rsid w:val="00AD7E48"/>
    <w:rsid w:val="00AE3DF1"/>
    <w:rsid w:val="00AE3F68"/>
    <w:rsid w:val="00AE742A"/>
    <w:rsid w:val="00AF04EA"/>
    <w:rsid w:val="00B004EB"/>
    <w:rsid w:val="00B0173F"/>
    <w:rsid w:val="00B03FD3"/>
    <w:rsid w:val="00B04C21"/>
    <w:rsid w:val="00B05C3A"/>
    <w:rsid w:val="00B06007"/>
    <w:rsid w:val="00B07AA0"/>
    <w:rsid w:val="00B07CEE"/>
    <w:rsid w:val="00B110CF"/>
    <w:rsid w:val="00B11DF6"/>
    <w:rsid w:val="00B11E56"/>
    <w:rsid w:val="00B12C18"/>
    <w:rsid w:val="00B16A3D"/>
    <w:rsid w:val="00B16E53"/>
    <w:rsid w:val="00B21065"/>
    <w:rsid w:val="00B23AED"/>
    <w:rsid w:val="00B27F0F"/>
    <w:rsid w:val="00B307A5"/>
    <w:rsid w:val="00B353C8"/>
    <w:rsid w:val="00B36FCC"/>
    <w:rsid w:val="00B414A4"/>
    <w:rsid w:val="00B42868"/>
    <w:rsid w:val="00B44E6C"/>
    <w:rsid w:val="00B473A0"/>
    <w:rsid w:val="00B47E3C"/>
    <w:rsid w:val="00B531B2"/>
    <w:rsid w:val="00B551BF"/>
    <w:rsid w:val="00B55BDA"/>
    <w:rsid w:val="00B5793F"/>
    <w:rsid w:val="00B57FFE"/>
    <w:rsid w:val="00B60AAB"/>
    <w:rsid w:val="00B63B9C"/>
    <w:rsid w:val="00B65660"/>
    <w:rsid w:val="00B6693D"/>
    <w:rsid w:val="00B66BF8"/>
    <w:rsid w:val="00B71061"/>
    <w:rsid w:val="00B7793C"/>
    <w:rsid w:val="00B81AE8"/>
    <w:rsid w:val="00B821B4"/>
    <w:rsid w:val="00B83A58"/>
    <w:rsid w:val="00B91977"/>
    <w:rsid w:val="00B97446"/>
    <w:rsid w:val="00BA1106"/>
    <w:rsid w:val="00BA31BC"/>
    <w:rsid w:val="00BA3B46"/>
    <w:rsid w:val="00BA760C"/>
    <w:rsid w:val="00BB09FD"/>
    <w:rsid w:val="00BB0B69"/>
    <w:rsid w:val="00BB12A2"/>
    <w:rsid w:val="00BB2AAA"/>
    <w:rsid w:val="00BB3991"/>
    <w:rsid w:val="00BB42E9"/>
    <w:rsid w:val="00BB669C"/>
    <w:rsid w:val="00BB6842"/>
    <w:rsid w:val="00BB6CF2"/>
    <w:rsid w:val="00BB7A2E"/>
    <w:rsid w:val="00BC0875"/>
    <w:rsid w:val="00BC1507"/>
    <w:rsid w:val="00BC39B1"/>
    <w:rsid w:val="00BC5F44"/>
    <w:rsid w:val="00BC7674"/>
    <w:rsid w:val="00BD26F8"/>
    <w:rsid w:val="00BD284E"/>
    <w:rsid w:val="00BD2DAE"/>
    <w:rsid w:val="00BD3156"/>
    <w:rsid w:val="00BD38A1"/>
    <w:rsid w:val="00BD548C"/>
    <w:rsid w:val="00BE0B64"/>
    <w:rsid w:val="00BE0C47"/>
    <w:rsid w:val="00BE1860"/>
    <w:rsid w:val="00BE3C92"/>
    <w:rsid w:val="00BE5FC9"/>
    <w:rsid w:val="00BF3FE1"/>
    <w:rsid w:val="00BF56E0"/>
    <w:rsid w:val="00BF6068"/>
    <w:rsid w:val="00BF77BD"/>
    <w:rsid w:val="00C0242E"/>
    <w:rsid w:val="00C060A3"/>
    <w:rsid w:val="00C103B8"/>
    <w:rsid w:val="00C1048F"/>
    <w:rsid w:val="00C1115D"/>
    <w:rsid w:val="00C115C9"/>
    <w:rsid w:val="00C12030"/>
    <w:rsid w:val="00C14981"/>
    <w:rsid w:val="00C23F5F"/>
    <w:rsid w:val="00C25EA2"/>
    <w:rsid w:val="00C316DA"/>
    <w:rsid w:val="00C337D5"/>
    <w:rsid w:val="00C339F2"/>
    <w:rsid w:val="00C34BC6"/>
    <w:rsid w:val="00C352DD"/>
    <w:rsid w:val="00C4171B"/>
    <w:rsid w:val="00C41F15"/>
    <w:rsid w:val="00C4243A"/>
    <w:rsid w:val="00C44B92"/>
    <w:rsid w:val="00C50025"/>
    <w:rsid w:val="00C52F5C"/>
    <w:rsid w:val="00C53F7B"/>
    <w:rsid w:val="00C54BAE"/>
    <w:rsid w:val="00C5763E"/>
    <w:rsid w:val="00C57E60"/>
    <w:rsid w:val="00C6092D"/>
    <w:rsid w:val="00C71D8F"/>
    <w:rsid w:val="00C7248B"/>
    <w:rsid w:val="00C7431E"/>
    <w:rsid w:val="00C7447A"/>
    <w:rsid w:val="00C74A18"/>
    <w:rsid w:val="00C752D3"/>
    <w:rsid w:val="00C754E8"/>
    <w:rsid w:val="00C82242"/>
    <w:rsid w:val="00C8503E"/>
    <w:rsid w:val="00C86B43"/>
    <w:rsid w:val="00C90572"/>
    <w:rsid w:val="00C926D5"/>
    <w:rsid w:val="00C947DE"/>
    <w:rsid w:val="00C94FFC"/>
    <w:rsid w:val="00C9554F"/>
    <w:rsid w:val="00C95866"/>
    <w:rsid w:val="00C95EBA"/>
    <w:rsid w:val="00CA066B"/>
    <w:rsid w:val="00CA11E6"/>
    <w:rsid w:val="00CA2218"/>
    <w:rsid w:val="00CA5288"/>
    <w:rsid w:val="00CA67A1"/>
    <w:rsid w:val="00CA6A83"/>
    <w:rsid w:val="00CA7915"/>
    <w:rsid w:val="00CB03C8"/>
    <w:rsid w:val="00CB3DD0"/>
    <w:rsid w:val="00CB4B63"/>
    <w:rsid w:val="00CB7742"/>
    <w:rsid w:val="00CB7CAA"/>
    <w:rsid w:val="00CC0BDC"/>
    <w:rsid w:val="00CC3F0C"/>
    <w:rsid w:val="00CC3F2A"/>
    <w:rsid w:val="00CC4FE4"/>
    <w:rsid w:val="00CD13D5"/>
    <w:rsid w:val="00CD3E68"/>
    <w:rsid w:val="00CD4018"/>
    <w:rsid w:val="00CD43D3"/>
    <w:rsid w:val="00CD4C87"/>
    <w:rsid w:val="00CD7ECA"/>
    <w:rsid w:val="00CE0324"/>
    <w:rsid w:val="00CE194F"/>
    <w:rsid w:val="00CE24DA"/>
    <w:rsid w:val="00CE3C64"/>
    <w:rsid w:val="00CE5EF2"/>
    <w:rsid w:val="00CE7DF1"/>
    <w:rsid w:val="00CF00E2"/>
    <w:rsid w:val="00CF0559"/>
    <w:rsid w:val="00CF0827"/>
    <w:rsid w:val="00CF319B"/>
    <w:rsid w:val="00CF32FA"/>
    <w:rsid w:val="00CF61CC"/>
    <w:rsid w:val="00CF7642"/>
    <w:rsid w:val="00D019C5"/>
    <w:rsid w:val="00D02669"/>
    <w:rsid w:val="00D139AE"/>
    <w:rsid w:val="00D13A8B"/>
    <w:rsid w:val="00D21586"/>
    <w:rsid w:val="00D21AB6"/>
    <w:rsid w:val="00D2214D"/>
    <w:rsid w:val="00D2594D"/>
    <w:rsid w:val="00D25F65"/>
    <w:rsid w:val="00D26115"/>
    <w:rsid w:val="00D32A73"/>
    <w:rsid w:val="00D33BE9"/>
    <w:rsid w:val="00D342CC"/>
    <w:rsid w:val="00D34616"/>
    <w:rsid w:val="00D34D8B"/>
    <w:rsid w:val="00D35B77"/>
    <w:rsid w:val="00D40656"/>
    <w:rsid w:val="00D41349"/>
    <w:rsid w:val="00D43456"/>
    <w:rsid w:val="00D4357C"/>
    <w:rsid w:val="00D44966"/>
    <w:rsid w:val="00D45667"/>
    <w:rsid w:val="00D45D61"/>
    <w:rsid w:val="00D50540"/>
    <w:rsid w:val="00D52046"/>
    <w:rsid w:val="00D52800"/>
    <w:rsid w:val="00D52AB5"/>
    <w:rsid w:val="00D535EA"/>
    <w:rsid w:val="00D53A9A"/>
    <w:rsid w:val="00D57C40"/>
    <w:rsid w:val="00D57EB2"/>
    <w:rsid w:val="00D60D1A"/>
    <w:rsid w:val="00D635CB"/>
    <w:rsid w:val="00D64E5F"/>
    <w:rsid w:val="00D714C3"/>
    <w:rsid w:val="00D714CD"/>
    <w:rsid w:val="00D71FF3"/>
    <w:rsid w:val="00D73C15"/>
    <w:rsid w:val="00D73ED9"/>
    <w:rsid w:val="00D74BAC"/>
    <w:rsid w:val="00D760D7"/>
    <w:rsid w:val="00D76AC2"/>
    <w:rsid w:val="00D76C7B"/>
    <w:rsid w:val="00D77B72"/>
    <w:rsid w:val="00D822B1"/>
    <w:rsid w:val="00D82789"/>
    <w:rsid w:val="00D82CF1"/>
    <w:rsid w:val="00D856E1"/>
    <w:rsid w:val="00D910DF"/>
    <w:rsid w:val="00D92D34"/>
    <w:rsid w:val="00D9615F"/>
    <w:rsid w:val="00D9647F"/>
    <w:rsid w:val="00D96CE3"/>
    <w:rsid w:val="00D97079"/>
    <w:rsid w:val="00DA254C"/>
    <w:rsid w:val="00DA6573"/>
    <w:rsid w:val="00DB18C9"/>
    <w:rsid w:val="00DB2C01"/>
    <w:rsid w:val="00DB3314"/>
    <w:rsid w:val="00DB454F"/>
    <w:rsid w:val="00DB5993"/>
    <w:rsid w:val="00DB6325"/>
    <w:rsid w:val="00DB6DFE"/>
    <w:rsid w:val="00DC0A97"/>
    <w:rsid w:val="00DC173F"/>
    <w:rsid w:val="00DC28FF"/>
    <w:rsid w:val="00DC6C44"/>
    <w:rsid w:val="00DD09B5"/>
    <w:rsid w:val="00DD2287"/>
    <w:rsid w:val="00DD672C"/>
    <w:rsid w:val="00DD79B7"/>
    <w:rsid w:val="00DE1A88"/>
    <w:rsid w:val="00DE3BE2"/>
    <w:rsid w:val="00DE4A7C"/>
    <w:rsid w:val="00DE5140"/>
    <w:rsid w:val="00DF187B"/>
    <w:rsid w:val="00DF2EEA"/>
    <w:rsid w:val="00DF4FE8"/>
    <w:rsid w:val="00DF6BA9"/>
    <w:rsid w:val="00E012BA"/>
    <w:rsid w:val="00E016D4"/>
    <w:rsid w:val="00E01C91"/>
    <w:rsid w:val="00E02CD7"/>
    <w:rsid w:val="00E03BF9"/>
    <w:rsid w:val="00E06BBB"/>
    <w:rsid w:val="00E10DB0"/>
    <w:rsid w:val="00E117BE"/>
    <w:rsid w:val="00E121D9"/>
    <w:rsid w:val="00E13320"/>
    <w:rsid w:val="00E175D1"/>
    <w:rsid w:val="00E2321E"/>
    <w:rsid w:val="00E26474"/>
    <w:rsid w:val="00E27264"/>
    <w:rsid w:val="00E27B26"/>
    <w:rsid w:val="00E33680"/>
    <w:rsid w:val="00E346F3"/>
    <w:rsid w:val="00E3582C"/>
    <w:rsid w:val="00E422CC"/>
    <w:rsid w:val="00E451E7"/>
    <w:rsid w:val="00E4679B"/>
    <w:rsid w:val="00E50655"/>
    <w:rsid w:val="00E50D11"/>
    <w:rsid w:val="00E51531"/>
    <w:rsid w:val="00E55220"/>
    <w:rsid w:val="00E5762B"/>
    <w:rsid w:val="00E61EF5"/>
    <w:rsid w:val="00E65AD2"/>
    <w:rsid w:val="00E67120"/>
    <w:rsid w:val="00E673EC"/>
    <w:rsid w:val="00E7290A"/>
    <w:rsid w:val="00E74026"/>
    <w:rsid w:val="00E75770"/>
    <w:rsid w:val="00E77B7C"/>
    <w:rsid w:val="00E80828"/>
    <w:rsid w:val="00E83592"/>
    <w:rsid w:val="00E84EB6"/>
    <w:rsid w:val="00E87132"/>
    <w:rsid w:val="00E87FCA"/>
    <w:rsid w:val="00E91802"/>
    <w:rsid w:val="00E91EE6"/>
    <w:rsid w:val="00E9269B"/>
    <w:rsid w:val="00E92752"/>
    <w:rsid w:val="00E92ACE"/>
    <w:rsid w:val="00E92AF4"/>
    <w:rsid w:val="00E92D23"/>
    <w:rsid w:val="00E95ECE"/>
    <w:rsid w:val="00E96239"/>
    <w:rsid w:val="00E96792"/>
    <w:rsid w:val="00EA01DE"/>
    <w:rsid w:val="00EA16C7"/>
    <w:rsid w:val="00EA3AEB"/>
    <w:rsid w:val="00EA489B"/>
    <w:rsid w:val="00EB0859"/>
    <w:rsid w:val="00EB1004"/>
    <w:rsid w:val="00EB109A"/>
    <w:rsid w:val="00EB5B0D"/>
    <w:rsid w:val="00EB743C"/>
    <w:rsid w:val="00EB7733"/>
    <w:rsid w:val="00EC1107"/>
    <w:rsid w:val="00EC2D43"/>
    <w:rsid w:val="00EC5DD8"/>
    <w:rsid w:val="00ED0752"/>
    <w:rsid w:val="00ED2DEA"/>
    <w:rsid w:val="00ED351F"/>
    <w:rsid w:val="00ED3C54"/>
    <w:rsid w:val="00EE1079"/>
    <w:rsid w:val="00EE2068"/>
    <w:rsid w:val="00EE26ED"/>
    <w:rsid w:val="00EE3418"/>
    <w:rsid w:val="00EE43DA"/>
    <w:rsid w:val="00EE69D1"/>
    <w:rsid w:val="00EF0E42"/>
    <w:rsid w:val="00EF1476"/>
    <w:rsid w:val="00EF1BB6"/>
    <w:rsid w:val="00EF2AC6"/>
    <w:rsid w:val="00EF3967"/>
    <w:rsid w:val="00EF47A9"/>
    <w:rsid w:val="00EF6D23"/>
    <w:rsid w:val="00EF74F7"/>
    <w:rsid w:val="00EF7590"/>
    <w:rsid w:val="00F00B3E"/>
    <w:rsid w:val="00F0122B"/>
    <w:rsid w:val="00F0239F"/>
    <w:rsid w:val="00F02A0B"/>
    <w:rsid w:val="00F02EDE"/>
    <w:rsid w:val="00F040B8"/>
    <w:rsid w:val="00F04471"/>
    <w:rsid w:val="00F06E19"/>
    <w:rsid w:val="00F06E3A"/>
    <w:rsid w:val="00F1019C"/>
    <w:rsid w:val="00F1238E"/>
    <w:rsid w:val="00F12B13"/>
    <w:rsid w:val="00F13AEE"/>
    <w:rsid w:val="00F150E3"/>
    <w:rsid w:val="00F15D31"/>
    <w:rsid w:val="00F16981"/>
    <w:rsid w:val="00F21DAB"/>
    <w:rsid w:val="00F224D4"/>
    <w:rsid w:val="00F234EB"/>
    <w:rsid w:val="00F318D4"/>
    <w:rsid w:val="00F331B5"/>
    <w:rsid w:val="00F34C28"/>
    <w:rsid w:val="00F4582E"/>
    <w:rsid w:val="00F4622D"/>
    <w:rsid w:val="00F47504"/>
    <w:rsid w:val="00F50D0C"/>
    <w:rsid w:val="00F50E63"/>
    <w:rsid w:val="00F516BD"/>
    <w:rsid w:val="00F51798"/>
    <w:rsid w:val="00F52089"/>
    <w:rsid w:val="00F52B5F"/>
    <w:rsid w:val="00F543B6"/>
    <w:rsid w:val="00F55359"/>
    <w:rsid w:val="00F5549F"/>
    <w:rsid w:val="00F566FB"/>
    <w:rsid w:val="00F56835"/>
    <w:rsid w:val="00F57730"/>
    <w:rsid w:val="00F579D5"/>
    <w:rsid w:val="00F57D05"/>
    <w:rsid w:val="00F61EF8"/>
    <w:rsid w:val="00F63780"/>
    <w:rsid w:val="00F63EBE"/>
    <w:rsid w:val="00F6570F"/>
    <w:rsid w:val="00F71AE4"/>
    <w:rsid w:val="00F722FD"/>
    <w:rsid w:val="00F749FD"/>
    <w:rsid w:val="00F771D1"/>
    <w:rsid w:val="00F779AE"/>
    <w:rsid w:val="00F82F07"/>
    <w:rsid w:val="00F83142"/>
    <w:rsid w:val="00F8467E"/>
    <w:rsid w:val="00F85691"/>
    <w:rsid w:val="00F90DFC"/>
    <w:rsid w:val="00FA08E4"/>
    <w:rsid w:val="00FA1F77"/>
    <w:rsid w:val="00FA3C7A"/>
    <w:rsid w:val="00FA4B30"/>
    <w:rsid w:val="00FA4ECB"/>
    <w:rsid w:val="00FA5D8D"/>
    <w:rsid w:val="00FB1A2B"/>
    <w:rsid w:val="00FB393A"/>
    <w:rsid w:val="00FB44DD"/>
    <w:rsid w:val="00FB5C2F"/>
    <w:rsid w:val="00FB662C"/>
    <w:rsid w:val="00FB75A7"/>
    <w:rsid w:val="00FC0A7C"/>
    <w:rsid w:val="00FC25F8"/>
    <w:rsid w:val="00FC282E"/>
    <w:rsid w:val="00FC43DC"/>
    <w:rsid w:val="00FC5ACF"/>
    <w:rsid w:val="00FC6806"/>
    <w:rsid w:val="00FC7401"/>
    <w:rsid w:val="00FD0A51"/>
    <w:rsid w:val="00FD0DB8"/>
    <w:rsid w:val="00FD31FD"/>
    <w:rsid w:val="00FD7663"/>
    <w:rsid w:val="00FD7664"/>
    <w:rsid w:val="00FE0BC6"/>
    <w:rsid w:val="00FE12DD"/>
    <w:rsid w:val="00FE41AF"/>
    <w:rsid w:val="00FE755B"/>
    <w:rsid w:val="00FF2E2B"/>
    <w:rsid w:val="00FF370D"/>
    <w:rsid w:val="00FF5BCD"/>
    <w:rsid w:val="00F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36620"/>
  <w15:chartTrackingRefBased/>
  <w15:docId w15:val="{4B1CE10B-9388-4FBB-861C-6D58F578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9D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qFormat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39"/>
    <w:rsid w:val="0011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143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11439A"/>
  </w:style>
  <w:style w:type="character" w:customStyle="1" w:styleId="ng-binding">
    <w:name w:val="ng-binding"/>
    <w:basedOn w:val="DefaultParagraphFont"/>
    <w:rsid w:val="000A273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12B13"/>
  </w:style>
  <w:style w:type="character" w:customStyle="1" w:styleId="DateChar">
    <w:name w:val="Date Char"/>
    <w:basedOn w:val="DefaultParagraphFont"/>
    <w:link w:val="Date"/>
    <w:uiPriority w:val="99"/>
    <w:semiHidden/>
    <w:rsid w:val="00F12B13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F12B13"/>
  </w:style>
  <w:style w:type="character" w:styleId="Hyperlink">
    <w:name w:val="Hyperlink"/>
    <w:basedOn w:val="DefaultParagraphFont"/>
    <w:uiPriority w:val="99"/>
    <w:unhideWhenUsed/>
    <w:rsid w:val="00F12B1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2B13"/>
    <w:pPr>
      <w:ind w:leftChars="200" w:left="425"/>
    </w:pPr>
  </w:style>
  <w:style w:type="paragraph" w:customStyle="1" w:styleId="a1">
    <w:name w:val="코드표"/>
    <w:basedOn w:val="Normal"/>
    <w:link w:val="Char1"/>
    <w:qFormat/>
    <w:rsid w:val="00A95E88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A95E88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4247BF"/>
  </w:style>
  <w:style w:type="character" w:customStyle="1" w:styleId="im">
    <w:name w:val="im"/>
    <w:basedOn w:val="DefaultParagraphFont"/>
    <w:rsid w:val="004247BF"/>
  </w:style>
  <w:style w:type="paragraph" w:customStyle="1" w:styleId="a2">
    <w:name w:val="바탕글"/>
    <w:basedOn w:val="Normal"/>
    <w:rsid w:val="00BB12A2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726249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872536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646F84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646F84"/>
    <w:rPr>
      <w:rFonts w:ascii="굴림체" w:eastAsia="굴림체"/>
      <w:sz w:val="18"/>
    </w:rPr>
  </w:style>
  <w:style w:type="character" w:customStyle="1" w:styleId="fontstyle01">
    <w:name w:val="fontstyle01"/>
    <w:basedOn w:val="DefaultParagraphFont"/>
    <w:rsid w:val="00D60D1A"/>
    <w:rPr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D60D1A"/>
    <w:rPr>
      <w:b w:val="0"/>
      <w:bCs w:val="0"/>
      <w:i w:val="0"/>
      <w:iCs w:val="0"/>
      <w:color w:val="000000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66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6637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s">
    <w:name w:val="pl-s"/>
    <w:basedOn w:val="DefaultParagraphFont"/>
    <w:rsid w:val="00833DFC"/>
  </w:style>
  <w:style w:type="character" w:customStyle="1" w:styleId="pl-pds">
    <w:name w:val="pl-pds"/>
    <w:basedOn w:val="DefaultParagraphFont"/>
    <w:rsid w:val="00833DFC"/>
  </w:style>
  <w:style w:type="character" w:customStyle="1" w:styleId="jskeywordcolor">
    <w:name w:val="jskeywordcolor"/>
    <w:basedOn w:val="DefaultParagraphFont"/>
    <w:rsid w:val="008A7B9D"/>
  </w:style>
  <w:style w:type="character" w:customStyle="1" w:styleId="jsstringcolor">
    <w:name w:val="jsstringcolor"/>
    <w:basedOn w:val="DefaultParagraphFont"/>
    <w:rsid w:val="008A7B9D"/>
  </w:style>
  <w:style w:type="character" w:customStyle="1" w:styleId="jsnumbercolor">
    <w:name w:val="jsnumbercolor"/>
    <w:basedOn w:val="DefaultParagraphFont"/>
    <w:rsid w:val="008A7B9D"/>
  </w:style>
  <w:style w:type="character" w:customStyle="1" w:styleId="jspropertycolor">
    <w:name w:val="jspropertycolor"/>
    <w:basedOn w:val="DefaultParagraphFont"/>
    <w:rsid w:val="00B6693D"/>
  </w:style>
  <w:style w:type="character" w:customStyle="1" w:styleId="commentcolor">
    <w:name w:val="commentcolor"/>
    <w:basedOn w:val="DefaultParagraphFont"/>
    <w:rsid w:val="00B6693D"/>
  </w:style>
  <w:style w:type="character" w:customStyle="1" w:styleId="value">
    <w:name w:val="value"/>
    <w:basedOn w:val="DefaultParagraphFont"/>
    <w:rsid w:val="00FF2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9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8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84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4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5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4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1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9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8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2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7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7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6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4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0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98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6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1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9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5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4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5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9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89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3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5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3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6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9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3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5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4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1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1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5.emf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365skhu-my.sharepoint.com/personal/lsj_office_skhu_ac_kr/Documents/&#47928;&#49436;/&#47928;&#49436;&#53596;&#54540;&#47551;/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6916BECA5FB0648AB3BB53586939334" ma:contentTypeVersion="9" ma:contentTypeDescription="새 문서를 만듭니다." ma:contentTypeScope="" ma:versionID="26a0d3e084170078b36f9532275477d6">
  <xsd:schema xmlns:xsd="http://www.w3.org/2001/XMLSchema" xmlns:xs="http://www.w3.org/2001/XMLSchema" xmlns:p="http://schemas.microsoft.com/office/2006/metadata/properties" xmlns:ns3="d93dce72-0905-4095-9656-aa23dcd1cc9d" xmlns:ns4="c003bcc8-edd7-4fd0-9e05-9be5eefb4c81" targetNamespace="http://schemas.microsoft.com/office/2006/metadata/properties" ma:root="true" ma:fieldsID="412940e13a1766f38cd96012194b0d58" ns3:_="" ns4:_="">
    <xsd:import namespace="d93dce72-0905-4095-9656-aa23dcd1cc9d"/>
    <xsd:import namespace="c003bcc8-edd7-4fd0-9e05-9be5eefb4c8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dce72-0905-4095-9656-aa23dcd1cc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3bcc8-edd7-4fd0-9e05-9be5eefb4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B4055-2B87-4069-8BF6-319A7FB235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EF5E52-975E-472E-B383-E4AA930E1E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64092E-A159-486D-831C-4C162AA22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3dce72-0905-4095-9656-aa23dcd1cc9d"/>
    <ds:schemaRef ds:uri="c003bcc8-edd7-4fd0-9e05-9be5eefb4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3774018-70E7-4D43-8B6B-585231CBA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3842</TotalTime>
  <Pages>25</Pages>
  <Words>1993</Words>
  <Characters>11363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lsj@office.skhu.ac.kr</cp:lastModifiedBy>
  <cp:revision>1137</cp:revision>
  <dcterms:created xsi:type="dcterms:W3CDTF">2019-11-06T22:05:00Z</dcterms:created>
  <dcterms:modified xsi:type="dcterms:W3CDTF">2020-04-25T20:27:00Z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0x010100E6916BECA5FB0648AB3BB53586939334</vt:lpwstr>
  </property>
</Properties>
</file>