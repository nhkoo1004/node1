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7178" w14:textId="17E5426B" w:rsidR="00E91EE6" w:rsidRDefault="0097458C" w:rsidP="00A75451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j</w:t>
      </w:r>
      <w:r>
        <w:rPr>
          <w:sz w:val="40"/>
          <w:szCs w:val="44"/>
        </w:rPr>
        <w:t xml:space="preserve">avascript </w:t>
      </w:r>
      <w:r w:rsidR="00BA3628">
        <w:rPr>
          <w:rFonts w:hint="eastAsia"/>
          <w:sz w:val="40"/>
          <w:szCs w:val="44"/>
        </w:rPr>
        <w:t>자료형</w:t>
      </w:r>
    </w:p>
    <w:p w14:paraId="1F86BC0F" w14:textId="6116929D" w:rsidR="00536550" w:rsidRDefault="00536550" w:rsidP="00A75451">
      <w:r>
        <w:t>2020-01-19</w:t>
      </w:r>
    </w:p>
    <w:p w14:paraId="713E7737" w14:textId="788743D1" w:rsidR="00536550" w:rsidRDefault="00536550" w:rsidP="00A75451">
      <w:r>
        <w:rPr>
          <w:rFonts w:hint="eastAsia"/>
        </w:rPr>
        <w:t>이승진</w:t>
      </w:r>
    </w:p>
    <w:p w14:paraId="7841ACDF" w14:textId="0A91EDD0" w:rsidR="00536550" w:rsidRDefault="00536550" w:rsidP="00A75451"/>
    <w:p w14:paraId="1B5CEF59" w14:textId="5756F84E" w:rsidR="00536550" w:rsidRDefault="00536550" w:rsidP="00A75451"/>
    <w:p w14:paraId="3E80B369" w14:textId="60D7E623" w:rsidR="00536550" w:rsidRPr="001B7DCE" w:rsidRDefault="00536550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학습목표</w:t>
      </w:r>
    </w:p>
    <w:p w14:paraId="5B8E906E" w14:textId="5C4498B4" w:rsidR="00B66BF8" w:rsidRDefault="00624747" w:rsidP="00A75451">
      <w:r>
        <w:rPr>
          <w:rFonts w:hint="eastAsia"/>
        </w:rPr>
        <w:t>약타입 언어</w:t>
      </w:r>
    </w:p>
    <w:p w14:paraId="4EA32AD9" w14:textId="670024A3" w:rsidR="00624747" w:rsidRDefault="00904952" w:rsidP="00A75451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기본 자료형</w:t>
      </w:r>
    </w:p>
    <w:p w14:paraId="5C131239" w14:textId="0AA0D16F" w:rsidR="008C288E" w:rsidRDefault="008C288E" w:rsidP="00A75451">
      <w:r>
        <w:rPr>
          <w:rFonts w:hint="eastAsia"/>
        </w:rPr>
        <w:t>b</w:t>
      </w:r>
      <w:r>
        <w:t>oolean</w:t>
      </w:r>
    </w:p>
    <w:p w14:paraId="22716085" w14:textId="501BF857" w:rsidR="00044AB1" w:rsidRDefault="008B59DA" w:rsidP="00A75451">
      <w:r>
        <w:rPr>
          <w:rFonts w:hint="eastAsia"/>
        </w:rPr>
        <w:t>숫자형</w:t>
      </w:r>
    </w:p>
    <w:p w14:paraId="2A2DAA54" w14:textId="3749BDF9" w:rsidR="00BB7A2E" w:rsidRDefault="00BB7A2E" w:rsidP="00A75451">
      <w:r>
        <w:rPr>
          <w:rFonts w:hint="eastAsia"/>
        </w:rPr>
        <w:t>M</w:t>
      </w:r>
      <w:r>
        <w:t xml:space="preserve">ath </w:t>
      </w:r>
      <w:r>
        <w:rPr>
          <w:rFonts w:hint="eastAsia"/>
        </w:rPr>
        <w:t>클래스</w:t>
      </w:r>
    </w:p>
    <w:p w14:paraId="2309C36A" w14:textId="77777777" w:rsidR="00BB7A2E" w:rsidRPr="00B66BF8" w:rsidRDefault="00BB7A2E" w:rsidP="00A75451"/>
    <w:p w14:paraId="4A87A0C0" w14:textId="502ED4CB" w:rsidR="001B7DCE" w:rsidRDefault="001B7DCE" w:rsidP="00A75451"/>
    <w:p w14:paraId="2FA650EE" w14:textId="28179983" w:rsidR="001B7DCE" w:rsidRPr="001B7DCE" w:rsidRDefault="001B7DCE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목차</w:t>
      </w:r>
    </w:p>
    <w:p w14:paraId="5422A382" w14:textId="2BD57CEA" w:rsidR="00E31D63" w:rsidRDefault="001B7DC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6223435" w:history="1">
        <w:r w:rsidR="00E31D63" w:rsidRPr="00622198">
          <w:rPr>
            <w:rStyle w:val="Hyperlink"/>
            <w:rFonts w:hAnsi="굴림체"/>
            <w:noProof/>
          </w:rPr>
          <w:t>1.</w:t>
        </w:r>
        <w:r w:rsidR="00E31D63" w:rsidRPr="00622198">
          <w:rPr>
            <w:rStyle w:val="Hyperlink"/>
            <w:noProof/>
          </w:rPr>
          <w:t xml:space="preserve"> 약타입 언어(week typed language)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_Toc36223435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2</w:t>
        </w:r>
        <w:r w:rsidR="00E31D63">
          <w:rPr>
            <w:noProof/>
            <w:webHidden/>
          </w:rPr>
          <w:fldChar w:fldCharType="end"/>
        </w:r>
      </w:hyperlink>
    </w:p>
    <w:p w14:paraId="4FE7846C" w14:textId="0DBA0C6F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36" w:history="1">
        <w:r w:rsidR="00E31D63" w:rsidRPr="00622198">
          <w:rPr>
            <w:rStyle w:val="Hyperlink"/>
            <w:noProof/>
          </w:rPr>
          <w:t>1) 약타입 언어와 강타입 언어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_Toc36223436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2</w:t>
        </w:r>
        <w:r w:rsidR="00E31D63">
          <w:rPr>
            <w:noProof/>
            <w:webHidden/>
          </w:rPr>
          <w:fldChar w:fldCharType="end"/>
        </w:r>
      </w:hyperlink>
    </w:p>
    <w:p w14:paraId="7FD00709" w14:textId="03FE1EEF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37" w:history="1">
        <w:r w:rsidR="00E31D63" w:rsidRPr="00622198">
          <w:rPr>
            <w:rStyle w:val="Hyperlink"/>
            <w:noProof/>
          </w:rPr>
          <w:t>2) === 연산자, !== 연산자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_Toc36223437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3</w:t>
        </w:r>
        <w:r w:rsidR="00E31D63">
          <w:rPr>
            <w:noProof/>
            <w:webHidden/>
          </w:rPr>
          <w:fldChar w:fldCharType="end"/>
        </w:r>
      </w:hyperlink>
    </w:p>
    <w:p w14:paraId="6AAAE25F" w14:textId="65903637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38" w:history="1">
        <w:r w:rsidR="00E31D63" w:rsidRPr="00622198">
          <w:rPr>
            <w:rStyle w:val="Hyperlink"/>
            <w:noProof/>
          </w:rPr>
          <w:t>3) typeof 연산자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_Toc36223438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3</w:t>
        </w:r>
        <w:r w:rsidR="00E31D63">
          <w:rPr>
            <w:noProof/>
            <w:webHidden/>
          </w:rPr>
          <w:fldChar w:fldCharType="end"/>
        </w:r>
      </w:hyperlink>
    </w:p>
    <w:p w14:paraId="38BB4B53" w14:textId="34370D07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39" w:history="1">
        <w:r w:rsidR="00E31D63" w:rsidRPr="00622198">
          <w:rPr>
            <w:rStyle w:val="Hyperlink"/>
            <w:noProof/>
          </w:rPr>
          <w:t>4) undefined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_Toc36223439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4</w:t>
        </w:r>
        <w:r w:rsidR="00E31D63">
          <w:rPr>
            <w:noProof/>
            <w:webHidden/>
          </w:rPr>
          <w:fldChar w:fldCharType="end"/>
        </w:r>
      </w:hyperlink>
    </w:p>
    <w:p w14:paraId="04458FD0" w14:textId="4B2896A8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40" w:history="1">
        <w:r w:rsidR="00E31D63" w:rsidRPr="00622198">
          <w:rPr>
            <w:rStyle w:val="Hyperlink"/>
            <w:noProof/>
          </w:rPr>
          <w:t>5) null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_Toc36223440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5</w:t>
        </w:r>
        <w:r w:rsidR="00E31D63">
          <w:rPr>
            <w:noProof/>
            <w:webHidden/>
          </w:rPr>
          <w:fldChar w:fldCharType="end"/>
        </w:r>
      </w:hyperlink>
    </w:p>
    <w:p w14:paraId="7BAADE2C" w14:textId="17783C3A" w:rsidR="00E31D63" w:rsidRDefault="0053133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223441" w:history="1">
        <w:r w:rsidR="00E31D63" w:rsidRPr="00622198">
          <w:rPr>
            <w:rStyle w:val="Hyperlink"/>
            <w:rFonts w:hAnsi="굴림체"/>
            <w:noProof/>
          </w:rPr>
          <w:t>2.</w:t>
        </w:r>
        <w:r w:rsidR="00E31D63" w:rsidRPr="00622198">
          <w:rPr>
            <w:rStyle w:val="Hyperlink"/>
            <w:noProof/>
          </w:rPr>
          <w:t xml:space="preserve"> javascript 자료형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_Toc36223441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6</w:t>
        </w:r>
        <w:r w:rsidR="00E31D63">
          <w:rPr>
            <w:noProof/>
            <w:webHidden/>
          </w:rPr>
          <w:fldChar w:fldCharType="end"/>
        </w:r>
      </w:hyperlink>
    </w:p>
    <w:p w14:paraId="651A465A" w14:textId="28934DF6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42" w:history="1">
        <w:r w:rsidR="00E31D63" w:rsidRPr="00622198">
          <w:rPr>
            <w:rStyle w:val="Hyperlink"/>
            <w:noProof/>
          </w:rPr>
          <w:t>1) 기본 자료형 (primitive type)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_Toc36223442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6</w:t>
        </w:r>
        <w:r w:rsidR="00E31D63">
          <w:rPr>
            <w:noProof/>
            <w:webHidden/>
          </w:rPr>
          <w:fldChar w:fldCharType="end"/>
        </w:r>
      </w:hyperlink>
    </w:p>
    <w:p w14:paraId="3C09DB03" w14:textId="5D4916C6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43" w:history="1">
        <w:r w:rsidR="00E31D63" w:rsidRPr="00622198">
          <w:rPr>
            <w:rStyle w:val="Hyperlink"/>
            <w:noProof/>
          </w:rPr>
          <w:t>2) 복잡 자료형 (complex type)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_Toc36223443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6</w:t>
        </w:r>
        <w:r w:rsidR="00E31D63">
          <w:rPr>
            <w:noProof/>
            <w:webHidden/>
          </w:rPr>
          <w:fldChar w:fldCharType="end"/>
        </w:r>
      </w:hyperlink>
    </w:p>
    <w:p w14:paraId="6123E6A4" w14:textId="06A008DF" w:rsidR="00E31D63" w:rsidRDefault="0053133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223444" w:history="1">
        <w:r w:rsidR="00E31D63" w:rsidRPr="00622198">
          <w:rPr>
            <w:rStyle w:val="Hyperlink"/>
            <w:rFonts w:hAnsi="굴림체"/>
            <w:noProof/>
          </w:rPr>
          <w:t>3.</w:t>
        </w:r>
        <w:r w:rsidR="00E31D63" w:rsidRPr="00622198">
          <w:rPr>
            <w:rStyle w:val="Hyperlink"/>
            <w:noProof/>
          </w:rPr>
          <w:t xml:space="preserve"> boolean 자료형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_Toc36223444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7</w:t>
        </w:r>
        <w:r w:rsidR="00E31D63">
          <w:rPr>
            <w:noProof/>
            <w:webHidden/>
          </w:rPr>
          <w:fldChar w:fldCharType="end"/>
        </w:r>
      </w:hyperlink>
    </w:p>
    <w:p w14:paraId="395418A4" w14:textId="7C4CE93E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45" w:history="1">
        <w:r w:rsidR="00E31D63" w:rsidRPr="00622198">
          <w:rPr>
            <w:rStyle w:val="Hyperlink"/>
            <w:noProof/>
          </w:rPr>
          <w:t>1) true, false 값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_Toc36223445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7</w:t>
        </w:r>
        <w:r w:rsidR="00E31D63">
          <w:rPr>
            <w:noProof/>
            <w:webHidden/>
          </w:rPr>
          <w:fldChar w:fldCharType="end"/>
        </w:r>
      </w:hyperlink>
    </w:p>
    <w:p w14:paraId="6A42171B" w14:textId="6AE536FA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46" w:history="1">
        <w:r w:rsidR="00E31D63" w:rsidRPr="00622198">
          <w:rPr>
            <w:rStyle w:val="Hyperlink"/>
            <w:noProof/>
          </w:rPr>
          <w:t>2) false 에 해당하는 값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_Toc36223446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7</w:t>
        </w:r>
        <w:r w:rsidR="00E31D63">
          <w:rPr>
            <w:noProof/>
            <w:webHidden/>
          </w:rPr>
          <w:fldChar w:fldCharType="end"/>
        </w:r>
      </w:hyperlink>
    </w:p>
    <w:p w14:paraId="047D4440" w14:textId="394CF570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47" w:history="1">
        <w:r w:rsidR="00E31D63" w:rsidRPr="00622198">
          <w:rPr>
            <w:rStyle w:val="Hyperlink"/>
            <w:noProof/>
          </w:rPr>
          <w:t>3) lazy evaluation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_Toc36223447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8</w:t>
        </w:r>
        <w:r w:rsidR="00E31D63">
          <w:rPr>
            <w:noProof/>
            <w:webHidden/>
          </w:rPr>
          <w:fldChar w:fldCharType="end"/>
        </w:r>
      </w:hyperlink>
    </w:p>
    <w:p w14:paraId="54AFEBC5" w14:textId="415B2469" w:rsidR="00E31D63" w:rsidRDefault="0053133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223448" w:history="1">
        <w:r w:rsidR="00E31D63" w:rsidRPr="00622198">
          <w:rPr>
            <w:rStyle w:val="Hyperlink"/>
            <w:rFonts w:hAnsi="굴림체"/>
            <w:noProof/>
          </w:rPr>
          <w:t>4.</w:t>
        </w:r>
        <w:r w:rsidR="00E31D63" w:rsidRPr="00622198">
          <w:rPr>
            <w:rStyle w:val="Hyperlink"/>
            <w:noProof/>
          </w:rPr>
          <w:t xml:space="preserve"> number 자료형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_Toc36223448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9</w:t>
        </w:r>
        <w:r w:rsidR="00E31D63">
          <w:rPr>
            <w:noProof/>
            <w:webHidden/>
          </w:rPr>
          <w:fldChar w:fldCharType="end"/>
        </w:r>
      </w:hyperlink>
    </w:p>
    <w:p w14:paraId="7BF4B7F5" w14:textId="29C484A9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49" w:history="1">
        <w:r w:rsidR="00E31D63" w:rsidRPr="00622198">
          <w:rPr>
            <w:rStyle w:val="Hyperlink"/>
            <w:noProof/>
          </w:rPr>
          <w:t>1) 정수 실수 구분이 없다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_Toc36223449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9</w:t>
        </w:r>
        <w:r w:rsidR="00E31D63">
          <w:rPr>
            <w:noProof/>
            <w:webHidden/>
          </w:rPr>
          <w:fldChar w:fldCharType="end"/>
        </w:r>
      </w:hyperlink>
    </w:p>
    <w:p w14:paraId="76423892" w14:textId="31F02F03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50" w:history="1">
        <w:r w:rsidR="00E31D63" w:rsidRPr="00622198">
          <w:rPr>
            <w:rStyle w:val="Hyperlink"/>
            <w:noProof/>
          </w:rPr>
          <w:t>2) 형변환 (string -&gt; number)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_Toc36223450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9</w:t>
        </w:r>
        <w:r w:rsidR="00E31D63">
          <w:rPr>
            <w:noProof/>
            <w:webHidden/>
          </w:rPr>
          <w:fldChar w:fldCharType="end"/>
        </w:r>
      </w:hyperlink>
    </w:p>
    <w:p w14:paraId="658141EE" w14:textId="611E693B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51" w:history="1">
        <w:r w:rsidR="00E31D63" w:rsidRPr="00622198">
          <w:rPr>
            <w:rStyle w:val="Hyperlink"/>
            <w:noProof/>
          </w:rPr>
          <w:t>3) 형변환 (number -&gt; string)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_Toc36223451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10</w:t>
        </w:r>
        <w:r w:rsidR="00E31D63">
          <w:rPr>
            <w:noProof/>
            <w:webHidden/>
          </w:rPr>
          <w:fldChar w:fldCharType="end"/>
        </w:r>
      </w:hyperlink>
    </w:p>
    <w:p w14:paraId="2ACB4245" w14:textId="437B53A7" w:rsidR="00E31D63" w:rsidRDefault="0053133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223452" w:history="1">
        <w:r w:rsidR="00E31D63" w:rsidRPr="00622198">
          <w:rPr>
            <w:rStyle w:val="Hyperlink"/>
            <w:rFonts w:hAnsi="굴림체"/>
            <w:noProof/>
          </w:rPr>
          <w:t>5.</w:t>
        </w:r>
        <w:r w:rsidR="00E31D63" w:rsidRPr="00622198">
          <w:rPr>
            <w:rStyle w:val="Hyperlink"/>
            <w:noProof/>
          </w:rPr>
          <w:t xml:space="preserve"> Math 클래스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_Toc36223452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11</w:t>
        </w:r>
        <w:r w:rsidR="00E31D63">
          <w:rPr>
            <w:noProof/>
            <w:webHidden/>
          </w:rPr>
          <w:fldChar w:fldCharType="end"/>
        </w:r>
      </w:hyperlink>
    </w:p>
    <w:p w14:paraId="52BA1FBE" w14:textId="665D7DF5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53" w:history="1">
        <w:r w:rsidR="00E31D63" w:rsidRPr="00622198">
          <w:rPr>
            <w:rStyle w:val="Hyperlink"/>
            <w:noProof/>
          </w:rPr>
          <w:t>1) PI - 원주율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_Toc36223453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11</w:t>
        </w:r>
        <w:r w:rsidR="00E31D63">
          <w:rPr>
            <w:noProof/>
            <w:webHidden/>
          </w:rPr>
          <w:fldChar w:fldCharType="end"/>
        </w:r>
      </w:hyperlink>
    </w:p>
    <w:p w14:paraId="49608B39" w14:textId="11C374E7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54" w:history="1">
        <w:r w:rsidR="00E31D63" w:rsidRPr="00622198">
          <w:rPr>
            <w:rStyle w:val="Hyperlink"/>
            <w:noProof/>
          </w:rPr>
          <w:t>2) round - 반올림 메소드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_Toc36223454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11</w:t>
        </w:r>
        <w:r w:rsidR="00E31D63">
          <w:rPr>
            <w:noProof/>
            <w:webHidden/>
          </w:rPr>
          <w:fldChar w:fldCharType="end"/>
        </w:r>
      </w:hyperlink>
    </w:p>
    <w:p w14:paraId="17C9E353" w14:textId="6D846FAA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55" w:history="1">
        <w:r w:rsidR="00E31D63" w:rsidRPr="00622198">
          <w:rPr>
            <w:rStyle w:val="Hyperlink"/>
            <w:noProof/>
          </w:rPr>
          <w:t>3) pow - 거듭제곱 메소드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_Toc36223455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11</w:t>
        </w:r>
        <w:r w:rsidR="00E31D63">
          <w:rPr>
            <w:noProof/>
            <w:webHidden/>
          </w:rPr>
          <w:fldChar w:fldCharType="end"/>
        </w:r>
      </w:hyperlink>
    </w:p>
    <w:p w14:paraId="3722A3EC" w14:textId="08B3B732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56" w:history="1">
        <w:r w:rsidR="00E31D63" w:rsidRPr="00622198">
          <w:rPr>
            <w:rStyle w:val="Hyperlink"/>
            <w:noProof/>
          </w:rPr>
          <w:t>4) sqrt - 제곱근 메소드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_Toc36223456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12</w:t>
        </w:r>
        <w:r w:rsidR="00E31D63">
          <w:rPr>
            <w:noProof/>
            <w:webHidden/>
          </w:rPr>
          <w:fldChar w:fldCharType="end"/>
        </w:r>
      </w:hyperlink>
    </w:p>
    <w:p w14:paraId="46F75420" w14:textId="783C3985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57" w:history="1">
        <w:r w:rsidR="00E31D63" w:rsidRPr="00622198">
          <w:rPr>
            <w:rStyle w:val="Hyperlink"/>
            <w:noProof/>
          </w:rPr>
          <w:t>5) abs - 절대값 메소드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_Toc36223457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12</w:t>
        </w:r>
        <w:r w:rsidR="00E31D63">
          <w:rPr>
            <w:noProof/>
            <w:webHidden/>
          </w:rPr>
          <w:fldChar w:fldCharType="end"/>
        </w:r>
      </w:hyperlink>
    </w:p>
    <w:p w14:paraId="19631CBB" w14:textId="4295DACF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58" w:history="1">
        <w:r w:rsidR="00E31D63" w:rsidRPr="00622198">
          <w:rPr>
            <w:rStyle w:val="Hyperlink"/>
            <w:noProof/>
          </w:rPr>
          <w:t>6) floor/ceil - 내림/올림 메소드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_Toc36223458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12</w:t>
        </w:r>
        <w:r w:rsidR="00E31D63">
          <w:rPr>
            <w:noProof/>
            <w:webHidden/>
          </w:rPr>
          <w:fldChar w:fldCharType="end"/>
        </w:r>
      </w:hyperlink>
    </w:p>
    <w:p w14:paraId="0A51E1E4" w14:textId="569D7FA9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59" w:history="1">
        <w:r w:rsidR="00E31D63" w:rsidRPr="00622198">
          <w:rPr>
            <w:rStyle w:val="Hyperlink"/>
            <w:noProof/>
          </w:rPr>
          <w:t>7) sin, cos, tan - 삼각함수 메소드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_Toc36223459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13</w:t>
        </w:r>
        <w:r w:rsidR="00E31D63">
          <w:rPr>
            <w:noProof/>
            <w:webHidden/>
          </w:rPr>
          <w:fldChar w:fldCharType="end"/>
        </w:r>
      </w:hyperlink>
    </w:p>
    <w:p w14:paraId="0253A4E6" w14:textId="7A3000CA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60" w:history="1">
        <w:r w:rsidR="00E31D63" w:rsidRPr="00622198">
          <w:rPr>
            <w:rStyle w:val="Hyperlink"/>
            <w:noProof/>
          </w:rPr>
          <w:t>8) max, min - 최대 최소 메소드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_Toc36223460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13</w:t>
        </w:r>
        <w:r w:rsidR="00E31D63">
          <w:rPr>
            <w:noProof/>
            <w:webHidden/>
          </w:rPr>
          <w:fldChar w:fldCharType="end"/>
        </w:r>
      </w:hyperlink>
    </w:p>
    <w:p w14:paraId="5DE9C074" w14:textId="09A0F112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61" w:history="1">
        <w:r w:rsidR="00E31D63" w:rsidRPr="00622198">
          <w:rPr>
            <w:rStyle w:val="Hyperlink"/>
            <w:noProof/>
          </w:rPr>
          <w:t>9) random - 난수 메소드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_Toc36223461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13</w:t>
        </w:r>
        <w:r w:rsidR="00E31D63">
          <w:rPr>
            <w:noProof/>
            <w:webHidden/>
          </w:rPr>
          <w:fldChar w:fldCharType="end"/>
        </w:r>
      </w:hyperlink>
    </w:p>
    <w:p w14:paraId="6B89051F" w14:textId="11A8D30A" w:rsidR="00E31D63" w:rsidRDefault="0053133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223462" w:history="1">
        <w:r w:rsidR="00E31D63" w:rsidRPr="00622198">
          <w:rPr>
            <w:rStyle w:val="Hyperlink"/>
            <w:rFonts w:hAnsi="굴림체"/>
            <w:noProof/>
          </w:rPr>
          <w:t>6.</w:t>
        </w:r>
        <w:r w:rsidR="00E31D63" w:rsidRPr="00622198">
          <w:rPr>
            <w:rStyle w:val="Hyperlink"/>
            <w:noProof/>
          </w:rPr>
          <w:t xml:space="preserve"> 요약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_Toc36223462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15</w:t>
        </w:r>
        <w:r w:rsidR="00E31D63">
          <w:rPr>
            <w:noProof/>
            <w:webHidden/>
          </w:rPr>
          <w:fldChar w:fldCharType="end"/>
        </w:r>
      </w:hyperlink>
    </w:p>
    <w:p w14:paraId="02966516" w14:textId="48730E1F" w:rsidR="00E31D63" w:rsidRDefault="0053133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223463" w:history="1">
        <w:r w:rsidR="00E31D63" w:rsidRPr="00622198">
          <w:rPr>
            <w:rStyle w:val="Hyperlink"/>
            <w:rFonts w:hAnsi="굴림체"/>
            <w:noProof/>
          </w:rPr>
          <w:t>7.</w:t>
        </w:r>
        <w:r w:rsidR="00E31D63" w:rsidRPr="00622198">
          <w:rPr>
            <w:rStyle w:val="Hyperlink"/>
            <w:noProof/>
          </w:rPr>
          <w:t xml:space="preserve"> 부록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_Toc36223463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17</w:t>
        </w:r>
        <w:r w:rsidR="00E31D63">
          <w:rPr>
            <w:noProof/>
            <w:webHidden/>
          </w:rPr>
          <w:fldChar w:fldCharType="end"/>
        </w:r>
      </w:hyperlink>
    </w:p>
    <w:p w14:paraId="5EB0A2FB" w14:textId="0D70C9C3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64" w:history="1">
        <w:r w:rsidR="00E31D63" w:rsidRPr="00622198">
          <w:rPr>
            <w:rStyle w:val="Hyperlink"/>
            <w:noProof/>
          </w:rPr>
          <w:t>1) 최대값과 최소값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_Toc36223464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17</w:t>
        </w:r>
        <w:r w:rsidR="00E31D63">
          <w:rPr>
            <w:noProof/>
            <w:webHidden/>
          </w:rPr>
          <w:fldChar w:fldCharType="end"/>
        </w:r>
      </w:hyperlink>
    </w:p>
    <w:p w14:paraId="3969548C" w14:textId="0E02CD66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65" w:history="1">
        <w:r w:rsidR="00E31D63" w:rsidRPr="00622198">
          <w:rPr>
            <w:rStyle w:val="Hyperlink"/>
            <w:noProof/>
          </w:rPr>
          <w:t>2) 유효숫자 자릿수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_Toc36223465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17</w:t>
        </w:r>
        <w:r w:rsidR="00E31D63">
          <w:rPr>
            <w:noProof/>
            <w:webHidden/>
          </w:rPr>
          <w:fldChar w:fldCharType="end"/>
        </w:r>
      </w:hyperlink>
    </w:p>
    <w:p w14:paraId="18DD55C7" w14:textId="2ED1377C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66" w:history="1">
        <w:r w:rsidR="00E31D63" w:rsidRPr="00622198">
          <w:rPr>
            <w:rStyle w:val="Hyperlink"/>
            <w:noProof/>
          </w:rPr>
          <w:t>3) Infinity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_Toc36223466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18</w:t>
        </w:r>
        <w:r w:rsidR="00E31D63">
          <w:rPr>
            <w:noProof/>
            <w:webHidden/>
          </w:rPr>
          <w:fldChar w:fldCharType="end"/>
        </w:r>
      </w:hyperlink>
    </w:p>
    <w:p w14:paraId="7E3081BD" w14:textId="1DD27A7A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67" w:history="1">
        <w:r w:rsidR="00E31D63" w:rsidRPr="00622198">
          <w:rPr>
            <w:rStyle w:val="Hyperlink"/>
            <w:noProof/>
          </w:rPr>
          <w:t>4) NaN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_Toc36223467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19</w:t>
        </w:r>
        <w:r w:rsidR="00E31D63">
          <w:rPr>
            <w:noProof/>
            <w:webHidden/>
          </w:rPr>
          <w:fldChar w:fldCharType="end"/>
        </w:r>
      </w:hyperlink>
    </w:p>
    <w:p w14:paraId="25EE36AF" w14:textId="30F00BA1" w:rsidR="00E31D63" w:rsidRDefault="0053133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6223468" w:history="1">
        <w:r w:rsidR="00E31D63" w:rsidRPr="00622198">
          <w:rPr>
            <w:rStyle w:val="Hyperlink"/>
            <w:rFonts w:hAnsi="굴림체"/>
            <w:noProof/>
          </w:rPr>
          <w:t>8.</w:t>
        </w:r>
        <w:r w:rsidR="00E31D63" w:rsidRPr="00622198">
          <w:rPr>
            <w:rStyle w:val="Hyperlink"/>
            <w:noProof/>
          </w:rPr>
          <w:t xml:space="preserve"> 과제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_Toc36223468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20</w:t>
        </w:r>
        <w:r w:rsidR="00E31D63">
          <w:rPr>
            <w:noProof/>
            <w:webHidden/>
          </w:rPr>
          <w:fldChar w:fldCharType="end"/>
        </w:r>
      </w:hyperlink>
    </w:p>
    <w:p w14:paraId="3EB49757" w14:textId="5C60C7B2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69" w:history="1">
        <w:r w:rsidR="00E31D63" w:rsidRPr="00622198">
          <w:rPr>
            <w:rStyle w:val="Hyperlink"/>
            <w:noProof/>
          </w:rPr>
          <w:t>1) pages.js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_Toc36223469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20</w:t>
        </w:r>
        <w:r w:rsidR="00E31D63">
          <w:rPr>
            <w:noProof/>
            <w:webHidden/>
          </w:rPr>
          <w:fldChar w:fldCharType="end"/>
        </w:r>
      </w:hyperlink>
    </w:p>
    <w:p w14:paraId="311EAE30" w14:textId="1C9FE688" w:rsidR="00E31D63" w:rsidRDefault="0053133D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6223470" w:history="1">
        <w:r w:rsidR="00E31D63" w:rsidRPr="00622198">
          <w:rPr>
            <w:rStyle w:val="Hyperlink"/>
            <w:noProof/>
          </w:rPr>
          <w:t>2) random.js</w:t>
        </w:r>
        <w:r w:rsidR="00E31D63">
          <w:rPr>
            <w:noProof/>
            <w:webHidden/>
          </w:rPr>
          <w:tab/>
        </w:r>
        <w:r w:rsidR="00E31D63">
          <w:rPr>
            <w:noProof/>
            <w:webHidden/>
          </w:rPr>
          <w:fldChar w:fldCharType="begin"/>
        </w:r>
        <w:r w:rsidR="00E31D63">
          <w:rPr>
            <w:noProof/>
            <w:webHidden/>
          </w:rPr>
          <w:instrText xml:space="preserve"> PAGEREF _Toc36223470 \h </w:instrText>
        </w:r>
        <w:r w:rsidR="00E31D63">
          <w:rPr>
            <w:noProof/>
            <w:webHidden/>
          </w:rPr>
        </w:r>
        <w:r w:rsidR="00E31D63">
          <w:rPr>
            <w:noProof/>
            <w:webHidden/>
          </w:rPr>
          <w:fldChar w:fldCharType="separate"/>
        </w:r>
        <w:r w:rsidR="00E31D63">
          <w:rPr>
            <w:noProof/>
            <w:webHidden/>
          </w:rPr>
          <w:t>20</w:t>
        </w:r>
        <w:r w:rsidR="00E31D63">
          <w:rPr>
            <w:noProof/>
            <w:webHidden/>
          </w:rPr>
          <w:fldChar w:fldCharType="end"/>
        </w:r>
      </w:hyperlink>
    </w:p>
    <w:p w14:paraId="2C68EDF7" w14:textId="010D2927" w:rsidR="001B7DCE" w:rsidRDefault="001B7DCE" w:rsidP="00A75451">
      <w:r>
        <w:fldChar w:fldCharType="end"/>
      </w:r>
    </w:p>
    <w:p w14:paraId="39F1FF3A" w14:textId="13D925BF" w:rsidR="00536550" w:rsidRDefault="00536550" w:rsidP="00A75451"/>
    <w:p w14:paraId="0C89C36B" w14:textId="77777777" w:rsidR="00536550" w:rsidRDefault="00536550" w:rsidP="00A75451"/>
    <w:p w14:paraId="70975A91" w14:textId="797A5BF1" w:rsidR="00FC282E" w:rsidRDefault="00FC282E" w:rsidP="00A75451"/>
    <w:p w14:paraId="38156301" w14:textId="77777777" w:rsidR="005828A0" w:rsidRDefault="00FC282E" w:rsidP="005828A0">
      <w:r>
        <w:br w:type="page"/>
      </w:r>
    </w:p>
    <w:p w14:paraId="2783FC00" w14:textId="0B6E8F6A" w:rsidR="005828A0" w:rsidRDefault="005828A0" w:rsidP="00E91802">
      <w:pPr>
        <w:pStyle w:val="Heading1"/>
      </w:pPr>
      <w:bookmarkStart w:id="0" w:name="_Toc36223435"/>
      <w:r>
        <w:rPr>
          <w:rFonts w:hint="eastAsia"/>
        </w:rPr>
        <w:lastRenderedPageBreak/>
        <w:t>약타입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(w</w:t>
      </w:r>
      <w:r>
        <w:t>eek type</w:t>
      </w:r>
      <w:r>
        <w:rPr>
          <w:rFonts w:hint="eastAsia"/>
        </w:rPr>
        <w:t>d</w:t>
      </w:r>
      <w:r>
        <w:t xml:space="preserve"> language)</w:t>
      </w:r>
      <w:bookmarkEnd w:id="0"/>
    </w:p>
    <w:p w14:paraId="2B80974C" w14:textId="7F390484" w:rsidR="009807BA" w:rsidRDefault="009807BA" w:rsidP="009807BA"/>
    <w:p w14:paraId="496F27DA" w14:textId="4FC44022" w:rsidR="009807BA" w:rsidRDefault="009807BA" w:rsidP="009807BA">
      <w:pPr>
        <w:pStyle w:val="Heading2"/>
      </w:pPr>
      <w:bookmarkStart w:id="1" w:name="_Toc36223436"/>
      <w:r>
        <w:rPr>
          <w:rFonts w:hint="eastAsia"/>
        </w:rPr>
        <w:t>약타입 언어와 강타입 언어</w:t>
      </w:r>
      <w:bookmarkEnd w:id="1"/>
    </w:p>
    <w:p w14:paraId="36DD3198" w14:textId="2A2783F2" w:rsidR="006A5F49" w:rsidRDefault="006A5F49" w:rsidP="006A5F49">
      <w:r>
        <w:t>(</w:t>
      </w:r>
      <w:r>
        <w:rPr>
          <w:rFonts w:hint="eastAsia"/>
        </w:rPr>
        <w:t>w</w:t>
      </w:r>
      <w:r>
        <w:t>eak typed langauge, strong typed language)</w:t>
      </w:r>
    </w:p>
    <w:p w14:paraId="48FDB50D" w14:textId="77777777" w:rsidR="006A5F49" w:rsidRPr="006A5F49" w:rsidRDefault="006A5F49" w:rsidP="006A5F49"/>
    <w:p w14:paraId="0D674F4A" w14:textId="0CDED823" w:rsidR="005828A0" w:rsidRDefault="005828A0" w:rsidP="005828A0">
      <w:r>
        <w:rPr>
          <w:rFonts w:hint="eastAsia"/>
        </w:rPr>
        <w:t>j</w:t>
      </w:r>
      <w:r>
        <w:t>avascript</w:t>
      </w:r>
      <w:r>
        <w:rPr>
          <w:rFonts w:hint="eastAsia"/>
        </w:rPr>
        <w:t>는 약타입 언어이다.</w:t>
      </w:r>
    </w:p>
    <w:p w14:paraId="5C1667F1" w14:textId="132AB2FC" w:rsidR="00925C8D" w:rsidRDefault="00951656" w:rsidP="005828A0">
      <w:r>
        <w:rPr>
          <w:rFonts w:hint="eastAsia"/>
        </w:rPr>
        <w:t xml:space="preserve">약타입 언어는 </w:t>
      </w:r>
      <w:r w:rsidR="00315975">
        <w:rPr>
          <w:rFonts w:hint="eastAsia"/>
        </w:rPr>
        <w:t>변수의 자료형(</w:t>
      </w:r>
      <w:r w:rsidR="00315975">
        <w:t>type)</w:t>
      </w:r>
      <w:r w:rsidR="00315975">
        <w:rPr>
          <w:rFonts w:hint="eastAsia"/>
        </w:rPr>
        <w:t xml:space="preserve">을 </w:t>
      </w:r>
      <w:r w:rsidR="001550C0">
        <w:rPr>
          <w:rFonts w:hint="eastAsia"/>
        </w:rPr>
        <w:t>엄격하게 구분하지 않는다.</w:t>
      </w:r>
    </w:p>
    <w:p w14:paraId="7322B1A0" w14:textId="77777777" w:rsidR="00925C8D" w:rsidRPr="00951656" w:rsidRDefault="00925C8D" w:rsidP="005828A0"/>
    <w:p w14:paraId="4DAEE763" w14:textId="4817A145" w:rsidR="00CE3C64" w:rsidRDefault="00CE3C64" w:rsidP="005828A0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 언어는 강타입 언어이다.</w:t>
      </w:r>
    </w:p>
    <w:p w14:paraId="78D83530" w14:textId="342E6DFE" w:rsidR="009D3EE5" w:rsidRDefault="009D3EE5" w:rsidP="005828A0">
      <w:r>
        <w:rPr>
          <w:rFonts w:hint="eastAsia"/>
        </w:rPr>
        <w:t>j</w:t>
      </w:r>
      <w:r>
        <w:t>ava</w:t>
      </w:r>
      <w:r>
        <w:rPr>
          <w:rFonts w:hint="eastAsia"/>
        </w:rPr>
        <w:t>는 변수의 자료형을 엄격하게 구분한다.</w:t>
      </w:r>
    </w:p>
    <w:p w14:paraId="37D1BC98" w14:textId="5D880A8B" w:rsidR="005828A0" w:rsidRDefault="005828A0" w:rsidP="005828A0"/>
    <w:p w14:paraId="47096BD5" w14:textId="4F7AB573" w:rsidR="000C0520" w:rsidRDefault="000C0520" w:rsidP="005828A0"/>
    <w:p w14:paraId="71E4C5FB" w14:textId="31BD0280" w:rsidR="00074AC8" w:rsidRPr="003A7655" w:rsidRDefault="00074AC8" w:rsidP="00074AC8">
      <w:pPr>
        <w:pStyle w:val="Heading3"/>
      </w:pPr>
      <w:r>
        <w:rPr>
          <w:rFonts w:hint="eastAsia"/>
        </w:rPr>
        <w:t>o</w:t>
      </w:r>
      <w:r>
        <w:t>perator1.js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28A0" w14:paraId="74EA8F2F" w14:textId="77777777" w:rsidTr="008F1FB0">
        <w:tc>
          <w:tcPr>
            <w:tcW w:w="10456" w:type="dxa"/>
          </w:tcPr>
          <w:p w14:paraId="2F174808" w14:textId="77777777" w:rsidR="002F12CF" w:rsidRPr="002F12CF" w:rsidRDefault="002F12CF" w:rsidP="002F12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2CF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F12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F12CF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3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F12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F12CF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"3"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B333652" w14:textId="77777777" w:rsidR="002F12CF" w:rsidRPr="002F12CF" w:rsidRDefault="002F12CF" w:rsidP="002F12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6B7B257" w14:textId="77777777" w:rsidR="002F12CF" w:rsidRPr="002F12CF" w:rsidRDefault="002F12CF" w:rsidP="002F12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2C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2C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F12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2F12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041A98B" w14:textId="77777777" w:rsidR="002F12CF" w:rsidRPr="002F12CF" w:rsidRDefault="002F12CF" w:rsidP="002F12C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F12CF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F12CF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F12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!= </w:t>
            </w:r>
            <w:r w:rsidRPr="002F12CF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2F12CF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2F7BBC1" w14:textId="77777777" w:rsidR="005828A0" w:rsidRDefault="005828A0" w:rsidP="008F1FB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474606CD" w14:textId="77777777" w:rsidR="00DD2287" w:rsidRDefault="00DD2287" w:rsidP="005828A0"/>
    <w:p w14:paraId="6584077E" w14:textId="7E4677BB" w:rsidR="005828A0" w:rsidRDefault="005828A0" w:rsidP="005828A0">
      <w:r>
        <w:rPr>
          <w:rFonts w:hint="eastAsia"/>
        </w:rPr>
        <w:t xml:space="preserve">위 코드에서 변수 </w:t>
      </w:r>
      <w:r>
        <w:t xml:space="preserve">a </w:t>
      </w:r>
      <w:r>
        <w:rPr>
          <w:rFonts w:hint="eastAsia"/>
        </w:rPr>
        <w:t xml:space="preserve">값은 숫자 </w:t>
      </w:r>
      <w:r>
        <w:t xml:space="preserve">3 </w:t>
      </w:r>
      <w:r>
        <w:rPr>
          <w:rFonts w:hint="eastAsia"/>
        </w:rPr>
        <w:t>이고,</w:t>
      </w:r>
      <w:r>
        <w:t xml:space="preserve"> </w:t>
      </w:r>
      <w:r w:rsidR="00F543B6">
        <w:rPr>
          <w:rFonts w:hint="eastAsia"/>
        </w:rPr>
        <w:t xml:space="preserve">변수 </w:t>
      </w:r>
      <w:r w:rsidR="00F543B6">
        <w:t xml:space="preserve">b </w:t>
      </w:r>
      <w:r w:rsidR="00F543B6">
        <w:rPr>
          <w:rFonts w:hint="eastAsia"/>
        </w:rPr>
        <w:t xml:space="preserve">값은 문자열 </w:t>
      </w:r>
      <w:r w:rsidR="00DD2287">
        <w:t>"</w:t>
      </w:r>
      <w:r w:rsidR="00F543B6">
        <w:t>3</w:t>
      </w:r>
      <w:r w:rsidR="00DD2287">
        <w:t>"</w:t>
      </w:r>
      <w:r w:rsidR="00F543B6">
        <w:t xml:space="preserve"> </w:t>
      </w:r>
      <w:r w:rsidR="00F543B6">
        <w:rPr>
          <w:rFonts w:hint="eastAsia"/>
        </w:rPr>
        <w:t>이다.</w:t>
      </w:r>
    </w:p>
    <w:p w14:paraId="706C4DCC" w14:textId="77777777" w:rsidR="000947ED" w:rsidRDefault="000947ED" w:rsidP="005828A0"/>
    <w:p w14:paraId="11963919" w14:textId="529E3A89" w:rsidR="00DD2287" w:rsidRDefault="000947ED" w:rsidP="005828A0">
      <w:r>
        <w:t>javascript</w:t>
      </w:r>
      <w:r>
        <w:rPr>
          <w:rFonts w:hint="eastAsia"/>
        </w:rPr>
        <w:t>는 숫자 타입</w:t>
      </w:r>
      <w:r w:rsidR="00CF32FA">
        <w:rPr>
          <w:rFonts w:hint="eastAsia"/>
        </w:rPr>
        <w:t>(n</w:t>
      </w:r>
      <w:r w:rsidR="00CF32FA">
        <w:t>umber type)</w:t>
      </w:r>
      <w:r>
        <w:rPr>
          <w:rFonts w:hint="eastAsia"/>
        </w:rPr>
        <w:t>과 문자열 타입</w:t>
      </w:r>
      <w:r w:rsidR="00CF32FA">
        <w:rPr>
          <w:rFonts w:hint="eastAsia"/>
        </w:rPr>
        <w:t>(</w:t>
      </w:r>
      <w:r w:rsidR="00CF32FA">
        <w:t>string type)</w:t>
      </w:r>
      <w:r>
        <w:rPr>
          <w:rFonts w:hint="eastAsia"/>
        </w:rPr>
        <w:t>을 엄격하게 구분하지 않기 때문에,</w:t>
      </w:r>
    </w:p>
    <w:p w14:paraId="1B3872C9" w14:textId="39C959A3" w:rsidR="0069571A" w:rsidRPr="00DD2287" w:rsidRDefault="0069571A" w:rsidP="005828A0">
      <w:r>
        <w:rPr>
          <w:rFonts w:hint="eastAsia"/>
        </w:rPr>
        <w:t>숫자 3</w:t>
      </w:r>
      <w:r>
        <w:t xml:space="preserve"> </w:t>
      </w:r>
      <w:r>
        <w:rPr>
          <w:rFonts w:hint="eastAsia"/>
        </w:rPr>
        <w:t xml:space="preserve">과 문자열 </w:t>
      </w:r>
      <w:r>
        <w:t xml:space="preserve">"3" </w:t>
      </w:r>
      <w:r w:rsidR="002437F9">
        <w:rPr>
          <w:rFonts w:hint="eastAsia"/>
        </w:rPr>
        <w:t xml:space="preserve">이 같은지 </w:t>
      </w:r>
      <w:r>
        <w:rPr>
          <w:rFonts w:hint="eastAsia"/>
        </w:rPr>
        <w:t>비교하면</w:t>
      </w:r>
      <w:r w:rsidR="002437F9">
        <w:rPr>
          <w:rFonts w:hint="eastAsia"/>
        </w:rPr>
        <w:t>,</w:t>
      </w:r>
      <w:r w:rsidR="002437F9">
        <w:t xml:space="preserve"> </w:t>
      </w:r>
      <w:r w:rsidR="002437F9">
        <w:rPr>
          <w:rFonts w:hint="eastAsia"/>
        </w:rPr>
        <w:t>같다고 나온다.</w:t>
      </w:r>
    </w:p>
    <w:p w14:paraId="14F8C39E" w14:textId="2C62073D" w:rsidR="00DD2287" w:rsidRPr="000947ED" w:rsidRDefault="000947ED" w:rsidP="005828A0">
      <w:pPr>
        <w:rPr>
          <w:u w:val="single"/>
        </w:rPr>
      </w:pPr>
      <w:r w:rsidRPr="000947ED">
        <w:rPr>
          <w:rFonts w:hint="eastAsia"/>
          <w:u w:val="single"/>
        </w:rPr>
        <w:t>a</w:t>
      </w:r>
      <w:r w:rsidRPr="000947ED">
        <w:rPr>
          <w:u w:val="single"/>
        </w:rPr>
        <w:t xml:space="preserve"> == b </w:t>
      </w:r>
      <w:r w:rsidRPr="000947ED">
        <w:rPr>
          <w:rFonts w:hint="eastAsia"/>
          <w:u w:val="single"/>
        </w:rPr>
        <w:t xml:space="preserve">의 결과는 </w:t>
      </w:r>
      <w:r w:rsidRPr="000947ED">
        <w:rPr>
          <w:u w:val="single"/>
        </w:rPr>
        <w:t xml:space="preserve"> true </w:t>
      </w:r>
      <w:r w:rsidRPr="000947ED">
        <w:rPr>
          <w:rFonts w:hint="eastAsia"/>
          <w:u w:val="single"/>
        </w:rPr>
        <w:t>이</w:t>
      </w:r>
      <w:r w:rsidR="002F12CF">
        <w:rPr>
          <w:rFonts w:hint="eastAsia"/>
          <w:u w:val="single"/>
        </w:rPr>
        <w:t>다.</w:t>
      </w:r>
    </w:p>
    <w:p w14:paraId="0BC10E62" w14:textId="70349649" w:rsidR="000947ED" w:rsidRDefault="000947ED" w:rsidP="005828A0"/>
    <w:p w14:paraId="2C765C5E" w14:textId="4E303521" w:rsidR="00550905" w:rsidRDefault="00787C48" w:rsidP="005828A0">
      <w:r>
        <w:rPr>
          <w:noProof/>
        </w:rPr>
        <w:drawing>
          <wp:inline distT="0" distB="0" distL="0" distR="0" wp14:anchorId="2A73038A" wp14:editId="479555AB">
            <wp:extent cx="6645910" cy="3615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D167" w14:textId="65CA1517" w:rsidR="000947ED" w:rsidRDefault="000947ED" w:rsidP="005828A0"/>
    <w:p w14:paraId="149808B2" w14:textId="0110E7FF" w:rsidR="00DF187B" w:rsidRDefault="00DF187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A583C54" w14:textId="151AF028" w:rsidR="006B1528" w:rsidRDefault="006B1528" w:rsidP="006B1528">
      <w:pPr>
        <w:pStyle w:val="Heading2"/>
      </w:pPr>
      <w:bookmarkStart w:id="2" w:name="_Toc36223437"/>
      <w:r>
        <w:rPr>
          <w:rFonts w:hint="eastAsia"/>
        </w:rPr>
        <w:lastRenderedPageBreak/>
        <w:t>=</w:t>
      </w:r>
      <w:r>
        <w:t xml:space="preserve">== </w:t>
      </w:r>
      <w:r>
        <w:rPr>
          <w:rFonts w:hint="eastAsia"/>
        </w:rPr>
        <w:t>연산자</w:t>
      </w:r>
      <w:r w:rsidR="00B42868">
        <w:rPr>
          <w:rFonts w:hint="eastAsia"/>
        </w:rPr>
        <w:t>,</w:t>
      </w:r>
      <w:r w:rsidR="00B42868">
        <w:t xml:space="preserve"> !== </w:t>
      </w:r>
      <w:r w:rsidR="00B42868">
        <w:rPr>
          <w:rFonts w:hint="eastAsia"/>
        </w:rPr>
        <w:t>연산자</w:t>
      </w:r>
      <w:bookmarkEnd w:id="2"/>
    </w:p>
    <w:p w14:paraId="53C1AC31" w14:textId="661E551A" w:rsidR="0054199D" w:rsidRDefault="0054199D" w:rsidP="006B1528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>연산자</w:t>
      </w:r>
      <w:r w:rsidR="0016699F">
        <w:rPr>
          <w:rFonts w:hint="eastAsia"/>
        </w:rPr>
        <w:t xml:space="preserve">는 </w:t>
      </w:r>
      <w:r w:rsidR="0016699F">
        <w:t xml:space="preserve">== </w:t>
      </w:r>
      <w:r w:rsidR="0016699F">
        <w:rPr>
          <w:rFonts w:hint="eastAsia"/>
        </w:rPr>
        <w:t>연산자와 기능이 같고,</w:t>
      </w:r>
      <w:r w:rsidR="0016699F">
        <w:t xml:space="preserve"> </w:t>
      </w:r>
    </w:p>
    <w:p w14:paraId="34B3A89A" w14:textId="350081C4" w:rsidR="0016699F" w:rsidRDefault="0016699F" w:rsidP="006B1528">
      <w:r>
        <w:rPr>
          <w:rFonts w:hint="eastAsia"/>
        </w:rPr>
        <w:t>!</w:t>
      </w:r>
      <w:r>
        <w:t xml:space="preserve">== </w:t>
      </w:r>
      <w:r>
        <w:rPr>
          <w:rFonts w:hint="eastAsia"/>
        </w:rPr>
        <w:t xml:space="preserve">연산자는 </w:t>
      </w:r>
      <w:r>
        <w:t xml:space="preserve">!= </w:t>
      </w:r>
      <w:r>
        <w:rPr>
          <w:rFonts w:hint="eastAsia"/>
        </w:rPr>
        <w:t>연산자와 기능이 같다.</w:t>
      </w:r>
    </w:p>
    <w:p w14:paraId="6F7F0FE5" w14:textId="77777777" w:rsidR="0016699F" w:rsidRDefault="0016699F" w:rsidP="006B1528"/>
    <w:p w14:paraId="087DA1C4" w14:textId="53BFF287" w:rsidR="000A1584" w:rsidRDefault="006E3509" w:rsidP="006B1528">
      <w:r>
        <w:t xml:space="preserve">== </w:t>
      </w:r>
      <w:r>
        <w:rPr>
          <w:rFonts w:hint="eastAsia"/>
        </w:rPr>
        <w:t>연산자</w:t>
      </w:r>
      <w:r w:rsidR="00790099">
        <w:rPr>
          <w:rFonts w:hint="eastAsia"/>
        </w:rPr>
        <w:t xml:space="preserve">나 </w:t>
      </w:r>
      <w:r w:rsidR="00790099">
        <w:t xml:space="preserve">!= </w:t>
      </w:r>
      <w:r w:rsidR="00790099">
        <w:rPr>
          <w:rFonts w:hint="eastAsia"/>
        </w:rPr>
        <w:t>연산자</w:t>
      </w:r>
      <w:r>
        <w:rPr>
          <w:rFonts w:hint="eastAsia"/>
        </w:rPr>
        <w:t xml:space="preserve">로 비교할 때는 </w:t>
      </w:r>
      <w:r w:rsidR="000A1584">
        <w:rPr>
          <w:rFonts w:hint="eastAsia"/>
        </w:rPr>
        <w:t>타입을 엄격하게 비교하지 않지만,</w:t>
      </w:r>
    </w:p>
    <w:p w14:paraId="0AE471E9" w14:textId="7E81888F" w:rsidR="000A1584" w:rsidRDefault="000A1584" w:rsidP="006B1528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>연산자</w:t>
      </w:r>
      <w:r w:rsidR="00790099">
        <w:rPr>
          <w:rFonts w:hint="eastAsia"/>
        </w:rPr>
        <w:t xml:space="preserve">나 </w:t>
      </w:r>
      <w:r w:rsidR="00790099">
        <w:t xml:space="preserve">!== </w:t>
      </w:r>
      <w:r w:rsidR="00790099">
        <w:rPr>
          <w:rFonts w:hint="eastAsia"/>
        </w:rPr>
        <w:t xml:space="preserve">연산자로 </w:t>
      </w:r>
      <w:r>
        <w:rPr>
          <w:rFonts w:hint="eastAsia"/>
        </w:rPr>
        <w:t>비교할 때는 타입을 엄격하게 비교한다.</w:t>
      </w:r>
    </w:p>
    <w:p w14:paraId="04481D3C" w14:textId="3B15C57D" w:rsidR="000A1584" w:rsidRDefault="000A1584" w:rsidP="006B1528"/>
    <w:p w14:paraId="4D460FD8" w14:textId="3C873142" w:rsidR="00074AC8" w:rsidRDefault="00074AC8" w:rsidP="00074AC8">
      <w:pPr>
        <w:pStyle w:val="Heading3"/>
      </w:pPr>
      <w:r>
        <w:rPr>
          <w:rFonts w:hint="eastAsia"/>
        </w:rPr>
        <w:t>o</w:t>
      </w:r>
      <w:r>
        <w:t>perator2.js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4AC8" w14:paraId="11244697" w14:textId="77777777" w:rsidTr="00074AC8">
        <w:tc>
          <w:tcPr>
            <w:tcW w:w="10456" w:type="dxa"/>
          </w:tcPr>
          <w:p w14:paraId="5C10990C" w14:textId="77777777" w:rsidR="001E3470" w:rsidRPr="001E3470" w:rsidRDefault="001E3470" w:rsidP="001E34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E347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E347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E3470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3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1E347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E3470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"3"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3CC4BFD" w14:textId="77777777" w:rsidR="001E3470" w:rsidRPr="001E3470" w:rsidRDefault="001E3470" w:rsidP="001E34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F8BC83B" w14:textId="77777777" w:rsidR="001E3470" w:rsidRPr="001E3470" w:rsidRDefault="001E3470" w:rsidP="001E34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E347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E347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E347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=== </w:t>
            </w:r>
            <w:r w:rsidRPr="001E347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08D566D" w14:textId="77777777" w:rsidR="001E3470" w:rsidRPr="001E3470" w:rsidRDefault="001E3470" w:rsidP="001E347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E347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E347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E347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!== </w:t>
            </w:r>
            <w:r w:rsidRPr="001E347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E347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B5D9B86" w14:textId="77777777" w:rsidR="00074AC8" w:rsidRPr="00E61EF5" w:rsidRDefault="00074AC8" w:rsidP="00074AC8"/>
        </w:tc>
      </w:tr>
    </w:tbl>
    <w:p w14:paraId="297977EF" w14:textId="7D0D504B" w:rsidR="00074AC8" w:rsidRDefault="00074AC8" w:rsidP="00074AC8"/>
    <w:p w14:paraId="2E22BE26" w14:textId="77777777" w:rsidR="001E3470" w:rsidRDefault="00B47E3C" w:rsidP="00074AC8"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 xml:space="preserve">는 타입이 다르기 </w:t>
      </w:r>
      <w:r w:rsidR="009F1E1B">
        <w:rPr>
          <w:rFonts w:hint="eastAsia"/>
        </w:rPr>
        <w:t>때문에</w:t>
      </w:r>
      <w:r w:rsidR="001E3470">
        <w:t>,</w:t>
      </w:r>
    </w:p>
    <w:p w14:paraId="02CE4A01" w14:textId="7482C807" w:rsidR="00B47E3C" w:rsidRDefault="009F1E1B" w:rsidP="00074AC8">
      <w:r>
        <w:t xml:space="preserve">a === b </w:t>
      </w:r>
      <w:r>
        <w:rPr>
          <w:rFonts w:hint="eastAsia"/>
        </w:rPr>
        <w:t xml:space="preserve">의 결과는 </w:t>
      </w:r>
      <w:r>
        <w:t xml:space="preserve">false </w:t>
      </w:r>
      <w:r w:rsidR="001E3470">
        <w:rPr>
          <w:rFonts w:hint="eastAsia"/>
        </w:rPr>
        <w:t>이고,</w:t>
      </w:r>
      <w:r w:rsidR="001E3470">
        <w:t xml:space="preserve"> a !== b </w:t>
      </w:r>
      <w:r w:rsidR="001E3470">
        <w:rPr>
          <w:rFonts w:hint="eastAsia"/>
        </w:rPr>
        <w:t xml:space="preserve">의 결과는 </w:t>
      </w:r>
      <w:r w:rsidR="001E3470">
        <w:t xml:space="preserve">true </w:t>
      </w:r>
      <w:r w:rsidR="001E3470">
        <w:rPr>
          <w:rFonts w:hint="eastAsia"/>
        </w:rPr>
        <w:t>이다.</w:t>
      </w:r>
    </w:p>
    <w:p w14:paraId="2A2AB403" w14:textId="76E2E3C0" w:rsidR="002B4504" w:rsidRDefault="002B4504" w:rsidP="005828A0"/>
    <w:p w14:paraId="79483BC0" w14:textId="77777777" w:rsidR="00786CEA" w:rsidRDefault="00786CEA" w:rsidP="005828A0"/>
    <w:p w14:paraId="3FA93E92" w14:textId="77777777" w:rsidR="00F55359" w:rsidRDefault="00F55359" w:rsidP="00F55359">
      <w:pPr>
        <w:pStyle w:val="Heading2"/>
      </w:pPr>
      <w:bookmarkStart w:id="3" w:name="_Toc36223438"/>
      <w:r>
        <w:rPr>
          <w:rFonts w:hint="eastAsia"/>
        </w:rPr>
        <w:t>t</w:t>
      </w:r>
      <w:r>
        <w:t xml:space="preserve">ypeof </w:t>
      </w:r>
      <w:r>
        <w:rPr>
          <w:rFonts w:hint="eastAsia"/>
        </w:rPr>
        <w:t>연산자</w:t>
      </w:r>
      <w:bookmarkEnd w:id="3"/>
    </w:p>
    <w:p w14:paraId="4E749065" w14:textId="091DDD81" w:rsidR="00F55359" w:rsidRDefault="00F55359" w:rsidP="00F55359">
      <w:r>
        <w:rPr>
          <w:rFonts w:hint="eastAsia"/>
        </w:rPr>
        <w:t>t</w:t>
      </w:r>
      <w:r>
        <w:t xml:space="preserve">ypeof </w:t>
      </w:r>
      <w:r>
        <w:rPr>
          <w:rFonts w:hint="eastAsia"/>
        </w:rPr>
        <w:t xml:space="preserve">연산자를 이용하여, </w:t>
      </w:r>
      <w:r w:rsidR="005E5809">
        <w:rPr>
          <w:rFonts w:hint="eastAsia"/>
        </w:rPr>
        <w:t>값</w:t>
      </w:r>
      <w:r>
        <w:rPr>
          <w:rFonts w:hint="eastAsia"/>
        </w:rPr>
        <w:t>의 타입을 확인할 수 있다.</w:t>
      </w:r>
    </w:p>
    <w:p w14:paraId="68D44470" w14:textId="77777777" w:rsidR="00F55359" w:rsidRDefault="00F55359" w:rsidP="00F55359"/>
    <w:p w14:paraId="32525D0C" w14:textId="1C27C420" w:rsidR="00F55359" w:rsidRDefault="00187FD1" w:rsidP="00F55359">
      <w:pPr>
        <w:pStyle w:val="Heading3"/>
      </w:pPr>
      <w:r>
        <w:t>typeof</w:t>
      </w:r>
      <w:r w:rsidR="00F0122B">
        <w:t>1</w:t>
      </w:r>
      <w:r w:rsidR="00F55359"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5359" w14:paraId="4838B3CA" w14:textId="77777777" w:rsidTr="00D15324">
        <w:tc>
          <w:tcPr>
            <w:tcW w:w="10456" w:type="dxa"/>
          </w:tcPr>
          <w:p w14:paraId="1CC85F77" w14:textId="77777777" w:rsidR="00F55359" w:rsidRPr="008F1F59" w:rsidRDefault="00F55359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F1F5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F1F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F1F59">
              <w:rPr>
                <w:rFonts w:ascii="Consolas" w:eastAsia="굴림" w:hAnsi="Consolas" w:cs="굴림"/>
                <w:color w:val="09885A"/>
                <w:kern w:val="0"/>
                <w:sz w:val="21"/>
                <w:szCs w:val="21"/>
              </w:rPr>
              <w:t>3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F1F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F1F59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"4"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8F1F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F1F5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E03245B" w14:textId="77777777" w:rsidR="00F55359" w:rsidRPr="008F1F59" w:rsidRDefault="00F55359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996A5E0" w14:textId="77777777" w:rsidR="00F55359" w:rsidRPr="008F1F59" w:rsidRDefault="00F55359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F1F5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F1F5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F1F5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F1F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3667504" w14:textId="77777777" w:rsidR="00F55359" w:rsidRPr="008F1F59" w:rsidRDefault="00F55359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F1F5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F1F5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F1F5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F1F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CA3F0D9" w14:textId="77777777" w:rsidR="00F55359" w:rsidRPr="008F1F59" w:rsidRDefault="00F55359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F1F5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F1F5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F1F59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F1F59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8F1F5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85B78DE" w14:textId="77777777" w:rsidR="00F55359" w:rsidRDefault="00F55359" w:rsidP="00D15324"/>
        </w:tc>
      </w:tr>
    </w:tbl>
    <w:p w14:paraId="42562FBD" w14:textId="77777777" w:rsidR="00F55359" w:rsidRPr="008F1F59" w:rsidRDefault="00F55359" w:rsidP="00F55359"/>
    <w:p w14:paraId="7F7239F3" w14:textId="77777777" w:rsidR="00F55359" w:rsidRDefault="00F55359" w:rsidP="00F55359">
      <w:r>
        <w:rPr>
          <w:rFonts w:hint="eastAsia"/>
        </w:rPr>
        <w:t xml:space="preserve">위 예제에서 변수 </w:t>
      </w:r>
      <w:r>
        <w:t>a</w:t>
      </w:r>
      <w:r>
        <w:rPr>
          <w:rFonts w:hint="eastAsia"/>
        </w:rPr>
        <w:t xml:space="preserve">의 타입은 </w:t>
      </w:r>
      <w:r>
        <w:t xml:space="preserve">number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t</w:t>
      </w:r>
      <w:r>
        <w:t xml:space="preserve">ypeof a </w:t>
      </w:r>
      <w:r>
        <w:rPr>
          <w:rFonts w:hint="eastAsia"/>
        </w:rPr>
        <w:t xml:space="preserve">표현식의 값은 </w:t>
      </w:r>
      <w:r>
        <w:t xml:space="preserve">"number" </w:t>
      </w:r>
      <w:r>
        <w:rPr>
          <w:rFonts w:hint="eastAsia"/>
        </w:rPr>
        <w:t>이다.</w:t>
      </w:r>
    </w:p>
    <w:p w14:paraId="5C262CBE" w14:textId="77777777" w:rsidR="00F55359" w:rsidRDefault="00F55359" w:rsidP="00F55359">
      <w:r>
        <w:rPr>
          <w:rFonts w:hint="eastAsia"/>
        </w:rPr>
        <w:t>위 예제에서 변수</w:t>
      </w:r>
      <w:r>
        <w:t xml:space="preserve"> b</w:t>
      </w:r>
      <w:r>
        <w:rPr>
          <w:rFonts w:hint="eastAsia"/>
        </w:rPr>
        <w:t xml:space="preserve">의 타입은 </w:t>
      </w:r>
      <w:r>
        <w:t xml:space="preserve">string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t</w:t>
      </w:r>
      <w:r>
        <w:t xml:space="preserve">ypeof b </w:t>
      </w:r>
      <w:r>
        <w:rPr>
          <w:rFonts w:hint="eastAsia"/>
        </w:rPr>
        <w:t xml:space="preserve">표현식의 값은 </w:t>
      </w:r>
      <w:r>
        <w:t xml:space="preserve">"string" </w:t>
      </w:r>
      <w:r>
        <w:rPr>
          <w:rFonts w:hint="eastAsia"/>
        </w:rPr>
        <w:t>이다.</w:t>
      </w:r>
    </w:p>
    <w:p w14:paraId="3F8F4C77" w14:textId="77777777" w:rsidR="00F55359" w:rsidRDefault="00F55359" w:rsidP="00F55359">
      <w:r>
        <w:rPr>
          <w:rFonts w:hint="eastAsia"/>
        </w:rPr>
        <w:t xml:space="preserve">위 예제에서 변수 </w:t>
      </w:r>
      <w:r>
        <w:t>c</w:t>
      </w:r>
      <w:r>
        <w:rPr>
          <w:rFonts w:hint="eastAsia"/>
        </w:rPr>
        <w:t>의 타입은 b</w:t>
      </w:r>
      <w:r>
        <w:t xml:space="preserve">oolean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t</w:t>
      </w:r>
      <w:r>
        <w:t xml:space="preserve">ypeof c </w:t>
      </w:r>
      <w:r>
        <w:rPr>
          <w:rFonts w:hint="eastAsia"/>
        </w:rPr>
        <w:t xml:space="preserve">표현식의 값은 </w:t>
      </w:r>
      <w:r>
        <w:t xml:space="preserve">"boolean" </w:t>
      </w:r>
      <w:r>
        <w:rPr>
          <w:rFonts w:hint="eastAsia"/>
        </w:rPr>
        <w:t>이다.</w:t>
      </w:r>
    </w:p>
    <w:p w14:paraId="77754A18" w14:textId="77777777" w:rsidR="00F55359" w:rsidRDefault="00F55359" w:rsidP="00F55359"/>
    <w:p w14:paraId="181A9B58" w14:textId="6DDC1944" w:rsidR="00786CEA" w:rsidRDefault="00A35E5A" w:rsidP="005828A0">
      <w:r>
        <w:rPr>
          <w:noProof/>
        </w:rPr>
        <w:drawing>
          <wp:inline distT="0" distB="0" distL="0" distR="0" wp14:anchorId="2FC23BB7" wp14:editId="458089CD">
            <wp:extent cx="6645910" cy="3322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6780" w14:textId="77777777" w:rsidR="00F55359" w:rsidRPr="00F55359" w:rsidRDefault="00F55359" w:rsidP="005828A0"/>
    <w:p w14:paraId="054D05C4" w14:textId="1F7A1726" w:rsidR="00786CEA" w:rsidRDefault="00786CEA" w:rsidP="005828A0"/>
    <w:p w14:paraId="57F9719D" w14:textId="2D4D35B5" w:rsidR="00D92D34" w:rsidRDefault="00D92D34" w:rsidP="00D92D34">
      <w:pPr>
        <w:pStyle w:val="Heading3"/>
      </w:pPr>
      <w:r>
        <w:rPr>
          <w:rFonts w:hint="eastAsia"/>
        </w:rPr>
        <w:lastRenderedPageBreak/>
        <w:t>t</w:t>
      </w:r>
      <w:r>
        <w:t>ypeof2.js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2D34" w14:paraId="3FB4B133" w14:textId="77777777" w:rsidTr="00D92D34">
        <w:tc>
          <w:tcPr>
            <w:tcW w:w="10456" w:type="dxa"/>
          </w:tcPr>
          <w:p w14:paraId="5A6CF3B4" w14:textId="77777777" w:rsidR="00D92D34" w:rsidRPr="00D92D34" w:rsidRDefault="00D92D34" w:rsidP="00D92D3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2D3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2D3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92D34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0CE32E2" w14:textId="77777777" w:rsidR="00D92D34" w:rsidRPr="00D92D34" w:rsidRDefault="00D92D34" w:rsidP="00D92D3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2D3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92D3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2D3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2D3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D92D3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"number"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182D08F" w14:textId="77777777" w:rsidR="00D92D34" w:rsidRPr="00D92D34" w:rsidRDefault="00D92D34" w:rsidP="00D92D3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287CA3A" w14:textId="77777777" w:rsidR="00D92D34" w:rsidRPr="00D92D34" w:rsidRDefault="00D92D34" w:rsidP="00D92D3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2D3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92D3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"hello"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E65E977" w14:textId="77777777" w:rsidR="00D92D34" w:rsidRPr="00D92D34" w:rsidRDefault="00D92D34" w:rsidP="00D92D3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2D3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92D3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2D3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2D3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D92D3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"string"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6BA3E44" w14:textId="77777777" w:rsidR="00D92D34" w:rsidRPr="00D92D34" w:rsidRDefault="00D92D34" w:rsidP="00D92D3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1F38DD8" w14:textId="77777777" w:rsidR="00D92D34" w:rsidRPr="00D92D34" w:rsidRDefault="00D92D34" w:rsidP="00D92D3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2D3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92D3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7957AD3" w14:textId="77777777" w:rsidR="00D92D34" w:rsidRPr="00D92D34" w:rsidRDefault="00D92D34" w:rsidP="00D92D3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92D34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92D34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92D34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92D34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D92D34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"boolean"</w:t>
            </w:r>
            <w:r w:rsidRPr="00D92D34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1100C4C" w14:textId="77777777" w:rsidR="00D92D34" w:rsidRPr="00D92D34" w:rsidRDefault="00D92D34" w:rsidP="00D92D34"/>
        </w:tc>
      </w:tr>
    </w:tbl>
    <w:p w14:paraId="0612243B" w14:textId="41E61F3A" w:rsidR="00D92D34" w:rsidRDefault="00D92D34" w:rsidP="00D92D34"/>
    <w:p w14:paraId="3448C54B" w14:textId="21E9A5D3" w:rsidR="008F63C8" w:rsidRDefault="008F63C8" w:rsidP="00D92D34">
      <w:r>
        <w:rPr>
          <w:rFonts w:hint="eastAsia"/>
        </w:rPr>
        <w:t xml:space="preserve">강타입 언어인 </w:t>
      </w:r>
      <w:r>
        <w:t>java</w:t>
      </w:r>
      <w:r>
        <w:rPr>
          <w:rFonts w:hint="eastAsia"/>
        </w:rPr>
        <w:t xml:space="preserve"> 에서는,</w:t>
      </w:r>
      <w:r>
        <w:t xml:space="preserve"> int </w:t>
      </w:r>
      <w:r>
        <w:rPr>
          <w:rFonts w:hint="eastAsia"/>
        </w:rPr>
        <w:t xml:space="preserve">변수에 </w:t>
      </w:r>
      <w:r>
        <w:t xml:space="preserve">int </w:t>
      </w:r>
      <w:r>
        <w:rPr>
          <w:rFonts w:hint="eastAsia"/>
        </w:rPr>
        <w:t>값만 대입할 수 있다.</w:t>
      </w:r>
    </w:p>
    <w:p w14:paraId="67C97D99" w14:textId="61080688" w:rsidR="00D92D34" w:rsidRDefault="008F63C8" w:rsidP="00D92D34">
      <w:r>
        <w:rPr>
          <w:rFonts w:hint="eastAsia"/>
        </w:rPr>
        <w:t xml:space="preserve">약타입 언어인 </w:t>
      </w:r>
      <w:r>
        <w:t xml:space="preserve">javascript </w:t>
      </w:r>
      <w:r>
        <w:rPr>
          <w:rFonts w:hint="eastAsia"/>
        </w:rPr>
        <w:t>에서는</w:t>
      </w:r>
      <w:r w:rsidR="00EE69D1">
        <w:t xml:space="preserve">, </w:t>
      </w:r>
      <w:r w:rsidR="00EE69D1">
        <w:rPr>
          <w:rFonts w:hint="eastAsia"/>
        </w:rPr>
        <w:t xml:space="preserve">어떤 </w:t>
      </w:r>
      <w:r w:rsidR="00D52046">
        <w:rPr>
          <w:rFonts w:hint="eastAsia"/>
        </w:rPr>
        <w:t>변수에</w:t>
      </w:r>
      <w:r w:rsidR="00D52046">
        <w:t xml:space="preserve"> </w:t>
      </w:r>
      <w:r w:rsidR="00A50541">
        <w:rPr>
          <w:rFonts w:hint="eastAsia"/>
        </w:rPr>
        <w:t>n</w:t>
      </w:r>
      <w:r w:rsidR="00A50541">
        <w:t xml:space="preserve">umber, string, boolean </w:t>
      </w:r>
      <w:r w:rsidR="00A50541">
        <w:rPr>
          <w:rFonts w:hint="eastAsia"/>
        </w:rPr>
        <w:t>값을 번갈</w:t>
      </w:r>
      <w:r>
        <w:rPr>
          <w:rFonts w:hint="eastAsia"/>
        </w:rPr>
        <w:t>아 대입해도 된다.</w:t>
      </w:r>
    </w:p>
    <w:p w14:paraId="00DD3926" w14:textId="77777777" w:rsidR="008F63C8" w:rsidRPr="00D92D34" w:rsidRDefault="008F63C8" w:rsidP="00D92D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3431" w14:paraId="4EEF7689" w14:textId="77777777" w:rsidTr="00103431">
        <w:tc>
          <w:tcPr>
            <w:tcW w:w="10456" w:type="dxa"/>
          </w:tcPr>
          <w:p w14:paraId="5C1C90E5" w14:textId="7ED38379" w:rsidR="00103431" w:rsidRDefault="00F57730" w:rsidP="005828A0">
            <w:r w:rsidRPr="00F57730">
              <w:rPr>
                <w:noProof/>
              </w:rPr>
              <w:drawing>
                <wp:inline distT="0" distB="0" distL="0" distR="0" wp14:anchorId="1367BD0F" wp14:editId="0DCCA4EB">
                  <wp:extent cx="4334480" cy="1105054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008A4" w14:textId="4308E9FF" w:rsidR="00D92D34" w:rsidRDefault="00D92D34" w:rsidP="005828A0"/>
    <w:p w14:paraId="4805BCF8" w14:textId="1F0015B6" w:rsidR="00D92D34" w:rsidRDefault="00D92D34" w:rsidP="005828A0"/>
    <w:p w14:paraId="614DA874" w14:textId="7B8E45FE" w:rsidR="00913CBF" w:rsidRDefault="00913CBF" w:rsidP="00913CBF">
      <w:pPr>
        <w:pStyle w:val="Heading2"/>
      </w:pPr>
      <w:bookmarkStart w:id="4" w:name="_Toc36223439"/>
      <w:r>
        <w:rPr>
          <w:rFonts w:hint="eastAsia"/>
        </w:rPr>
        <w:t>u</w:t>
      </w:r>
      <w:r>
        <w:t>ndefined</w:t>
      </w:r>
      <w:bookmarkEnd w:id="4"/>
    </w:p>
    <w:p w14:paraId="1469E7C9" w14:textId="3727FF5A" w:rsidR="002771F8" w:rsidRDefault="002771F8" w:rsidP="005828A0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언어에 </w:t>
      </w:r>
      <w:r>
        <w:t xml:space="preserve">undefined </w:t>
      </w:r>
      <w:r w:rsidR="000A059C">
        <w:rPr>
          <w:rFonts w:hint="eastAsia"/>
        </w:rPr>
        <w:t xml:space="preserve">키워드가 </w:t>
      </w:r>
      <w:r w:rsidR="008926D5">
        <w:rPr>
          <w:rFonts w:hint="eastAsia"/>
        </w:rPr>
        <w:t>있다.</w:t>
      </w:r>
    </w:p>
    <w:p w14:paraId="2438ACAD" w14:textId="091227FB" w:rsidR="00476C67" w:rsidRDefault="00476C67" w:rsidP="005828A0">
      <w:r>
        <w:rPr>
          <w:rFonts w:hint="eastAsia"/>
        </w:rPr>
        <w:t>아직 값이 대입되</w:t>
      </w:r>
      <w:r w:rsidR="002771F8">
        <w:rPr>
          <w:rFonts w:hint="eastAsia"/>
        </w:rPr>
        <w:t xml:space="preserve">지 않은 변수의 값은 </w:t>
      </w:r>
      <w:r w:rsidR="002771F8">
        <w:t xml:space="preserve">undefined </w:t>
      </w:r>
      <w:r w:rsidR="002771F8">
        <w:rPr>
          <w:rFonts w:hint="eastAsia"/>
        </w:rPr>
        <w:t>이다.</w:t>
      </w:r>
    </w:p>
    <w:p w14:paraId="0BD37AAF" w14:textId="77777777" w:rsidR="00913CBF" w:rsidRDefault="00913CBF" w:rsidP="005828A0"/>
    <w:p w14:paraId="091ED7C7" w14:textId="147BE708" w:rsidR="00913CBF" w:rsidRDefault="00913CBF" w:rsidP="00913CBF">
      <w:pPr>
        <w:pStyle w:val="Heading3"/>
      </w:pPr>
      <w:r>
        <w:rPr>
          <w:rFonts w:hint="eastAsia"/>
        </w:rPr>
        <w:t>u</w:t>
      </w:r>
      <w:r>
        <w:t>ndefined1.js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26D5" w14:paraId="7C6DFC61" w14:textId="77777777" w:rsidTr="008926D5">
        <w:tc>
          <w:tcPr>
            <w:tcW w:w="10456" w:type="dxa"/>
          </w:tcPr>
          <w:p w14:paraId="227D2B64" w14:textId="77777777" w:rsidR="00303C87" w:rsidRPr="00303C87" w:rsidRDefault="00303C87" w:rsidP="00303C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03C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03C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6F66462" w14:textId="77777777" w:rsidR="00303C87" w:rsidRPr="00303C87" w:rsidRDefault="00303C87" w:rsidP="00303C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575E144" w14:textId="77777777" w:rsidR="00303C87" w:rsidRPr="00303C87" w:rsidRDefault="00303C87" w:rsidP="00303C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03C8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03C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03C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64FA321" w14:textId="77777777" w:rsidR="00303C87" w:rsidRPr="00303C87" w:rsidRDefault="00303C87" w:rsidP="00303C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03C8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03C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03C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03C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831F006" w14:textId="77777777" w:rsidR="00303C87" w:rsidRPr="00303C87" w:rsidRDefault="00303C87" w:rsidP="00303C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03C8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03C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03C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303C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undefined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ED1D127" w14:textId="77777777" w:rsidR="00303C87" w:rsidRPr="00303C87" w:rsidRDefault="00303C87" w:rsidP="00303C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03C87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03C87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03C87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303C87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303C87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"undefined"</w:t>
            </w:r>
            <w:r w:rsidRPr="00303C87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562DABA" w14:textId="77777777" w:rsidR="008926D5" w:rsidRPr="00303C87" w:rsidRDefault="008926D5" w:rsidP="008926D5"/>
        </w:tc>
      </w:tr>
    </w:tbl>
    <w:p w14:paraId="705ACE62" w14:textId="360D91C4" w:rsidR="008926D5" w:rsidRDefault="008926D5" w:rsidP="008926D5"/>
    <w:p w14:paraId="419DCCCB" w14:textId="50E76A94" w:rsidR="00637452" w:rsidRDefault="00637452" w:rsidP="008926D5">
      <w:r>
        <w:rPr>
          <w:rFonts w:hint="eastAsia"/>
        </w:rPr>
        <w:t xml:space="preserve">변수 </w:t>
      </w:r>
      <w:r>
        <w:t xml:space="preserve">a </w:t>
      </w:r>
      <w:r>
        <w:rPr>
          <w:rFonts w:hint="eastAsia"/>
        </w:rPr>
        <w:t>에 아무 값도 대입되지 않았기 때문에,</w:t>
      </w:r>
      <w:r>
        <w:t xml:space="preserve"> a </w:t>
      </w:r>
      <w:r>
        <w:rPr>
          <w:rFonts w:hint="eastAsia"/>
        </w:rPr>
        <w:t xml:space="preserve">의 값은 </w:t>
      </w:r>
      <w:r>
        <w:t xml:space="preserve">undefined </w:t>
      </w:r>
      <w:r>
        <w:rPr>
          <w:rFonts w:hint="eastAsia"/>
        </w:rPr>
        <w:t>이</w:t>
      </w:r>
      <w:r w:rsidR="00E92AF4">
        <w:rPr>
          <w:rFonts w:hint="eastAsia"/>
        </w:rPr>
        <w:t>고,</w:t>
      </w:r>
      <w:r w:rsidR="00E92AF4">
        <w:t xml:space="preserve"> a </w:t>
      </w:r>
      <w:r w:rsidR="00E92AF4">
        <w:rPr>
          <w:rFonts w:hint="eastAsia"/>
        </w:rPr>
        <w:t xml:space="preserve">의 타입도 </w:t>
      </w:r>
      <w:r w:rsidR="00E92AF4">
        <w:t xml:space="preserve">undefined </w:t>
      </w:r>
      <w:r w:rsidR="00E92AF4">
        <w:rPr>
          <w:rFonts w:hint="eastAsia"/>
        </w:rPr>
        <w:t>이다.</w:t>
      </w:r>
    </w:p>
    <w:p w14:paraId="09007624" w14:textId="71C1040A" w:rsidR="006A0224" w:rsidRDefault="006A0224" w:rsidP="0089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7452" w14:paraId="6D90EB34" w14:textId="77777777" w:rsidTr="00637452">
        <w:tc>
          <w:tcPr>
            <w:tcW w:w="10456" w:type="dxa"/>
          </w:tcPr>
          <w:p w14:paraId="4B5A9848" w14:textId="424664AB" w:rsidR="0016376B" w:rsidRDefault="00A70C07" w:rsidP="00A70C07">
            <w:r w:rsidRPr="00A70C07">
              <w:rPr>
                <w:noProof/>
              </w:rPr>
              <w:drawing>
                <wp:inline distT="0" distB="0" distL="0" distR="0" wp14:anchorId="5B2FC974" wp14:editId="53504579">
                  <wp:extent cx="4124901" cy="1209844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4DFFB" w14:textId="3359F932" w:rsidR="006A0224" w:rsidRDefault="006A0224" w:rsidP="008926D5"/>
    <w:p w14:paraId="1DB9B122" w14:textId="77CD2124" w:rsidR="00967B5F" w:rsidRDefault="00967B5F" w:rsidP="008926D5"/>
    <w:p w14:paraId="137D6056" w14:textId="4BE57944" w:rsidR="00967B5F" w:rsidRDefault="00967B5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D69FE1E" w14:textId="23DF2E11" w:rsidR="00967B5F" w:rsidRDefault="00967B5F" w:rsidP="00967B5F">
      <w:pPr>
        <w:pStyle w:val="Heading2"/>
      </w:pPr>
      <w:bookmarkStart w:id="5" w:name="_Toc36223440"/>
      <w:r>
        <w:rPr>
          <w:rFonts w:hint="eastAsia"/>
        </w:rPr>
        <w:lastRenderedPageBreak/>
        <w:t>n</w:t>
      </w:r>
      <w:r>
        <w:t>ull</w:t>
      </w:r>
      <w:bookmarkEnd w:id="5"/>
    </w:p>
    <w:p w14:paraId="43F6F6C7" w14:textId="7465F766" w:rsidR="00EB109A" w:rsidRDefault="00EB109A" w:rsidP="00EB109A"/>
    <w:p w14:paraId="06D0EC5C" w14:textId="27634B22" w:rsidR="00EB109A" w:rsidRDefault="00EB109A" w:rsidP="00EB109A">
      <w:r>
        <w:rPr>
          <w:rFonts w:hint="eastAsia"/>
        </w:rPr>
        <w:t>j</w:t>
      </w:r>
      <w:r>
        <w:t>ava</w:t>
      </w:r>
      <w:r w:rsidR="00334780">
        <w:t xml:space="preserve">script </w:t>
      </w:r>
      <w:r w:rsidR="00334780">
        <w:rPr>
          <w:rFonts w:hint="eastAsia"/>
        </w:rPr>
        <w:t xml:space="preserve">에도 </w:t>
      </w:r>
      <w:r w:rsidR="00334780">
        <w:t xml:space="preserve">java </w:t>
      </w:r>
      <w:r w:rsidR="00334780">
        <w:rPr>
          <w:rFonts w:hint="eastAsia"/>
        </w:rPr>
        <w:t>처럼</w:t>
      </w:r>
      <w:r>
        <w:rPr>
          <w:rFonts w:hint="eastAsia"/>
        </w:rPr>
        <w:t xml:space="preserve"> </w:t>
      </w:r>
      <w:r>
        <w:t xml:space="preserve">null </w:t>
      </w:r>
      <w:r w:rsidR="00334780">
        <w:rPr>
          <w:rFonts w:hint="eastAsia"/>
        </w:rPr>
        <w:t>키워드가 있다.</w:t>
      </w:r>
    </w:p>
    <w:p w14:paraId="274615B2" w14:textId="697E2C6F" w:rsidR="00F4622D" w:rsidRDefault="00F4622D" w:rsidP="00EB109A"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 xml:space="preserve">값의 의미는 </w:t>
      </w:r>
      <w:r>
        <w:t>java</w:t>
      </w:r>
      <w:r>
        <w:rPr>
          <w:rFonts w:hint="eastAsia"/>
        </w:rPr>
        <w:t>와 같다.</w:t>
      </w:r>
    </w:p>
    <w:p w14:paraId="0070ECD4" w14:textId="073A2669" w:rsidR="00334780" w:rsidRDefault="00334780" w:rsidP="00EB109A"/>
    <w:p w14:paraId="5CE02FC2" w14:textId="7E95763D" w:rsidR="00334780" w:rsidRDefault="00334780" w:rsidP="00D019C5">
      <w:pPr>
        <w:pStyle w:val="Heading3"/>
      </w:pPr>
      <w:r>
        <w:rPr>
          <w:rFonts w:hint="eastAsia"/>
        </w:rPr>
        <w:t>n</w:t>
      </w:r>
      <w:r>
        <w:t>ull.js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4780" w14:paraId="61E3E357" w14:textId="77777777" w:rsidTr="00334780">
        <w:tc>
          <w:tcPr>
            <w:tcW w:w="10456" w:type="dxa"/>
          </w:tcPr>
          <w:p w14:paraId="355DF930" w14:textId="77777777" w:rsidR="00D019C5" w:rsidRPr="00D019C5" w:rsidRDefault="00D019C5" w:rsidP="00D019C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019C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D019C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019C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D019C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D019C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null</w:t>
            </w:r>
            <w:r w:rsidRPr="00D019C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12D82E5" w14:textId="77777777" w:rsidR="00D019C5" w:rsidRPr="00D019C5" w:rsidRDefault="00D019C5" w:rsidP="00D019C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A0390EF" w14:textId="77777777" w:rsidR="00D019C5" w:rsidRPr="00D019C5" w:rsidRDefault="00D019C5" w:rsidP="00D019C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019C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019C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019C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019C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019C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D019C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5DC29DD" w14:textId="77777777" w:rsidR="00D019C5" w:rsidRPr="00D019C5" w:rsidRDefault="00D019C5" w:rsidP="00D019C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019C5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D019C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D019C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D019C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019C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D019C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== </w:t>
            </w:r>
            <w:r w:rsidRPr="00D019C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null</w:t>
            </w:r>
            <w:r w:rsidRPr="00D019C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7235796" w14:textId="77777777" w:rsidR="00334780" w:rsidRDefault="00334780" w:rsidP="00EB109A"/>
        </w:tc>
      </w:tr>
    </w:tbl>
    <w:p w14:paraId="10EA2B4C" w14:textId="77777777" w:rsidR="00DE3BE2" w:rsidRDefault="00DE3BE2" w:rsidP="00DE3BE2"/>
    <w:p w14:paraId="2077F23D" w14:textId="5F13AD3F" w:rsidR="00DE3BE2" w:rsidRDefault="00DE3BE2" w:rsidP="00DE3BE2">
      <w:r>
        <w:rPr>
          <w:rFonts w:hint="eastAsia"/>
        </w:rPr>
        <w:t xml:space="preserve">변수에 </w:t>
      </w:r>
      <w:r>
        <w:t xml:space="preserve">null </w:t>
      </w:r>
      <w:r>
        <w:rPr>
          <w:rFonts w:hint="eastAsia"/>
        </w:rPr>
        <w:t>값을 대입할 수 있고,</w:t>
      </w:r>
      <w:r>
        <w:t xml:space="preserve"> </w:t>
      </w:r>
      <w:r>
        <w:rPr>
          <w:rFonts w:hint="eastAsia"/>
        </w:rPr>
        <w:t xml:space="preserve">변수 값이 </w:t>
      </w:r>
      <w:r>
        <w:t xml:space="preserve">null </w:t>
      </w:r>
      <w:r>
        <w:rPr>
          <w:rFonts w:hint="eastAsia"/>
        </w:rPr>
        <w:t>인지 비교할 수 있다.</w:t>
      </w:r>
    </w:p>
    <w:p w14:paraId="06E0B9CB" w14:textId="769157C7" w:rsidR="00334780" w:rsidRPr="00DE3BE2" w:rsidRDefault="00334780" w:rsidP="00EB109A"/>
    <w:p w14:paraId="40E15B4A" w14:textId="77777777" w:rsidR="00DE3BE2" w:rsidRPr="00EB109A" w:rsidRDefault="00DE3BE2" w:rsidP="00EB1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596" w14:paraId="0F1941A6" w14:textId="77777777" w:rsidTr="00886596">
        <w:tc>
          <w:tcPr>
            <w:tcW w:w="10456" w:type="dxa"/>
          </w:tcPr>
          <w:p w14:paraId="4054C513" w14:textId="7A337424" w:rsidR="00886596" w:rsidRDefault="00886596" w:rsidP="00967B5F">
            <w:r w:rsidRPr="00886596">
              <w:rPr>
                <w:noProof/>
              </w:rPr>
              <w:drawing>
                <wp:inline distT="0" distB="0" distL="0" distR="0" wp14:anchorId="22FB8C94" wp14:editId="274CDB37">
                  <wp:extent cx="3629532" cy="590632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89EC5" w14:textId="198FB813" w:rsidR="00967B5F" w:rsidRDefault="00967B5F" w:rsidP="00967B5F"/>
    <w:p w14:paraId="39955DDC" w14:textId="62829F03" w:rsidR="00967B5F" w:rsidRDefault="00967B5F" w:rsidP="00967B5F"/>
    <w:p w14:paraId="481B0E5B" w14:textId="5709B1BB" w:rsidR="00A83503" w:rsidRDefault="00A83503" w:rsidP="00A83503">
      <w:pPr>
        <w:pStyle w:val="Heading3"/>
      </w:pPr>
      <w:r>
        <w:rPr>
          <w:rFonts w:hint="eastAsia"/>
        </w:rPr>
        <w:t>u</w:t>
      </w:r>
      <w:r>
        <w:t>ndefined vs null</w:t>
      </w:r>
    </w:p>
    <w:p w14:paraId="29F4352B" w14:textId="1062CCD8" w:rsidR="00A83503" w:rsidRDefault="00A83503" w:rsidP="00A83503">
      <w:r>
        <w:rPr>
          <w:rFonts w:hint="eastAsia"/>
        </w:rPr>
        <w:t>u</w:t>
      </w:r>
      <w:r>
        <w:t xml:space="preserve">ndefined </w:t>
      </w:r>
      <w:r>
        <w:rPr>
          <w:rFonts w:hint="eastAsia"/>
        </w:rPr>
        <w:t xml:space="preserve">와 </w:t>
      </w:r>
      <w:r>
        <w:t xml:space="preserve">null </w:t>
      </w:r>
      <w:r>
        <w:rPr>
          <w:rFonts w:hint="eastAsia"/>
        </w:rPr>
        <w:t xml:space="preserve">은 둘 다 </w:t>
      </w:r>
      <w:r w:rsidR="00411FC7">
        <w:rPr>
          <w:rFonts w:hint="eastAsia"/>
        </w:rPr>
        <w:t>변수 값이 없음을 의미한다.</w:t>
      </w:r>
    </w:p>
    <w:p w14:paraId="7A7285ED" w14:textId="0561D0A6" w:rsidR="00467E59" w:rsidRDefault="00125DF7" w:rsidP="00A83503">
      <w:r>
        <w:rPr>
          <w:rFonts w:hint="eastAsia"/>
        </w:rPr>
        <w:t xml:space="preserve">즉 </w:t>
      </w:r>
      <w:r>
        <w:t xml:space="preserve">undefined </w:t>
      </w:r>
      <w:r>
        <w:rPr>
          <w:rFonts w:hint="eastAsia"/>
        </w:rPr>
        <w:t xml:space="preserve">와 </w:t>
      </w:r>
      <w:r>
        <w:t xml:space="preserve">null </w:t>
      </w:r>
      <w:r>
        <w:rPr>
          <w:rFonts w:hint="eastAsia"/>
        </w:rPr>
        <w:t>의 의미는 거의 비슷하다.</w:t>
      </w:r>
    </w:p>
    <w:p w14:paraId="76F9F4A6" w14:textId="684FCE10" w:rsidR="00125DF7" w:rsidRPr="00125DF7" w:rsidRDefault="00125DF7" w:rsidP="00A83503"/>
    <w:p w14:paraId="58A126F5" w14:textId="37D48EA2" w:rsidR="00125DF7" w:rsidRDefault="00125DF7" w:rsidP="00A83503">
      <w:r>
        <w:rPr>
          <w:rFonts w:hint="eastAsia"/>
        </w:rPr>
        <w:t>약간의 차이점은 다음과 같다.</w:t>
      </w:r>
    </w:p>
    <w:p w14:paraId="7070BCAF" w14:textId="700C5F5A" w:rsidR="00125DF7" w:rsidRDefault="0074635D" w:rsidP="00A83503">
      <w:r>
        <w:t xml:space="preserve">  </w:t>
      </w:r>
      <w:r w:rsidR="00125DF7">
        <w:rPr>
          <w:rFonts w:hint="eastAsia"/>
        </w:rPr>
        <w:t>n</w:t>
      </w:r>
      <w:r w:rsidR="00125DF7">
        <w:t xml:space="preserve">ull </w:t>
      </w:r>
      <w:r w:rsidR="007A3A2F">
        <w:t xml:space="preserve">     </w:t>
      </w:r>
      <w:r w:rsidR="00EF1476">
        <w:t>:</w:t>
      </w:r>
      <w:r w:rsidR="00125DF7">
        <w:t xml:space="preserve"> </w:t>
      </w:r>
      <w:r w:rsidR="00EF1476">
        <w:rPr>
          <w:rFonts w:hint="eastAsia"/>
        </w:rPr>
        <w:t>값이</w:t>
      </w:r>
      <w:r w:rsidR="006E1A69">
        <w:rPr>
          <w:rFonts w:hint="eastAsia"/>
        </w:rPr>
        <w:t xml:space="preserve"> 있고,</w:t>
      </w:r>
      <w:r w:rsidR="006E1A69">
        <w:t xml:space="preserve"> </w:t>
      </w:r>
      <w:r w:rsidR="006E1A69">
        <w:rPr>
          <w:rFonts w:hint="eastAsia"/>
        </w:rPr>
        <w:t>그 값이</w:t>
      </w:r>
      <w:r w:rsidR="00EF1476">
        <w:rPr>
          <w:rFonts w:hint="eastAsia"/>
        </w:rPr>
        <w:t xml:space="preserve"> </w:t>
      </w:r>
      <w:r w:rsidR="00EF1476">
        <w:t xml:space="preserve">null </w:t>
      </w:r>
      <w:r w:rsidR="00426AD0">
        <w:rPr>
          <w:rFonts w:hint="eastAsia"/>
        </w:rPr>
        <w:t>이다</w:t>
      </w:r>
      <w:r w:rsidR="004C75AF">
        <w:rPr>
          <w:rFonts w:hint="eastAsia"/>
        </w:rPr>
        <w:t>.</w:t>
      </w:r>
    </w:p>
    <w:p w14:paraId="176198E0" w14:textId="52DA3722" w:rsidR="00EF1476" w:rsidRDefault="0074635D" w:rsidP="00A83503">
      <w:r>
        <w:t xml:space="preserve">  </w:t>
      </w:r>
      <w:r w:rsidR="007A3A2F">
        <w:rPr>
          <w:rFonts w:hint="eastAsia"/>
        </w:rPr>
        <w:t>u</w:t>
      </w:r>
      <w:r w:rsidR="007A3A2F">
        <w:t xml:space="preserve">ndefined : </w:t>
      </w:r>
      <w:r w:rsidR="006E1A69">
        <w:rPr>
          <w:rFonts w:hint="eastAsia"/>
        </w:rPr>
        <w:t>값이 없다</w:t>
      </w:r>
      <w:r w:rsidR="004C75AF">
        <w:rPr>
          <w:rFonts w:hint="eastAsia"/>
        </w:rPr>
        <w:t>.</w:t>
      </w:r>
    </w:p>
    <w:p w14:paraId="1C8F3A0E" w14:textId="2CF6D0C4" w:rsidR="004C75AF" w:rsidRDefault="004C75AF" w:rsidP="00A83503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388"/>
        <w:gridCol w:w="2711"/>
      </w:tblGrid>
      <w:tr w:rsidR="00A5555D" w14:paraId="70B78C25" w14:textId="77777777" w:rsidTr="00CF0559">
        <w:trPr>
          <w:trHeight w:val="2152"/>
        </w:trPr>
        <w:tc>
          <w:tcPr>
            <w:tcW w:w="2551" w:type="dxa"/>
          </w:tcPr>
          <w:p w14:paraId="76D7F5BE" w14:textId="77777777" w:rsidR="00A5555D" w:rsidRPr="0071582D" w:rsidRDefault="00A5555D" w:rsidP="0071582D">
            <w:pPr>
              <w:jc w:val="center"/>
              <w:rPr>
                <w:b/>
                <w:bCs/>
              </w:rPr>
            </w:pPr>
            <w:r w:rsidRPr="0071582D">
              <w:rPr>
                <w:rFonts w:hint="eastAsia"/>
                <w:b/>
                <w:bCs/>
              </w:rPr>
              <w:t>n</w:t>
            </w:r>
            <w:r w:rsidRPr="0071582D">
              <w:rPr>
                <w:b/>
                <w:bCs/>
              </w:rPr>
              <w:t>ot null</w:t>
            </w:r>
          </w:p>
          <w:p w14:paraId="3B0C822A" w14:textId="77777777" w:rsidR="00A5555D" w:rsidRPr="0071582D" w:rsidRDefault="00886E91" w:rsidP="0071582D">
            <w:pPr>
              <w:jc w:val="center"/>
            </w:pPr>
            <w:r w:rsidRPr="0071582D">
              <w:rPr>
                <w:noProof/>
              </w:rPr>
              <w:drawing>
                <wp:inline distT="0" distB="0" distL="0" distR="0" wp14:anchorId="2743E843" wp14:editId="73320A02">
                  <wp:extent cx="1476581" cy="1105054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A0BA" w14:textId="277C1315" w:rsidR="007C6347" w:rsidRPr="0071582D" w:rsidRDefault="0071582D" w:rsidP="0071582D">
            <w:pPr>
              <w:jc w:val="center"/>
            </w:pPr>
            <w:r>
              <w:rPr>
                <w:rFonts w:hint="eastAsia"/>
              </w:rPr>
              <w:t>휴지</w:t>
            </w:r>
            <w:r w:rsidR="00E87132">
              <w:rPr>
                <w:rFonts w:hint="eastAsia"/>
              </w:rPr>
              <w:t>가 있다</w:t>
            </w:r>
          </w:p>
        </w:tc>
        <w:tc>
          <w:tcPr>
            <w:tcW w:w="2388" w:type="dxa"/>
          </w:tcPr>
          <w:p w14:paraId="532B11D0" w14:textId="37983DE1" w:rsidR="00A5555D" w:rsidRPr="0071582D" w:rsidRDefault="00A5555D" w:rsidP="00663B18">
            <w:pPr>
              <w:jc w:val="center"/>
              <w:rPr>
                <w:b/>
                <w:bCs/>
              </w:rPr>
            </w:pPr>
            <w:r w:rsidRPr="0071582D">
              <w:rPr>
                <w:rFonts w:hint="eastAsia"/>
                <w:b/>
                <w:bCs/>
              </w:rPr>
              <w:t>n</w:t>
            </w:r>
            <w:r w:rsidRPr="0071582D">
              <w:rPr>
                <w:b/>
                <w:bCs/>
              </w:rPr>
              <w:t>ull</w:t>
            </w:r>
          </w:p>
          <w:p w14:paraId="365739D2" w14:textId="726F381E" w:rsidR="00A5555D" w:rsidRPr="0071582D" w:rsidRDefault="00131EBD" w:rsidP="00663B18">
            <w:pPr>
              <w:jc w:val="center"/>
            </w:pPr>
            <w:r w:rsidRPr="0071582D">
              <w:rPr>
                <w:noProof/>
              </w:rPr>
              <w:drawing>
                <wp:inline distT="0" distB="0" distL="0" distR="0" wp14:anchorId="2FC8D8D3" wp14:editId="4732EF4B">
                  <wp:extent cx="1467055" cy="112410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C1770" w14:textId="5BE7AD31" w:rsidR="00A5555D" w:rsidRPr="0071582D" w:rsidRDefault="00A5555D" w:rsidP="00663B18">
            <w:pPr>
              <w:jc w:val="center"/>
            </w:pPr>
            <w:r w:rsidRPr="0071582D">
              <w:t>휴지</w:t>
            </w:r>
            <w:r w:rsidR="00E87132">
              <w:rPr>
                <w:rFonts w:hint="eastAsia"/>
              </w:rPr>
              <w:t>가 없다</w:t>
            </w:r>
          </w:p>
        </w:tc>
        <w:tc>
          <w:tcPr>
            <w:tcW w:w="2711" w:type="dxa"/>
          </w:tcPr>
          <w:p w14:paraId="46DFC27F" w14:textId="77777777" w:rsidR="00A5555D" w:rsidRPr="0071582D" w:rsidRDefault="00A5555D" w:rsidP="00663B18">
            <w:pPr>
              <w:jc w:val="center"/>
              <w:rPr>
                <w:b/>
                <w:bCs/>
              </w:rPr>
            </w:pPr>
            <w:r w:rsidRPr="0071582D">
              <w:rPr>
                <w:rFonts w:hint="eastAsia"/>
                <w:b/>
                <w:bCs/>
              </w:rPr>
              <w:t>u</w:t>
            </w:r>
            <w:r w:rsidRPr="0071582D">
              <w:rPr>
                <w:b/>
                <w:bCs/>
              </w:rPr>
              <w:t>ndefined</w:t>
            </w:r>
          </w:p>
          <w:p w14:paraId="11356C8A" w14:textId="1A8C2658" w:rsidR="00A5555D" w:rsidRPr="0071582D" w:rsidRDefault="007C6347" w:rsidP="00663B18">
            <w:pPr>
              <w:jc w:val="center"/>
            </w:pPr>
            <w:r w:rsidRPr="0071582D">
              <w:rPr>
                <w:noProof/>
              </w:rPr>
              <w:drawing>
                <wp:inline distT="0" distB="0" distL="0" distR="0" wp14:anchorId="0DA7C8D3" wp14:editId="78D00BBC">
                  <wp:extent cx="1476581" cy="108600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0C60D" w14:textId="087231B4" w:rsidR="00A5555D" w:rsidRPr="0071582D" w:rsidRDefault="00E87132" w:rsidP="00663B18">
            <w:pPr>
              <w:jc w:val="center"/>
            </w:pPr>
            <w:r>
              <w:rPr>
                <w:rFonts w:hint="eastAsia"/>
              </w:rPr>
              <w:t>아무것도 없다</w:t>
            </w:r>
          </w:p>
          <w:p w14:paraId="1D5C15A8" w14:textId="77777777" w:rsidR="00A5555D" w:rsidRPr="0071582D" w:rsidRDefault="00A5555D" w:rsidP="0071582D">
            <w:pPr>
              <w:jc w:val="center"/>
            </w:pPr>
          </w:p>
        </w:tc>
      </w:tr>
    </w:tbl>
    <w:p w14:paraId="13B3C5AC" w14:textId="32EDE175" w:rsidR="00FE41AF" w:rsidRDefault="00FE41AF" w:rsidP="00A83503"/>
    <w:p w14:paraId="6AEF07D0" w14:textId="6F0BAD3F" w:rsidR="003F6136" w:rsidRDefault="003F6136" w:rsidP="00A83503"/>
    <w:p w14:paraId="2E023F4D" w14:textId="77777777" w:rsidR="003F6136" w:rsidRPr="006E1A69" w:rsidRDefault="003F6136" w:rsidP="00A83503"/>
    <w:p w14:paraId="6D67F45D" w14:textId="07D9723E" w:rsidR="00E26474" w:rsidRDefault="00E2647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C007543" w14:textId="7058C6C5" w:rsidR="0074635D" w:rsidRDefault="00E26474" w:rsidP="00B83A58">
      <w:pPr>
        <w:pStyle w:val="Heading1"/>
      </w:pPr>
      <w:bookmarkStart w:id="6" w:name="_Toc36223441"/>
      <w:r>
        <w:rPr>
          <w:rFonts w:hint="eastAsia"/>
        </w:rPr>
        <w:lastRenderedPageBreak/>
        <w:t>j</w:t>
      </w:r>
      <w:r>
        <w:t xml:space="preserve">avascript </w:t>
      </w:r>
      <w:r>
        <w:rPr>
          <w:rFonts w:hint="eastAsia"/>
        </w:rPr>
        <w:t>자료형</w:t>
      </w:r>
      <w:bookmarkEnd w:id="6"/>
    </w:p>
    <w:p w14:paraId="18CE721F" w14:textId="42FCE129" w:rsidR="00E26474" w:rsidRDefault="00E26474" w:rsidP="00E26474"/>
    <w:p w14:paraId="7A56A9D3" w14:textId="55895549" w:rsidR="00E26474" w:rsidRDefault="0031373F" w:rsidP="00B83A58">
      <w:pPr>
        <w:pStyle w:val="Heading2"/>
      </w:pPr>
      <w:bookmarkStart w:id="7" w:name="_Toc36223442"/>
      <w:r>
        <w:rPr>
          <w:rFonts w:hint="eastAsia"/>
        </w:rPr>
        <w:t>기본 자료형</w:t>
      </w:r>
      <w:r>
        <w:t xml:space="preserve"> (primitive type)</w:t>
      </w:r>
      <w:bookmarkEnd w:id="7"/>
    </w:p>
    <w:p w14:paraId="1099B135" w14:textId="4710388C" w:rsidR="00781488" w:rsidRPr="00781488" w:rsidRDefault="00781488" w:rsidP="00781488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언어의 기본 자료형은 다음과 같다.</w:t>
      </w:r>
    </w:p>
    <w:p w14:paraId="334EFCBB" w14:textId="1CE83F0F" w:rsidR="0031373F" w:rsidRPr="00E92752" w:rsidRDefault="00DC28FF" w:rsidP="00957B99">
      <w:r>
        <w:t xml:space="preserve"> </w:t>
      </w:r>
      <w:r w:rsidR="00E92752">
        <w:t xml:space="preserve">- </w:t>
      </w:r>
      <w:r w:rsidR="0031373F" w:rsidRPr="00E92752">
        <w:t>number</w:t>
      </w:r>
    </w:p>
    <w:p w14:paraId="77FA4B16" w14:textId="14C7F2A0" w:rsidR="0031373F" w:rsidRPr="00E92752" w:rsidRDefault="00DC28FF" w:rsidP="00957B99">
      <w:r>
        <w:t xml:space="preserve"> </w:t>
      </w:r>
      <w:r w:rsidR="00E92752">
        <w:t xml:space="preserve">- </w:t>
      </w:r>
      <w:r w:rsidR="0031373F" w:rsidRPr="00E92752">
        <w:rPr>
          <w:rFonts w:hint="eastAsia"/>
        </w:rPr>
        <w:t>s</w:t>
      </w:r>
      <w:r w:rsidR="0031373F" w:rsidRPr="00E92752">
        <w:t>tring</w:t>
      </w:r>
    </w:p>
    <w:p w14:paraId="498F07FA" w14:textId="55B3A53D" w:rsidR="0031373F" w:rsidRPr="00E92752" w:rsidRDefault="00DC28FF" w:rsidP="00957B99">
      <w:r>
        <w:t xml:space="preserve"> </w:t>
      </w:r>
      <w:r w:rsidR="00E92752">
        <w:t xml:space="preserve">- </w:t>
      </w:r>
      <w:r w:rsidR="0031373F" w:rsidRPr="00E92752">
        <w:t>boolean</w:t>
      </w:r>
    </w:p>
    <w:p w14:paraId="3A68CFAC" w14:textId="67D6E914" w:rsidR="0031373F" w:rsidRPr="00E92752" w:rsidRDefault="00DC28FF" w:rsidP="00957B99">
      <w:r>
        <w:t xml:space="preserve"> </w:t>
      </w:r>
      <w:r w:rsidR="00E92752">
        <w:t xml:space="preserve">- </w:t>
      </w:r>
      <w:r w:rsidR="0031373F" w:rsidRPr="00E92752">
        <w:rPr>
          <w:rFonts w:hint="eastAsia"/>
        </w:rPr>
        <w:t>u</w:t>
      </w:r>
      <w:r w:rsidR="0031373F" w:rsidRPr="00E92752">
        <w:t>ndefined</w:t>
      </w:r>
    </w:p>
    <w:p w14:paraId="6103D358" w14:textId="26D2CED5" w:rsidR="0031373F" w:rsidRDefault="0031373F" w:rsidP="0031373F"/>
    <w:p w14:paraId="6BEAB550" w14:textId="7E8A5BCE" w:rsidR="00CA5288" w:rsidRPr="0031373F" w:rsidRDefault="00CA5288" w:rsidP="0031373F">
      <w:r>
        <w:rPr>
          <w:rFonts w:hint="eastAsia"/>
        </w:rPr>
        <w:t>정수(</w:t>
      </w:r>
      <w:r>
        <w:t>int</w:t>
      </w:r>
      <w:r>
        <w:rPr>
          <w:rFonts w:hint="eastAsia"/>
        </w:rPr>
        <w:t>)형과 실수형을 구분하지 않음에 주목하자.</w:t>
      </w:r>
    </w:p>
    <w:p w14:paraId="259F9E01" w14:textId="625042B9" w:rsidR="0074635D" w:rsidRDefault="00CF319B" w:rsidP="00A83503">
      <w:r>
        <w:rPr>
          <w:rFonts w:hint="eastAsia"/>
        </w:rPr>
        <w:t>u</w:t>
      </w:r>
      <w:r>
        <w:t xml:space="preserve">ndefined </w:t>
      </w:r>
      <w:r>
        <w:rPr>
          <w:rFonts w:hint="eastAsia"/>
        </w:rPr>
        <w:t>도 자료형임에 주목하자.</w:t>
      </w:r>
    </w:p>
    <w:p w14:paraId="69E9B2EF" w14:textId="4582740F" w:rsidR="0034097D" w:rsidRDefault="0034097D" w:rsidP="00A83503"/>
    <w:p w14:paraId="189158CC" w14:textId="4F9FCFE0" w:rsidR="00CA5288" w:rsidRDefault="00CA5288" w:rsidP="00CA5288">
      <w:pPr>
        <w:pStyle w:val="Heading2"/>
      </w:pPr>
      <w:bookmarkStart w:id="8" w:name="_Toc36223443"/>
      <w:r>
        <w:rPr>
          <w:rFonts w:hint="eastAsia"/>
        </w:rPr>
        <w:t xml:space="preserve">복잡 자료형 </w:t>
      </w:r>
      <w:r>
        <w:t>(complex type)</w:t>
      </w:r>
      <w:bookmarkEnd w:id="8"/>
    </w:p>
    <w:p w14:paraId="501AB5E9" w14:textId="05FDDB7F" w:rsidR="00781488" w:rsidRPr="00781488" w:rsidRDefault="00781488" w:rsidP="00781488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언어의 복합 자료형은 다음과 같다.</w:t>
      </w:r>
    </w:p>
    <w:p w14:paraId="156C8FAA" w14:textId="0167BABF" w:rsidR="00CA5288" w:rsidRPr="00E92752" w:rsidRDefault="00E92752" w:rsidP="00957B99">
      <w:r>
        <w:t xml:space="preserve">- </w:t>
      </w:r>
      <w:r w:rsidR="00A003F6" w:rsidRPr="00E92752">
        <w:rPr>
          <w:rFonts w:hint="eastAsia"/>
        </w:rPr>
        <w:t>f</w:t>
      </w:r>
      <w:r w:rsidR="00A003F6" w:rsidRPr="00E92752">
        <w:t>unction</w:t>
      </w:r>
    </w:p>
    <w:p w14:paraId="0AF2B50A" w14:textId="102B4372" w:rsidR="00A003F6" w:rsidRPr="00E92752" w:rsidRDefault="00E92752" w:rsidP="00957B99">
      <w:r>
        <w:t xml:space="preserve">- </w:t>
      </w:r>
      <w:r w:rsidR="00A003F6" w:rsidRPr="00E92752">
        <w:rPr>
          <w:rFonts w:hint="eastAsia"/>
        </w:rPr>
        <w:t>o</w:t>
      </w:r>
      <w:r w:rsidR="00A003F6" w:rsidRPr="00E92752">
        <w:t>bject</w:t>
      </w:r>
    </w:p>
    <w:p w14:paraId="78899AE4" w14:textId="76DA3E2C" w:rsidR="00CA5288" w:rsidRDefault="00CA5288" w:rsidP="00A83503"/>
    <w:p w14:paraId="2D90102D" w14:textId="77777777" w:rsidR="00781488" w:rsidRDefault="00781488" w:rsidP="00A83503"/>
    <w:p w14:paraId="4B2C2AC7" w14:textId="114128D6" w:rsidR="00A003F6" w:rsidRDefault="006D0ABF" w:rsidP="00A83503">
      <w:r>
        <w:rPr>
          <w:rFonts w:hint="eastAsia"/>
        </w:rPr>
        <w:t>-</w:t>
      </w:r>
      <w:r>
        <w:t xml:space="preserve"> javascript </w:t>
      </w:r>
      <w:r>
        <w:rPr>
          <w:rFonts w:hint="eastAsia"/>
        </w:rPr>
        <w:t>언어에서는</w:t>
      </w:r>
      <w:r>
        <w:t xml:space="preserve"> </w:t>
      </w:r>
      <w:r>
        <w:rPr>
          <w:rFonts w:hint="eastAsia"/>
        </w:rPr>
        <w:t>함수(</w:t>
      </w:r>
      <w:r>
        <w:t>function)</w:t>
      </w:r>
      <w:r>
        <w:rPr>
          <w:rFonts w:hint="eastAsia"/>
        </w:rPr>
        <w:t>가 자료형</w:t>
      </w:r>
      <w:r w:rsidR="009F19A1">
        <w:rPr>
          <w:rFonts w:hint="eastAsia"/>
        </w:rPr>
        <w:t>임에 주목하자.</w:t>
      </w:r>
    </w:p>
    <w:p w14:paraId="0BC842E2" w14:textId="348B6DC7" w:rsidR="007B33DB" w:rsidRDefault="007B33DB" w:rsidP="00A83503">
      <w:r>
        <w:rPr>
          <w:rFonts w:hint="eastAsia"/>
        </w:rPr>
        <w:t xml:space="preserve"> </w:t>
      </w:r>
      <w:r>
        <w:t xml:space="preserve"> javascript </w:t>
      </w:r>
      <w:r>
        <w:rPr>
          <w:rFonts w:hint="eastAsia"/>
        </w:rPr>
        <w:t>언어에서는 함수가</w:t>
      </w:r>
      <w:r w:rsidR="00EA489B">
        <w:rPr>
          <w:rFonts w:hint="eastAsia"/>
        </w:rPr>
        <w:t xml:space="preserve"> 값이라는 말이다.</w:t>
      </w:r>
    </w:p>
    <w:p w14:paraId="2AC95E97" w14:textId="7094A314" w:rsidR="007B33DB" w:rsidRDefault="007B33DB" w:rsidP="00A8350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함수를 변수에 대입할 수 있고,</w:t>
      </w:r>
      <w:r>
        <w:t xml:space="preserve"> </w:t>
      </w:r>
      <w:r>
        <w:rPr>
          <w:rFonts w:hint="eastAsia"/>
        </w:rPr>
        <w:t>파라미터로 함수를 전달할 수도 있다.</w:t>
      </w:r>
    </w:p>
    <w:p w14:paraId="1C9074E6" w14:textId="5725967C" w:rsidR="009F19A1" w:rsidRDefault="009F19A1" w:rsidP="00A83503">
      <w:r>
        <w:rPr>
          <w:rFonts w:hint="eastAsia"/>
        </w:rPr>
        <w:t xml:space="preserve"> </w:t>
      </w:r>
      <w:r>
        <w:t xml:space="preserve"> </w:t>
      </w:r>
      <w:r w:rsidR="00816652">
        <w:rPr>
          <w:rFonts w:hint="eastAsia"/>
        </w:rPr>
        <w:t>어떤 변수</w:t>
      </w:r>
      <w:r w:rsidR="00D57EB2">
        <w:rPr>
          <w:rFonts w:hint="eastAsia"/>
        </w:rPr>
        <w:t xml:space="preserve"> </w:t>
      </w:r>
      <w:r w:rsidR="00816652">
        <w:rPr>
          <w:rFonts w:hint="eastAsia"/>
        </w:rPr>
        <w:t>값의 자료형이 함수(</w:t>
      </w:r>
      <w:r w:rsidR="00816652">
        <w:t>function)</w:t>
      </w:r>
      <w:r w:rsidR="00816652">
        <w:rPr>
          <w:rFonts w:hint="eastAsia"/>
        </w:rPr>
        <w:t>일 수 있다.</w:t>
      </w:r>
    </w:p>
    <w:p w14:paraId="0B387D76" w14:textId="6C2C73A2" w:rsidR="009F19A1" w:rsidRDefault="009F19A1" w:rsidP="00A83503"/>
    <w:p w14:paraId="005D0F7B" w14:textId="7A3881AD" w:rsidR="002F54C8" w:rsidRDefault="002F54C8" w:rsidP="00A83503"/>
    <w:p w14:paraId="64D3C94C" w14:textId="362C9DB8" w:rsidR="008C5B91" w:rsidRDefault="008C5B91" w:rsidP="00A83503"/>
    <w:p w14:paraId="68AB64D2" w14:textId="1247C959" w:rsidR="008C5B91" w:rsidRDefault="008C5B9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70414E0" w14:textId="7393867C" w:rsidR="008C5B91" w:rsidRDefault="008C5B91" w:rsidP="008C5B91">
      <w:pPr>
        <w:pStyle w:val="Heading1"/>
      </w:pPr>
      <w:bookmarkStart w:id="9" w:name="_Toc36223444"/>
      <w:r>
        <w:rPr>
          <w:rFonts w:hint="eastAsia"/>
        </w:rPr>
        <w:lastRenderedPageBreak/>
        <w:t>b</w:t>
      </w:r>
      <w:r>
        <w:t xml:space="preserve">oolean </w:t>
      </w:r>
      <w:r w:rsidR="00B17496">
        <w:rPr>
          <w:rFonts w:hint="eastAsia"/>
        </w:rPr>
        <w:t>자료형</w:t>
      </w:r>
      <w:bookmarkEnd w:id="9"/>
    </w:p>
    <w:p w14:paraId="2F616C17" w14:textId="635B5BEF" w:rsidR="008C5B91" w:rsidRDefault="008C5B91" w:rsidP="001C48F0">
      <w:pPr>
        <w:pStyle w:val="Heading2"/>
      </w:pPr>
      <w:bookmarkStart w:id="10" w:name="_Toc36223445"/>
      <w:r>
        <w:rPr>
          <w:rFonts w:hint="eastAsia"/>
        </w:rPr>
        <w:t>t</w:t>
      </w:r>
      <w:r>
        <w:t>rue</w:t>
      </w:r>
      <w:r w:rsidR="008A7B6F">
        <w:t xml:space="preserve">, </w:t>
      </w:r>
      <w:r>
        <w:t xml:space="preserve">false </w:t>
      </w:r>
      <w:r>
        <w:rPr>
          <w:rFonts w:hint="eastAsia"/>
        </w:rPr>
        <w:t>값</w:t>
      </w:r>
      <w:bookmarkEnd w:id="10"/>
    </w:p>
    <w:p w14:paraId="0145F76C" w14:textId="77777777" w:rsidR="008C5B91" w:rsidRPr="008C5B91" w:rsidRDefault="008C5B91" w:rsidP="008C5B91"/>
    <w:p w14:paraId="251FC7FA" w14:textId="77777777" w:rsidR="008C5B91" w:rsidRDefault="008C5B91" w:rsidP="008C5B91">
      <w:pPr>
        <w:pStyle w:val="Heading3"/>
      </w:pPr>
      <w:r>
        <w:rPr>
          <w:rFonts w:hint="eastAsia"/>
        </w:rPr>
        <w:t>b</w:t>
      </w:r>
      <w:r>
        <w:t>oolean1.js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5B91" w14:paraId="6A3C4380" w14:textId="77777777" w:rsidTr="00F27271">
        <w:tc>
          <w:tcPr>
            <w:tcW w:w="10456" w:type="dxa"/>
          </w:tcPr>
          <w:p w14:paraId="4F479511" w14:textId="77777777" w:rsidR="008C5B91" w:rsidRPr="00C947DE" w:rsidRDefault="008C5B91" w:rsidP="00F2727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947D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947D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947D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false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82E7F73" w14:textId="77777777" w:rsidR="008C5B91" w:rsidRPr="00C947DE" w:rsidRDefault="008C5B91" w:rsidP="00F2727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947D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947D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(</w:t>
            </w:r>
            <w:r w:rsidRPr="00C947D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C947D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ADC232F" w14:textId="77777777" w:rsidR="008C5B91" w:rsidRPr="00C947DE" w:rsidRDefault="008C5B91" w:rsidP="00F2727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A3EBC0E" w14:textId="77777777" w:rsidR="008C5B91" w:rsidRPr="00C947DE" w:rsidRDefault="008C5B91" w:rsidP="00F2727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947D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947D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947D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3C15A34" w14:textId="77777777" w:rsidR="008C5B91" w:rsidRPr="00C947DE" w:rsidRDefault="008C5B91" w:rsidP="00F2727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947D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947D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947D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BAE2CB2" w14:textId="77777777" w:rsidR="008C5B91" w:rsidRPr="00C947DE" w:rsidRDefault="008C5B91" w:rsidP="00F2727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947D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947D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947D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947D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3F57E28" w14:textId="77777777" w:rsidR="008C5B91" w:rsidRPr="00C947DE" w:rsidRDefault="008C5B91" w:rsidP="00F2727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947D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947D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947DE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947DE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C947D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BF5A80A" w14:textId="77777777" w:rsidR="008C5B91" w:rsidRPr="00C947DE" w:rsidRDefault="008C5B91" w:rsidP="00F27271"/>
        </w:tc>
      </w:tr>
    </w:tbl>
    <w:p w14:paraId="24F6645C" w14:textId="3956891E" w:rsidR="008C5B91" w:rsidRDefault="008C5B91" w:rsidP="008C5B91"/>
    <w:p w14:paraId="47D71B7D" w14:textId="6EA798FC" w:rsidR="00E1052D" w:rsidRDefault="00E1052D" w:rsidP="008C5B9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52D" w14:paraId="19C5A712" w14:textId="77777777" w:rsidTr="00E1052D">
        <w:tc>
          <w:tcPr>
            <w:tcW w:w="10456" w:type="dxa"/>
          </w:tcPr>
          <w:p w14:paraId="7A717B96" w14:textId="77777777" w:rsidR="00E1052D" w:rsidRDefault="00E1052D" w:rsidP="008C5B91">
            <w:r>
              <w:rPr>
                <w:rFonts w:hint="eastAsia"/>
              </w:rPr>
              <w:t>f</w:t>
            </w:r>
            <w:r>
              <w:t>alse</w:t>
            </w:r>
          </w:p>
          <w:p w14:paraId="35A81227" w14:textId="77777777" w:rsidR="00E1052D" w:rsidRDefault="00E1052D" w:rsidP="008C5B91">
            <w:r>
              <w:rPr>
                <w:rFonts w:hint="eastAsia"/>
              </w:rPr>
              <w:t>t</w:t>
            </w:r>
            <w:r>
              <w:t>rue</w:t>
            </w:r>
          </w:p>
          <w:p w14:paraId="51AF9669" w14:textId="77777777" w:rsidR="00E1052D" w:rsidRDefault="00E1052D" w:rsidP="008C5B91">
            <w:r>
              <w:rPr>
                <w:rFonts w:hint="eastAsia"/>
              </w:rPr>
              <w:t>b</w:t>
            </w:r>
            <w:r>
              <w:t>oolean</w:t>
            </w:r>
          </w:p>
          <w:p w14:paraId="69EF3B5F" w14:textId="0C7B98A4" w:rsidR="00E1052D" w:rsidRDefault="00E1052D" w:rsidP="008C5B91">
            <w:r>
              <w:rPr>
                <w:rFonts w:hint="eastAsia"/>
              </w:rPr>
              <w:t>b</w:t>
            </w:r>
            <w:r>
              <w:t>oolean</w:t>
            </w:r>
          </w:p>
        </w:tc>
      </w:tr>
    </w:tbl>
    <w:p w14:paraId="2EA4DE74" w14:textId="77777777" w:rsidR="00E1052D" w:rsidRDefault="00E1052D" w:rsidP="008C5B91"/>
    <w:p w14:paraId="03E5E21B" w14:textId="69F2EBD7" w:rsidR="008C5B91" w:rsidRDefault="008C5B91" w:rsidP="008C5B91"/>
    <w:p w14:paraId="274E81BB" w14:textId="2979F0E6" w:rsidR="005E2F47" w:rsidRDefault="004A3EE1" w:rsidP="005E2F47">
      <w:pPr>
        <w:pStyle w:val="Heading2"/>
      </w:pPr>
      <w:bookmarkStart w:id="11" w:name="_Toc36223446"/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에 해당하는 값</w:t>
      </w:r>
      <w:bookmarkEnd w:id="11"/>
    </w:p>
    <w:p w14:paraId="64CDCD7B" w14:textId="587A9411" w:rsidR="004A3EE1" w:rsidRDefault="00DD4578" w:rsidP="004A3EE1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언어에서는. </w:t>
      </w:r>
      <w:r w:rsidR="00305A8E">
        <w:rPr>
          <w:rFonts w:hint="eastAsia"/>
        </w:rPr>
        <w:t>i</w:t>
      </w:r>
      <w:r w:rsidR="00305A8E">
        <w:t xml:space="preserve">f </w:t>
      </w:r>
      <w:r w:rsidR="00305A8E">
        <w:rPr>
          <w:rFonts w:hint="eastAsia"/>
        </w:rPr>
        <w:t xml:space="preserve">문이나 </w:t>
      </w:r>
      <w:r w:rsidR="00305A8E">
        <w:t xml:space="preserve">while </w:t>
      </w:r>
      <w:r w:rsidR="00305A8E">
        <w:rPr>
          <w:rFonts w:hint="eastAsia"/>
        </w:rPr>
        <w:t>문의 조건식에</w:t>
      </w:r>
      <w:r w:rsidR="00F96E1F">
        <w:t xml:space="preserve">, </w:t>
      </w:r>
      <w:r w:rsidR="00F96E1F">
        <w:rPr>
          <w:rFonts w:hint="eastAsia"/>
        </w:rPr>
        <w:t xml:space="preserve">반드시 </w:t>
      </w:r>
      <w:r w:rsidR="00F96E1F">
        <w:t xml:space="preserve">boolean </w:t>
      </w:r>
      <w:r w:rsidR="00F96E1F">
        <w:rPr>
          <w:rFonts w:hint="eastAsia"/>
        </w:rPr>
        <w:t>타입의 조건식만 나올 수 있다.</w:t>
      </w:r>
    </w:p>
    <w:p w14:paraId="718F3F84" w14:textId="671F6DE8" w:rsidR="00F96E1F" w:rsidRDefault="00F96E1F" w:rsidP="004A3EE1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언어에서는 그렇지 않다.</w:t>
      </w:r>
    </w:p>
    <w:p w14:paraId="127A228A" w14:textId="5B0115B0" w:rsidR="008C272B" w:rsidRDefault="008C272B" w:rsidP="004A3EE1"/>
    <w:p w14:paraId="53A9F440" w14:textId="013117FA" w:rsidR="008C272B" w:rsidRDefault="008C272B" w:rsidP="004A3EE1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언어에서는 </w:t>
      </w:r>
      <w:r>
        <w:t xml:space="preserve">boolean </w:t>
      </w:r>
      <w:r>
        <w:rPr>
          <w:rFonts w:hint="eastAsia"/>
        </w:rPr>
        <w:t>타입의 아닌 표현식도</w:t>
      </w:r>
      <w:r w:rsidR="0054346B">
        <w:t>,</w:t>
      </w:r>
    </w:p>
    <w:p w14:paraId="537179E8" w14:textId="67FB6D78" w:rsidR="0054346B" w:rsidRDefault="0054346B" w:rsidP="004A3EE1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문이나 </w:t>
      </w:r>
      <w:r>
        <w:t xml:space="preserve">while </w:t>
      </w:r>
      <w:r>
        <w:rPr>
          <w:rFonts w:hint="eastAsia"/>
        </w:rPr>
        <w:t>문의 조건식에 사용될 수 있다.</w:t>
      </w:r>
    </w:p>
    <w:p w14:paraId="33A375ED" w14:textId="3726D869" w:rsidR="0054346B" w:rsidRDefault="0054346B" w:rsidP="004A3EE1"/>
    <w:p w14:paraId="68491087" w14:textId="7A489D86" w:rsidR="0054346B" w:rsidRDefault="009421AD" w:rsidP="009421AD">
      <w:pPr>
        <w:pStyle w:val="Heading3"/>
      </w:pPr>
      <w:r>
        <w:rPr>
          <w:rFonts w:hint="eastAsia"/>
        </w:rPr>
        <w:t>조건식에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="00AC3C60">
        <w:t xml:space="preserve">boolean </w:t>
      </w:r>
      <w:r w:rsidR="00AC3C60">
        <w:rPr>
          <w:rFonts w:hint="eastAsia"/>
        </w:rPr>
        <w:t>타입이</w:t>
      </w:r>
      <w:r w:rsidR="00AC3C60">
        <w:rPr>
          <w:rFonts w:hint="eastAsia"/>
        </w:rPr>
        <w:t xml:space="preserve"> </w:t>
      </w:r>
      <w:r w:rsidR="00AC3C60">
        <w:rPr>
          <w:rFonts w:hint="eastAsia"/>
        </w:rPr>
        <w:t>아닌</w:t>
      </w:r>
      <w:r w:rsidR="00AC3C60">
        <w:rPr>
          <w:rFonts w:hint="eastAsia"/>
        </w:rPr>
        <w:t xml:space="preserve"> </w:t>
      </w:r>
      <w:r w:rsidR="00AC3C60">
        <w:rPr>
          <w:rFonts w:hint="eastAsia"/>
        </w:rPr>
        <w:t>경우</w:t>
      </w:r>
    </w:p>
    <w:p w14:paraId="4ED01C02" w14:textId="0A380D90" w:rsidR="00AC3C60" w:rsidRDefault="00AC3C60" w:rsidP="00AC3C60">
      <w:r>
        <w:rPr>
          <w:rFonts w:hint="eastAsia"/>
        </w:rPr>
        <w:t xml:space="preserve">그 값이 </w:t>
      </w:r>
      <w:r>
        <w:t xml:space="preserve">NaN, 0, null, undefined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로 취급된다.</w:t>
      </w:r>
    </w:p>
    <w:p w14:paraId="236D1013" w14:textId="16631D6D" w:rsidR="00AC3C60" w:rsidRDefault="00AC3C60" w:rsidP="00AC3C60">
      <w:r>
        <w:rPr>
          <w:rFonts w:hint="eastAsia"/>
        </w:rPr>
        <w:t xml:space="preserve">그외 나머지 값은 </w:t>
      </w:r>
      <w:r>
        <w:t>true</w:t>
      </w:r>
      <w:r>
        <w:rPr>
          <w:rFonts w:hint="eastAsia"/>
        </w:rPr>
        <w:t>로 취급된다.</w:t>
      </w:r>
    </w:p>
    <w:p w14:paraId="736C95AB" w14:textId="27B6AE5E" w:rsidR="00AC3C60" w:rsidRDefault="00AC3C60" w:rsidP="00AC3C60"/>
    <w:p w14:paraId="264C1FB2" w14:textId="1336612E" w:rsidR="00AC3C60" w:rsidRDefault="00A379E3" w:rsidP="00A379E3">
      <w:pPr>
        <w:pStyle w:val="Heading3"/>
      </w:pPr>
      <w:r>
        <w:rPr>
          <w:rFonts w:hint="eastAsia"/>
        </w:rPr>
        <w:t>b</w:t>
      </w:r>
      <w:r>
        <w:t>oolean2.js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79E3" w14:paraId="3E5E97E6" w14:textId="77777777" w:rsidTr="00A379E3">
        <w:tc>
          <w:tcPr>
            <w:tcW w:w="10456" w:type="dxa"/>
          </w:tcPr>
          <w:p w14:paraId="41F4BC32" w14:textId="77777777" w:rsidR="00A379E3" w:rsidRPr="00A379E3" w:rsidRDefault="00A379E3" w:rsidP="00A379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379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A379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379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undefined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379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379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null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379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379E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A379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A379E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NaN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4E4AE0B" w14:textId="77777777" w:rsidR="00A379E3" w:rsidRPr="00A379E3" w:rsidRDefault="00A379E3" w:rsidP="00A379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3F5BAB5" w14:textId="77777777" w:rsidR="00A379E3" w:rsidRPr="00A379E3" w:rsidRDefault="00A379E3" w:rsidP="00A379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379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379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379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? </w:t>
            </w:r>
            <w:r w:rsidRPr="00A379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"true"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 </w:t>
            </w:r>
            <w:r w:rsidRPr="00A379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"false"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5087C01" w14:textId="77777777" w:rsidR="00A379E3" w:rsidRPr="00A379E3" w:rsidRDefault="00A379E3" w:rsidP="00A379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379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379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379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? </w:t>
            </w:r>
            <w:r w:rsidRPr="00A379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"true"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 </w:t>
            </w:r>
            <w:r w:rsidRPr="00A379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"false"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18A32CA" w14:textId="77777777" w:rsidR="00A379E3" w:rsidRPr="00A379E3" w:rsidRDefault="00A379E3" w:rsidP="00A379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379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379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379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? </w:t>
            </w:r>
            <w:r w:rsidRPr="00A379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"true"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 </w:t>
            </w:r>
            <w:r w:rsidRPr="00A379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"false"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DCB561D" w14:textId="77777777" w:rsidR="00A379E3" w:rsidRPr="00A379E3" w:rsidRDefault="00A379E3" w:rsidP="00A379E3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A379E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A379E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A379E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? </w:t>
            </w:r>
            <w:r w:rsidRPr="00A379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"true"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: </w:t>
            </w:r>
            <w:r w:rsidRPr="00A379E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"false"</w:t>
            </w:r>
            <w:r w:rsidRPr="00A379E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E70F472" w14:textId="77777777" w:rsidR="00A379E3" w:rsidRPr="00A379E3" w:rsidRDefault="00A379E3" w:rsidP="00A379E3"/>
        </w:tc>
      </w:tr>
    </w:tbl>
    <w:p w14:paraId="283AE7C5" w14:textId="77777777" w:rsidR="00A379E3" w:rsidRPr="00A379E3" w:rsidRDefault="00A379E3" w:rsidP="00A379E3"/>
    <w:p w14:paraId="5B9FD06D" w14:textId="5EA0A9ED" w:rsidR="00BC570C" w:rsidRDefault="00BC570C" w:rsidP="00AC3C60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570C" w14:paraId="1161A513" w14:textId="77777777" w:rsidTr="00BC570C">
        <w:tc>
          <w:tcPr>
            <w:tcW w:w="10456" w:type="dxa"/>
          </w:tcPr>
          <w:p w14:paraId="11F0D577" w14:textId="77777777" w:rsidR="00BC570C" w:rsidRDefault="00BC570C" w:rsidP="00AC3C60">
            <w:r>
              <w:rPr>
                <w:rFonts w:hint="eastAsia"/>
              </w:rPr>
              <w:t>f</w:t>
            </w:r>
            <w:r>
              <w:t>alse</w:t>
            </w:r>
          </w:p>
          <w:p w14:paraId="1497A3BD" w14:textId="77777777" w:rsidR="00BC570C" w:rsidRDefault="00BC570C" w:rsidP="00AC3C60">
            <w:r>
              <w:rPr>
                <w:rFonts w:hint="eastAsia"/>
              </w:rPr>
              <w:t>f</w:t>
            </w:r>
            <w:r>
              <w:t>alse</w:t>
            </w:r>
          </w:p>
          <w:p w14:paraId="2A45E152" w14:textId="77777777" w:rsidR="00BC570C" w:rsidRDefault="00BC570C" w:rsidP="00AC3C60">
            <w:r>
              <w:rPr>
                <w:rFonts w:hint="eastAsia"/>
              </w:rPr>
              <w:t>f</w:t>
            </w:r>
            <w:r>
              <w:t>alse</w:t>
            </w:r>
          </w:p>
          <w:p w14:paraId="366D123E" w14:textId="1487E15A" w:rsidR="00BC570C" w:rsidRDefault="00BC570C" w:rsidP="00AC3C60"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54901A07" w14:textId="78412566" w:rsidR="00406AC9" w:rsidRDefault="00406AC9" w:rsidP="00AC3C60"/>
    <w:p w14:paraId="14AACDF8" w14:textId="047E6E3E" w:rsidR="00D64DE7" w:rsidRDefault="00D64DE7" w:rsidP="00D64DE7">
      <w:pPr>
        <w:pStyle w:val="Heading3"/>
      </w:pPr>
      <w:r>
        <w:rPr>
          <w:rFonts w:hint="eastAsia"/>
        </w:rPr>
        <w:t>조건식</w:t>
      </w:r>
      <w:r>
        <w:rPr>
          <w:rFonts w:hint="eastAsia"/>
        </w:rPr>
        <w:t xml:space="preserve"> </w:t>
      </w:r>
      <w:r>
        <w:t xml:space="preserve">? 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 : </w:t>
      </w:r>
      <w:r>
        <w:rPr>
          <w:rFonts w:hint="eastAsia"/>
        </w:rPr>
        <w:t>값</w:t>
      </w:r>
      <w:r>
        <w:rPr>
          <w:rFonts w:hint="eastAsia"/>
        </w:rPr>
        <w:t>2</w:t>
      </w:r>
    </w:p>
    <w:p w14:paraId="05C4398C" w14:textId="29B8DEC5" w:rsidR="000A54A3" w:rsidRDefault="00D64DE7" w:rsidP="00D64DE7">
      <w:r>
        <w:rPr>
          <w:rFonts w:hint="eastAsia"/>
        </w:rPr>
        <w:t xml:space="preserve">조건식이 </w:t>
      </w:r>
      <w:r>
        <w:t xml:space="preserve">true </w:t>
      </w:r>
      <w:r>
        <w:rPr>
          <w:rFonts w:hint="eastAsia"/>
        </w:rPr>
        <w:t>이면,</w:t>
      </w:r>
      <w:r>
        <w:t xml:space="preserve"> </w:t>
      </w:r>
      <w:r w:rsidR="000A54A3">
        <w:rPr>
          <w:rFonts w:hint="eastAsia"/>
        </w:rPr>
        <w:t>결과는 값1</w:t>
      </w:r>
      <w:r w:rsidR="000A54A3">
        <w:t xml:space="preserve"> </w:t>
      </w:r>
      <w:r w:rsidR="000A54A3">
        <w:rPr>
          <w:rFonts w:hint="eastAsia"/>
        </w:rPr>
        <w:t>이고,</w:t>
      </w:r>
      <w:r w:rsidR="000A54A3">
        <w:t xml:space="preserve"> </w:t>
      </w:r>
    </w:p>
    <w:p w14:paraId="0157E2C5" w14:textId="3446F7EB" w:rsidR="00D64DE7" w:rsidRDefault="000A54A3" w:rsidP="00D64DE7">
      <w:r>
        <w:rPr>
          <w:rFonts w:hint="eastAsia"/>
        </w:rPr>
        <w:t xml:space="preserve">조건식이 </w:t>
      </w:r>
      <w:r>
        <w:t xml:space="preserve">false </w:t>
      </w:r>
      <w:r>
        <w:rPr>
          <w:rFonts w:hint="eastAsia"/>
        </w:rPr>
        <w:t>이면</w:t>
      </w:r>
      <w:r>
        <w:t xml:space="preserve">, </w:t>
      </w:r>
      <w:r>
        <w:rPr>
          <w:rFonts w:hint="eastAsia"/>
        </w:rPr>
        <w:t>결과는 값2</w:t>
      </w:r>
      <w:r>
        <w:t xml:space="preserve"> </w:t>
      </w:r>
      <w:r>
        <w:rPr>
          <w:rFonts w:hint="eastAsia"/>
        </w:rPr>
        <w:t>이다.</w:t>
      </w:r>
    </w:p>
    <w:p w14:paraId="21A1CFBC" w14:textId="57AB1F36" w:rsidR="000A54A3" w:rsidRDefault="000A54A3" w:rsidP="00D64DE7"/>
    <w:p w14:paraId="5AD93222" w14:textId="5965222F" w:rsidR="000A54A3" w:rsidRDefault="000A54A3" w:rsidP="00D64DE7"/>
    <w:p w14:paraId="3979B106" w14:textId="4E29DD92" w:rsidR="009C31E6" w:rsidRDefault="009C31E6" w:rsidP="000F4BDB">
      <w:pPr>
        <w:pStyle w:val="Heading2"/>
      </w:pPr>
      <w:bookmarkStart w:id="12" w:name="_Toc36223447"/>
      <w:r>
        <w:rPr>
          <w:rFonts w:hint="eastAsia"/>
        </w:rPr>
        <w:lastRenderedPageBreak/>
        <w:t>l</w:t>
      </w:r>
      <w:r>
        <w:t>azy evaluation</w:t>
      </w:r>
      <w:bookmarkEnd w:id="12"/>
    </w:p>
    <w:p w14:paraId="37260561" w14:textId="5272FE3C" w:rsidR="009C31E6" w:rsidRDefault="004F5062" w:rsidP="009C31E6">
      <w:r>
        <w:rPr>
          <w:rFonts w:hint="eastAsia"/>
        </w:rPr>
        <w:t>&amp;</w:t>
      </w:r>
      <w:r>
        <w:t xml:space="preserve">&amp; || </w:t>
      </w:r>
      <w:r>
        <w:rPr>
          <w:rFonts w:hint="eastAsia"/>
        </w:rPr>
        <w:t xml:space="preserve">연산자 표현식에서 실행할 필요가 없는 부분을 실행하지 않는 것을 </w:t>
      </w:r>
      <w:r>
        <w:t xml:space="preserve">lazy evaluation </w:t>
      </w:r>
      <w:r>
        <w:rPr>
          <w:rFonts w:hint="eastAsia"/>
        </w:rPr>
        <w:t>이라고 한다.</w:t>
      </w:r>
    </w:p>
    <w:p w14:paraId="20901300" w14:textId="7A05476F" w:rsidR="004F5062" w:rsidRDefault="004F5062" w:rsidP="009C31E6">
      <w:r>
        <w:rPr>
          <w:rFonts w:hint="eastAsia"/>
        </w:rPr>
        <w:t>C</w:t>
      </w:r>
      <w:r>
        <w:t xml:space="preserve">, Java, Javascript </w:t>
      </w:r>
      <w:r>
        <w:rPr>
          <w:rFonts w:hint="eastAsia"/>
        </w:rPr>
        <w:t xml:space="preserve">등 대부분의 언어는 </w:t>
      </w:r>
      <w:r>
        <w:t>lazy evalution</w:t>
      </w:r>
      <w:r w:rsidR="00C81060">
        <w:t xml:space="preserve"> </w:t>
      </w:r>
      <w:r w:rsidR="00C81060">
        <w:rPr>
          <w:rFonts w:hint="eastAsia"/>
        </w:rPr>
        <w:t>한다.</w:t>
      </w:r>
    </w:p>
    <w:p w14:paraId="1AE9FB5A" w14:textId="0EE1A7ED" w:rsidR="009C31E6" w:rsidRDefault="009C31E6" w:rsidP="009C31E6"/>
    <w:p w14:paraId="01F3E979" w14:textId="114E8DEB" w:rsidR="00D778C9" w:rsidRDefault="00D778C9" w:rsidP="009C31E6">
      <w:r>
        <w:rPr>
          <w:rFonts w:hint="eastAsia"/>
        </w:rPr>
        <w:t>|</w:t>
      </w:r>
      <w:r>
        <w:t xml:space="preserve">| </w:t>
      </w:r>
      <w:r>
        <w:rPr>
          <w:rFonts w:hint="eastAsia"/>
        </w:rPr>
        <w:t xml:space="preserve">연산자 </w:t>
      </w:r>
      <w:r>
        <w:t xml:space="preserve">(OR </w:t>
      </w:r>
      <w:r>
        <w:rPr>
          <w:rFonts w:hint="eastAsia"/>
        </w:rPr>
        <w:t>연산자)</w:t>
      </w:r>
    </w:p>
    <w:p w14:paraId="0DA7263F" w14:textId="3540764B" w:rsidR="00D778C9" w:rsidRDefault="00D778C9" w:rsidP="009C31E6">
      <w:r>
        <w:rPr>
          <w:rFonts w:hint="eastAsia"/>
        </w:rPr>
        <w:t>&amp;</w:t>
      </w:r>
      <w:r>
        <w:t xml:space="preserve">&amp; </w:t>
      </w:r>
      <w:r>
        <w:rPr>
          <w:rFonts w:hint="eastAsia"/>
        </w:rPr>
        <w:t xml:space="preserve">연산자 </w:t>
      </w:r>
      <w:r>
        <w:t xml:space="preserve">(&amp;&amp; </w:t>
      </w:r>
      <w:r>
        <w:rPr>
          <w:rFonts w:hint="eastAsia"/>
        </w:rPr>
        <w:t>연산자)</w:t>
      </w:r>
    </w:p>
    <w:p w14:paraId="7B1DD3C4" w14:textId="77777777" w:rsidR="009C31E6" w:rsidRPr="009C31E6" w:rsidRDefault="009C31E6" w:rsidP="009C31E6"/>
    <w:p w14:paraId="1AD37DF7" w14:textId="1C599657" w:rsidR="000F4BDB" w:rsidRDefault="00ED3735" w:rsidP="00360F2E">
      <w:pPr>
        <w:pStyle w:val="Heading3"/>
      </w:pPr>
      <w:r>
        <w:rPr>
          <w:rFonts w:hint="eastAsia"/>
        </w:rPr>
        <w:t>표현식</w:t>
      </w:r>
      <w:r>
        <w:rPr>
          <w:rFonts w:hint="eastAsia"/>
        </w:rPr>
        <w:t>1</w:t>
      </w:r>
      <w:r>
        <w:t xml:space="preserve"> || </w:t>
      </w:r>
      <w:r>
        <w:rPr>
          <w:rFonts w:hint="eastAsia"/>
        </w:rPr>
        <w:t>표현식</w:t>
      </w:r>
      <w:r>
        <w:rPr>
          <w:rFonts w:hint="eastAsia"/>
        </w:rPr>
        <w:t>2</w:t>
      </w:r>
    </w:p>
    <w:p w14:paraId="7B6C0BAD" w14:textId="378D22ED" w:rsidR="00ED3735" w:rsidRDefault="00360F2E" w:rsidP="000F4BDB">
      <w:r>
        <w:rPr>
          <w:rFonts w:hint="eastAsia"/>
        </w:rPr>
        <w:t>표현식1</w:t>
      </w:r>
      <w:r w:rsidR="00313BB5">
        <w:rPr>
          <w:rFonts w:hint="eastAsia"/>
        </w:rPr>
        <w:t xml:space="preserve"> 값이 </w:t>
      </w:r>
      <w:r w:rsidR="00313BB5">
        <w:t xml:space="preserve">true </w:t>
      </w:r>
      <w:r w:rsidR="00313BB5">
        <w:rPr>
          <w:rFonts w:hint="eastAsia"/>
        </w:rPr>
        <w:t>이면,</w:t>
      </w:r>
      <w:r w:rsidR="00313BB5">
        <w:t xml:space="preserve"> </w:t>
      </w:r>
      <w:r w:rsidR="00313BB5">
        <w:rPr>
          <w:rFonts w:hint="eastAsia"/>
        </w:rPr>
        <w:t>결과는 t</w:t>
      </w:r>
      <w:r w:rsidR="00313BB5">
        <w:t xml:space="preserve">rue </w:t>
      </w:r>
      <w:r w:rsidR="00313BB5">
        <w:rPr>
          <w:rFonts w:hint="eastAsia"/>
        </w:rPr>
        <w:t>이다.</w:t>
      </w:r>
      <w:r w:rsidR="00313BB5">
        <w:t xml:space="preserve"> </w:t>
      </w:r>
      <w:r w:rsidR="00313BB5">
        <w:rPr>
          <w:rFonts w:hint="eastAsia"/>
        </w:rPr>
        <w:t>이때 표현식2는 실행되지 않는다.</w:t>
      </w:r>
    </w:p>
    <w:p w14:paraId="3C81B3F7" w14:textId="56587FED" w:rsidR="00313BB5" w:rsidRDefault="00313BB5" w:rsidP="000F4BDB">
      <w:r>
        <w:rPr>
          <w:rFonts w:hint="eastAsia"/>
        </w:rPr>
        <w:t>표현식</w:t>
      </w:r>
      <w:r>
        <w:t xml:space="preserve">1 </w:t>
      </w:r>
      <w:r>
        <w:rPr>
          <w:rFonts w:hint="eastAsia"/>
        </w:rPr>
        <w:t xml:space="preserve">값이 </w:t>
      </w:r>
      <w:r>
        <w:t xml:space="preserve">false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결과는 표현식2의 값이다.</w:t>
      </w:r>
      <w:r w:rsidR="00E24413">
        <w:t xml:space="preserve"> </w:t>
      </w:r>
      <w:r w:rsidR="00E24413">
        <w:rPr>
          <w:rFonts w:hint="eastAsia"/>
        </w:rPr>
        <w:t>이때는 당연히 표현식2가 실행된다.</w:t>
      </w:r>
    </w:p>
    <w:p w14:paraId="1C3097DE" w14:textId="33E93816" w:rsidR="00E24413" w:rsidRDefault="00E24413" w:rsidP="000F4BDB"/>
    <w:p w14:paraId="15196B7A" w14:textId="0B3CE5BD" w:rsidR="005B0D54" w:rsidRDefault="005B0D54" w:rsidP="000F4BDB"/>
    <w:p w14:paraId="2BDCE7C6" w14:textId="0A8B0ED5" w:rsidR="005B0D54" w:rsidRDefault="005B0D54" w:rsidP="005B0D54">
      <w:pPr>
        <w:pStyle w:val="Heading3"/>
      </w:pPr>
      <w:r>
        <w:rPr>
          <w:rFonts w:hint="eastAsia"/>
        </w:rPr>
        <w:t>표현식</w:t>
      </w:r>
      <w:r>
        <w:rPr>
          <w:rFonts w:hint="eastAsia"/>
        </w:rPr>
        <w:t>1</w:t>
      </w:r>
      <w:r>
        <w:t xml:space="preserve"> &amp;&amp; </w:t>
      </w:r>
      <w:r>
        <w:rPr>
          <w:rFonts w:hint="eastAsia"/>
        </w:rPr>
        <w:t>표현식</w:t>
      </w:r>
      <w:r>
        <w:rPr>
          <w:rFonts w:hint="eastAsia"/>
        </w:rPr>
        <w:t>2</w:t>
      </w:r>
    </w:p>
    <w:p w14:paraId="54B44F47" w14:textId="6B12E10D" w:rsidR="005B0D54" w:rsidRDefault="005B0D54" w:rsidP="005B0D54">
      <w:r>
        <w:rPr>
          <w:rFonts w:hint="eastAsia"/>
        </w:rPr>
        <w:t xml:space="preserve">표현식1 값이 </w:t>
      </w:r>
      <w:r w:rsidR="00647154">
        <w:rPr>
          <w:rFonts w:hint="eastAsia"/>
        </w:rPr>
        <w:t>f</w:t>
      </w:r>
      <w:r w:rsidR="00647154">
        <w:t>lase</w:t>
      </w:r>
      <w:r>
        <w:t xml:space="preserve">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결과는 </w:t>
      </w:r>
      <w:r w:rsidR="00647154">
        <w:t>false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이때 표현식2는 실행되지 않는다.</w:t>
      </w:r>
    </w:p>
    <w:p w14:paraId="2452380D" w14:textId="2F19D4C4" w:rsidR="005B0D54" w:rsidRDefault="005B0D54" w:rsidP="005B0D54">
      <w:r>
        <w:rPr>
          <w:rFonts w:hint="eastAsia"/>
        </w:rPr>
        <w:t>표현식</w:t>
      </w:r>
      <w:r>
        <w:t xml:space="preserve">1 </w:t>
      </w:r>
      <w:r>
        <w:rPr>
          <w:rFonts w:hint="eastAsia"/>
        </w:rPr>
        <w:t xml:space="preserve">값이 </w:t>
      </w:r>
      <w:r w:rsidR="00647154">
        <w:t>true</w:t>
      </w:r>
      <w:r>
        <w:t xml:space="preserve"> 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결과는 표현식2의 값이다.</w:t>
      </w:r>
      <w:r>
        <w:t xml:space="preserve"> </w:t>
      </w:r>
      <w:r>
        <w:rPr>
          <w:rFonts w:hint="eastAsia"/>
        </w:rPr>
        <w:t>이때는 당연히 표현식2가 실행된다.</w:t>
      </w:r>
    </w:p>
    <w:p w14:paraId="013D1BB9" w14:textId="77777777" w:rsidR="005B0D54" w:rsidRPr="00AD16E1" w:rsidRDefault="005B0D54" w:rsidP="005B0D54"/>
    <w:p w14:paraId="1C0506E2" w14:textId="07E5C114" w:rsidR="00313BB5" w:rsidRDefault="00313BB5" w:rsidP="000F4BDB"/>
    <w:p w14:paraId="142CDFDB" w14:textId="77777777" w:rsidR="00313BB5" w:rsidRDefault="00313BB5" w:rsidP="000F4BDB"/>
    <w:p w14:paraId="7BB2E308" w14:textId="77777777" w:rsidR="00360F2E" w:rsidRDefault="00360F2E" w:rsidP="000F4BDB"/>
    <w:p w14:paraId="232B5DC9" w14:textId="77777777" w:rsidR="00ED3735" w:rsidRPr="000F4BDB" w:rsidRDefault="00ED3735" w:rsidP="000F4BDB"/>
    <w:p w14:paraId="1F6E40E1" w14:textId="63BBCC7B" w:rsidR="000F4BDB" w:rsidRDefault="000F4BDB" w:rsidP="00D64DE7"/>
    <w:p w14:paraId="36A0753C" w14:textId="77777777" w:rsidR="000F4BDB" w:rsidRDefault="000F4BDB" w:rsidP="00D64DE7"/>
    <w:p w14:paraId="236920C8" w14:textId="131B5739" w:rsidR="000A54A3" w:rsidRDefault="000A54A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BB793B1" w14:textId="2CFA7F05" w:rsidR="00AD2174" w:rsidRDefault="00AD2174" w:rsidP="00AD2174">
      <w:pPr>
        <w:pStyle w:val="Heading1"/>
      </w:pPr>
      <w:bookmarkStart w:id="13" w:name="_Toc36223448"/>
      <w:r>
        <w:rPr>
          <w:rFonts w:hint="eastAsia"/>
        </w:rPr>
        <w:lastRenderedPageBreak/>
        <w:t>n</w:t>
      </w:r>
      <w:r>
        <w:t xml:space="preserve">umber </w:t>
      </w:r>
      <w:r w:rsidR="003C3F67">
        <w:rPr>
          <w:rFonts w:hint="eastAsia"/>
        </w:rPr>
        <w:t>자료형</w:t>
      </w:r>
      <w:bookmarkEnd w:id="13"/>
    </w:p>
    <w:p w14:paraId="3AC1D4A6" w14:textId="70A7BC57" w:rsidR="00AD2174" w:rsidRDefault="00AD2174" w:rsidP="00AD2174"/>
    <w:p w14:paraId="6B71AD3F" w14:textId="2EC6477F" w:rsidR="00631240" w:rsidRDefault="00631240" w:rsidP="00631240">
      <w:pPr>
        <w:pStyle w:val="Heading2"/>
      </w:pPr>
      <w:bookmarkStart w:id="14" w:name="_Toc36223449"/>
      <w:r>
        <w:rPr>
          <w:rFonts w:hint="eastAsia"/>
        </w:rPr>
        <w:t>정수 실수 구분이 없</w:t>
      </w:r>
      <w:r w:rsidR="008F5E20">
        <w:rPr>
          <w:rFonts w:hint="eastAsia"/>
        </w:rPr>
        <w:t>다</w:t>
      </w:r>
      <w:bookmarkEnd w:id="14"/>
    </w:p>
    <w:p w14:paraId="38A5C222" w14:textId="2C1BF7D1" w:rsidR="00631240" w:rsidRDefault="00631240" w:rsidP="00631240"/>
    <w:p w14:paraId="5095AD89" w14:textId="02978DC5" w:rsidR="00631240" w:rsidRDefault="00B60AAB" w:rsidP="00631240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언어에서 숫자는, </w:t>
      </w:r>
      <w:r w:rsidR="00631240">
        <w:rPr>
          <w:rFonts w:hint="eastAsia"/>
        </w:rPr>
        <w:t>정수(</w:t>
      </w:r>
      <w:r w:rsidR="00631240">
        <w:t>int</w:t>
      </w:r>
      <w:r w:rsidR="00631240">
        <w:rPr>
          <w:rFonts w:hint="eastAsia"/>
        </w:rPr>
        <w:t>)형과 실수형을 구분하지 않고,</w:t>
      </w:r>
      <w:r w:rsidR="00631240">
        <w:t xml:space="preserve"> </w:t>
      </w:r>
      <w:r w:rsidR="00631240">
        <w:rPr>
          <w:rFonts w:hint="eastAsia"/>
        </w:rPr>
        <w:t>그냥 n</w:t>
      </w:r>
      <w:r w:rsidR="00631240">
        <w:t xml:space="preserve">umber </w:t>
      </w:r>
      <w:r>
        <w:rPr>
          <w:rFonts w:hint="eastAsia"/>
        </w:rPr>
        <w:t>타입이다.</w:t>
      </w:r>
    </w:p>
    <w:p w14:paraId="15FFA6F4" w14:textId="6B308D06" w:rsidR="00616038" w:rsidRDefault="00616038" w:rsidP="00631240">
      <w:r>
        <w:rPr>
          <w:rFonts w:hint="eastAsia"/>
        </w:rPr>
        <w:t xml:space="preserve">숫자 타입 변수의 크기는 </w:t>
      </w:r>
      <w:r>
        <w:t xml:space="preserve">64bit </w:t>
      </w:r>
      <w:r>
        <w:rPr>
          <w:rFonts w:hint="eastAsia"/>
        </w:rPr>
        <w:t>이</w:t>
      </w:r>
      <w:r w:rsidR="000B6E4F">
        <w:rPr>
          <w:rFonts w:hint="eastAsia"/>
        </w:rPr>
        <w:t>고,</w:t>
      </w:r>
      <w:r w:rsidR="000B6E4F">
        <w:t xml:space="preserve"> </w:t>
      </w:r>
      <w:r w:rsidR="000B6E4F">
        <w:rPr>
          <w:rFonts w:hint="eastAsia"/>
        </w:rPr>
        <w:t>실수 형태로 저장된다.</w:t>
      </w:r>
    </w:p>
    <w:p w14:paraId="75C3C7E8" w14:textId="590DCEEE" w:rsidR="00616038" w:rsidRDefault="00616038" w:rsidP="00631240"/>
    <w:p w14:paraId="01C86D69" w14:textId="08822758" w:rsidR="00F85691" w:rsidRDefault="00F85691" w:rsidP="00F85691">
      <w:pPr>
        <w:pStyle w:val="Heading3"/>
      </w:pPr>
      <w:r>
        <w:rPr>
          <w:rFonts w:hint="eastAsia"/>
        </w:rPr>
        <w:t>n</w:t>
      </w:r>
      <w:r>
        <w:t>umber</w:t>
      </w:r>
      <w:r w:rsidR="00A46B84">
        <w:t>1</w:t>
      </w:r>
      <w: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691" w14:paraId="73BB8D99" w14:textId="77777777" w:rsidTr="00F85691">
        <w:tc>
          <w:tcPr>
            <w:tcW w:w="10456" w:type="dxa"/>
          </w:tcPr>
          <w:p w14:paraId="6B7F63F8" w14:textId="77777777" w:rsidR="00F85691" w:rsidRPr="00F85691" w:rsidRDefault="00F85691" w:rsidP="00F856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8569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856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856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856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856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100</w:t>
            </w:r>
            <w:r w:rsidRPr="00F856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12B099F" w14:textId="77777777" w:rsidR="00F85691" w:rsidRPr="00F85691" w:rsidRDefault="00F85691" w:rsidP="00F856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8569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856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8569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856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856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856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B1CDB39" w14:textId="77777777" w:rsidR="00F85691" w:rsidRPr="00F85691" w:rsidRDefault="00F85691" w:rsidP="00F856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D12F7F7" w14:textId="77777777" w:rsidR="00F85691" w:rsidRPr="00F85691" w:rsidRDefault="00F85691" w:rsidP="00F856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856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856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8569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3.14159</w:t>
            </w:r>
            <w:r w:rsidRPr="00F856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BBFABE7" w14:textId="77777777" w:rsidR="00F85691" w:rsidRPr="00F85691" w:rsidRDefault="00F85691" w:rsidP="00F8569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8569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856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8569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856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8569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8569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8C33455" w14:textId="77777777" w:rsidR="00F85691" w:rsidRDefault="00F85691" w:rsidP="00F85691"/>
        </w:tc>
      </w:tr>
    </w:tbl>
    <w:p w14:paraId="4054E947" w14:textId="5443365A" w:rsidR="00F85691" w:rsidRDefault="00F85691" w:rsidP="00F85691"/>
    <w:p w14:paraId="3189058B" w14:textId="156A74F5" w:rsidR="00F85691" w:rsidRDefault="00F85691" w:rsidP="00F8569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691" w14:paraId="1BE4E0DA" w14:textId="77777777" w:rsidTr="00F85691">
        <w:tc>
          <w:tcPr>
            <w:tcW w:w="10456" w:type="dxa"/>
          </w:tcPr>
          <w:p w14:paraId="0D9EC8FA" w14:textId="77777777" w:rsidR="00F85691" w:rsidRDefault="00F85691" w:rsidP="00F85691">
            <w:r>
              <w:rPr>
                <w:rFonts w:hint="eastAsia"/>
              </w:rPr>
              <w:t>1</w:t>
            </w:r>
            <w:r>
              <w:t>00</w:t>
            </w:r>
          </w:p>
          <w:p w14:paraId="04967A77" w14:textId="1BA32EDD" w:rsidR="00F85691" w:rsidRDefault="00F85691" w:rsidP="00F85691">
            <w:r>
              <w:rPr>
                <w:rFonts w:hint="eastAsia"/>
              </w:rPr>
              <w:t>3</w:t>
            </w:r>
            <w:r>
              <w:t>.14159</w:t>
            </w:r>
          </w:p>
        </w:tc>
      </w:tr>
    </w:tbl>
    <w:p w14:paraId="30158A5C" w14:textId="1531B774" w:rsidR="00F85691" w:rsidRDefault="00F85691" w:rsidP="00F85691"/>
    <w:p w14:paraId="2F5791E4" w14:textId="7E29D221" w:rsidR="00196157" w:rsidRDefault="00196157" w:rsidP="00F85691"/>
    <w:p w14:paraId="256F3F0A" w14:textId="24AD1E16" w:rsidR="00196157" w:rsidRDefault="00196157" w:rsidP="00F85691"/>
    <w:p w14:paraId="323259C0" w14:textId="20897F44" w:rsidR="000330DB" w:rsidRDefault="003750A7" w:rsidP="009834E2">
      <w:pPr>
        <w:pStyle w:val="Heading2"/>
      </w:pPr>
      <w:bookmarkStart w:id="15" w:name="_Toc36223450"/>
      <w:r>
        <w:rPr>
          <w:rFonts w:hint="eastAsia"/>
        </w:rPr>
        <w:t>형변환</w:t>
      </w:r>
      <w:r w:rsidR="00647E57">
        <w:rPr>
          <w:rFonts w:hint="eastAsia"/>
        </w:rPr>
        <w:t xml:space="preserve"> </w:t>
      </w:r>
      <w:r w:rsidR="00647E57">
        <w:t>(string -&gt; number)</w:t>
      </w:r>
      <w:bookmarkEnd w:id="15"/>
    </w:p>
    <w:p w14:paraId="55E429DF" w14:textId="77777777" w:rsidR="00C25EA2" w:rsidRPr="00C25EA2" w:rsidRDefault="00C25EA2" w:rsidP="00C25EA2"/>
    <w:p w14:paraId="5ACE403E" w14:textId="01E90E84" w:rsidR="003750A7" w:rsidRDefault="00B63B9C" w:rsidP="003750A7"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 타입을 </w:t>
      </w:r>
      <w:r>
        <w:t xml:space="preserve">number </w:t>
      </w:r>
      <w:r>
        <w:rPr>
          <w:rFonts w:hint="eastAsia"/>
        </w:rPr>
        <w:t>타입으로 변환하기 위한 함수는 다음과 같다.</w:t>
      </w:r>
    </w:p>
    <w:p w14:paraId="64DE95EC" w14:textId="44FDECDE" w:rsidR="00B63B9C" w:rsidRDefault="00DC28FF" w:rsidP="003750A7">
      <w:r>
        <w:t xml:space="preserve"> </w:t>
      </w:r>
      <w:r w:rsidR="00A61499">
        <w:t xml:space="preserve">- </w:t>
      </w:r>
      <w:r w:rsidR="00B63B9C">
        <w:t>parseInt</w:t>
      </w:r>
    </w:p>
    <w:p w14:paraId="1E08C76E" w14:textId="5C74EA39" w:rsidR="00A61499" w:rsidRPr="0082427C" w:rsidRDefault="00DC28FF" w:rsidP="003750A7">
      <w:r>
        <w:t xml:space="preserve"> </w:t>
      </w:r>
      <w:r w:rsidR="00A61499">
        <w:rPr>
          <w:rFonts w:hint="eastAsia"/>
        </w:rPr>
        <w:t>-</w:t>
      </w:r>
      <w:r w:rsidR="00A61499">
        <w:t xml:space="preserve"> parseFloat</w:t>
      </w:r>
    </w:p>
    <w:p w14:paraId="75C9681E" w14:textId="0C4A63ED" w:rsidR="0082427C" w:rsidRDefault="00DC28FF" w:rsidP="0082427C">
      <w:r>
        <w:t xml:space="preserve"> </w:t>
      </w:r>
      <w:r w:rsidR="00A61499">
        <w:rPr>
          <w:rFonts w:hint="eastAsia"/>
        </w:rPr>
        <w:t>-</w:t>
      </w:r>
      <w:r w:rsidR="00A61499">
        <w:t xml:space="preserve"> Number</w:t>
      </w:r>
      <w:r w:rsidR="0082427C">
        <w:t xml:space="preserve"> </w:t>
      </w:r>
    </w:p>
    <w:p w14:paraId="1B9E096B" w14:textId="16A726FF" w:rsidR="00AD23FF" w:rsidRDefault="00AD23FF" w:rsidP="0082427C"/>
    <w:p w14:paraId="154C4593" w14:textId="368CBC1F" w:rsidR="00606955" w:rsidRDefault="00606955" w:rsidP="00606955">
      <w:r>
        <w:t xml:space="preserve">parseInt </w:t>
      </w:r>
      <w:r>
        <w:rPr>
          <w:rFonts w:hint="eastAsia"/>
        </w:rPr>
        <w:t>함수는 소숫점 아래 값은 버린다.</w:t>
      </w:r>
    </w:p>
    <w:p w14:paraId="076971F4" w14:textId="5FE6D65A" w:rsidR="00AB61D3" w:rsidRDefault="00AB61D3" w:rsidP="0082427C">
      <w:r>
        <w:rPr>
          <w:rFonts w:hint="eastAsia"/>
        </w:rPr>
        <w:t>N</w:t>
      </w:r>
      <w:r>
        <w:t xml:space="preserve">umber </w:t>
      </w:r>
      <w:r>
        <w:rPr>
          <w:rFonts w:hint="eastAsia"/>
        </w:rPr>
        <w:t>함수</w:t>
      </w:r>
      <w:r w:rsidR="00BD3156">
        <w:rPr>
          <w:rFonts w:hint="eastAsia"/>
        </w:rPr>
        <w:t xml:space="preserve"> 이름</w:t>
      </w:r>
      <w:r>
        <w:rPr>
          <w:rFonts w:hint="eastAsia"/>
        </w:rPr>
        <w:t>의 첫문자가 대문자임에 주의하자.</w:t>
      </w:r>
    </w:p>
    <w:p w14:paraId="42DEDC43" w14:textId="77777777" w:rsidR="00AB61D3" w:rsidRDefault="00AB61D3" w:rsidP="0082427C"/>
    <w:p w14:paraId="6FC5DA9F" w14:textId="34E15EEC" w:rsidR="00A61499" w:rsidRDefault="0082427C" w:rsidP="0082427C">
      <w:pPr>
        <w:pStyle w:val="Heading3"/>
      </w:pPr>
      <w:r>
        <w:rPr>
          <w:rFonts w:hint="eastAsia"/>
        </w:rPr>
        <w:t>p</w:t>
      </w:r>
      <w:r>
        <w:t>arse.js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427C" w14:paraId="3B5FD5AA" w14:textId="77777777" w:rsidTr="0082427C">
        <w:tc>
          <w:tcPr>
            <w:tcW w:w="10456" w:type="dxa"/>
          </w:tcPr>
          <w:p w14:paraId="58467AE5" w14:textId="77777777" w:rsidR="0082427C" w:rsidRPr="0082427C" w:rsidRDefault="0082427C" w:rsidP="008242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42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42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2427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"123.456"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2E597EF" w14:textId="77777777" w:rsidR="0082427C" w:rsidRPr="0082427C" w:rsidRDefault="0082427C" w:rsidP="008242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D025F26" w14:textId="77777777" w:rsidR="0082427C" w:rsidRPr="0082427C" w:rsidRDefault="0082427C" w:rsidP="008242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42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42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2427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parseInt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242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091EE7" w14:textId="77777777" w:rsidR="0082427C" w:rsidRPr="0082427C" w:rsidRDefault="0082427C" w:rsidP="008242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427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2427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242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BF3658C" w14:textId="77777777" w:rsidR="0082427C" w:rsidRPr="0082427C" w:rsidRDefault="0082427C" w:rsidP="008242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38B9FB3" w14:textId="77777777" w:rsidR="0082427C" w:rsidRPr="0082427C" w:rsidRDefault="0082427C" w:rsidP="008242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42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42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2427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parseFloat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242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E7A68D3" w14:textId="77777777" w:rsidR="0082427C" w:rsidRPr="0082427C" w:rsidRDefault="0082427C" w:rsidP="008242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427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2427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242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9143579" w14:textId="77777777" w:rsidR="0082427C" w:rsidRPr="0082427C" w:rsidRDefault="0082427C" w:rsidP="008242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7546676" w14:textId="77777777" w:rsidR="0082427C" w:rsidRPr="0082427C" w:rsidRDefault="0082427C" w:rsidP="008242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427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8242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82427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242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BEB67F4" w14:textId="77777777" w:rsidR="0082427C" w:rsidRPr="0082427C" w:rsidRDefault="0082427C" w:rsidP="0082427C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2427C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2427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2427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82427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87C80A3" w14:textId="77777777" w:rsidR="0082427C" w:rsidRDefault="0082427C" w:rsidP="0082427C"/>
        </w:tc>
      </w:tr>
    </w:tbl>
    <w:p w14:paraId="450362D2" w14:textId="77777777" w:rsidR="0082427C" w:rsidRPr="0082427C" w:rsidRDefault="0082427C" w:rsidP="0082427C"/>
    <w:p w14:paraId="23443497" w14:textId="7A799546" w:rsidR="009834E2" w:rsidRDefault="0082427C" w:rsidP="00A83503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427C" w14:paraId="0CECED36" w14:textId="77777777" w:rsidTr="0082427C">
        <w:tc>
          <w:tcPr>
            <w:tcW w:w="10456" w:type="dxa"/>
          </w:tcPr>
          <w:p w14:paraId="0714EEBF" w14:textId="77777777" w:rsidR="0082427C" w:rsidRDefault="0082427C" w:rsidP="00A83503">
            <w:r>
              <w:rPr>
                <w:rFonts w:hint="eastAsia"/>
              </w:rPr>
              <w:t>1</w:t>
            </w:r>
            <w:r>
              <w:t>23</w:t>
            </w:r>
          </w:p>
          <w:p w14:paraId="073A4D54" w14:textId="77777777" w:rsidR="0082427C" w:rsidRDefault="0082427C" w:rsidP="00A83503">
            <w:r>
              <w:rPr>
                <w:rFonts w:hint="eastAsia"/>
              </w:rPr>
              <w:t>1</w:t>
            </w:r>
            <w:r>
              <w:t>23.456</w:t>
            </w:r>
          </w:p>
          <w:p w14:paraId="7105F74B" w14:textId="5C4D8FD0" w:rsidR="0082427C" w:rsidRDefault="0082427C" w:rsidP="00A83503">
            <w:r>
              <w:rPr>
                <w:rFonts w:hint="eastAsia"/>
              </w:rPr>
              <w:t>1</w:t>
            </w:r>
            <w:r>
              <w:t>23.456</w:t>
            </w:r>
          </w:p>
        </w:tc>
      </w:tr>
    </w:tbl>
    <w:p w14:paraId="2560A05B" w14:textId="53E6D436" w:rsidR="0082427C" w:rsidRDefault="0082427C" w:rsidP="00A83503"/>
    <w:p w14:paraId="5967EC04" w14:textId="78D7F556" w:rsidR="00691A76" w:rsidRDefault="00691A76" w:rsidP="00A83503"/>
    <w:p w14:paraId="0FEBDCCE" w14:textId="77777777" w:rsidR="00691A76" w:rsidRPr="00CF319B" w:rsidRDefault="00691A76" w:rsidP="00A83503"/>
    <w:p w14:paraId="26ACFD8C" w14:textId="2CEF65DC" w:rsidR="00C25EA2" w:rsidRDefault="00C25EA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11A4F1A" w14:textId="6F316349" w:rsidR="00647E57" w:rsidRDefault="00647E57" w:rsidP="00647E57">
      <w:pPr>
        <w:pStyle w:val="Heading2"/>
      </w:pPr>
      <w:bookmarkStart w:id="16" w:name="_Toc36223451"/>
      <w:r>
        <w:rPr>
          <w:rFonts w:hint="eastAsia"/>
        </w:rPr>
        <w:lastRenderedPageBreak/>
        <w:t xml:space="preserve">형변환 </w:t>
      </w:r>
      <w:r>
        <w:t>(number -&gt; string)</w:t>
      </w:r>
      <w:bookmarkEnd w:id="16"/>
    </w:p>
    <w:p w14:paraId="54BAE253" w14:textId="77777777" w:rsidR="00C25EA2" w:rsidRPr="00C25EA2" w:rsidRDefault="00C25EA2" w:rsidP="00C25EA2"/>
    <w:p w14:paraId="28748025" w14:textId="08CCCDDB" w:rsidR="00647E57" w:rsidRDefault="00647E57" w:rsidP="00647E57">
      <w:r>
        <w:rPr>
          <w:rFonts w:hint="eastAsia"/>
        </w:rPr>
        <w:t>n</w:t>
      </w:r>
      <w:r>
        <w:t xml:space="preserve">umber </w:t>
      </w:r>
      <w:r>
        <w:rPr>
          <w:rFonts w:hint="eastAsia"/>
        </w:rPr>
        <w:t xml:space="preserve">타입을 </w:t>
      </w:r>
      <w:r>
        <w:t xml:space="preserve">string </w:t>
      </w:r>
      <w:r>
        <w:rPr>
          <w:rFonts w:hint="eastAsia"/>
        </w:rPr>
        <w:t>타입으로 변환하기 위한 함수는 다음과 같다.</w:t>
      </w:r>
    </w:p>
    <w:p w14:paraId="34021291" w14:textId="6B3BBA3C" w:rsidR="00647E57" w:rsidRDefault="00647E57" w:rsidP="00647E57">
      <w:r>
        <w:t xml:space="preserve"> - toString </w:t>
      </w:r>
    </w:p>
    <w:p w14:paraId="0F6BE912" w14:textId="6D64898E" w:rsidR="00647E57" w:rsidRDefault="00647E57" w:rsidP="00647E57">
      <w:r>
        <w:t xml:space="preserve"> - String</w:t>
      </w:r>
    </w:p>
    <w:p w14:paraId="7FD1FB4C" w14:textId="35A285B3" w:rsidR="00647E57" w:rsidRDefault="00647E57" w:rsidP="00647E57"/>
    <w:p w14:paraId="36EFFDDE" w14:textId="2AD0691D" w:rsidR="00647E57" w:rsidRDefault="00D73C15" w:rsidP="00647E57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함수 이름의 첫문자가 대문자임에 주의하자.</w:t>
      </w:r>
    </w:p>
    <w:p w14:paraId="185D4120" w14:textId="4C9815F5" w:rsidR="00D73C15" w:rsidRDefault="00D73C15" w:rsidP="00647E57"/>
    <w:p w14:paraId="018F2DBA" w14:textId="4B9F05A1" w:rsidR="00D73C15" w:rsidRDefault="00F63780" w:rsidP="00F63780">
      <w:pPr>
        <w:pStyle w:val="Heading3"/>
      </w:pPr>
      <w:r>
        <w:t>toString.js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3780" w14:paraId="652E552E" w14:textId="77777777" w:rsidTr="00F63780">
        <w:tc>
          <w:tcPr>
            <w:tcW w:w="10456" w:type="dxa"/>
          </w:tcPr>
          <w:p w14:paraId="54CC92DF" w14:textId="77777777" w:rsidR="00F63780" w:rsidRPr="00F63780" w:rsidRDefault="00F63780" w:rsidP="00F637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637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637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6378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123.456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472B6B19" w14:textId="77777777" w:rsidR="00F63780" w:rsidRPr="00F63780" w:rsidRDefault="00F63780" w:rsidP="00F637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7B8821C" w14:textId="77777777" w:rsidR="00F63780" w:rsidRPr="00F63780" w:rsidRDefault="00F63780" w:rsidP="00F637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637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637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637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637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toString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();</w:t>
            </w:r>
          </w:p>
          <w:p w14:paraId="2C6458D2" w14:textId="77777777" w:rsidR="00F63780" w:rsidRPr="00F63780" w:rsidRDefault="00F63780" w:rsidP="00F637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637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637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637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0B0324E" w14:textId="77777777" w:rsidR="00F63780" w:rsidRPr="00F63780" w:rsidRDefault="00F63780" w:rsidP="00F637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637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637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637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637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2868ECA" w14:textId="77777777" w:rsidR="00F63780" w:rsidRPr="00F63780" w:rsidRDefault="00F63780" w:rsidP="00F637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F20948E" w14:textId="77777777" w:rsidR="00F63780" w:rsidRPr="00F63780" w:rsidRDefault="00F63780" w:rsidP="00F637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637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637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String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637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FEFD5C4" w14:textId="77777777" w:rsidR="00F63780" w:rsidRPr="00F63780" w:rsidRDefault="00F63780" w:rsidP="00F637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637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637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637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EE8934C" w14:textId="77777777" w:rsidR="00F63780" w:rsidRPr="00F63780" w:rsidRDefault="00F63780" w:rsidP="00F637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6378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6378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63780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63780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</w:t>
            </w:r>
            <w:r w:rsidRPr="00F6378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1BB3007" w14:textId="77777777" w:rsidR="00F63780" w:rsidRDefault="00F63780" w:rsidP="00F63780"/>
        </w:tc>
      </w:tr>
    </w:tbl>
    <w:p w14:paraId="2EA7C5B6" w14:textId="076AC5A0" w:rsidR="00F63780" w:rsidRDefault="00F63780" w:rsidP="00F63780"/>
    <w:p w14:paraId="262C419A" w14:textId="523AB287" w:rsidR="00F63780" w:rsidRDefault="00F63780" w:rsidP="00F63780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742" w14:paraId="4386062B" w14:textId="77777777" w:rsidTr="00CB7742">
        <w:tc>
          <w:tcPr>
            <w:tcW w:w="10456" w:type="dxa"/>
          </w:tcPr>
          <w:p w14:paraId="5ABE7543" w14:textId="77777777" w:rsidR="00CB7742" w:rsidRDefault="00CB7742" w:rsidP="00F63780">
            <w:r>
              <w:rPr>
                <w:rFonts w:hint="eastAsia"/>
              </w:rPr>
              <w:t>1</w:t>
            </w:r>
            <w:r>
              <w:t>23.456</w:t>
            </w:r>
          </w:p>
          <w:p w14:paraId="65DBF284" w14:textId="77777777" w:rsidR="00CB7742" w:rsidRDefault="00CB7742" w:rsidP="00F63780">
            <w:r>
              <w:rPr>
                <w:rFonts w:hint="eastAsia"/>
              </w:rPr>
              <w:t>s</w:t>
            </w:r>
            <w:r>
              <w:t>tring</w:t>
            </w:r>
          </w:p>
          <w:p w14:paraId="666E5023" w14:textId="77777777" w:rsidR="00CB7742" w:rsidRDefault="00CB7742" w:rsidP="00F63780">
            <w:r>
              <w:rPr>
                <w:rFonts w:hint="eastAsia"/>
              </w:rPr>
              <w:t>1</w:t>
            </w:r>
            <w:r>
              <w:t>23.456</w:t>
            </w:r>
          </w:p>
          <w:p w14:paraId="2687D1BD" w14:textId="5CF0422F" w:rsidR="00CB7742" w:rsidRDefault="00CB7742" w:rsidP="00F63780"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14:paraId="30DFC2EE" w14:textId="77777777" w:rsidR="00F63780" w:rsidRPr="00F63780" w:rsidRDefault="00F63780" w:rsidP="00F63780"/>
    <w:p w14:paraId="16CB401F" w14:textId="5890B998" w:rsidR="0082427C" w:rsidRDefault="0082427C" w:rsidP="00967B5F"/>
    <w:p w14:paraId="432CDB27" w14:textId="2AE04654" w:rsidR="00CB7CAA" w:rsidRDefault="00CB7CAA" w:rsidP="00967B5F"/>
    <w:p w14:paraId="647707FF" w14:textId="08961723" w:rsidR="004051A2" w:rsidRDefault="004051A2" w:rsidP="001C27F3"/>
    <w:p w14:paraId="01024C12" w14:textId="61715DFA" w:rsidR="00E96792" w:rsidRDefault="00E96792" w:rsidP="001C27F3"/>
    <w:p w14:paraId="552F3861" w14:textId="0F92C50C" w:rsidR="00E96792" w:rsidRDefault="00E9679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C9E0EBE" w14:textId="0F52C9BE" w:rsidR="00E96792" w:rsidRDefault="00E96792" w:rsidP="00E96792">
      <w:pPr>
        <w:pStyle w:val="Heading1"/>
      </w:pPr>
      <w:bookmarkStart w:id="17" w:name="_Toc36223452"/>
      <w:r>
        <w:rPr>
          <w:rFonts w:hint="eastAsia"/>
        </w:rPr>
        <w:lastRenderedPageBreak/>
        <w:t>M</w:t>
      </w:r>
      <w:r>
        <w:t xml:space="preserve">ath </w:t>
      </w:r>
      <w:r>
        <w:rPr>
          <w:rFonts w:hint="eastAsia"/>
        </w:rPr>
        <w:t>클래스</w:t>
      </w:r>
      <w:bookmarkEnd w:id="17"/>
    </w:p>
    <w:p w14:paraId="761244AE" w14:textId="1A695109" w:rsidR="00E96792" w:rsidRDefault="00E96792" w:rsidP="00E96792"/>
    <w:p w14:paraId="555693E5" w14:textId="688B3F05" w:rsidR="00E96792" w:rsidRDefault="00CC4FE4" w:rsidP="00CC4FE4">
      <w:pPr>
        <w:pStyle w:val="Heading2"/>
      </w:pPr>
      <w:bookmarkStart w:id="18" w:name="_Toc36223453"/>
      <w:r>
        <w:t>PI</w:t>
      </w:r>
      <w:r w:rsidR="00F749FD">
        <w:t xml:space="preserve"> - </w:t>
      </w:r>
      <w:r w:rsidR="00F749FD">
        <w:rPr>
          <w:rFonts w:hint="eastAsia"/>
        </w:rPr>
        <w:t>원주율</w:t>
      </w:r>
      <w:bookmarkEnd w:id="18"/>
    </w:p>
    <w:p w14:paraId="5B6CFA95" w14:textId="6BE34576" w:rsidR="002E54F2" w:rsidRDefault="002E54F2" w:rsidP="002E54F2">
      <w:pPr>
        <w:pStyle w:val="Heading3"/>
      </w:pPr>
      <w:r>
        <w:rPr>
          <w:rFonts w:hint="eastAsia"/>
        </w:rPr>
        <w:t>p</w:t>
      </w:r>
      <w:r>
        <w:t>i.js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54F2" w14:paraId="7B6999DE" w14:textId="77777777" w:rsidTr="002E54F2">
        <w:tc>
          <w:tcPr>
            <w:tcW w:w="10456" w:type="dxa"/>
          </w:tcPr>
          <w:p w14:paraId="57C83738" w14:textId="77777777" w:rsidR="002E54F2" w:rsidRPr="002E54F2" w:rsidRDefault="002E54F2" w:rsidP="002E54F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E54F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2E54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E54F2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E54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E54F2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2E54F2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.PI);</w:t>
            </w:r>
          </w:p>
          <w:p w14:paraId="0BEC1836" w14:textId="77777777" w:rsidR="002E54F2" w:rsidRDefault="002E54F2" w:rsidP="002E54F2"/>
        </w:tc>
      </w:tr>
    </w:tbl>
    <w:p w14:paraId="08ECBF40" w14:textId="3799863B" w:rsidR="002E54F2" w:rsidRDefault="002E54F2" w:rsidP="002E54F2"/>
    <w:p w14:paraId="17BF63C5" w14:textId="6486E71B" w:rsidR="002E54F2" w:rsidRDefault="002E54F2" w:rsidP="002E54F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54F2" w14:paraId="3BF6F45B" w14:textId="77777777" w:rsidTr="002E54F2">
        <w:tc>
          <w:tcPr>
            <w:tcW w:w="10456" w:type="dxa"/>
          </w:tcPr>
          <w:p w14:paraId="0B701047" w14:textId="77777777" w:rsidR="002E54F2" w:rsidRDefault="00061C37" w:rsidP="002E54F2">
            <w:r w:rsidRPr="00061C37">
              <w:t>3.141592653589793</w:t>
            </w:r>
          </w:p>
          <w:p w14:paraId="157B72FC" w14:textId="7E33271A" w:rsidR="00061C37" w:rsidRDefault="00061C37" w:rsidP="002E54F2"/>
        </w:tc>
      </w:tr>
    </w:tbl>
    <w:p w14:paraId="265CDE83" w14:textId="652D22C5" w:rsidR="002E54F2" w:rsidRDefault="002E54F2" w:rsidP="002E54F2"/>
    <w:p w14:paraId="0F9BDB80" w14:textId="2FD1B134" w:rsidR="00061C37" w:rsidRDefault="00061C37" w:rsidP="002E54F2"/>
    <w:p w14:paraId="1A87EDD6" w14:textId="5819E566" w:rsidR="00556F36" w:rsidRDefault="00556F36" w:rsidP="00556F36">
      <w:pPr>
        <w:pStyle w:val="Heading2"/>
      </w:pPr>
      <w:bookmarkStart w:id="19" w:name="_Toc36223454"/>
      <w:r>
        <w:t>round</w:t>
      </w:r>
      <w:r w:rsidR="00ED351F">
        <w:t xml:space="preserve"> </w:t>
      </w:r>
      <w:r w:rsidR="00F02EDE">
        <w:t xml:space="preserve">- </w:t>
      </w:r>
      <w:r w:rsidR="00ED351F">
        <w:rPr>
          <w:rFonts w:hint="eastAsia"/>
        </w:rPr>
        <w:t>반올림</w:t>
      </w:r>
      <w:r w:rsidR="00F749FD">
        <w:rPr>
          <w:rFonts w:hint="eastAsia"/>
        </w:rPr>
        <w:t xml:space="preserve"> 메소드</w:t>
      </w:r>
      <w:bookmarkEnd w:id="19"/>
    </w:p>
    <w:p w14:paraId="468908FB" w14:textId="24F079F4" w:rsidR="00ED351F" w:rsidRDefault="00ED351F" w:rsidP="008575E1">
      <w:pPr>
        <w:pStyle w:val="Heading3"/>
      </w:pPr>
      <w:r>
        <w:rPr>
          <w:rFonts w:hint="eastAsia"/>
        </w:rPr>
        <w:t>r</w:t>
      </w:r>
      <w:r>
        <w:t>ound.js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75E1" w14:paraId="13E0F0BA" w14:textId="77777777" w:rsidTr="008575E1">
        <w:tc>
          <w:tcPr>
            <w:tcW w:w="10456" w:type="dxa"/>
          </w:tcPr>
          <w:p w14:paraId="266E191F" w14:textId="77777777" w:rsidR="008575E1" w:rsidRPr="008575E1" w:rsidRDefault="008575E1" w:rsidP="008575E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75E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75E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75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8575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8C6899C" w14:textId="77777777" w:rsidR="008575E1" w:rsidRPr="008575E1" w:rsidRDefault="008575E1" w:rsidP="008575E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75E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75E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75E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75E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round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75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8575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39A0D3A" w14:textId="77777777" w:rsidR="008575E1" w:rsidRPr="008575E1" w:rsidRDefault="008575E1" w:rsidP="008575E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7FA1E98" w14:textId="77777777" w:rsidR="008575E1" w:rsidRPr="008575E1" w:rsidRDefault="008575E1" w:rsidP="008575E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75E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75E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75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8575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17493BA" w14:textId="77777777" w:rsidR="008575E1" w:rsidRPr="008575E1" w:rsidRDefault="008575E1" w:rsidP="008575E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8575E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75E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75E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8575E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round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8575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8575E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8575E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BBBEF88" w14:textId="77777777" w:rsidR="008575E1" w:rsidRPr="008575E1" w:rsidRDefault="008575E1" w:rsidP="00ED351F"/>
        </w:tc>
      </w:tr>
    </w:tbl>
    <w:p w14:paraId="38833EA9" w14:textId="77777777" w:rsidR="00ED351F" w:rsidRPr="00ED351F" w:rsidRDefault="00ED351F" w:rsidP="00ED351F"/>
    <w:p w14:paraId="2D92CE89" w14:textId="5D8A0740" w:rsidR="00E96792" w:rsidRDefault="003D33C3" w:rsidP="00E96792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33C3" w14:paraId="68706EAA" w14:textId="77777777" w:rsidTr="003D33C3">
        <w:tc>
          <w:tcPr>
            <w:tcW w:w="10456" w:type="dxa"/>
          </w:tcPr>
          <w:p w14:paraId="41E1172F" w14:textId="77777777" w:rsidR="003D33C3" w:rsidRDefault="003D33C3" w:rsidP="003D33C3">
            <w:r>
              <w:t>3.3333333333333335</w:t>
            </w:r>
          </w:p>
          <w:p w14:paraId="73434A53" w14:textId="77777777" w:rsidR="003D33C3" w:rsidRDefault="003D33C3" w:rsidP="003D33C3">
            <w:r>
              <w:t>3</w:t>
            </w:r>
          </w:p>
          <w:p w14:paraId="778753B3" w14:textId="77777777" w:rsidR="003D33C3" w:rsidRDefault="003D33C3" w:rsidP="003D33C3">
            <w:r>
              <w:t>2.5</w:t>
            </w:r>
          </w:p>
          <w:p w14:paraId="78CCEB6B" w14:textId="1DA2FC7B" w:rsidR="003D33C3" w:rsidRDefault="003D33C3" w:rsidP="003D33C3">
            <w:r>
              <w:t>3</w:t>
            </w:r>
          </w:p>
        </w:tc>
      </w:tr>
    </w:tbl>
    <w:p w14:paraId="13450768" w14:textId="10BCB74E" w:rsidR="003D33C3" w:rsidRDefault="003D33C3" w:rsidP="00E96792"/>
    <w:p w14:paraId="32D0DCCA" w14:textId="77777777" w:rsidR="003D33C3" w:rsidRDefault="003D33C3" w:rsidP="00E96792"/>
    <w:p w14:paraId="447D6A71" w14:textId="4A34C332" w:rsidR="00E96792" w:rsidRDefault="009C027C" w:rsidP="009C027C">
      <w:pPr>
        <w:pStyle w:val="Heading2"/>
      </w:pPr>
      <w:bookmarkStart w:id="20" w:name="_Toc36223455"/>
      <w:r>
        <w:t>pow</w:t>
      </w:r>
      <w:r w:rsidR="002C69C4">
        <w:t xml:space="preserve"> - </w:t>
      </w:r>
      <w:r w:rsidR="002C69C4">
        <w:rPr>
          <w:rFonts w:hint="eastAsia"/>
        </w:rPr>
        <w:t>거듭제곱 메소드</w:t>
      </w:r>
      <w:bookmarkEnd w:id="20"/>
    </w:p>
    <w:p w14:paraId="210265E2" w14:textId="014ECAA4" w:rsidR="002C69C4" w:rsidRDefault="002C69C4" w:rsidP="004A02BB">
      <w:pPr>
        <w:pStyle w:val="Heading3"/>
      </w:pPr>
      <w:r>
        <w:rPr>
          <w:rFonts w:hint="eastAsia"/>
        </w:rPr>
        <w:t>p</w:t>
      </w:r>
      <w:r>
        <w:t>ow.js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69C4" w14:paraId="14B182A8" w14:textId="77777777" w:rsidTr="002C69C4">
        <w:tc>
          <w:tcPr>
            <w:tcW w:w="10456" w:type="dxa"/>
          </w:tcPr>
          <w:p w14:paraId="6854B7A4" w14:textId="77777777" w:rsidR="004A02BB" w:rsidRPr="004A02BB" w:rsidRDefault="004A02BB" w:rsidP="004A02B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A02B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A0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A02B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A0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pow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A02B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A02B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515FFF3" w14:textId="77777777" w:rsidR="004A02BB" w:rsidRPr="004A02BB" w:rsidRDefault="004A02BB" w:rsidP="004A02B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A02B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A0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A02B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A0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pow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A02B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A02B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8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0808D0F1" w14:textId="77777777" w:rsidR="004A02BB" w:rsidRPr="004A02BB" w:rsidRDefault="004A02BB" w:rsidP="004A02BB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A02B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A0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A02BB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A02BB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pow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A02B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4A02B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4A02B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5C0DB3A4" w14:textId="77777777" w:rsidR="002C69C4" w:rsidRDefault="002C69C4" w:rsidP="002C69C4"/>
        </w:tc>
      </w:tr>
    </w:tbl>
    <w:p w14:paraId="46C0A828" w14:textId="5B11CC74" w:rsidR="002C69C4" w:rsidRDefault="002C69C4" w:rsidP="002C69C4"/>
    <w:p w14:paraId="54DD73A1" w14:textId="10298724" w:rsidR="004A02BB" w:rsidRDefault="004A02BB" w:rsidP="002C69C4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02BB" w14:paraId="6A626168" w14:textId="77777777" w:rsidTr="004A02BB">
        <w:tc>
          <w:tcPr>
            <w:tcW w:w="10456" w:type="dxa"/>
          </w:tcPr>
          <w:p w14:paraId="0C6B115F" w14:textId="77777777" w:rsidR="005C00C3" w:rsidRDefault="005C00C3" w:rsidP="002C69C4">
            <w:r>
              <w:rPr>
                <w:rFonts w:hint="eastAsia"/>
              </w:rPr>
              <w:t>8</w:t>
            </w:r>
          </w:p>
          <w:p w14:paraId="38A5CAF4" w14:textId="77777777" w:rsidR="005C00C3" w:rsidRDefault="005C00C3" w:rsidP="002C69C4">
            <w:r>
              <w:rPr>
                <w:rFonts w:hint="eastAsia"/>
              </w:rPr>
              <w:t>2</w:t>
            </w:r>
            <w:r>
              <w:t>56</w:t>
            </w:r>
          </w:p>
          <w:p w14:paraId="0CE03154" w14:textId="77777777" w:rsidR="005C00C3" w:rsidRDefault="005C00C3" w:rsidP="002C69C4">
            <w:r>
              <w:rPr>
                <w:rFonts w:hint="eastAsia"/>
              </w:rPr>
              <w:t>1</w:t>
            </w:r>
            <w:r>
              <w:t>024</w:t>
            </w:r>
          </w:p>
          <w:p w14:paraId="2829E5D2" w14:textId="2AC2C3D9" w:rsidR="005C00C3" w:rsidRDefault="005C00C3" w:rsidP="002C69C4"/>
        </w:tc>
      </w:tr>
    </w:tbl>
    <w:p w14:paraId="24321F23" w14:textId="77777777" w:rsidR="004A02BB" w:rsidRPr="002C69C4" w:rsidRDefault="004A02BB" w:rsidP="002C69C4"/>
    <w:p w14:paraId="6770E259" w14:textId="0FD120A9" w:rsidR="00445678" w:rsidRDefault="00445678" w:rsidP="001C27F3"/>
    <w:p w14:paraId="64DEAF43" w14:textId="2EAFC06D" w:rsidR="001C53D1" w:rsidRDefault="001C53D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775EF83" w14:textId="2A275393" w:rsidR="005C00C3" w:rsidRDefault="001C53D1" w:rsidP="001C53D1">
      <w:pPr>
        <w:pStyle w:val="Heading2"/>
      </w:pPr>
      <w:bookmarkStart w:id="21" w:name="_Toc36223456"/>
      <w:r>
        <w:lastRenderedPageBreak/>
        <w:t xml:space="preserve">sqrt - </w:t>
      </w:r>
      <w:r>
        <w:rPr>
          <w:rFonts w:hint="eastAsia"/>
        </w:rPr>
        <w:t>제곱근 메소드</w:t>
      </w:r>
      <w:bookmarkEnd w:id="21"/>
    </w:p>
    <w:p w14:paraId="58AB4733" w14:textId="72396211" w:rsidR="001C53D1" w:rsidRDefault="001C53D1" w:rsidP="001C53D1">
      <w:pPr>
        <w:pStyle w:val="Heading3"/>
      </w:pPr>
      <w:r>
        <w:rPr>
          <w:rFonts w:hint="eastAsia"/>
        </w:rPr>
        <w:t>s</w:t>
      </w:r>
      <w:r>
        <w:t>qrt.js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53D1" w14:paraId="4DFF5DF9" w14:textId="77777777" w:rsidTr="001C53D1">
        <w:tc>
          <w:tcPr>
            <w:tcW w:w="10456" w:type="dxa"/>
          </w:tcPr>
          <w:p w14:paraId="5F6B2D12" w14:textId="77777777" w:rsidR="001C53D1" w:rsidRPr="001C53D1" w:rsidRDefault="001C53D1" w:rsidP="001C53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C53D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C53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C53D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C53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C53D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C53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C53D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sqrt</w:t>
            </w:r>
            <w:r w:rsidRPr="001C53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C53D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1C53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DACFACF" w14:textId="77777777" w:rsidR="001C53D1" w:rsidRPr="001C53D1" w:rsidRDefault="001C53D1" w:rsidP="001C53D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C53D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C53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C53D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C53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C53D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C53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C53D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sqrt</w:t>
            </w:r>
            <w:r w:rsidRPr="001C53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C53D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1C53D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49D6BC37" w14:textId="77777777" w:rsidR="001C53D1" w:rsidRPr="001C53D1" w:rsidRDefault="001C53D1" w:rsidP="001C53D1"/>
        </w:tc>
      </w:tr>
    </w:tbl>
    <w:p w14:paraId="1E7420B0" w14:textId="17F6187D" w:rsidR="001C53D1" w:rsidRDefault="001C53D1" w:rsidP="001C53D1"/>
    <w:p w14:paraId="5716356C" w14:textId="6EE73D9A" w:rsidR="001C53D1" w:rsidRDefault="001C53D1" w:rsidP="001C53D1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53D1" w14:paraId="1FA3262C" w14:textId="77777777" w:rsidTr="001C53D1">
        <w:tc>
          <w:tcPr>
            <w:tcW w:w="10456" w:type="dxa"/>
          </w:tcPr>
          <w:p w14:paraId="0413D4A3" w14:textId="77777777" w:rsidR="001C53D1" w:rsidRDefault="001C53D1" w:rsidP="001C53D1">
            <w:r>
              <w:rPr>
                <w:rFonts w:hint="eastAsia"/>
              </w:rPr>
              <w:t>3</w:t>
            </w:r>
          </w:p>
          <w:p w14:paraId="0AE31229" w14:textId="77777777" w:rsidR="001C53D1" w:rsidRDefault="001C53D1" w:rsidP="001C53D1">
            <w:r>
              <w:rPr>
                <w:rFonts w:hint="eastAsia"/>
              </w:rPr>
              <w:t>4</w:t>
            </w:r>
          </w:p>
          <w:p w14:paraId="75036E16" w14:textId="7D56ED85" w:rsidR="001C53D1" w:rsidRDefault="001C53D1" w:rsidP="001C53D1"/>
        </w:tc>
      </w:tr>
    </w:tbl>
    <w:p w14:paraId="383322D9" w14:textId="443C78B3" w:rsidR="001C53D1" w:rsidRDefault="001C53D1" w:rsidP="001C53D1"/>
    <w:p w14:paraId="5EEF41A5" w14:textId="69AA47BF" w:rsidR="001C53D1" w:rsidRDefault="001C53D1" w:rsidP="001C53D1"/>
    <w:p w14:paraId="448F5B3B" w14:textId="4AABAF0A" w:rsidR="0045199A" w:rsidRDefault="0045199A" w:rsidP="001C53D1"/>
    <w:p w14:paraId="3766ECD9" w14:textId="2D02413D" w:rsidR="0045199A" w:rsidRDefault="00EE1079" w:rsidP="0045199A">
      <w:pPr>
        <w:pStyle w:val="Heading2"/>
      </w:pPr>
      <w:bookmarkStart w:id="22" w:name="_Toc36223457"/>
      <w:r>
        <w:t xml:space="preserve">abs - </w:t>
      </w:r>
      <w:r>
        <w:rPr>
          <w:rFonts w:hint="eastAsia"/>
        </w:rPr>
        <w:t>절대값 메소드</w:t>
      </w:r>
      <w:bookmarkEnd w:id="22"/>
    </w:p>
    <w:p w14:paraId="5E93E1EC" w14:textId="3A4AE8E2" w:rsidR="00EE1079" w:rsidRDefault="00EE1079" w:rsidP="00EE1079">
      <w:pPr>
        <w:pStyle w:val="Heading3"/>
      </w:pPr>
      <w:r>
        <w:rPr>
          <w:rFonts w:hint="eastAsia"/>
        </w:rPr>
        <w:t>a</w:t>
      </w:r>
      <w:r>
        <w:t>bs.js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1079" w14:paraId="4626C0CD" w14:textId="77777777" w:rsidTr="00EE1079">
        <w:tc>
          <w:tcPr>
            <w:tcW w:w="10456" w:type="dxa"/>
          </w:tcPr>
          <w:p w14:paraId="613B968F" w14:textId="77777777" w:rsidR="00E55220" w:rsidRPr="00E55220" w:rsidRDefault="00E55220" w:rsidP="00E5522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5522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5522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22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5522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5522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E5522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5522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abs</w:t>
            </w:r>
            <w:r w:rsidRPr="00E5522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(-</w:t>
            </w:r>
            <w:r w:rsidRPr="00E5522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E5522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39DC1F6" w14:textId="77777777" w:rsidR="00EE1079" w:rsidRDefault="00EE1079" w:rsidP="00EE1079"/>
        </w:tc>
      </w:tr>
    </w:tbl>
    <w:p w14:paraId="66D4E75D" w14:textId="5FDC73F0" w:rsidR="00EE1079" w:rsidRDefault="00EE1079" w:rsidP="00EE1079"/>
    <w:p w14:paraId="2758A25E" w14:textId="66D9372A" w:rsidR="00E55220" w:rsidRDefault="00E55220" w:rsidP="00EE1079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5220" w14:paraId="172948A1" w14:textId="77777777" w:rsidTr="00E55220">
        <w:tc>
          <w:tcPr>
            <w:tcW w:w="10456" w:type="dxa"/>
          </w:tcPr>
          <w:p w14:paraId="1FB24E4A" w14:textId="77777777" w:rsidR="00E55220" w:rsidRDefault="00E55220" w:rsidP="00EE1079">
            <w:r>
              <w:rPr>
                <w:rFonts w:hint="eastAsia"/>
              </w:rPr>
              <w:t>3</w:t>
            </w:r>
          </w:p>
          <w:p w14:paraId="692A4F18" w14:textId="4F4831FB" w:rsidR="00E55220" w:rsidRDefault="00E55220" w:rsidP="00EE1079"/>
        </w:tc>
      </w:tr>
    </w:tbl>
    <w:p w14:paraId="362621BF" w14:textId="16723A23" w:rsidR="00E55220" w:rsidRDefault="00E55220" w:rsidP="00EE1079"/>
    <w:p w14:paraId="372D0E9B" w14:textId="56962B7F" w:rsidR="00E55220" w:rsidRDefault="00E55220" w:rsidP="00EE1079"/>
    <w:p w14:paraId="5A0F8326" w14:textId="0277E5BF" w:rsidR="00E55220" w:rsidRDefault="009303AF" w:rsidP="009303AF">
      <w:pPr>
        <w:pStyle w:val="Heading2"/>
      </w:pPr>
      <w:bookmarkStart w:id="23" w:name="_Toc36223458"/>
      <w:r>
        <w:t>floor</w:t>
      </w:r>
      <w:r w:rsidR="00144B8E">
        <w:t>/ceil</w:t>
      </w:r>
      <w:r w:rsidR="008545C6">
        <w:t xml:space="preserve"> </w:t>
      </w:r>
      <w:r w:rsidR="00144B8E">
        <w:t xml:space="preserve">- </w:t>
      </w:r>
      <w:r w:rsidR="00144B8E">
        <w:rPr>
          <w:rFonts w:hint="eastAsia"/>
        </w:rPr>
        <w:t>내림/올림</w:t>
      </w:r>
      <w:r w:rsidR="00144B8E">
        <w:t xml:space="preserve"> </w:t>
      </w:r>
      <w:r w:rsidR="00144B8E">
        <w:rPr>
          <w:rFonts w:hint="eastAsia"/>
        </w:rPr>
        <w:t>메소드</w:t>
      </w:r>
      <w:bookmarkEnd w:id="23"/>
    </w:p>
    <w:p w14:paraId="7C9081C9" w14:textId="3C212A39" w:rsidR="008545C6" w:rsidRDefault="002C4025" w:rsidP="002C4025">
      <w:pPr>
        <w:pStyle w:val="Heading3"/>
      </w:pPr>
      <w:r>
        <w:rPr>
          <w:rFonts w:hint="eastAsia"/>
        </w:rPr>
        <w:t>c</w:t>
      </w:r>
      <w:r>
        <w:t>eil.js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4025" w14:paraId="18205AB7" w14:textId="77777777" w:rsidTr="002C4025">
        <w:tc>
          <w:tcPr>
            <w:tcW w:w="10456" w:type="dxa"/>
          </w:tcPr>
          <w:p w14:paraId="4594D26F" w14:textId="77777777" w:rsidR="003F4D39" w:rsidRPr="003F4D39" w:rsidRDefault="003F4D39" w:rsidP="003F4D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4D3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4D3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4D3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4D3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4D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4.01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7959C0B1" w14:textId="77777777" w:rsidR="003F4D39" w:rsidRPr="003F4D39" w:rsidRDefault="003F4D39" w:rsidP="003F4D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4D3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4D3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4D3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4D3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4D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4.99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03423460" w14:textId="77777777" w:rsidR="003F4D39" w:rsidRPr="003F4D39" w:rsidRDefault="003F4D39" w:rsidP="003F4D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4D3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4D3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4D3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4D3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ceil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4D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4.01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1DDFF3E9" w14:textId="77777777" w:rsidR="003F4D39" w:rsidRPr="003F4D39" w:rsidRDefault="003F4D39" w:rsidP="003F4D39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3F4D3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4D3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4D39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3F4D39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ceil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3F4D39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4.99</w:t>
            </w:r>
            <w:r w:rsidRPr="003F4D39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66925DAB" w14:textId="77777777" w:rsidR="002C4025" w:rsidRPr="003F4D39" w:rsidRDefault="002C4025" w:rsidP="002C4025"/>
        </w:tc>
      </w:tr>
    </w:tbl>
    <w:p w14:paraId="0913CEE7" w14:textId="77777777" w:rsidR="003F4D39" w:rsidRDefault="003F4D39" w:rsidP="002C4025"/>
    <w:p w14:paraId="1DEFA1AE" w14:textId="73C3EB37" w:rsidR="003F4D39" w:rsidRDefault="003F4D39" w:rsidP="002C402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4D39" w14:paraId="76B8966A" w14:textId="77777777" w:rsidTr="003F4D39">
        <w:tc>
          <w:tcPr>
            <w:tcW w:w="10456" w:type="dxa"/>
          </w:tcPr>
          <w:p w14:paraId="7B6621BC" w14:textId="77777777" w:rsidR="003F4D39" w:rsidRDefault="003F4D39" w:rsidP="002C4025">
            <w:r>
              <w:rPr>
                <w:rFonts w:hint="eastAsia"/>
              </w:rPr>
              <w:t>4</w:t>
            </w:r>
          </w:p>
          <w:p w14:paraId="036EE665" w14:textId="77777777" w:rsidR="003F4D39" w:rsidRDefault="003F4D39" w:rsidP="002C4025">
            <w:r>
              <w:rPr>
                <w:rFonts w:hint="eastAsia"/>
              </w:rPr>
              <w:t>4</w:t>
            </w:r>
          </w:p>
          <w:p w14:paraId="0C216162" w14:textId="77777777" w:rsidR="003F4D39" w:rsidRDefault="003F4D39" w:rsidP="002C4025">
            <w:r>
              <w:rPr>
                <w:rFonts w:hint="eastAsia"/>
              </w:rPr>
              <w:t>5</w:t>
            </w:r>
          </w:p>
          <w:p w14:paraId="18D1A25D" w14:textId="77777777" w:rsidR="003F4D39" w:rsidRDefault="003F4D39" w:rsidP="002C4025">
            <w:r>
              <w:rPr>
                <w:rFonts w:hint="eastAsia"/>
              </w:rPr>
              <w:t>5</w:t>
            </w:r>
          </w:p>
          <w:p w14:paraId="31CF3F35" w14:textId="10333DAC" w:rsidR="003F4D39" w:rsidRDefault="003F4D39" w:rsidP="002C4025"/>
        </w:tc>
      </w:tr>
    </w:tbl>
    <w:p w14:paraId="3E2393E4" w14:textId="411E637F" w:rsidR="003F4D39" w:rsidRDefault="003F4D39" w:rsidP="002C4025"/>
    <w:p w14:paraId="45DBD12F" w14:textId="6EE5DA84" w:rsidR="003F4D39" w:rsidRDefault="003F4D39" w:rsidP="002C4025">
      <w:r>
        <w:rPr>
          <w:rFonts w:hint="eastAsia"/>
        </w:rPr>
        <w:t xml:space="preserve">내림 </w:t>
      </w:r>
      <w:r w:rsidR="009D0E56">
        <w:rPr>
          <w:rFonts w:hint="eastAsia"/>
        </w:rPr>
        <w:t>:</w:t>
      </w:r>
      <w:r w:rsidR="009D0E56">
        <w:t xml:space="preserve"> </w:t>
      </w:r>
      <w:r w:rsidR="009D0E56">
        <w:rPr>
          <w:rFonts w:hint="eastAsia"/>
        </w:rPr>
        <w:t>소수점 아래 값을 버린다.</w:t>
      </w:r>
    </w:p>
    <w:p w14:paraId="02FCF178" w14:textId="103C9B4F" w:rsidR="009D0E56" w:rsidRDefault="009D0E56" w:rsidP="002C4025">
      <w:r>
        <w:rPr>
          <w:rFonts w:hint="eastAsia"/>
        </w:rPr>
        <w:t xml:space="preserve">올림 </w:t>
      </w:r>
      <w:r>
        <w:t xml:space="preserve">: </w:t>
      </w:r>
      <w:r>
        <w:rPr>
          <w:rFonts w:hint="eastAsia"/>
        </w:rPr>
        <w:t xml:space="preserve">소수점 아래 값이 </w:t>
      </w:r>
      <w:r w:rsidR="004957BE">
        <w:rPr>
          <w:rFonts w:hint="eastAsia"/>
        </w:rPr>
        <w:t xml:space="preserve">있으면, 그 값을 버리고 </w:t>
      </w:r>
      <w:r w:rsidR="004957BE">
        <w:t>1</w:t>
      </w:r>
      <w:r w:rsidR="00617B8B">
        <w:rPr>
          <w:rFonts w:hint="eastAsia"/>
        </w:rPr>
        <w:t>을</w:t>
      </w:r>
      <w:r w:rsidR="004957BE">
        <w:t xml:space="preserve"> </w:t>
      </w:r>
      <w:r w:rsidR="004957BE">
        <w:rPr>
          <w:rFonts w:hint="eastAsia"/>
        </w:rPr>
        <w:t>올린다.</w:t>
      </w:r>
    </w:p>
    <w:p w14:paraId="7684F419" w14:textId="001EE279" w:rsidR="004957BE" w:rsidRDefault="004957BE" w:rsidP="002C4025"/>
    <w:p w14:paraId="3BE2E07C" w14:textId="77777777" w:rsidR="00617B8B" w:rsidRDefault="00617B8B" w:rsidP="002C4025"/>
    <w:p w14:paraId="3757BBE1" w14:textId="01685B6D" w:rsidR="00FC6806" w:rsidRDefault="00FC680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40CA1B" w14:textId="2A6B0E15" w:rsidR="00144B8E" w:rsidRDefault="00DB3314" w:rsidP="00144B8E">
      <w:pPr>
        <w:pStyle w:val="Heading2"/>
      </w:pPr>
      <w:bookmarkStart w:id="24" w:name="_Toc36223459"/>
      <w:r>
        <w:lastRenderedPageBreak/>
        <w:t>sin</w:t>
      </w:r>
      <w:r w:rsidR="00144B8E">
        <w:t xml:space="preserve">, </w:t>
      </w:r>
      <w:r w:rsidR="006F4808">
        <w:t>cos</w:t>
      </w:r>
      <w:r w:rsidR="00144B8E">
        <w:t xml:space="preserve">, </w:t>
      </w:r>
      <w:r w:rsidR="00144B8E">
        <w:rPr>
          <w:rFonts w:hint="eastAsia"/>
        </w:rPr>
        <w:t>t</w:t>
      </w:r>
      <w:r w:rsidR="00144B8E">
        <w:t xml:space="preserve">an </w:t>
      </w:r>
      <w:r w:rsidR="001B64B5">
        <w:t xml:space="preserve">- </w:t>
      </w:r>
      <w:r w:rsidR="001B64B5">
        <w:rPr>
          <w:rFonts w:hint="eastAsia"/>
        </w:rPr>
        <w:t xml:space="preserve">삼각함수 </w:t>
      </w:r>
      <w:r w:rsidR="00144B8E">
        <w:rPr>
          <w:rFonts w:hint="eastAsia"/>
        </w:rPr>
        <w:t>메소드</w:t>
      </w:r>
      <w:bookmarkEnd w:id="24"/>
    </w:p>
    <w:p w14:paraId="4CFC46F6" w14:textId="2595ABBF" w:rsidR="00144B8E" w:rsidRDefault="00144B8E" w:rsidP="00144B8E">
      <w:pPr>
        <w:pStyle w:val="Heading3"/>
      </w:pPr>
      <w:r>
        <w:rPr>
          <w:rFonts w:hint="eastAsia"/>
        </w:rPr>
        <w:t>s</w:t>
      </w:r>
      <w:r>
        <w:t>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4B8E" w14:paraId="7AB20A97" w14:textId="77777777" w:rsidTr="00144B8E">
        <w:tc>
          <w:tcPr>
            <w:tcW w:w="10456" w:type="dxa"/>
          </w:tcPr>
          <w:p w14:paraId="3603FADA" w14:textId="77777777" w:rsidR="00144B8E" w:rsidRPr="00144B8E" w:rsidRDefault="00144B8E" w:rsidP="00144B8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B8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44B8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B8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44B8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B8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B8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B8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sin</w:t>
            </w:r>
            <w:r w:rsidRPr="00144B8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B8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B8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.PI / </w:t>
            </w:r>
            <w:r w:rsidRPr="00144B8E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144B8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 </w:t>
            </w:r>
            <w:r w:rsidRPr="00144B8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sin 90</w:t>
            </w:r>
            <w:r w:rsidRPr="00144B8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도</w:t>
            </w:r>
          </w:p>
          <w:p w14:paraId="51BB5336" w14:textId="77777777" w:rsidR="00144B8E" w:rsidRPr="00144B8E" w:rsidRDefault="00144B8E" w:rsidP="00144B8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44B8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44B8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B8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44B8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B8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B8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44B8E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cos</w:t>
            </w:r>
            <w:r w:rsidRPr="00144B8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44B8E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144B8E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.PI));     </w:t>
            </w:r>
            <w:r w:rsidRPr="00144B8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cos 180</w:t>
            </w:r>
            <w:r w:rsidRPr="00144B8E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도</w:t>
            </w:r>
          </w:p>
          <w:p w14:paraId="3C49EA65" w14:textId="77777777" w:rsidR="00144B8E" w:rsidRDefault="00144B8E" w:rsidP="00144B8E"/>
        </w:tc>
      </w:tr>
    </w:tbl>
    <w:p w14:paraId="79EA7CE0" w14:textId="6B8C28C3" w:rsidR="00144B8E" w:rsidRDefault="00144B8E" w:rsidP="00144B8E"/>
    <w:p w14:paraId="7B04B2BA" w14:textId="75263107" w:rsidR="00144B8E" w:rsidRDefault="00144B8E" w:rsidP="00144B8E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4B8E" w14:paraId="035470D8" w14:textId="77777777" w:rsidTr="00144B8E">
        <w:tc>
          <w:tcPr>
            <w:tcW w:w="10456" w:type="dxa"/>
          </w:tcPr>
          <w:p w14:paraId="724DACDE" w14:textId="77777777" w:rsidR="009C0755" w:rsidRDefault="009C0755" w:rsidP="00144B8E">
            <w:r>
              <w:rPr>
                <w:rFonts w:hint="eastAsia"/>
              </w:rPr>
              <w:t>1</w:t>
            </w:r>
          </w:p>
          <w:p w14:paraId="4EDFA2C6" w14:textId="77777777" w:rsidR="009C0755" w:rsidRDefault="009C0755" w:rsidP="00144B8E">
            <w:r>
              <w:rPr>
                <w:rFonts w:hint="eastAsia"/>
              </w:rPr>
              <w:t>-</w:t>
            </w:r>
            <w:r>
              <w:t>1</w:t>
            </w:r>
          </w:p>
          <w:p w14:paraId="45A919ED" w14:textId="5443FA21" w:rsidR="009C0755" w:rsidRDefault="009C0755" w:rsidP="00144B8E"/>
        </w:tc>
      </w:tr>
    </w:tbl>
    <w:p w14:paraId="5533D4CD" w14:textId="77777777" w:rsidR="00144B8E" w:rsidRPr="00144B8E" w:rsidRDefault="00144B8E" w:rsidP="00144B8E"/>
    <w:p w14:paraId="14D3D41D" w14:textId="1D7D11A9" w:rsidR="00144B8E" w:rsidRDefault="00144B8E" w:rsidP="00144B8E"/>
    <w:p w14:paraId="621B51EA" w14:textId="74745726" w:rsidR="00144B8E" w:rsidRDefault="00144B8E" w:rsidP="00144B8E"/>
    <w:p w14:paraId="2E40491D" w14:textId="6D32A73A" w:rsidR="009C0755" w:rsidRDefault="009C0755" w:rsidP="009C0755">
      <w:pPr>
        <w:pStyle w:val="Heading2"/>
      </w:pPr>
      <w:bookmarkStart w:id="25" w:name="_Toc36223460"/>
      <w:r>
        <w:rPr>
          <w:rFonts w:hint="eastAsia"/>
        </w:rPr>
        <w:t>m</w:t>
      </w:r>
      <w:r>
        <w:t xml:space="preserve">ax, min </w:t>
      </w:r>
      <w:r w:rsidR="001B64B5">
        <w:t xml:space="preserve">- </w:t>
      </w:r>
      <w:r w:rsidR="001B64B5">
        <w:rPr>
          <w:rFonts w:hint="eastAsia"/>
        </w:rPr>
        <w:t xml:space="preserve">최대 최소 </w:t>
      </w:r>
      <w:r>
        <w:rPr>
          <w:rFonts w:hint="eastAsia"/>
        </w:rPr>
        <w:t>메소드</w:t>
      </w:r>
      <w:bookmarkEnd w:id="25"/>
    </w:p>
    <w:p w14:paraId="7892A9B8" w14:textId="237D3F87" w:rsidR="009C0755" w:rsidRDefault="009C0755" w:rsidP="00EF7590">
      <w:pPr>
        <w:pStyle w:val="Heading3"/>
      </w:pPr>
      <w:r>
        <w:rPr>
          <w:rFonts w:hint="eastAsia"/>
        </w:rPr>
        <w:t>m</w:t>
      </w:r>
      <w:r>
        <w:t>ax.js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755" w14:paraId="62CB0DDB" w14:textId="77777777" w:rsidTr="009C0755">
        <w:tc>
          <w:tcPr>
            <w:tcW w:w="10456" w:type="dxa"/>
          </w:tcPr>
          <w:p w14:paraId="6FC4CDF0" w14:textId="77777777" w:rsidR="00EF7590" w:rsidRPr="00EF7590" w:rsidRDefault="00EF7590" w:rsidP="00EF759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759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759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F759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759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max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F759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F759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6C1D5843" w14:textId="77777777" w:rsidR="00EF7590" w:rsidRPr="00EF7590" w:rsidRDefault="00EF7590" w:rsidP="00EF759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759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759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F759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759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max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F759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F759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F759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3CCFE7B8" w14:textId="77777777" w:rsidR="00EF7590" w:rsidRPr="00EF7590" w:rsidRDefault="00EF7590" w:rsidP="00EF759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759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759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F759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759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min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F759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F759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0EF94E8B" w14:textId="77777777" w:rsidR="00EF7590" w:rsidRPr="00EF7590" w:rsidRDefault="00EF7590" w:rsidP="00EF759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EF759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759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F7590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EF7590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min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EF759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F759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EF7590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EF7590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));</w:t>
            </w:r>
          </w:p>
          <w:p w14:paraId="2DBA6540" w14:textId="77777777" w:rsidR="009C0755" w:rsidRPr="00EF7590" w:rsidRDefault="009C0755" w:rsidP="009C0755"/>
        </w:tc>
      </w:tr>
    </w:tbl>
    <w:p w14:paraId="16FADCB0" w14:textId="6F80F769" w:rsidR="009C0755" w:rsidRDefault="009C0755" w:rsidP="009C0755"/>
    <w:p w14:paraId="41A06630" w14:textId="6B13DDA1" w:rsidR="00EF7590" w:rsidRDefault="00EF7590" w:rsidP="009C0755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7590" w14:paraId="7E751CF8" w14:textId="77777777" w:rsidTr="00EF7590">
        <w:tc>
          <w:tcPr>
            <w:tcW w:w="10456" w:type="dxa"/>
          </w:tcPr>
          <w:p w14:paraId="2B0459FC" w14:textId="77777777" w:rsidR="00EF7590" w:rsidRDefault="00EF7590" w:rsidP="009C0755">
            <w:r>
              <w:rPr>
                <w:rFonts w:hint="eastAsia"/>
              </w:rPr>
              <w:t>3</w:t>
            </w:r>
          </w:p>
          <w:p w14:paraId="34397F57" w14:textId="77777777" w:rsidR="00EF7590" w:rsidRDefault="00EF7590" w:rsidP="009C0755">
            <w:r>
              <w:rPr>
                <w:rFonts w:hint="eastAsia"/>
              </w:rPr>
              <w:t>5</w:t>
            </w:r>
          </w:p>
          <w:p w14:paraId="2C0A8415" w14:textId="77777777" w:rsidR="00EF7590" w:rsidRDefault="00EF7590" w:rsidP="009C0755">
            <w:r>
              <w:rPr>
                <w:rFonts w:hint="eastAsia"/>
              </w:rPr>
              <w:t>2</w:t>
            </w:r>
          </w:p>
          <w:p w14:paraId="66738155" w14:textId="77777777" w:rsidR="00EF7590" w:rsidRDefault="00EF7590" w:rsidP="009C0755">
            <w:r>
              <w:rPr>
                <w:rFonts w:hint="eastAsia"/>
              </w:rPr>
              <w:t>2</w:t>
            </w:r>
          </w:p>
          <w:p w14:paraId="62AC1381" w14:textId="21842B07" w:rsidR="00EF7590" w:rsidRDefault="00EF7590" w:rsidP="009C0755"/>
        </w:tc>
      </w:tr>
    </w:tbl>
    <w:p w14:paraId="742A5D8D" w14:textId="78359941" w:rsidR="00EF7590" w:rsidRDefault="00EF7590" w:rsidP="009C0755"/>
    <w:p w14:paraId="7A71B4A1" w14:textId="53A120F2" w:rsidR="00EF7590" w:rsidRDefault="00EF7590" w:rsidP="009C0755">
      <w:r>
        <w:rPr>
          <w:rFonts w:hint="eastAsia"/>
        </w:rPr>
        <w:t>m</w:t>
      </w:r>
      <w:r>
        <w:t xml:space="preserve">ax </w:t>
      </w:r>
      <w:r>
        <w:rPr>
          <w:rFonts w:hint="eastAsia"/>
        </w:rPr>
        <w:t>메소드:</w:t>
      </w:r>
      <w:r>
        <w:t xml:space="preserve"> </w:t>
      </w:r>
      <w:r>
        <w:rPr>
          <w:rFonts w:hint="eastAsia"/>
        </w:rPr>
        <w:t>파라미터 목록에서 최대값을 리턴한다.</w:t>
      </w:r>
    </w:p>
    <w:p w14:paraId="7BE7F747" w14:textId="0643817D" w:rsidR="00EF7590" w:rsidRDefault="00EF7590" w:rsidP="00EF7590">
      <w:r>
        <w:rPr>
          <w:rFonts w:hint="eastAsia"/>
        </w:rPr>
        <w:t>m</w:t>
      </w:r>
      <w:r>
        <w:t xml:space="preserve">in </w:t>
      </w:r>
      <w:r>
        <w:rPr>
          <w:rFonts w:hint="eastAsia"/>
        </w:rPr>
        <w:t>메소드:</w:t>
      </w:r>
      <w:r>
        <w:t xml:space="preserve"> </w:t>
      </w:r>
      <w:r>
        <w:rPr>
          <w:rFonts w:hint="eastAsia"/>
        </w:rPr>
        <w:t>파라미터 목록에서 최소값을 리턴한다.</w:t>
      </w:r>
    </w:p>
    <w:p w14:paraId="799724DF" w14:textId="49BBFFB2" w:rsidR="00EF7590" w:rsidRPr="00EF7590" w:rsidRDefault="00EF7590" w:rsidP="009C0755"/>
    <w:p w14:paraId="4C4D23BC" w14:textId="66CB4D88" w:rsidR="00EF7590" w:rsidRDefault="00EF7590" w:rsidP="009C0755"/>
    <w:p w14:paraId="206A524B" w14:textId="6498191A" w:rsidR="00EF7590" w:rsidRDefault="00EF7590" w:rsidP="009C0755"/>
    <w:p w14:paraId="3A07E179" w14:textId="5B61AF6E" w:rsidR="00782B4D" w:rsidRDefault="00782B4D" w:rsidP="009C0755"/>
    <w:p w14:paraId="4D93EBF2" w14:textId="3C6438AA" w:rsidR="00782B4D" w:rsidRDefault="00782B4D" w:rsidP="00782B4D">
      <w:pPr>
        <w:pStyle w:val="Heading2"/>
      </w:pPr>
      <w:bookmarkStart w:id="26" w:name="_Toc36223461"/>
      <w:r>
        <w:rPr>
          <w:rFonts w:hint="eastAsia"/>
        </w:rPr>
        <w:t>r</w:t>
      </w:r>
      <w:r>
        <w:t xml:space="preserve">andom </w:t>
      </w:r>
      <w:r w:rsidR="001B64B5">
        <w:t xml:space="preserve">- </w:t>
      </w:r>
      <w:r w:rsidR="001B64B5">
        <w:rPr>
          <w:rFonts w:hint="eastAsia"/>
        </w:rPr>
        <w:t xml:space="preserve">난수 </w:t>
      </w:r>
      <w:r>
        <w:rPr>
          <w:rFonts w:hint="eastAsia"/>
        </w:rPr>
        <w:t>메소드</w:t>
      </w:r>
      <w:bookmarkEnd w:id="26"/>
    </w:p>
    <w:p w14:paraId="7DE996FD" w14:textId="6FFB3D8E" w:rsidR="00782B4D" w:rsidRDefault="00782B4D" w:rsidP="00B05C3A">
      <w:pPr>
        <w:pStyle w:val="Heading3"/>
      </w:pPr>
      <w:r>
        <w:rPr>
          <w:rFonts w:hint="eastAsia"/>
        </w:rPr>
        <w:t>r</w:t>
      </w:r>
      <w:r>
        <w:t>andom.js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2B4D" w14:paraId="67F792E0" w14:textId="77777777" w:rsidTr="00782B4D">
        <w:tc>
          <w:tcPr>
            <w:tcW w:w="10456" w:type="dxa"/>
          </w:tcPr>
          <w:p w14:paraId="10E1A3B3" w14:textId="77777777" w:rsidR="00B05C3A" w:rsidRPr="00B05C3A" w:rsidRDefault="00B05C3A" w:rsidP="00B05C3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5C3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B05C3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05C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05C3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B05C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B05C3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B05C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3B51B7BC" w14:textId="77777777" w:rsidR="00B05C3A" w:rsidRPr="00B05C3A" w:rsidRDefault="00B05C3A" w:rsidP="00B05C3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05C3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B05C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B05C3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05C3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05C3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Math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05C3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</w:t>
            </w:r>
            <w:r w:rsidRPr="00B05C3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6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B05C3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902797E" w14:textId="77777777" w:rsidR="00B05C3A" w:rsidRPr="00B05C3A" w:rsidRDefault="00B05C3A" w:rsidP="00B05C3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B05C3A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B05C3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B05C3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EFBBA93" w14:textId="77777777" w:rsidR="00B05C3A" w:rsidRPr="00B05C3A" w:rsidRDefault="00B05C3A" w:rsidP="00B05C3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B05C3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7439C997" w14:textId="77777777" w:rsidR="00782B4D" w:rsidRDefault="00782B4D" w:rsidP="00782B4D"/>
        </w:tc>
      </w:tr>
    </w:tbl>
    <w:p w14:paraId="14756866" w14:textId="1721E182" w:rsidR="00782B4D" w:rsidRDefault="00782B4D" w:rsidP="00782B4D"/>
    <w:p w14:paraId="71256C32" w14:textId="1BCFDA10" w:rsidR="00FB5C2F" w:rsidRDefault="00B05C3A" w:rsidP="00782B4D">
      <w:r>
        <w:rPr>
          <w:rFonts w:hint="eastAsia"/>
        </w:rPr>
        <w:t>M</w:t>
      </w:r>
      <w:r>
        <w:t xml:space="preserve">ath.random </w:t>
      </w:r>
      <w:r>
        <w:rPr>
          <w:rFonts w:hint="eastAsia"/>
        </w:rPr>
        <w:t>메소드는</w:t>
      </w:r>
      <w:r w:rsidR="00406312">
        <w:rPr>
          <w:rFonts w:hint="eastAsia"/>
        </w:rPr>
        <w:t>,</w:t>
      </w:r>
      <w:r w:rsidR="00743306">
        <w:t xml:space="preserve"> </w:t>
      </w:r>
      <w:r>
        <w:t xml:space="preserve">0 </w:t>
      </w:r>
      <w:r w:rsidR="00FB5C2F">
        <w:rPr>
          <w:rFonts w:hint="eastAsia"/>
        </w:rPr>
        <w:t>보다 크거나 같고</w:t>
      </w:r>
      <w:r w:rsidR="00406312">
        <w:rPr>
          <w:rFonts w:hint="eastAsia"/>
        </w:rPr>
        <w:t>,</w:t>
      </w:r>
      <w:r w:rsidR="00FB5C2F">
        <w:rPr>
          <w:rFonts w:hint="eastAsia"/>
        </w:rPr>
        <w:t xml:space="preserve"> </w:t>
      </w:r>
      <w:r w:rsidR="00FB5C2F">
        <w:t>1</w:t>
      </w:r>
      <w:r w:rsidR="00FB5C2F">
        <w:rPr>
          <w:rFonts w:hint="eastAsia"/>
        </w:rPr>
        <w:t>보다 작은 난수를 리턴한다.</w:t>
      </w:r>
      <w:r w:rsidR="00FB5C2F">
        <w:t xml:space="preserve"> (0 &lt;= </w:t>
      </w:r>
      <w:r w:rsidR="00FB5C2F">
        <w:rPr>
          <w:rFonts w:hint="eastAsia"/>
        </w:rPr>
        <w:t xml:space="preserve">리턴값 </w:t>
      </w:r>
      <w:r w:rsidR="00FB5C2F">
        <w:t>&lt; 1)</w:t>
      </w:r>
    </w:p>
    <w:p w14:paraId="75EC21B3" w14:textId="2974734A" w:rsidR="00FB5C2F" w:rsidRPr="00406312" w:rsidRDefault="00FB5C2F" w:rsidP="00782B4D"/>
    <w:p w14:paraId="737796C0" w14:textId="2C4A3F37" w:rsidR="009F016D" w:rsidRDefault="009F016D" w:rsidP="00782B4D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5C3A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B05C3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05C3A">
        <w:rPr>
          <w:rFonts w:ascii="Consolas" w:eastAsia="굴림" w:hAnsi="Consolas" w:cs="굴림"/>
          <w:color w:val="795E26"/>
          <w:kern w:val="0"/>
          <w:sz w:val="21"/>
          <w:szCs w:val="21"/>
        </w:rPr>
        <w:t>floor</w:t>
      </w:r>
      <w:r w:rsidRPr="00B05C3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5C3A">
        <w:rPr>
          <w:rFonts w:ascii="Consolas" w:eastAsia="굴림" w:hAnsi="Consolas" w:cs="굴림"/>
          <w:color w:val="267F99"/>
          <w:kern w:val="0"/>
          <w:sz w:val="21"/>
          <w:szCs w:val="21"/>
        </w:rPr>
        <w:t>Math</w:t>
      </w:r>
      <w:r w:rsidRPr="00B05C3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B05C3A">
        <w:rPr>
          <w:rFonts w:ascii="Consolas" w:eastAsia="굴림" w:hAnsi="Consolas" w:cs="굴림"/>
          <w:color w:val="795E26"/>
          <w:kern w:val="0"/>
          <w:sz w:val="21"/>
          <w:szCs w:val="21"/>
        </w:rPr>
        <w:t>random</w:t>
      </w:r>
      <w:r w:rsidRPr="00B05C3A">
        <w:rPr>
          <w:rFonts w:ascii="Consolas" w:eastAsia="굴림" w:hAnsi="Consolas" w:cs="굴림"/>
          <w:color w:val="000000"/>
          <w:kern w:val="0"/>
          <w:sz w:val="21"/>
          <w:szCs w:val="21"/>
        </w:rPr>
        <w:t>() * </w:t>
      </w:r>
      <w:r w:rsidRPr="00B05C3A">
        <w:rPr>
          <w:rFonts w:ascii="Consolas" w:eastAsia="굴림" w:hAnsi="Consolas" w:cs="굴림"/>
          <w:color w:val="098658"/>
          <w:kern w:val="0"/>
          <w:sz w:val="21"/>
          <w:szCs w:val="21"/>
        </w:rPr>
        <w:t>6</w:t>
      </w:r>
      <w:r w:rsidRPr="00B05C3A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B05C3A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05C3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767EAEF" w14:textId="440A2EFD" w:rsidR="0026709B" w:rsidRDefault="0026709B" w:rsidP="00782B4D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7E07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7E07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 w:rsidR="007E07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7E07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계산식</w:t>
      </w:r>
      <w:r w:rsidR="005338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 w:rsidR="005338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38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값은</w:t>
      </w:r>
      <w:r w:rsidR="007E07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7E07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1, 2, 3, 4, 5, 6 </w:t>
      </w:r>
      <w:r w:rsidR="005338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중의</w:t>
      </w:r>
      <w:r w:rsidR="005338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5338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하나이다</w:t>
      </w:r>
      <w:r w:rsidR="005338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55B96E5C" w14:textId="1AE546CB" w:rsidR="00533817" w:rsidRDefault="00533817" w:rsidP="00782B4D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8D9A100" w14:textId="0002733E" w:rsidR="00276D5A" w:rsidRDefault="00276D5A" w:rsidP="00782B4D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90BB6C2" w14:textId="516F3B3F" w:rsidR="00276D5A" w:rsidRDefault="00276D5A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 w:type="page"/>
      </w:r>
    </w:p>
    <w:p w14:paraId="3340B096" w14:textId="61B54343" w:rsidR="00276D5A" w:rsidRPr="00E31D63" w:rsidRDefault="00276D5A" w:rsidP="00276D5A">
      <w:pPr>
        <w:pStyle w:val="Heading3"/>
      </w:pPr>
      <w:r w:rsidRPr="00E31D63">
        <w:rPr>
          <w:rFonts w:hint="eastAsia"/>
        </w:rPr>
        <w:lastRenderedPageBreak/>
        <w:t>r</w:t>
      </w:r>
      <w:r w:rsidRPr="00E31D63">
        <w:t>andom2.js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6D5A" w14:paraId="5D265F2F" w14:textId="77777777" w:rsidTr="00276D5A">
        <w:tc>
          <w:tcPr>
            <w:tcW w:w="10456" w:type="dxa"/>
          </w:tcPr>
          <w:p w14:paraId="0AEAC9F1" w14:textId="77777777" w:rsidR="00276D5A" w:rsidRPr="00276D5A" w:rsidRDefault="00276D5A" w:rsidP="00276D5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6D5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const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76D5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76D5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C51CE9B" w14:textId="77777777" w:rsidR="00276D5A" w:rsidRPr="00276D5A" w:rsidRDefault="00276D5A" w:rsidP="00276D5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9700905" w14:textId="77777777" w:rsidR="00276D5A" w:rsidRPr="00276D5A" w:rsidRDefault="00276D5A" w:rsidP="00276D5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6D5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276D5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76D5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276D5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A16D044" w14:textId="77777777" w:rsidR="00276D5A" w:rsidRPr="00276D5A" w:rsidRDefault="00276D5A" w:rsidP="00276D5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76D5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76D5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76D5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(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276D5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840BD88" w14:textId="77777777" w:rsidR="00276D5A" w:rsidRPr="00276D5A" w:rsidRDefault="00276D5A" w:rsidP="00276D5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76D5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76D5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3862AD7" w14:textId="7103960F" w:rsidR="00276D5A" w:rsidRPr="00276D5A" w:rsidRDefault="00276D5A" w:rsidP="00276D5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76D5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1E242D3" w14:textId="77777777" w:rsidR="00276D5A" w:rsidRPr="00276D5A" w:rsidRDefault="00276D5A" w:rsidP="00276D5A"/>
    <w:p w14:paraId="7B07AD59" w14:textId="77777777" w:rsidR="00DF7B1D" w:rsidRDefault="00DF7B1D" w:rsidP="00BD38A1">
      <w:pPr>
        <w:rPr>
          <w:rFonts w:ascii="Consolas" w:eastAsia="굴림" w:hAnsi="Consolas" w:cs="굴림"/>
          <w:color w:val="001080"/>
          <w:kern w:val="0"/>
          <w:sz w:val="21"/>
          <w:szCs w:val="21"/>
        </w:rPr>
      </w:pPr>
      <w:r w:rsidRPr="00276D5A">
        <w:rPr>
          <w:rFonts w:ascii="Consolas" w:eastAsia="굴림" w:hAnsi="Consolas" w:cs="굴림"/>
          <w:color w:val="001080"/>
          <w:kern w:val="0"/>
          <w:sz w:val="21"/>
          <w:szCs w:val="21"/>
        </w:rPr>
        <w:t>Math</w:t>
      </w:r>
      <w:r w:rsidRPr="00276D5A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76D5A">
        <w:rPr>
          <w:rFonts w:ascii="Consolas" w:eastAsia="굴림" w:hAnsi="Consolas" w:cs="굴림"/>
          <w:color w:val="795E26"/>
          <w:kern w:val="0"/>
          <w:sz w:val="21"/>
          <w:szCs w:val="21"/>
        </w:rPr>
        <w:t>random</w:t>
      </w:r>
      <w:r w:rsidRPr="00276D5A">
        <w:rPr>
          <w:rFonts w:ascii="Consolas" w:eastAsia="굴림" w:hAnsi="Consolas" w:cs="굴림"/>
          <w:color w:val="000000"/>
          <w:kern w:val="0"/>
          <w:sz w:val="21"/>
          <w:szCs w:val="21"/>
        </w:rPr>
        <w:t>() * (</w:t>
      </w:r>
      <w:r w:rsidRPr="00276D5A">
        <w:rPr>
          <w:rFonts w:ascii="Consolas" w:eastAsia="굴림" w:hAnsi="Consolas" w:cs="굴림"/>
          <w:color w:val="001080"/>
          <w:kern w:val="0"/>
          <w:sz w:val="21"/>
          <w:szCs w:val="21"/>
        </w:rPr>
        <w:t>MAX</w:t>
      </w:r>
      <w:r w:rsidRPr="00276D5A">
        <w:rPr>
          <w:rFonts w:ascii="Consolas" w:eastAsia="굴림" w:hAnsi="Consolas" w:cs="굴림"/>
          <w:color w:val="000000"/>
          <w:kern w:val="0"/>
          <w:sz w:val="21"/>
          <w:szCs w:val="21"/>
        </w:rPr>
        <w:t> - </w:t>
      </w:r>
      <w:r w:rsidRPr="00276D5A">
        <w:rPr>
          <w:rFonts w:ascii="Consolas" w:eastAsia="굴림" w:hAnsi="Consolas" w:cs="굴림"/>
          <w:color w:val="001080"/>
          <w:kern w:val="0"/>
          <w:sz w:val="21"/>
          <w:szCs w:val="21"/>
        </w:rPr>
        <w:t>MIN</w:t>
      </w:r>
      <w:r w:rsidRPr="00276D5A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76D5A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276D5A">
        <w:rPr>
          <w:rFonts w:ascii="Consolas" w:eastAsia="굴림" w:hAnsi="Consolas" w:cs="굴림"/>
          <w:color w:val="000000"/>
          <w:kern w:val="0"/>
          <w:sz w:val="21"/>
          <w:szCs w:val="21"/>
        </w:rPr>
        <w:t>) + </w:t>
      </w:r>
      <w:r w:rsidRPr="00276D5A">
        <w:rPr>
          <w:rFonts w:ascii="Consolas" w:eastAsia="굴림" w:hAnsi="Consolas" w:cs="굴림"/>
          <w:color w:val="001080"/>
          <w:kern w:val="0"/>
          <w:sz w:val="21"/>
          <w:szCs w:val="21"/>
        </w:rPr>
        <w:t>MIN</w:t>
      </w:r>
    </w:p>
    <w:p w14:paraId="5DAD7B28" w14:textId="130D29C2" w:rsidR="00BD38A1" w:rsidRDefault="00BD38A1" w:rsidP="00BD38A1">
      <w:pPr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계산식의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40631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MIN </w:t>
      </w:r>
      <w:r w:rsidR="0040631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보다</w:t>
      </w:r>
      <w:r w:rsidR="0040631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40631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크거나</w:t>
      </w:r>
      <w:r w:rsidR="0040631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40631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같고</w:t>
      </w:r>
      <w:r w:rsidR="0040631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 w:rsidR="0040631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MAX </w:t>
      </w:r>
      <w:r w:rsidR="0040631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보다</w:t>
      </w:r>
      <w:r w:rsidR="0040631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40631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작</w:t>
      </w:r>
      <w:r w:rsidR="00EA40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거나</w:t>
      </w:r>
      <w:r w:rsidR="00EA40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EA4017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같은</w:t>
      </w:r>
      <w:r w:rsidR="0040631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BB399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정수들</w:t>
      </w:r>
      <w:r w:rsidR="00BB399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BB399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중의</w:t>
      </w:r>
      <w:r w:rsidR="00BB3991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하나이다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3D28C81F" w14:textId="31A0AFB7" w:rsidR="00144B8E" w:rsidRDefault="00144B8E" w:rsidP="00144B8E"/>
    <w:p w14:paraId="7C81D977" w14:textId="1C80B034" w:rsidR="00276D5A" w:rsidRDefault="00276D5A" w:rsidP="00144B8E"/>
    <w:p w14:paraId="0FF48C0B" w14:textId="33AD2A9C" w:rsidR="00276D5A" w:rsidRDefault="00276D5A" w:rsidP="00144B8E"/>
    <w:p w14:paraId="059F2FBA" w14:textId="4BC905C5" w:rsidR="00DF7B1D" w:rsidRDefault="00DF7B1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9190A7" w14:textId="7C4234AD" w:rsidR="008926D5" w:rsidRDefault="00A81A37" w:rsidP="00A81A37">
      <w:pPr>
        <w:pStyle w:val="Heading1"/>
      </w:pPr>
      <w:bookmarkStart w:id="27" w:name="_Toc36223462"/>
      <w:r>
        <w:rPr>
          <w:rFonts w:hint="eastAsia"/>
        </w:rPr>
        <w:lastRenderedPageBreak/>
        <w:t>요약</w:t>
      </w:r>
      <w:bookmarkEnd w:id="27"/>
    </w:p>
    <w:p w14:paraId="12EBC42A" w14:textId="4B45EA94" w:rsidR="00A81A37" w:rsidRDefault="00A81A37" w:rsidP="00A81A37"/>
    <w:p w14:paraId="785D47AA" w14:textId="77777777" w:rsidR="0035560E" w:rsidRDefault="0035560E" w:rsidP="0035560E">
      <w:r>
        <w:t xml:space="preserve">== </w:t>
      </w:r>
      <w:r>
        <w:rPr>
          <w:rFonts w:hint="eastAsia"/>
        </w:rPr>
        <w:t xml:space="preserve">연산자나 </w:t>
      </w:r>
      <w:r>
        <w:t xml:space="preserve">!= </w:t>
      </w:r>
      <w:r>
        <w:rPr>
          <w:rFonts w:hint="eastAsia"/>
        </w:rPr>
        <w:t>연산자로 비교할 때는 타입을 엄격하게 비교하지 않지만,</w:t>
      </w:r>
    </w:p>
    <w:p w14:paraId="2D934EB4" w14:textId="77777777" w:rsidR="0035560E" w:rsidRDefault="0035560E" w:rsidP="0035560E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연산자나 </w:t>
      </w:r>
      <w:r>
        <w:t xml:space="preserve">!== </w:t>
      </w:r>
      <w:r>
        <w:rPr>
          <w:rFonts w:hint="eastAsia"/>
        </w:rPr>
        <w:t>연산자로 비교할 때는 타입을 엄격하게 비교한다.</w:t>
      </w:r>
    </w:p>
    <w:p w14:paraId="54450F00" w14:textId="1892DDAE" w:rsidR="0035560E" w:rsidRDefault="00A87FF0" w:rsidP="00A81A37">
      <w:r>
        <w:t xml:space="preserve"> </w:t>
      </w:r>
      <w:r w:rsidR="0035560E">
        <w:t xml:space="preserve"> </w:t>
      </w:r>
      <w:r w:rsidR="00650763">
        <w:t>(</w:t>
      </w:r>
      <w:r w:rsidR="0035560E">
        <w:t xml:space="preserve">3 == </w:t>
      </w:r>
      <w:r w:rsidR="00650763">
        <w:t xml:space="preserve">"3") </w:t>
      </w:r>
      <w:r>
        <w:rPr>
          <w:rFonts w:hint="eastAsia"/>
        </w:rPr>
        <w:t>표현식의 값은</w:t>
      </w:r>
      <w:r>
        <w:t xml:space="preserve"> true </w:t>
      </w:r>
      <w:r>
        <w:rPr>
          <w:rFonts w:hint="eastAsia"/>
        </w:rPr>
        <w:t>이다.</w:t>
      </w:r>
    </w:p>
    <w:p w14:paraId="5EAE6802" w14:textId="1956CC0F" w:rsidR="00A87FF0" w:rsidRDefault="00A87FF0" w:rsidP="00A81A37">
      <w:r>
        <w:rPr>
          <w:rFonts w:hint="eastAsia"/>
        </w:rPr>
        <w:t xml:space="preserve"> </w:t>
      </w:r>
      <w:r>
        <w:t xml:space="preserve"> (3 === "3") </w:t>
      </w:r>
      <w:r>
        <w:rPr>
          <w:rFonts w:hint="eastAsia"/>
        </w:rPr>
        <w:t xml:space="preserve">표현식의 값은 </w:t>
      </w:r>
      <w:r>
        <w:t xml:space="preserve">false </w:t>
      </w:r>
      <w:r>
        <w:rPr>
          <w:rFonts w:hint="eastAsia"/>
        </w:rPr>
        <w:t>이다.</w:t>
      </w:r>
    </w:p>
    <w:p w14:paraId="62ED5075" w14:textId="77777777" w:rsidR="00A87FF0" w:rsidRDefault="00A87FF0" w:rsidP="00A81A37"/>
    <w:p w14:paraId="19ADF5AF" w14:textId="77777777" w:rsidR="0035560E" w:rsidRPr="0035560E" w:rsidRDefault="0035560E" w:rsidP="00A81A37"/>
    <w:p w14:paraId="7416A35E" w14:textId="343821A6" w:rsidR="005E5809" w:rsidRDefault="005E5809" w:rsidP="005E5809">
      <w:r>
        <w:rPr>
          <w:rFonts w:hint="eastAsia"/>
        </w:rPr>
        <w:t>t</w:t>
      </w:r>
      <w:r>
        <w:t xml:space="preserve">ypeof </w:t>
      </w:r>
      <w:r>
        <w:rPr>
          <w:rFonts w:hint="eastAsia"/>
        </w:rPr>
        <w:t>연산자를 이용하여, 값의 타입을 확인할 수 있다.</w:t>
      </w:r>
    </w:p>
    <w:p w14:paraId="499767A1" w14:textId="604205D2" w:rsidR="00A0203F" w:rsidRDefault="0094232C" w:rsidP="005E5809">
      <w:r>
        <w:t xml:space="preserve">  </w:t>
      </w:r>
      <w:r w:rsidR="00A0203F">
        <w:rPr>
          <w:rFonts w:hint="eastAsia"/>
        </w:rPr>
        <w:t>t</w:t>
      </w:r>
      <w:r w:rsidR="00A0203F">
        <w:t xml:space="preserve">ypeof 3  </w:t>
      </w:r>
      <w:r w:rsidR="00A87FF0">
        <w:rPr>
          <w:rFonts w:hint="eastAsia"/>
        </w:rPr>
        <w:t>표현식의 값은</w:t>
      </w:r>
      <w:r w:rsidR="00A0203F">
        <w:t xml:space="preserve"> "number"</w:t>
      </w:r>
      <w:r w:rsidR="00A87FF0">
        <w:t xml:space="preserve"> </w:t>
      </w:r>
      <w:r w:rsidR="00A87FF0">
        <w:rPr>
          <w:rFonts w:hint="eastAsia"/>
        </w:rPr>
        <w:t>이다.</w:t>
      </w:r>
    </w:p>
    <w:p w14:paraId="7F5E0126" w14:textId="749A595C" w:rsidR="00A0203F" w:rsidRDefault="0094232C" w:rsidP="005E5809">
      <w:r>
        <w:t xml:space="preserve">  </w:t>
      </w:r>
      <w:r w:rsidR="00A0203F">
        <w:rPr>
          <w:rFonts w:hint="eastAsia"/>
        </w:rPr>
        <w:t>t</w:t>
      </w:r>
      <w:r w:rsidR="00A0203F">
        <w:t xml:space="preserve">ypeof "hello" </w:t>
      </w:r>
      <w:r w:rsidR="00A87FF0">
        <w:rPr>
          <w:rFonts w:hint="eastAsia"/>
        </w:rPr>
        <w:t>표현식의 값은</w:t>
      </w:r>
      <w:r w:rsidR="00A0203F">
        <w:t xml:space="preserve"> "string"</w:t>
      </w:r>
      <w:r w:rsidR="00A87FF0">
        <w:t xml:space="preserve"> </w:t>
      </w:r>
      <w:r w:rsidR="00A87FF0">
        <w:rPr>
          <w:rFonts w:hint="eastAsia"/>
        </w:rPr>
        <w:t>이다.</w:t>
      </w:r>
    </w:p>
    <w:p w14:paraId="78F143A9" w14:textId="7C13AF7F" w:rsidR="00A0203F" w:rsidRDefault="0094232C" w:rsidP="005E5809">
      <w:r>
        <w:t xml:space="preserve">  </w:t>
      </w:r>
      <w:r w:rsidR="00A0203F">
        <w:rPr>
          <w:rFonts w:hint="eastAsia"/>
        </w:rPr>
        <w:t>t</w:t>
      </w:r>
      <w:r w:rsidR="00A0203F">
        <w:t>ypeof</w:t>
      </w:r>
      <w:r>
        <w:t xml:space="preserve"> true </w:t>
      </w:r>
      <w:r w:rsidR="00A87FF0">
        <w:rPr>
          <w:rFonts w:hint="eastAsia"/>
        </w:rPr>
        <w:t>표현식의 값은</w:t>
      </w:r>
      <w:r>
        <w:t xml:space="preserve"> "boolean"</w:t>
      </w:r>
      <w:r w:rsidR="00A87FF0">
        <w:t xml:space="preserve"> </w:t>
      </w:r>
      <w:r w:rsidR="00A87FF0">
        <w:rPr>
          <w:rFonts w:hint="eastAsia"/>
        </w:rPr>
        <w:t>이다.</w:t>
      </w:r>
    </w:p>
    <w:p w14:paraId="05CAA756" w14:textId="77777777" w:rsidR="0094232C" w:rsidRDefault="0094232C" w:rsidP="005E5809"/>
    <w:p w14:paraId="0E31C5A8" w14:textId="77777777" w:rsidR="00A0203F" w:rsidRDefault="00A0203F" w:rsidP="005E5809"/>
    <w:p w14:paraId="10D20006" w14:textId="77777777" w:rsidR="00A81A37" w:rsidRDefault="00A81A37" w:rsidP="00A81A37">
      <w:r>
        <w:rPr>
          <w:rFonts w:hint="eastAsia"/>
        </w:rPr>
        <w:t xml:space="preserve">아직 값이 대입되지 않은 변수의 값은 </w:t>
      </w:r>
      <w:r>
        <w:t xml:space="preserve">undefined </w:t>
      </w:r>
      <w:r>
        <w:rPr>
          <w:rFonts w:hint="eastAsia"/>
        </w:rPr>
        <w:t>이다.</w:t>
      </w:r>
    </w:p>
    <w:p w14:paraId="2F504072" w14:textId="515CC439" w:rsidR="00756A55" w:rsidRDefault="00756A55" w:rsidP="00A81A37"/>
    <w:p w14:paraId="6EE09852" w14:textId="77777777" w:rsidR="00B46DA3" w:rsidRDefault="00B46DA3" w:rsidP="00A81A37"/>
    <w:p w14:paraId="451D0281" w14:textId="77777777" w:rsidR="00957B99" w:rsidRDefault="00957B99" w:rsidP="00957B99">
      <w:r>
        <w:t>javascript 언어의 기본 자료형은 다음과 같다.</w:t>
      </w:r>
    </w:p>
    <w:p w14:paraId="4EB33425" w14:textId="76A69433" w:rsidR="00957B99" w:rsidRDefault="0097271A" w:rsidP="00957B99">
      <w:r>
        <w:t xml:space="preserve"> </w:t>
      </w:r>
      <w:r w:rsidR="00667877">
        <w:t xml:space="preserve"> </w:t>
      </w:r>
      <w:r w:rsidR="00957B99">
        <w:t>number, string, boolean, undefined</w:t>
      </w:r>
    </w:p>
    <w:p w14:paraId="6F904D9A" w14:textId="394064EC" w:rsidR="00951F30" w:rsidRDefault="00951F30" w:rsidP="00957B99"/>
    <w:p w14:paraId="766C7132" w14:textId="77777777" w:rsidR="00B46DA3" w:rsidRDefault="00B46DA3" w:rsidP="00957B99"/>
    <w:p w14:paraId="4F410CC5" w14:textId="77777777" w:rsidR="00B46DA3" w:rsidRDefault="00B46DA3" w:rsidP="00B46DA3">
      <w:r>
        <w:t>&amp;&amp; || 연산자 표현식에서 실행할 필요가 없는 부분을 실행하지 않는 것을 lazy evaluation 이라고 한다.</w:t>
      </w:r>
    </w:p>
    <w:p w14:paraId="0F388F72" w14:textId="76922192" w:rsidR="00B46DA3" w:rsidRDefault="00B46DA3" w:rsidP="00B46DA3">
      <w:r>
        <w:t>C, Java, Javascript 등 대부분의 언어는 lazy evalution 한다.</w:t>
      </w:r>
    </w:p>
    <w:p w14:paraId="5F1EE6EE" w14:textId="77777777" w:rsidR="00B46DA3" w:rsidRDefault="00B46DA3" w:rsidP="00B46DA3"/>
    <w:p w14:paraId="791D7F0A" w14:textId="77777777" w:rsidR="00951F30" w:rsidRDefault="00951F30" w:rsidP="00951F30">
      <w:r>
        <w:rPr>
          <w:rFonts w:hint="eastAsia"/>
        </w:rPr>
        <w:t>표현식</w:t>
      </w:r>
      <w:r>
        <w:t>1 || 표현식2</w:t>
      </w:r>
    </w:p>
    <w:p w14:paraId="7B9FAB60" w14:textId="3EFFEEEA" w:rsidR="00951F30" w:rsidRDefault="00951F30" w:rsidP="00951F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표현식</w:t>
      </w:r>
      <w:r>
        <w:t>1 값이 true 이면, 결과는 true 이다. 이때 표현식2는 실행되지 않는다.</w:t>
      </w:r>
    </w:p>
    <w:p w14:paraId="377E6EBF" w14:textId="15A2A35E" w:rsidR="00951F30" w:rsidRDefault="00951F30" w:rsidP="00951F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표현식</w:t>
      </w:r>
      <w:r>
        <w:t>1 값이 false 이면, 결과는 표현식2의 값이다. 이때는 당연히 표현식2가 실행된다.</w:t>
      </w:r>
    </w:p>
    <w:p w14:paraId="1C299AA9" w14:textId="77777777" w:rsidR="00951F30" w:rsidRDefault="00951F30" w:rsidP="00951F30"/>
    <w:p w14:paraId="031EFB92" w14:textId="77777777" w:rsidR="00951F30" w:rsidRDefault="00951F30" w:rsidP="00951F30">
      <w:r>
        <w:rPr>
          <w:rFonts w:hint="eastAsia"/>
        </w:rPr>
        <w:t>표현식</w:t>
      </w:r>
      <w:r>
        <w:t>1 &amp;&amp; 표현식2</w:t>
      </w:r>
    </w:p>
    <w:p w14:paraId="56A5D007" w14:textId="6758B9D5" w:rsidR="00951F30" w:rsidRDefault="00951F30" w:rsidP="00951F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표현식</w:t>
      </w:r>
      <w:r>
        <w:t>1 값이 flase 이면, 결과는 false 이다. 이때 표현식2는 실행되지 않는다.</w:t>
      </w:r>
    </w:p>
    <w:p w14:paraId="322A7B08" w14:textId="4CBAFDAB" w:rsidR="00951F30" w:rsidRDefault="00951F30" w:rsidP="00951F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표현식</w:t>
      </w:r>
      <w:r>
        <w:t>1 값이 true 이면, 결과는 표현식2의 값이다. 이때는 당연히 표현식2가 실행된다.</w:t>
      </w:r>
    </w:p>
    <w:p w14:paraId="25A09220" w14:textId="393F8599" w:rsidR="00957B99" w:rsidRDefault="00957B99" w:rsidP="00957B99"/>
    <w:p w14:paraId="54F510ED" w14:textId="77777777" w:rsidR="00B46DA3" w:rsidRDefault="00B46DA3" w:rsidP="00957B99"/>
    <w:p w14:paraId="542DB7BC" w14:textId="77777777" w:rsidR="00957B99" w:rsidRDefault="00957B99" w:rsidP="00957B99">
      <w:r>
        <w:t>javascript 언어의 복합 자료형은 다음과 같다.</w:t>
      </w:r>
    </w:p>
    <w:p w14:paraId="709F34FA" w14:textId="011C7796" w:rsidR="00957B99" w:rsidRDefault="00667877" w:rsidP="00957B99">
      <w:r>
        <w:t xml:space="preserve"> </w:t>
      </w:r>
      <w:r w:rsidR="0097271A">
        <w:t xml:space="preserve"> </w:t>
      </w:r>
      <w:r w:rsidR="00957B99">
        <w:t>function, object</w:t>
      </w:r>
    </w:p>
    <w:p w14:paraId="6E7AEDAB" w14:textId="589745D6" w:rsidR="00957B99" w:rsidRDefault="00957B99" w:rsidP="00957B99"/>
    <w:p w14:paraId="3E5F189B" w14:textId="77777777" w:rsidR="00B46DA3" w:rsidRDefault="00B46DA3" w:rsidP="00957B99"/>
    <w:p w14:paraId="6689BCED" w14:textId="77777777" w:rsidR="005D2E61" w:rsidRDefault="005D2E61" w:rsidP="005D2E61">
      <w:r>
        <w:rPr>
          <w:rFonts w:hint="eastAsia"/>
        </w:rPr>
        <w:t>조건식에</w:t>
      </w:r>
      <w:r>
        <w:t xml:space="preserve"> 사용된 값이 boolean 타입이 아닌 경우</w:t>
      </w:r>
    </w:p>
    <w:p w14:paraId="4D21B51A" w14:textId="77777777" w:rsidR="005D2E61" w:rsidRDefault="005D2E61" w:rsidP="005D2E61">
      <w:r>
        <w:rPr>
          <w:rFonts w:hint="eastAsia"/>
        </w:rPr>
        <w:t>그</w:t>
      </w:r>
      <w:r>
        <w:t xml:space="preserve"> 값이 NaN, 0, null, undefined 이면, false로 취급된다.</w:t>
      </w:r>
    </w:p>
    <w:p w14:paraId="72F722F2" w14:textId="212D7A98" w:rsidR="005D2E61" w:rsidRDefault="005D2E61" w:rsidP="005D2E61">
      <w:r>
        <w:rPr>
          <w:rFonts w:hint="eastAsia"/>
        </w:rPr>
        <w:t>그외</w:t>
      </w:r>
      <w:r>
        <w:t xml:space="preserve"> 나머지 값은 true로 취급된다.</w:t>
      </w:r>
    </w:p>
    <w:p w14:paraId="54B9C22E" w14:textId="613FC16E" w:rsidR="00957B99" w:rsidRDefault="00957B99" w:rsidP="00957B99"/>
    <w:p w14:paraId="65EC91F8" w14:textId="77777777" w:rsidR="00B46DA3" w:rsidRDefault="00B46DA3" w:rsidP="00957B99"/>
    <w:p w14:paraId="3B8A7EDB" w14:textId="77777777" w:rsidR="00C337D5" w:rsidRDefault="00C337D5" w:rsidP="00C337D5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 숫자는, 정수(</w:t>
      </w:r>
      <w:r>
        <w:t>int</w:t>
      </w:r>
      <w:r>
        <w:rPr>
          <w:rFonts w:hint="eastAsia"/>
        </w:rPr>
        <w:t>)형과 실수형을 구분하지 않고,</w:t>
      </w:r>
      <w:r>
        <w:t xml:space="preserve"> </w:t>
      </w:r>
      <w:r>
        <w:rPr>
          <w:rFonts w:hint="eastAsia"/>
        </w:rPr>
        <w:t>그냥 n</w:t>
      </w:r>
      <w:r>
        <w:t xml:space="preserve">umber </w:t>
      </w:r>
      <w:r>
        <w:rPr>
          <w:rFonts w:hint="eastAsia"/>
        </w:rPr>
        <w:t>타입이다.</w:t>
      </w:r>
    </w:p>
    <w:p w14:paraId="08A4C577" w14:textId="3FA8BE58" w:rsidR="00756A55" w:rsidRDefault="00756A55" w:rsidP="00A81A37"/>
    <w:p w14:paraId="479B1B59" w14:textId="77777777" w:rsidR="00B46DA3" w:rsidRDefault="00B46DA3" w:rsidP="00A81A37"/>
    <w:p w14:paraId="5208257C" w14:textId="77777777" w:rsidR="00CD3E68" w:rsidRDefault="00CD3E68" w:rsidP="00CD3E68">
      <w:r>
        <w:t>string 타입을 number 타입으로 변환하기 위한 함수는 다음과 같다.</w:t>
      </w:r>
    </w:p>
    <w:p w14:paraId="22CA4352" w14:textId="5D93EC6B" w:rsidR="00CD3E68" w:rsidRDefault="0097271A" w:rsidP="00CD3E68">
      <w:r>
        <w:t xml:space="preserve"> </w:t>
      </w:r>
      <w:r w:rsidR="00667877">
        <w:t xml:space="preserve"> </w:t>
      </w:r>
      <w:r w:rsidR="00CD3E68">
        <w:t>parseInt</w:t>
      </w:r>
      <w:r w:rsidR="00667877">
        <w:t xml:space="preserve">, </w:t>
      </w:r>
      <w:r w:rsidR="00CD3E68">
        <w:t>parseFloat</w:t>
      </w:r>
      <w:r w:rsidR="00667877">
        <w:t xml:space="preserve">, </w:t>
      </w:r>
      <w:r w:rsidR="00CD3E68">
        <w:t>Number</w:t>
      </w:r>
    </w:p>
    <w:p w14:paraId="50511842" w14:textId="0EE1A24F" w:rsidR="003A2BEB" w:rsidRDefault="0097271A" w:rsidP="00CD3E68">
      <w:r>
        <w:t xml:space="preserve"> </w:t>
      </w:r>
      <w:r w:rsidR="003A2BEB">
        <w:rPr>
          <w:rFonts w:hint="eastAsia"/>
        </w:rPr>
        <w:t xml:space="preserve"> p</w:t>
      </w:r>
      <w:r w:rsidR="003A2BEB">
        <w:t xml:space="preserve">arseInt </w:t>
      </w:r>
      <w:r w:rsidR="003A2BEB">
        <w:rPr>
          <w:rFonts w:hint="eastAsia"/>
        </w:rPr>
        <w:t>함수는 소숫점 아래 값은 버린다.</w:t>
      </w:r>
    </w:p>
    <w:p w14:paraId="402EFC45" w14:textId="6590B868" w:rsidR="003A2BEB" w:rsidRDefault="003A2BEB" w:rsidP="00CD3E68"/>
    <w:p w14:paraId="7BFF69B6" w14:textId="4D5EF2CB" w:rsidR="003A2BEB" w:rsidRDefault="003A2BEB" w:rsidP="00CD3E68"/>
    <w:p w14:paraId="17486EF2" w14:textId="77777777" w:rsidR="00E92752" w:rsidRDefault="00E92752" w:rsidP="00E92752">
      <w:r>
        <w:t>number 타입을 string 타입으로 변환하기 위한 함수는 다음과 같다.</w:t>
      </w:r>
    </w:p>
    <w:p w14:paraId="4E952505" w14:textId="273A325E" w:rsidR="00E92752" w:rsidRDefault="00E92752" w:rsidP="00E92752">
      <w:r>
        <w:t xml:space="preserve">  toString, String</w:t>
      </w:r>
    </w:p>
    <w:p w14:paraId="162A3DBB" w14:textId="2474F5F5" w:rsidR="00CD3E68" w:rsidRDefault="00CD3E68" w:rsidP="00CD3E68"/>
    <w:p w14:paraId="5C09CEAF" w14:textId="20D31A6D" w:rsidR="00B46DA3" w:rsidRDefault="00B46DA3" w:rsidP="00CD3E68"/>
    <w:p w14:paraId="5DA98AA8" w14:textId="154DA526" w:rsidR="00DF7B1D" w:rsidRDefault="00DF7B1D" w:rsidP="00CD3E68"/>
    <w:p w14:paraId="5EC56AF6" w14:textId="56A53622" w:rsidR="00DF7B1D" w:rsidRDefault="00DF7B1D" w:rsidP="00CD3E68"/>
    <w:p w14:paraId="1B1A9D3B" w14:textId="670EA2F8" w:rsidR="00DF7B1D" w:rsidRDefault="00DF7B1D" w:rsidP="00CD3E68"/>
    <w:p w14:paraId="378EE953" w14:textId="77777777" w:rsidR="00DF7B1D" w:rsidRDefault="00DF7B1D" w:rsidP="00CD3E68"/>
    <w:p w14:paraId="5B33F9B6" w14:textId="4E06EFD5" w:rsidR="00456664" w:rsidRDefault="00456664" w:rsidP="00456664">
      <w:r>
        <w:lastRenderedPageBreak/>
        <w:t>Math 클래스</w:t>
      </w:r>
    </w:p>
    <w:p w14:paraId="41D581C1" w14:textId="66CE8937" w:rsidR="00C337D5" w:rsidRDefault="00456664" w:rsidP="00456664">
      <w:r>
        <w:t xml:space="preserve">  PI - 원주율</w:t>
      </w:r>
    </w:p>
    <w:p w14:paraId="1C72EEF4" w14:textId="5319E70E" w:rsidR="00456664" w:rsidRDefault="00456664" w:rsidP="00456664">
      <w:r>
        <w:t xml:space="preserve"> </w:t>
      </w:r>
      <w:r w:rsidRPr="00456664">
        <w:t xml:space="preserve"> round - 반올림 메소드</w:t>
      </w:r>
      <w:r>
        <w:rPr>
          <w:rFonts w:hint="eastAsia"/>
        </w:rPr>
        <w:t xml:space="preserve"> </w:t>
      </w:r>
      <w:r>
        <w:t xml:space="preserve"> </w:t>
      </w:r>
    </w:p>
    <w:p w14:paraId="39C95B5A" w14:textId="7EA13BFE" w:rsidR="00C337D5" w:rsidRPr="00C337D5" w:rsidRDefault="00456664" w:rsidP="00A81A37">
      <w:r>
        <w:t xml:space="preserve"> </w:t>
      </w:r>
      <w:r w:rsidRPr="00456664">
        <w:t xml:space="preserve"> pow - 거듭제곱 메소드</w:t>
      </w:r>
    </w:p>
    <w:p w14:paraId="3183A127" w14:textId="7E3C3A7D" w:rsidR="00A81A37" w:rsidRDefault="00456664" w:rsidP="00A81A37">
      <w:r>
        <w:t xml:space="preserve"> </w:t>
      </w:r>
      <w:r w:rsidRPr="00456664">
        <w:t xml:space="preserve"> sqrt - 제곱근 메소드</w:t>
      </w:r>
    </w:p>
    <w:p w14:paraId="6565E6CB" w14:textId="33FEB1F5" w:rsidR="00A81A37" w:rsidRDefault="00456664" w:rsidP="00A81A37">
      <w:r>
        <w:t xml:space="preserve"> </w:t>
      </w:r>
      <w:r w:rsidRPr="00456664">
        <w:t xml:space="preserve"> abs - 절대값 메소드</w:t>
      </w:r>
    </w:p>
    <w:p w14:paraId="66BEDAD6" w14:textId="237A3F41" w:rsidR="00456664" w:rsidRDefault="00456664" w:rsidP="00A81A37">
      <w:r>
        <w:t xml:space="preserve"> </w:t>
      </w:r>
      <w:r w:rsidRPr="00456664">
        <w:t xml:space="preserve"> floor/ceil - 내림/올림 메소드</w:t>
      </w:r>
    </w:p>
    <w:p w14:paraId="15EF5193" w14:textId="51BBA3AF" w:rsidR="00456664" w:rsidRDefault="00456664" w:rsidP="00A81A37">
      <w:r>
        <w:t xml:space="preserve"> </w:t>
      </w:r>
      <w:r w:rsidRPr="00456664">
        <w:t xml:space="preserve"> sin, cos, tan </w:t>
      </w:r>
      <w:r w:rsidR="001B64B5">
        <w:t xml:space="preserve">- </w:t>
      </w:r>
      <w:r w:rsidR="001B64B5">
        <w:rPr>
          <w:rFonts w:hint="eastAsia"/>
        </w:rPr>
        <w:t xml:space="preserve">삼각함수 </w:t>
      </w:r>
      <w:r w:rsidRPr="00456664">
        <w:t>메소드</w:t>
      </w:r>
    </w:p>
    <w:p w14:paraId="2F3E2304" w14:textId="6D98C680" w:rsidR="00456664" w:rsidRDefault="00456664" w:rsidP="00A81A37">
      <w:r>
        <w:t xml:space="preserve"> </w:t>
      </w:r>
      <w:r w:rsidRPr="00456664">
        <w:t xml:space="preserve"> max, min </w:t>
      </w:r>
      <w:r w:rsidR="001B64B5">
        <w:t xml:space="preserve">- </w:t>
      </w:r>
      <w:r w:rsidR="001B64B5">
        <w:rPr>
          <w:rFonts w:hint="eastAsia"/>
        </w:rPr>
        <w:t xml:space="preserve">최대 최소 </w:t>
      </w:r>
      <w:r w:rsidRPr="00456664">
        <w:t>메소드</w:t>
      </w:r>
    </w:p>
    <w:p w14:paraId="0A947FC0" w14:textId="76F8B898" w:rsidR="00456664" w:rsidRDefault="00456664" w:rsidP="00A81A37">
      <w:r>
        <w:t xml:space="preserve"> </w:t>
      </w:r>
      <w:r w:rsidRPr="00456664">
        <w:t xml:space="preserve"> random </w:t>
      </w:r>
      <w:r w:rsidR="001B64B5">
        <w:t xml:space="preserve">- </w:t>
      </w:r>
      <w:r w:rsidR="001B64B5">
        <w:rPr>
          <w:rFonts w:hint="eastAsia"/>
        </w:rPr>
        <w:t xml:space="preserve">난수 </w:t>
      </w:r>
      <w:r w:rsidRPr="00456664">
        <w:t>메소드</w:t>
      </w:r>
    </w:p>
    <w:p w14:paraId="51435A68" w14:textId="1FF01DBA" w:rsidR="001B64B5" w:rsidRDefault="001B64B5" w:rsidP="00A81A37"/>
    <w:p w14:paraId="59B12928" w14:textId="77777777" w:rsidR="001B64B5" w:rsidRDefault="001B64B5" w:rsidP="00A81A37"/>
    <w:p w14:paraId="1E6825F2" w14:textId="3D1D2E93" w:rsidR="00445678" w:rsidRDefault="0044567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F86C54" w14:textId="5A26C862" w:rsidR="00445678" w:rsidRDefault="00445678" w:rsidP="00445678">
      <w:pPr>
        <w:pStyle w:val="Heading1"/>
      </w:pPr>
      <w:bookmarkStart w:id="28" w:name="_Toc36223463"/>
      <w:r>
        <w:rPr>
          <w:rFonts w:hint="eastAsia"/>
        </w:rPr>
        <w:lastRenderedPageBreak/>
        <w:t>부록</w:t>
      </w:r>
      <w:bookmarkEnd w:id="28"/>
    </w:p>
    <w:p w14:paraId="1CE24021" w14:textId="0063E6AE" w:rsidR="00E012BA" w:rsidRPr="00E012BA" w:rsidRDefault="00E012BA" w:rsidP="00E012BA">
      <w:r>
        <w:rPr>
          <w:rFonts w:hint="eastAsia"/>
        </w:rPr>
        <w:t>이 수업의 학습목표에 속하지 않는 내용.</w:t>
      </w:r>
    </w:p>
    <w:p w14:paraId="3E60D15F" w14:textId="74D1A5D6" w:rsidR="00445678" w:rsidRDefault="00445678" w:rsidP="00445678"/>
    <w:p w14:paraId="29D3F186" w14:textId="77777777" w:rsidR="00E50D11" w:rsidRPr="00445678" w:rsidRDefault="00E50D11" w:rsidP="00445678"/>
    <w:p w14:paraId="234CF0EC" w14:textId="77777777" w:rsidR="00445678" w:rsidRDefault="00445678" w:rsidP="00445678">
      <w:pPr>
        <w:pStyle w:val="Heading2"/>
      </w:pPr>
      <w:bookmarkStart w:id="29" w:name="_Toc36223464"/>
      <w:r>
        <w:rPr>
          <w:rFonts w:hint="eastAsia"/>
        </w:rPr>
        <w:t>최대값과 최소값</w:t>
      </w:r>
      <w:bookmarkEnd w:id="29"/>
    </w:p>
    <w:p w14:paraId="59C3452E" w14:textId="77777777" w:rsidR="00445678" w:rsidRDefault="00445678" w:rsidP="00445678"/>
    <w:p w14:paraId="3341DF70" w14:textId="77777777" w:rsidR="00445678" w:rsidRDefault="00445678" w:rsidP="003E0DE6">
      <w:pPr>
        <w:pStyle w:val="Heading3"/>
      </w:pPr>
      <w:r>
        <w:rPr>
          <w:rFonts w:hint="eastAsia"/>
        </w:rPr>
        <w:t>n</w:t>
      </w:r>
      <w:r>
        <w:t>umber2.js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5678" w14:paraId="60E2E18A" w14:textId="77777777" w:rsidTr="00D15324">
        <w:tc>
          <w:tcPr>
            <w:tcW w:w="10456" w:type="dxa"/>
          </w:tcPr>
          <w:p w14:paraId="0D2BFA5A" w14:textId="77777777" w:rsidR="000F2CDD" w:rsidRPr="000F2CDD" w:rsidRDefault="000F2CDD" w:rsidP="000F2C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F2CD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F2CD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F2CD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.MAX_VALUE);</w:t>
            </w:r>
          </w:p>
          <w:p w14:paraId="6B300EE8" w14:textId="77777777" w:rsidR="000F2CDD" w:rsidRPr="000F2CDD" w:rsidRDefault="000F2CDD" w:rsidP="000F2C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F2CD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F2CD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F2CD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.MIN_VALUE);</w:t>
            </w:r>
          </w:p>
          <w:p w14:paraId="2DB8CDAC" w14:textId="77777777" w:rsidR="000F2CDD" w:rsidRPr="000F2CDD" w:rsidRDefault="000F2CDD" w:rsidP="000F2C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F2CD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F2CD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(-</w:t>
            </w:r>
            <w:r w:rsidRPr="000F2CD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.MAX_VALUE);</w:t>
            </w:r>
          </w:p>
          <w:p w14:paraId="25B70ED6" w14:textId="77777777" w:rsidR="000F2CDD" w:rsidRPr="000F2CDD" w:rsidRDefault="000F2CDD" w:rsidP="000F2CD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F2CD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F2CD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(-</w:t>
            </w:r>
            <w:r w:rsidRPr="000F2CD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0F2CD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.MIN_VALUE);</w:t>
            </w:r>
          </w:p>
          <w:p w14:paraId="2905DC58" w14:textId="77777777" w:rsidR="00445678" w:rsidRPr="000F2CDD" w:rsidRDefault="00445678" w:rsidP="00D15324"/>
        </w:tc>
      </w:tr>
    </w:tbl>
    <w:p w14:paraId="7AF34ADA" w14:textId="77777777" w:rsidR="00445678" w:rsidRDefault="00445678" w:rsidP="00445678"/>
    <w:p w14:paraId="628B7BF0" w14:textId="77777777" w:rsidR="00445678" w:rsidRDefault="00445678" w:rsidP="00445678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5678" w14:paraId="281B6467" w14:textId="77777777" w:rsidTr="00D15324">
        <w:tc>
          <w:tcPr>
            <w:tcW w:w="10456" w:type="dxa"/>
          </w:tcPr>
          <w:p w14:paraId="3680C91C" w14:textId="77777777" w:rsidR="00141862" w:rsidRDefault="00141862" w:rsidP="00141862">
            <w:r>
              <w:t>1.7976931348623157e+308</w:t>
            </w:r>
          </w:p>
          <w:p w14:paraId="05B00421" w14:textId="77777777" w:rsidR="00141862" w:rsidRDefault="00141862" w:rsidP="00141862">
            <w:r>
              <w:t>5e-324</w:t>
            </w:r>
          </w:p>
          <w:p w14:paraId="4C9B0801" w14:textId="77777777" w:rsidR="00141862" w:rsidRDefault="00141862" w:rsidP="00141862">
            <w:r>
              <w:t>-1.7976931348623157e+308</w:t>
            </w:r>
          </w:p>
          <w:p w14:paraId="78888320" w14:textId="728EFA08" w:rsidR="00445678" w:rsidRDefault="00141862" w:rsidP="00141862">
            <w:r>
              <w:t>-5e-324</w:t>
            </w:r>
          </w:p>
        </w:tc>
      </w:tr>
    </w:tbl>
    <w:p w14:paraId="3DE78DF9" w14:textId="35D07C7B" w:rsidR="00445678" w:rsidRDefault="00445678" w:rsidP="00445678"/>
    <w:p w14:paraId="3AEAD294" w14:textId="14AE45E6" w:rsidR="001828CF" w:rsidRDefault="001828CF" w:rsidP="001828CF">
      <w:r>
        <w:rPr>
          <w:rFonts w:hint="eastAsia"/>
        </w:rPr>
        <w:t>최대값:</w:t>
      </w:r>
      <w:r>
        <w:t xml:space="preserve"> </w:t>
      </w:r>
      <w:r w:rsidRPr="002A18D7">
        <w:rPr>
          <w:sz w:val="24"/>
          <w:szCs w:val="28"/>
        </w:rPr>
        <w:t xml:space="preserve">1.7976931348623157 </w:t>
      </w:r>
      <w:r w:rsidRPr="002A18D7">
        <w:rPr>
          <w:rFonts w:hint="eastAsia"/>
          <w:sz w:val="24"/>
          <w:szCs w:val="28"/>
        </w:rPr>
        <w:t>*</w:t>
      </w:r>
      <w:r w:rsidRPr="002A18D7">
        <w:rPr>
          <w:sz w:val="24"/>
          <w:szCs w:val="28"/>
        </w:rPr>
        <w:t xml:space="preserve"> 10</w:t>
      </w:r>
      <w:r w:rsidRPr="002A18D7">
        <w:rPr>
          <w:sz w:val="24"/>
          <w:szCs w:val="28"/>
          <w:vertAlign w:val="superscript"/>
        </w:rPr>
        <w:t>308</w:t>
      </w:r>
    </w:p>
    <w:p w14:paraId="470ADB42" w14:textId="03E271E5" w:rsidR="002A18D7" w:rsidRDefault="000F2CDD" w:rsidP="002A18D7">
      <w:r>
        <w:rPr>
          <w:rFonts w:hint="eastAsia"/>
        </w:rPr>
        <w:t>최소값:</w:t>
      </w:r>
      <w:r w:rsidR="002A18D7">
        <w:t xml:space="preserve"> </w:t>
      </w:r>
      <w:r w:rsidR="002A18D7" w:rsidRPr="002A18D7">
        <w:rPr>
          <w:sz w:val="24"/>
          <w:szCs w:val="28"/>
        </w:rPr>
        <w:t xml:space="preserve">-1.7976931348623157 </w:t>
      </w:r>
      <w:r w:rsidR="002A18D7" w:rsidRPr="002A18D7">
        <w:rPr>
          <w:rFonts w:hint="eastAsia"/>
          <w:sz w:val="24"/>
          <w:szCs w:val="28"/>
        </w:rPr>
        <w:t>*</w:t>
      </w:r>
      <w:r w:rsidR="002A18D7" w:rsidRPr="002A18D7">
        <w:rPr>
          <w:sz w:val="24"/>
          <w:szCs w:val="28"/>
        </w:rPr>
        <w:t xml:space="preserve"> 10</w:t>
      </w:r>
      <w:r w:rsidR="002A18D7" w:rsidRPr="002A18D7">
        <w:rPr>
          <w:sz w:val="24"/>
          <w:szCs w:val="28"/>
          <w:vertAlign w:val="superscript"/>
        </w:rPr>
        <w:t>308</w:t>
      </w:r>
    </w:p>
    <w:p w14:paraId="1A443E32" w14:textId="21380262" w:rsidR="001828CF" w:rsidRDefault="001828CF" w:rsidP="00445678"/>
    <w:p w14:paraId="7CC0392C" w14:textId="438041D2" w:rsidR="002A18D7" w:rsidRDefault="002A18D7" w:rsidP="00445678">
      <w:r>
        <w:rPr>
          <w:rFonts w:hint="eastAsia"/>
        </w:rPr>
        <w:t>최소 절대값:</w:t>
      </w:r>
      <w:r>
        <w:t xml:space="preserve"> </w:t>
      </w:r>
      <w:r w:rsidRPr="002A18D7">
        <w:rPr>
          <w:sz w:val="24"/>
          <w:szCs w:val="28"/>
        </w:rPr>
        <w:t>5 * 10</w:t>
      </w:r>
      <w:r w:rsidRPr="002A18D7">
        <w:rPr>
          <w:sz w:val="24"/>
          <w:szCs w:val="28"/>
          <w:vertAlign w:val="superscript"/>
        </w:rPr>
        <w:t>-324</w:t>
      </w:r>
    </w:p>
    <w:p w14:paraId="2DEA5E00" w14:textId="3DC1AD66" w:rsidR="00445678" w:rsidRDefault="00445678" w:rsidP="00445678"/>
    <w:p w14:paraId="4A25FB08" w14:textId="77777777" w:rsidR="002A18D7" w:rsidRDefault="002A18D7" w:rsidP="00445678"/>
    <w:p w14:paraId="21443463" w14:textId="77777777" w:rsidR="00445678" w:rsidRDefault="00445678" w:rsidP="00445678">
      <w:pPr>
        <w:pStyle w:val="Heading2"/>
      </w:pPr>
      <w:bookmarkStart w:id="30" w:name="_Toc36223465"/>
      <w:r>
        <w:rPr>
          <w:rFonts w:hint="eastAsia"/>
        </w:rPr>
        <w:t>유효숫자 자릿수</w:t>
      </w:r>
      <w:bookmarkEnd w:id="30"/>
    </w:p>
    <w:p w14:paraId="509A7CE0" w14:textId="77777777" w:rsidR="00445678" w:rsidRPr="00546DB1" w:rsidRDefault="00445678" w:rsidP="00445678">
      <w:r>
        <w:rPr>
          <w:rFonts w:hint="eastAsia"/>
        </w:rPr>
        <w:t xml:space="preserve">숫자 타입 변수의 크기는 </w:t>
      </w:r>
      <w:r>
        <w:t xml:space="preserve">64bit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실수 형태로 저장되기 때문에,</w:t>
      </w:r>
      <w:r>
        <w:t xml:space="preserve"> </w:t>
      </w:r>
      <w:r>
        <w:rPr>
          <w:rFonts w:hint="eastAsia"/>
        </w:rPr>
        <w:t>유효숫자 자릿수 문제가 발생한다.</w:t>
      </w:r>
    </w:p>
    <w:p w14:paraId="51B57F15" w14:textId="77777777" w:rsidR="00445678" w:rsidRDefault="00445678" w:rsidP="00445678">
      <w:r>
        <w:rPr>
          <w:rFonts w:hint="eastAsia"/>
        </w:rPr>
        <w:t xml:space="preserve">정수는 </w:t>
      </w:r>
      <w:r>
        <w:t>15</w:t>
      </w:r>
      <w:r>
        <w:rPr>
          <w:rFonts w:hint="eastAsia"/>
        </w:rPr>
        <w:t>자리까지 정확하다.</w:t>
      </w:r>
    </w:p>
    <w:p w14:paraId="3AD91D13" w14:textId="77777777" w:rsidR="00445678" w:rsidRDefault="00445678" w:rsidP="00445678">
      <w:r>
        <w:rPr>
          <w:rFonts w:hint="eastAsia"/>
        </w:rPr>
        <w:t>1</w:t>
      </w:r>
      <w:r>
        <w:t>5</w:t>
      </w:r>
      <w:r>
        <w:rPr>
          <w:rFonts w:hint="eastAsia"/>
        </w:rPr>
        <w:t>자리가 넘는 정수는 유효숫자 자릿수 부족 때문에 오차가 발생한다.</w:t>
      </w:r>
    </w:p>
    <w:p w14:paraId="363D3094" w14:textId="77777777" w:rsidR="00445678" w:rsidRDefault="00445678" w:rsidP="00445678"/>
    <w:p w14:paraId="647D6CF7" w14:textId="77777777" w:rsidR="00445678" w:rsidRDefault="00445678" w:rsidP="003E0DE6">
      <w:pPr>
        <w:pStyle w:val="Heading3"/>
      </w:pPr>
      <w:r>
        <w:rPr>
          <w:rFonts w:hint="eastAsia"/>
        </w:rPr>
        <w:t>s</w:t>
      </w:r>
      <w:r>
        <w:t>ignificantDigits.js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5678" w14:paraId="62372CC9" w14:textId="77777777" w:rsidTr="00D15324">
        <w:tc>
          <w:tcPr>
            <w:tcW w:w="10456" w:type="dxa"/>
          </w:tcPr>
          <w:p w14:paraId="3ACA1958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7DA1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727D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63B2819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7D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27DA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999999999999999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27DA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15 </w:t>
            </w:r>
            <w:r w:rsidRPr="00727DA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자리</w:t>
            </w:r>
          </w:p>
          <w:p w14:paraId="567E2CD5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7DA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27D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27D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18ADAFE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7002688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7D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27DA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9999999999999999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27DA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16 </w:t>
            </w:r>
            <w:r w:rsidRPr="00727DA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자리</w:t>
            </w:r>
          </w:p>
          <w:p w14:paraId="2BD2E43B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7DA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27D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27D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48A8772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617AFC59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7D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27DA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0.9999999999999999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27DA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16 </w:t>
            </w:r>
            <w:r w:rsidRPr="00727DA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자리</w:t>
            </w:r>
          </w:p>
          <w:p w14:paraId="462FDDAA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7DA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27D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27D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5579BD9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D02AC8B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7D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727DA1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0.99999999999999999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727DA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17 </w:t>
            </w:r>
            <w:r w:rsidRPr="00727DA1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자리</w:t>
            </w:r>
          </w:p>
          <w:p w14:paraId="6AA25318" w14:textId="77777777" w:rsidR="00445678" w:rsidRPr="00727DA1" w:rsidRDefault="00445678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727DA1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727DA1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727DA1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727DA1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05AB0A2" w14:textId="77777777" w:rsidR="00445678" w:rsidRPr="00727DA1" w:rsidRDefault="00445678" w:rsidP="00D15324"/>
        </w:tc>
      </w:tr>
    </w:tbl>
    <w:p w14:paraId="79BE179F" w14:textId="77777777" w:rsidR="00445678" w:rsidRPr="004E7D02" w:rsidRDefault="00445678" w:rsidP="00445678"/>
    <w:p w14:paraId="0C9D3197" w14:textId="77777777" w:rsidR="00445678" w:rsidRDefault="00445678" w:rsidP="00445678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5678" w14:paraId="0F7CA824" w14:textId="77777777" w:rsidTr="00D15324">
        <w:tc>
          <w:tcPr>
            <w:tcW w:w="10456" w:type="dxa"/>
          </w:tcPr>
          <w:p w14:paraId="05842708" w14:textId="77777777" w:rsidR="00445678" w:rsidRDefault="00445678" w:rsidP="00D15324">
            <w:r>
              <w:t>999999999999999</w:t>
            </w:r>
          </w:p>
          <w:p w14:paraId="39DA01B9" w14:textId="77777777" w:rsidR="00445678" w:rsidRDefault="00445678" w:rsidP="00D15324">
            <w:r>
              <w:t>10000000000000000</w:t>
            </w:r>
          </w:p>
          <w:p w14:paraId="7B80E94D" w14:textId="77777777" w:rsidR="00445678" w:rsidRDefault="00445678" w:rsidP="00D15324">
            <w:r w:rsidRPr="00727DA1">
              <w:t>0.9999999999999999</w:t>
            </w:r>
          </w:p>
          <w:p w14:paraId="1B8319AC" w14:textId="77777777" w:rsidR="00445678" w:rsidRDefault="00445678" w:rsidP="00D15324">
            <w:r>
              <w:rPr>
                <w:rFonts w:hint="eastAsia"/>
              </w:rPr>
              <w:t>1</w:t>
            </w:r>
          </w:p>
        </w:tc>
      </w:tr>
    </w:tbl>
    <w:p w14:paraId="3C4B1996" w14:textId="77777777" w:rsidR="00445678" w:rsidRDefault="00445678" w:rsidP="00445678"/>
    <w:p w14:paraId="28216549" w14:textId="77777777" w:rsidR="00445678" w:rsidRDefault="00445678" w:rsidP="00445678"/>
    <w:p w14:paraId="23909D8A" w14:textId="3820FEF9" w:rsidR="00445678" w:rsidRDefault="00445678" w:rsidP="00A81A37"/>
    <w:p w14:paraId="64E256BF" w14:textId="77777777" w:rsidR="00E012BA" w:rsidRDefault="00E012BA" w:rsidP="00A81A37"/>
    <w:p w14:paraId="22E0A086" w14:textId="77777777" w:rsidR="00E012BA" w:rsidRDefault="00E012BA" w:rsidP="00E012BA">
      <w:pPr>
        <w:pStyle w:val="Heading2"/>
      </w:pPr>
      <w:bookmarkStart w:id="31" w:name="_Toc36223466"/>
      <w:r>
        <w:rPr>
          <w:rFonts w:hint="eastAsia"/>
        </w:rPr>
        <w:t>I</w:t>
      </w:r>
      <w:r>
        <w:t>nfinity</w:t>
      </w:r>
      <w:bookmarkEnd w:id="31"/>
    </w:p>
    <w:p w14:paraId="1E7AE8E8" w14:textId="77777777" w:rsidR="00E012BA" w:rsidRDefault="00E012BA" w:rsidP="00E012BA"/>
    <w:p w14:paraId="6C45D6E8" w14:textId="77777777" w:rsidR="00E012BA" w:rsidRDefault="00E012BA" w:rsidP="00E012BA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 xml:space="preserve">Infinity </w:t>
      </w:r>
      <w:r>
        <w:rPr>
          <w:rFonts w:hint="eastAsia"/>
        </w:rPr>
        <w:t>키워드는 무한대에 해당하는 값을 의미한다.</w:t>
      </w:r>
    </w:p>
    <w:p w14:paraId="4E527F30" w14:textId="77777777" w:rsidR="00E012BA" w:rsidRDefault="00E012BA" w:rsidP="00E012BA"/>
    <w:p w14:paraId="4DE6267C" w14:textId="77777777" w:rsidR="00E012BA" w:rsidRDefault="00E012BA" w:rsidP="00E012BA">
      <w:pPr>
        <w:pStyle w:val="Heading3"/>
      </w:pPr>
      <w:r>
        <w:t>infinity1.js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2BA" w14:paraId="52FF03E6" w14:textId="77777777" w:rsidTr="00D15324">
        <w:tc>
          <w:tcPr>
            <w:tcW w:w="10456" w:type="dxa"/>
          </w:tcPr>
          <w:p w14:paraId="115F38EB" w14:textId="77777777" w:rsidR="00E012BA" w:rsidRPr="001C27F3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C27F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C27F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C27F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Infinity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D1748FF" w14:textId="77777777" w:rsidR="00E012BA" w:rsidRPr="001C27F3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C27F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C27F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C27F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15805E6" w14:textId="77777777" w:rsidR="00E012BA" w:rsidRPr="001C27F3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C27F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C27F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C27F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C27F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8E7294A" w14:textId="77777777" w:rsidR="00E012BA" w:rsidRPr="001C27F3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727C278" w14:textId="77777777" w:rsidR="00E012BA" w:rsidRPr="001C27F3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C27F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C27F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1C27F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1C27F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B5C2D1D" w14:textId="77777777" w:rsidR="00E012BA" w:rsidRPr="001C27F3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C27F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C27F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C27F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A3BA23A" w14:textId="77777777" w:rsidR="00E012BA" w:rsidRPr="001C27F3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1C27F3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1C27F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1C27F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1C27F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1C27F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CCB6C1A" w14:textId="77777777" w:rsidR="00E012BA" w:rsidRPr="001C27F3" w:rsidRDefault="00E012BA" w:rsidP="00D15324"/>
        </w:tc>
      </w:tr>
    </w:tbl>
    <w:p w14:paraId="1C458279" w14:textId="77777777" w:rsidR="00E012BA" w:rsidRDefault="00E012BA" w:rsidP="00E012BA"/>
    <w:p w14:paraId="31AB0F5C" w14:textId="77777777" w:rsidR="00E012BA" w:rsidRDefault="00E012BA" w:rsidP="00E012B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2BA" w14:paraId="7FA7F9ED" w14:textId="77777777" w:rsidTr="00D15324">
        <w:tc>
          <w:tcPr>
            <w:tcW w:w="10456" w:type="dxa"/>
          </w:tcPr>
          <w:p w14:paraId="0A790721" w14:textId="77777777" w:rsidR="00E012BA" w:rsidRPr="00FF2E2B" w:rsidRDefault="00E012BA" w:rsidP="00D15324">
            <w:pPr>
              <w:widowControl/>
              <w:autoSpaceDE/>
              <w:autoSpaceDN/>
              <w:spacing w:line="336" w:lineRule="atLeast"/>
              <w:jc w:val="left"/>
            </w:pPr>
            <w:r w:rsidRPr="00FF2E2B">
              <w:t>Infinity</w:t>
            </w:r>
          </w:p>
          <w:p w14:paraId="60133422" w14:textId="77777777" w:rsidR="00E012BA" w:rsidRPr="00FF2E2B" w:rsidRDefault="00E012BA" w:rsidP="00D15324">
            <w:pPr>
              <w:widowControl/>
              <w:autoSpaceDE/>
              <w:autoSpaceDN/>
              <w:spacing w:line="336" w:lineRule="atLeast"/>
              <w:jc w:val="left"/>
            </w:pPr>
            <w:r w:rsidRPr="00FF2E2B">
              <w:t>number</w:t>
            </w:r>
          </w:p>
          <w:p w14:paraId="5BC3F090" w14:textId="77777777" w:rsidR="00E012BA" w:rsidRDefault="00E012BA" w:rsidP="00D15324">
            <w:pPr>
              <w:widowControl/>
              <w:autoSpaceDE/>
              <w:autoSpaceDN/>
              <w:spacing w:line="336" w:lineRule="atLeast"/>
              <w:jc w:val="left"/>
            </w:pPr>
            <w:r w:rsidRPr="00FF2E2B">
              <w:t>Infinity</w:t>
            </w:r>
          </w:p>
          <w:p w14:paraId="06F0B9F4" w14:textId="77777777" w:rsidR="00E012BA" w:rsidRDefault="00E012BA" w:rsidP="00D15324">
            <w:pPr>
              <w:widowControl/>
              <w:autoSpaceDE/>
              <w:autoSpaceDN/>
              <w:spacing w:line="336" w:lineRule="atLeast"/>
              <w:jc w:val="left"/>
            </w:pPr>
            <w:r w:rsidRPr="00FF2E2B">
              <w:t>number</w:t>
            </w:r>
          </w:p>
          <w:p w14:paraId="5C1A7FDC" w14:textId="77777777" w:rsidR="00E012BA" w:rsidRDefault="00E012BA" w:rsidP="00D15324">
            <w:pPr>
              <w:widowControl/>
              <w:autoSpaceDE/>
              <w:autoSpaceDN/>
              <w:spacing w:line="336" w:lineRule="atLeast"/>
              <w:jc w:val="left"/>
            </w:pPr>
          </w:p>
        </w:tc>
      </w:tr>
    </w:tbl>
    <w:p w14:paraId="6A2C0596" w14:textId="77777777" w:rsidR="00E012BA" w:rsidRDefault="00E012BA" w:rsidP="00E012BA"/>
    <w:p w14:paraId="35DF3B83" w14:textId="77777777" w:rsidR="00E012BA" w:rsidRDefault="00E012BA" w:rsidP="00E012BA">
      <w:r>
        <w:rPr>
          <w:rFonts w:hint="eastAsia"/>
        </w:rPr>
        <w:t>3</w:t>
      </w:r>
      <w:r>
        <w:t xml:space="preserve"> / 0 </w:t>
      </w:r>
      <w:r>
        <w:rPr>
          <w:rFonts w:hint="eastAsia"/>
        </w:rPr>
        <w:t xml:space="preserve">계산 결과 값이 </w:t>
      </w:r>
      <w:r>
        <w:t xml:space="preserve">Infinity </w:t>
      </w:r>
      <w:r>
        <w:rPr>
          <w:rFonts w:hint="eastAsia"/>
        </w:rPr>
        <w:t>임에 주목하자.</w:t>
      </w:r>
    </w:p>
    <w:p w14:paraId="4FFAD945" w14:textId="77777777" w:rsidR="00E012BA" w:rsidRDefault="00E012BA" w:rsidP="00E012BA"/>
    <w:p w14:paraId="5AA00150" w14:textId="77777777" w:rsidR="00E012BA" w:rsidRDefault="00E012BA" w:rsidP="00E012BA"/>
    <w:p w14:paraId="475F4D01" w14:textId="77777777" w:rsidR="00E012BA" w:rsidRDefault="00E012BA" w:rsidP="00E012BA">
      <w:pPr>
        <w:pStyle w:val="Heading3"/>
      </w:pPr>
      <w:r>
        <w:t>infinity2.js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2BA" w14:paraId="78DB70DD" w14:textId="77777777" w:rsidTr="00D15324">
        <w:tc>
          <w:tcPr>
            <w:tcW w:w="10456" w:type="dxa"/>
          </w:tcPr>
          <w:p w14:paraId="2E19EB44" w14:textId="77777777" w:rsidR="00E012BA" w:rsidRPr="00CA11E6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A11E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A11E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A11E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Infinity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363699E" w14:textId="77777777" w:rsidR="00E012BA" w:rsidRPr="00CA11E6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A11E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A11E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A11E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CA11E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7D7AB0B" w14:textId="77777777" w:rsidR="00E012BA" w:rsidRPr="00CA11E6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A11E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A11E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A11E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7C973E6" w14:textId="77777777" w:rsidR="00E012BA" w:rsidRPr="00CA11E6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6703386" w14:textId="77777777" w:rsidR="00E012BA" w:rsidRPr="00CA11E6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A11E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CA11E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CA11E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CA11E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9753DA0" w14:textId="77777777" w:rsidR="00E012BA" w:rsidRPr="00CA11E6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CA11E6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CA11E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CA11E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</w:t>
            </w:r>
            <w:r w:rsidRPr="00CA11E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1C9E177" w14:textId="77777777" w:rsidR="00E012BA" w:rsidRDefault="00E012BA" w:rsidP="00D15324"/>
        </w:tc>
      </w:tr>
    </w:tbl>
    <w:p w14:paraId="1585B7F0" w14:textId="77777777" w:rsidR="00E012BA" w:rsidRDefault="00E012BA" w:rsidP="00E012BA"/>
    <w:p w14:paraId="45EE2A29" w14:textId="77777777" w:rsidR="00E012BA" w:rsidRDefault="00E012BA" w:rsidP="00E012B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2BA" w14:paraId="10DAEEA1" w14:textId="77777777" w:rsidTr="00D15324">
        <w:tc>
          <w:tcPr>
            <w:tcW w:w="10456" w:type="dxa"/>
          </w:tcPr>
          <w:p w14:paraId="5CD434AB" w14:textId="77777777" w:rsidR="00E012BA" w:rsidRDefault="00E012BA" w:rsidP="00D15324">
            <w:r>
              <w:t>0</w:t>
            </w:r>
          </w:p>
          <w:p w14:paraId="53F572CA" w14:textId="77777777" w:rsidR="00E012BA" w:rsidRDefault="00E012BA" w:rsidP="00D15324">
            <w:r>
              <w:t>Infinity</w:t>
            </w:r>
          </w:p>
          <w:p w14:paraId="0A419417" w14:textId="77777777" w:rsidR="00E012BA" w:rsidRDefault="00E012BA" w:rsidP="00D15324"/>
        </w:tc>
      </w:tr>
    </w:tbl>
    <w:p w14:paraId="3A0159C6" w14:textId="77777777" w:rsidR="00E012BA" w:rsidRPr="00E2321E" w:rsidRDefault="00E012BA" w:rsidP="00E012BA"/>
    <w:p w14:paraId="60DDDF1D" w14:textId="77777777" w:rsidR="00E012BA" w:rsidRDefault="00E012BA" w:rsidP="00E012BA">
      <w:r>
        <w:rPr>
          <w:rFonts w:hint="eastAsia"/>
        </w:rPr>
        <w:t>3</w:t>
      </w:r>
      <w:r>
        <w:t xml:space="preserve"> / </w:t>
      </w:r>
      <w:r>
        <w:rPr>
          <w:rFonts w:hint="eastAsia"/>
        </w:rPr>
        <w:t xml:space="preserve">무한대 계산 결과는 </w:t>
      </w:r>
      <w:r>
        <w:t xml:space="preserve">0 </w:t>
      </w:r>
      <w:r>
        <w:rPr>
          <w:rFonts w:hint="eastAsia"/>
        </w:rPr>
        <w:t>이다.</w:t>
      </w:r>
    </w:p>
    <w:p w14:paraId="3AC541BD" w14:textId="77777777" w:rsidR="00E012BA" w:rsidRDefault="00E012BA" w:rsidP="00E012BA">
      <w:r>
        <w:rPr>
          <w:rFonts w:hint="eastAsia"/>
        </w:rPr>
        <w:t>3</w:t>
      </w:r>
      <w:r>
        <w:t xml:space="preserve"> + </w:t>
      </w:r>
      <w:r>
        <w:rPr>
          <w:rFonts w:hint="eastAsia"/>
        </w:rPr>
        <w:t>무한대 계산 결과는 무한대이다.</w:t>
      </w:r>
    </w:p>
    <w:p w14:paraId="3C77C035" w14:textId="77777777" w:rsidR="00E012BA" w:rsidRDefault="00E012BA" w:rsidP="00E012BA"/>
    <w:p w14:paraId="59159535" w14:textId="77777777" w:rsidR="00E012BA" w:rsidRDefault="00E012BA" w:rsidP="00E012BA"/>
    <w:p w14:paraId="2C09F7EF" w14:textId="42E57DC4" w:rsidR="00E50D11" w:rsidRDefault="00E50D1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7951F6" w14:textId="77777777" w:rsidR="00E012BA" w:rsidRDefault="00E012BA" w:rsidP="00E012BA">
      <w:pPr>
        <w:pStyle w:val="Heading2"/>
      </w:pPr>
      <w:bookmarkStart w:id="32" w:name="_Toc36223467"/>
      <w:r>
        <w:rPr>
          <w:rFonts w:hint="eastAsia"/>
        </w:rPr>
        <w:lastRenderedPageBreak/>
        <w:t>N</w:t>
      </w:r>
      <w:r>
        <w:t>aN</w:t>
      </w:r>
      <w:bookmarkEnd w:id="32"/>
    </w:p>
    <w:p w14:paraId="6A49FE71" w14:textId="77777777" w:rsidR="00E012BA" w:rsidRDefault="00E012BA" w:rsidP="00E012BA"/>
    <w:p w14:paraId="33B3181B" w14:textId="77777777" w:rsidR="00E012BA" w:rsidRDefault="00E012BA" w:rsidP="00E012BA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 xml:space="preserve">NaN </w:t>
      </w:r>
      <w:r>
        <w:rPr>
          <w:rFonts w:hint="eastAsia"/>
        </w:rPr>
        <w:t>키워드는 계산 결과가 숫자가 아님을 의미한다.</w:t>
      </w:r>
      <w:r>
        <w:t xml:space="preserve"> (Not a Number)</w:t>
      </w:r>
    </w:p>
    <w:p w14:paraId="78B0A297" w14:textId="77777777" w:rsidR="00E012BA" w:rsidRDefault="00E012BA" w:rsidP="00E012BA"/>
    <w:p w14:paraId="2B5A7271" w14:textId="77777777" w:rsidR="00E012BA" w:rsidRDefault="00E012BA" w:rsidP="00E012BA">
      <w:pPr>
        <w:pStyle w:val="Heading3"/>
      </w:pPr>
      <w:r>
        <w:rPr>
          <w:rFonts w:hint="eastAsia"/>
        </w:rPr>
        <w:t>N</w:t>
      </w:r>
      <w:r>
        <w:t>aN.js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2BA" w14:paraId="62857853" w14:textId="77777777" w:rsidTr="00D15324">
        <w:tc>
          <w:tcPr>
            <w:tcW w:w="10456" w:type="dxa"/>
          </w:tcPr>
          <w:p w14:paraId="47E52EFE" w14:textId="77777777" w:rsidR="00E012BA" w:rsidRPr="0041642D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1642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1642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1642D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* </w:t>
            </w:r>
            <w:r w:rsidRPr="0041642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"ABC"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E48AD3A" w14:textId="77777777" w:rsidR="00E012BA" w:rsidRPr="0041642D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1642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1642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1642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52A5394" w14:textId="77777777" w:rsidR="00E012BA" w:rsidRPr="0041642D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1642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1642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1642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1642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a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3D50F82" w14:textId="77777777" w:rsidR="00E012BA" w:rsidRPr="0041642D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FC0D7A6" w14:textId="77777777" w:rsidR="00E012BA" w:rsidRPr="0041642D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1642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1642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41642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Number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1642D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"abc"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41DEAF4" w14:textId="77777777" w:rsidR="00E012BA" w:rsidRPr="0041642D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1642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1642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1642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0ACB387C" w14:textId="77777777" w:rsidR="00E012BA" w:rsidRPr="0041642D" w:rsidRDefault="00E012BA" w:rsidP="00D1532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41642D">
              <w:rPr>
                <w:rFonts w:ascii="Consolas" w:eastAsia="굴림" w:hAnsi="Consolas" w:cs="굴림"/>
                <w:color w:val="267F99"/>
                <w:kern w:val="0"/>
                <w:sz w:val="21"/>
                <w:szCs w:val="21"/>
              </w:rPr>
              <w:t>console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41642D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41642D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typeof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41642D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b</w:t>
            </w:r>
            <w:r w:rsidRPr="0041642D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142961C" w14:textId="77777777" w:rsidR="00E012BA" w:rsidRPr="0041642D" w:rsidRDefault="00E012BA" w:rsidP="00D15324"/>
        </w:tc>
      </w:tr>
    </w:tbl>
    <w:p w14:paraId="35660549" w14:textId="77777777" w:rsidR="00E012BA" w:rsidRDefault="00E012BA" w:rsidP="00E012BA"/>
    <w:p w14:paraId="25E58209" w14:textId="77777777" w:rsidR="00E012BA" w:rsidRDefault="00E012BA" w:rsidP="00E012BA">
      <w:r>
        <w:rPr>
          <w:rFonts w:hint="eastAsia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2BA" w14:paraId="7632500A" w14:textId="77777777" w:rsidTr="00D15324">
        <w:tc>
          <w:tcPr>
            <w:tcW w:w="10456" w:type="dxa"/>
          </w:tcPr>
          <w:p w14:paraId="70BA55CE" w14:textId="77777777" w:rsidR="00E012BA" w:rsidRDefault="00E012BA" w:rsidP="00D15324">
            <w:r>
              <w:t>NaN</w:t>
            </w:r>
          </w:p>
          <w:p w14:paraId="377AA511" w14:textId="77777777" w:rsidR="00E012BA" w:rsidRDefault="00E012BA" w:rsidP="00D15324">
            <w:r>
              <w:t>number</w:t>
            </w:r>
          </w:p>
          <w:p w14:paraId="771B3FEF" w14:textId="77777777" w:rsidR="00E012BA" w:rsidRDefault="00E012BA" w:rsidP="00D15324">
            <w:r>
              <w:t>NaN</w:t>
            </w:r>
          </w:p>
          <w:p w14:paraId="6B70ADF4" w14:textId="77777777" w:rsidR="00E012BA" w:rsidRDefault="00E012BA" w:rsidP="00D15324">
            <w:r>
              <w:t>number</w:t>
            </w:r>
          </w:p>
          <w:p w14:paraId="5CCE6CD7" w14:textId="77777777" w:rsidR="00E012BA" w:rsidRDefault="00E012BA" w:rsidP="00D15324"/>
        </w:tc>
      </w:tr>
    </w:tbl>
    <w:p w14:paraId="03358AF8" w14:textId="77777777" w:rsidR="00E012BA" w:rsidRPr="0041642D" w:rsidRDefault="00E012BA" w:rsidP="00E012BA"/>
    <w:p w14:paraId="7870496B" w14:textId="73A8C66A" w:rsidR="00E012BA" w:rsidRDefault="00E012BA" w:rsidP="00A81A37"/>
    <w:p w14:paraId="2CD0BD01" w14:textId="7F57FABF" w:rsidR="00782B4D" w:rsidRDefault="00782B4D" w:rsidP="00A81A37"/>
    <w:p w14:paraId="6D3B800C" w14:textId="77777777" w:rsidR="008A024B" w:rsidRDefault="008A024B" w:rsidP="00A81A37"/>
    <w:p w14:paraId="6D4AAB3C" w14:textId="387DBB9A" w:rsidR="00782B4D" w:rsidRDefault="00782B4D" w:rsidP="00A81A37"/>
    <w:p w14:paraId="4A92DDE8" w14:textId="46725A1B" w:rsidR="00D32ED1" w:rsidRDefault="00D32ED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BF797CD" w14:textId="25692E0A" w:rsidR="008A024B" w:rsidRDefault="00D32ED1" w:rsidP="00D32ED1">
      <w:pPr>
        <w:pStyle w:val="Heading1"/>
      </w:pPr>
      <w:bookmarkStart w:id="33" w:name="_Toc36223468"/>
      <w:r>
        <w:rPr>
          <w:rFonts w:hint="eastAsia"/>
        </w:rPr>
        <w:lastRenderedPageBreak/>
        <w:t>과제</w:t>
      </w:r>
      <w:bookmarkEnd w:id="33"/>
    </w:p>
    <w:p w14:paraId="4F17FF83" w14:textId="6D24E8B5" w:rsidR="00D32ED1" w:rsidRDefault="00D32ED1" w:rsidP="00D32ED1"/>
    <w:p w14:paraId="3C0064A9" w14:textId="1910D07F" w:rsidR="00D32ED1" w:rsidRDefault="00D32ED1" w:rsidP="00D32ED1">
      <w:pPr>
        <w:pStyle w:val="Heading2"/>
      </w:pPr>
      <w:bookmarkStart w:id="34" w:name="_Toc36223469"/>
      <w:r>
        <w:rPr>
          <w:rFonts w:hint="eastAsia"/>
        </w:rPr>
        <w:t>p</w:t>
      </w:r>
      <w:r>
        <w:t>ages.js</w:t>
      </w:r>
      <w:bookmarkEnd w:id="34"/>
    </w:p>
    <w:p w14:paraId="351B5774" w14:textId="71EC7E4E" w:rsidR="00D32ED1" w:rsidRDefault="0028747D" w:rsidP="00D32ED1">
      <w:r>
        <w:rPr>
          <w:rFonts w:hint="eastAsia"/>
        </w:rPr>
        <w:t xml:space="preserve">한 페이지에 </w:t>
      </w:r>
      <w:r>
        <w:t>10</w:t>
      </w:r>
      <w:r w:rsidR="00F957D9">
        <w:rPr>
          <w:rFonts w:hint="eastAsia"/>
        </w:rPr>
        <w:t>명의 학생 정보를 출력한다고 할 때,</w:t>
      </w:r>
    </w:p>
    <w:p w14:paraId="18B67D6F" w14:textId="517201A4" w:rsidR="00364669" w:rsidRDefault="00364669" w:rsidP="00D32ED1">
      <w:r>
        <w:rPr>
          <w:rFonts w:hint="eastAsia"/>
        </w:rPr>
        <w:t>3</w:t>
      </w:r>
      <w:r>
        <w:t>0</w:t>
      </w:r>
      <w:r>
        <w:rPr>
          <w:rFonts w:hint="eastAsia"/>
        </w:rPr>
        <w:t>명의 정보를 출력하려면,</w:t>
      </w:r>
      <w:r>
        <w:t xml:space="preserve"> 3 </w:t>
      </w:r>
      <w:r>
        <w:rPr>
          <w:rFonts w:hint="eastAsia"/>
        </w:rPr>
        <w:t>페이지,</w:t>
      </w:r>
    </w:p>
    <w:p w14:paraId="648B25C7" w14:textId="65BE9C6F" w:rsidR="00F957D9" w:rsidRDefault="00364669" w:rsidP="00D32ED1">
      <w:r>
        <w:t>31</w:t>
      </w:r>
      <w:r w:rsidR="00CD22CE">
        <w:rPr>
          <w:rFonts w:hint="eastAsia"/>
        </w:rPr>
        <w:t>명의 정보를 출력하려면</w:t>
      </w:r>
      <w:r>
        <w:rPr>
          <w:rFonts w:hint="eastAsia"/>
        </w:rPr>
        <w:t>,</w:t>
      </w:r>
      <w:r w:rsidR="00CD22CE">
        <w:rPr>
          <w:rFonts w:hint="eastAsia"/>
        </w:rPr>
        <w:t xml:space="preserve"> </w:t>
      </w:r>
      <w:r>
        <w:t>4</w:t>
      </w:r>
      <w:r w:rsidR="00CD22CE">
        <w:t xml:space="preserve"> </w:t>
      </w:r>
      <w:r w:rsidR="00CD22CE">
        <w:rPr>
          <w:rFonts w:hint="eastAsia"/>
        </w:rPr>
        <w:t>페이지가 필요하다.</w:t>
      </w:r>
    </w:p>
    <w:p w14:paraId="5C844263" w14:textId="58F3B7AA" w:rsidR="00364669" w:rsidRDefault="00364669" w:rsidP="00D32ED1"/>
    <w:p w14:paraId="18D9DD96" w14:textId="06648B13" w:rsidR="00364669" w:rsidRDefault="00364669" w:rsidP="00D32ED1">
      <w:r>
        <w:rPr>
          <w:rFonts w:hint="eastAsia"/>
        </w:rPr>
        <w:t>l</w:t>
      </w:r>
      <w:r>
        <w:t xml:space="preserve">et </w:t>
      </w:r>
      <w:r w:rsidR="000F6139">
        <w:t>studentCount = 31;</w:t>
      </w:r>
    </w:p>
    <w:p w14:paraId="5A380A2E" w14:textId="40A3F778" w:rsidR="000F6139" w:rsidRDefault="000F6139" w:rsidP="00D32ED1">
      <w:r>
        <w:rPr>
          <w:rFonts w:hint="eastAsia"/>
        </w:rPr>
        <w:t>l</w:t>
      </w:r>
      <w:r>
        <w:t>et pageSize = 10;</w:t>
      </w:r>
    </w:p>
    <w:p w14:paraId="6D599D51" w14:textId="21F52DC1" w:rsidR="00B47E68" w:rsidRDefault="00B47E68" w:rsidP="00D32ED1"/>
    <w:p w14:paraId="55E90C5E" w14:textId="78A4A726" w:rsidR="00B47E68" w:rsidRDefault="00B47E68" w:rsidP="00D32ED1">
      <w:r>
        <w:rPr>
          <w:rFonts w:hint="eastAsia"/>
        </w:rPr>
        <w:t>위와 같이 학생수와 페이지 크기가 각각 주어졌을 때,</w:t>
      </w:r>
    </w:p>
    <w:p w14:paraId="63F8E5F7" w14:textId="279DC4AB" w:rsidR="008C0CFE" w:rsidRDefault="008C0CFE" w:rsidP="00D32ED1">
      <w:r>
        <w:rPr>
          <w:rFonts w:hint="eastAsia"/>
        </w:rPr>
        <w:t>페이지 수를 계산해서 출력하는 코드를 구현하시오.</w:t>
      </w:r>
    </w:p>
    <w:p w14:paraId="6A8E8FB0" w14:textId="194D439C" w:rsidR="008C0CFE" w:rsidRDefault="008C0CFE" w:rsidP="00D32ED1"/>
    <w:p w14:paraId="44278646" w14:textId="7EED5A53" w:rsidR="00F36E0A" w:rsidRDefault="00F36E0A" w:rsidP="00F36E0A">
      <w:pPr>
        <w:pStyle w:val="Heading3"/>
        <w:rPr>
          <w:rFonts w:hint="eastAsia"/>
        </w:rPr>
      </w:pPr>
      <w:r>
        <w:rPr>
          <w:rFonts w:hint="eastAsia"/>
        </w:rPr>
        <w:t>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E0A" w14:paraId="75F75B2E" w14:textId="77777777" w:rsidTr="00F36E0A">
        <w:tc>
          <w:tcPr>
            <w:tcW w:w="10456" w:type="dxa"/>
          </w:tcPr>
          <w:p w14:paraId="596FC454" w14:textId="77777777" w:rsidR="00F36E0A" w:rsidRPr="00F36E0A" w:rsidRDefault="00F36E0A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6E0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studentCount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36E0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31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FCBB6F0" w14:textId="77777777" w:rsidR="00F36E0A" w:rsidRPr="00F36E0A" w:rsidRDefault="00F36E0A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6E0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pageSize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36E0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535E8A9" w14:textId="77777777" w:rsidR="00F36E0A" w:rsidRPr="00F36E0A" w:rsidRDefault="00F36E0A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02B5C34" w14:textId="77777777" w:rsidR="00F36E0A" w:rsidRPr="00F36E0A" w:rsidRDefault="00F36E0A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6E0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pageCount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36E0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ceil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studentCount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/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pageSize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73D60E81" w14:textId="7F37C353" w:rsidR="00F36E0A" w:rsidRPr="00F36E0A" w:rsidRDefault="00F36E0A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36E0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pageCount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67B4A531" w14:textId="18323F91" w:rsidR="008C0CFE" w:rsidRDefault="008C0CFE" w:rsidP="00D32ED1"/>
    <w:p w14:paraId="36C33B94" w14:textId="7AD16DD6" w:rsidR="00CD22CE" w:rsidRDefault="00CD22CE" w:rsidP="00D32ED1"/>
    <w:p w14:paraId="4F6F991C" w14:textId="77777777" w:rsidR="00CD22CE" w:rsidRPr="00D32ED1" w:rsidRDefault="00CD22CE" w:rsidP="00D32ED1"/>
    <w:p w14:paraId="5AD5ED2A" w14:textId="68DE6957" w:rsidR="00D32ED1" w:rsidRDefault="00233309" w:rsidP="00233309">
      <w:pPr>
        <w:pStyle w:val="Heading2"/>
      </w:pPr>
      <w:bookmarkStart w:id="35" w:name="_Toc36223470"/>
      <w:r>
        <w:rPr>
          <w:rFonts w:hint="eastAsia"/>
        </w:rPr>
        <w:t>r</w:t>
      </w:r>
      <w:r>
        <w:t>andom.js</w:t>
      </w:r>
      <w:bookmarkEnd w:id="35"/>
    </w:p>
    <w:p w14:paraId="377C0AC5" w14:textId="12F56343" w:rsidR="00233309" w:rsidRDefault="00233309" w:rsidP="00233309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이상 </w:t>
      </w:r>
      <w:r>
        <w:t xml:space="preserve">20 </w:t>
      </w:r>
      <w:r w:rsidR="004F4F6E">
        <w:rPr>
          <w:rFonts w:hint="eastAsia"/>
        </w:rPr>
        <w:t>이하</w:t>
      </w:r>
      <w:r>
        <w:rPr>
          <w:rFonts w:hint="eastAsia"/>
        </w:rPr>
        <w:t xml:space="preserve">의 </w:t>
      </w:r>
      <w:r w:rsidR="00156035">
        <w:rPr>
          <w:rFonts w:hint="eastAsia"/>
        </w:rPr>
        <w:t xml:space="preserve">정수를 임의로 </w:t>
      </w:r>
      <w:r w:rsidR="00156035">
        <w:t>30</w:t>
      </w:r>
      <w:r w:rsidR="00156035">
        <w:rPr>
          <w:rFonts w:hint="eastAsia"/>
        </w:rPr>
        <w:t>개 출력하는 코드를 구현하시오.</w:t>
      </w:r>
    </w:p>
    <w:p w14:paraId="1C7711BE" w14:textId="72AF2BA5" w:rsidR="00156035" w:rsidRDefault="00156035" w:rsidP="00233309"/>
    <w:p w14:paraId="452A3EC5" w14:textId="2DA7D16A" w:rsidR="00F36E0A" w:rsidRDefault="00F36E0A" w:rsidP="00F36E0A">
      <w:pPr>
        <w:pStyle w:val="Heading3"/>
      </w:pPr>
      <w:r>
        <w:rPr>
          <w:rFonts w:hint="eastAsia"/>
        </w:rPr>
        <w:t>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E0A" w14:paraId="0707089C" w14:textId="77777777" w:rsidTr="00F36E0A">
        <w:tc>
          <w:tcPr>
            <w:tcW w:w="10456" w:type="dxa"/>
          </w:tcPr>
          <w:p w14:paraId="745E7085" w14:textId="77777777" w:rsidR="00F36E0A" w:rsidRPr="00F36E0A" w:rsidRDefault="00F36E0A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6E0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36E0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60F930D" w14:textId="3F491B21" w:rsidR="00F36E0A" w:rsidRDefault="00F36E0A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6E0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36E0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2A2A41E" w14:textId="77777777" w:rsidR="0053133D" w:rsidRPr="00F36E0A" w:rsidRDefault="0053133D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E8959EC" w14:textId="77777777" w:rsidR="00F36E0A" w:rsidRPr="00F36E0A" w:rsidRDefault="00F36E0A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6E0A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</w:t>
            </w:r>
            <w:r w:rsidRPr="00F36E0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36E0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&lt; </w:t>
            </w:r>
            <w:r w:rsidRPr="00F36E0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30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++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764BAAC4" w14:textId="77777777" w:rsidR="00F36E0A" w:rsidRPr="00F36E0A" w:rsidRDefault="00F36E0A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36E0A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let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36E0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floor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Math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36E0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random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* (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max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-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F36E0A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+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min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FE3211B" w14:textId="77777777" w:rsidR="00F36E0A" w:rsidRPr="00F36E0A" w:rsidRDefault="00F36E0A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console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F36E0A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log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F36E0A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n</w:t>
            </w: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F345E01" w14:textId="02A75B44" w:rsidR="00F36E0A" w:rsidRPr="00F36E0A" w:rsidRDefault="00F36E0A" w:rsidP="00F36E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000000"/>
                <w:kern w:val="0"/>
                <w:sz w:val="21"/>
                <w:szCs w:val="21"/>
              </w:rPr>
            </w:pPr>
            <w:r w:rsidRPr="00F36E0A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A19A5C1" w14:textId="77777777" w:rsidR="00F36E0A" w:rsidRPr="00F36E0A" w:rsidRDefault="00F36E0A" w:rsidP="00F36E0A">
      <w:pPr>
        <w:rPr>
          <w:rFonts w:hint="eastAsia"/>
        </w:rPr>
      </w:pPr>
    </w:p>
    <w:p w14:paraId="072A63B7" w14:textId="77777777" w:rsidR="00156035" w:rsidRPr="00233309" w:rsidRDefault="00156035" w:rsidP="00233309"/>
    <w:p w14:paraId="60FF6DE3" w14:textId="422778F4" w:rsidR="00D32ED1" w:rsidRDefault="00D32ED1" w:rsidP="00D32ED1"/>
    <w:p w14:paraId="7F57FA29" w14:textId="77777777" w:rsidR="00D32ED1" w:rsidRPr="00D32ED1" w:rsidRDefault="00D32ED1" w:rsidP="00D32ED1"/>
    <w:sectPr w:rsidR="00D32ED1" w:rsidRPr="00D32ED1" w:rsidSect="00FE41AF">
      <w:footerReference w:type="default" r:id="rId1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96561" w14:textId="77777777" w:rsidR="00DF7C0B" w:rsidRDefault="00DF7C0B" w:rsidP="00B12C18">
      <w:r>
        <w:separator/>
      </w:r>
    </w:p>
  </w:endnote>
  <w:endnote w:type="continuationSeparator" w:id="0">
    <w:p w14:paraId="0D852696" w14:textId="77777777" w:rsidR="00DF7C0B" w:rsidRDefault="00DF7C0B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B9665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6BC5859E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4E0BE" w14:textId="77777777" w:rsidR="00DF7C0B" w:rsidRDefault="00DF7C0B" w:rsidP="00B12C18">
      <w:r>
        <w:separator/>
      </w:r>
    </w:p>
  </w:footnote>
  <w:footnote w:type="continuationSeparator" w:id="0">
    <w:p w14:paraId="7E704F3C" w14:textId="77777777" w:rsidR="00DF7C0B" w:rsidRDefault="00DF7C0B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1A"/>
    <w:rsid w:val="0000040A"/>
    <w:rsid w:val="00002152"/>
    <w:rsid w:val="00003CCE"/>
    <w:rsid w:val="00006523"/>
    <w:rsid w:val="00011296"/>
    <w:rsid w:val="00013AA6"/>
    <w:rsid w:val="000162D8"/>
    <w:rsid w:val="00016FB3"/>
    <w:rsid w:val="0001753B"/>
    <w:rsid w:val="00017BDB"/>
    <w:rsid w:val="0002276F"/>
    <w:rsid w:val="000237AA"/>
    <w:rsid w:val="00023A85"/>
    <w:rsid w:val="00023EA9"/>
    <w:rsid w:val="00026FE4"/>
    <w:rsid w:val="000327D4"/>
    <w:rsid w:val="000330DB"/>
    <w:rsid w:val="00040DD5"/>
    <w:rsid w:val="000419A3"/>
    <w:rsid w:val="00044AB1"/>
    <w:rsid w:val="00046218"/>
    <w:rsid w:val="0005117B"/>
    <w:rsid w:val="00054B7B"/>
    <w:rsid w:val="00055FBF"/>
    <w:rsid w:val="000576FF"/>
    <w:rsid w:val="00061C37"/>
    <w:rsid w:val="00070071"/>
    <w:rsid w:val="00071E4A"/>
    <w:rsid w:val="000737CB"/>
    <w:rsid w:val="00074AC8"/>
    <w:rsid w:val="00075D09"/>
    <w:rsid w:val="000808C3"/>
    <w:rsid w:val="00081E4C"/>
    <w:rsid w:val="00082FD6"/>
    <w:rsid w:val="000838C7"/>
    <w:rsid w:val="00086B98"/>
    <w:rsid w:val="00090C38"/>
    <w:rsid w:val="00090F8C"/>
    <w:rsid w:val="0009157A"/>
    <w:rsid w:val="000930D3"/>
    <w:rsid w:val="000947ED"/>
    <w:rsid w:val="000A059C"/>
    <w:rsid w:val="000A106A"/>
    <w:rsid w:val="000A1584"/>
    <w:rsid w:val="000A2558"/>
    <w:rsid w:val="000A2736"/>
    <w:rsid w:val="000A54A3"/>
    <w:rsid w:val="000B15A8"/>
    <w:rsid w:val="000B2EA6"/>
    <w:rsid w:val="000B4CEB"/>
    <w:rsid w:val="000B534D"/>
    <w:rsid w:val="000B6E4F"/>
    <w:rsid w:val="000C038C"/>
    <w:rsid w:val="000C0520"/>
    <w:rsid w:val="000C1529"/>
    <w:rsid w:val="000C21E4"/>
    <w:rsid w:val="000D0857"/>
    <w:rsid w:val="000D26AC"/>
    <w:rsid w:val="000D298E"/>
    <w:rsid w:val="000D3D9C"/>
    <w:rsid w:val="000D58C6"/>
    <w:rsid w:val="000E04A1"/>
    <w:rsid w:val="000E3145"/>
    <w:rsid w:val="000E3FDD"/>
    <w:rsid w:val="000E4F64"/>
    <w:rsid w:val="000E6117"/>
    <w:rsid w:val="000E61C4"/>
    <w:rsid w:val="000F25E2"/>
    <w:rsid w:val="000F2CDD"/>
    <w:rsid w:val="000F4BDB"/>
    <w:rsid w:val="000F6139"/>
    <w:rsid w:val="000F68C0"/>
    <w:rsid w:val="000F71B8"/>
    <w:rsid w:val="000F7DDA"/>
    <w:rsid w:val="0010277D"/>
    <w:rsid w:val="00103431"/>
    <w:rsid w:val="00103843"/>
    <w:rsid w:val="00106095"/>
    <w:rsid w:val="00106509"/>
    <w:rsid w:val="00112753"/>
    <w:rsid w:val="0011439A"/>
    <w:rsid w:val="00116912"/>
    <w:rsid w:val="001200BA"/>
    <w:rsid w:val="00120541"/>
    <w:rsid w:val="00121A65"/>
    <w:rsid w:val="00125DF7"/>
    <w:rsid w:val="00131EBD"/>
    <w:rsid w:val="001410E8"/>
    <w:rsid w:val="00141862"/>
    <w:rsid w:val="0014410B"/>
    <w:rsid w:val="0014492A"/>
    <w:rsid w:val="00144B8E"/>
    <w:rsid w:val="00145A80"/>
    <w:rsid w:val="001468CA"/>
    <w:rsid w:val="00146BA1"/>
    <w:rsid w:val="001550C0"/>
    <w:rsid w:val="00156035"/>
    <w:rsid w:val="00157511"/>
    <w:rsid w:val="001618DE"/>
    <w:rsid w:val="00163317"/>
    <w:rsid w:val="0016376B"/>
    <w:rsid w:val="001637B1"/>
    <w:rsid w:val="0016699F"/>
    <w:rsid w:val="0017085D"/>
    <w:rsid w:val="001716AA"/>
    <w:rsid w:val="00174D2A"/>
    <w:rsid w:val="00180439"/>
    <w:rsid w:val="001828CF"/>
    <w:rsid w:val="001850DF"/>
    <w:rsid w:val="00187FD1"/>
    <w:rsid w:val="00192EDD"/>
    <w:rsid w:val="00196157"/>
    <w:rsid w:val="001A0AC8"/>
    <w:rsid w:val="001A5940"/>
    <w:rsid w:val="001B64B5"/>
    <w:rsid w:val="001B7A9B"/>
    <w:rsid w:val="001B7DCE"/>
    <w:rsid w:val="001C0315"/>
    <w:rsid w:val="001C0B0C"/>
    <w:rsid w:val="001C27F3"/>
    <w:rsid w:val="001C2923"/>
    <w:rsid w:val="001C4306"/>
    <w:rsid w:val="001C48F0"/>
    <w:rsid w:val="001C53D1"/>
    <w:rsid w:val="001C782D"/>
    <w:rsid w:val="001D4F1F"/>
    <w:rsid w:val="001D75F1"/>
    <w:rsid w:val="001E3470"/>
    <w:rsid w:val="001E44D3"/>
    <w:rsid w:val="001F360B"/>
    <w:rsid w:val="001F5FE7"/>
    <w:rsid w:val="00200BD8"/>
    <w:rsid w:val="00203405"/>
    <w:rsid w:val="002050C4"/>
    <w:rsid w:val="00206868"/>
    <w:rsid w:val="002069C8"/>
    <w:rsid w:val="00211A94"/>
    <w:rsid w:val="002161B8"/>
    <w:rsid w:val="0021693E"/>
    <w:rsid w:val="002174EA"/>
    <w:rsid w:val="00222AAD"/>
    <w:rsid w:val="00223271"/>
    <w:rsid w:val="002246CC"/>
    <w:rsid w:val="002310A9"/>
    <w:rsid w:val="00233309"/>
    <w:rsid w:val="00235453"/>
    <w:rsid w:val="002437F9"/>
    <w:rsid w:val="0024647A"/>
    <w:rsid w:val="002509D2"/>
    <w:rsid w:val="00251E15"/>
    <w:rsid w:val="002539A1"/>
    <w:rsid w:val="002554C6"/>
    <w:rsid w:val="0026709B"/>
    <w:rsid w:val="00271261"/>
    <w:rsid w:val="00271F5D"/>
    <w:rsid w:val="002756B8"/>
    <w:rsid w:val="00276D5A"/>
    <w:rsid w:val="002771F8"/>
    <w:rsid w:val="00281076"/>
    <w:rsid w:val="0028551F"/>
    <w:rsid w:val="0028747D"/>
    <w:rsid w:val="002919EC"/>
    <w:rsid w:val="00292D17"/>
    <w:rsid w:val="002962AD"/>
    <w:rsid w:val="002A18D7"/>
    <w:rsid w:val="002A29B7"/>
    <w:rsid w:val="002A4047"/>
    <w:rsid w:val="002A6F86"/>
    <w:rsid w:val="002A7622"/>
    <w:rsid w:val="002B010D"/>
    <w:rsid w:val="002B0DB6"/>
    <w:rsid w:val="002B1C3E"/>
    <w:rsid w:val="002B1E01"/>
    <w:rsid w:val="002B4504"/>
    <w:rsid w:val="002B7C4F"/>
    <w:rsid w:val="002C3235"/>
    <w:rsid w:val="002C4025"/>
    <w:rsid w:val="002C69C4"/>
    <w:rsid w:val="002D0169"/>
    <w:rsid w:val="002D0691"/>
    <w:rsid w:val="002D44AA"/>
    <w:rsid w:val="002D5736"/>
    <w:rsid w:val="002E54F2"/>
    <w:rsid w:val="002E6C4B"/>
    <w:rsid w:val="002F12CF"/>
    <w:rsid w:val="002F234A"/>
    <w:rsid w:val="002F238A"/>
    <w:rsid w:val="002F54C8"/>
    <w:rsid w:val="002F5826"/>
    <w:rsid w:val="002F7C4F"/>
    <w:rsid w:val="00300F24"/>
    <w:rsid w:val="00303429"/>
    <w:rsid w:val="00303C87"/>
    <w:rsid w:val="003040E1"/>
    <w:rsid w:val="003046C0"/>
    <w:rsid w:val="00305A8E"/>
    <w:rsid w:val="00306493"/>
    <w:rsid w:val="00306988"/>
    <w:rsid w:val="00306ABD"/>
    <w:rsid w:val="00307A9A"/>
    <w:rsid w:val="00311D4E"/>
    <w:rsid w:val="0031373F"/>
    <w:rsid w:val="00313BB5"/>
    <w:rsid w:val="00315975"/>
    <w:rsid w:val="0032035A"/>
    <w:rsid w:val="00325727"/>
    <w:rsid w:val="00325A50"/>
    <w:rsid w:val="00327C7E"/>
    <w:rsid w:val="003325BA"/>
    <w:rsid w:val="0033284E"/>
    <w:rsid w:val="00334780"/>
    <w:rsid w:val="00335851"/>
    <w:rsid w:val="0034097D"/>
    <w:rsid w:val="00346379"/>
    <w:rsid w:val="00347700"/>
    <w:rsid w:val="00350772"/>
    <w:rsid w:val="00350FC9"/>
    <w:rsid w:val="0035560E"/>
    <w:rsid w:val="003602AF"/>
    <w:rsid w:val="00360F2E"/>
    <w:rsid w:val="00361041"/>
    <w:rsid w:val="003615DD"/>
    <w:rsid w:val="00364669"/>
    <w:rsid w:val="00365178"/>
    <w:rsid w:val="0036527F"/>
    <w:rsid w:val="00366D94"/>
    <w:rsid w:val="00371E8E"/>
    <w:rsid w:val="00372A46"/>
    <w:rsid w:val="003750A7"/>
    <w:rsid w:val="00377A73"/>
    <w:rsid w:val="003829CB"/>
    <w:rsid w:val="003856CD"/>
    <w:rsid w:val="00391F17"/>
    <w:rsid w:val="00395B97"/>
    <w:rsid w:val="003A00C7"/>
    <w:rsid w:val="003A0EBF"/>
    <w:rsid w:val="003A1FB5"/>
    <w:rsid w:val="003A2BA6"/>
    <w:rsid w:val="003A2BEB"/>
    <w:rsid w:val="003A35F4"/>
    <w:rsid w:val="003A4A84"/>
    <w:rsid w:val="003A4B54"/>
    <w:rsid w:val="003A60B9"/>
    <w:rsid w:val="003A64CD"/>
    <w:rsid w:val="003A7655"/>
    <w:rsid w:val="003B10C4"/>
    <w:rsid w:val="003B3C74"/>
    <w:rsid w:val="003B5CB6"/>
    <w:rsid w:val="003B785B"/>
    <w:rsid w:val="003C3F67"/>
    <w:rsid w:val="003C48AD"/>
    <w:rsid w:val="003D33C3"/>
    <w:rsid w:val="003D4554"/>
    <w:rsid w:val="003D67ED"/>
    <w:rsid w:val="003D7F50"/>
    <w:rsid w:val="003E0DE6"/>
    <w:rsid w:val="003E109E"/>
    <w:rsid w:val="003E4BB5"/>
    <w:rsid w:val="003E4F88"/>
    <w:rsid w:val="003F19BB"/>
    <w:rsid w:val="003F2EC0"/>
    <w:rsid w:val="003F40C0"/>
    <w:rsid w:val="003F4D39"/>
    <w:rsid w:val="003F544A"/>
    <w:rsid w:val="003F6136"/>
    <w:rsid w:val="003F6519"/>
    <w:rsid w:val="003F7292"/>
    <w:rsid w:val="00404B93"/>
    <w:rsid w:val="004051A2"/>
    <w:rsid w:val="00405682"/>
    <w:rsid w:val="00405CDB"/>
    <w:rsid w:val="00406312"/>
    <w:rsid w:val="00406AC9"/>
    <w:rsid w:val="00407234"/>
    <w:rsid w:val="00411FC7"/>
    <w:rsid w:val="00412B9D"/>
    <w:rsid w:val="0041642D"/>
    <w:rsid w:val="004221C2"/>
    <w:rsid w:val="00423CCC"/>
    <w:rsid w:val="004247BF"/>
    <w:rsid w:val="00426AD0"/>
    <w:rsid w:val="0043041A"/>
    <w:rsid w:val="00434BA4"/>
    <w:rsid w:val="00435333"/>
    <w:rsid w:val="0043586E"/>
    <w:rsid w:val="00437664"/>
    <w:rsid w:val="00440CA0"/>
    <w:rsid w:val="0044345C"/>
    <w:rsid w:val="004453BD"/>
    <w:rsid w:val="00445678"/>
    <w:rsid w:val="0045199A"/>
    <w:rsid w:val="00456664"/>
    <w:rsid w:val="004578D0"/>
    <w:rsid w:val="004618EA"/>
    <w:rsid w:val="004625CE"/>
    <w:rsid w:val="00462D63"/>
    <w:rsid w:val="00467E59"/>
    <w:rsid w:val="0047086F"/>
    <w:rsid w:val="00471C33"/>
    <w:rsid w:val="00476C67"/>
    <w:rsid w:val="0048013B"/>
    <w:rsid w:val="00483BA0"/>
    <w:rsid w:val="0048755F"/>
    <w:rsid w:val="00492FC1"/>
    <w:rsid w:val="00494B42"/>
    <w:rsid w:val="00494BBA"/>
    <w:rsid w:val="0049517B"/>
    <w:rsid w:val="004957BE"/>
    <w:rsid w:val="0049699D"/>
    <w:rsid w:val="0049777B"/>
    <w:rsid w:val="004A02BB"/>
    <w:rsid w:val="004A3EE1"/>
    <w:rsid w:val="004A5282"/>
    <w:rsid w:val="004A78DD"/>
    <w:rsid w:val="004B2CDF"/>
    <w:rsid w:val="004B6B31"/>
    <w:rsid w:val="004C04D6"/>
    <w:rsid w:val="004C6A65"/>
    <w:rsid w:val="004C75AF"/>
    <w:rsid w:val="004D01B4"/>
    <w:rsid w:val="004D12C9"/>
    <w:rsid w:val="004D73FA"/>
    <w:rsid w:val="004D7B1D"/>
    <w:rsid w:val="004E5EFA"/>
    <w:rsid w:val="004E792D"/>
    <w:rsid w:val="004E7D02"/>
    <w:rsid w:val="004F4BA6"/>
    <w:rsid w:val="004F4F6E"/>
    <w:rsid w:val="004F5062"/>
    <w:rsid w:val="004F6366"/>
    <w:rsid w:val="00506BA4"/>
    <w:rsid w:val="0051063F"/>
    <w:rsid w:val="0051790E"/>
    <w:rsid w:val="005257C9"/>
    <w:rsid w:val="00530E33"/>
    <w:rsid w:val="0053133D"/>
    <w:rsid w:val="00533817"/>
    <w:rsid w:val="005356E0"/>
    <w:rsid w:val="00536550"/>
    <w:rsid w:val="00540884"/>
    <w:rsid w:val="0054199D"/>
    <w:rsid w:val="0054346B"/>
    <w:rsid w:val="00545A26"/>
    <w:rsid w:val="00546162"/>
    <w:rsid w:val="00546DB1"/>
    <w:rsid w:val="00550905"/>
    <w:rsid w:val="00556436"/>
    <w:rsid w:val="00556F36"/>
    <w:rsid w:val="00570DD6"/>
    <w:rsid w:val="005716B7"/>
    <w:rsid w:val="00571C98"/>
    <w:rsid w:val="0057321A"/>
    <w:rsid w:val="00576D47"/>
    <w:rsid w:val="005828A0"/>
    <w:rsid w:val="00582E43"/>
    <w:rsid w:val="00586373"/>
    <w:rsid w:val="00586637"/>
    <w:rsid w:val="005A04DF"/>
    <w:rsid w:val="005B0D54"/>
    <w:rsid w:val="005B4A34"/>
    <w:rsid w:val="005B524B"/>
    <w:rsid w:val="005B5E51"/>
    <w:rsid w:val="005C00C3"/>
    <w:rsid w:val="005C211D"/>
    <w:rsid w:val="005C6FA4"/>
    <w:rsid w:val="005C7255"/>
    <w:rsid w:val="005D2AE5"/>
    <w:rsid w:val="005D2E61"/>
    <w:rsid w:val="005D43BF"/>
    <w:rsid w:val="005D561F"/>
    <w:rsid w:val="005E0151"/>
    <w:rsid w:val="005E2F47"/>
    <w:rsid w:val="005E5809"/>
    <w:rsid w:val="005E5FB3"/>
    <w:rsid w:val="005F5742"/>
    <w:rsid w:val="005F60DB"/>
    <w:rsid w:val="0060409A"/>
    <w:rsid w:val="006051BB"/>
    <w:rsid w:val="00606099"/>
    <w:rsid w:val="00606955"/>
    <w:rsid w:val="00613029"/>
    <w:rsid w:val="00613A5F"/>
    <w:rsid w:val="006154E5"/>
    <w:rsid w:val="00616038"/>
    <w:rsid w:val="00617B8B"/>
    <w:rsid w:val="00620AA0"/>
    <w:rsid w:val="00624747"/>
    <w:rsid w:val="00624F60"/>
    <w:rsid w:val="00631240"/>
    <w:rsid w:val="00632CFA"/>
    <w:rsid w:val="006347C5"/>
    <w:rsid w:val="00635A13"/>
    <w:rsid w:val="00635B0B"/>
    <w:rsid w:val="00637452"/>
    <w:rsid w:val="00640D02"/>
    <w:rsid w:val="00646BAA"/>
    <w:rsid w:val="00646F84"/>
    <w:rsid w:val="00647154"/>
    <w:rsid w:val="00647E57"/>
    <w:rsid w:val="00650763"/>
    <w:rsid w:val="00657241"/>
    <w:rsid w:val="00657B4C"/>
    <w:rsid w:val="0066010E"/>
    <w:rsid w:val="00661F77"/>
    <w:rsid w:val="006621C3"/>
    <w:rsid w:val="00663B18"/>
    <w:rsid w:val="00667877"/>
    <w:rsid w:val="006741D0"/>
    <w:rsid w:val="00674203"/>
    <w:rsid w:val="00674663"/>
    <w:rsid w:val="00675CFC"/>
    <w:rsid w:val="00685472"/>
    <w:rsid w:val="00690114"/>
    <w:rsid w:val="00691A76"/>
    <w:rsid w:val="00695405"/>
    <w:rsid w:val="0069571A"/>
    <w:rsid w:val="00697B06"/>
    <w:rsid w:val="006A0224"/>
    <w:rsid w:val="006A1760"/>
    <w:rsid w:val="006A5C2B"/>
    <w:rsid w:val="006A5F49"/>
    <w:rsid w:val="006B1528"/>
    <w:rsid w:val="006B7631"/>
    <w:rsid w:val="006D0ABF"/>
    <w:rsid w:val="006D352C"/>
    <w:rsid w:val="006D673F"/>
    <w:rsid w:val="006D6882"/>
    <w:rsid w:val="006E1A69"/>
    <w:rsid w:val="006E2F56"/>
    <w:rsid w:val="006E3509"/>
    <w:rsid w:val="006E4801"/>
    <w:rsid w:val="006E6307"/>
    <w:rsid w:val="006E6E2E"/>
    <w:rsid w:val="006E7327"/>
    <w:rsid w:val="006F2527"/>
    <w:rsid w:val="006F44D1"/>
    <w:rsid w:val="006F4808"/>
    <w:rsid w:val="00702135"/>
    <w:rsid w:val="00711A6B"/>
    <w:rsid w:val="0071582D"/>
    <w:rsid w:val="00722B0E"/>
    <w:rsid w:val="00723CFD"/>
    <w:rsid w:val="0072445D"/>
    <w:rsid w:val="0072567B"/>
    <w:rsid w:val="00726249"/>
    <w:rsid w:val="00727DA1"/>
    <w:rsid w:val="00730ED4"/>
    <w:rsid w:val="0073216B"/>
    <w:rsid w:val="00732402"/>
    <w:rsid w:val="007327FD"/>
    <w:rsid w:val="00734466"/>
    <w:rsid w:val="007347BE"/>
    <w:rsid w:val="00736421"/>
    <w:rsid w:val="007371D1"/>
    <w:rsid w:val="00743306"/>
    <w:rsid w:val="007436DE"/>
    <w:rsid w:val="00745C36"/>
    <w:rsid w:val="0074635D"/>
    <w:rsid w:val="007545EC"/>
    <w:rsid w:val="00756A55"/>
    <w:rsid w:val="007574B4"/>
    <w:rsid w:val="00760343"/>
    <w:rsid w:val="0076403F"/>
    <w:rsid w:val="00765A32"/>
    <w:rsid w:val="00766C9F"/>
    <w:rsid w:val="00775555"/>
    <w:rsid w:val="007765B3"/>
    <w:rsid w:val="00781488"/>
    <w:rsid w:val="00782B4D"/>
    <w:rsid w:val="00786CEA"/>
    <w:rsid w:val="00787C32"/>
    <w:rsid w:val="00787C48"/>
    <w:rsid w:val="00790099"/>
    <w:rsid w:val="00790E6B"/>
    <w:rsid w:val="0079121E"/>
    <w:rsid w:val="00795CFA"/>
    <w:rsid w:val="007A3A2F"/>
    <w:rsid w:val="007A3C5C"/>
    <w:rsid w:val="007A72F8"/>
    <w:rsid w:val="007A762E"/>
    <w:rsid w:val="007B0210"/>
    <w:rsid w:val="007B1294"/>
    <w:rsid w:val="007B2843"/>
    <w:rsid w:val="007B33DB"/>
    <w:rsid w:val="007B6AF0"/>
    <w:rsid w:val="007B7205"/>
    <w:rsid w:val="007C3FFA"/>
    <w:rsid w:val="007C6347"/>
    <w:rsid w:val="007C6CBC"/>
    <w:rsid w:val="007C753A"/>
    <w:rsid w:val="007D1915"/>
    <w:rsid w:val="007D2AFD"/>
    <w:rsid w:val="007D3562"/>
    <w:rsid w:val="007E0717"/>
    <w:rsid w:val="007E124A"/>
    <w:rsid w:val="007E2A3C"/>
    <w:rsid w:val="007F066A"/>
    <w:rsid w:val="007F1AC2"/>
    <w:rsid w:val="007F6AC6"/>
    <w:rsid w:val="00806557"/>
    <w:rsid w:val="0081012C"/>
    <w:rsid w:val="008130E5"/>
    <w:rsid w:val="00816652"/>
    <w:rsid w:val="00817446"/>
    <w:rsid w:val="00822830"/>
    <w:rsid w:val="0082427C"/>
    <w:rsid w:val="008255A9"/>
    <w:rsid w:val="00826B2B"/>
    <w:rsid w:val="00831FAB"/>
    <w:rsid w:val="008321C6"/>
    <w:rsid w:val="00833DFC"/>
    <w:rsid w:val="008351D4"/>
    <w:rsid w:val="00842962"/>
    <w:rsid w:val="0084561F"/>
    <w:rsid w:val="00851778"/>
    <w:rsid w:val="00851CE5"/>
    <w:rsid w:val="008545C6"/>
    <w:rsid w:val="00855641"/>
    <w:rsid w:val="008575E1"/>
    <w:rsid w:val="008630D7"/>
    <w:rsid w:val="0086318E"/>
    <w:rsid w:val="0086326E"/>
    <w:rsid w:val="00872376"/>
    <w:rsid w:val="00872536"/>
    <w:rsid w:val="00872D66"/>
    <w:rsid w:val="00880154"/>
    <w:rsid w:val="00880BDA"/>
    <w:rsid w:val="00884BC3"/>
    <w:rsid w:val="00886596"/>
    <w:rsid w:val="00886E91"/>
    <w:rsid w:val="008926D5"/>
    <w:rsid w:val="008A024B"/>
    <w:rsid w:val="008A2DAF"/>
    <w:rsid w:val="008A336D"/>
    <w:rsid w:val="008A4556"/>
    <w:rsid w:val="008A7B6F"/>
    <w:rsid w:val="008A7B9D"/>
    <w:rsid w:val="008B3222"/>
    <w:rsid w:val="008B3F70"/>
    <w:rsid w:val="008B59DA"/>
    <w:rsid w:val="008B6DA6"/>
    <w:rsid w:val="008C0CFE"/>
    <w:rsid w:val="008C272B"/>
    <w:rsid w:val="008C288E"/>
    <w:rsid w:val="008C5B91"/>
    <w:rsid w:val="008D271C"/>
    <w:rsid w:val="008D776D"/>
    <w:rsid w:val="008E18E1"/>
    <w:rsid w:val="008E20F5"/>
    <w:rsid w:val="008E6430"/>
    <w:rsid w:val="008F1F59"/>
    <w:rsid w:val="008F3A58"/>
    <w:rsid w:val="008F3E4B"/>
    <w:rsid w:val="008F49C9"/>
    <w:rsid w:val="008F5E20"/>
    <w:rsid w:val="008F63C8"/>
    <w:rsid w:val="0090029D"/>
    <w:rsid w:val="00900E6E"/>
    <w:rsid w:val="00904952"/>
    <w:rsid w:val="009054B4"/>
    <w:rsid w:val="00905752"/>
    <w:rsid w:val="00907530"/>
    <w:rsid w:val="00911E52"/>
    <w:rsid w:val="00912FFA"/>
    <w:rsid w:val="00913651"/>
    <w:rsid w:val="00913CBF"/>
    <w:rsid w:val="0091467D"/>
    <w:rsid w:val="0091555B"/>
    <w:rsid w:val="00924CA8"/>
    <w:rsid w:val="00925C8D"/>
    <w:rsid w:val="009303AF"/>
    <w:rsid w:val="0093289A"/>
    <w:rsid w:val="00932DDB"/>
    <w:rsid w:val="00933F24"/>
    <w:rsid w:val="00934C62"/>
    <w:rsid w:val="00934D4D"/>
    <w:rsid w:val="0093611D"/>
    <w:rsid w:val="00940570"/>
    <w:rsid w:val="009421AD"/>
    <w:rsid w:val="0094232C"/>
    <w:rsid w:val="00943BB8"/>
    <w:rsid w:val="0094532F"/>
    <w:rsid w:val="00946B3B"/>
    <w:rsid w:val="00951656"/>
    <w:rsid w:val="00951F30"/>
    <w:rsid w:val="00956E23"/>
    <w:rsid w:val="00957B99"/>
    <w:rsid w:val="00961582"/>
    <w:rsid w:val="009616C7"/>
    <w:rsid w:val="009617C4"/>
    <w:rsid w:val="0096419C"/>
    <w:rsid w:val="00967B5F"/>
    <w:rsid w:val="009700B3"/>
    <w:rsid w:val="009704BB"/>
    <w:rsid w:val="0097271A"/>
    <w:rsid w:val="0097458C"/>
    <w:rsid w:val="00974C01"/>
    <w:rsid w:val="009752E4"/>
    <w:rsid w:val="00976D3B"/>
    <w:rsid w:val="009807BA"/>
    <w:rsid w:val="00981AC7"/>
    <w:rsid w:val="009834E2"/>
    <w:rsid w:val="0098425B"/>
    <w:rsid w:val="00986C8D"/>
    <w:rsid w:val="009879A8"/>
    <w:rsid w:val="009923DF"/>
    <w:rsid w:val="009927B2"/>
    <w:rsid w:val="009944E0"/>
    <w:rsid w:val="009A5FC6"/>
    <w:rsid w:val="009B139E"/>
    <w:rsid w:val="009B1611"/>
    <w:rsid w:val="009B21EB"/>
    <w:rsid w:val="009B4AF4"/>
    <w:rsid w:val="009B6785"/>
    <w:rsid w:val="009B6975"/>
    <w:rsid w:val="009C027C"/>
    <w:rsid w:val="009C0755"/>
    <w:rsid w:val="009C0F10"/>
    <w:rsid w:val="009C31E6"/>
    <w:rsid w:val="009C5068"/>
    <w:rsid w:val="009D0E56"/>
    <w:rsid w:val="009D3EE5"/>
    <w:rsid w:val="009D4456"/>
    <w:rsid w:val="009D62DD"/>
    <w:rsid w:val="009D6696"/>
    <w:rsid w:val="009D6814"/>
    <w:rsid w:val="009E140F"/>
    <w:rsid w:val="009E1E3D"/>
    <w:rsid w:val="009F016D"/>
    <w:rsid w:val="009F195D"/>
    <w:rsid w:val="009F19A1"/>
    <w:rsid w:val="009F1E1B"/>
    <w:rsid w:val="009F25E3"/>
    <w:rsid w:val="009F2FF4"/>
    <w:rsid w:val="009F7DE3"/>
    <w:rsid w:val="00A003F6"/>
    <w:rsid w:val="00A0203F"/>
    <w:rsid w:val="00A03046"/>
    <w:rsid w:val="00A10D82"/>
    <w:rsid w:val="00A23233"/>
    <w:rsid w:val="00A23FB9"/>
    <w:rsid w:val="00A27EF5"/>
    <w:rsid w:val="00A35E5A"/>
    <w:rsid w:val="00A379E3"/>
    <w:rsid w:val="00A40B55"/>
    <w:rsid w:val="00A432C3"/>
    <w:rsid w:val="00A46B84"/>
    <w:rsid w:val="00A47A46"/>
    <w:rsid w:val="00A50541"/>
    <w:rsid w:val="00A5555D"/>
    <w:rsid w:val="00A5669A"/>
    <w:rsid w:val="00A57FA3"/>
    <w:rsid w:val="00A61499"/>
    <w:rsid w:val="00A63916"/>
    <w:rsid w:val="00A6659D"/>
    <w:rsid w:val="00A70C07"/>
    <w:rsid w:val="00A733EF"/>
    <w:rsid w:val="00A75451"/>
    <w:rsid w:val="00A81A37"/>
    <w:rsid w:val="00A82A31"/>
    <w:rsid w:val="00A8341C"/>
    <w:rsid w:val="00A83503"/>
    <w:rsid w:val="00A87FF0"/>
    <w:rsid w:val="00A91D49"/>
    <w:rsid w:val="00A95E88"/>
    <w:rsid w:val="00AB45B5"/>
    <w:rsid w:val="00AB61D3"/>
    <w:rsid w:val="00AB635E"/>
    <w:rsid w:val="00AB6539"/>
    <w:rsid w:val="00AB6FD2"/>
    <w:rsid w:val="00AC069A"/>
    <w:rsid w:val="00AC24D1"/>
    <w:rsid w:val="00AC2D2D"/>
    <w:rsid w:val="00AC3C60"/>
    <w:rsid w:val="00AC6CB3"/>
    <w:rsid w:val="00AD16E1"/>
    <w:rsid w:val="00AD2174"/>
    <w:rsid w:val="00AD23FF"/>
    <w:rsid w:val="00AD3B28"/>
    <w:rsid w:val="00AD5E03"/>
    <w:rsid w:val="00AD748C"/>
    <w:rsid w:val="00AD7E48"/>
    <w:rsid w:val="00AE3F68"/>
    <w:rsid w:val="00B004EB"/>
    <w:rsid w:val="00B0173F"/>
    <w:rsid w:val="00B03FD3"/>
    <w:rsid w:val="00B04C21"/>
    <w:rsid w:val="00B05C3A"/>
    <w:rsid w:val="00B06007"/>
    <w:rsid w:val="00B07AA0"/>
    <w:rsid w:val="00B07CEE"/>
    <w:rsid w:val="00B110CF"/>
    <w:rsid w:val="00B11DF6"/>
    <w:rsid w:val="00B12C18"/>
    <w:rsid w:val="00B16A3D"/>
    <w:rsid w:val="00B16E53"/>
    <w:rsid w:val="00B17496"/>
    <w:rsid w:val="00B21065"/>
    <w:rsid w:val="00B27F0F"/>
    <w:rsid w:val="00B307A5"/>
    <w:rsid w:val="00B414A4"/>
    <w:rsid w:val="00B42868"/>
    <w:rsid w:val="00B44E6C"/>
    <w:rsid w:val="00B46DA3"/>
    <w:rsid w:val="00B473A0"/>
    <w:rsid w:val="00B47E3C"/>
    <w:rsid w:val="00B47E68"/>
    <w:rsid w:val="00B531B2"/>
    <w:rsid w:val="00B551BF"/>
    <w:rsid w:val="00B55BDA"/>
    <w:rsid w:val="00B5793F"/>
    <w:rsid w:val="00B57FFE"/>
    <w:rsid w:val="00B60AAB"/>
    <w:rsid w:val="00B63B9C"/>
    <w:rsid w:val="00B65660"/>
    <w:rsid w:val="00B6693D"/>
    <w:rsid w:val="00B66BF8"/>
    <w:rsid w:val="00B71061"/>
    <w:rsid w:val="00B7793C"/>
    <w:rsid w:val="00B821B4"/>
    <w:rsid w:val="00B83A58"/>
    <w:rsid w:val="00B91977"/>
    <w:rsid w:val="00B97446"/>
    <w:rsid w:val="00BA31BC"/>
    <w:rsid w:val="00BA3628"/>
    <w:rsid w:val="00BA3B46"/>
    <w:rsid w:val="00BA760C"/>
    <w:rsid w:val="00BB09FD"/>
    <w:rsid w:val="00BB12A2"/>
    <w:rsid w:val="00BB2AAA"/>
    <w:rsid w:val="00BB3991"/>
    <w:rsid w:val="00BB42E9"/>
    <w:rsid w:val="00BB6842"/>
    <w:rsid w:val="00BB7A2E"/>
    <w:rsid w:val="00BC0875"/>
    <w:rsid w:val="00BC1507"/>
    <w:rsid w:val="00BC39B1"/>
    <w:rsid w:val="00BC570C"/>
    <w:rsid w:val="00BC5F44"/>
    <w:rsid w:val="00BC7674"/>
    <w:rsid w:val="00BD284E"/>
    <w:rsid w:val="00BD3156"/>
    <w:rsid w:val="00BD38A1"/>
    <w:rsid w:val="00BE0B64"/>
    <w:rsid w:val="00BE0C47"/>
    <w:rsid w:val="00BE3C92"/>
    <w:rsid w:val="00BE5FC9"/>
    <w:rsid w:val="00BF56E0"/>
    <w:rsid w:val="00BF6068"/>
    <w:rsid w:val="00BF77BD"/>
    <w:rsid w:val="00C0242E"/>
    <w:rsid w:val="00C060A3"/>
    <w:rsid w:val="00C1048F"/>
    <w:rsid w:val="00C115C9"/>
    <w:rsid w:val="00C12030"/>
    <w:rsid w:val="00C23F5F"/>
    <w:rsid w:val="00C25EA2"/>
    <w:rsid w:val="00C337D5"/>
    <w:rsid w:val="00C339F2"/>
    <w:rsid w:val="00C352DD"/>
    <w:rsid w:val="00C4171B"/>
    <w:rsid w:val="00C41F15"/>
    <w:rsid w:val="00C4243A"/>
    <w:rsid w:val="00C44B92"/>
    <w:rsid w:val="00C52F5C"/>
    <w:rsid w:val="00C53F7B"/>
    <w:rsid w:val="00C57E60"/>
    <w:rsid w:val="00C6092D"/>
    <w:rsid w:val="00C71D8F"/>
    <w:rsid w:val="00C7248B"/>
    <w:rsid w:val="00C7431E"/>
    <w:rsid w:val="00C7447A"/>
    <w:rsid w:val="00C74A18"/>
    <w:rsid w:val="00C81060"/>
    <w:rsid w:val="00C8503E"/>
    <w:rsid w:val="00C86B43"/>
    <w:rsid w:val="00C90572"/>
    <w:rsid w:val="00C90A81"/>
    <w:rsid w:val="00C926D5"/>
    <w:rsid w:val="00C947DE"/>
    <w:rsid w:val="00C9554F"/>
    <w:rsid w:val="00C95EBA"/>
    <w:rsid w:val="00CA066B"/>
    <w:rsid w:val="00CA11E6"/>
    <w:rsid w:val="00CA2218"/>
    <w:rsid w:val="00CA5288"/>
    <w:rsid w:val="00CA67A1"/>
    <w:rsid w:val="00CA6A83"/>
    <w:rsid w:val="00CA7915"/>
    <w:rsid w:val="00CB03C8"/>
    <w:rsid w:val="00CB3DD0"/>
    <w:rsid w:val="00CB7742"/>
    <w:rsid w:val="00CB7CAA"/>
    <w:rsid w:val="00CC0BDC"/>
    <w:rsid w:val="00CC3F0C"/>
    <w:rsid w:val="00CC4FE4"/>
    <w:rsid w:val="00CD22CE"/>
    <w:rsid w:val="00CD3E68"/>
    <w:rsid w:val="00CD43D3"/>
    <w:rsid w:val="00CD7ECA"/>
    <w:rsid w:val="00CE194F"/>
    <w:rsid w:val="00CE24DA"/>
    <w:rsid w:val="00CE3C64"/>
    <w:rsid w:val="00CE5EF2"/>
    <w:rsid w:val="00CE7DF1"/>
    <w:rsid w:val="00CF00E2"/>
    <w:rsid w:val="00CF0559"/>
    <w:rsid w:val="00CF0827"/>
    <w:rsid w:val="00CF319B"/>
    <w:rsid w:val="00CF32FA"/>
    <w:rsid w:val="00CF61CC"/>
    <w:rsid w:val="00D019C5"/>
    <w:rsid w:val="00D02669"/>
    <w:rsid w:val="00D139AE"/>
    <w:rsid w:val="00D13A8B"/>
    <w:rsid w:val="00D21586"/>
    <w:rsid w:val="00D21AB6"/>
    <w:rsid w:val="00D2214D"/>
    <w:rsid w:val="00D26115"/>
    <w:rsid w:val="00D32ED1"/>
    <w:rsid w:val="00D342CC"/>
    <w:rsid w:val="00D34616"/>
    <w:rsid w:val="00D35B77"/>
    <w:rsid w:val="00D40656"/>
    <w:rsid w:val="00D41349"/>
    <w:rsid w:val="00D43456"/>
    <w:rsid w:val="00D45667"/>
    <w:rsid w:val="00D45D61"/>
    <w:rsid w:val="00D52046"/>
    <w:rsid w:val="00D52800"/>
    <w:rsid w:val="00D52AB5"/>
    <w:rsid w:val="00D57C40"/>
    <w:rsid w:val="00D57EB2"/>
    <w:rsid w:val="00D60D1A"/>
    <w:rsid w:val="00D635CB"/>
    <w:rsid w:val="00D64DE7"/>
    <w:rsid w:val="00D64E5F"/>
    <w:rsid w:val="00D714C3"/>
    <w:rsid w:val="00D71FF3"/>
    <w:rsid w:val="00D73C15"/>
    <w:rsid w:val="00D73ED9"/>
    <w:rsid w:val="00D74BAC"/>
    <w:rsid w:val="00D760D7"/>
    <w:rsid w:val="00D76C7B"/>
    <w:rsid w:val="00D778C9"/>
    <w:rsid w:val="00D77B72"/>
    <w:rsid w:val="00D822B1"/>
    <w:rsid w:val="00D82789"/>
    <w:rsid w:val="00D856E1"/>
    <w:rsid w:val="00D910DF"/>
    <w:rsid w:val="00D92D34"/>
    <w:rsid w:val="00D9615F"/>
    <w:rsid w:val="00DA254C"/>
    <w:rsid w:val="00DA6573"/>
    <w:rsid w:val="00DB18C9"/>
    <w:rsid w:val="00DB2C01"/>
    <w:rsid w:val="00DB3314"/>
    <w:rsid w:val="00DB5993"/>
    <w:rsid w:val="00DB6325"/>
    <w:rsid w:val="00DC173F"/>
    <w:rsid w:val="00DC28FF"/>
    <w:rsid w:val="00DC6C44"/>
    <w:rsid w:val="00DD09B5"/>
    <w:rsid w:val="00DD2287"/>
    <w:rsid w:val="00DD4578"/>
    <w:rsid w:val="00DD672C"/>
    <w:rsid w:val="00DD79B7"/>
    <w:rsid w:val="00DE1A88"/>
    <w:rsid w:val="00DE3BE2"/>
    <w:rsid w:val="00DE4A7C"/>
    <w:rsid w:val="00DE5140"/>
    <w:rsid w:val="00DF187B"/>
    <w:rsid w:val="00DF4FE8"/>
    <w:rsid w:val="00DF6BA9"/>
    <w:rsid w:val="00DF7B1D"/>
    <w:rsid w:val="00DF7C0B"/>
    <w:rsid w:val="00E012BA"/>
    <w:rsid w:val="00E016D4"/>
    <w:rsid w:val="00E02CD7"/>
    <w:rsid w:val="00E03BF9"/>
    <w:rsid w:val="00E06BBB"/>
    <w:rsid w:val="00E1052D"/>
    <w:rsid w:val="00E10DB0"/>
    <w:rsid w:val="00E117BE"/>
    <w:rsid w:val="00E121D9"/>
    <w:rsid w:val="00E13320"/>
    <w:rsid w:val="00E175D1"/>
    <w:rsid w:val="00E2321E"/>
    <w:rsid w:val="00E24413"/>
    <w:rsid w:val="00E26474"/>
    <w:rsid w:val="00E31D63"/>
    <w:rsid w:val="00E33680"/>
    <w:rsid w:val="00E346F3"/>
    <w:rsid w:val="00E3582C"/>
    <w:rsid w:val="00E422CC"/>
    <w:rsid w:val="00E451E7"/>
    <w:rsid w:val="00E4679B"/>
    <w:rsid w:val="00E50655"/>
    <w:rsid w:val="00E50D11"/>
    <w:rsid w:val="00E55220"/>
    <w:rsid w:val="00E61EF5"/>
    <w:rsid w:val="00E65AD2"/>
    <w:rsid w:val="00E74026"/>
    <w:rsid w:val="00E75770"/>
    <w:rsid w:val="00E77B7C"/>
    <w:rsid w:val="00E80828"/>
    <w:rsid w:val="00E83592"/>
    <w:rsid w:val="00E84EB6"/>
    <w:rsid w:val="00E87132"/>
    <w:rsid w:val="00E87FCA"/>
    <w:rsid w:val="00E91802"/>
    <w:rsid w:val="00E91EE6"/>
    <w:rsid w:val="00E92752"/>
    <w:rsid w:val="00E92ACE"/>
    <w:rsid w:val="00E92AF4"/>
    <w:rsid w:val="00E92D23"/>
    <w:rsid w:val="00E95ECE"/>
    <w:rsid w:val="00E96239"/>
    <w:rsid w:val="00E96792"/>
    <w:rsid w:val="00EA01DE"/>
    <w:rsid w:val="00EA16C7"/>
    <w:rsid w:val="00EA3AEB"/>
    <w:rsid w:val="00EA4017"/>
    <w:rsid w:val="00EA489B"/>
    <w:rsid w:val="00EB0859"/>
    <w:rsid w:val="00EB1004"/>
    <w:rsid w:val="00EB109A"/>
    <w:rsid w:val="00EB7733"/>
    <w:rsid w:val="00EC1107"/>
    <w:rsid w:val="00EC5DD8"/>
    <w:rsid w:val="00ED0752"/>
    <w:rsid w:val="00ED2DEA"/>
    <w:rsid w:val="00ED351F"/>
    <w:rsid w:val="00ED3735"/>
    <w:rsid w:val="00ED3C54"/>
    <w:rsid w:val="00EE1079"/>
    <w:rsid w:val="00EE2068"/>
    <w:rsid w:val="00EE26ED"/>
    <w:rsid w:val="00EE3418"/>
    <w:rsid w:val="00EE43DA"/>
    <w:rsid w:val="00EE69D1"/>
    <w:rsid w:val="00EF0E42"/>
    <w:rsid w:val="00EF1476"/>
    <w:rsid w:val="00EF3967"/>
    <w:rsid w:val="00EF74F7"/>
    <w:rsid w:val="00EF7590"/>
    <w:rsid w:val="00F00B3E"/>
    <w:rsid w:val="00F0122B"/>
    <w:rsid w:val="00F02A0B"/>
    <w:rsid w:val="00F02EDE"/>
    <w:rsid w:val="00F040B8"/>
    <w:rsid w:val="00F04471"/>
    <w:rsid w:val="00F06E19"/>
    <w:rsid w:val="00F06E3A"/>
    <w:rsid w:val="00F1019C"/>
    <w:rsid w:val="00F1238E"/>
    <w:rsid w:val="00F12B13"/>
    <w:rsid w:val="00F13AEE"/>
    <w:rsid w:val="00F150E3"/>
    <w:rsid w:val="00F15D31"/>
    <w:rsid w:val="00F224D4"/>
    <w:rsid w:val="00F234EB"/>
    <w:rsid w:val="00F318D4"/>
    <w:rsid w:val="00F331B5"/>
    <w:rsid w:val="00F34C28"/>
    <w:rsid w:val="00F36E0A"/>
    <w:rsid w:val="00F4582E"/>
    <w:rsid w:val="00F4622D"/>
    <w:rsid w:val="00F50D0C"/>
    <w:rsid w:val="00F50E63"/>
    <w:rsid w:val="00F516BD"/>
    <w:rsid w:val="00F51798"/>
    <w:rsid w:val="00F52089"/>
    <w:rsid w:val="00F52B5F"/>
    <w:rsid w:val="00F543B6"/>
    <w:rsid w:val="00F55359"/>
    <w:rsid w:val="00F5549F"/>
    <w:rsid w:val="00F56835"/>
    <w:rsid w:val="00F57730"/>
    <w:rsid w:val="00F579D5"/>
    <w:rsid w:val="00F63780"/>
    <w:rsid w:val="00F6570F"/>
    <w:rsid w:val="00F71AE4"/>
    <w:rsid w:val="00F749FD"/>
    <w:rsid w:val="00F82F07"/>
    <w:rsid w:val="00F83142"/>
    <w:rsid w:val="00F8467E"/>
    <w:rsid w:val="00F85691"/>
    <w:rsid w:val="00F957D9"/>
    <w:rsid w:val="00F96E1F"/>
    <w:rsid w:val="00FA08E4"/>
    <w:rsid w:val="00FA1F77"/>
    <w:rsid w:val="00FA3C7A"/>
    <w:rsid w:val="00FA4B30"/>
    <w:rsid w:val="00FA4ECB"/>
    <w:rsid w:val="00FA5D8D"/>
    <w:rsid w:val="00FB393A"/>
    <w:rsid w:val="00FB44DD"/>
    <w:rsid w:val="00FB5C2F"/>
    <w:rsid w:val="00FB662C"/>
    <w:rsid w:val="00FC0A7C"/>
    <w:rsid w:val="00FC282E"/>
    <w:rsid w:val="00FC43DC"/>
    <w:rsid w:val="00FC6806"/>
    <w:rsid w:val="00FC7401"/>
    <w:rsid w:val="00FD0A51"/>
    <w:rsid w:val="00FD31FD"/>
    <w:rsid w:val="00FD7663"/>
    <w:rsid w:val="00FD7664"/>
    <w:rsid w:val="00FE0BC6"/>
    <w:rsid w:val="00FE12DD"/>
    <w:rsid w:val="00FE41AF"/>
    <w:rsid w:val="00FE755B"/>
    <w:rsid w:val="00FF2E2B"/>
    <w:rsid w:val="00FF5BC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636620"/>
  <w15:chartTrackingRefBased/>
  <w15:docId w15:val="{4B1CE10B-9388-4FBB-861C-6D58F57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qFormat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  <w:style w:type="character" w:customStyle="1" w:styleId="fontstyle01">
    <w:name w:val="fontstyle0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60D1A"/>
    <w:rPr>
      <w:b w:val="0"/>
      <w:bCs w:val="0"/>
      <w:i w:val="0"/>
      <w:iCs w:val="0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6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63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">
    <w:name w:val="pl-s"/>
    <w:basedOn w:val="DefaultParagraphFont"/>
    <w:rsid w:val="00833DFC"/>
  </w:style>
  <w:style w:type="character" w:customStyle="1" w:styleId="pl-pds">
    <w:name w:val="pl-pds"/>
    <w:basedOn w:val="DefaultParagraphFont"/>
    <w:rsid w:val="00833DFC"/>
  </w:style>
  <w:style w:type="character" w:customStyle="1" w:styleId="jskeywordcolor">
    <w:name w:val="jskeywordcolor"/>
    <w:basedOn w:val="DefaultParagraphFont"/>
    <w:rsid w:val="008A7B9D"/>
  </w:style>
  <w:style w:type="character" w:customStyle="1" w:styleId="jsstringcolor">
    <w:name w:val="jsstringcolor"/>
    <w:basedOn w:val="DefaultParagraphFont"/>
    <w:rsid w:val="008A7B9D"/>
  </w:style>
  <w:style w:type="character" w:customStyle="1" w:styleId="jsnumbercolor">
    <w:name w:val="jsnumbercolor"/>
    <w:basedOn w:val="DefaultParagraphFont"/>
    <w:rsid w:val="008A7B9D"/>
  </w:style>
  <w:style w:type="character" w:customStyle="1" w:styleId="jspropertycolor">
    <w:name w:val="jspropertycolor"/>
    <w:basedOn w:val="DefaultParagraphFont"/>
    <w:rsid w:val="00B6693D"/>
  </w:style>
  <w:style w:type="character" w:customStyle="1" w:styleId="commentcolor">
    <w:name w:val="commentcolor"/>
    <w:basedOn w:val="DefaultParagraphFont"/>
    <w:rsid w:val="00B6693D"/>
  </w:style>
  <w:style w:type="character" w:customStyle="1" w:styleId="value">
    <w:name w:val="value"/>
    <w:basedOn w:val="DefaultParagraphFont"/>
    <w:rsid w:val="00FF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F5E52-975E-472E-B383-E4AA930E1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2B4055-2B87-4069-8BF6-319A7FB235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64092E-A159-486D-831C-4C162AA2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3E323E-FFBD-4D9D-ADB0-28D6419A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3451</TotalTime>
  <Pages>20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925</cp:revision>
  <dcterms:created xsi:type="dcterms:W3CDTF">2019-11-06T22:05:00Z</dcterms:created>
  <dcterms:modified xsi:type="dcterms:W3CDTF">2020-03-28T17:38:00Z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