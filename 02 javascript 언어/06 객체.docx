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3304B138" w:rsidR="003601EA" w:rsidRPr="00D64B8C" w:rsidRDefault="005A776C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객체</w:t>
      </w:r>
    </w:p>
    <w:p w14:paraId="139A3EA0" w14:textId="162E3D09" w:rsidR="00D64B8C" w:rsidRDefault="004C7E86" w:rsidP="00F579D5">
      <w:r>
        <w:t>2020-03-16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2BE9F3D5" w:rsidR="00BF5CCA" w:rsidRDefault="00267E6A" w:rsidP="00F579D5">
      <w:r>
        <w:rPr>
          <w:rFonts w:hint="eastAsia"/>
        </w:rPr>
        <w:t>객체</w:t>
      </w:r>
      <w:r w:rsidR="00547D4F">
        <w:rPr>
          <w:rFonts w:hint="eastAsia"/>
        </w:rPr>
        <w:t>의 생성,</w:t>
      </w:r>
      <w:r w:rsidR="00547D4F">
        <w:t xml:space="preserve"> </w:t>
      </w:r>
      <w:r w:rsidR="00547D4F">
        <w:rPr>
          <w:rFonts w:hint="eastAsia"/>
        </w:rPr>
        <w:t>비교,</w:t>
      </w:r>
      <w:r w:rsidR="00547D4F">
        <w:t xml:space="preserve"> </w:t>
      </w:r>
      <w:r w:rsidR="003F6A9F">
        <w:rPr>
          <w:rFonts w:hint="eastAsia"/>
        </w:rPr>
        <w:t>속성 탐색</w:t>
      </w:r>
    </w:p>
    <w:p w14:paraId="1F0C9943" w14:textId="75277A6A" w:rsidR="003F6A9F" w:rsidRDefault="003F6A9F" w:rsidP="00F579D5">
      <w:r>
        <w:rPr>
          <w:rFonts w:hint="eastAsia"/>
        </w:rPr>
        <w:t>O</w:t>
      </w:r>
      <w:r>
        <w:t>bject</w:t>
      </w:r>
      <w:r w:rsidR="007D3348">
        <w:rPr>
          <w:rFonts w:hint="eastAsia"/>
        </w:rPr>
        <w:t>의 메소드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6B6E1461" w14:textId="57C0BB81" w:rsidR="003061E1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889374" w:history="1">
        <w:r w:rsidR="003061E1" w:rsidRPr="00254EB3">
          <w:rPr>
            <w:rStyle w:val="Hyperlink"/>
            <w:rFonts w:hAnsi="굴림체"/>
            <w:noProof/>
          </w:rPr>
          <w:t>1.</w:t>
        </w:r>
        <w:r w:rsidR="003061E1" w:rsidRPr="00254EB3">
          <w:rPr>
            <w:rStyle w:val="Hyperlink"/>
            <w:noProof/>
          </w:rPr>
          <w:t xml:space="preserve"> 객체</w:t>
        </w:r>
        <w:r w:rsidR="003061E1">
          <w:rPr>
            <w:noProof/>
            <w:webHidden/>
          </w:rPr>
          <w:tab/>
        </w:r>
        <w:r w:rsidR="003061E1">
          <w:rPr>
            <w:noProof/>
            <w:webHidden/>
          </w:rPr>
          <w:fldChar w:fldCharType="begin"/>
        </w:r>
        <w:r w:rsidR="003061E1">
          <w:rPr>
            <w:noProof/>
            <w:webHidden/>
          </w:rPr>
          <w:instrText xml:space="preserve"> PAGEREF _Toc37889374 \h </w:instrText>
        </w:r>
        <w:r w:rsidR="003061E1">
          <w:rPr>
            <w:noProof/>
            <w:webHidden/>
          </w:rPr>
        </w:r>
        <w:r w:rsidR="003061E1">
          <w:rPr>
            <w:noProof/>
            <w:webHidden/>
          </w:rPr>
          <w:fldChar w:fldCharType="separate"/>
        </w:r>
        <w:r w:rsidR="003061E1">
          <w:rPr>
            <w:noProof/>
            <w:webHidden/>
          </w:rPr>
          <w:t>2</w:t>
        </w:r>
        <w:r w:rsidR="003061E1">
          <w:rPr>
            <w:noProof/>
            <w:webHidden/>
          </w:rPr>
          <w:fldChar w:fldCharType="end"/>
        </w:r>
      </w:hyperlink>
    </w:p>
    <w:p w14:paraId="7910BB4E" w14:textId="0919661A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75" w:history="1">
        <w:r w:rsidRPr="00254EB3">
          <w:rPr>
            <w:rStyle w:val="Hyperlink"/>
            <w:noProof/>
          </w:rPr>
          <w:t>1) 객체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EE9919" w14:textId="4CBD99D2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76" w:history="1">
        <w:r w:rsidRPr="00254EB3">
          <w:rPr>
            <w:rStyle w:val="Hyperlink"/>
            <w:noProof/>
          </w:rPr>
          <w:t>2) 객체 비교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740E01" w14:textId="7DF79CEB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77" w:history="1">
        <w:r w:rsidRPr="00254EB3">
          <w:rPr>
            <w:rStyle w:val="Hyperlink"/>
            <w:noProof/>
          </w:rPr>
          <w:t>3) 객체 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49FF80" w14:textId="1C9EFBDB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78" w:history="1">
        <w:r w:rsidRPr="00254EB3">
          <w:rPr>
            <w:rStyle w:val="Hyperlink"/>
            <w:noProof/>
          </w:rPr>
          <w:t>4)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DBA1BF" w14:textId="12397B1F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79" w:history="1">
        <w:r w:rsidRPr="00254EB3">
          <w:rPr>
            <w:rStyle w:val="Hyperlink"/>
            <w:noProof/>
          </w:rPr>
          <w:t>5) 속성 탐색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D90AD5" w14:textId="0B15A1A7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0" w:history="1">
        <w:r w:rsidRPr="00254EB3">
          <w:rPr>
            <w:rStyle w:val="Hyperlink"/>
            <w:noProof/>
          </w:rPr>
          <w:t>6) 멤버 변수 제거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815D2D" w14:textId="035BB04F" w:rsidR="003061E1" w:rsidRDefault="003061E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889381" w:history="1">
        <w:r w:rsidRPr="00254EB3">
          <w:rPr>
            <w:rStyle w:val="Hyperlink"/>
            <w:rFonts w:hAnsi="굴림체"/>
            <w:noProof/>
          </w:rPr>
          <w:t>2.</w:t>
        </w:r>
        <w:r w:rsidRPr="00254EB3">
          <w:rPr>
            <w:rStyle w:val="Hyperlink"/>
            <w:noProof/>
          </w:rPr>
          <w:t xml:space="preserve"> Object의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E07259" w14:textId="4857306A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2" w:history="1">
        <w:r w:rsidRPr="00254EB3">
          <w:rPr>
            <w:rStyle w:val="Hyperlink"/>
            <w:noProof/>
          </w:rPr>
          <w:t>1) Object.assign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8F827F" w14:textId="27DE5AA9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3" w:history="1">
        <w:r w:rsidRPr="00254EB3">
          <w:rPr>
            <w:rStyle w:val="Hyperlink"/>
            <w:noProof/>
          </w:rPr>
          <w:t>2) Object.entries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8E0486" w14:textId="5DBE0EFF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4" w:history="1">
        <w:r w:rsidRPr="00254EB3">
          <w:rPr>
            <w:rStyle w:val="Hyperlink"/>
            <w:noProof/>
          </w:rPr>
          <w:t>3) Object.keys, Object.values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505FF8" w14:textId="67398FC4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5" w:history="1">
        <w:r w:rsidRPr="00254EB3">
          <w:rPr>
            <w:rStyle w:val="Hyperlink"/>
            <w:noProof/>
          </w:rPr>
          <w:t>4) Object.freeze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7E9E63" w14:textId="75E2DAD1" w:rsidR="003061E1" w:rsidRDefault="003061E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889386" w:history="1">
        <w:r w:rsidRPr="00254EB3">
          <w:rPr>
            <w:rStyle w:val="Hyperlink"/>
            <w:rFonts w:hAnsi="굴림체"/>
            <w:noProof/>
          </w:rPr>
          <w:t>3.</w:t>
        </w:r>
        <w:r w:rsidRPr="00254EB3">
          <w:rPr>
            <w:rStyle w:val="Hyperlink"/>
            <w:noProof/>
          </w:rPr>
          <w:t xml:space="preserve"> 고급 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8F0804" w14:textId="69537752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7" w:history="1">
        <w:r w:rsidRPr="00254EB3">
          <w:rPr>
            <w:rStyle w:val="Hyperlink"/>
            <w:noProof/>
          </w:rPr>
          <w:t>1) 속성 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33694E" w14:textId="3F57708E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88" w:history="1">
        <w:r w:rsidRPr="00254EB3">
          <w:rPr>
            <w:rStyle w:val="Hyperlink"/>
            <w:noProof/>
          </w:rPr>
          <w:t>2)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5BA5BB" w14:textId="0012FECD" w:rsidR="003061E1" w:rsidRDefault="003061E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889389" w:history="1">
        <w:r w:rsidRPr="00254EB3">
          <w:rPr>
            <w:rStyle w:val="Hyperlink"/>
            <w:rFonts w:hAnsi="굴림체"/>
            <w:noProof/>
          </w:rPr>
          <w:t>4.</w:t>
        </w:r>
        <w:r w:rsidRPr="00254EB3">
          <w:rPr>
            <w:rStyle w:val="Hyperlink"/>
            <w:noProof/>
          </w:rPr>
          <w:t xml:space="preserve"> 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F1F351" w14:textId="5C4DCF46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90" w:history="1">
        <w:r w:rsidRPr="00254EB3">
          <w:rPr>
            <w:rStyle w:val="Hyperlink"/>
            <w:noProof/>
          </w:rPr>
          <w:t>1) 클래스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51031FB" w14:textId="716F21A2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91" w:history="1">
        <w:r w:rsidRPr="00254EB3">
          <w:rPr>
            <w:rStyle w:val="Hyperlink"/>
            <w:noProof/>
          </w:rPr>
          <w:t>2) 메소드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95A55EE" w14:textId="7A3CBF11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92" w:history="1">
        <w:r w:rsidRPr="00254EB3">
          <w:rPr>
            <w:rStyle w:val="Hyperlink"/>
            <w:noProof/>
          </w:rPr>
          <w:t>3) static 메소드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9F6CF1" w14:textId="706AF670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93" w:history="1">
        <w:r w:rsidRPr="00254EB3">
          <w:rPr>
            <w:rStyle w:val="Hyperlink"/>
            <w:noProof/>
          </w:rPr>
          <w:t>4) 상속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4233F74" w14:textId="3569029D" w:rsidR="003061E1" w:rsidRDefault="003061E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889394" w:history="1">
        <w:r w:rsidRPr="00254EB3">
          <w:rPr>
            <w:rStyle w:val="Hyperlink"/>
            <w:noProof/>
          </w:rPr>
          <w:t>5) getter / setter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46202D" w14:textId="492D0219" w:rsidR="003061E1" w:rsidRDefault="003061E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889395" w:history="1">
        <w:r w:rsidRPr="00254EB3">
          <w:rPr>
            <w:rStyle w:val="Hyperlink"/>
            <w:rFonts w:hAnsi="굴림체"/>
            <w:noProof/>
          </w:rPr>
          <w:t>5.</w:t>
        </w:r>
        <w:r w:rsidRPr="00254EB3">
          <w:rPr>
            <w:rStyle w:val="Hyperlink"/>
            <w:noProof/>
          </w:rPr>
          <w:t xml:space="preserve"> 요약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84D52CA" w14:textId="6F8F4226" w:rsidR="003061E1" w:rsidRDefault="003061E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889396" w:history="1">
        <w:r w:rsidRPr="00254EB3">
          <w:rPr>
            <w:rStyle w:val="Hyperlink"/>
            <w:rFonts w:hAnsi="굴림체"/>
            <w:noProof/>
          </w:rPr>
          <w:t>6.</w:t>
        </w:r>
        <w:r w:rsidRPr="00254EB3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_Toc37889396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2139BF8" w14:textId="196DCD34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089CCBEB" w:rsidR="00F80A28" w:rsidRDefault="00596D7B" w:rsidP="00F80A28">
      <w:pPr>
        <w:pStyle w:val="Heading1"/>
      </w:pPr>
      <w:bookmarkStart w:id="0" w:name="_Toc37889374"/>
      <w:r>
        <w:rPr>
          <w:rFonts w:hint="eastAsia"/>
        </w:rPr>
        <w:lastRenderedPageBreak/>
        <w:t>객체</w:t>
      </w:r>
      <w:bookmarkEnd w:id="0"/>
    </w:p>
    <w:p w14:paraId="3C13F728" w14:textId="77777777" w:rsidR="00F80A28" w:rsidRDefault="00F80A28" w:rsidP="00F80A28"/>
    <w:p w14:paraId="64FD965E" w14:textId="46249072" w:rsidR="00F80A28" w:rsidRDefault="00902C66" w:rsidP="00F80A28">
      <w:pPr>
        <w:pStyle w:val="Heading2"/>
      </w:pPr>
      <w:bookmarkStart w:id="1" w:name="_Toc37889375"/>
      <w:r>
        <w:rPr>
          <w:rFonts w:hint="eastAsia"/>
        </w:rPr>
        <w:t>객체 생성</w:t>
      </w:r>
      <w:bookmarkEnd w:id="1"/>
    </w:p>
    <w:p w14:paraId="65A6A71B" w14:textId="436AB878" w:rsidR="00902C66" w:rsidRDefault="00C854EC" w:rsidP="00C854EC">
      <w:pPr>
        <w:pStyle w:val="Heading3"/>
      </w:pPr>
      <w:r>
        <w:rPr>
          <w:rFonts w:hint="eastAsia"/>
        </w:rPr>
        <w:t>p</w:t>
      </w:r>
      <w:r>
        <w:t>erson1.js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54EC" w14:paraId="2C9FA7B4" w14:textId="77777777" w:rsidTr="00C854EC">
        <w:tc>
          <w:tcPr>
            <w:tcW w:w="10456" w:type="dxa"/>
          </w:tcPr>
          <w:p w14:paraId="2FD2CE59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854E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854E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542F084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11DD08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595705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A6C2FDB" w14:textId="77777777" w:rsidR="00C854EC" w:rsidRPr="00C854EC" w:rsidRDefault="00C854EC" w:rsidP="00C854E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854E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C854E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3FF1A45" w14:textId="77777777" w:rsidR="00C854EC" w:rsidRDefault="00C854EC" w:rsidP="00C854EC"/>
        </w:tc>
      </w:tr>
    </w:tbl>
    <w:p w14:paraId="08E1F4E3" w14:textId="77777777" w:rsidR="00C854EC" w:rsidRDefault="00C854EC" w:rsidP="00C854EC"/>
    <w:p w14:paraId="56E40154" w14:textId="27ACF5AF" w:rsidR="00A10A45" w:rsidRDefault="00A10A45" w:rsidP="00C854E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A45" w14:paraId="02A9E00E" w14:textId="77777777" w:rsidTr="00A10A45">
        <w:tc>
          <w:tcPr>
            <w:tcW w:w="10456" w:type="dxa"/>
          </w:tcPr>
          <w:p w14:paraId="2B7A91AB" w14:textId="77777777" w:rsidR="000F5BDB" w:rsidRDefault="000F5BDB" w:rsidP="000F5BDB">
            <w:r>
              <w:t>{ name: '홍길동', age: 16 }</w:t>
            </w:r>
          </w:p>
          <w:p w14:paraId="183308C4" w14:textId="77777777" w:rsidR="000F5BDB" w:rsidRDefault="000F5BDB" w:rsidP="000F5BDB">
            <w:r>
              <w:rPr>
                <w:rFonts w:hint="eastAsia"/>
              </w:rPr>
              <w:t>홍길동</w:t>
            </w:r>
          </w:p>
          <w:p w14:paraId="4CC02720" w14:textId="78E41127" w:rsidR="00A10A45" w:rsidRDefault="000F5BDB" w:rsidP="000F5BDB">
            <w:r>
              <w:t>16</w:t>
            </w:r>
          </w:p>
        </w:tc>
      </w:tr>
    </w:tbl>
    <w:p w14:paraId="67387EE7" w14:textId="77777777" w:rsidR="00A10A45" w:rsidRDefault="00A10A45" w:rsidP="00C854EC"/>
    <w:p w14:paraId="32601FB8" w14:textId="77777777" w:rsidR="003A32B0" w:rsidRPr="00C854EC" w:rsidRDefault="003A32B0" w:rsidP="003A32B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31B189D9" w14:textId="02F7B743" w:rsidR="005502F4" w:rsidRDefault="003A32B0" w:rsidP="005502F4"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 </w:t>
      </w:r>
      <w:r>
        <w:rPr>
          <w:rFonts w:hint="eastAsia"/>
        </w:rPr>
        <w:t>변수에 대입한다.</w:t>
      </w:r>
    </w:p>
    <w:p w14:paraId="11F9BCE5" w14:textId="7C45A3BC" w:rsidR="003A32B0" w:rsidRDefault="00031235" w:rsidP="005502F4">
      <w:r>
        <w:rPr>
          <w:rFonts w:hint="eastAsia"/>
        </w:rPr>
        <w:t xml:space="preserve">그 </w:t>
      </w:r>
      <w:r w:rsidR="00CD2938">
        <w:rPr>
          <w:rFonts w:hint="eastAsia"/>
        </w:rPr>
        <w:t>객체</w:t>
      </w:r>
      <w:r w:rsidR="007F13AA">
        <w:rPr>
          <w:rFonts w:hint="eastAsia"/>
        </w:rPr>
        <w:t xml:space="preserve"> 내부</w:t>
      </w:r>
      <w:r w:rsidR="00CD2938">
        <w:rPr>
          <w:rFonts w:hint="eastAsia"/>
        </w:rPr>
        <w:t xml:space="preserve">에 </w:t>
      </w:r>
      <w:r w:rsidR="00CD2938">
        <w:t xml:space="preserve">name </w:t>
      </w:r>
      <w:r w:rsidR="00CD2938">
        <w:rPr>
          <w:rFonts w:hint="eastAsia"/>
        </w:rPr>
        <w:t xml:space="preserve">멤버 변수와 </w:t>
      </w:r>
      <w:r w:rsidR="00CD2938">
        <w:t xml:space="preserve">age </w:t>
      </w:r>
      <w:r w:rsidR="00CD2938">
        <w:rPr>
          <w:rFonts w:hint="eastAsia"/>
        </w:rPr>
        <w:t xml:space="preserve">멤버 변수가 </w:t>
      </w:r>
      <w:r w:rsidR="002105E3">
        <w:rPr>
          <w:rFonts w:hint="eastAsia"/>
        </w:rPr>
        <w:t>만들어진다.</w:t>
      </w:r>
    </w:p>
    <w:p w14:paraId="136C9A12" w14:textId="35C49ABB" w:rsidR="00575DE0" w:rsidRDefault="00575DE0" w:rsidP="005502F4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>"</w:t>
      </w:r>
      <w:r>
        <w:rPr>
          <w:rFonts w:hint="eastAsia"/>
        </w:rPr>
        <w:t>홍길동"</w:t>
      </w:r>
      <w:r>
        <w:t xml:space="preserve"> </w:t>
      </w:r>
      <w:r>
        <w:rPr>
          <w:rFonts w:hint="eastAsia"/>
        </w:rPr>
        <w:t>문자열이 대입된다.</w:t>
      </w:r>
    </w:p>
    <w:p w14:paraId="4E6B7C3F" w14:textId="5167A905" w:rsidR="00575DE0" w:rsidRDefault="00575DE0" w:rsidP="005502F4"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 xml:space="preserve">멤버 변수에 </w:t>
      </w:r>
      <w:r>
        <w:t xml:space="preserve">16 </w:t>
      </w:r>
      <w:r w:rsidR="00D96665">
        <w:rPr>
          <w:rFonts w:hint="eastAsia"/>
        </w:rPr>
        <w:t>을</w:t>
      </w:r>
      <w:r>
        <w:rPr>
          <w:rFonts w:hint="eastAsia"/>
        </w:rPr>
        <w:t xml:space="preserve"> 대입된다.</w:t>
      </w:r>
    </w:p>
    <w:p w14:paraId="022EE742" w14:textId="77777777" w:rsidR="002105E3" w:rsidRDefault="002105E3" w:rsidP="005502F4"/>
    <w:p w14:paraId="561EDCD6" w14:textId="695352A8" w:rsidR="00A913A6" w:rsidRDefault="00A913A6" w:rsidP="005502F4">
      <w:r w:rsidRPr="00A913A6">
        <w:rPr>
          <w:rFonts w:hint="eastAsia"/>
          <w:noProof/>
        </w:rPr>
        <w:drawing>
          <wp:inline distT="0" distB="0" distL="0" distR="0" wp14:anchorId="140B2B12" wp14:editId="54F58099">
            <wp:extent cx="26543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58F5" w14:textId="77777777" w:rsidR="00A913A6" w:rsidRDefault="00A913A6" w:rsidP="005502F4"/>
    <w:p w14:paraId="4D0C31D5" w14:textId="77777777" w:rsidR="003F49D4" w:rsidRDefault="003F49D4" w:rsidP="005502F4"/>
    <w:p w14:paraId="76D17226" w14:textId="77777777" w:rsidR="003F49D4" w:rsidRPr="00C854EC" w:rsidRDefault="003F49D4" w:rsidP="003F49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FBA3D61" w14:textId="3FC00488" w:rsidR="003F49D4" w:rsidRDefault="003F49D4" w:rsidP="005502F4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변수가 참조하는 객체를 출력한다.</w:t>
      </w:r>
    </w:p>
    <w:p w14:paraId="2F9AE5E5" w14:textId="77777777" w:rsidR="003F49D4" w:rsidRDefault="003F49D4" w:rsidP="005502F4"/>
    <w:p w14:paraId="01E63F10" w14:textId="77777777" w:rsidR="003F49D4" w:rsidRPr="00C854EC" w:rsidRDefault="003F49D4" w:rsidP="003F49D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0D22294" w14:textId="2CCCCC39" w:rsidR="00961C3B" w:rsidRDefault="00525F9E" w:rsidP="005502F4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변수가 참조하는 객체 내부의 </w:t>
      </w:r>
      <w:r>
        <w:t xml:space="preserve">name </w:t>
      </w:r>
      <w:r>
        <w:rPr>
          <w:rFonts w:hint="eastAsia"/>
        </w:rPr>
        <w:t xml:space="preserve">멤버 변수 값을 </w:t>
      </w:r>
      <w:r w:rsidR="003F49D4">
        <w:rPr>
          <w:rFonts w:hint="eastAsia"/>
        </w:rPr>
        <w:t>출력한다.</w:t>
      </w:r>
    </w:p>
    <w:p w14:paraId="30418263" w14:textId="77777777" w:rsidR="003F49D4" w:rsidRDefault="003F49D4" w:rsidP="005502F4"/>
    <w:p w14:paraId="21D90E7B" w14:textId="77777777" w:rsidR="00751E69" w:rsidRDefault="00751E69" w:rsidP="005502F4"/>
    <w:p w14:paraId="00B12DF2" w14:textId="48B5B61E" w:rsidR="00F41581" w:rsidRDefault="00F41581" w:rsidP="00800A4A">
      <w:pPr>
        <w:pStyle w:val="Heading3"/>
      </w:pPr>
      <w:r>
        <w:rPr>
          <w:rFonts w:hint="eastAsia"/>
        </w:rPr>
        <w:t>참</w:t>
      </w:r>
      <w:r w:rsidR="000713DE">
        <w:rPr>
          <w:rFonts w:hint="eastAsia"/>
        </w:rPr>
        <w:t>조형</w:t>
      </w:r>
      <w:r w:rsidR="000713DE">
        <w:rPr>
          <w:rFonts w:hint="eastAsia"/>
        </w:rPr>
        <w:t xml:space="preserve"> (</w:t>
      </w:r>
      <w:r w:rsidR="000713DE">
        <w:t>refe</w:t>
      </w:r>
      <w:r w:rsidR="008B4A7C">
        <w:t>ren</w:t>
      </w:r>
      <w:r w:rsidR="000713DE">
        <w:t>ce type)</w:t>
      </w:r>
    </w:p>
    <w:p w14:paraId="64D4B447" w14:textId="11082DDE" w:rsidR="00C329B0" w:rsidRPr="00C329B0" w:rsidRDefault="00C329B0" w:rsidP="00C329B0">
      <w:r>
        <w:rPr>
          <w:rFonts w:hint="eastAsia"/>
        </w:rPr>
        <w:t>객체는 참조형이다.</w:t>
      </w:r>
    </w:p>
    <w:p w14:paraId="14AE3F0B" w14:textId="2B531457" w:rsidR="00D91E06" w:rsidRDefault="00D91E06" w:rsidP="00D91E06">
      <w:r>
        <w:rPr>
          <w:rFonts w:hint="eastAsia"/>
        </w:rPr>
        <w:t>객체 변수에는 그 객체에 대한 참조</w:t>
      </w:r>
      <w:r w:rsidR="00CE3CE3">
        <w:rPr>
          <w:rFonts w:hint="eastAsia"/>
        </w:rPr>
        <w:t>(</w:t>
      </w:r>
      <w:r w:rsidR="00CE3CE3">
        <w:t>refe</w:t>
      </w:r>
      <w:r w:rsidR="0050578F">
        <w:rPr>
          <w:rFonts w:hint="eastAsia"/>
        </w:rPr>
        <w:t>r</w:t>
      </w:r>
      <w:r w:rsidR="0050578F">
        <w:t>e</w:t>
      </w:r>
      <w:r w:rsidR="00CE3CE3">
        <w:t>nce)</w:t>
      </w:r>
      <w:r>
        <w:rPr>
          <w:rFonts w:hint="eastAsia"/>
        </w:rPr>
        <w:t>만 저장된다.</w:t>
      </w:r>
    </w:p>
    <w:p w14:paraId="482561B6" w14:textId="77777777" w:rsidR="00D91E06" w:rsidRPr="0050578F" w:rsidRDefault="00D91E06" w:rsidP="00D91E06"/>
    <w:p w14:paraId="1451063D" w14:textId="7013D303" w:rsidR="00305A36" w:rsidRDefault="00305A36" w:rsidP="00305A36">
      <w:pPr>
        <w:pStyle w:val="Heading3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t>(primitive type)</w:t>
      </w:r>
    </w:p>
    <w:p w14:paraId="79E01185" w14:textId="0CDC24E9" w:rsidR="00305A36" w:rsidRDefault="00B4481A" w:rsidP="00305A36">
      <w:r>
        <w:rPr>
          <w:rFonts w:hint="eastAsia"/>
        </w:rPr>
        <w:t>기본 자료형은 값</w:t>
      </w:r>
      <w:r w:rsidR="005F4DF1">
        <w:rPr>
          <w:rFonts w:hint="eastAsia"/>
        </w:rPr>
        <w:t>형이다.</w:t>
      </w:r>
      <w:r w:rsidR="005F4DF1">
        <w:t xml:space="preserve"> (value type)</w:t>
      </w:r>
    </w:p>
    <w:p w14:paraId="22DF746E" w14:textId="4C254FA9" w:rsidR="002A4BB4" w:rsidRDefault="002A4BB4" w:rsidP="00305A36">
      <w:r>
        <w:rPr>
          <w:rFonts w:hint="eastAsia"/>
        </w:rPr>
        <w:t xml:space="preserve">기본 자료형 변수에는 값이 </w:t>
      </w:r>
      <w:r w:rsidR="002A7E7D">
        <w:rPr>
          <w:rFonts w:hint="eastAsia"/>
        </w:rPr>
        <w:t>저</w:t>
      </w:r>
      <w:r>
        <w:rPr>
          <w:rFonts w:hint="eastAsia"/>
        </w:rPr>
        <w:t>장된다.</w:t>
      </w:r>
    </w:p>
    <w:p w14:paraId="5D7E7022" w14:textId="77777777" w:rsidR="000713DE" w:rsidRPr="000713DE" w:rsidRDefault="000713DE" w:rsidP="000713DE"/>
    <w:p w14:paraId="27BF533A" w14:textId="77777777" w:rsidR="000713DE" w:rsidRDefault="000713DE" w:rsidP="000713DE"/>
    <w:p w14:paraId="28F93EF1" w14:textId="79D6C9BF" w:rsidR="002A4BB4" w:rsidRPr="000713DE" w:rsidRDefault="002A4BB4" w:rsidP="002A4BB4">
      <w:pPr>
        <w:pStyle w:val="Heading3"/>
      </w:pPr>
      <w:r>
        <w:rPr>
          <w:rFonts w:hint="eastAsia"/>
        </w:rPr>
        <w:t>참</w:t>
      </w:r>
      <w:r w:rsidR="00AD2023">
        <w:rPr>
          <w:rFonts w:hint="eastAsia"/>
        </w:rPr>
        <w:t>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1581" w14:paraId="5A80483B" w14:textId="77777777" w:rsidTr="00F41581">
        <w:tc>
          <w:tcPr>
            <w:tcW w:w="10456" w:type="dxa"/>
          </w:tcPr>
          <w:p w14:paraId="7C194ECE" w14:textId="1034054D" w:rsidR="005D0D1C" w:rsidRDefault="00F41581" w:rsidP="005502F4">
            <w:r>
              <w:rPr>
                <w:rFonts w:hint="eastAsia"/>
              </w:rPr>
              <w:t>J</w:t>
            </w:r>
            <w:r>
              <w:t>ava</w:t>
            </w:r>
            <w:r w:rsidR="00A56091">
              <w:rPr>
                <w:rFonts w:hint="eastAsia"/>
              </w:rPr>
              <w:t>에서 S</w:t>
            </w:r>
            <w:r w:rsidR="00A56091">
              <w:t>tring</w:t>
            </w:r>
            <w:r w:rsidR="00A56091">
              <w:rPr>
                <w:rFonts w:hint="eastAsia"/>
              </w:rPr>
              <w:t>은 객체이</w:t>
            </w:r>
            <w:r w:rsidR="00AD2023">
              <w:rPr>
                <w:rFonts w:hint="eastAsia"/>
              </w:rPr>
              <w:t>고 참조형이다.</w:t>
            </w:r>
          </w:p>
          <w:p w14:paraId="1E19C4D8" w14:textId="4ABAD2EB" w:rsidR="00A56091" w:rsidRDefault="00A56091" w:rsidP="005502F4">
            <w:r>
              <w:rPr>
                <w:rFonts w:hint="eastAsia"/>
              </w:rPr>
              <w:t>J</w:t>
            </w:r>
            <w:r>
              <w:t>avascript</w:t>
            </w:r>
            <w:r>
              <w:rPr>
                <w:rFonts w:hint="eastAsia"/>
              </w:rPr>
              <w:t>에서 문자열은 기본 자료형</w:t>
            </w:r>
            <w:r w:rsidR="00AD2023">
              <w:rPr>
                <w:rFonts w:hint="eastAsia"/>
              </w:rPr>
              <w:t>이고 값형이다.</w:t>
            </w:r>
            <w:r>
              <w:rPr>
                <w:rFonts w:hint="eastAsia"/>
              </w:rPr>
              <w:t>.</w:t>
            </w:r>
          </w:p>
          <w:p w14:paraId="2B6B9D5A" w14:textId="143D0AA4" w:rsidR="002B31C6" w:rsidRPr="00AD2023" w:rsidRDefault="002B31C6" w:rsidP="00AD2023"/>
        </w:tc>
      </w:tr>
    </w:tbl>
    <w:p w14:paraId="5D510D9D" w14:textId="77777777" w:rsidR="00F41581" w:rsidRDefault="00F41581" w:rsidP="005502F4"/>
    <w:p w14:paraId="5BEACF24" w14:textId="14350D14" w:rsidR="00751E69" w:rsidRDefault="00751E69" w:rsidP="005502F4"/>
    <w:p w14:paraId="4B320C75" w14:textId="77777777" w:rsidR="00525F9E" w:rsidRDefault="00525F9E" w:rsidP="005502F4"/>
    <w:p w14:paraId="2603D268" w14:textId="4E571B6B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7C1C8E" w14:textId="72B6F8FC" w:rsidR="003A32B0" w:rsidRDefault="00EA38A1" w:rsidP="00EA38A1">
      <w:pPr>
        <w:pStyle w:val="Heading3"/>
      </w:pPr>
      <w:r>
        <w:rPr>
          <w:rFonts w:hint="eastAsia"/>
        </w:rPr>
        <w:lastRenderedPageBreak/>
        <w:t>p</w:t>
      </w:r>
      <w:r>
        <w:t>erson2.js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8A1" w14:paraId="23D7BF32" w14:textId="77777777" w:rsidTr="00EA38A1">
        <w:tc>
          <w:tcPr>
            <w:tcW w:w="10456" w:type="dxa"/>
          </w:tcPr>
          <w:p w14:paraId="09E448F8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15D0075F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8B7809B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2CDA3E1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14EC52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BBAC9BF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7DA9AEC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EA38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1876375D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A38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A36A65B" w14:textId="77777777" w:rsidR="00EA38A1" w:rsidRPr="00EA38A1" w:rsidRDefault="00EA38A1" w:rsidP="00EA38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A38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A38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EA38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3A4E39" w14:textId="77777777" w:rsidR="00EA38A1" w:rsidRDefault="00EA38A1" w:rsidP="00EA38A1"/>
        </w:tc>
      </w:tr>
    </w:tbl>
    <w:p w14:paraId="32C3584A" w14:textId="77777777" w:rsidR="00EA38A1" w:rsidRDefault="00EA38A1" w:rsidP="00EA38A1"/>
    <w:p w14:paraId="7808DADC" w14:textId="2826DD82" w:rsidR="00757C79" w:rsidRDefault="00757C79" w:rsidP="00EA38A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7C79" w14:paraId="5AC57E82" w14:textId="77777777" w:rsidTr="00757C79">
        <w:tc>
          <w:tcPr>
            <w:tcW w:w="10456" w:type="dxa"/>
          </w:tcPr>
          <w:p w14:paraId="5AEA7157" w14:textId="77777777" w:rsidR="006D1E8E" w:rsidRDefault="006D1E8E" w:rsidP="006D1E8E">
            <w:r>
              <w:t>{ name: '홍길동', age: 16 }</w:t>
            </w:r>
          </w:p>
          <w:p w14:paraId="1AB632BF" w14:textId="6F0B0AAB" w:rsidR="00757C79" w:rsidRDefault="006D1E8E" w:rsidP="006D1E8E">
            <w:r>
              <w:t>{ name: '임꺽정', age: 19 }</w:t>
            </w:r>
          </w:p>
        </w:tc>
      </w:tr>
    </w:tbl>
    <w:p w14:paraId="5AF0DCAD" w14:textId="77777777" w:rsidR="00757C79" w:rsidRPr="00EA38A1" w:rsidRDefault="00757C79" w:rsidP="00EA38A1"/>
    <w:p w14:paraId="4BFDFB1A" w14:textId="77777777" w:rsidR="00EA38A1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{ };</w:t>
      </w:r>
    </w:p>
    <w:p w14:paraId="10E8C517" w14:textId="3749EC41" w:rsidR="00127DE4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EA38A1">
        <w:t>객체를</w:t>
      </w:r>
      <w:r w:rsidRPr="00EA38A1">
        <w:rPr>
          <w:rFonts w:hint="eastAsia"/>
        </w:rPr>
        <w:t xml:space="preserve"> </w:t>
      </w:r>
      <w:r w:rsidRPr="00EA38A1">
        <w:t>생성하고</w:t>
      </w:r>
      <w:r w:rsidRPr="00EA38A1">
        <w:rPr>
          <w:rFonts w:hint="eastAsia"/>
        </w:rPr>
        <w:t>,</w:t>
      </w:r>
      <w:r w:rsidRPr="00EA38A1">
        <w:t xml:space="preserve"> 그</w:t>
      </w:r>
      <w:r w:rsidRPr="00EA38A1">
        <w:rPr>
          <w:rFonts w:hint="eastAsia"/>
        </w:rPr>
        <w:t xml:space="preserve"> </w:t>
      </w:r>
      <w:r w:rsidRPr="00EA38A1">
        <w:t>객체에</w:t>
      </w:r>
      <w:r w:rsidRPr="00EA38A1">
        <w:rPr>
          <w:rFonts w:hint="eastAsia"/>
        </w:rPr>
        <w:t xml:space="preserve"> </w:t>
      </w:r>
      <w:r w:rsidRPr="00EA38A1">
        <w:t>대한</w:t>
      </w:r>
      <w:r>
        <w:rPr>
          <w:rFonts w:hint="eastAsia"/>
        </w:rPr>
        <w:t xml:space="preserve"> 참조를 </w:t>
      </w:r>
      <w:r>
        <w:t xml:space="preserve">person1 </w:t>
      </w:r>
      <w:r>
        <w:rPr>
          <w:rFonts w:hint="eastAsia"/>
        </w:rPr>
        <w:t>변수에 대입한다.</w:t>
      </w:r>
    </w:p>
    <w:p w14:paraId="597FA34A" w14:textId="7394CA5C" w:rsidR="00EA38A1" w:rsidRDefault="00CC3F6F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그 </w:t>
      </w:r>
      <w:r w:rsidR="00EA38A1">
        <w:rPr>
          <w:rFonts w:hint="eastAsia"/>
        </w:rPr>
        <w:t>객체 내부에 멤버 변수가 없다.</w:t>
      </w:r>
    </w:p>
    <w:p w14:paraId="6C003389" w14:textId="77777777" w:rsidR="00EA38A1" w:rsidRDefault="00EA38A1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65FA963" w14:textId="77777777" w:rsidR="00E56C0B" w:rsidRPr="00E56C0B" w:rsidRDefault="00E56C0B" w:rsidP="00E56C0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FB1F2C5" w14:textId="476A7B56" w:rsidR="00EA38A1" w:rsidRDefault="00E56C0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name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"</w:t>
      </w:r>
      <w:r>
        <w:rPr>
          <w:rFonts w:hint="eastAsia"/>
        </w:rPr>
        <w:t>홍길동"</w:t>
      </w:r>
      <w:r>
        <w:t xml:space="preserve"> </w:t>
      </w:r>
      <w:r>
        <w:rPr>
          <w:rFonts w:hint="eastAsia"/>
        </w:rPr>
        <w:t>문자열을 대입한다.</w:t>
      </w:r>
    </w:p>
    <w:p w14:paraId="3C11BA15" w14:textId="7927F9EC" w:rsidR="00E56C0B" w:rsidRDefault="00391E46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75D2F">
        <w:rPr>
          <w:rFonts w:hint="eastAsia"/>
          <w:highlight w:val="yellow"/>
        </w:rPr>
        <w:t>n</w:t>
      </w:r>
      <w:r w:rsidRPr="00775D2F">
        <w:rPr>
          <w:highlight w:val="yellow"/>
        </w:rPr>
        <w:t xml:space="preserve">ame </w:t>
      </w:r>
      <w:r w:rsidRPr="00775D2F">
        <w:rPr>
          <w:rFonts w:hint="eastAsia"/>
          <w:highlight w:val="yellow"/>
        </w:rPr>
        <w:t>멤버 변수가 없다면</w:t>
      </w:r>
      <w:r w:rsidR="004B792B" w:rsidRPr="00775D2F">
        <w:rPr>
          <w:rFonts w:hint="eastAsia"/>
          <w:highlight w:val="yellow"/>
        </w:rPr>
        <w:t xml:space="preserve"> 만들고,</w:t>
      </w:r>
      <w:r w:rsidR="004B792B" w:rsidRPr="00775D2F">
        <w:rPr>
          <w:highlight w:val="yellow"/>
        </w:rPr>
        <w:t xml:space="preserve"> </w:t>
      </w:r>
      <w:r w:rsidR="004B792B" w:rsidRPr="00775D2F">
        <w:rPr>
          <w:rFonts w:hint="eastAsia"/>
          <w:highlight w:val="yellow"/>
        </w:rPr>
        <w:t xml:space="preserve">그 변수에 </w:t>
      </w:r>
      <w:r w:rsidR="004B792B" w:rsidRPr="00775D2F">
        <w:rPr>
          <w:highlight w:val="yellow"/>
        </w:rPr>
        <w:t>"</w:t>
      </w:r>
      <w:r w:rsidR="004B792B" w:rsidRPr="00775D2F">
        <w:rPr>
          <w:rFonts w:hint="eastAsia"/>
          <w:highlight w:val="yellow"/>
        </w:rPr>
        <w:t>홍길동"</w:t>
      </w:r>
      <w:r w:rsidR="004B792B" w:rsidRPr="00775D2F">
        <w:rPr>
          <w:highlight w:val="yellow"/>
        </w:rPr>
        <w:t xml:space="preserve"> </w:t>
      </w:r>
      <w:r w:rsidR="004B792B" w:rsidRPr="00775D2F">
        <w:rPr>
          <w:rFonts w:hint="eastAsia"/>
          <w:highlight w:val="yellow"/>
        </w:rPr>
        <w:t>문자열을 대입한다.</w:t>
      </w:r>
    </w:p>
    <w:p w14:paraId="13B113F9" w14:textId="77777777" w:rsidR="004B792B" w:rsidRDefault="004B792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7915089" w14:textId="77777777" w:rsidR="0047724D" w:rsidRPr="00EA38A1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182A87B" w14:textId="63658E06" w:rsidR="0047724D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0C862538" w14:textId="027E7011" w:rsidR="0047724D" w:rsidRDefault="0047724D" w:rsidP="0047724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4707C28E" w14:textId="77777777" w:rsidR="004B792B" w:rsidRDefault="004B792B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66B7A7B" w14:textId="77777777" w:rsidR="00575DE0" w:rsidRPr="00EA38A1" w:rsidRDefault="00575DE0" w:rsidP="00575DE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EA38A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09ABBD70" w14:textId="1D6F19B3" w:rsidR="00A75B20" w:rsidRDefault="00A75B20" w:rsidP="00A75B20"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person2 </w:t>
      </w:r>
      <w:r>
        <w:rPr>
          <w:rFonts w:hint="eastAsia"/>
        </w:rPr>
        <w:t>변수에 대입한다.</w:t>
      </w:r>
    </w:p>
    <w:p w14:paraId="1C8F2CA9" w14:textId="4A39ACE3" w:rsidR="00A75B20" w:rsidRDefault="00A75B20" w:rsidP="00A75B20">
      <w:r>
        <w:rPr>
          <w:rFonts w:hint="eastAsia"/>
        </w:rPr>
        <w:t xml:space="preserve">그 객체 내부에 </w:t>
      </w:r>
      <w:r>
        <w:t xml:space="preserve">name </w:t>
      </w:r>
      <w:r>
        <w:rPr>
          <w:rFonts w:hint="eastAsia"/>
        </w:rPr>
        <w:t>멤버가 만들어진다.</w:t>
      </w:r>
    </w:p>
    <w:p w14:paraId="3BB100FF" w14:textId="6B5AC34E" w:rsidR="00A75B20" w:rsidRDefault="00A75B20" w:rsidP="00A75B20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>"</w:t>
      </w:r>
      <w:r>
        <w:rPr>
          <w:rFonts w:hint="eastAsia"/>
        </w:rPr>
        <w:t>임꺽정"</w:t>
      </w:r>
      <w:r>
        <w:t xml:space="preserve"> </w:t>
      </w:r>
      <w:r>
        <w:rPr>
          <w:rFonts w:hint="eastAsia"/>
        </w:rPr>
        <w:t>문자열이 대입된다.</w:t>
      </w:r>
    </w:p>
    <w:p w14:paraId="0B6056EC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FB8D81B" w14:textId="6FEFA2A3" w:rsidR="00832AAE" w:rsidRPr="00EA38A1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>2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>9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147333D" w14:textId="412039A0" w:rsidR="00832AAE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erson2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</w:t>
      </w:r>
      <w:r w:rsidR="00D96665">
        <w:t xml:space="preserve">9 </w:t>
      </w:r>
      <w:r w:rsidR="00D96665">
        <w:rPr>
          <w:rFonts w:hint="eastAsia"/>
        </w:rPr>
        <w:t>를</w:t>
      </w:r>
      <w:r>
        <w:rPr>
          <w:rFonts w:hint="eastAsia"/>
        </w:rPr>
        <w:t xml:space="preserve"> 대입한다.</w:t>
      </w:r>
    </w:p>
    <w:p w14:paraId="6385842C" w14:textId="5FD306CB" w:rsidR="00832AAE" w:rsidRDefault="00832AAE" w:rsidP="00832A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</w:t>
      </w:r>
      <w:r w:rsidR="00D96665">
        <w:t xml:space="preserve">9 </w:t>
      </w:r>
      <w:r w:rsidR="00D96665">
        <w:rPr>
          <w:rFonts w:hint="eastAsia"/>
        </w:rPr>
        <w:t>를</w:t>
      </w:r>
      <w:r>
        <w:rPr>
          <w:rFonts w:hint="eastAsia"/>
        </w:rPr>
        <w:t xml:space="preserve"> 대입한다.</w:t>
      </w:r>
    </w:p>
    <w:p w14:paraId="55F06750" w14:textId="77777777" w:rsidR="00A75B20" w:rsidRPr="00832AAE" w:rsidRDefault="00A75B2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71024C" w14:textId="77777777" w:rsidR="00A75B20" w:rsidRPr="00A75B20" w:rsidRDefault="00A75B2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83AE4E1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2B9A999" w14:textId="77777777" w:rsidR="00575DE0" w:rsidRDefault="00575DE0" w:rsidP="00EA38A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D5F3233" w14:textId="1D36B1FC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F211F6" w14:textId="76C3AD3A" w:rsidR="00081597" w:rsidRDefault="00081597" w:rsidP="00081597">
      <w:pPr>
        <w:pStyle w:val="Heading3"/>
      </w:pPr>
      <w:r>
        <w:rPr>
          <w:rFonts w:hint="eastAsia"/>
        </w:rPr>
        <w:lastRenderedPageBreak/>
        <w:t>p</w:t>
      </w:r>
      <w:r>
        <w:t>erson3.js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597" w14:paraId="5135D929" w14:textId="77777777" w:rsidTr="00081597">
        <w:tc>
          <w:tcPr>
            <w:tcW w:w="10456" w:type="dxa"/>
          </w:tcPr>
          <w:p w14:paraId="14CBD4D5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6AB09B22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43C6A8E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"name"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D07F15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"age"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08159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5A83CFF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38B98E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5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"name"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05338243" w14:textId="77777777" w:rsidR="00081597" w:rsidRPr="00081597" w:rsidRDefault="00081597" w:rsidP="0008159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59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59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08159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"age"</w:t>
            </w:r>
            <w:r w:rsidRPr="0008159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1053E5A" w14:textId="77777777" w:rsidR="00081597" w:rsidRDefault="00081597" w:rsidP="00081597"/>
        </w:tc>
      </w:tr>
    </w:tbl>
    <w:p w14:paraId="74CB2377" w14:textId="77777777" w:rsidR="00081597" w:rsidRDefault="00081597" w:rsidP="00081597"/>
    <w:p w14:paraId="7B1DA148" w14:textId="40929553" w:rsidR="007A6AC0" w:rsidRDefault="007A6AC0" w:rsidP="0008159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AC0" w14:paraId="5115711D" w14:textId="77777777" w:rsidTr="007A6AC0">
        <w:tc>
          <w:tcPr>
            <w:tcW w:w="10456" w:type="dxa"/>
          </w:tcPr>
          <w:p w14:paraId="6D47B659" w14:textId="77777777" w:rsidR="000143F6" w:rsidRDefault="000143F6" w:rsidP="000143F6">
            <w:r>
              <w:rPr>
                <w:rFonts w:hint="eastAsia"/>
              </w:rPr>
              <w:t>홍길동</w:t>
            </w:r>
          </w:p>
          <w:p w14:paraId="23CED6DC" w14:textId="732B6013" w:rsidR="007A6AC0" w:rsidRDefault="000143F6" w:rsidP="000143F6">
            <w:r>
              <w:t>16</w:t>
            </w:r>
          </w:p>
        </w:tc>
      </w:tr>
    </w:tbl>
    <w:p w14:paraId="4C52ECCC" w14:textId="77777777" w:rsidR="007A6AC0" w:rsidRDefault="007A6AC0" w:rsidP="00081597"/>
    <w:p w14:paraId="34E5BC64" w14:textId="77777777" w:rsidR="00D5589D" w:rsidRDefault="00D5589D" w:rsidP="00081597"/>
    <w:p w14:paraId="275A6B6F" w14:textId="77777777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EEBFEFE" w14:textId="4C8DFE93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7075B502" w14:textId="22CCDE14" w:rsidR="00D5589D" w:rsidRPr="00E56C0B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91E452F" w14:textId="77777777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B0C9EA6" w14:textId="77777777" w:rsidR="00D5589D" w:rsidRP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2D8486E" w14:textId="77777777" w:rsidR="00D5589D" w:rsidRPr="00081597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3830338E" w14:textId="10E2B9A4" w:rsidR="00D5589D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41D775BF" w14:textId="30ED2621" w:rsidR="00D5589D" w:rsidRPr="00EA38A1" w:rsidRDefault="00D5589D" w:rsidP="00D5589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A40E9E8" w14:textId="77777777" w:rsidR="00D5589D" w:rsidRDefault="00D5589D" w:rsidP="00081597"/>
    <w:p w14:paraId="43EBBD2E" w14:textId="77777777" w:rsidR="00D5589D" w:rsidRDefault="00D5589D" w:rsidP="00081597"/>
    <w:p w14:paraId="1945B04F" w14:textId="77777777" w:rsidR="00242987" w:rsidRPr="00242987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2987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42987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4298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4298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242987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2553EC5B" w14:textId="77777777" w:rsidR="00242987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36E428EE" w14:textId="77777777" w:rsidR="00242987" w:rsidRPr="00C854EC" w:rsidRDefault="00242987" w:rsidP="0024298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F49DC47" w14:textId="77777777" w:rsidR="00D5589D" w:rsidRPr="00242987" w:rsidRDefault="00D5589D" w:rsidP="00081597"/>
    <w:p w14:paraId="6B82BF13" w14:textId="77777777" w:rsidR="00D5589D" w:rsidRDefault="00D5589D" w:rsidP="00081597"/>
    <w:p w14:paraId="574DFD65" w14:textId="77777777" w:rsidR="00C326A7" w:rsidRPr="00081597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081597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"age"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]);</w:t>
      </w:r>
    </w:p>
    <w:p w14:paraId="2C8ED88D" w14:textId="77777777" w:rsidR="00C326A7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7F16668C" w14:textId="0F1AE5A6" w:rsidR="00C326A7" w:rsidRPr="00C854EC" w:rsidRDefault="00C326A7" w:rsidP="00C326A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854EC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326A7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3733F3D" w14:textId="77777777" w:rsidR="00C326A7" w:rsidRDefault="00C326A7" w:rsidP="00081597"/>
    <w:p w14:paraId="7D907DB7" w14:textId="77777777" w:rsidR="00D96665" w:rsidRDefault="00D96665" w:rsidP="00081597"/>
    <w:p w14:paraId="447711BE" w14:textId="567BA24E" w:rsidR="003E5D56" w:rsidRDefault="003E5D5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2C1303" w14:textId="7108ED6B" w:rsidR="00D97A2C" w:rsidRDefault="00D97A2C" w:rsidP="00D97A2C">
      <w:pPr>
        <w:pStyle w:val="Heading3"/>
      </w:pPr>
      <w:r>
        <w:rPr>
          <w:rFonts w:hint="eastAsia"/>
        </w:rPr>
        <w:lastRenderedPageBreak/>
        <w:t>p</w:t>
      </w:r>
      <w:r>
        <w:t>erson4.js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A2C" w14:paraId="4100F3BA" w14:textId="77777777" w:rsidTr="00D97A2C">
        <w:tc>
          <w:tcPr>
            <w:tcW w:w="10456" w:type="dxa"/>
          </w:tcPr>
          <w:p w14:paraId="2735B3D7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2410A42" w14:textId="08859E3A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D97A2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="009D07F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 xml:space="preserve"> 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243366F0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300BA4F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DF86096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9E25F2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D97A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D97A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A228B62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A49F99B" w14:textId="77777777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6D97922" w14:textId="77777777" w:rsid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7A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7A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D97A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829E55" w14:textId="3244DCDB" w:rsidR="00D97A2C" w:rsidRPr="00D97A2C" w:rsidRDefault="00D97A2C" w:rsidP="00D97A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69DC7376" w14:textId="77777777" w:rsidR="00D97A2C" w:rsidRDefault="00D97A2C" w:rsidP="00D97A2C"/>
    <w:p w14:paraId="2A105493" w14:textId="60B3E03B" w:rsidR="006E4CDD" w:rsidRDefault="006E4CDD" w:rsidP="00D97A2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CDD" w14:paraId="1B8C52FA" w14:textId="77777777" w:rsidTr="006E4CDD">
        <w:tc>
          <w:tcPr>
            <w:tcW w:w="10456" w:type="dxa"/>
          </w:tcPr>
          <w:p w14:paraId="12843D29" w14:textId="77777777" w:rsidR="00E94E4D" w:rsidRDefault="00E94E4D" w:rsidP="00E94E4D">
            <w:r>
              <w:t>{ name: '홍길동', age: 16 }</w:t>
            </w:r>
          </w:p>
          <w:p w14:paraId="00A380AE" w14:textId="65CBCDDC" w:rsidR="008D7714" w:rsidRDefault="00E94E4D" w:rsidP="00E94E4D">
            <w:r>
              <w:t>{ name: '임꺽정', age: 18 }</w:t>
            </w:r>
          </w:p>
        </w:tc>
      </w:tr>
    </w:tbl>
    <w:p w14:paraId="06717E3B" w14:textId="77777777" w:rsidR="006E4CDD" w:rsidRDefault="006E4CDD" w:rsidP="00D97A2C"/>
    <w:p w14:paraId="5842DAF7" w14:textId="77777777" w:rsidR="00D67DDC" w:rsidRDefault="00D67DDC" w:rsidP="00D97A2C"/>
    <w:p w14:paraId="414A5CCF" w14:textId="77777777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CD73801" w14:textId="48693E3E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7A2C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="009D07F1"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478C7127" w14:textId="77777777" w:rsidR="00D67DDC" w:rsidRPr="00D97A2C" w:rsidRDefault="00D67DDC" w:rsidP="00D67DD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4C24F7FC" w14:textId="549AA057" w:rsidR="00D67DDC" w:rsidRDefault="0073313F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객체를 생성하여 리턴한다.</w:t>
      </w:r>
    </w:p>
    <w:p w14:paraId="3FBF2999" w14:textId="1F576D60" w:rsidR="0073313F" w:rsidRDefault="00031235" w:rsidP="00D97A2C">
      <w:r>
        <w:rPr>
          <w:rFonts w:hint="eastAsia"/>
        </w:rPr>
        <w:t xml:space="preserve">그 </w:t>
      </w:r>
      <w:r w:rsidR="0073313F">
        <w:rPr>
          <w:rFonts w:hint="eastAsia"/>
        </w:rPr>
        <w:t xml:space="preserve">객체 내부에는 </w:t>
      </w:r>
      <w:r w:rsidR="0073313F">
        <w:t xml:space="preserve">name </w:t>
      </w:r>
      <w:r w:rsidR="0073313F">
        <w:rPr>
          <w:rFonts w:hint="eastAsia"/>
        </w:rPr>
        <w:t xml:space="preserve">멤버 변수와 </w:t>
      </w:r>
      <w:r w:rsidR="0073313F">
        <w:t xml:space="preserve">age </w:t>
      </w:r>
      <w:r w:rsidR="0073313F">
        <w:rPr>
          <w:rFonts w:hint="eastAsia"/>
        </w:rPr>
        <w:t>멤버 변수가 만들어진다.</w:t>
      </w:r>
    </w:p>
    <w:p w14:paraId="0ED9EED8" w14:textId="1DDCBF3C" w:rsidR="0073313F" w:rsidRDefault="00A72EC7" w:rsidP="00D97A2C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멤버 변수에 </w:t>
      </w:r>
      <w:r>
        <w:t xml:space="preserve">s </w:t>
      </w:r>
      <w:r>
        <w:rPr>
          <w:rFonts w:hint="eastAsia"/>
        </w:rPr>
        <w:t>파라미터 변수의 값이 대입되고,</w:t>
      </w:r>
    </w:p>
    <w:p w14:paraId="19B86EE5" w14:textId="0C32CA99" w:rsidR="00A72EC7" w:rsidRDefault="00A72EC7" w:rsidP="00D97A2C">
      <w:r>
        <w:rPr>
          <w:rFonts w:hint="eastAsia"/>
        </w:rPr>
        <w:t>a</w:t>
      </w:r>
      <w:r>
        <w:t xml:space="preserve">ge </w:t>
      </w:r>
      <w:r>
        <w:rPr>
          <w:rFonts w:hint="eastAsia"/>
        </w:rPr>
        <w:t xml:space="preserve">멤버 변수에 </w:t>
      </w:r>
      <w:r>
        <w:t xml:space="preserve">i </w:t>
      </w:r>
      <w:r>
        <w:rPr>
          <w:rFonts w:hint="eastAsia"/>
        </w:rPr>
        <w:t>파라미터 변수의 값이 대입된다.</w:t>
      </w:r>
    </w:p>
    <w:p w14:paraId="0B64970E" w14:textId="77777777" w:rsidR="00A72EC7" w:rsidRDefault="00A72EC7" w:rsidP="00D97A2C"/>
    <w:p w14:paraId="4B0B0BEC" w14:textId="77777777" w:rsidR="003E5D56" w:rsidRDefault="003E5D56" w:rsidP="00D97A2C"/>
    <w:p w14:paraId="5E8CADFC" w14:textId="77777777" w:rsidR="003E5D56" w:rsidRPr="00D97A2C" w:rsidRDefault="003E5D56" w:rsidP="003E5D5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D97A2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957F632" w14:textId="5CBB48EE" w:rsidR="003E5D56" w:rsidRDefault="003E5D56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 xml:space="preserve">함수가 리턴하는 객체에 대한 참조를 </w:t>
      </w:r>
      <w:r>
        <w:t xml:space="preserve">person1 </w:t>
      </w:r>
      <w:r>
        <w:rPr>
          <w:rFonts w:hint="eastAsia"/>
        </w:rPr>
        <w:t>변수에 대입한다.</w:t>
      </w:r>
    </w:p>
    <w:p w14:paraId="7DA013D1" w14:textId="77777777" w:rsidR="003E5D56" w:rsidRDefault="003E5D56" w:rsidP="00D97A2C"/>
    <w:p w14:paraId="0D63896C" w14:textId="23805ED1" w:rsidR="003E5D56" w:rsidRDefault="003E5D56" w:rsidP="00D97A2C"/>
    <w:p w14:paraId="0EC23CB7" w14:textId="6E59DA86" w:rsidR="001F742E" w:rsidRDefault="001F742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B6387D" w14:textId="3173E1E3" w:rsidR="00F76298" w:rsidRDefault="00F76298" w:rsidP="00F76298">
      <w:pPr>
        <w:pStyle w:val="Heading3"/>
      </w:pPr>
      <w:r>
        <w:rPr>
          <w:rFonts w:hint="eastAsia"/>
        </w:rPr>
        <w:lastRenderedPageBreak/>
        <w:t>p</w:t>
      </w:r>
      <w:r>
        <w:t>erson5.js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6298" w14:paraId="23AEBF68" w14:textId="77777777" w:rsidTr="00F76298">
        <w:tc>
          <w:tcPr>
            <w:tcW w:w="10456" w:type="dxa"/>
          </w:tcPr>
          <w:p w14:paraId="6C4B640A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2349BC3C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B35A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5EC71326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6369257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98DEE9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1AC592C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createPerson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BE5E697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CC2791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AB35A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5C16B121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B35A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</w:p>
          <w:p w14:paraId="6D961574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1C1F482" w14:textId="77777777" w:rsidR="00AB35AC" w:rsidRPr="00AB35AC" w:rsidRDefault="00AB35AC" w:rsidP="00AB35A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B35A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B35A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AB35A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C7A878C" w14:textId="77777777" w:rsidR="00F76298" w:rsidRDefault="00F76298" w:rsidP="00F76298"/>
        </w:tc>
      </w:tr>
    </w:tbl>
    <w:p w14:paraId="45AD87D3" w14:textId="1D8E802A" w:rsidR="00F76298" w:rsidRDefault="00F76298" w:rsidP="00F76298"/>
    <w:p w14:paraId="7ED79D00" w14:textId="373545A7" w:rsidR="00AB35AC" w:rsidRDefault="00AB35AC" w:rsidP="00F7629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35AC" w14:paraId="6C25DF6A" w14:textId="77777777" w:rsidTr="00AB35AC">
        <w:tc>
          <w:tcPr>
            <w:tcW w:w="10456" w:type="dxa"/>
          </w:tcPr>
          <w:p w14:paraId="479BA031" w14:textId="77777777" w:rsidR="001F742E" w:rsidRDefault="001F742E" w:rsidP="001F742E">
            <w:r>
              <w:t>{ name: '임꺽정', age: 16 }</w:t>
            </w:r>
          </w:p>
          <w:p w14:paraId="5963FE76" w14:textId="385D4CD8" w:rsidR="00AB35AC" w:rsidRDefault="001F742E" w:rsidP="001F742E">
            <w:r>
              <w:t>{ name: '홍길동', age: 20 }</w:t>
            </w:r>
          </w:p>
        </w:tc>
      </w:tr>
    </w:tbl>
    <w:p w14:paraId="11BDD87C" w14:textId="77777777" w:rsidR="00AB35AC" w:rsidRPr="00F76298" w:rsidRDefault="00AB35AC" w:rsidP="00F76298"/>
    <w:p w14:paraId="7F265DA8" w14:textId="64A283AF" w:rsidR="00A72EC7" w:rsidRDefault="00A72EC7" w:rsidP="00D97A2C"/>
    <w:p w14:paraId="49A2B700" w14:textId="49FDA2D3" w:rsidR="001F742E" w:rsidRDefault="001F742E" w:rsidP="00D97A2C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호출될 때 마다 새 객체를 생성해서 리턴한다.</w:t>
      </w:r>
    </w:p>
    <w:p w14:paraId="225C59B0" w14:textId="62712262" w:rsidR="001F742E" w:rsidRDefault="001F742E" w:rsidP="00D97A2C">
      <w:r>
        <w:rPr>
          <w:rFonts w:hint="eastAsia"/>
        </w:rPr>
        <w:t xml:space="preserve">그래서 </w:t>
      </w:r>
      <w:r>
        <w:t xml:space="preserve">person1 </w:t>
      </w:r>
      <w:r>
        <w:rPr>
          <w:rFonts w:hint="eastAsia"/>
        </w:rPr>
        <w:t xml:space="preserve">변수와 </w:t>
      </w:r>
      <w:r>
        <w:t xml:space="preserve">person2 </w:t>
      </w:r>
      <w:r>
        <w:rPr>
          <w:rFonts w:hint="eastAsia"/>
        </w:rPr>
        <w:t>변수가 참조하는 객체는 서로 다른 두 객체이다.</w:t>
      </w:r>
    </w:p>
    <w:p w14:paraId="5C5EDF66" w14:textId="3EAD2632" w:rsidR="001F742E" w:rsidRDefault="001F742E" w:rsidP="00D97A2C"/>
    <w:p w14:paraId="7B14B64C" w14:textId="77777777" w:rsidR="001F742E" w:rsidRPr="00031235" w:rsidRDefault="001F742E" w:rsidP="00D97A2C"/>
    <w:p w14:paraId="73371E78" w14:textId="77777777" w:rsidR="00127DE4" w:rsidRDefault="00127DE4" w:rsidP="005502F4"/>
    <w:p w14:paraId="3F199B87" w14:textId="547065AE" w:rsidR="001946B7" w:rsidRDefault="001946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F9A3AB" w14:textId="6269967E" w:rsidR="001946B7" w:rsidRDefault="001946B7" w:rsidP="001946B7">
      <w:pPr>
        <w:pStyle w:val="Heading2"/>
      </w:pPr>
      <w:bookmarkStart w:id="2" w:name="_Toc37889376"/>
      <w:r>
        <w:rPr>
          <w:rFonts w:hint="eastAsia"/>
        </w:rPr>
        <w:lastRenderedPageBreak/>
        <w:t>객체 비교</w:t>
      </w:r>
      <w:bookmarkEnd w:id="2"/>
    </w:p>
    <w:p w14:paraId="5356310D" w14:textId="77777777" w:rsidR="001946B7" w:rsidRDefault="001946B7" w:rsidP="001946B7"/>
    <w:p w14:paraId="4521F2C4" w14:textId="388CED20" w:rsidR="001946B7" w:rsidRDefault="00BD6AF9" w:rsidP="00BD6AF9">
      <w:pPr>
        <w:pStyle w:val="Heading3"/>
      </w:pPr>
      <w:r>
        <w:rPr>
          <w:rFonts w:hint="eastAsia"/>
        </w:rPr>
        <w:t>c</w:t>
      </w:r>
      <w:r>
        <w:t>ompare1.js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AF9" w14:paraId="070570F2" w14:textId="77777777" w:rsidTr="00BD6AF9">
        <w:tc>
          <w:tcPr>
            <w:tcW w:w="10456" w:type="dxa"/>
          </w:tcPr>
          <w:p w14:paraId="2BEE0BA3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664148E6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6AF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19693D7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8B29BB6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70C71A8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6AF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70FA04" w14:textId="77777777" w:rsidR="00BD6AF9" w:rsidRPr="00BD6AF9" w:rsidRDefault="00BD6AF9" w:rsidP="00BD6AF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6AF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BD6AF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</w:t>
            </w:r>
            <w:r w:rsidRPr="00BD6AF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83792BE" w14:textId="77777777" w:rsidR="00BD6AF9" w:rsidRPr="00BD6AF9" w:rsidRDefault="00BD6AF9" w:rsidP="00BD6AF9"/>
        </w:tc>
      </w:tr>
    </w:tbl>
    <w:p w14:paraId="507A115F" w14:textId="77777777" w:rsidR="00BD6AF9" w:rsidRDefault="00BD6AF9" w:rsidP="00BD6AF9"/>
    <w:p w14:paraId="7C47A7E9" w14:textId="19CDF0B9" w:rsidR="008D7714" w:rsidRDefault="008D7714" w:rsidP="00BD6AF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7714" w14:paraId="63EFCFAE" w14:textId="77777777" w:rsidTr="008D7714">
        <w:tc>
          <w:tcPr>
            <w:tcW w:w="10456" w:type="dxa"/>
          </w:tcPr>
          <w:p w14:paraId="2F4FDF86" w14:textId="77777777" w:rsidR="008D7714" w:rsidRDefault="008D7714" w:rsidP="00BD6AF9">
            <w:r>
              <w:rPr>
                <w:rFonts w:hint="eastAsia"/>
              </w:rPr>
              <w:t>f</w:t>
            </w:r>
            <w:r>
              <w:t>alse</w:t>
            </w:r>
          </w:p>
          <w:p w14:paraId="05673884" w14:textId="7AECF9FA" w:rsidR="008D7714" w:rsidRDefault="008D7714" w:rsidP="00BD6AF9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6F06989" w14:textId="77777777" w:rsidR="008D7714" w:rsidRDefault="008D7714" w:rsidP="00BD6AF9"/>
    <w:p w14:paraId="29BE8DFD" w14:textId="77777777" w:rsidR="002F03D0" w:rsidRPr="00BD6AF9" w:rsidRDefault="002F03D0" w:rsidP="002F03D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353ABF02" w14:textId="4775C19F" w:rsidR="002F03D0" w:rsidRDefault="002F03D0" w:rsidP="00BD6AF9">
      <w:r>
        <w:rPr>
          <w:rFonts w:hint="eastAsia"/>
        </w:rPr>
        <w:t>객체를 한 개 생성하고,</w:t>
      </w:r>
      <w:r>
        <w:t xml:space="preserve"> </w:t>
      </w:r>
      <w:r>
        <w:rPr>
          <w:rFonts w:hint="eastAsia"/>
        </w:rPr>
        <w:t xml:space="preserve">그 객체에 대한 참조를 </w:t>
      </w:r>
      <w:r>
        <w:t xml:space="preserve">person1 </w:t>
      </w:r>
      <w:r>
        <w:rPr>
          <w:rFonts w:hint="eastAsia"/>
        </w:rPr>
        <w:t>변수에 대입한다.</w:t>
      </w:r>
    </w:p>
    <w:p w14:paraId="72A62CA8" w14:textId="77777777" w:rsidR="002F03D0" w:rsidRDefault="002F03D0" w:rsidP="00BD6AF9"/>
    <w:p w14:paraId="47C51FE0" w14:textId="77777777" w:rsidR="002F03D0" w:rsidRPr="00BD6AF9" w:rsidRDefault="002F03D0" w:rsidP="002F03D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BD6AF9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2E7D7A58" w14:textId="02080F0E" w:rsidR="002F03D0" w:rsidRDefault="00245D44" w:rsidP="002F03D0">
      <w:r>
        <w:rPr>
          <w:rFonts w:hint="eastAsia"/>
        </w:rPr>
        <w:t xml:space="preserve">또 </w:t>
      </w:r>
      <w:r w:rsidR="002F03D0">
        <w:rPr>
          <w:rFonts w:hint="eastAsia"/>
        </w:rPr>
        <w:t>객체를 한 개 생성하고,</w:t>
      </w:r>
      <w:r w:rsidR="002F03D0">
        <w:t xml:space="preserve"> </w:t>
      </w:r>
      <w:r w:rsidR="002F03D0">
        <w:rPr>
          <w:rFonts w:hint="eastAsia"/>
        </w:rPr>
        <w:t xml:space="preserve">그 객체에 대한 참조를 </w:t>
      </w:r>
      <w:r w:rsidR="002F03D0">
        <w:t xml:space="preserve">person2 </w:t>
      </w:r>
      <w:r w:rsidR="002F03D0">
        <w:rPr>
          <w:rFonts w:hint="eastAsia"/>
        </w:rPr>
        <w:t>변수에 대입한다.</w:t>
      </w:r>
    </w:p>
    <w:p w14:paraId="48A39CDA" w14:textId="77777777" w:rsidR="002F03D0" w:rsidRPr="00245D44" w:rsidRDefault="002F03D0" w:rsidP="00BD6AF9"/>
    <w:p w14:paraId="601CD2DF" w14:textId="77777777" w:rsidR="00245D44" w:rsidRPr="00BD6AF9" w:rsidRDefault="00245D44" w:rsidP="00245D4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6AF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BF56598" w14:textId="390DCC0A" w:rsidR="00BD6AF9" w:rsidRDefault="00245D44" w:rsidP="00BD6AF9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변수의 값을 변수 </w:t>
      </w:r>
      <w:r>
        <w:t>p</w:t>
      </w:r>
      <w:r>
        <w:rPr>
          <w:rFonts w:hint="eastAsia"/>
        </w:rPr>
        <w:t>에 대입한다.</w:t>
      </w:r>
    </w:p>
    <w:p w14:paraId="40780F11" w14:textId="2A53790B" w:rsidR="00245D44" w:rsidRDefault="00245D44" w:rsidP="00BD6AF9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>변수의 값은 객체에 대한 참조이다.</w:t>
      </w:r>
      <w:r>
        <w:t xml:space="preserve"> </w:t>
      </w:r>
      <w:r>
        <w:rPr>
          <w:rFonts w:hint="eastAsia"/>
        </w:rPr>
        <w:t xml:space="preserve">그 참조를 변수 </w:t>
      </w:r>
      <w:r>
        <w:t>p</w:t>
      </w:r>
      <w:r>
        <w:rPr>
          <w:rFonts w:hint="eastAsia"/>
        </w:rPr>
        <w:t>에 대입한다.</w:t>
      </w:r>
    </w:p>
    <w:p w14:paraId="37BCF7D7" w14:textId="77777777" w:rsidR="00245D44" w:rsidRDefault="00245D44" w:rsidP="00BD6AF9"/>
    <w:p w14:paraId="37AFEA08" w14:textId="77777777" w:rsidR="00245D44" w:rsidRDefault="00245D44" w:rsidP="00BD6AF9"/>
    <w:p w14:paraId="755BE8BF" w14:textId="048B6468" w:rsidR="002E6E42" w:rsidRDefault="002E6E42" w:rsidP="00BD6AF9">
      <w:r w:rsidRPr="002E6E42">
        <w:rPr>
          <w:rFonts w:hint="eastAsia"/>
          <w:noProof/>
        </w:rPr>
        <w:drawing>
          <wp:inline distT="0" distB="0" distL="0" distR="0" wp14:anchorId="717CA9A8" wp14:editId="186562C8">
            <wp:extent cx="2654300" cy="163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831" w14:textId="77777777" w:rsidR="002E6E42" w:rsidRDefault="002E6E42" w:rsidP="00BD6AF9"/>
    <w:p w14:paraId="4030CA75" w14:textId="77777777" w:rsidR="002E6E42" w:rsidRDefault="002E6E42" w:rsidP="00BD6AF9"/>
    <w:p w14:paraId="05AB8F8D" w14:textId="19AE9B61" w:rsidR="002A1738" w:rsidRDefault="00330078" w:rsidP="006C5947">
      <w:pPr>
        <w:pStyle w:val="Heading3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A630D8">
        <w:rPr>
          <w:rFonts w:hint="eastAsia"/>
        </w:rPr>
        <w:t xml:space="preserve"> </w:t>
      </w:r>
      <w:r w:rsidR="00A630D8">
        <w:t xml:space="preserve">(== </w:t>
      </w:r>
      <w:r w:rsidR="00A630D8">
        <w:rPr>
          <w:rFonts w:hint="eastAsia"/>
        </w:rPr>
        <w:t>연산자</w:t>
      </w:r>
      <w:r w:rsidR="00A630D8">
        <w:rPr>
          <w:rFonts w:hint="eastAsia"/>
        </w:rPr>
        <w:t>)</w:t>
      </w:r>
    </w:p>
    <w:p w14:paraId="6B30B3A2" w14:textId="77777777" w:rsidR="005D78B4" w:rsidRDefault="00CB20CF" w:rsidP="006C5947">
      <w:r>
        <w:rPr>
          <w:rFonts w:hint="eastAsia"/>
        </w:rPr>
        <w:t>참조형</w:t>
      </w:r>
      <w:r w:rsidR="009B407B">
        <w:rPr>
          <w:rFonts w:hint="eastAsia"/>
        </w:rPr>
        <w:t xml:space="preserve">인 객체를 </w:t>
      </w:r>
      <w:r w:rsidR="00DD5DAC">
        <w:t xml:space="preserve">== </w:t>
      </w:r>
      <w:r w:rsidR="00DD5DAC">
        <w:rPr>
          <w:rFonts w:hint="eastAsia"/>
        </w:rPr>
        <w:t>연산자로 비교</w:t>
      </w:r>
      <w:r w:rsidR="003B4F0E">
        <w:rPr>
          <w:rFonts w:hint="eastAsia"/>
        </w:rPr>
        <w:t>하면</w:t>
      </w:r>
      <w:r w:rsidR="009B407B">
        <w:t xml:space="preserve">, </w:t>
      </w:r>
      <w:r w:rsidR="009B407B">
        <w:rPr>
          <w:rFonts w:hint="eastAsia"/>
        </w:rPr>
        <w:t>객체 내부 값을 비교하지 않고,</w:t>
      </w:r>
      <w:r w:rsidR="003B4F0E">
        <w:rPr>
          <w:rFonts w:hint="eastAsia"/>
        </w:rPr>
        <w:t xml:space="preserve"> </w:t>
      </w:r>
    </w:p>
    <w:p w14:paraId="3EA46EBD" w14:textId="4C4ADFA3" w:rsidR="006C5947" w:rsidRDefault="001818C9" w:rsidP="006C5947">
      <w:r>
        <w:rPr>
          <w:rFonts w:hint="eastAsia"/>
        </w:rPr>
        <w:t>두 참조를 비교한다.</w:t>
      </w:r>
      <w:r>
        <w:t xml:space="preserve"> (</w:t>
      </w:r>
      <w:r>
        <w:rPr>
          <w:rFonts w:hint="eastAsia"/>
        </w:rPr>
        <w:t>두 참조가 동일한 객체를 참조하는지</w:t>
      </w:r>
      <w:r>
        <w:t xml:space="preserve"> </w:t>
      </w:r>
      <w:r w:rsidR="00B15BAA">
        <w:rPr>
          <w:rFonts w:hint="eastAsia"/>
        </w:rPr>
        <w:t>비교한다.</w:t>
      </w:r>
      <w:r>
        <w:rPr>
          <w:rFonts w:hint="eastAsia"/>
        </w:rPr>
        <w:t>)</w:t>
      </w:r>
    </w:p>
    <w:p w14:paraId="638334FB" w14:textId="59F5901B" w:rsidR="00B07DB9" w:rsidRPr="00B15BAA" w:rsidRDefault="00B07DB9" w:rsidP="006C5947"/>
    <w:p w14:paraId="77286711" w14:textId="54F3E941" w:rsidR="00637B61" w:rsidRDefault="00637B61" w:rsidP="006C5947">
      <w:r>
        <w:rPr>
          <w:rFonts w:hint="eastAsia"/>
        </w:rPr>
        <w:t>위 그림에서</w:t>
      </w:r>
    </w:p>
    <w:p w14:paraId="4EAA1B62" w14:textId="58C03677" w:rsidR="00637B61" w:rsidRDefault="00637B61" w:rsidP="006C5947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변수에 </w:t>
      </w:r>
      <w:r>
        <w:t xml:space="preserve">p </w:t>
      </w:r>
      <w:r>
        <w:rPr>
          <w:rFonts w:hint="eastAsia"/>
        </w:rPr>
        <w:t>변수는 같은 객체를 참조하고 있다.</w:t>
      </w:r>
    </w:p>
    <w:p w14:paraId="433BBCC1" w14:textId="6A4150AC" w:rsidR="00637B61" w:rsidRDefault="00637B61" w:rsidP="006C5947">
      <w:r>
        <w:rPr>
          <w:rFonts w:hint="eastAsia"/>
        </w:rPr>
        <w:t xml:space="preserve">따라서 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</w:t>
      </w:r>
      <w:r>
        <w:rPr>
          <w:rFonts w:hint="eastAsia"/>
        </w:rPr>
        <w:t xml:space="preserve"> 표현식의 값은 </w:t>
      </w:r>
      <w:r>
        <w:t xml:space="preserve">true </w:t>
      </w:r>
      <w:r>
        <w:rPr>
          <w:rFonts w:hint="eastAsia"/>
        </w:rPr>
        <w:t>이다.</w:t>
      </w:r>
    </w:p>
    <w:p w14:paraId="0E5AD6BA" w14:textId="77777777" w:rsidR="00637B61" w:rsidRDefault="00637B61" w:rsidP="006C5947"/>
    <w:p w14:paraId="7D55B1E2" w14:textId="0667B670" w:rsidR="00637B61" w:rsidRDefault="00637B61" w:rsidP="006C5947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변수와 </w:t>
      </w:r>
      <w:r>
        <w:t xml:space="preserve">person2 </w:t>
      </w:r>
      <w:r>
        <w:rPr>
          <w:rFonts w:hint="eastAsia"/>
        </w:rPr>
        <w:t>변수는 서로 다른 객체를 참조하고 있다.</w:t>
      </w:r>
    </w:p>
    <w:p w14:paraId="35FA8614" w14:textId="2DDA1ED3" w:rsidR="00637B61" w:rsidRPr="00637B61" w:rsidRDefault="00637B61" w:rsidP="006C5947">
      <w:r>
        <w:rPr>
          <w:rFonts w:hint="eastAsia"/>
        </w:rPr>
        <w:t xml:space="preserve">따라서 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BD6AF9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BD6AF9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637B61">
        <w:t xml:space="preserve"> 표현식의</w:t>
      </w:r>
      <w:r w:rsidRPr="00637B61">
        <w:rPr>
          <w:rFonts w:hint="eastAsia"/>
        </w:rPr>
        <w:t xml:space="preserve"> </w:t>
      </w:r>
      <w:r w:rsidRPr="00637B61">
        <w:t>값은</w:t>
      </w:r>
      <w:r w:rsidRPr="00637B61">
        <w:rPr>
          <w:rFonts w:hint="eastAsia"/>
        </w:rPr>
        <w:t xml:space="preserve"> </w:t>
      </w:r>
      <w:r w:rsidRPr="00637B61">
        <w:t>false 이다</w:t>
      </w:r>
      <w:r w:rsidRPr="00637B61">
        <w:rPr>
          <w:rFonts w:hint="eastAsia"/>
        </w:rPr>
        <w:t>.</w:t>
      </w:r>
    </w:p>
    <w:p w14:paraId="0B38E600" w14:textId="77777777" w:rsidR="00637B61" w:rsidRDefault="00637B61" w:rsidP="006C5947"/>
    <w:p w14:paraId="08A6F645" w14:textId="77777777" w:rsidR="00637B61" w:rsidRDefault="00637B61" w:rsidP="006C5947"/>
    <w:p w14:paraId="01243784" w14:textId="253FC1AD" w:rsidR="00D20703" w:rsidRDefault="00D20703" w:rsidP="00D20703">
      <w:pPr>
        <w:pStyle w:val="Heading3"/>
      </w:pPr>
      <w:r>
        <w:rPr>
          <w:rFonts w:hint="eastAsia"/>
        </w:rPr>
        <w:t>참고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0703" w14:paraId="0067C6D4" w14:textId="77777777" w:rsidTr="00D20703">
        <w:tc>
          <w:tcPr>
            <w:tcW w:w="10456" w:type="dxa"/>
          </w:tcPr>
          <w:p w14:paraId="648C94C3" w14:textId="77777777" w:rsidR="00D20703" w:rsidRDefault="00347C4A" w:rsidP="00D20703">
            <w:r>
              <w:rPr>
                <w:rFonts w:hint="eastAsia"/>
              </w:rPr>
              <w:t xml:space="preserve">참조를 비교하는 것은 </w:t>
            </w:r>
            <w:r>
              <w:t>identity</w:t>
            </w:r>
            <w:r w:rsidR="000225CF">
              <w:rPr>
                <w:rFonts w:hint="eastAsia"/>
              </w:rPr>
              <w:t>를 비교하는 것이다.</w:t>
            </w:r>
          </w:p>
          <w:p w14:paraId="4AD86C69" w14:textId="77777777" w:rsidR="000225CF" w:rsidRDefault="000225CF" w:rsidP="00D20703">
            <w:r>
              <w:rPr>
                <w:rFonts w:hint="eastAsia"/>
              </w:rPr>
              <w:t xml:space="preserve">내부 값을 비교하는 것은 </w:t>
            </w:r>
            <w:r>
              <w:t>equality</w:t>
            </w:r>
            <w:r>
              <w:rPr>
                <w:rFonts w:hint="eastAsia"/>
              </w:rPr>
              <w:t>를 비교하는 것이다.</w:t>
            </w:r>
          </w:p>
          <w:p w14:paraId="5BA26774" w14:textId="08EB6D9A" w:rsidR="00430226" w:rsidRPr="00430226" w:rsidRDefault="00430226" w:rsidP="00D20703"/>
        </w:tc>
      </w:tr>
    </w:tbl>
    <w:p w14:paraId="04613FD6" w14:textId="77777777" w:rsidR="00D20703" w:rsidRPr="00D20703" w:rsidRDefault="00D20703" w:rsidP="00D20703"/>
    <w:p w14:paraId="20C22A7A" w14:textId="1F794CC9" w:rsidR="007E266C" w:rsidRDefault="007E26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836E6D" w14:textId="22DF2B85" w:rsidR="001946B7" w:rsidRDefault="007E266C" w:rsidP="007E266C">
      <w:pPr>
        <w:pStyle w:val="Heading3"/>
      </w:pPr>
      <w:r>
        <w:rPr>
          <w:rFonts w:hint="eastAsia"/>
        </w:rPr>
        <w:lastRenderedPageBreak/>
        <w:t>c</w:t>
      </w:r>
      <w:r>
        <w:t>ompare2.js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66C" w14:paraId="7A0B9BE1" w14:textId="77777777" w:rsidTr="007E266C">
        <w:tc>
          <w:tcPr>
            <w:tcW w:w="10456" w:type="dxa"/>
          </w:tcPr>
          <w:p w14:paraId="3615A08C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world"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BCF9A4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 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7E266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"world"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AC2002A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F8D2134" w14:textId="77777777" w:rsidR="007E266C" w:rsidRPr="007E266C" w:rsidRDefault="007E266C" w:rsidP="007E266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66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s1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7E266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s2</w:t>
            </w:r>
            <w:r w:rsidRPr="007E266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1197E35" w14:textId="77777777" w:rsidR="007E266C" w:rsidRDefault="007E266C" w:rsidP="007E266C"/>
        </w:tc>
      </w:tr>
    </w:tbl>
    <w:p w14:paraId="03F8A646" w14:textId="77777777" w:rsidR="007E266C" w:rsidRDefault="007E266C" w:rsidP="007E266C"/>
    <w:p w14:paraId="4CFBC575" w14:textId="7BF0828C" w:rsidR="007E266C" w:rsidRDefault="007E266C" w:rsidP="007E266C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66C" w14:paraId="05ADB9E3" w14:textId="77777777" w:rsidTr="007E266C">
        <w:tc>
          <w:tcPr>
            <w:tcW w:w="10456" w:type="dxa"/>
          </w:tcPr>
          <w:p w14:paraId="1A63E750" w14:textId="7CCAAA01" w:rsidR="007E266C" w:rsidRDefault="00F34F26" w:rsidP="007E266C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6614A7B2" w14:textId="77777777" w:rsidR="007E266C" w:rsidRDefault="007E266C" w:rsidP="001946B7"/>
    <w:p w14:paraId="4FFF01E6" w14:textId="753287E2" w:rsidR="00F34F26" w:rsidRDefault="000C1D8D" w:rsidP="001946B7">
      <w:r>
        <w:t>javascrip</w:t>
      </w:r>
      <w:r>
        <w:rPr>
          <w:rFonts w:hint="eastAsia"/>
        </w:rPr>
        <w:t xml:space="preserve">t에서 </w:t>
      </w:r>
      <w:r w:rsidR="00A0698A">
        <w:rPr>
          <w:rFonts w:hint="eastAsia"/>
        </w:rPr>
        <w:t>문자열은 기본 자료형이다.</w:t>
      </w:r>
    </w:p>
    <w:p w14:paraId="77A73254" w14:textId="190AD1C4" w:rsidR="00A0698A" w:rsidRDefault="00315EEB" w:rsidP="001946B7">
      <w:r>
        <w:rPr>
          <w:rFonts w:hint="eastAsia"/>
        </w:rPr>
        <w:t xml:space="preserve">기본 자료형을 </w:t>
      </w:r>
      <w:r>
        <w:t xml:space="preserve">== </w:t>
      </w:r>
      <w:r>
        <w:rPr>
          <w:rFonts w:hint="eastAsia"/>
        </w:rPr>
        <w:t>연산자로 비교하면,</w:t>
      </w:r>
      <w:r>
        <w:t xml:space="preserve"> </w:t>
      </w:r>
      <w:r w:rsidR="00154DF1">
        <w:rPr>
          <w:rFonts w:hint="eastAsia"/>
        </w:rPr>
        <w:t>값이 같은지를 비교한다.</w:t>
      </w:r>
    </w:p>
    <w:p w14:paraId="50BD9BA7" w14:textId="77777777" w:rsidR="00154DF1" w:rsidRDefault="00154DF1" w:rsidP="001946B7"/>
    <w:p w14:paraId="7B47B5B6" w14:textId="31861A74" w:rsidR="001A6ED5" w:rsidRDefault="002071A5" w:rsidP="001946B7"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변수의 값과 </w:t>
      </w:r>
      <w:r>
        <w:t xml:space="preserve">s2 </w:t>
      </w:r>
      <w:r>
        <w:rPr>
          <w:rFonts w:hint="eastAsia"/>
        </w:rPr>
        <w:t>변수의 값이 같으므로,</w:t>
      </w:r>
      <w:r>
        <w:t xml:space="preserve"> </w:t>
      </w:r>
      <w:r w:rsidRPr="007E266C">
        <w:rPr>
          <w:rFonts w:ascii="Consolas" w:eastAsia="굴림" w:hAnsi="Consolas" w:cs="굴림"/>
          <w:color w:val="001080"/>
          <w:kern w:val="0"/>
          <w:sz w:val="21"/>
          <w:szCs w:val="21"/>
        </w:rPr>
        <w:t>s1</w:t>
      </w:r>
      <w:r w:rsidRPr="007E266C">
        <w:rPr>
          <w:rFonts w:ascii="Consolas" w:eastAsia="굴림" w:hAnsi="Consolas" w:cs="굴림"/>
          <w:color w:val="000000"/>
          <w:kern w:val="0"/>
          <w:sz w:val="21"/>
          <w:szCs w:val="21"/>
        </w:rPr>
        <w:t> == </w:t>
      </w:r>
      <w:r w:rsidRPr="007E266C">
        <w:rPr>
          <w:rFonts w:ascii="Consolas" w:eastAsia="굴림" w:hAnsi="Consolas" w:cs="굴림"/>
          <w:color w:val="001080"/>
          <w:kern w:val="0"/>
          <w:sz w:val="21"/>
          <w:szCs w:val="21"/>
        </w:rPr>
        <w:t>s2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>
        <w:rPr>
          <w:rFonts w:hint="eastAsia"/>
        </w:rPr>
        <w:t xml:space="preserve">표현식의 값은 </w:t>
      </w:r>
      <w:r>
        <w:t xml:space="preserve">true </w:t>
      </w:r>
      <w:r>
        <w:rPr>
          <w:rFonts w:hint="eastAsia"/>
        </w:rPr>
        <w:t>이다.</w:t>
      </w:r>
    </w:p>
    <w:p w14:paraId="3AC58F5B" w14:textId="77777777" w:rsidR="002071A5" w:rsidRDefault="002071A5" w:rsidP="001946B7"/>
    <w:p w14:paraId="14289936" w14:textId="77777777" w:rsidR="002071A5" w:rsidRDefault="002071A5" w:rsidP="001946B7"/>
    <w:p w14:paraId="4C983EC7" w14:textId="77777777" w:rsidR="00936B59" w:rsidRDefault="00936B59" w:rsidP="001946B7"/>
    <w:p w14:paraId="1E7A94C4" w14:textId="77777777" w:rsidR="00FE3C84" w:rsidRDefault="00FE3C84" w:rsidP="001946B7"/>
    <w:p w14:paraId="18B71E8F" w14:textId="6240BF09" w:rsidR="00936B59" w:rsidRDefault="00936B59" w:rsidP="00936B59">
      <w:pPr>
        <w:pStyle w:val="Heading3"/>
      </w:pPr>
      <w:r>
        <w:rPr>
          <w:rFonts w:hint="eastAsia"/>
        </w:rPr>
        <w:t>c</w:t>
      </w:r>
      <w:r>
        <w:t>ompare3.js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6B59" w14:paraId="6AE6E4E5" w14:textId="77777777" w:rsidTr="00936B59">
        <w:tc>
          <w:tcPr>
            <w:tcW w:w="10456" w:type="dxa"/>
          </w:tcPr>
          <w:p w14:paraId="5DF8DC48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F279AF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F5DD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1D6FA86E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9D432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equals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F250130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6F5DD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&amp;&amp;</w:t>
            </w:r>
          </w:p>
          <w:p w14:paraId="39AB4AC1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B5FB06A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0FFDEB3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30F4D2D" w14:textId="77777777" w:rsidR="006F5DDB" w:rsidRPr="006F5DDB" w:rsidRDefault="006F5DDB" w:rsidP="006F5DD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equals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F5DD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6F5DD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18EB5F2" w14:textId="77777777" w:rsidR="00936B59" w:rsidRPr="006F5DDB" w:rsidRDefault="00936B59" w:rsidP="00936B59"/>
        </w:tc>
      </w:tr>
    </w:tbl>
    <w:p w14:paraId="001165EA" w14:textId="77777777" w:rsidR="00936B59" w:rsidRDefault="00936B59" w:rsidP="00936B59"/>
    <w:p w14:paraId="1893900A" w14:textId="77777777" w:rsidR="00FE3C84" w:rsidRDefault="00FE3C84" w:rsidP="00FE3C8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4" w14:paraId="381CF92A" w14:textId="77777777" w:rsidTr="00F15F22">
        <w:tc>
          <w:tcPr>
            <w:tcW w:w="10456" w:type="dxa"/>
          </w:tcPr>
          <w:p w14:paraId="70098414" w14:textId="77777777" w:rsidR="00FE3C84" w:rsidRDefault="00FE3C84" w:rsidP="00F15F22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4A8F8A83" w14:textId="77777777" w:rsidR="00FE3C84" w:rsidRPr="007E266C" w:rsidRDefault="00FE3C84" w:rsidP="00FE3C84"/>
    <w:p w14:paraId="072459BE" w14:textId="7F9C3E2C" w:rsidR="00FE3C84" w:rsidRDefault="00FE3C84" w:rsidP="00936B59">
      <w:r>
        <w:rPr>
          <w:rFonts w:hint="eastAsia"/>
        </w:rPr>
        <w:t>객체의 내부 값을 비교하려면,</w:t>
      </w:r>
      <w:r>
        <w:t xml:space="preserve"> </w:t>
      </w:r>
      <w:r w:rsidR="00190BB9">
        <w:rPr>
          <w:rFonts w:hint="eastAsia"/>
        </w:rPr>
        <w:t>위와 같은 비교 함수를 구현해야 한다.</w:t>
      </w:r>
    </w:p>
    <w:p w14:paraId="251E413E" w14:textId="77777777" w:rsidR="00190BB9" w:rsidRDefault="00190BB9" w:rsidP="00936B59"/>
    <w:p w14:paraId="305976B7" w14:textId="77777777" w:rsidR="00190BB9" w:rsidRDefault="00190BB9" w:rsidP="00936B59"/>
    <w:p w14:paraId="4BDEC9DC" w14:textId="4F7986C0" w:rsidR="00EF7D33" w:rsidRDefault="00EF7D33" w:rsidP="00EF7D33">
      <w:pPr>
        <w:pStyle w:val="Heading3"/>
      </w:pPr>
      <w:r>
        <w:rPr>
          <w:rFonts w:hint="eastAsia"/>
        </w:rPr>
        <w:t>주의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7D33" w14:paraId="251A0F3B" w14:textId="77777777" w:rsidTr="00EF7D33">
        <w:tc>
          <w:tcPr>
            <w:tcW w:w="10456" w:type="dxa"/>
          </w:tcPr>
          <w:p w14:paraId="43FCB6AD" w14:textId="209D5D3C" w:rsidR="00EF7D33" w:rsidRPr="008D6B88" w:rsidRDefault="00F04DB7" w:rsidP="00EF7D33">
            <w:r w:rsidRPr="008D6B88">
              <w:t>j</w:t>
            </w:r>
            <w:r w:rsidR="00EF7D33" w:rsidRPr="008D6B88">
              <w:t>ava</w:t>
            </w:r>
            <w:r w:rsidR="00F40167" w:rsidRPr="008D6B88">
              <w:t>에서</w:t>
            </w:r>
            <w:r w:rsidR="008D6B88">
              <w:rPr>
                <w:rFonts w:hint="eastAsia"/>
              </w:rPr>
              <w:t>는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이름이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같은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메소드가</w:t>
            </w:r>
            <w:r w:rsidR="00F40167" w:rsidRPr="008D6B88">
              <w:rPr>
                <w:rFonts w:hint="eastAsia"/>
              </w:rPr>
              <w:t xml:space="preserve"> </w:t>
            </w:r>
            <w:r w:rsidR="00F40167" w:rsidRPr="008D6B88">
              <w:t>여러</w:t>
            </w:r>
            <w:r w:rsidR="008D6B88" w:rsidRPr="008D6B88">
              <w:rPr>
                <w:rFonts w:hint="eastAsia"/>
              </w:rPr>
              <w:t xml:space="preserve"> </w:t>
            </w:r>
            <w:r w:rsidR="00F40167" w:rsidRPr="008D6B88">
              <w:rPr>
                <w:rFonts w:hint="eastAsia"/>
              </w:rPr>
              <w:t>개</w:t>
            </w:r>
            <w:r w:rsidR="00BD72A2" w:rsidRPr="008D6B88">
              <w:rPr>
                <w:rFonts w:hint="eastAsia"/>
              </w:rPr>
              <w:t xml:space="preserve">일 </w:t>
            </w:r>
            <w:r w:rsidR="00BD72A2" w:rsidRPr="008D6B88">
              <w:t>수</w:t>
            </w:r>
            <w:r w:rsidR="00BD72A2" w:rsidRPr="008D6B88">
              <w:rPr>
                <w:rFonts w:hint="eastAsia"/>
              </w:rPr>
              <w:t xml:space="preserve"> </w:t>
            </w:r>
            <w:r w:rsidR="00BD72A2" w:rsidRPr="008D6B88">
              <w:t>있다</w:t>
            </w:r>
            <w:r w:rsidR="00BD72A2" w:rsidRPr="008D6B88">
              <w:rPr>
                <w:rFonts w:hint="eastAsia"/>
              </w:rPr>
              <w:t>.</w:t>
            </w:r>
            <w:r w:rsidR="00BD72A2" w:rsidRPr="008D6B88">
              <w:t xml:space="preserve"> (method overloading)</w:t>
            </w:r>
          </w:p>
          <w:p w14:paraId="3CEFC29F" w14:textId="18FCB7BB" w:rsidR="00BD72A2" w:rsidRPr="008D6B88" w:rsidRDefault="00F04DB7" w:rsidP="00EF7D33">
            <w:r w:rsidRPr="008D6B88">
              <w:rPr>
                <w:rFonts w:hint="eastAsia"/>
              </w:rPr>
              <w:t>j</w:t>
            </w:r>
            <w:r w:rsidRPr="008D6B88">
              <w:t>avscript에서</w:t>
            </w:r>
            <w:r w:rsidR="008A5AE4">
              <w:rPr>
                <w:rFonts w:hint="eastAsia"/>
              </w:rPr>
              <w:t>는</w:t>
            </w:r>
            <w:r w:rsidRPr="008D6B88">
              <w:rPr>
                <w:rFonts w:hint="eastAsia"/>
              </w:rPr>
              <w:t xml:space="preserve"> </w:t>
            </w:r>
            <w:r w:rsidR="009A242F" w:rsidRPr="008D6B88">
              <w:t>이름이</w:t>
            </w:r>
            <w:r w:rsidR="009A242F" w:rsidRPr="008D6B88">
              <w:rPr>
                <w:rFonts w:hint="eastAsia"/>
              </w:rPr>
              <w:t xml:space="preserve"> </w:t>
            </w:r>
            <w:r w:rsidR="009A242F" w:rsidRPr="008D6B88">
              <w:t>같은</w:t>
            </w:r>
            <w:r w:rsidR="009A242F" w:rsidRPr="008D6B88">
              <w:rPr>
                <w:rFonts w:hint="eastAsia"/>
              </w:rPr>
              <w:t xml:space="preserve"> </w:t>
            </w:r>
            <w:r w:rsidR="009A242F" w:rsidRPr="008D6B88">
              <w:t>함수가</w:t>
            </w:r>
            <w:r w:rsidR="009A242F" w:rsidRPr="008D6B88">
              <w:rPr>
                <w:rFonts w:hint="eastAsia"/>
              </w:rPr>
              <w:t xml:space="preserve"> </w:t>
            </w:r>
            <w:r w:rsidR="005D0971" w:rsidRPr="008D6B88">
              <w:rPr>
                <w:rFonts w:hint="eastAsia"/>
              </w:rPr>
              <w:t>여러</w:t>
            </w:r>
            <w:r w:rsidR="008D6B88" w:rsidRPr="008D6B88">
              <w:rPr>
                <w:rFonts w:hint="eastAsia"/>
              </w:rPr>
              <w:t xml:space="preserve"> </w:t>
            </w:r>
            <w:r w:rsidR="005D0971" w:rsidRPr="008D6B88">
              <w:rPr>
                <w:rFonts w:hint="eastAsia"/>
              </w:rPr>
              <w:t xml:space="preserve">개일 </w:t>
            </w:r>
            <w:r w:rsidR="005D0971" w:rsidRPr="008D6B88">
              <w:t>수</w:t>
            </w:r>
            <w:r w:rsidR="005D0971" w:rsidRPr="008D6B88">
              <w:rPr>
                <w:rFonts w:hint="eastAsia"/>
              </w:rPr>
              <w:t xml:space="preserve"> </w:t>
            </w:r>
            <w:r w:rsidR="005D0971" w:rsidRPr="008D6B88">
              <w:t>없다</w:t>
            </w:r>
            <w:r w:rsidR="005D0971" w:rsidRPr="008D6B88">
              <w:rPr>
                <w:rFonts w:hint="eastAsia"/>
              </w:rPr>
              <w:t>.</w:t>
            </w:r>
          </w:p>
          <w:p w14:paraId="2ABCB936" w14:textId="27C49E0B" w:rsidR="005D0971" w:rsidRPr="008D6B88" w:rsidRDefault="005D0971" w:rsidP="00EF7D33"/>
        </w:tc>
      </w:tr>
    </w:tbl>
    <w:p w14:paraId="4111960F" w14:textId="77777777" w:rsidR="00EF7D33" w:rsidRPr="00EF7D33" w:rsidRDefault="00EF7D33" w:rsidP="00EF7D33"/>
    <w:p w14:paraId="41C9F63F" w14:textId="77777777" w:rsidR="00FE3C84" w:rsidRDefault="00FE3C84" w:rsidP="00936B59"/>
    <w:p w14:paraId="24D85AFB" w14:textId="1B27140C" w:rsidR="009C59DD" w:rsidRDefault="009C59D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38C110" w14:textId="466528F2" w:rsidR="009C59DD" w:rsidRDefault="009C59DD" w:rsidP="009C59DD">
      <w:pPr>
        <w:pStyle w:val="Heading2"/>
      </w:pPr>
      <w:bookmarkStart w:id="3" w:name="_Toc37889377"/>
      <w:r>
        <w:rPr>
          <w:rFonts w:hint="eastAsia"/>
        </w:rPr>
        <w:lastRenderedPageBreak/>
        <w:t>객체 배열</w:t>
      </w:r>
      <w:bookmarkEnd w:id="3"/>
    </w:p>
    <w:p w14:paraId="0FFC290B" w14:textId="664750D5" w:rsidR="009C59DD" w:rsidRDefault="004846C8" w:rsidP="004846C8">
      <w:pPr>
        <w:pStyle w:val="Heading3"/>
      </w:pPr>
      <w:r>
        <w:rPr>
          <w:rFonts w:hint="eastAsia"/>
        </w:rPr>
        <w:t>a</w:t>
      </w:r>
      <w:r>
        <w:t>rr1.js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46C8" w14:paraId="57D7F75B" w14:textId="77777777" w:rsidTr="004846C8">
        <w:tc>
          <w:tcPr>
            <w:tcW w:w="10456" w:type="dxa"/>
          </w:tcPr>
          <w:p w14:paraId="187A7E07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E41826C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23545B3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person3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4846C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0BF9D0C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person3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];</w:t>
            </w:r>
          </w:p>
          <w:p w14:paraId="01F8B7F8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DB65A12" w14:textId="77777777" w:rsidR="004846C8" w:rsidRPr="004846C8" w:rsidRDefault="004846C8" w:rsidP="004846C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46C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46C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4846C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8F13054" w14:textId="77777777" w:rsidR="004846C8" w:rsidRDefault="004846C8" w:rsidP="004846C8"/>
        </w:tc>
      </w:tr>
    </w:tbl>
    <w:p w14:paraId="48A97D35" w14:textId="77777777" w:rsidR="004846C8" w:rsidRDefault="004846C8" w:rsidP="004846C8"/>
    <w:p w14:paraId="2BCE017D" w14:textId="0C6EDFCE" w:rsidR="00AF0B99" w:rsidRDefault="00AF0B99" w:rsidP="004846C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0B99" w14:paraId="253B8A65" w14:textId="77777777" w:rsidTr="00AF0B99">
        <w:tc>
          <w:tcPr>
            <w:tcW w:w="10456" w:type="dxa"/>
          </w:tcPr>
          <w:p w14:paraId="1D0C06CF" w14:textId="77777777" w:rsidR="00AF0B99" w:rsidRDefault="00AF0B99" w:rsidP="00AF0B99">
            <w:r>
              <w:t>[</w:t>
            </w:r>
          </w:p>
          <w:p w14:paraId="716DF6B5" w14:textId="77777777" w:rsidR="00AF0B99" w:rsidRDefault="00AF0B99" w:rsidP="00AF0B99">
            <w:r>
              <w:t xml:space="preserve">  { name: '홍길동', age: 16 },</w:t>
            </w:r>
          </w:p>
          <w:p w14:paraId="229E70D9" w14:textId="77777777" w:rsidR="00AF0B99" w:rsidRDefault="00AF0B99" w:rsidP="00AF0B99">
            <w:r>
              <w:t xml:space="preserve">  { name: '임꺽정', age: 18 },</w:t>
            </w:r>
          </w:p>
          <w:p w14:paraId="335BE84F" w14:textId="77777777" w:rsidR="00AF0B99" w:rsidRDefault="00AF0B99" w:rsidP="00AF0B99">
            <w:r>
              <w:t xml:space="preserve">  { name: '전우치', age: 19 }</w:t>
            </w:r>
          </w:p>
          <w:p w14:paraId="0D378024" w14:textId="67EBF05E" w:rsidR="00AF0B99" w:rsidRDefault="00AF0B99" w:rsidP="00AF0B99">
            <w:r>
              <w:t>]</w:t>
            </w:r>
          </w:p>
        </w:tc>
      </w:tr>
    </w:tbl>
    <w:p w14:paraId="729BF4F6" w14:textId="77777777" w:rsidR="00AF0B99" w:rsidRDefault="00AF0B99" w:rsidP="004846C8"/>
    <w:p w14:paraId="4F59362B" w14:textId="69C0EDE1" w:rsidR="00776037" w:rsidRDefault="00776037" w:rsidP="004846C8">
      <w:r>
        <w:rPr>
          <w:rFonts w:hint="eastAsia"/>
        </w:rPr>
        <w:t>배열도 참조형이다.</w:t>
      </w:r>
    </w:p>
    <w:p w14:paraId="316B05E4" w14:textId="04DB3EC8" w:rsidR="00776037" w:rsidRDefault="00776037" w:rsidP="004846C8">
      <w:r>
        <w:rPr>
          <w:rFonts w:hint="eastAsia"/>
        </w:rPr>
        <w:t xml:space="preserve">배열 변수에는 </w:t>
      </w:r>
      <w:r w:rsidR="00137168">
        <w:rPr>
          <w:rFonts w:hint="eastAsia"/>
        </w:rPr>
        <w:t>배열에</w:t>
      </w:r>
      <w:r w:rsidR="00667385">
        <w:rPr>
          <w:rFonts w:hint="eastAsia"/>
        </w:rPr>
        <w:t xml:space="preserve"> </w:t>
      </w:r>
      <w:r w:rsidR="00137168">
        <w:rPr>
          <w:rFonts w:hint="eastAsia"/>
        </w:rPr>
        <w:t>대한 참조만 저장된다.</w:t>
      </w:r>
    </w:p>
    <w:p w14:paraId="6AD47875" w14:textId="77777777" w:rsidR="00B534E8" w:rsidRDefault="00B534E8" w:rsidP="004846C8"/>
    <w:p w14:paraId="4F935A3D" w14:textId="77777777" w:rsidR="00B534E8" w:rsidRPr="004846C8" w:rsidRDefault="00B534E8" w:rsidP="00B534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46C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= [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4846C8">
        <w:rPr>
          <w:rFonts w:ascii="Consolas" w:eastAsia="굴림" w:hAnsi="Consolas" w:cs="굴림"/>
          <w:color w:val="001080"/>
          <w:kern w:val="0"/>
          <w:sz w:val="21"/>
          <w:szCs w:val="21"/>
        </w:rPr>
        <w:t>person3</w:t>
      </w:r>
      <w:r w:rsidRPr="004846C8">
        <w:rPr>
          <w:rFonts w:ascii="Consolas" w:eastAsia="굴림" w:hAnsi="Consolas" w:cs="굴림"/>
          <w:color w:val="000000"/>
          <w:kern w:val="0"/>
          <w:sz w:val="21"/>
          <w:szCs w:val="21"/>
        </w:rPr>
        <w:t> ];</w:t>
      </w:r>
    </w:p>
    <w:p w14:paraId="408F2BE2" w14:textId="20983004" w:rsidR="00B534E8" w:rsidRDefault="00B534E8" w:rsidP="004846C8">
      <w:r>
        <w:rPr>
          <w:rFonts w:hint="eastAsia"/>
        </w:rPr>
        <w:t>배열이 생성되고,</w:t>
      </w:r>
      <w:r>
        <w:t xml:space="preserve"> </w:t>
      </w:r>
      <w:r>
        <w:rPr>
          <w:rFonts w:hint="eastAsia"/>
        </w:rPr>
        <w:t xml:space="preserve">이 배열에 대한 참조가 </w:t>
      </w:r>
      <w:r>
        <w:t xml:space="preserve">persons </w:t>
      </w:r>
      <w:r>
        <w:rPr>
          <w:rFonts w:hint="eastAsia"/>
        </w:rPr>
        <w:t>변수에 대입된다.</w:t>
      </w:r>
    </w:p>
    <w:p w14:paraId="73DE41A8" w14:textId="0C73C9CA" w:rsidR="00C911A3" w:rsidRDefault="00CF3332" w:rsidP="004846C8">
      <w:r>
        <w:rPr>
          <w:rFonts w:hint="eastAsia"/>
        </w:rPr>
        <w:t>p</w:t>
      </w:r>
      <w:r>
        <w:t>ersons[0]</w:t>
      </w:r>
      <w:r w:rsidR="00B82752">
        <w:rPr>
          <w:rFonts w:hint="eastAsia"/>
        </w:rPr>
        <w:t xml:space="preserve">에 </w:t>
      </w:r>
      <w:r w:rsidR="00B82752">
        <w:t xml:space="preserve">person1 </w:t>
      </w:r>
      <w:r w:rsidR="00B82752">
        <w:rPr>
          <w:rFonts w:hint="eastAsia"/>
        </w:rPr>
        <w:t>변수의 값이 대입된다.</w:t>
      </w:r>
      <w:r w:rsidR="00B82752">
        <w:t xml:space="preserve"> </w:t>
      </w:r>
      <w:r w:rsidR="00C911A3">
        <w:rPr>
          <w:rFonts w:hint="eastAsia"/>
        </w:rPr>
        <w:t xml:space="preserve">즉 </w:t>
      </w:r>
      <w:r w:rsidR="00C911A3">
        <w:t xml:space="preserve">person1 </w:t>
      </w:r>
      <w:r w:rsidR="00C911A3">
        <w:rPr>
          <w:rFonts w:hint="eastAsia"/>
        </w:rPr>
        <w:t>변수가 참조하는 객체에 대한 참조가 대입된다.</w:t>
      </w:r>
    </w:p>
    <w:p w14:paraId="78670E8B" w14:textId="2B12061E" w:rsidR="00BE0CCC" w:rsidRDefault="00BE0CCC" w:rsidP="004846C8">
      <w:r>
        <w:rPr>
          <w:rFonts w:hint="eastAsia"/>
        </w:rPr>
        <w:t xml:space="preserve">마찬가지로 </w:t>
      </w:r>
      <w:r>
        <w:t>person[1], person[2]</w:t>
      </w:r>
      <w:r>
        <w:rPr>
          <w:rFonts w:hint="eastAsia"/>
        </w:rPr>
        <w:t>에도</w:t>
      </w:r>
      <w:r w:rsidR="009A2EA0">
        <w:t xml:space="preserve">, person2, person3 </w:t>
      </w:r>
      <w:r w:rsidR="00C66ECB">
        <w:rPr>
          <w:rFonts w:hint="eastAsia"/>
        </w:rPr>
        <w:t>변수의 값이 각각 대입된다.</w:t>
      </w:r>
    </w:p>
    <w:p w14:paraId="0CE811C9" w14:textId="77777777" w:rsidR="00CF3332" w:rsidRDefault="00CF3332" w:rsidP="004846C8"/>
    <w:p w14:paraId="76500ED4" w14:textId="77777777" w:rsidR="00CF3332" w:rsidRDefault="00CF3332" w:rsidP="004846C8"/>
    <w:p w14:paraId="5B27557D" w14:textId="15C356C2" w:rsidR="00B534E8" w:rsidRDefault="00B534E8" w:rsidP="004846C8">
      <w:r w:rsidRPr="00B534E8">
        <w:rPr>
          <w:rFonts w:hint="eastAsia"/>
          <w:noProof/>
        </w:rPr>
        <w:drawing>
          <wp:inline distT="0" distB="0" distL="0" distR="0" wp14:anchorId="5ED6B3D8" wp14:editId="1C737E5C">
            <wp:extent cx="413512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5613" w14:textId="77777777" w:rsidR="00B534E8" w:rsidRDefault="00B534E8" w:rsidP="004846C8"/>
    <w:p w14:paraId="3B8FFD23" w14:textId="77777777" w:rsidR="00B534E8" w:rsidRDefault="00B534E8" w:rsidP="004846C8"/>
    <w:p w14:paraId="6CE783FB" w14:textId="77777777" w:rsidR="00AF0B99" w:rsidRDefault="00AF0B99" w:rsidP="004846C8"/>
    <w:p w14:paraId="093042EC" w14:textId="1B8400CC" w:rsidR="00E242AA" w:rsidRDefault="00E242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1F5A44" w14:textId="1756EADF" w:rsidR="00E242AA" w:rsidRDefault="00E242AA" w:rsidP="00E242AA">
      <w:pPr>
        <w:pStyle w:val="Heading3"/>
      </w:pPr>
      <w:r>
        <w:rPr>
          <w:rFonts w:hint="eastAsia"/>
        </w:rPr>
        <w:lastRenderedPageBreak/>
        <w:t>a</w:t>
      </w:r>
      <w:r w:rsidR="00906E63">
        <w:t>rr2.js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E63" w14:paraId="1FFE60F7" w14:textId="77777777" w:rsidTr="00906E63">
        <w:tc>
          <w:tcPr>
            <w:tcW w:w="10456" w:type="dxa"/>
          </w:tcPr>
          <w:p w14:paraId="63968F9C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2210433E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4F066C1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75A2F405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177B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077851F7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DED24CF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DA9D5E3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77F6A9C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E29DA54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77B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77B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6A9CBDD" w14:textId="77777777" w:rsidR="00177B3C" w:rsidRPr="00177B3C" w:rsidRDefault="00177B3C" w:rsidP="00177B3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77B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77B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77B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B96B72F" w14:textId="77777777" w:rsidR="00906E63" w:rsidRPr="00906E63" w:rsidRDefault="00906E63" w:rsidP="00906E63"/>
        </w:tc>
      </w:tr>
    </w:tbl>
    <w:p w14:paraId="66853664" w14:textId="77777777" w:rsidR="00906E63" w:rsidRDefault="00906E63" w:rsidP="00906E63"/>
    <w:p w14:paraId="1A2CC225" w14:textId="77777777" w:rsidR="00906E63" w:rsidRDefault="00906E63" w:rsidP="00906E6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E63" w14:paraId="09F445BF" w14:textId="77777777" w:rsidTr="00F15F22">
        <w:tc>
          <w:tcPr>
            <w:tcW w:w="10456" w:type="dxa"/>
          </w:tcPr>
          <w:p w14:paraId="53AA3F02" w14:textId="77777777" w:rsidR="00164554" w:rsidRDefault="00164554" w:rsidP="00164554">
            <w:r>
              <w:t>[</w:t>
            </w:r>
          </w:p>
          <w:p w14:paraId="454001C6" w14:textId="77777777" w:rsidR="00164554" w:rsidRDefault="00164554" w:rsidP="00164554">
            <w:r>
              <w:t xml:space="preserve">  { name: '홍길동', age: 16 },</w:t>
            </w:r>
          </w:p>
          <w:p w14:paraId="4390DECC" w14:textId="77777777" w:rsidR="00164554" w:rsidRDefault="00164554" w:rsidP="00164554">
            <w:r>
              <w:t xml:space="preserve">  { name: '임꺽정', age: 18 },</w:t>
            </w:r>
          </w:p>
          <w:p w14:paraId="27C01818" w14:textId="77777777" w:rsidR="00164554" w:rsidRDefault="00164554" w:rsidP="00164554">
            <w:r>
              <w:t xml:space="preserve">  { name: '전우치', age: 19 }</w:t>
            </w:r>
          </w:p>
          <w:p w14:paraId="0F691E59" w14:textId="77777777" w:rsidR="00164554" w:rsidRDefault="00164554" w:rsidP="00164554">
            <w:r>
              <w:t>]</w:t>
            </w:r>
          </w:p>
          <w:p w14:paraId="4EBDF6B3" w14:textId="77777777" w:rsidR="00164554" w:rsidRDefault="00164554" w:rsidP="00164554">
            <w:r>
              <w:t>{ name: '홍길동', age: 16 }</w:t>
            </w:r>
          </w:p>
          <w:p w14:paraId="68AE1DF9" w14:textId="77777777" w:rsidR="00164554" w:rsidRDefault="00164554" w:rsidP="00164554">
            <w:r>
              <w:t>{ name: '임꺽정', age: 18 }</w:t>
            </w:r>
          </w:p>
          <w:p w14:paraId="23740244" w14:textId="77777777" w:rsidR="00906E63" w:rsidRDefault="00164554" w:rsidP="00164554">
            <w:r>
              <w:t>{ name: '전우치', age: 19 }</w:t>
            </w:r>
          </w:p>
          <w:p w14:paraId="2AD008F4" w14:textId="6C4EBB4A" w:rsidR="00164554" w:rsidRDefault="00164554" w:rsidP="00164554"/>
        </w:tc>
      </w:tr>
    </w:tbl>
    <w:p w14:paraId="7B246056" w14:textId="77777777" w:rsidR="00906E63" w:rsidRDefault="00906E63" w:rsidP="00906E63"/>
    <w:p w14:paraId="5BE92491" w14:textId="77777777" w:rsidR="00906E63" w:rsidRDefault="00906E63" w:rsidP="00906E63"/>
    <w:p w14:paraId="7716AD9B" w14:textId="0BB3BCB9" w:rsidR="00906E63" w:rsidRDefault="00906E63" w:rsidP="00906E63">
      <w:r w:rsidRPr="00B534E8">
        <w:rPr>
          <w:rFonts w:hint="eastAsia"/>
          <w:noProof/>
        </w:rPr>
        <w:drawing>
          <wp:inline distT="0" distB="0" distL="0" distR="0" wp14:anchorId="095BB577" wp14:editId="1E4D48CF">
            <wp:extent cx="413512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360A" w14:textId="77777777" w:rsidR="00906E63" w:rsidRDefault="00906E63" w:rsidP="00906E63"/>
    <w:p w14:paraId="6ED83459" w14:textId="77777777" w:rsidR="00906E63" w:rsidRPr="00906E63" w:rsidRDefault="00906E63" w:rsidP="00906E63"/>
    <w:p w14:paraId="58D5C603" w14:textId="77777777" w:rsidR="007E266C" w:rsidRDefault="007E266C" w:rsidP="001946B7"/>
    <w:p w14:paraId="17C8C973" w14:textId="77777777" w:rsidR="0087500B" w:rsidRDefault="0087500B" w:rsidP="001946B7"/>
    <w:p w14:paraId="525706C1" w14:textId="77777777" w:rsidR="009345E0" w:rsidRDefault="009345E0" w:rsidP="001946B7"/>
    <w:p w14:paraId="0B6F140D" w14:textId="3F60E69A" w:rsidR="009345E0" w:rsidRDefault="009345E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7B7E69" w14:textId="6B5F8AF2" w:rsidR="009345E0" w:rsidRDefault="009345E0" w:rsidP="009345E0">
      <w:pPr>
        <w:pStyle w:val="Heading3"/>
      </w:pPr>
      <w:r>
        <w:rPr>
          <w:rFonts w:hint="eastAsia"/>
        </w:rPr>
        <w:lastRenderedPageBreak/>
        <w:t>a</w:t>
      </w:r>
      <w:r>
        <w:t>rr3.js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45E0" w14:paraId="0C00483B" w14:textId="77777777" w:rsidTr="009345E0">
        <w:tc>
          <w:tcPr>
            <w:tcW w:w="10456" w:type="dxa"/>
          </w:tcPr>
          <w:p w14:paraId="246FF316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75CD5F44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2CCB075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619A62FA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9345E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7AD3EEED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2F81FFB2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345E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93B2469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CF09454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14773F99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345E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DCF8555" w14:textId="77777777" w:rsidR="009345E0" w:rsidRPr="009345E0" w:rsidRDefault="009345E0" w:rsidP="009345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345E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345E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345E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B4B13E" w14:textId="77777777" w:rsidR="009345E0" w:rsidRPr="009345E0" w:rsidRDefault="009345E0" w:rsidP="009345E0"/>
        </w:tc>
      </w:tr>
    </w:tbl>
    <w:p w14:paraId="18CC2075" w14:textId="77777777" w:rsidR="009345E0" w:rsidRPr="009345E0" w:rsidRDefault="009345E0" w:rsidP="009345E0"/>
    <w:p w14:paraId="17C39CDE" w14:textId="433F2CA5" w:rsidR="009345E0" w:rsidRDefault="001A1E21" w:rsidP="001946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1E21" w14:paraId="2702AD63" w14:textId="77777777" w:rsidTr="001A1E21">
        <w:tc>
          <w:tcPr>
            <w:tcW w:w="10456" w:type="dxa"/>
          </w:tcPr>
          <w:p w14:paraId="3DC3EA4E" w14:textId="77777777" w:rsidR="001A1E21" w:rsidRDefault="001A1E21" w:rsidP="001A1E21">
            <w:r>
              <w:t>[</w:t>
            </w:r>
          </w:p>
          <w:p w14:paraId="2000982A" w14:textId="77777777" w:rsidR="001A1E21" w:rsidRDefault="001A1E21" w:rsidP="001A1E21">
            <w:r>
              <w:t xml:space="preserve">  { name: '홍길동', age: 16 },</w:t>
            </w:r>
          </w:p>
          <w:p w14:paraId="51DA5754" w14:textId="77777777" w:rsidR="001A1E21" w:rsidRDefault="001A1E21" w:rsidP="001A1E21">
            <w:r>
              <w:t xml:space="preserve">  { name: '임꺽정', age: 18 },</w:t>
            </w:r>
          </w:p>
          <w:p w14:paraId="405503B6" w14:textId="77777777" w:rsidR="001A1E21" w:rsidRDefault="001A1E21" w:rsidP="001A1E21">
            <w:r>
              <w:t xml:space="preserve">  { name: '전우치', age: 19 }</w:t>
            </w:r>
          </w:p>
          <w:p w14:paraId="187C40ED" w14:textId="77777777" w:rsidR="001A1E21" w:rsidRDefault="001A1E21" w:rsidP="001A1E21">
            <w:r>
              <w:t>]</w:t>
            </w:r>
          </w:p>
          <w:p w14:paraId="71D37579" w14:textId="77777777" w:rsidR="001A1E21" w:rsidRDefault="001A1E21" w:rsidP="001A1E21">
            <w:r>
              <w:t>[</w:t>
            </w:r>
          </w:p>
          <w:p w14:paraId="584E97B2" w14:textId="77777777" w:rsidR="001A1E21" w:rsidRDefault="001A1E21" w:rsidP="001A1E21">
            <w:r>
              <w:t xml:space="preserve">  { name: '홍길동', age: 16 },</w:t>
            </w:r>
          </w:p>
          <w:p w14:paraId="5A1E6180" w14:textId="77777777" w:rsidR="001A1E21" w:rsidRDefault="001A1E21" w:rsidP="001A1E21">
            <w:r>
              <w:t xml:space="preserve">  { name: '임꺽정', age: 20 },</w:t>
            </w:r>
          </w:p>
          <w:p w14:paraId="5A8F6389" w14:textId="77777777" w:rsidR="001A1E21" w:rsidRDefault="001A1E21" w:rsidP="001A1E21">
            <w:r>
              <w:t xml:space="preserve">  { name: '임꺽정', age: 20 }</w:t>
            </w:r>
          </w:p>
          <w:p w14:paraId="7A7CF652" w14:textId="49EA5829" w:rsidR="001A1E21" w:rsidRPr="001A1E21" w:rsidRDefault="001A1E21" w:rsidP="001A1E21">
            <w:r>
              <w:t>]</w:t>
            </w:r>
          </w:p>
        </w:tc>
      </w:tr>
    </w:tbl>
    <w:p w14:paraId="46396DED" w14:textId="77777777" w:rsidR="00001505" w:rsidRDefault="00001505" w:rsidP="001946B7"/>
    <w:p w14:paraId="0E83FD9B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78A4E013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68351EA7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58E5E048" w14:textId="77777777" w:rsidR="00001505" w:rsidRPr="009345E0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전우치</w:t>
      </w:r>
      <w:r w:rsidRPr="009345E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05DA0E6A" w14:textId="77777777" w:rsidR="00001505" w:rsidRDefault="00001505" w:rsidP="0000150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373DA22" w14:textId="58C31D0E" w:rsidR="00001505" w:rsidRDefault="00001505" w:rsidP="001946B7">
      <w:r w:rsidRPr="00B534E8">
        <w:rPr>
          <w:rFonts w:hint="eastAsia"/>
          <w:noProof/>
        </w:rPr>
        <w:drawing>
          <wp:inline distT="0" distB="0" distL="0" distR="0" wp14:anchorId="503E9720" wp14:editId="0C3875D4">
            <wp:extent cx="413512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0B94" w14:textId="77777777" w:rsidR="00001505" w:rsidRDefault="00001505" w:rsidP="001946B7"/>
    <w:p w14:paraId="719CE45E" w14:textId="77777777" w:rsidR="00E71F7E" w:rsidRPr="009345E0" w:rsidRDefault="00E71F7E" w:rsidP="00E71F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AF1E34F" w14:textId="77777777" w:rsidR="00E71F7E" w:rsidRPr="009345E0" w:rsidRDefault="00E71F7E" w:rsidP="00E71F7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r w:rsidRPr="009345E0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345E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345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6C4A939" w14:textId="7802A283" w:rsidR="00E71F7E" w:rsidRDefault="00777878" w:rsidP="001946B7">
      <w:r w:rsidRPr="00777878">
        <w:rPr>
          <w:rFonts w:hint="eastAsia"/>
          <w:noProof/>
        </w:rPr>
        <w:drawing>
          <wp:inline distT="0" distB="0" distL="0" distR="0" wp14:anchorId="289E8688" wp14:editId="20946565">
            <wp:extent cx="413512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9B83" w14:textId="77777777" w:rsidR="00001505" w:rsidRDefault="00001505" w:rsidP="001946B7"/>
    <w:p w14:paraId="6754B55E" w14:textId="77777777" w:rsidR="001A1E21" w:rsidRDefault="001A1E21" w:rsidP="001946B7"/>
    <w:p w14:paraId="448FAEB6" w14:textId="14AE36C8" w:rsidR="00920792" w:rsidRDefault="009207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786182" w14:textId="21579281" w:rsidR="009345E0" w:rsidRDefault="00920792" w:rsidP="00920792">
      <w:pPr>
        <w:pStyle w:val="Heading3"/>
      </w:pPr>
      <w:r>
        <w:rPr>
          <w:rFonts w:hint="eastAsia"/>
        </w:rPr>
        <w:lastRenderedPageBreak/>
        <w:t>a</w:t>
      </w:r>
      <w:r>
        <w:t>rr4.js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792" w14:paraId="1CD90831" w14:textId="77777777" w:rsidTr="00920792">
        <w:tc>
          <w:tcPr>
            <w:tcW w:w="10456" w:type="dxa"/>
          </w:tcPr>
          <w:p w14:paraId="16DC421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1AE0BE02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AE60F0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임꺽정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18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26DBFB4E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60449ECC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2079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38CF28B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14190B2" w14:textId="254AE65A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</w:t>
            </w:r>
          </w:p>
          <w:p w14:paraId="1B58BA1C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전우치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19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},</w:t>
            </w:r>
          </w:p>
          <w:p w14:paraId="35E8758D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{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이몸룡</w:t>
            </w:r>
            <w:r w:rsidRPr="00920792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20792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31F27099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3CD67746" w14:textId="77777777" w:rsidR="00920792" w:rsidRPr="00920792" w:rsidRDefault="00920792" w:rsidP="0092079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2079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20792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persons</w:t>
            </w:r>
            <w:r w:rsidRPr="0092079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02B4A5" w14:textId="77777777" w:rsidR="00920792" w:rsidRPr="00920792" w:rsidRDefault="00920792" w:rsidP="00920792"/>
        </w:tc>
      </w:tr>
    </w:tbl>
    <w:p w14:paraId="79C321E9" w14:textId="77777777" w:rsidR="00920792" w:rsidRPr="00920792" w:rsidRDefault="00920792" w:rsidP="00920792"/>
    <w:p w14:paraId="2C30E99C" w14:textId="68635618" w:rsidR="00920792" w:rsidRDefault="00920792" w:rsidP="001946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792" w14:paraId="695F270C" w14:textId="77777777" w:rsidTr="00920792">
        <w:tc>
          <w:tcPr>
            <w:tcW w:w="10456" w:type="dxa"/>
          </w:tcPr>
          <w:p w14:paraId="4D8BD399" w14:textId="77777777" w:rsidR="003801DE" w:rsidRDefault="003801DE" w:rsidP="003801DE">
            <w:r>
              <w:t>[ { name: '홍길동', age: 16 }, { name: '임꺽정', age: 18 } ]</w:t>
            </w:r>
          </w:p>
          <w:p w14:paraId="4280FC63" w14:textId="084171CD" w:rsidR="00920792" w:rsidRDefault="003801DE" w:rsidP="003801DE">
            <w:r>
              <w:t>[ { name: '전우치', age: 19 }, { name: '이몸룡', age: 16 } ]</w:t>
            </w:r>
          </w:p>
        </w:tc>
      </w:tr>
    </w:tbl>
    <w:p w14:paraId="5D2A0E92" w14:textId="77777777" w:rsidR="00920792" w:rsidRDefault="00920792" w:rsidP="001946B7"/>
    <w:p w14:paraId="304FD674" w14:textId="77777777" w:rsidR="003801DE" w:rsidRDefault="003801DE" w:rsidP="001946B7"/>
    <w:p w14:paraId="0FA6B300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092DC1E6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3B743F31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임꺽정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18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75A8FBD6" w14:textId="77777777" w:rsidR="00915265" w:rsidRPr="00920792" w:rsidRDefault="00915265" w:rsidP="009152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72D5D299" w14:textId="706F4330" w:rsidR="00915265" w:rsidRDefault="00915265" w:rsidP="001946B7">
      <w:r w:rsidRPr="00915265">
        <w:rPr>
          <w:rFonts w:hint="eastAsia"/>
          <w:noProof/>
        </w:rPr>
        <w:drawing>
          <wp:inline distT="0" distB="0" distL="0" distR="0" wp14:anchorId="36CFE0CA" wp14:editId="0A47680C">
            <wp:extent cx="4135120" cy="103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B13B" w14:textId="77777777" w:rsidR="00920792" w:rsidRDefault="00920792" w:rsidP="001946B7"/>
    <w:p w14:paraId="28EA3372" w14:textId="77777777" w:rsidR="00414C81" w:rsidRDefault="00414C81" w:rsidP="001946B7"/>
    <w:p w14:paraId="11E0ECB1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persons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= [</w:t>
      </w:r>
    </w:p>
    <w:p w14:paraId="7CE4FB78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전우치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19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},</w:t>
      </w:r>
    </w:p>
    <w:p w14:paraId="77901B22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 {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이몸룡</w:t>
      </w:r>
      <w:r w:rsidRPr="0092079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20792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20792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 }</w:t>
      </w:r>
    </w:p>
    <w:p w14:paraId="6E6DE0F5" w14:textId="77777777" w:rsidR="00414C81" w:rsidRPr="00920792" w:rsidRDefault="00414C81" w:rsidP="00414C8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2079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76AF16D" w14:textId="7739B5EC" w:rsidR="00414C81" w:rsidRDefault="00BA5655" w:rsidP="001946B7">
      <w:r w:rsidRPr="00BA5655">
        <w:rPr>
          <w:rFonts w:hint="eastAsia"/>
          <w:noProof/>
        </w:rPr>
        <w:drawing>
          <wp:inline distT="0" distB="0" distL="0" distR="0" wp14:anchorId="7F99648E" wp14:editId="7E1B452C">
            <wp:extent cx="4074160" cy="2163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92AB" w14:textId="77777777" w:rsidR="00BA5655" w:rsidRDefault="00BA5655" w:rsidP="001946B7"/>
    <w:p w14:paraId="52C3B9D7" w14:textId="77777777" w:rsidR="00BA5655" w:rsidRDefault="00BA5655" w:rsidP="001946B7"/>
    <w:p w14:paraId="0B55D484" w14:textId="77777777" w:rsidR="00920792" w:rsidRDefault="00920792" w:rsidP="001946B7"/>
    <w:p w14:paraId="296B1B48" w14:textId="0D0262AA" w:rsidR="00E81B81" w:rsidRDefault="00E81B8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8FCE81" w14:textId="1E4467BA" w:rsidR="00E81B81" w:rsidRDefault="00E81B81" w:rsidP="00E81B81">
      <w:pPr>
        <w:pStyle w:val="Heading2"/>
      </w:pPr>
      <w:bookmarkStart w:id="4" w:name="_Toc37889378"/>
      <w:r>
        <w:rPr>
          <w:rFonts w:hint="eastAsia"/>
        </w:rPr>
        <w:lastRenderedPageBreak/>
        <w:t>메소드</w:t>
      </w:r>
      <w:bookmarkEnd w:id="4"/>
    </w:p>
    <w:p w14:paraId="1E40A2CC" w14:textId="250A0B4D" w:rsidR="00E81B81" w:rsidRDefault="00E81B81" w:rsidP="00E81B81">
      <w:pPr>
        <w:pStyle w:val="Heading3"/>
      </w:pPr>
      <w:r>
        <w:rPr>
          <w:rFonts w:hint="eastAsia"/>
        </w:rPr>
        <w:t>m</w:t>
      </w:r>
      <w:r>
        <w:t>ethod1.js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B81" w14:paraId="44C63ADC" w14:textId="77777777" w:rsidTr="00E81B81">
        <w:tc>
          <w:tcPr>
            <w:tcW w:w="10456" w:type="dxa"/>
          </w:tcPr>
          <w:p w14:paraId="31ADCCDD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73990AAE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513BB197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7A18DBC6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CF038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CF038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26B426AE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683C9C7A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4BE828" w14:textId="77777777" w:rsidR="00CF0388" w:rsidRPr="00CF0388" w:rsidRDefault="00CF0388" w:rsidP="00CF038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F038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F038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CF038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722954B" w14:textId="204E6A34" w:rsidR="00E81B81" w:rsidRPr="00E81B81" w:rsidRDefault="00E81B81" w:rsidP="00E81B8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02CB740" w14:textId="77777777" w:rsidR="00E81B81" w:rsidRDefault="00E81B81" w:rsidP="00E81B81"/>
    <w:p w14:paraId="2A52940A" w14:textId="672FB129" w:rsidR="00E81B81" w:rsidRDefault="00E81B81" w:rsidP="00E81B81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1B81" w14:paraId="339BCB6B" w14:textId="77777777" w:rsidTr="00E81B81">
        <w:tc>
          <w:tcPr>
            <w:tcW w:w="10456" w:type="dxa"/>
          </w:tcPr>
          <w:p w14:paraId="18C75F32" w14:textId="6356DFB0" w:rsidR="00E81B81" w:rsidRDefault="00EE2364" w:rsidP="00E81B81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0C60B748" w14:textId="77777777" w:rsidR="00E81B81" w:rsidRDefault="00E81B81" w:rsidP="00E81B81"/>
    <w:p w14:paraId="4644CF79" w14:textId="77777777" w:rsidR="005B5779" w:rsidRDefault="005B5779" w:rsidP="00E81B81"/>
    <w:p w14:paraId="34CD2178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</w:p>
    <w:p w14:paraId="3C89CEC3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0DCDE456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2EBD7463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 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  <w:r w:rsidRPr="00CF03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3526B5D5" w14:textId="77777777" w:rsidR="005B5779" w:rsidRPr="00CF0388" w:rsidRDefault="005B5779" w:rsidP="005B577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761575F9" w14:textId="55DEB8C9" w:rsidR="005B5779" w:rsidRDefault="0042523D" w:rsidP="00E81B81">
      <w:r>
        <w:rPr>
          <w:rFonts w:hint="eastAsia"/>
        </w:rPr>
        <w:t>객체가 한 개 생성되고,</w:t>
      </w:r>
      <w:r>
        <w:t xml:space="preserve"> </w:t>
      </w:r>
      <w:r>
        <w:rPr>
          <w:rFonts w:hint="eastAsia"/>
        </w:rPr>
        <w:t xml:space="preserve">그 객체에 대한 참조가 </w:t>
      </w:r>
      <w:r>
        <w:t xml:space="preserve">rectangle </w:t>
      </w:r>
      <w:r>
        <w:rPr>
          <w:rFonts w:hint="eastAsia"/>
        </w:rPr>
        <w:t>변수에 대입된다.</w:t>
      </w:r>
    </w:p>
    <w:p w14:paraId="7E2204A4" w14:textId="788F13A5" w:rsidR="0042523D" w:rsidRDefault="0042523D" w:rsidP="00E81B81">
      <w:r>
        <w:rPr>
          <w:rFonts w:hint="eastAsia"/>
        </w:rPr>
        <w:t xml:space="preserve">이 객체에는 </w:t>
      </w:r>
      <w:r>
        <w:t xml:space="preserve">width, height, area </w:t>
      </w:r>
      <w:r>
        <w:rPr>
          <w:rFonts w:hint="eastAsia"/>
        </w:rPr>
        <w:t>멤버 변수가 만들어진다.</w:t>
      </w:r>
    </w:p>
    <w:p w14:paraId="056CD4E3" w14:textId="457A1725" w:rsidR="0042523D" w:rsidRDefault="00B66471" w:rsidP="00E81B81">
      <w:r>
        <w:rPr>
          <w:rFonts w:hint="eastAsia"/>
        </w:rPr>
        <w:t>w</w:t>
      </w:r>
      <w:r>
        <w:t xml:space="preserve">idth </w:t>
      </w:r>
      <w:r>
        <w:rPr>
          <w:rFonts w:hint="eastAsia"/>
        </w:rPr>
        <w:t xml:space="preserve">멤버 변수에 </w:t>
      </w:r>
      <w:r>
        <w:t>5</w:t>
      </w:r>
      <w:r>
        <w:rPr>
          <w:rFonts w:hint="eastAsia"/>
        </w:rPr>
        <w:t>가 대입되고,</w:t>
      </w:r>
      <w:r>
        <w:t xml:space="preserve"> height </w:t>
      </w:r>
      <w:r>
        <w:rPr>
          <w:rFonts w:hint="eastAsia"/>
        </w:rPr>
        <w:t xml:space="preserve">멤버 변수에 </w:t>
      </w:r>
      <w:r>
        <w:t>7</w:t>
      </w:r>
      <w:r>
        <w:rPr>
          <w:rFonts w:hint="eastAsia"/>
        </w:rPr>
        <w:t>이 대입된다.</w:t>
      </w:r>
    </w:p>
    <w:p w14:paraId="05AC6F8C" w14:textId="4FD4E24B" w:rsidR="00B66471" w:rsidRDefault="00B66471" w:rsidP="00E81B81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변수에 함수가 대입된다.</w:t>
      </w:r>
    </w:p>
    <w:p w14:paraId="3A38C68B" w14:textId="77777777" w:rsidR="00903590" w:rsidRDefault="00903590" w:rsidP="00E81B81"/>
    <w:p w14:paraId="528C2E29" w14:textId="59281DAA" w:rsidR="00903590" w:rsidRDefault="00903590" w:rsidP="00E81B81">
      <w:r w:rsidRPr="00084D08">
        <w:rPr>
          <w:rFonts w:hint="eastAsia"/>
          <w:highlight w:val="yellow"/>
        </w:rPr>
        <w:t>객체</w:t>
      </w:r>
      <w:r w:rsidR="00730B32" w:rsidRPr="00084D08">
        <w:rPr>
          <w:rFonts w:hint="eastAsia"/>
          <w:highlight w:val="yellow"/>
        </w:rPr>
        <w:t>의 멤버 변수에 대입된 함수는,</w:t>
      </w:r>
      <w:r w:rsidR="00730B32" w:rsidRPr="00084D08">
        <w:rPr>
          <w:highlight w:val="yellow"/>
        </w:rPr>
        <w:t xml:space="preserve"> </w:t>
      </w:r>
      <w:r w:rsidR="00730B32" w:rsidRPr="00084D08">
        <w:rPr>
          <w:rFonts w:hint="eastAsia"/>
          <w:highlight w:val="yellow"/>
        </w:rPr>
        <w:t>그 객체의 메소드</w:t>
      </w:r>
      <w:r w:rsidR="00260425" w:rsidRPr="00084D08">
        <w:rPr>
          <w:rFonts w:hint="eastAsia"/>
          <w:highlight w:val="yellow"/>
        </w:rPr>
        <w:t>가 된다.</w:t>
      </w:r>
    </w:p>
    <w:p w14:paraId="7CAFF0DE" w14:textId="77777777" w:rsidR="00B66471" w:rsidRDefault="00B66471" w:rsidP="00E81B81"/>
    <w:p w14:paraId="23C6A8CB" w14:textId="77777777" w:rsidR="007D1F08" w:rsidRDefault="007D1F08" w:rsidP="00E81B81"/>
    <w:p w14:paraId="7C7D834B" w14:textId="7622D51F" w:rsidR="007D1F08" w:rsidRDefault="007D1F08" w:rsidP="00E81B81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6F4CFB41" w14:textId="2F7E2598" w:rsidR="007D1F08" w:rsidRDefault="00DF580A" w:rsidP="00E81B81">
      <w:r>
        <w:t xml:space="preserve">rectangle </w:t>
      </w:r>
      <w:r>
        <w:rPr>
          <w:rFonts w:hint="eastAsia"/>
        </w:rPr>
        <w:t xml:space="preserve">객체의 </w:t>
      </w:r>
      <w:r w:rsidR="007D1F08" w:rsidRPr="007D1F08">
        <w:rPr>
          <w:rFonts w:hint="eastAsia"/>
        </w:rPr>
        <w:t>a</w:t>
      </w:r>
      <w:r w:rsidR="007D1F08" w:rsidRPr="007D1F08">
        <w:t>rea</w:t>
      </w:r>
      <w:r w:rsidR="007D1F08">
        <w:t xml:space="preserve"> </w:t>
      </w:r>
      <w:r w:rsidR="007D1F08">
        <w:rPr>
          <w:rFonts w:hint="eastAsia"/>
        </w:rPr>
        <w:t xml:space="preserve">멤버 변수의 </w:t>
      </w:r>
      <w:r w:rsidR="00C810C7">
        <w:rPr>
          <w:rFonts w:hint="eastAsia"/>
        </w:rPr>
        <w:t>값인 함수를 호출한다.</w:t>
      </w:r>
    </w:p>
    <w:p w14:paraId="2475C8E0" w14:textId="3E1251AA" w:rsidR="00C810C7" w:rsidRDefault="00DF580A" w:rsidP="00E81B81">
      <w:r>
        <w:rPr>
          <w:rFonts w:hint="eastAsia"/>
        </w:rPr>
        <w:t>이때</w:t>
      </w:r>
      <w:r w:rsidR="00E93B56">
        <w:rPr>
          <w:rFonts w:hint="eastAsia"/>
        </w:rPr>
        <w:t xml:space="preserve"> </w:t>
      </w:r>
      <w:r w:rsidR="00004017">
        <w:rPr>
          <w:rFonts w:hint="eastAsia"/>
        </w:rPr>
        <w:t xml:space="preserve">이 함수 본문에서 </w:t>
      </w:r>
      <w:r w:rsidR="00004017">
        <w:t>this</w:t>
      </w:r>
      <w:r w:rsidR="00004017">
        <w:rPr>
          <w:rFonts w:hint="eastAsia"/>
        </w:rPr>
        <w:t xml:space="preserve">는 </w:t>
      </w:r>
      <w:r w:rsidR="00004017">
        <w:t xml:space="preserve">rectangle </w:t>
      </w:r>
      <w:r w:rsidR="00004017">
        <w:rPr>
          <w:rFonts w:hint="eastAsia"/>
        </w:rPr>
        <w:t>객체를 참조한다.</w:t>
      </w:r>
    </w:p>
    <w:p w14:paraId="5A511696" w14:textId="77777777" w:rsidR="00004017" w:rsidRPr="007D1F08" w:rsidRDefault="00004017" w:rsidP="00E81B81"/>
    <w:p w14:paraId="343C575F" w14:textId="77777777" w:rsidR="00B66471" w:rsidRDefault="00B66471" w:rsidP="00E81B81"/>
    <w:p w14:paraId="06264AA7" w14:textId="77777777" w:rsidR="005C0F93" w:rsidRPr="00CF0388" w:rsidRDefault="005C0F93" w:rsidP="005C0F9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14:paraId="72685107" w14:textId="3DE96152" w:rsidR="005B5779" w:rsidRDefault="009E237C" w:rsidP="00E81B81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객체의 </w:t>
      </w:r>
      <w:r>
        <w:t xml:space="preserve">area </w:t>
      </w:r>
      <w:r w:rsidR="00C905AC">
        <w:rPr>
          <w:rFonts w:hint="eastAsia"/>
        </w:rPr>
        <w:t>메소드를 호출하고,</w:t>
      </w:r>
      <w:r w:rsidR="00C905AC">
        <w:t xml:space="preserve"> </w:t>
      </w:r>
      <w:r w:rsidR="00C905AC">
        <w:rPr>
          <w:rFonts w:hint="eastAsia"/>
        </w:rPr>
        <w:t>그 리턴값을 출력한다.</w:t>
      </w:r>
    </w:p>
    <w:p w14:paraId="732556C2" w14:textId="77777777" w:rsidR="00C905AC" w:rsidRDefault="00C905AC" w:rsidP="00E81B81"/>
    <w:p w14:paraId="57663D83" w14:textId="77777777" w:rsidR="00C905AC" w:rsidRDefault="00C905AC" w:rsidP="00E81B81"/>
    <w:p w14:paraId="5390A61D" w14:textId="2C99630D" w:rsidR="007E5FCD" w:rsidRDefault="007E5FCD" w:rsidP="007E5FCD">
      <w:pPr>
        <w:pStyle w:val="Heading3"/>
      </w:pPr>
      <w:r>
        <w:rPr>
          <w:rFonts w:hint="eastAsia"/>
        </w:rPr>
        <w:t>주의</w:t>
      </w:r>
    </w:p>
    <w:p w14:paraId="41D1972A" w14:textId="4D11A402" w:rsidR="007E5FCD" w:rsidRDefault="007E5FCD" w:rsidP="007E5FCD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는 생략 가능하다.</w:t>
      </w:r>
    </w:p>
    <w:p w14:paraId="4575B5A0" w14:textId="44C0912C" w:rsidR="007E5FCD" w:rsidRDefault="007E5FCD" w:rsidP="007E5FCD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는 생략할 수 없다.</w:t>
      </w:r>
    </w:p>
    <w:p w14:paraId="28640049" w14:textId="77777777" w:rsidR="007E5FCD" w:rsidRDefault="007E5FCD" w:rsidP="007E5FCD"/>
    <w:p w14:paraId="4A1D3975" w14:textId="77777777" w:rsidR="005B5779" w:rsidRDefault="005B5779" w:rsidP="00E81B81"/>
    <w:p w14:paraId="41B68827" w14:textId="575502A7" w:rsidR="00B474D5" w:rsidRDefault="00B474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53B434" w14:textId="5570265C" w:rsidR="005B5779" w:rsidRDefault="00B474D5" w:rsidP="00B474D5">
      <w:pPr>
        <w:pStyle w:val="Heading3"/>
      </w:pPr>
      <w:r>
        <w:rPr>
          <w:rFonts w:hint="eastAsia"/>
        </w:rPr>
        <w:lastRenderedPageBreak/>
        <w:t>m</w:t>
      </w:r>
      <w:r>
        <w:t>ethod2.js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4D5" w14:paraId="076F6EDE" w14:textId="77777777" w:rsidTr="00B474D5">
        <w:tc>
          <w:tcPr>
            <w:tcW w:w="10456" w:type="dxa"/>
          </w:tcPr>
          <w:p w14:paraId="3BDFDECF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16738C89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69E3155F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</w:p>
          <w:p w14:paraId="47B7C0CB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6F6BF912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3F12C4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3ABF99FB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474D5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B474D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831589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6DE236E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301F3B4" w14:textId="77777777" w:rsidR="00B474D5" w:rsidRPr="00B474D5" w:rsidRDefault="00B474D5" w:rsidP="00B474D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474D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474D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B474D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3896ACC9" w14:textId="77777777" w:rsidR="00B474D5" w:rsidRDefault="00B474D5" w:rsidP="00B474D5"/>
        </w:tc>
      </w:tr>
    </w:tbl>
    <w:p w14:paraId="250052C5" w14:textId="77777777" w:rsidR="00B474D5" w:rsidRDefault="00B474D5" w:rsidP="00B474D5"/>
    <w:p w14:paraId="67526485" w14:textId="77777777" w:rsidR="00CC7CC4" w:rsidRDefault="00CC7CC4" w:rsidP="00CC7CC4">
      <w:r>
        <w:rPr>
          <w:rFonts w:hint="eastAsia"/>
        </w:rPr>
        <w:t>실행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7CC4" w14:paraId="68F299DB" w14:textId="77777777" w:rsidTr="00F15F22">
        <w:tc>
          <w:tcPr>
            <w:tcW w:w="10456" w:type="dxa"/>
          </w:tcPr>
          <w:p w14:paraId="5EE74298" w14:textId="77777777" w:rsidR="00CC7CC4" w:rsidRDefault="00CC7CC4" w:rsidP="00F15F22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3E056231" w14:textId="77777777" w:rsidR="00CC7CC4" w:rsidRDefault="00CC7CC4" w:rsidP="00CC7CC4"/>
    <w:p w14:paraId="7ED23EFB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62C72D93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B474D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E2C4D20" w14:textId="77777777" w:rsidR="00B474D5" w:rsidRPr="00B474D5" w:rsidRDefault="00B474D5" w:rsidP="00B474D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FE3521E" w14:textId="5E3A5D52" w:rsidR="00B474D5" w:rsidRDefault="00B474D5" w:rsidP="00B474D5">
      <w:r>
        <w:rPr>
          <w:rFonts w:hint="eastAsia"/>
        </w:rPr>
        <w:t>r</w:t>
      </w:r>
      <w:r>
        <w:t xml:space="preserve">eactangle </w:t>
      </w:r>
      <w:r>
        <w:rPr>
          <w:rFonts w:hint="eastAsia"/>
        </w:rPr>
        <w:t xml:space="preserve">객체에 </w:t>
      </w:r>
      <w:r>
        <w:t xml:space="preserve">area </w:t>
      </w:r>
      <w:r>
        <w:rPr>
          <w:rFonts w:hint="eastAsia"/>
        </w:rPr>
        <w:t>멤버 변수가 있다면,</w:t>
      </w:r>
      <w:r>
        <w:t xml:space="preserve"> </w:t>
      </w:r>
      <w:r w:rsidR="00FF49B3">
        <w:rPr>
          <w:rFonts w:hint="eastAsia"/>
        </w:rPr>
        <w:t>그</w:t>
      </w:r>
      <w:r>
        <w:rPr>
          <w:rFonts w:hint="eastAsia"/>
        </w:rPr>
        <w:t xml:space="preserve"> 멤버 변수에 함수를 대입한다.</w:t>
      </w:r>
    </w:p>
    <w:p w14:paraId="282AA921" w14:textId="77777777" w:rsidR="00FF49B3" w:rsidRDefault="007E39C8" w:rsidP="00FF49B3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변수가 없다면</w:t>
      </w:r>
      <w:r w:rsidR="005A03DD">
        <w:t xml:space="preserve"> </w:t>
      </w:r>
      <w:r w:rsidR="005A03DD">
        <w:rPr>
          <w:rFonts w:hint="eastAsia"/>
        </w:rPr>
        <w:t>만들고,</w:t>
      </w:r>
      <w:r w:rsidR="005A03DD">
        <w:t xml:space="preserve"> </w:t>
      </w:r>
      <w:r w:rsidR="00FF49B3">
        <w:rPr>
          <w:rFonts w:hint="eastAsia"/>
        </w:rPr>
        <w:t>그 멤버 변수에 함수를 대입한다.</w:t>
      </w:r>
    </w:p>
    <w:p w14:paraId="65467E4D" w14:textId="07A71D80" w:rsidR="00B474D5" w:rsidRDefault="00B474D5" w:rsidP="00B474D5"/>
    <w:p w14:paraId="21D2269A" w14:textId="280CB354" w:rsidR="00B474D5" w:rsidRDefault="00D4411B" w:rsidP="00B474D5">
      <w:r>
        <w:rPr>
          <w:rFonts w:hint="eastAsia"/>
        </w:rPr>
        <w:t>객체의 멤버 변수에 대입된 함수는,</w:t>
      </w:r>
      <w:r>
        <w:t xml:space="preserve"> </w:t>
      </w:r>
      <w:r>
        <w:rPr>
          <w:rFonts w:hint="eastAsia"/>
        </w:rPr>
        <w:t>그 객체의 메소드가 된다.</w:t>
      </w:r>
    </w:p>
    <w:p w14:paraId="3AEAB5A4" w14:textId="77777777" w:rsidR="00D4411B" w:rsidRDefault="00D4411B" w:rsidP="00B474D5"/>
    <w:p w14:paraId="1B2B6C47" w14:textId="77777777" w:rsidR="00D4411B" w:rsidRDefault="00D4411B" w:rsidP="00B474D5"/>
    <w:p w14:paraId="33397326" w14:textId="77777777" w:rsidR="00FF49B3" w:rsidRDefault="00FF49B3" w:rsidP="00B474D5"/>
    <w:p w14:paraId="57FE5C03" w14:textId="77777777" w:rsidR="00B474D5" w:rsidRDefault="00B474D5" w:rsidP="00B474D5"/>
    <w:p w14:paraId="68F519CE" w14:textId="1DEBED72" w:rsidR="00A607A2" w:rsidRDefault="00A607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F0100AF" w14:textId="605E20F4" w:rsidR="00A607A2" w:rsidRDefault="00A607A2" w:rsidP="00A607A2">
      <w:pPr>
        <w:pStyle w:val="Heading2"/>
      </w:pPr>
      <w:bookmarkStart w:id="5" w:name="_Toc37889379"/>
      <w:r>
        <w:rPr>
          <w:rFonts w:hint="eastAsia"/>
        </w:rPr>
        <w:lastRenderedPageBreak/>
        <w:t>속성 탐색</w:t>
      </w:r>
      <w:bookmarkEnd w:id="5"/>
    </w:p>
    <w:p w14:paraId="5C0D830F" w14:textId="77777777" w:rsidR="00A607A2" w:rsidRDefault="00A607A2" w:rsidP="00A607A2"/>
    <w:p w14:paraId="62C43C3C" w14:textId="4B06377C" w:rsidR="00A607A2" w:rsidRDefault="00A607A2" w:rsidP="00A607A2">
      <w:pPr>
        <w:pStyle w:val="Heading3"/>
      </w:pPr>
      <w:r>
        <w:rPr>
          <w:rFonts w:hint="eastAsia"/>
        </w:rPr>
        <w:t>f</w:t>
      </w:r>
      <w:r>
        <w:t>or1.js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07A2" w14:paraId="5CDF36AC" w14:textId="77777777" w:rsidTr="00A607A2">
        <w:tc>
          <w:tcPr>
            <w:tcW w:w="10456" w:type="dxa"/>
          </w:tcPr>
          <w:p w14:paraId="1F1A7A44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55D14337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80C7DE1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24605F7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06D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035FBDC9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606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606D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606D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B006E9C" w14:textId="77777777" w:rsidR="009606D1" w:rsidRPr="009606D1" w:rsidRDefault="009606D1" w:rsidP="009606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606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FC03C8A" w14:textId="77777777" w:rsidR="00A607A2" w:rsidRDefault="00A607A2" w:rsidP="00A607A2"/>
        </w:tc>
      </w:tr>
    </w:tbl>
    <w:p w14:paraId="27D4565A" w14:textId="77777777" w:rsidR="00A607A2" w:rsidRDefault="00A607A2" w:rsidP="00A607A2"/>
    <w:p w14:paraId="091EDB5C" w14:textId="01F828A7" w:rsidR="00D75F7D" w:rsidRDefault="00D75F7D" w:rsidP="00A607A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F7D" w14:paraId="4B3FEBE8" w14:textId="77777777" w:rsidTr="00D75F7D">
        <w:tc>
          <w:tcPr>
            <w:tcW w:w="10456" w:type="dxa"/>
          </w:tcPr>
          <w:p w14:paraId="390BBA32" w14:textId="77777777" w:rsidR="00D75F7D" w:rsidRDefault="00D75F7D" w:rsidP="00D75F7D">
            <w:r>
              <w:t>name: 홍길동</w:t>
            </w:r>
          </w:p>
          <w:p w14:paraId="301C5D9C" w14:textId="11F2E98F" w:rsidR="00D75F7D" w:rsidRDefault="00D75F7D" w:rsidP="00D75F7D">
            <w:r>
              <w:t>age: 16</w:t>
            </w:r>
          </w:p>
        </w:tc>
      </w:tr>
    </w:tbl>
    <w:p w14:paraId="2D0CC83B" w14:textId="77777777" w:rsidR="00D75F7D" w:rsidRDefault="00D75F7D" w:rsidP="00A607A2"/>
    <w:p w14:paraId="24E4ADD9" w14:textId="77777777" w:rsidR="00D75F7D" w:rsidRPr="009606D1" w:rsidRDefault="00D75F7D" w:rsidP="00D75F7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2BED4BD" w14:textId="15C3B43B" w:rsidR="00FF085F" w:rsidRDefault="00030477" w:rsidP="00A607A2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</w:t>
      </w:r>
      <w:r w:rsidR="00A012A0">
        <w:rPr>
          <w:rFonts w:hint="eastAsia"/>
        </w:rPr>
        <w:t xml:space="preserve"> 각각</w:t>
      </w:r>
      <w:r w:rsidR="00524BBC">
        <w:rPr>
          <w:rFonts w:hint="eastAsia"/>
        </w:rPr>
        <w:t>에 대해서,</w:t>
      </w:r>
      <w:r w:rsidR="00524BBC">
        <w:t xml:space="preserve"> </w:t>
      </w:r>
      <w:r w:rsidR="00524BBC">
        <w:rPr>
          <w:rFonts w:hint="eastAsia"/>
        </w:rPr>
        <w:t>그</w:t>
      </w:r>
      <w:r w:rsidR="00A012A0">
        <w:rPr>
          <w:rFonts w:hint="eastAsia"/>
        </w:rPr>
        <w:t xml:space="preserve"> </w:t>
      </w:r>
      <w:r>
        <w:rPr>
          <w:rFonts w:hint="eastAsia"/>
        </w:rPr>
        <w:t xml:space="preserve">이름이 </w:t>
      </w:r>
      <w:r w:rsidR="00A012A0">
        <w:t xml:space="preserve">key </w:t>
      </w:r>
      <w:r w:rsidR="00A012A0">
        <w:rPr>
          <w:rFonts w:hint="eastAsia"/>
        </w:rPr>
        <w:t>변수에 대입</w:t>
      </w:r>
      <w:r w:rsidR="00E27AD3">
        <w:rPr>
          <w:rFonts w:hint="eastAsia"/>
        </w:rPr>
        <w:t>되</w:t>
      </w:r>
      <w:r w:rsidR="0071626C">
        <w:rPr>
          <w:rFonts w:hint="eastAsia"/>
        </w:rPr>
        <w:t>고 반복문이 실행된다.</w:t>
      </w:r>
    </w:p>
    <w:p w14:paraId="03F6E7B7" w14:textId="77777777" w:rsidR="00FF085F" w:rsidRDefault="00FF085F" w:rsidP="00A607A2"/>
    <w:p w14:paraId="0CC4FFA9" w14:textId="39B8AF37" w:rsidR="00FF085F" w:rsidRDefault="00FF085F" w:rsidP="00A607A2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변수는 두 개 이므로,</w:t>
      </w:r>
      <w:r w:rsidR="00F14BF0">
        <w:t xml:space="preserve"> </w:t>
      </w:r>
      <w:r>
        <w:rPr>
          <w:rFonts w:hint="eastAsia"/>
        </w:rPr>
        <w:t xml:space="preserve">위 </w:t>
      </w:r>
      <w:r>
        <w:t>fo</w:t>
      </w:r>
      <w:r w:rsidR="00F14BF0">
        <w:t>r</w:t>
      </w:r>
      <w:r>
        <w:t xml:space="preserve"> </w:t>
      </w:r>
      <w:r>
        <w:rPr>
          <w:rFonts w:hint="eastAsia"/>
        </w:rPr>
        <w:t xml:space="preserve">문은 두 번 </w:t>
      </w:r>
      <w:r w:rsidR="00F14BF0">
        <w:rPr>
          <w:rFonts w:hint="eastAsia"/>
        </w:rPr>
        <w:t>반복한다.</w:t>
      </w:r>
    </w:p>
    <w:p w14:paraId="4C1E525F" w14:textId="61606343" w:rsidR="00F14BF0" w:rsidRDefault="00F14BF0" w:rsidP="00A607A2">
      <w:r>
        <w:rPr>
          <w:rFonts w:hint="eastAsia"/>
        </w:rPr>
        <w:t xml:space="preserve">첫째 반복에서 </w:t>
      </w:r>
      <w:r w:rsidR="00DD581B">
        <w:t xml:space="preserve">key </w:t>
      </w:r>
      <w:r w:rsidR="00DD581B">
        <w:rPr>
          <w:rFonts w:hint="eastAsia"/>
        </w:rPr>
        <w:t xml:space="preserve">변수에 </w:t>
      </w:r>
      <w:r w:rsidR="00DD581B">
        <w:t xml:space="preserve">"name" </w:t>
      </w:r>
      <w:r w:rsidR="00DD581B">
        <w:rPr>
          <w:rFonts w:hint="eastAsia"/>
        </w:rPr>
        <w:t>문자열이 대입된다.</w:t>
      </w:r>
    </w:p>
    <w:p w14:paraId="55DB6488" w14:textId="7098E4C8" w:rsidR="00DD581B" w:rsidRDefault="00DD581B" w:rsidP="00A607A2">
      <w:r>
        <w:rPr>
          <w:rFonts w:hint="eastAsia"/>
        </w:rPr>
        <w:t xml:space="preserve">둘째 반복에서 </w:t>
      </w:r>
      <w:r>
        <w:t xml:space="preserve">key </w:t>
      </w:r>
      <w:r>
        <w:rPr>
          <w:rFonts w:hint="eastAsia"/>
        </w:rPr>
        <w:t xml:space="preserve">변수에 </w:t>
      </w:r>
      <w:r>
        <w:t xml:space="preserve">"age" </w:t>
      </w:r>
      <w:r>
        <w:rPr>
          <w:rFonts w:hint="eastAsia"/>
        </w:rPr>
        <w:t>문자열이 대입된다.</w:t>
      </w:r>
    </w:p>
    <w:p w14:paraId="3BCE4A24" w14:textId="77777777" w:rsidR="00DD581B" w:rsidRDefault="00DD581B" w:rsidP="00A607A2"/>
    <w:p w14:paraId="1A882C9C" w14:textId="4DCFCFA1" w:rsidR="00DD581B" w:rsidRDefault="00595FE4" w:rsidP="00A607A2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6C5861E3" w14:textId="3EA9B2CC" w:rsidR="00595FE4" w:rsidRDefault="00595FE4" w:rsidP="00A607A2">
      <w:r w:rsidRPr="00595FE4">
        <w:rPr>
          <w:rFonts w:hint="eastAsia"/>
        </w:rPr>
        <w:t>k</w:t>
      </w:r>
      <w:r w:rsidRPr="00595FE4">
        <w:t>ey 변수</w:t>
      </w:r>
      <w:r>
        <w:rPr>
          <w:rFonts w:hint="eastAsia"/>
        </w:rPr>
        <w:t xml:space="preserve">의 값이 </w:t>
      </w:r>
      <w:r>
        <w:t xml:space="preserve">"name" </w:t>
      </w:r>
      <w:r>
        <w:rPr>
          <w:rFonts w:hint="eastAsia"/>
        </w:rPr>
        <w:t>이면,</w:t>
      </w:r>
      <w:r>
        <w:t xml:space="preserve"> person </w:t>
      </w:r>
      <w:r>
        <w:rPr>
          <w:rFonts w:hint="eastAsia"/>
        </w:rPr>
        <w:t>객체의 n</w:t>
      </w:r>
      <w:r>
        <w:t xml:space="preserve">ame </w:t>
      </w:r>
      <w:r>
        <w:rPr>
          <w:rFonts w:hint="eastAsia"/>
        </w:rPr>
        <w:t xml:space="preserve">멤버 변수 값이 </w:t>
      </w:r>
      <w:r>
        <w:t xml:space="preserve">value </w:t>
      </w:r>
      <w:r>
        <w:rPr>
          <w:rFonts w:hint="eastAsia"/>
        </w:rPr>
        <w:t>변수에 대입된다.</w:t>
      </w:r>
    </w:p>
    <w:p w14:paraId="773FBD48" w14:textId="68E9C802" w:rsidR="00595FE4" w:rsidRDefault="00595FE4" w:rsidP="00595FE4">
      <w:r w:rsidRPr="00595FE4">
        <w:rPr>
          <w:rFonts w:hint="eastAsia"/>
        </w:rPr>
        <w:t>k</w:t>
      </w:r>
      <w:r w:rsidRPr="00595FE4">
        <w:t>ey 변수</w:t>
      </w:r>
      <w:r>
        <w:rPr>
          <w:rFonts w:hint="eastAsia"/>
        </w:rPr>
        <w:t xml:space="preserve">의 값이 </w:t>
      </w:r>
      <w:r>
        <w:t xml:space="preserve">"age" </w:t>
      </w:r>
      <w:r>
        <w:rPr>
          <w:rFonts w:hint="eastAsia"/>
        </w:rPr>
        <w:t>이면,</w:t>
      </w:r>
      <w:r>
        <w:t xml:space="preserve"> person </w:t>
      </w:r>
      <w:r>
        <w:rPr>
          <w:rFonts w:hint="eastAsia"/>
        </w:rPr>
        <w:t xml:space="preserve">객체의 </w:t>
      </w:r>
      <w:r>
        <w:t xml:space="preserve">age </w:t>
      </w:r>
      <w:r>
        <w:rPr>
          <w:rFonts w:hint="eastAsia"/>
        </w:rPr>
        <w:t xml:space="preserve">멤버 변수 값이 </w:t>
      </w:r>
      <w:r>
        <w:t xml:space="preserve">value </w:t>
      </w:r>
      <w:r>
        <w:rPr>
          <w:rFonts w:hint="eastAsia"/>
        </w:rPr>
        <w:t>변수에 대입된다.</w:t>
      </w:r>
    </w:p>
    <w:p w14:paraId="3340F6D1" w14:textId="77777777" w:rsidR="00595FE4" w:rsidRPr="00595FE4" w:rsidRDefault="00595FE4" w:rsidP="00A607A2"/>
    <w:p w14:paraId="2B7823D4" w14:textId="23183E37" w:rsidR="00E9420A" w:rsidRDefault="00E9420A" w:rsidP="00E942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="00CD6DF8">
        <w:rPr>
          <w:rFonts w:ascii="Consolas" w:eastAsia="굴림" w:hAnsi="Consolas" w:cs="굴림"/>
          <w:color w:val="001080"/>
          <w:kern w:val="0"/>
          <w:sz w:val="21"/>
          <w:szCs w:val="21"/>
        </w:rPr>
        <w:t>.</w:t>
      </w:r>
      <w:r w:rsidR="00CD6DF8">
        <w:rPr>
          <w:rFonts w:ascii="Consolas" w:eastAsia="굴림" w:hAnsi="Consolas" w:cs="굴림" w:hint="eastAsia"/>
          <w:color w:val="001080"/>
          <w:kern w:val="0"/>
          <w:sz w:val="21"/>
          <w:szCs w:val="21"/>
        </w:rPr>
        <w:t>n</w:t>
      </w:r>
      <w:r w:rsidR="00CD6DF8">
        <w:rPr>
          <w:rFonts w:ascii="Consolas" w:eastAsia="굴림" w:hAnsi="Consolas" w:cs="굴림"/>
          <w:color w:val="001080"/>
          <w:kern w:val="0"/>
          <w:sz w:val="21"/>
          <w:szCs w:val="21"/>
        </w:rPr>
        <w:t>ame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748D8CEA" w14:textId="2B56FE61" w:rsidR="00E36739" w:rsidRDefault="00FF7ABA" w:rsidP="00E9420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1B841C31" w14:textId="6FE4C72B" w:rsidR="00CD6DF8" w:rsidRDefault="00CD6DF8" w:rsidP="00CD6DF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name"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03DFDF05" w14:textId="43B4020A" w:rsidR="00E36739" w:rsidRDefault="00FF7ABA" w:rsidP="00E3673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코드는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 w:rsidR="00E3673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289568D0" w14:textId="404F963E" w:rsidR="00E36739" w:rsidRDefault="00E36739" w:rsidP="00E3673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name"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6656B458" w14:textId="77777777" w:rsidR="00E36739" w:rsidRDefault="00E36739" w:rsidP="00E36739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value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14:paraId="2D18E7D2" w14:textId="77777777" w:rsidR="00E36739" w:rsidRPr="009606D1" w:rsidRDefault="00E36739" w:rsidP="00CD6DF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1170768" w14:textId="63B4635F" w:rsidR="00C31E13" w:rsidRDefault="00C31E13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1A551BD1" w14:textId="0AC63BBE" w:rsidR="00CD6DF8" w:rsidRDefault="00C31E13" w:rsidP="00C31E13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E13" w14:paraId="0EBCFBCF" w14:textId="77777777" w:rsidTr="00C31E13">
        <w:tc>
          <w:tcPr>
            <w:tcW w:w="10456" w:type="dxa"/>
          </w:tcPr>
          <w:p w14:paraId="71F860AC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</w:p>
          <w:p w14:paraId="60A197E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324E393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7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</w:p>
          <w:p w14:paraId="7DF6A057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 :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 </w:t>
            </w:r>
            <w:r w:rsidRPr="00AC50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}</w:t>
            </w:r>
          </w:p>
          <w:p w14:paraId="797218DF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};</w:t>
            </w:r>
          </w:p>
          <w:p w14:paraId="2931192D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B9F980E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4994095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];</w:t>
            </w:r>
          </w:p>
          <w:p w14:paraId="564F5265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C507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C507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C507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18C45C" w14:textId="77777777" w:rsidR="00AC5079" w:rsidRPr="00AC5079" w:rsidRDefault="00AC5079" w:rsidP="00AC507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C507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F75369D" w14:textId="77777777" w:rsidR="00C31E13" w:rsidRDefault="00C31E13" w:rsidP="00C31E13"/>
        </w:tc>
      </w:tr>
    </w:tbl>
    <w:p w14:paraId="6AC7840C" w14:textId="77777777" w:rsidR="00C31E13" w:rsidRPr="009606D1" w:rsidRDefault="00C31E13" w:rsidP="00C31E13"/>
    <w:p w14:paraId="68811DC0" w14:textId="4A918AF3" w:rsidR="00A012A0" w:rsidRDefault="00AC5079" w:rsidP="00A607A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79" w14:paraId="4EFD08B9" w14:textId="77777777" w:rsidTr="00AC5079">
        <w:tc>
          <w:tcPr>
            <w:tcW w:w="10456" w:type="dxa"/>
          </w:tcPr>
          <w:p w14:paraId="2103E482" w14:textId="77777777" w:rsidR="00BB2DD3" w:rsidRDefault="00BB2DD3" w:rsidP="00BB2DD3">
            <w:r>
              <w:t>width: 5</w:t>
            </w:r>
          </w:p>
          <w:p w14:paraId="2D620062" w14:textId="77777777" w:rsidR="00BB2DD3" w:rsidRDefault="00BB2DD3" w:rsidP="00BB2DD3">
            <w:r>
              <w:t>height: 7</w:t>
            </w:r>
          </w:p>
          <w:p w14:paraId="5DEFAE42" w14:textId="23B56913" w:rsidR="00AC5079" w:rsidRDefault="00BB2DD3" w:rsidP="00BB2DD3">
            <w:r>
              <w:t>area: function() { return this.width * this.height; }</w:t>
            </w:r>
          </w:p>
        </w:tc>
      </w:tr>
    </w:tbl>
    <w:p w14:paraId="4252F1C4" w14:textId="77777777" w:rsidR="00AC5079" w:rsidRDefault="00AC5079" w:rsidP="00A607A2"/>
    <w:p w14:paraId="18FFFC80" w14:textId="2670D64F" w:rsidR="00BB2DD3" w:rsidRDefault="00BB2DD3" w:rsidP="00A607A2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>객체 내부의 멤버 변수는 세 개이다.</w:t>
      </w:r>
      <w:r>
        <w:t xml:space="preserve"> (width, height, area)</w:t>
      </w:r>
    </w:p>
    <w:p w14:paraId="40FDF644" w14:textId="065650BB" w:rsidR="00BB2DD3" w:rsidRDefault="00BB2DD3" w:rsidP="00A607A2"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>멤버 변수의 값은 함수이다.</w:t>
      </w:r>
    </w:p>
    <w:p w14:paraId="66A89906" w14:textId="77777777" w:rsidR="00BB2DD3" w:rsidRDefault="00BB2DD3" w:rsidP="00A607A2"/>
    <w:p w14:paraId="2432C5DF" w14:textId="77777777" w:rsidR="00AC5079" w:rsidRDefault="00AC5079" w:rsidP="00A607A2"/>
    <w:p w14:paraId="67EFC2E7" w14:textId="74151040" w:rsidR="005F1CED" w:rsidRDefault="005F1CE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1D5C83" w14:textId="2B34EA67" w:rsidR="005F1CED" w:rsidRDefault="005F1CED" w:rsidP="005F1CED">
      <w:pPr>
        <w:pStyle w:val="Heading2"/>
      </w:pPr>
      <w:bookmarkStart w:id="6" w:name="_Toc37889380"/>
      <w:r>
        <w:rPr>
          <w:rFonts w:hint="eastAsia"/>
        </w:rPr>
        <w:lastRenderedPageBreak/>
        <w:t>멤버 변수 제거</w:t>
      </w:r>
      <w:bookmarkEnd w:id="6"/>
    </w:p>
    <w:p w14:paraId="3784570D" w14:textId="77777777" w:rsidR="005F1CED" w:rsidRDefault="005F1CED" w:rsidP="005F1CED"/>
    <w:p w14:paraId="5369EDF4" w14:textId="0574ED0D" w:rsidR="005F1CED" w:rsidRDefault="005F1CED" w:rsidP="00DD5E94">
      <w:pPr>
        <w:pStyle w:val="Heading3"/>
      </w:pPr>
      <w:r>
        <w:rPr>
          <w:rFonts w:hint="eastAsia"/>
        </w:rPr>
        <w:t>d</w:t>
      </w:r>
      <w:r>
        <w:t>elete1.js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1CED" w14:paraId="67A68E5D" w14:textId="77777777" w:rsidTr="005F1CED">
        <w:tc>
          <w:tcPr>
            <w:tcW w:w="10456" w:type="dxa"/>
          </w:tcPr>
          <w:p w14:paraId="7DF4A927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7C5E2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E0A3D26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9D89792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53BA1CA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delete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BBAB5D9" w14:textId="77777777" w:rsidR="007C5E2C" w:rsidRPr="007C5E2C" w:rsidRDefault="007C5E2C" w:rsidP="007C5E2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C5E2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C5E2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C5E2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67153D" w14:textId="77777777" w:rsidR="005F1CED" w:rsidRDefault="005F1CED" w:rsidP="005F1CED"/>
        </w:tc>
      </w:tr>
    </w:tbl>
    <w:p w14:paraId="095C2A04" w14:textId="77777777" w:rsidR="005F1CED" w:rsidRDefault="005F1CED" w:rsidP="005F1CED"/>
    <w:p w14:paraId="5C7C7CB9" w14:textId="4B4B7BA6" w:rsidR="005F1CED" w:rsidRDefault="005F1CED" w:rsidP="005F1CE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4C22" w14:paraId="4EF9AC46" w14:textId="77777777" w:rsidTr="006C4C22">
        <w:tc>
          <w:tcPr>
            <w:tcW w:w="10456" w:type="dxa"/>
          </w:tcPr>
          <w:p w14:paraId="5AA907BA" w14:textId="77777777" w:rsidR="006C4C22" w:rsidRDefault="006C4C22" w:rsidP="006C4C22">
            <w:r>
              <w:t>{ name: '홍길동', age: 16, department: '소프' }</w:t>
            </w:r>
          </w:p>
          <w:p w14:paraId="28909D92" w14:textId="219A5B57" w:rsidR="006C4C22" w:rsidRDefault="006C4C22" w:rsidP="006C4C22">
            <w:r>
              <w:t>{ name: '홍길동', age: 16 }</w:t>
            </w:r>
          </w:p>
        </w:tc>
      </w:tr>
    </w:tbl>
    <w:p w14:paraId="30F68546" w14:textId="77777777" w:rsidR="005F1CED" w:rsidRDefault="005F1CED" w:rsidP="005F1CED"/>
    <w:p w14:paraId="072692F5" w14:textId="77777777" w:rsidR="007C5E2C" w:rsidRDefault="007C5E2C" w:rsidP="005F1CED"/>
    <w:p w14:paraId="33D7FBBC" w14:textId="77777777" w:rsidR="007C5E2C" w:rsidRPr="007C5E2C" w:rsidRDefault="007C5E2C" w:rsidP="007C5E2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C5E2C">
        <w:rPr>
          <w:rFonts w:ascii="Consolas" w:eastAsia="굴림" w:hAnsi="Consolas" w:cs="굴림"/>
          <w:color w:val="0000FF"/>
          <w:kern w:val="0"/>
          <w:sz w:val="21"/>
          <w:szCs w:val="21"/>
        </w:rPr>
        <w:t>delete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department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13DDA2" w14:textId="60F41B1A" w:rsidR="006C4C22" w:rsidRDefault="007C5E2C" w:rsidP="005F1CED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>멤버 변수를 제거한다.</w:t>
      </w:r>
    </w:p>
    <w:p w14:paraId="6A6CC930" w14:textId="77777777" w:rsidR="007C5E2C" w:rsidRPr="005F1CED" w:rsidRDefault="007C5E2C" w:rsidP="005F1CED"/>
    <w:p w14:paraId="73DD9BF8" w14:textId="77777777" w:rsidR="00D75F7D" w:rsidRPr="00A607A2" w:rsidRDefault="00D75F7D" w:rsidP="00A607A2"/>
    <w:p w14:paraId="2A915913" w14:textId="77777777" w:rsidR="00A607A2" w:rsidRDefault="00A607A2" w:rsidP="00A607A2"/>
    <w:p w14:paraId="238E517F" w14:textId="223F65DD" w:rsidR="00114030" w:rsidRDefault="001140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3383CF" w14:textId="20EA041D" w:rsidR="00114030" w:rsidRDefault="00114030" w:rsidP="00114030">
      <w:pPr>
        <w:pStyle w:val="Heading1"/>
      </w:pPr>
      <w:bookmarkStart w:id="7" w:name="_Toc37889381"/>
      <w:r>
        <w:rPr>
          <w:rFonts w:hint="eastAsia"/>
        </w:rPr>
        <w:lastRenderedPageBreak/>
        <w:t>O</w:t>
      </w:r>
      <w:r>
        <w:t>bject</w:t>
      </w:r>
      <w:r w:rsidR="002C5509">
        <w:rPr>
          <w:rFonts w:hint="eastAsia"/>
        </w:rPr>
        <w:t>의 메소드</w:t>
      </w:r>
      <w:bookmarkEnd w:id="7"/>
    </w:p>
    <w:p w14:paraId="73BC012C" w14:textId="77777777" w:rsidR="00D34A8A" w:rsidRDefault="00D34A8A" w:rsidP="00D34A8A"/>
    <w:p w14:paraId="41DA3E41" w14:textId="0DC263BD" w:rsidR="00D34A8A" w:rsidRDefault="00D34A8A" w:rsidP="00D34A8A">
      <w:pPr>
        <w:pStyle w:val="Heading2"/>
      </w:pPr>
      <w:bookmarkStart w:id="8" w:name="_Toc37889382"/>
      <w:r>
        <w:rPr>
          <w:rFonts w:hint="eastAsia"/>
        </w:rPr>
        <w:t>O</w:t>
      </w:r>
      <w:r>
        <w:t xml:space="preserve">bject.assign </w:t>
      </w:r>
      <w:r>
        <w:rPr>
          <w:rFonts w:hint="eastAsia"/>
        </w:rPr>
        <w:t>메소드</w:t>
      </w:r>
      <w:bookmarkEnd w:id="8"/>
    </w:p>
    <w:p w14:paraId="3C013FC4" w14:textId="77777777" w:rsidR="001D61CE" w:rsidRPr="001D61CE" w:rsidRDefault="001D61CE" w:rsidP="001D61CE"/>
    <w:p w14:paraId="3C0A2B1B" w14:textId="442379E6" w:rsidR="00D34A8A" w:rsidRDefault="00D34A8A" w:rsidP="00D34A8A">
      <w:pPr>
        <w:pStyle w:val="Heading3"/>
      </w:pPr>
      <w:r>
        <w:rPr>
          <w:rFonts w:hint="eastAsia"/>
        </w:rPr>
        <w:t>O</w:t>
      </w:r>
      <w:r>
        <w:t>bject.assign(</w:t>
      </w:r>
      <w:r w:rsidR="00C01B65">
        <w:t xml:space="preserve">to, </w:t>
      </w:r>
      <w:r>
        <w:t>from)</w:t>
      </w:r>
    </w:p>
    <w:p w14:paraId="7AF252F2" w14:textId="60BA21F6" w:rsidR="00D34A8A" w:rsidRDefault="002971A8" w:rsidP="00D34A8A">
      <w:r>
        <w:t>from</w:t>
      </w:r>
      <w:r w:rsidR="00D34A8A">
        <w:t xml:space="preserve"> </w:t>
      </w:r>
      <w:r w:rsidR="00D34A8A">
        <w:rPr>
          <w:rFonts w:hint="eastAsia"/>
        </w:rPr>
        <w:t xml:space="preserve">객체의 모든 </w:t>
      </w:r>
      <w:r w:rsidR="000045D8">
        <w:rPr>
          <w:rFonts w:hint="eastAsia"/>
        </w:rPr>
        <w:t>멤버 변수 값을,</w:t>
      </w:r>
      <w:r w:rsidR="000045D8">
        <w:t xml:space="preserve"> to </w:t>
      </w:r>
      <w:r w:rsidR="000045D8">
        <w:rPr>
          <w:rFonts w:hint="eastAsia"/>
        </w:rPr>
        <w:t>객체에 복사한다.</w:t>
      </w:r>
    </w:p>
    <w:p w14:paraId="2A5DC763" w14:textId="77777777" w:rsidR="007C3A62" w:rsidRDefault="007C3A62" w:rsidP="00D34A8A"/>
    <w:p w14:paraId="32B67374" w14:textId="4175354B" w:rsidR="007C3A62" w:rsidRDefault="00F21F1D" w:rsidP="00D34A8A">
      <w:r>
        <w:t>from</w:t>
      </w:r>
      <w:r w:rsidR="00577745">
        <w:t xml:space="preserve"> </w:t>
      </w:r>
      <w:r w:rsidR="00577745">
        <w:rPr>
          <w:rFonts w:hint="eastAsia"/>
        </w:rPr>
        <w:t xml:space="preserve">객체의 멤버 변수와 같은 이름의 멤버 변수가 </w:t>
      </w:r>
      <w:r>
        <w:t>to</w:t>
      </w:r>
      <w:r w:rsidR="00577745">
        <w:t xml:space="preserve"> </w:t>
      </w:r>
      <w:r w:rsidR="00577745">
        <w:rPr>
          <w:rFonts w:hint="eastAsia"/>
        </w:rPr>
        <w:t>객체 있다면,</w:t>
      </w:r>
      <w:r w:rsidR="00577745">
        <w:t xml:space="preserve"> </w:t>
      </w:r>
    </w:p>
    <w:p w14:paraId="6F5D193A" w14:textId="15602203" w:rsidR="000045D8" w:rsidRDefault="007C3A62" w:rsidP="00D34A8A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객체의</w:t>
      </w:r>
      <w:r>
        <w:t xml:space="preserve"> </w:t>
      </w:r>
      <w:r w:rsidR="006A6792">
        <w:rPr>
          <w:rFonts w:hint="eastAsia"/>
        </w:rPr>
        <w:t xml:space="preserve">멤버 </w:t>
      </w:r>
      <w:r w:rsidR="00577745">
        <w:rPr>
          <w:rFonts w:hint="eastAsia"/>
        </w:rPr>
        <w:t xml:space="preserve">변수의 </w:t>
      </w:r>
      <w:r w:rsidR="006A6792">
        <w:rPr>
          <w:rFonts w:hint="eastAsia"/>
        </w:rPr>
        <w:t xml:space="preserve">값이 </w:t>
      </w:r>
      <w:r>
        <w:t xml:space="preserve">from </w:t>
      </w:r>
      <w:r>
        <w:rPr>
          <w:rFonts w:hint="eastAsia"/>
        </w:rPr>
        <w:t>객체의 멤버 변수 값으로 바뀐다.</w:t>
      </w:r>
    </w:p>
    <w:p w14:paraId="6D0EC1A9" w14:textId="77777777" w:rsidR="007C3A62" w:rsidRDefault="007C3A62" w:rsidP="00D34A8A"/>
    <w:p w14:paraId="03DE1AC5" w14:textId="076C3DFE" w:rsidR="007C3A62" w:rsidRDefault="008C16B6" w:rsidP="00D34A8A">
      <w:r>
        <w:t xml:space="preserve">from </w:t>
      </w:r>
      <w:r>
        <w:rPr>
          <w:rFonts w:hint="eastAsia"/>
        </w:rPr>
        <w:t xml:space="preserve">객체의 멤버 변수와 같은 이름의 멤버 변수가 </w:t>
      </w:r>
      <w:r>
        <w:t xml:space="preserve">to </w:t>
      </w:r>
      <w:r>
        <w:rPr>
          <w:rFonts w:hint="eastAsia"/>
        </w:rPr>
        <w:t>객체에 없다면,</w:t>
      </w:r>
    </w:p>
    <w:p w14:paraId="46186D58" w14:textId="42B2F730" w:rsidR="008C16B6" w:rsidRDefault="00607CAD" w:rsidP="00D34A8A">
      <w:r>
        <w:rPr>
          <w:rFonts w:hint="eastAsia"/>
        </w:rPr>
        <w:t xml:space="preserve">그 멤버 변수가 </w:t>
      </w:r>
      <w:r>
        <w:t xml:space="preserve">to </w:t>
      </w:r>
      <w:r>
        <w:rPr>
          <w:rFonts w:hint="eastAsia"/>
        </w:rPr>
        <w:t>객체에 새로 만들어지고 값이 대입된다.</w:t>
      </w:r>
    </w:p>
    <w:p w14:paraId="772B51C0" w14:textId="4B61066C" w:rsidR="00C01B65" w:rsidRDefault="00C01B65" w:rsidP="00D34A8A"/>
    <w:p w14:paraId="59556FEE" w14:textId="1DB51826" w:rsidR="00C01B65" w:rsidRDefault="00C01B65" w:rsidP="00D34A8A">
      <w:r>
        <w:rPr>
          <w:rFonts w:hint="eastAsia"/>
        </w:rPr>
        <w:t>a</w:t>
      </w:r>
      <w:r>
        <w:t xml:space="preserve">ssign </w:t>
      </w:r>
      <w:r>
        <w:rPr>
          <w:rFonts w:hint="eastAsia"/>
        </w:rPr>
        <w:t xml:space="preserve">메소드는 </w:t>
      </w:r>
      <w:r>
        <w:t xml:space="preserve">to </w:t>
      </w:r>
      <w:r>
        <w:rPr>
          <w:rFonts w:hint="eastAsia"/>
        </w:rPr>
        <w:t>객체를 리턴한다.</w:t>
      </w:r>
    </w:p>
    <w:p w14:paraId="4FAC8617" w14:textId="77777777" w:rsidR="00607CAD" w:rsidRDefault="00607CAD" w:rsidP="00D34A8A"/>
    <w:p w14:paraId="7497D882" w14:textId="299F25E7" w:rsidR="00081124" w:rsidRDefault="00081124" w:rsidP="00081124">
      <w:pPr>
        <w:pStyle w:val="Heading3"/>
      </w:pPr>
      <w:r>
        <w:rPr>
          <w:rFonts w:hint="eastAsia"/>
        </w:rPr>
        <w:t>a</w:t>
      </w:r>
      <w:r>
        <w:t>ssign1.js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124" w14:paraId="66ED452E" w14:textId="77777777" w:rsidTr="00081124">
        <w:tc>
          <w:tcPr>
            <w:tcW w:w="10456" w:type="dxa"/>
          </w:tcPr>
          <w:p w14:paraId="6EE2B745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0A9DC130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info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0811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year: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8112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6109104C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C326DA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12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assign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info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B63A9B" w14:textId="77777777" w:rsidR="00081124" w:rsidRPr="00081124" w:rsidRDefault="00081124" w:rsidP="000811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8112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8112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0811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BC81C2A" w14:textId="77777777" w:rsidR="00081124" w:rsidRDefault="00081124" w:rsidP="00081124"/>
        </w:tc>
      </w:tr>
    </w:tbl>
    <w:p w14:paraId="4A2CBC21" w14:textId="77777777" w:rsidR="00081124" w:rsidRDefault="00081124" w:rsidP="00081124"/>
    <w:p w14:paraId="4A5FA68B" w14:textId="5BD72842" w:rsidR="00081124" w:rsidRDefault="00081124" w:rsidP="0008112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124" w14:paraId="0DFBEFAC" w14:textId="77777777" w:rsidTr="00081124">
        <w:tc>
          <w:tcPr>
            <w:tcW w:w="10456" w:type="dxa"/>
          </w:tcPr>
          <w:p w14:paraId="07EF9A37" w14:textId="145F4C90" w:rsidR="00081124" w:rsidRDefault="005659B7" w:rsidP="00081124">
            <w:r w:rsidRPr="005659B7">
              <w:t>{ name: '홍길동', age: 20, department: '소프', year: 2 }</w:t>
            </w:r>
          </w:p>
        </w:tc>
      </w:tr>
    </w:tbl>
    <w:p w14:paraId="1F7A4E86" w14:textId="77777777" w:rsidR="00081124" w:rsidRDefault="00081124" w:rsidP="00081124"/>
    <w:p w14:paraId="5580A6DB" w14:textId="77777777" w:rsidR="005659B7" w:rsidRDefault="005659B7" w:rsidP="00081124"/>
    <w:p w14:paraId="39517FBA" w14:textId="77777777" w:rsidR="00872140" w:rsidRDefault="00872140" w:rsidP="00081124"/>
    <w:p w14:paraId="047E2DD1" w14:textId="4A5C2EE4" w:rsidR="00FD38F7" w:rsidRDefault="00C01B65" w:rsidP="00C01B65">
      <w:pPr>
        <w:pStyle w:val="Heading3"/>
      </w:pPr>
      <w:r>
        <w:rPr>
          <w:rFonts w:hint="eastAsia"/>
        </w:rPr>
        <w:t>a</w:t>
      </w:r>
      <w:r>
        <w:t xml:space="preserve">ssign2.js -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B65" w14:paraId="67D26464" w14:textId="77777777" w:rsidTr="00C01B65">
        <w:tc>
          <w:tcPr>
            <w:tcW w:w="10456" w:type="dxa"/>
          </w:tcPr>
          <w:p w14:paraId="32F4DFD7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01B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773C0B93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9509C0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01B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assign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 }, 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1A3F49F" w14:textId="77777777" w:rsidR="00C01B65" w:rsidRPr="00C01B65" w:rsidRDefault="00C01B65" w:rsidP="00C01B6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01B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01B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C01B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F930CF" w14:textId="77777777" w:rsidR="00C01B65" w:rsidRDefault="00C01B65" w:rsidP="00C01B65"/>
        </w:tc>
      </w:tr>
    </w:tbl>
    <w:p w14:paraId="36D2F32F" w14:textId="77777777" w:rsidR="00C01B65" w:rsidRDefault="00C01B65" w:rsidP="00C01B65"/>
    <w:p w14:paraId="0E11DE3B" w14:textId="0ADEBE9B" w:rsidR="00C01B65" w:rsidRDefault="00C01B65" w:rsidP="00C01B6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B65" w14:paraId="01C4D792" w14:textId="77777777" w:rsidTr="00C01B65">
        <w:tc>
          <w:tcPr>
            <w:tcW w:w="10456" w:type="dxa"/>
          </w:tcPr>
          <w:p w14:paraId="5932827D" w14:textId="1754D11D" w:rsidR="00C01B65" w:rsidRDefault="00C80631" w:rsidP="00C01B65">
            <w:r w:rsidRPr="00C80631">
              <w:t>{ name: '홍길동', age: 16 }</w:t>
            </w:r>
          </w:p>
        </w:tc>
      </w:tr>
    </w:tbl>
    <w:p w14:paraId="0A38D011" w14:textId="77777777" w:rsidR="00C01B65" w:rsidRDefault="00C01B65" w:rsidP="00C01B65"/>
    <w:p w14:paraId="195866F0" w14:textId="77777777" w:rsidR="00C80631" w:rsidRDefault="00C80631" w:rsidP="00C01B65"/>
    <w:p w14:paraId="396FDB93" w14:textId="5E91159F" w:rsidR="00840C4B" w:rsidRDefault="00840C4B" w:rsidP="00840C4B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14:paraId="5BCE050B" w14:textId="77777777" w:rsidR="00C80631" w:rsidRPr="00C01B65" w:rsidRDefault="00C80631" w:rsidP="00C8063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01B6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01B65">
        <w:rPr>
          <w:rFonts w:ascii="Consolas" w:eastAsia="굴림" w:hAnsi="Consolas" w:cs="굴림"/>
          <w:color w:val="795E26"/>
          <w:kern w:val="0"/>
          <w:sz w:val="21"/>
          <w:szCs w:val="21"/>
        </w:rPr>
        <w:t>assign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({ },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C6D99FD" w14:textId="22B495E0" w:rsidR="00C80631" w:rsidRDefault="00C80631" w:rsidP="00C01B65"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객체의 모든 </w:t>
      </w:r>
      <w:r w:rsidR="00654F36">
        <w:rPr>
          <w:rFonts w:hint="eastAsia"/>
        </w:rPr>
        <w:t>멤버 변수</w:t>
      </w:r>
      <w:r>
        <w:rPr>
          <w:rFonts w:hint="eastAsia"/>
        </w:rPr>
        <w:t xml:space="preserve">값을 </w:t>
      </w:r>
      <w:r>
        <w:t xml:space="preserve">{ } </w:t>
      </w:r>
      <w:r>
        <w:rPr>
          <w:rFonts w:hint="eastAsia"/>
        </w:rPr>
        <w:t>빈 객체에 복사한다.</w:t>
      </w:r>
    </w:p>
    <w:p w14:paraId="2798C287" w14:textId="1B4D3FF2" w:rsidR="00C80631" w:rsidRDefault="00654F36" w:rsidP="00C01B65">
      <w:r>
        <w:rPr>
          <w:rFonts w:hint="eastAsia"/>
        </w:rPr>
        <w:t xml:space="preserve">그렇게 값이 채워진 </w:t>
      </w:r>
      <w:r w:rsidR="00F90AEE">
        <w:rPr>
          <w:rFonts w:hint="eastAsia"/>
        </w:rPr>
        <w:t>객체가 리턴되어,</w:t>
      </w:r>
      <w:r w:rsidR="00F90AEE">
        <w:t xml:space="preserve"> person2 </w:t>
      </w:r>
      <w:r w:rsidR="00F90AEE">
        <w:rPr>
          <w:rFonts w:hint="eastAsia"/>
        </w:rPr>
        <w:t>변수에 대입된다.</w:t>
      </w:r>
    </w:p>
    <w:p w14:paraId="3BBB5D57" w14:textId="36E1E88D" w:rsidR="00F90AEE" w:rsidRDefault="004407CD" w:rsidP="00C01B65">
      <w:r w:rsidRPr="004407CD">
        <w:rPr>
          <w:rFonts w:hint="eastAsia"/>
          <w:highlight w:val="yellow"/>
        </w:rPr>
        <w:t xml:space="preserve">즉 </w:t>
      </w:r>
      <w:r w:rsidRPr="004407CD">
        <w:rPr>
          <w:highlight w:val="yellow"/>
        </w:rPr>
        <w:t xml:space="preserve">person1 </w:t>
      </w:r>
      <w:r w:rsidRPr="004407CD">
        <w:rPr>
          <w:rFonts w:hint="eastAsia"/>
          <w:highlight w:val="yellow"/>
        </w:rPr>
        <w:t>객체</w:t>
      </w:r>
      <w:r w:rsidR="00840C4B">
        <w:rPr>
          <w:rFonts w:hint="eastAsia"/>
          <w:highlight w:val="yellow"/>
        </w:rPr>
        <w:t>를 복제한 새 객체가 만들어져서,</w:t>
      </w:r>
      <w:r w:rsidR="00840C4B">
        <w:rPr>
          <w:highlight w:val="yellow"/>
        </w:rPr>
        <w:t xml:space="preserve"> </w:t>
      </w:r>
      <w:r w:rsidRPr="004407CD">
        <w:rPr>
          <w:highlight w:val="yellow"/>
        </w:rPr>
        <w:t xml:space="preserve">person2 </w:t>
      </w:r>
      <w:r w:rsidRPr="004407CD">
        <w:rPr>
          <w:rFonts w:hint="eastAsia"/>
          <w:highlight w:val="yellow"/>
        </w:rPr>
        <w:t>변수에 대입되었다.</w:t>
      </w:r>
    </w:p>
    <w:p w14:paraId="6E74D149" w14:textId="77777777" w:rsidR="004407CD" w:rsidRDefault="004407CD" w:rsidP="00C01B65"/>
    <w:p w14:paraId="6FC48955" w14:textId="77777777" w:rsidR="00872140" w:rsidRDefault="00872140" w:rsidP="00081124"/>
    <w:p w14:paraId="17FEC08E" w14:textId="77777777" w:rsidR="00D6490A" w:rsidRDefault="00D6490A" w:rsidP="00081124"/>
    <w:p w14:paraId="30259BAE" w14:textId="2DD2263F" w:rsidR="00D6490A" w:rsidRDefault="00D649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121607" w14:textId="42F86472" w:rsidR="00D6490A" w:rsidRDefault="00D6490A" w:rsidP="00D6490A">
      <w:pPr>
        <w:pStyle w:val="Heading2"/>
      </w:pPr>
      <w:bookmarkStart w:id="9" w:name="_Toc37889383"/>
      <w:r>
        <w:rPr>
          <w:rFonts w:hint="eastAsia"/>
        </w:rPr>
        <w:lastRenderedPageBreak/>
        <w:t>O</w:t>
      </w:r>
      <w:r>
        <w:t>bject.entries</w:t>
      </w:r>
      <w:bookmarkEnd w:id="9"/>
    </w:p>
    <w:p w14:paraId="469AEC34" w14:textId="77777777" w:rsidR="001D61CE" w:rsidRPr="001D61CE" w:rsidRDefault="001D61CE" w:rsidP="001D61CE"/>
    <w:p w14:paraId="7A92978A" w14:textId="500484C3" w:rsidR="0063241A" w:rsidRDefault="0063241A" w:rsidP="0063241A">
      <w:pPr>
        <w:pStyle w:val="Heading3"/>
      </w:pPr>
      <w:r>
        <w:rPr>
          <w:rFonts w:hint="eastAsia"/>
        </w:rPr>
        <w:t>O</w:t>
      </w:r>
      <w:r>
        <w:t>bject.entries(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E854296" w14:textId="2D1494DF" w:rsidR="0063241A" w:rsidRDefault="005606D0" w:rsidP="0063241A">
      <w:r>
        <w:rPr>
          <w:rFonts w:hint="eastAsia"/>
        </w:rPr>
        <w:t xml:space="preserve">객체의 모든 </w:t>
      </w:r>
      <w:r w:rsidR="006A7659">
        <w:rPr>
          <w:rFonts w:hint="eastAsia"/>
        </w:rPr>
        <w:t xml:space="preserve">멤버 변수 값이 들어있는 </w:t>
      </w:r>
      <w:r>
        <w:t>2</w:t>
      </w:r>
      <w:r>
        <w:rPr>
          <w:rFonts w:hint="eastAsia"/>
        </w:rPr>
        <w:t>차원 배열을 리턴한다.</w:t>
      </w:r>
    </w:p>
    <w:p w14:paraId="5F780227" w14:textId="59989460" w:rsidR="005606D0" w:rsidRDefault="005606D0" w:rsidP="0063241A">
      <w:r>
        <w:rPr>
          <w:rFonts w:hint="eastAsia"/>
        </w:rPr>
        <w:t>리턴되는 배열은 다음과 같은 형태이다.</w:t>
      </w:r>
    </w:p>
    <w:p w14:paraId="68DA2017" w14:textId="444F9A55" w:rsidR="005606D0" w:rsidRDefault="005606D0" w:rsidP="0063241A">
      <w:r>
        <w:rPr>
          <w:rFonts w:hint="eastAsia"/>
        </w:rPr>
        <w:t>[</w:t>
      </w:r>
      <w:r>
        <w:t xml:space="preserve"> [ </w:t>
      </w:r>
      <w:r>
        <w:rPr>
          <w:rFonts w:hint="eastAsia"/>
        </w:rPr>
        <w:t>멤버변수이름1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멤버변수이름2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멤버변수이름3</w:t>
      </w:r>
      <w:r>
        <w:t xml:space="preserve">: </w:t>
      </w:r>
      <w:r>
        <w:rPr>
          <w:rFonts w:hint="eastAsia"/>
        </w:rPr>
        <w:t>값]</w:t>
      </w:r>
      <w:r>
        <w:t>, ... ]</w:t>
      </w:r>
    </w:p>
    <w:p w14:paraId="0E98F91F" w14:textId="24E65DFD" w:rsidR="005606D0" w:rsidRDefault="005606D0" w:rsidP="0063241A"/>
    <w:p w14:paraId="7C424361" w14:textId="77777777" w:rsidR="000045D8" w:rsidRDefault="000045D8" w:rsidP="00D34A8A"/>
    <w:p w14:paraId="2AA80193" w14:textId="241053F6" w:rsidR="006A7659" w:rsidRDefault="006A7659" w:rsidP="006A7659">
      <w:pPr>
        <w:pStyle w:val="Heading3"/>
      </w:pPr>
      <w:r>
        <w:rPr>
          <w:rFonts w:hint="eastAsia"/>
        </w:rPr>
        <w:t>e</w:t>
      </w:r>
      <w:r>
        <w:t>ntries1.js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659" w14:paraId="28522AE2" w14:textId="77777777" w:rsidTr="006A7659">
        <w:tc>
          <w:tcPr>
            <w:tcW w:w="10456" w:type="dxa"/>
          </w:tcPr>
          <w:p w14:paraId="1B1256F4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A76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6A76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A765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99E936D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38A8CB2" w14:textId="77777777" w:rsidR="006A7659" w:rsidRPr="006A7659" w:rsidRDefault="006A7659" w:rsidP="006A765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A76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6A76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entries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A76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6A76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F5F5BD1" w14:textId="77777777" w:rsidR="006A7659" w:rsidRDefault="006A7659" w:rsidP="006A7659"/>
        </w:tc>
      </w:tr>
    </w:tbl>
    <w:p w14:paraId="26B17C96" w14:textId="77777777" w:rsidR="006A7659" w:rsidRDefault="006A7659" w:rsidP="006A7659"/>
    <w:p w14:paraId="076E7D72" w14:textId="0D957D23" w:rsidR="006A7659" w:rsidRDefault="006A7659" w:rsidP="006A765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659" w14:paraId="202AE6A1" w14:textId="77777777" w:rsidTr="006A7659">
        <w:tc>
          <w:tcPr>
            <w:tcW w:w="10456" w:type="dxa"/>
          </w:tcPr>
          <w:p w14:paraId="5B8F3681" w14:textId="42C37AA8" w:rsidR="00C105D5" w:rsidRDefault="00C105D5" w:rsidP="006A7659">
            <w:r w:rsidRPr="00C105D5">
              <w:t>[ [ 'name', '홍길동' ], [ 'age', 16 ] ]</w:t>
            </w:r>
          </w:p>
        </w:tc>
      </w:tr>
    </w:tbl>
    <w:p w14:paraId="65C8717D" w14:textId="77777777" w:rsidR="006A7659" w:rsidRDefault="006A7659" w:rsidP="006A7659"/>
    <w:p w14:paraId="5E4FD89E" w14:textId="77777777" w:rsidR="00C105D5" w:rsidRDefault="00C105D5" w:rsidP="006A7659"/>
    <w:p w14:paraId="0D64D81E" w14:textId="77777777" w:rsidR="00C105D5" w:rsidRDefault="00C105D5" w:rsidP="006A7659"/>
    <w:p w14:paraId="1C552318" w14:textId="5F46E489" w:rsidR="00C105D5" w:rsidRDefault="00C105D5" w:rsidP="00C105D5">
      <w:pPr>
        <w:pStyle w:val="Heading3"/>
      </w:pPr>
      <w:r>
        <w:rPr>
          <w:rFonts w:hint="eastAsia"/>
        </w:rPr>
        <w:t>e</w:t>
      </w:r>
      <w:r>
        <w:t>ntries2.js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05D5" w14:paraId="09DEF0B9" w14:textId="77777777" w:rsidTr="00C105D5">
        <w:tc>
          <w:tcPr>
            <w:tcW w:w="10456" w:type="dxa"/>
          </w:tcPr>
          <w:p w14:paraId="699BFC25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0250BF5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8487ACA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[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</w:t>
            </w:r>
            <w:r w:rsidRPr="002C6C2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of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6C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entries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1F9B677C" w14:textId="77777777" w:rsidR="002C6C2B" w:rsidRPr="002C6C2B" w:rsidRDefault="002C6C2B" w:rsidP="002C6C2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6C2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6C2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6C2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value</w:t>
            </w:r>
            <w:r w:rsidRPr="002C6C2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AC099F4" w14:textId="77777777" w:rsidR="00C105D5" w:rsidRDefault="00C105D5" w:rsidP="00C105D5"/>
        </w:tc>
      </w:tr>
    </w:tbl>
    <w:p w14:paraId="2F53690E" w14:textId="77777777" w:rsidR="00C105D5" w:rsidRDefault="00C105D5" w:rsidP="00C105D5"/>
    <w:p w14:paraId="7A9E5D90" w14:textId="7D579379" w:rsidR="002C6C2B" w:rsidRDefault="002C6C2B" w:rsidP="00C105D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C2B" w14:paraId="52945DEA" w14:textId="77777777" w:rsidTr="002C6C2B">
        <w:tc>
          <w:tcPr>
            <w:tcW w:w="10456" w:type="dxa"/>
          </w:tcPr>
          <w:p w14:paraId="7C5AD008" w14:textId="77777777" w:rsidR="00960BDE" w:rsidRDefault="00960BDE" w:rsidP="00960BDE">
            <w:r>
              <w:t>name: 홍길동</w:t>
            </w:r>
          </w:p>
          <w:p w14:paraId="285B5338" w14:textId="42EBCE0C" w:rsidR="002C6C2B" w:rsidRDefault="00960BDE" w:rsidP="00960BDE">
            <w:r>
              <w:t>age: 16</w:t>
            </w:r>
          </w:p>
        </w:tc>
      </w:tr>
    </w:tbl>
    <w:p w14:paraId="540AEC61" w14:textId="77777777" w:rsidR="002C6C2B" w:rsidRDefault="002C6C2B" w:rsidP="00C105D5"/>
    <w:p w14:paraId="3B810211" w14:textId="2B52999F" w:rsidR="00960BDE" w:rsidRDefault="00960BDE" w:rsidP="00C105D5"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C6C2B">
        <w:rPr>
          <w:rFonts w:ascii="Consolas" w:eastAsia="굴림" w:hAnsi="Consolas" w:cs="굴림"/>
          <w:color w:val="795E26"/>
          <w:kern w:val="0"/>
          <w:sz w:val="21"/>
          <w:szCs w:val="21"/>
        </w:rPr>
        <w:t>entries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60BDE">
        <w:rPr>
          <w:rFonts w:hint="eastAsia"/>
        </w:rPr>
        <w:t>메소</w:t>
      </w:r>
      <w:r>
        <w:rPr>
          <w:rFonts w:hint="eastAsia"/>
        </w:rPr>
        <w:t xml:space="preserve">드가 리턴하는 </w:t>
      </w:r>
      <w:r w:rsidR="006434B6">
        <w:rPr>
          <w:rFonts w:hint="eastAsia"/>
        </w:rPr>
        <w:t>배열의 원소 각각에 대해서,</w:t>
      </w:r>
    </w:p>
    <w:p w14:paraId="75E7CF2D" w14:textId="32FD1D9D" w:rsidR="008C01B5" w:rsidRDefault="008C01B5" w:rsidP="00C105D5">
      <w:r>
        <w:rPr>
          <w:rFonts w:hint="eastAsia"/>
        </w:rPr>
        <w:t xml:space="preserve">그 원소를 </w:t>
      </w:r>
      <w:r>
        <w:t>[key, value]</w:t>
      </w:r>
      <w:r>
        <w:rPr>
          <w:rFonts w:hint="eastAsia"/>
        </w:rPr>
        <w:t>에 대입하</w:t>
      </w:r>
      <w:r w:rsidR="001A0ED5">
        <w:rPr>
          <w:rFonts w:hint="eastAsia"/>
        </w:rPr>
        <w:t>여</w:t>
      </w:r>
      <w:r>
        <w:rPr>
          <w:rFonts w:hint="eastAsia"/>
        </w:rPr>
        <w:t xml:space="preserve"> </w:t>
      </w:r>
      <w:r>
        <w:t>(destructing assignment)</w:t>
      </w:r>
    </w:p>
    <w:p w14:paraId="64A52C42" w14:textId="5E4F70CD" w:rsidR="001A0ED5" w:rsidRDefault="001A0ED5" w:rsidP="00C105D5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문의 본문을 반복 실행한다.</w:t>
      </w:r>
    </w:p>
    <w:p w14:paraId="388190DE" w14:textId="77777777" w:rsidR="001A0ED5" w:rsidRDefault="001A0ED5" w:rsidP="00C105D5"/>
    <w:p w14:paraId="6E55DDF3" w14:textId="20DDB3D1" w:rsidR="0055354B" w:rsidRDefault="0055354B" w:rsidP="0055354B"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C6C2B">
        <w:rPr>
          <w:rFonts w:ascii="Consolas" w:eastAsia="굴림" w:hAnsi="Consolas" w:cs="굴림"/>
          <w:color w:val="795E26"/>
          <w:kern w:val="0"/>
          <w:sz w:val="21"/>
          <w:szCs w:val="21"/>
        </w:rPr>
        <w:t>entries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C6C2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2C6C2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60BDE">
        <w:rPr>
          <w:rFonts w:hint="eastAsia"/>
        </w:rPr>
        <w:t>메소</w:t>
      </w:r>
      <w:r>
        <w:rPr>
          <w:rFonts w:hint="eastAsia"/>
        </w:rPr>
        <w:t>드가 리턴하는 배열의 원소는</w:t>
      </w:r>
    </w:p>
    <w:p w14:paraId="0BF522D0" w14:textId="57436696" w:rsidR="0055354B" w:rsidRDefault="0055354B" w:rsidP="0055354B">
      <w:r>
        <w:rPr>
          <w:rFonts w:hint="eastAsia"/>
        </w:rPr>
        <w:t>[멤버변수이름</w:t>
      </w:r>
      <w:r>
        <w:t xml:space="preserve">, </w:t>
      </w:r>
      <w:r>
        <w:rPr>
          <w:rFonts w:hint="eastAsia"/>
        </w:rPr>
        <w:t>값]</w:t>
      </w:r>
      <w:r>
        <w:t xml:space="preserve"> </w:t>
      </w:r>
      <w:r>
        <w:rPr>
          <w:rFonts w:hint="eastAsia"/>
        </w:rPr>
        <w:t>형태의 배열이다.</w:t>
      </w:r>
    </w:p>
    <w:p w14:paraId="19186097" w14:textId="1839BFD2" w:rsidR="0055354B" w:rsidRDefault="0055354B" w:rsidP="0055354B"/>
    <w:p w14:paraId="7A80925C" w14:textId="4D50EF27" w:rsidR="0014060E" w:rsidRDefault="0014060E" w:rsidP="0055354B"/>
    <w:p w14:paraId="11EEEE5C" w14:textId="77777777" w:rsidR="0014060E" w:rsidRPr="0014060E" w:rsidRDefault="0014060E" w:rsidP="0055354B"/>
    <w:p w14:paraId="06962F76" w14:textId="77777777" w:rsidR="006E1016" w:rsidRDefault="006E1016" w:rsidP="0055354B"/>
    <w:p w14:paraId="163C17E9" w14:textId="1A6DFBE5" w:rsidR="006E1016" w:rsidRDefault="006E101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654727" w14:textId="6B177D69" w:rsidR="006E1016" w:rsidRDefault="006E1016" w:rsidP="006E1016">
      <w:pPr>
        <w:pStyle w:val="Heading2"/>
      </w:pPr>
      <w:bookmarkStart w:id="10" w:name="_Toc37889384"/>
      <w:r>
        <w:rPr>
          <w:rFonts w:hint="eastAsia"/>
        </w:rPr>
        <w:lastRenderedPageBreak/>
        <w:t>O</w:t>
      </w:r>
      <w:r>
        <w:t>bject.keys</w:t>
      </w:r>
      <w:r w:rsidR="00827FE8">
        <w:t>, Object.values</w:t>
      </w:r>
      <w:bookmarkEnd w:id="10"/>
    </w:p>
    <w:p w14:paraId="41F3E4A7" w14:textId="77777777" w:rsidR="006E1016" w:rsidRDefault="006E1016" w:rsidP="006E1016"/>
    <w:p w14:paraId="088AACB5" w14:textId="4CA67D74" w:rsidR="006E1016" w:rsidRDefault="006E1016" w:rsidP="006E1016">
      <w:pPr>
        <w:pStyle w:val="Heading3"/>
      </w:pPr>
      <w:r>
        <w:rPr>
          <w:rFonts w:hint="eastAsia"/>
        </w:rPr>
        <w:t>O</w:t>
      </w:r>
      <w:r>
        <w:t>bject.keys(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5004CAEE" w14:textId="4CEBC723" w:rsidR="006E1016" w:rsidRDefault="006E1016" w:rsidP="006E1016">
      <w:r>
        <w:rPr>
          <w:rFonts w:hint="eastAsia"/>
        </w:rPr>
        <w:t>객체의 멤버 변수 이름</w:t>
      </w:r>
      <w:r w:rsidR="00947F02">
        <w:rPr>
          <w:rFonts w:hint="eastAsia"/>
        </w:rPr>
        <w:t xml:space="preserve"> 목록을 배열로 리턴하다.</w:t>
      </w:r>
    </w:p>
    <w:p w14:paraId="086D73C8" w14:textId="77777777" w:rsidR="00827FE8" w:rsidRDefault="00827FE8" w:rsidP="006E1016"/>
    <w:p w14:paraId="34694996" w14:textId="56EC106D" w:rsidR="00947F02" w:rsidRDefault="00947F02" w:rsidP="00947F02">
      <w:pPr>
        <w:pStyle w:val="Heading3"/>
      </w:pPr>
      <w:r>
        <w:rPr>
          <w:rFonts w:hint="eastAsia"/>
        </w:rPr>
        <w:t>k</w:t>
      </w:r>
      <w:r>
        <w:t>eys1.js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7F02" w14:paraId="2C6563C5" w14:textId="77777777" w:rsidTr="00947F02">
        <w:tc>
          <w:tcPr>
            <w:tcW w:w="10456" w:type="dxa"/>
          </w:tcPr>
          <w:p w14:paraId="2C86BC79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C37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속프</w:t>
            </w:r>
            <w:r w:rsidRPr="00CC37A1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7F9494B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17DAC32" w14:textId="77777777" w:rsidR="00CC37A1" w:rsidRPr="00CC37A1" w:rsidRDefault="00CC37A1" w:rsidP="00CC37A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C37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C37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C37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CC37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AB9FE80" w14:textId="77777777" w:rsidR="00947F02" w:rsidRDefault="00947F02" w:rsidP="00947F02"/>
        </w:tc>
      </w:tr>
    </w:tbl>
    <w:p w14:paraId="42F0E54E" w14:textId="77777777" w:rsidR="00947F02" w:rsidRDefault="00947F02" w:rsidP="00947F02"/>
    <w:p w14:paraId="1C15C17E" w14:textId="7EAACFB8" w:rsidR="00A2799A" w:rsidRDefault="00A2799A" w:rsidP="00947F0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99A" w14:paraId="42036CF4" w14:textId="77777777" w:rsidTr="00A2799A">
        <w:tc>
          <w:tcPr>
            <w:tcW w:w="10456" w:type="dxa"/>
          </w:tcPr>
          <w:p w14:paraId="64523D38" w14:textId="5924EF0B" w:rsidR="00A2799A" w:rsidRDefault="00BE3015" w:rsidP="00947F02">
            <w:r w:rsidRPr="00BE3015">
              <w:t>[ 'name', 'age', 'department' ]</w:t>
            </w:r>
          </w:p>
        </w:tc>
      </w:tr>
    </w:tbl>
    <w:p w14:paraId="7FF7BBCF" w14:textId="77777777" w:rsidR="00A2799A" w:rsidRDefault="00A2799A" w:rsidP="00947F02"/>
    <w:p w14:paraId="4584B848" w14:textId="77777777" w:rsidR="00BE3015" w:rsidRDefault="00BE3015" w:rsidP="00947F02"/>
    <w:p w14:paraId="4EBFAF08" w14:textId="77777777" w:rsidR="00BE3015" w:rsidRDefault="00BE3015" w:rsidP="00947F02"/>
    <w:p w14:paraId="2E182077" w14:textId="77777777" w:rsidR="002932BF" w:rsidRDefault="002932BF" w:rsidP="002932BF">
      <w:pPr>
        <w:pStyle w:val="Heading3"/>
      </w:pPr>
      <w:r>
        <w:rPr>
          <w:rFonts w:hint="eastAsia"/>
        </w:rPr>
        <w:t>O</w:t>
      </w:r>
      <w:r>
        <w:t>bject.</w:t>
      </w:r>
      <w:r>
        <w:rPr>
          <w:rFonts w:hint="eastAsia"/>
        </w:rPr>
        <w:t>v</w:t>
      </w:r>
      <w:r>
        <w:t>alues(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6EA239A3" w14:textId="77777777" w:rsidR="002932BF" w:rsidRDefault="002932BF" w:rsidP="002932BF">
      <w:r>
        <w:rPr>
          <w:rFonts w:hint="eastAsia"/>
        </w:rPr>
        <w:t>객체의 멤버 변수 이름 목록을 배열로 리턴하다.</w:t>
      </w:r>
    </w:p>
    <w:p w14:paraId="608A1C32" w14:textId="77777777" w:rsidR="002932BF" w:rsidRDefault="002932BF" w:rsidP="002932BF"/>
    <w:p w14:paraId="6F65EC8E" w14:textId="7C533D29" w:rsidR="00BE3015" w:rsidRDefault="007E3A87" w:rsidP="007E3A87">
      <w:pPr>
        <w:pStyle w:val="Heading3"/>
      </w:pPr>
      <w:r>
        <w:t>keys2.js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A87" w14:paraId="5E405FDC" w14:textId="77777777" w:rsidTr="007E3A87">
        <w:tc>
          <w:tcPr>
            <w:tcW w:w="10456" w:type="dxa"/>
          </w:tcPr>
          <w:p w14:paraId="213BC92D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3A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department: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속프</w:t>
            </w:r>
            <w:r w:rsidRPr="007E3A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0DA18690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8B3F32B" w14:textId="77777777" w:rsidR="007E3A87" w:rsidRPr="007E3A87" w:rsidRDefault="007E3A87" w:rsidP="007E3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3A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3A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values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3A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3A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90209D6" w14:textId="77777777" w:rsidR="007E3A87" w:rsidRDefault="007E3A87" w:rsidP="007E3A87"/>
        </w:tc>
      </w:tr>
    </w:tbl>
    <w:p w14:paraId="5C572D4B" w14:textId="77777777" w:rsidR="007E3A87" w:rsidRPr="007E3A87" w:rsidRDefault="007E3A87" w:rsidP="007E3A87"/>
    <w:p w14:paraId="3DD444C8" w14:textId="77777777" w:rsidR="007E3A87" w:rsidRDefault="007E3A87" w:rsidP="007E3A8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3A87" w14:paraId="501F85AF" w14:textId="77777777" w:rsidTr="00F15F22">
        <w:tc>
          <w:tcPr>
            <w:tcW w:w="10456" w:type="dxa"/>
          </w:tcPr>
          <w:p w14:paraId="135F7531" w14:textId="5312AA87" w:rsidR="007E3A87" w:rsidRDefault="006F31ED" w:rsidP="00F15F22">
            <w:r w:rsidRPr="006F31ED">
              <w:t>[ '홍길동', 16, '속프' ]</w:t>
            </w:r>
          </w:p>
        </w:tc>
      </w:tr>
    </w:tbl>
    <w:p w14:paraId="64585CD8" w14:textId="77777777" w:rsidR="007E3A87" w:rsidRDefault="007E3A87" w:rsidP="007E3A87"/>
    <w:p w14:paraId="5606BE2A" w14:textId="77777777" w:rsidR="00BE3015" w:rsidRDefault="00BE3015" w:rsidP="00947F02"/>
    <w:p w14:paraId="11A7ED0A" w14:textId="77777777" w:rsidR="006F31ED" w:rsidRPr="00947F02" w:rsidRDefault="006F31ED" w:rsidP="00947F02"/>
    <w:p w14:paraId="462479CC" w14:textId="77777777" w:rsidR="00947F02" w:rsidRPr="006E1016" w:rsidRDefault="00947F02" w:rsidP="006E1016"/>
    <w:p w14:paraId="0CFC5DEB" w14:textId="77777777" w:rsidR="0055354B" w:rsidRDefault="0055354B" w:rsidP="0055354B"/>
    <w:p w14:paraId="45F75EC2" w14:textId="5784C7CA" w:rsidR="00A561DB" w:rsidRDefault="00A561D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F17E74" w14:textId="6C6A99B9" w:rsidR="001A0ED5" w:rsidRDefault="00A561DB" w:rsidP="00A561DB">
      <w:pPr>
        <w:pStyle w:val="Heading2"/>
      </w:pPr>
      <w:bookmarkStart w:id="11" w:name="_Toc37889385"/>
      <w:r>
        <w:rPr>
          <w:rFonts w:hint="eastAsia"/>
        </w:rPr>
        <w:lastRenderedPageBreak/>
        <w:t>O</w:t>
      </w:r>
      <w:r>
        <w:t xml:space="preserve">bject.freeze </w:t>
      </w:r>
      <w:r>
        <w:rPr>
          <w:rFonts w:hint="eastAsia"/>
        </w:rPr>
        <w:t>메소드</w:t>
      </w:r>
      <w:bookmarkEnd w:id="11"/>
    </w:p>
    <w:p w14:paraId="7C6F9633" w14:textId="77777777" w:rsidR="00A561DB" w:rsidRDefault="00A561DB" w:rsidP="00A561DB"/>
    <w:p w14:paraId="7E7872FD" w14:textId="61EF2074" w:rsidR="00A561DB" w:rsidRDefault="00A561DB" w:rsidP="00A561DB">
      <w:pPr>
        <w:pStyle w:val="Heading3"/>
      </w:pPr>
      <w:r>
        <w:rPr>
          <w:rFonts w:hint="eastAsia"/>
        </w:rPr>
        <w:t>O</w:t>
      </w:r>
      <w:r>
        <w:t>bject.freeze(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449FF7B4" w14:textId="7F8AABFC" w:rsidR="00A561DB" w:rsidRDefault="00A561DB" w:rsidP="00A561DB">
      <w:r>
        <w:rPr>
          <w:rFonts w:hint="eastAsia"/>
        </w:rPr>
        <w:t>객체</w:t>
      </w:r>
      <w:r w:rsidR="00096410">
        <w:rPr>
          <w:rFonts w:hint="eastAsia"/>
        </w:rPr>
        <w:t xml:space="preserve">를 수정할 수 없는 </w:t>
      </w:r>
      <w:r w:rsidR="0072257C">
        <w:rPr>
          <w:rFonts w:hint="eastAsia"/>
        </w:rPr>
        <w:t>상태로 변경한다.</w:t>
      </w:r>
    </w:p>
    <w:p w14:paraId="1C55CC66" w14:textId="27D6AA7E" w:rsidR="0072257C" w:rsidRDefault="005E79BA" w:rsidP="00A561DB">
      <w:r>
        <w:rPr>
          <w:rFonts w:hint="eastAsia"/>
        </w:rPr>
        <w:t>객체 내부 값을 변경할 수 없게 된다.</w:t>
      </w:r>
    </w:p>
    <w:p w14:paraId="40BAACE7" w14:textId="77777777" w:rsidR="005E79BA" w:rsidRDefault="005E79BA" w:rsidP="00A561DB"/>
    <w:p w14:paraId="7DDBB3F0" w14:textId="77777777" w:rsidR="005E79BA" w:rsidRDefault="005E79BA" w:rsidP="00A561DB"/>
    <w:p w14:paraId="5877ACEB" w14:textId="1A44D50F" w:rsidR="00BD4B6B" w:rsidRDefault="00BD4B6B" w:rsidP="00BD4B6B">
      <w:pPr>
        <w:pStyle w:val="Heading3"/>
      </w:pPr>
      <w:r>
        <w:rPr>
          <w:rFonts w:hint="eastAsia"/>
        </w:rPr>
        <w:t>f</w:t>
      </w:r>
      <w:r>
        <w:t>reeze1.js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4B6B" w14:paraId="14A29C9C" w14:textId="77777777" w:rsidTr="00BD4B6B">
        <w:tc>
          <w:tcPr>
            <w:tcW w:w="10456" w:type="dxa"/>
          </w:tcPr>
          <w:p w14:paraId="64EE549C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2630E04E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C19DEF0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8A656B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person1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361979C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201F810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50966716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freeze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4FD98C6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FDABF57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department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소프</w:t>
            </w:r>
            <w:r w:rsidRPr="00BD4B6B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EB5D87" w14:textId="77777777" w:rsidR="00BD4B6B" w:rsidRPr="00BD4B6B" w:rsidRDefault="00BD4B6B" w:rsidP="00BD4B6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D4B6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D4B6B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person2</w:t>
            </w:r>
            <w:r w:rsidRPr="00BD4B6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6256BB9" w14:textId="77777777" w:rsidR="00BD4B6B" w:rsidRDefault="00BD4B6B" w:rsidP="00BD4B6B"/>
        </w:tc>
      </w:tr>
    </w:tbl>
    <w:p w14:paraId="05DBE57F" w14:textId="77777777" w:rsidR="00BD4B6B" w:rsidRDefault="00BD4B6B" w:rsidP="00BD4B6B"/>
    <w:p w14:paraId="5BE21F5E" w14:textId="4BC89964" w:rsidR="00BD4B6B" w:rsidRDefault="00BD4B6B" w:rsidP="00BD4B6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4B6B" w14:paraId="1F25FDA3" w14:textId="77777777" w:rsidTr="00BD4B6B">
        <w:tc>
          <w:tcPr>
            <w:tcW w:w="10456" w:type="dxa"/>
          </w:tcPr>
          <w:p w14:paraId="7DA8F149" w14:textId="77777777" w:rsidR="00394440" w:rsidRDefault="00394440" w:rsidP="00394440">
            <w:r>
              <w:t>{ name: '홍길동', age: 20, department: '소프' }</w:t>
            </w:r>
          </w:p>
          <w:p w14:paraId="41ACD9A2" w14:textId="553D70FC" w:rsidR="00BD4B6B" w:rsidRDefault="00394440" w:rsidP="00394440">
            <w:r>
              <w:t>{ name: '홍길동', age: 16 }</w:t>
            </w:r>
          </w:p>
        </w:tc>
      </w:tr>
    </w:tbl>
    <w:p w14:paraId="5732593D" w14:textId="77777777" w:rsidR="00BD4B6B" w:rsidRDefault="00BD4B6B" w:rsidP="00BD4B6B"/>
    <w:p w14:paraId="239F0075" w14:textId="77777777" w:rsidR="00394440" w:rsidRPr="00BD4B6B" w:rsidRDefault="00394440" w:rsidP="00BD4B6B"/>
    <w:p w14:paraId="6F5EE20F" w14:textId="5F95BF00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D4B6B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D4B6B">
        <w:rPr>
          <w:rFonts w:ascii="Consolas" w:eastAsia="굴림" w:hAnsi="Consolas" w:cs="굴림"/>
          <w:color w:val="795E26"/>
          <w:kern w:val="0"/>
          <w:sz w:val="21"/>
          <w:szCs w:val="21"/>
        </w:rPr>
        <w:t>freeze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D4B6B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BD4B6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59AB3A2" w14:textId="5F348CF8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A05B1C">
        <w:rPr>
          <w:rFonts w:hint="eastAsia"/>
        </w:rPr>
        <w:t>p</w:t>
      </w:r>
      <w:r w:rsidRPr="00A05B1C">
        <w:t>erson2</w:t>
      </w:r>
      <w:r>
        <w:t xml:space="preserve"> </w:t>
      </w:r>
      <w:r>
        <w:rPr>
          <w:rFonts w:hint="eastAsia"/>
        </w:rPr>
        <w:t>객체를 수정할 수 없게 된다.</w:t>
      </w:r>
    </w:p>
    <w:p w14:paraId="6D39EE24" w14:textId="3C75B54A" w:rsid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멤버 변수 값을 변경</w:t>
      </w:r>
      <w:r w:rsidR="00835D9E">
        <w:rPr>
          <w:rFonts w:hint="eastAsia"/>
        </w:rPr>
        <w:t>할수 없고,</w:t>
      </w:r>
      <w:r w:rsidR="008E7C16">
        <w:t xml:space="preserve"> </w:t>
      </w:r>
      <w:r>
        <w:rPr>
          <w:rFonts w:hint="eastAsia"/>
        </w:rPr>
        <w:t>새 멤버 변수를 추가</w:t>
      </w:r>
      <w:r w:rsidR="00835D9E">
        <w:rPr>
          <w:rFonts w:hint="eastAsia"/>
        </w:rPr>
        <w:t>할 수도 없고</w:t>
      </w:r>
      <w:r w:rsidR="008E7C16">
        <w:rPr>
          <w:rFonts w:hint="eastAsia"/>
        </w:rPr>
        <w:t>,</w:t>
      </w:r>
      <w:r w:rsidR="008E7C16">
        <w:t xml:space="preserve"> </w:t>
      </w:r>
      <w:r w:rsidR="008E7C16">
        <w:rPr>
          <w:rFonts w:hint="eastAsia"/>
        </w:rPr>
        <w:t>멤버 변수를 제거할 수</w:t>
      </w:r>
      <w:r w:rsidR="00835D9E">
        <w:rPr>
          <w:rFonts w:hint="eastAsia"/>
        </w:rPr>
        <w:t>도 없다.</w:t>
      </w:r>
    </w:p>
    <w:p w14:paraId="670BBFF8" w14:textId="77777777" w:rsidR="00835D9E" w:rsidRDefault="00835D9E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FB31D5A" w14:textId="77777777" w:rsidR="00835D9E" w:rsidRDefault="00835D9E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58238F6" w14:textId="77777777" w:rsidR="00FC1121" w:rsidRDefault="00FC1121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6F36ED5" w14:textId="6DE4E3C0" w:rsidR="00FC1121" w:rsidRDefault="00FC1121" w:rsidP="00FC1121">
      <w:pPr>
        <w:pStyle w:val="Heading3"/>
      </w:pPr>
      <w:r>
        <w:rPr>
          <w:rFonts w:hint="eastAsia"/>
        </w:rPr>
        <w:t>O</w:t>
      </w:r>
      <w:r>
        <w:t>bject.isFrozen(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49B8FEB3" w14:textId="4EE87EA8" w:rsidR="00FC1121" w:rsidRDefault="00FC1121" w:rsidP="00FC1121">
      <w:r>
        <w:rPr>
          <w:rFonts w:hint="eastAsia"/>
        </w:rPr>
        <w:t xml:space="preserve">객체가 </w:t>
      </w:r>
      <w:r>
        <w:t xml:space="preserve">freeze </w:t>
      </w:r>
      <w:r>
        <w:rPr>
          <w:rFonts w:hint="eastAsia"/>
        </w:rPr>
        <w:t>되었는지 여부를 리턴한다.</w:t>
      </w:r>
    </w:p>
    <w:p w14:paraId="38E373A4" w14:textId="77777777" w:rsidR="00FC1121" w:rsidRDefault="00FC1121" w:rsidP="00FC1121"/>
    <w:p w14:paraId="6837ABDD" w14:textId="322C1E32" w:rsidR="00FC1121" w:rsidRDefault="00FC1121" w:rsidP="00FC1121">
      <w:pPr>
        <w:pStyle w:val="Heading3"/>
      </w:pPr>
      <w:r>
        <w:rPr>
          <w:rFonts w:hint="eastAsia"/>
        </w:rPr>
        <w:t>f</w:t>
      </w:r>
      <w:r>
        <w:t>reeze2.js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1121" w14:paraId="59428297" w14:textId="77777777" w:rsidTr="00FC1121">
        <w:tc>
          <w:tcPr>
            <w:tcW w:w="10456" w:type="dxa"/>
          </w:tcPr>
          <w:p w14:paraId="06248D29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7E2D9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E2D9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};</w:t>
            </w:r>
          </w:p>
          <w:p w14:paraId="4348024F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isFrozen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C8D752E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9D52F71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freeze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89D1B4" w14:textId="77777777" w:rsidR="007E2D99" w:rsidRPr="007E2D99" w:rsidRDefault="007E2D99" w:rsidP="007E2D9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Object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E2D9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isFrozen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E2D9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7E2D9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5A36ABC" w14:textId="77777777" w:rsidR="00FC1121" w:rsidRDefault="00FC1121" w:rsidP="00FC1121"/>
        </w:tc>
      </w:tr>
    </w:tbl>
    <w:p w14:paraId="41256F65" w14:textId="77777777" w:rsidR="00FC1121" w:rsidRDefault="00FC1121" w:rsidP="00FC1121"/>
    <w:p w14:paraId="08665C88" w14:textId="408B7694" w:rsidR="007E2D99" w:rsidRDefault="007E2D99" w:rsidP="00FC112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2D99" w14:paraId="3696376C" w14:textId="77777777" w:rsidTr="007E2D99">
        <w:tc>
          <w:tcPr>
            <w:tcW w:w="10456" w:type="dxa"/>
          </w:tcPr>
          <w:p w14:paraId="4A7EEC13" w14:textId="77777777" w:rsidR="007E2D99" w:rsidRDefault="007E2D99" w:rsidP="00FC1121">
            <w:r>
              <w:rPr>
                <w:rFonts w:hint="eastAsia"/>
              </w:rPr>
              <w:t>f</w:t>
            </w:r>
            <w:r>
              <w:t>alse</w:t>
            </w:r>
          </w:p>
          <w:p w14:paraId="2AAFD54A" w14:textId="1618F1F7" w:rsidR="007E2D99" w:rsidRDefault="007E2D99" w:rsidP="00FC1121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6F2A393" w14:textId="77777777" w:rsidR="007E2D99" w:rsidRPr="00FC1121" w:rsidRDefault="007E2D99" w:rsidP="00FC1121"/>
    <w:p w14:paraId="51BF9282" w14:textId="77777777" w:rsidR="008E7C16" w:rsidRPr="008E7C16" w:rsidRDefault="008E7C16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2FE8E137" w14:textId="77777777" w:rsidR="00A05B1C" w:rsidRPr="00A05B1C" w:rsidRDefault="00A05B1C" w:rsidP="00A05B1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6CE24B9" w14:textId="38BA3B67" w:rsidR="006A7659" w:rsidRDefault="006A7659" w:rsidP="00D34A8A"/>
    <w:p w14:paraId="5B85A7B2" w14:textId="317F4A3B" w:rsidR="0046103B" w:rsidRDefault="0046103B" w:rsidP="00D34A8A"/>
    <w:p w14:paraId="7B4F88DB" w14:textId="35422814" w:rsidR="0046103B" w:rsidRDefault="0046103B" w:rsidP="00D34A8A"/>
    <w:p w14:paraId="46085E1C" w14:textId="4A0F1FA7" w:rsidR="0046103B" w:rsidRDefault="0046103B" w:rsidP="00D34A8A"/>
    <w:p w14:paraId="413E2E72" w14:textId="7EB0639D" w:rsidR="008E3F92" w:rsidRDefault="008E3F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EA7D7D" w14:textId="499A99C2" w:rsidR="0046103B" w:rsidRDefault="008E3F92" w:rsidP="00FD7224">
      <w:pPr>
        <w:pStyle w:val="Heading1"/>
      </w:pPr>
      <w:bookmarkStart w:id="12" w:name="_Toc37889386"/>
      <w:r>
        <w:rPr>
          <w:rFonts w:hint="eastAsia"/>
        </w:rPr>
        <w:lastRenderedPageBreak/>
        <w:t>고급 주제</w:t>
      </w:r>
      <w:bookmarkEnd w:id="12"/>
    </w:p>
    <w:p w14:paraId="4B098BF4" w14:textId="285A7058" w:rsidR="008E3F92" w:rsidRDefault="008E3F92" w:rsidP="008E3F92"/>
    <w:p w14:paraId="3094B922" w14:textId="4C5EEF28" w:rsidR="00FD7224" w:rsidRDefault="00FD7224" w:rsidP="00FD7224">
      <w:pPr>
        <w:pStyle w:val="Heading2"/>
      </w:pPr>
      <w:bookmarkStart w:id="13" w:name="_Toc37889387"/>
      <w:r>
        <w:rPr>
          <w:rFonts w:hint="eastAsia"/>
        </w:rPr>
        <w:t>속성 순서</w:t>
      </w:r>
      <w:bookmarkEnd w:id="13"/>
    </w:p>
    <w:p w14:paraId="7109BAF4" w14:textId="77777777" w:rsidR="00FD7224" w:rsidRPr="00FD7224" w:rsidRDefault="00FD7224" w:rsidP="00FD7224"/>
    <w:p w14:paraId="565B92DB" w14:textId="44FD43CF" w:rsidR="008E3F92" w:rsidRDefault="00AF4F0B" w:rsidP="008E3F92">
      <w:r>
        <w:rPr>
          <w:rFonts w:hint="eastAsia"/>
        </w:rPr>
        <w:t xml:space="preserve">사실 </w:t>
      </w:r>
      <w:r>
        <w:t xml:space="preserve">javascript </w:t>
      </w:r>
      <w:r w:rsidR="008E3F92">
        <w:rPr>
          <w:rFonts w:hint="eastAsia"/>
        </w:rPr>
        <w:t>객체의 멤버 변수</w:t>
      </w:r>
      <w:r>
        <w:rPr>
          <w:rFonts w:hint="eastAsia"/>
        </w:rPr>
        <w:t>란 것은 정확한 표현이 아니다.</w:t>
      </w:r>
    </w:p>
    <w:p w14:paraId="431F2BB3" w14:textId="3D134410" w:rsidR="00AF4F0B" w:rsidRDefault="00547D3D" w:rsidP="008E3F92">
      <w:r>
        <w:rPr>
          <w:rFonts w:hint="eastAsia"/>
        </w:rPr>
        <w:t>멤버 변수</w:t>
      </w:r>
      <w:r w:rsidR="008F16AA">
        <w:rPr>
          <w:rFonts w:hint="eastAsia"/>
        </w:rPr>
        <w:t>가 아니고 속성(</w:t>
      </w:r>
      <w:r w:rsidR="008F16AA">
        <w:t>property)</w:t>
      </w:r>
      <w:r w:rsidR="008F16AA">
        <w:rPr>
          <w:rFonts w:hint="eastAsia"/>
        </w:rPr>
        <w:t>라고 표현하는 것이 맞다.</w:t>
      </w:r>
    </w:p>
    <w:p w14:paraId="2726FF7E" w14:textId="4A84BEA8" w:rsidR="008F16AA" w:rsidRDefault="00397C4B" w:rsidP="008E3F92">
      <w:r>
        <w:rPr>
          <w:rFonts w:hint="eastAsia"/>
        </w:rPr>
        <w:t>단순한 변수가 아니기 때문이다.</w:t>
      </w:r>
    </w:p>
    <w:p w14:paraId="619312CA" w14:textId="6244AE77" w:rsidR="00397C4B" w:rsidRDefault="00397C4B" w:rsidP="008E3F92"/>
    <w:p w14:paraId="7FE5F853" w14:textId="5EA0DAFA" w:rsidR="00397C4B" w:rsidRDefault="00397C4B" w:rsidP="008E3F92">
      <w:r>
        <w:rPr>
          <w:rFonts w:hint="eastAsia"/>
        </w:rPr>
        <w:t xml:space="preserve">편의상 </w:t>
      </w:r>
      <w:r w:rsidR="00E846D3">
        <w:rPr>
          <w:rFonts w:hint="eastAsia"/>
        </w:rPr>
        <w:t>멤버 변수</w:t>
      </w:r>
      <w:r w:rsidR="008F0FC0">
        <w:rPr>
          <w:rFonts w:hint="eastAsia"/>
        </w:rPr>
        <w:t>와 호칭을 섞어서 사용하도록 하겠다.</w:t>
      </w:r>
    </w:p>
    <w:p w14:paraId="5BFD8CB3" w14:textId="290B8DBD" w:rsidR="008F0FC0" w:rsidRDefault="008F0FC0" w:rsidP="008E3F92"/>
    <w:p w14:paraId="3B4955EA" w14:textId="6F15BA02" w:rsidR="008F0FC0" w:rsidRDefault="008F0FC0" w:rsidP="008E3F92"/>
    <w:p w14:paraId="6996F42A" w14:textId="522B9164" w:rsidR="00481AA6" w:rsidRDefault="00481AA6" w:rsidP="00DF5642">
      <w:pPr>
        <w:pStyle w:val="Heading3"/>
      </w:pPr>
      <w:r>
        <w:rPr>
          <w:rFonts w:hint="eastAsia"/>
        </w:rPr>
        <w:t>p</w:t>
      </w:r>
      <w:r>
        <w:t>roperty1.js</w:t>
      </w:r>
    </w:p>
    <w:p w14:paraId="2F8DDBEF" w14:textId="32184EE2" w:rsidR="00B05AFD" w:rsidRDefault="00DF5642" w:rsidP="00481AA6">
      <w:r>
        <w:rPr>
          <w:rFonts w:hint="eastAsia"/>
        </w:rPr>
        <w:t>숫자 속성명이 가능하다.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AA6" w14:paraId="1B426716" w14:textId="77777777" w:rsidTr="00481AA6">
        <w:tc>
          <w:tcPr>
            <w:tcW w:w="10456" w:type="dxa"/>
          </w:tcPr>
          <w:p w14:paraId="345F4775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}</w:t>
            </w:r>
          </w:p>
          <w:p w14:paraId="46451DC2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493758A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081115B7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481AA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</w:p>
          <w:p w14:paraId="127AB426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85DBECB" w14:textId="77777777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1A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B47D5B6" w14:textId="1A2C5728" w:rsidR="00481AA6" w:rsidRPr="00481AA6" w:rsidRDefault="00481AA6" w:rsidP="00481AA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81AA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81AA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81AA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81AA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28B0A1F8" w14:textId="77777777" w:rsidR="00481AA6" w:rsidRDefault="00481AA6" w:rsidP="00481AA6"/>
        </w:tc>
      </w:tr>
    </w:tbl>
    <w:p w14:paraId="48424F74" w14:textId="32EEF653" w:rsidR="00481288" w:rsidRDefault="00481288" w:rsidP="00481AA6"/>
    <w:p w14:paraId="146C982F" w14:textId="7C33FC0A" w:rsidR="00481288" w:rsidRDefault="00481288" w:rsidP="00481AA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288" w14:paraId="2A7FDEBD" w14:textId="77777777" w:rsidTr="00481288">
        <w:tc>
          <w:tcPr>
            <w:tcW w:w="10456" w:type="dxa"/>
          </w:tcPr>
          <w:p w14:paraId="7002313C" w14:textId="77777777" w:rsidR="0050333A" w:rsidRDefault="0050333A" w:rsidP="0050333A">
            <w:r>
              <w:t>{ '0': '호형호제', '1': '도술', name: '홍길동', age: 16 }</w:t>
            </w:r>
          </w:p>
          <w:p w14:paraId="1D7EF4BE" w14:textId="1F27CBAD" w:rsidR="00481288" w:rsidRDefault="0050333A" w:rsidP="0050333A">
            <w:r>
              <w:rPr>
                <w:rFonts w:hint="eastAsia"/>
              </w:rPr>
              <w:t>호형호제</w:t>
            </w:r>
          </w:p>
        </w:tc>
      </w:tr>
    </w:tbl>
    <w:p w14:paraId="7158F966" w14:textId="77777777" w:rsidR="00481288" w:rsidRDefault="00481288" w:rsidP="00481AA6"/>
    <w:p w14:paraId="79B138B8" w14:textId="7C6EF88E" w:rsidR="00481AA6" w:rsidRDefault="00481AA6" w:rsidP="00481AA6">
      <w:r>
        <w:t xml:space="preserve">person </w:t>
      </w:r>
      <w:r>
        <w:rPr>
          <w:rFonts w:hint="eastAsia"/>
        </w:rPr>
        <w:t>객체는 배열이 아니다.</w:t>
      </w:r>
    </w:p>
    <w:p w14:paraId="60A90E68" w14:textId="2D2682B8" w:rsidR="00481AA6" w:rsidRDefault="00F52348" w:rsidP="00481AA6">
      <w:r>
        <w:rPr>
          <w:rFonts w:hint="eastAsia"/>
        </w:rPr>
        <w:t>p</w:t>
      </w:r>
      <w:r>
        <w:t>erson[0]</w:t>
      </w:r>
      <w:r w:rsidR="0050333A">
        <w:t xml:space="preserve"> </w:t>
      </w:r>
      <w:r w:rsidR="0050333A">
        <w:rPr>
          <w:rFonts w:hint="eastAsia"/>
        </w:rPr>
        <w:t xml:space="preserve">이것은 배열의 </w:t>
      </w:r>
      <w:r w:rsidR="0050333A">
        <w:t xml:space="preserve">0 </w:t>
      </w:r>
      <w:r w:rsidR="0050333A">
        <w:rPr>
          <w:rFonts w:hint="eastAsia"/>
        </w:rPr>
        <w:t>번째 원소로 해석할 수 없고,</w:t>
      </w:r>
      <w:r w:rsidR="0050333A">
        <w:t xml:space="preserve"> </w:t>
      </w:r>
    </w:p>
    <w:p w14:paraId="397194DA" w14:textId="521ADE11" w:rsidR="0050333A" w:rsidRDefault="0050333A" w:rsidP="00481AA6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'0' </w:t>
      </w:r>
      <w:r>
        <w:rPr>
          <w:rFonts w:hint="eastAsia"/>
        </w:rPr>
        <w:t>속성으로 해석해야 한다.</w:t>
      </w:r>
    </w:p>
    <w:p w14:paraId="2C69191F" w14:textId="77777777" w:rsidR="009316FA" w:rsidRDefault="009316FA" w:rsidP="008E3F92"/>
    <w:p w14:paraId="4D340918" w14:textId="1C14CAC9" w:rsidR="008E3F92" w:rsidRDefault="008E3F92" w:rsidP="008E3F92"/>
    <w:p w14:paraId="64B43252" w14:textId="4A67F5EC" w:rsidR="00FE3B85" w:rsidRDefault="00FE3B85" w:rsidP="00FE3B85">
      <w:pPr>
        <w:pStyle w:val="Heading3"/>
      </w:pPr>
      <w:r>
        <w:rPr>
          <w:rFonts w:hint="eastAsia"/>
        </w:rPr>
        <w:t>p</w:t>
      </w:r>
      <w:r>
        <w:t>roperty2.js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B85" w14:paraId="3B9F2CDC" w14:textId="77777777" w:rsidTr="00FE3B85">
        <w:tc>
          <w:tcPr>
            <w:tcW w:w="10456" w:type="dxa"/>
          </w:tcPr>
          <w:p w14:paraId="4630B4AA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FE3B8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58FB81F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597595A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E3B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A4B8E3D" w14:textId="77777777" w:rsidR="00FE3B85" w:rsidRPr="00FE3B85" w:rsidRDefault="00FE3B85" w:rsidP="00FE3B8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E3B8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E3B8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FE3B8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E3B8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16A10DE8" w14:textId="77777777" w:rsidR="00FE3B85" w:rsidRDefault="00FE3B85" w:rsidP="00FE3B85"/>
        </w:tc>
      </w:tr>
    </w:tbl>
    <w:p w14:paraId="11523D5F" w14:textId="6AF2F2E5" w:rsidR="00FE3B85" w:rsidRDefault="00FE3B85" w:rsidP="00FE3B85"/>
    <w:p w14:paraId="62132229" w14:textId="77777777" w:rsidR="00FE3B85" w:rsidRDefault="00FE3B85" w:rsidP="00FE3B8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B85" w14:paraId="7F28AD1B" w14:textId="77777777" w:rsidTr="00FF3AB9">
        <w:tc>
          <w:tcPr>
            <w:tcW w:w="10456" w:type="dxa"/>
          </w:tcPr>
          <w:p w14:paraId="131277D5" w14:textId="77777777" w:rsidR="00FE3B85" w:rsidRDefault="00FE3B85" w:rsidP="00FF3AB9">
            <w:r>
              <w:t>{ '0': '호형호제', '1': '도술', name: '홍길동', age: 16 }</w:t>
            </w:r>
          </w:p>
          <w:p w14:paraId="468BE04C" w14:textId="77777777" w:rsidR="00FE3B85" w:rsidRDefault="00FE3B85" w:rsidP="00FF3AB9">
            <w:r>
              <w:rPr>
                <w:rFonts w:hint="eastAsia"/>
              </w:rPr>
              <w:t>호형호제</w:t>
            </w:r>
          </w:p>
        </w:tc>
      </w:tr>
    </w:tbl>
    <w:p w14:paraId="5685DB6B" w14:textId="77777777" w:rsidR="00FE3B85" w:rsidRDefault="00FE3B85" w:rsidP="00FE3B85"/>
    <w:p w14:paraId="055D29A4" w14:textId="70E71C60" w:rsidR="00FE3B85" w:rsidRDefault="00FE3B85" w:rsidP="00FE3B85"/>
    <w:p w14:paraId="6D388064" w14:textId="2BA25D5D" w:rsidR="00385B5B" w:rsidRDefault="00385B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E474F5" w14:textId="42334AA5" w:rsidR="00385B5B" w:rsidRDefault="003777AA" w:rsidP="003777AA">
      <w:pPr>
        <w:pStyle w:val="Heading3"/>
      </w:pPr>
      <w:r>
        <w:rPr>
          <w:rFonts w:hint="eastAsia"/>
        </w:rPr>
        <w:lastRenderedPageBreak/>
        <w:t>p</w:t>
      </w:r>
      <w:r>
        <w:t>roperty3.js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77AA" w14:paraId="73899A54" w14:textId="77777777" w:rsidTr="003777AA">
        <w:tc>
          <w:tcPr>
            <w:tcW w:w="10456" w:type="dxa"/>
          </w:tcPr>
          <w:p w14:paraId="4C6B4456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도술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호형호제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4A297F64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5090B9A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70ED87B" w14:textId="77777777" w:rsidR="003777AA" w:rsidRPr="003777AA" w:rsidRDefault="003777AA" w:rsidP="003777A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777A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777AA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"%s: %s"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777A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777A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49F267EC" w14:textId="77777777" w:rsidR="003777AA" w:rsidRPr="003777AA" w:rsidRDefault="003777AA" w:rsidP="003777AA"/>
        </w:tc>
      </w:tr>
    </w:tbl>
    <w:p w14:paraId="44C37674" w14:textId="77777777" w:rsidR="003777AA" w:rsidRPr="003777AA" w:rsidRDefault="003777AA" w:rsidP="003777AA"/>
    <w:p w14:paraId="37FFFFCC" w14:textId="4883475B" w:rsidR="00385B5B" w:rsidRDefault="003777AA" w:rsidP="00FE3B8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77AA" w14:paraId="19FC6A48" w14:textId="77777777" w:rsidTr="003777AA">
        <w:tc>
          <w:tcPr>
            <w:tcW w:w="10456" w:type="dxa"/>
          </w:tcPr>
          <w:p w14:paraId="57961861" w14:textId="77777777" w:rsidR="00BD4596" w:rsidRPr="00BD4596" w:rsidRDefault="00BD4596" w:rsidP="00BD4596">
            <w:r w:rsidRPr="00BD4596">
              <w:t xml:space="preserve">0: 호형호제 </w:t>
            </w:r>
          </w:p>
          <w:p w14:paraId="343213CF" w14:textId="77777777" w:rsidR="00BD4596" w:rsidRPr="00BD4596" w:rsidRDefault="00BD4596" w:rsidP="00BD4596">
            <w:r w:rsidRPr="00BD4596">
              <w:t xml:space="preserve">1: 도술 </w:t>
            </w:r>
          </w:p>
          <w:p w14:paraId="002ECC7C" w14:textId="77777777" w:rsidR="00BD4596" w:rsidRPr="00BD4596" w:rsidRDefault="00BD4596" w:rsidP="00BD4596">
            <w:r w:rsidRPr="00BD4596">
              <w:t xml:space="preserve">name: 홍길동 </w:t>
            </w:r>
          </w:p>
          <w:p w14:paraId="1E67742F" w14:textId="77777777" w:rsidR="00BD4596" w:rsidRPr="00BD4596" w:rsidRDefault="00BD4596" w:rsidP="00BD4596">
            <w:r w:rsidRPr="00BD4596">
              <w:t>age: 16</w:t>
            </w:r>
          </w:p>
          <w:p w14:paraId="3176147A" w14:textId="77777777" w:rsidR="003777AA" w:rsidRPr="00BD4596" w:rsidRDefault="003777AA" w:rsidP="00BD4596"/>
        </w:tc>
      </w:tr>
    </w:tbl>
    <w:p w14:paraId="6F5538E9" w14:textId="2728F838" w:rsidR="003777AA" w:rsidRDefault="003777AA" w:rsidP="00FE3B85"/>
    <w:p w14:paraId="69C75163" w14:textId="1E8A2306" w:rsidR="00BD4596" w:rsidRDefault="00BD4596" w:rsidP="00FE3B85"/>
    <w:p w14:paraId="346E71C6" w14:textId="3B3B19B4" w:rsidR="00BD4596" w:rsidRDefault="00D3735B" w:rsidP="00FE3B85">
      <w:r>
        <w:rPr>
          <w:rFonts w:hint="eastAsia"/>
        </w:rPr>
        <w:t xml:space="preserve">객체의 속성을 </w:t>
      </w:r>
      <w:r>
        <w:t xml:space="preserve">for in </w:t>
      </w:r>
      <w:r>
        <w:rPr>
          <w:rFonts w:hint="eastAsia"/>
        </w:rPr>
        <w:t>반복문으로 탐색할 수 있다.</w:t>
      </w:r>
    </w:p>
    <w:p w14:paraId="3DCB0A19" w14:textId="77777777" w:rsidR="00CA52AC" w:rsidRDefault="00CA52AC" w:rsidP="00FE3B85"/>
    <w:p w14:paraId="6555EA40" w14:textId="18FC07DE" w:rsidR="00D3735B" w:rsidRDefault="00D3735B" w:rsidP="00FE3B85">
      <w:r>
        <w:rPr>
          <w:rFonts w:hint="eastAsia"/>
        </w:rPr>
        <w:t>속성의 탐색 순서는</w:t>
      </w:r>
      <w:r w:rsidR="00CA52AC">
        <w:t xml:space="preserve"> </w:t>
      </w:r>
      <w:r w:rsidR="00CA52AC">
        <w:rPr>
          <w:rFonts w:hint="eastAsia"/>
        </w:rPr>
        <w:t>다음과 같다.</w:t>
      </w:r>
    </w:p>
    <w:p w14:paraId="66570C20" w14:textId="13D7DA98" w:rsidR="00136817" w:rsidRDefault="00136817" w:rsidP="00FE3B85">
      <w:r>
        <w:rPr>
          <w:rFonts w:hint="eastAsia"/>
        </w:rPr>
        <w:t xml:space="preserve"> </w:t>
      </w:r>
      <w:r>
        <w:t xml:space="preserve">  </w:t>
      </w:r>
      <w:r w:rsidR="005E758E">
        <w:t xml:space="preserve">- </w:t>
      </w:r>
      <w:r>
        <w:rPr>
          <w:rFonts w:hint="eastAsia"/>
        </w:rPr>
        <w:t>속성</w:t>
      </w:r>
      <w:r w:rsidR="005E758E">
        <w:rPr>
          <w:rFonts w:hint="eastAsia"/>
        </w:rPr>
        <w:t xml:space="preserve">명이 숫자인 속성들이 </w:t>
      </w:r>
      <w:r w:rsidR="00CA52AC">
        <w:rPr>
          <w:rFonts w:hint="eastAsia"/>
        </w:rPr>
        <w:t>먼저,</w:t>
      </w:r>
      <w:r w:rsidR="00CA52AC">
        <w:t xml:space="preserve"> </w:t>
      </w:r>
      <w:r w:rsidR="00CA52AC">
        <w:rPr>
          <w:rFonts w:hint="eastAsia"/>
        </w:rPr>
        <w:t>속성명이 문자열인 속성들이 뒤</w:t>
      </w:r>
    </w:p>
    <w:p w14:paraId="5AE9A919" w14:textId="310A6CB9" w:rsidR="00CA52AC" w:rsidRDefault="00CA52AC" w:rsidP="00FE3B85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속성명이 숫자인 속성들의 순서는, 그 숫자의 오름차순</w:t>
      </w:r>
    </w:p>
    <w:p w14:paraId="46CD4FA2" w14:textId="021D1710" w:rsidR="00CA52AC" w:rsidRPr="00FE3B85" w:rsidRDefault="00CA52AC" w:rsidP="00FE3B85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속성명이 문자열인 속성들의 순서는</w:t>
      </w:r>
      <w:r>
        <w:t xml:space="preserve">, </w:t>
      </w:r>
      <w:r>
        <w:rPr>
          <w:rFonts w:hint="eastAsia"/>
        </w:rPr>
        <w:t>속성이 만들어진 순서</w:t>
      </w:r>
    </w:p>
    <w:p w14:paraId="45EA70BB" w14:textId="77F9B99E" w:rsidR="008E3F92" w:rsidRDefault="008E3F92" w:rsidP="00D34A8A"/>
    <w:p w14:paraId="4252CD06" w14:textId="17C69303" w:rsidR="00CA52AC" w:rsidRDefault="00CA52AC" w:rsidP="00D34A8A"/>
    <w:p w14:paraId="380298E1" w14:textId="07F94A8E" w:rsidR="00CA52AC" w:rsidRDefault="00CA52AC" w:rsidP="00D34A8A">
      <w:r>
        <w:rPr>
          <w:rFonts w:hint="eastAsia"/>
        </w:rPr>
        <w:t>이 순서는,</w:t>
      </w:r>
      <w:r>
        <w:t xml:space="preserve"> Object.key</w:t>
      </w:r>
      <w:r w:rsidR="00F02888">
        <w:t>s</w:t>
      </w:r>
      <w:r>
        <w:t xml:space="preserve">(...), Object.values(...), Object.entries(...) </w:t>
      </w:r>
      <w:r>
        <w:rPr>
          <w:rFonts w:hint="eastAsia"/>
        </w:rPr>
        <w:t>메소드</w:t>
      </w:r>
      <w:r w:rsidR="00123AF7">
        <w:rPr>
          <w:rFonts w:hint="eastAsia"/>
        </w:rPr>
        <w:t>가 리턴하는 배열의 순서이기도 하다.</w:t>
      </w:r>
    </w:p>
    <w:p w14:paraId="4898C5C1" w14:textId="27E758C1" w:rsidR="00123AF7" w:rsidRDefault="00123AF7" w:rsidP="00D34A8A"/>
    <w:p w14:paraId="71449D35" w14:textId="11D9B8E6" w:rsidR="00123AF7" w:rsidRDefault="00123AF7" w:rsidP="00D34A8A"/>
    <w:p w14:paraId="6896FB29" w14:textId="5CAA61F3" w:rsidR="001678B7" w:rsidRDefault="001678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7CA04A" w14:textId="5B01D748" w:rsidR="00A53095" w:rsidRDefault="00D645F4" w:rsidP="001678B7">
      <w:pPr>
        <w:pStyle w:val="Heading2"/>
      </w:pPr>
      <w:bookmarkStart w:id="14" w:name="_Toc37889388"/>
      <w:r>
        <w:rPr>
          <w:rFonts w:hint="eastAsia"/>
        </w:rPr>
        <w:lastRenderedPageBreak/>
        <w:t>M</w:t>
      </w:r>
      <w:r w:rsidR="001678B7">
        <w:t>ap</w:t>
      </w:r>
      <w:bookmarkEnd w:id="14"/>
    </w:p>
    <w:p w14:paraId="7956F01E" w14:textId="3A8D8B03" w:rsidR="001678B7" w:rsidRDefault="001678B7" w:rsidP="001678B7"/>
    <w:p w14:paraId="0D92EBF4" w14:textId="1EF62DD9" w:rsidR="001678B7" w:rsidRDefault="001678B7" w:rsidP="001678B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객체를 </w:t>
      </w:r>
      <w:r>
        <w:t>Java</w:t>
      </w:r>
      <w:r>
        <w:rPr>
          <w:rFonts w:hint="eastAsia"/>
        </w:rPr>
        <w:t xml:space="preserve">의 </w:t>
      </w:r>
      <w:r>
        <w:t xml:space="preserve">Map </w:t>
      </w:r>
      <w:r>
        <w:rPr>
          <w:rFonts w:hint="eastAsia"/>
        </w:rPr>
        <w:t>처럼 사용할 수 있다.</w:t>
      </w:r>
    </w:p>
    <w:p w14:paraId="65499B92" w14:textId="53E223A7" w:rsidR="00E14E36" w:rsidRDefault="00E14E36" w:rsidP="001678B7"/>
    <w:p w14:paraId="257EA1ED" w14:textId="21C4EA0E" w:rsidR="00E14E36" w:rsidRDefault="00E14E36" w:rsidP="001678B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이상 </w:t>
      </w:r>
      <w:r>
        <w:t xml:space="preserve">1000 </w:t>
      </w:r>
      <w:r>
        <w:rPr>
          <w:rFonts w:hint="eastAsia"/>
        </w:rPr>
        <w:t xml:space="preserve">이하의 수를 랜덤하게 </w:t>
      </w:r>
      <w:r>
        <w:t xml:space="preserve">100 </w:t>
      </w:r>
      <w:r>
        <w:rPr>
          <w:rFonts w:hint="eastAsia"/>
        </w:rPr>
        <w:t>개를 생성</w:t>
      </w:r>
      <w:r w:rsidR="00D949D5">
        <w:rPr>
          <w:rFonts w:hint="eastAsia"/>
        </w:rPr>
        <w:t>했을 때,</w:t>
      </w:r>
    </w:p>
    <w:p w14:paraId="1A53D994" w14:textId="4F62B8CB" w:rsidR="00D949D5" w:rsidRDefault="00D949D5" w:rsidP="001678B7">
      <w:r>
        <w:rPr>
          <w:rFonts w:hint="eastAsia"/>
        </w:rPr>
        <w:t>두 번 이상 생성된 수를 출력하는 코드를 구현하자.</w:t>
      </w:r>
    </w:p>
    <w:p w14:paraId="63DB5EBF" w14:textId="77777777" w:rsidR="00D949D5" w:rsidRDefault="00D949D5" w:rsidP="001678B7"/>
    <w:p w14:paraId="359CCA3A" w14:textId="77777777" w:rsidR="00E14E36" w:rsidRDefault="00E14E36" w:rsidP="001678B7"/>
    <w:p w14:paraId="20C26C65" w14:textId="77777777" w:rsidR="00E14E36" w:rsidRPr="00E14E36" w:rsidRDefault="00E14E36" w:rsidP="001678B7"/>
    <w:p w14:paraId="1CE3BE36" w14:textId="24CB976C" w:rsidR="001678B7" w:rsidRDefault="001678B7" w:rsidP="001678B7">
      <w:pPr>
        <w:pStyle w:val="Heading3"/>
      </w:pPr>
      <w:r>
        <w:rPr>
          <w:rFonts w:hint="eastAsia"/>
        </w:rPr>
        <w:t>c</w:t>
      </w:r>
      <w:r>
        <w:t>ount1.js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8B7" w14:paraId="235D974A" w14:textId="77777777" w:rsidTr="001678B7">
        <w:tc>
          <w:tcPr>
            <w:tcW w:w="10456" w:type="dxa"/>
          </w:tcPr>
          <w:p w14:paraId="22A33D2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6E9367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[];</w:t>
            </w:r>
          </w:p>
          <w:p w14:paraId="0C19CF2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52BF071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1B3F585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DEBA5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"undefined"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9EAEC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else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A51EE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1A0613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0BF0D4B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C6DCF8F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1678B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1678B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BC08E92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452A46FD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1F22A7C" w14:textId="77777777" w:rsidR="001678B7" w:rsidRPr="001678B7" w:rsidRDefault="001678B7" w:rsidP="001678B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678B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678B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1678B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B4B3AD" w14:textId="77777777" w:rsidR="001678B7" w:rsidRPr="001678B7" w:rsidRDefault="001678B7" w:rsidP="001678B7"/>
        </w:tc>
      </w:tr>
    </w:tbl>
    <w:p w14:paraId="317CCC2C" w14:textId="0A0C7C05" w:rsidR="001678B7" w:rsidRDefault="00D949D5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배열을 이용하여,</w:t>
      </w:r>
      <w:r>
        <w:t xml:space="preserve"> </w:t>
      </w:r>
      <w:r>
        <w:rPr>
          <w:rFonts w:hint="eastAsia"/>
        </w:rPr>
        <w:t xml:space="preserve">각 수의 생성된 횟수를 </w:t>
      </w:r>
      <w:r w:rsidR="00C06D9F">
        <w:rPr>
          <w:rFonts w:hint="eastAsia"/>
        </w:rPr>
        <w:t>센다.</w:t>
      </w:r>
    </w:p>
    <w:p w14:paraId="1BFE8D3B" w14:textId="1AC770B7" w:rsidR="00C06D9F" w:rsidRDefault="00C06D9F" w:rsidP="001678B7">
      <w:r>
        <w:rPr>
          <w:rFonts w:hint="eastAsia"/>
        </w:rPr>
        <w:t xml:space="preserve">마지막으로 </w:t>
      </w:r>
      <w:r>
        <w:t xml:space="preserve">count </w:t>
      </w:r>
      <w:r>
        <w:rPr>
          <w:rFonts w:hint="eastAsia"/>
        </w:rPr>
        <w:t>배열의 크기를 출력한다.</w:t>
      </w:r>
    </w:p>
    <w:p w14:paraId="703BD2F3" w14:textId="496A1C16" w:rsidR="00C06D9F" w:rsidRDefault="00C06D9F" w:rsidP="001678B7"/>
    <w:p w14:paraId="06C4623F" w14:textId="6928561D" w:rsidR="00C06D9F" w:rsidRDefault="00C06D9F" w:rsidP="001678B7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6D9F" w14:paraId="158C7B7D" w14:textId="77777777" w:rsidTr="00C06D9F">
        <w:tc>
          <w:tcPr>
            <w:tcW w:w="10456" w:type="dxa"/>
          </w:tcPr>
          <w:p w14:paraId="74A7C2AA" w14:textId="77777777" w:rsidR="00E65933" w:rsidRDefault="00E65933" w:rsidP="00E65933">
            <w:r>
              <w:t>676 2</w:t>
            </w:r>
          </w:p>
          <w:p w14:paraId="62E3F322" w14:textId="77777777" w:rsidR="00E65933" w:rsidRDefault="00E65933" w:rsidP="00E65933">
            <w:r>
              <w:t>840 2</w:t>
            </w:r>
          </w:p>
          <w:p w14:paraId="28A32343" w14:textId="5DF35776" w:rsidR="00C06D9F" w:rsidRDefault="00E65933" w:rsidP="00E65933">
            <w:r>
              <w:t>length =  994</w:t>
            </w:r>
          </w:p>
        </w:tc>
      </w:tr>
    </w:tbl>
    <w:p w14:paraId="491E4103" w14:textId="444E39C5" w:rsidR="00C06D9F" w:rsidRDefault="00C06D9F" w:rsidP="001678B7"/>
    <w:p w14:paraId="5B5BE2EF" w14:textId="43C6788B" w:rsidR="00773809" w:rsidRDefault="00773809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변수가 배열이고,</w:t>
      </w:r>
      <w:r>
        <w:t xml:space="preserve"> </w:t>
      </w:r>
      <w:r>
        <w:rPr>
          <w:rFonts w:hint="eastAsia"/>
        </w:rPr>
        <w:t>랜덤하게 생성된 값이 배열의 인덱스로 사용되기 때문에,</w:t>
      </w:r>
    </w:p>
    <w:p w14:paraId="4A29C8D9" w14:textId="14FE94F9" w:rsidR="00773809" w:rsidRDefault="00773809" w:rsidP="001678B7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배열의 크기는,</w:t>
      </w:r>
      <w:r>
        <w:t xml:space="preserve"> </w:t>
      </w:r>
      <w:r>
        <w:rPr>
          <w:rFonts w:hint="eastAsia"/>
        </w:rPr>
        <w:t xml:space="preserve">랜덤하게 생성된 값의 최대값 </w:t>
      </w:r>
      <w:r>
        <w:t xml:space="preserve">+ 1 </w:t>
      </w:r>
      <w:r>
        <w:rPr>
          <w:rFonts w:hint="eastAsia"/>
        </w:rPr>
        <w:t>이다.</w:t>
      </w:r>
    </w:p>
    <w:p w14:paraId="05A5D25A" w14:textId="3CC4B299" w:rsidR="00773809" w:rsidRDefault="00773809" w:rsidP="001678B7"/>
    <w:p w14:paraId="61045C70" w14:textId="77777777" w:rsidR="0075668F" w:rsidRDefault="0075668F" w:rsidP="001678B7"/>
    <w:p w14:paraId="1F0CACCF" w14:textId="77777777" w:rsidR="00ED57DA" w:rsidRDefault="00ED57DA" w:rsidP="001678B7"/>
    <w:p w14:paraId="52B3BD2C" w14:textId="27FA4F28" w:rsidR="00443AD3" w:rsidRDefault="00443A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5C97C6" w14:textId="7E8119AA" w:rsidR="00E65933" w:rsidRDefault="00E65933" w:rsidP="00E65933">
      <w:pPr>
        <w:pStyle w:val="Heading3"/>
      </w:pPr>
      <w:r>
        <w:rPr>
          <w:rFonts w:hint="eastAsia"/>
        </w:rPr>
        <w:lastRenderedPageBreak/>
        <w:t>c</w:t>
      </w:r>
      <w:r>
        <w:t>ount2.js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5933" w14:paraId="487AE43C" w14:textId="77777777" w:rsidTr="00E65933">
        <w:tc>
          <w:tcPr>
            <w:tcW w:w="10456" w:type="dxa"/>
          </w:tcPr>
          <w:p w14:paraId="7F43A352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DD797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2B8AEEF4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BFDDD1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518462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48FF5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== 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"undefined"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E799CE1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else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A843483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CDF5815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F431D4F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CC826F4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443AD3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443AD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58B54E0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5D44077D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E038C1" w14:textId="77777777" w:rsidR="00443AD3" w:rsidRPr="00443AD3" w:rsidRDefault="00443AD3" w:rsidP="00443AD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43AD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43AD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443AD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443AD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6B713AE" w14:textId="77777777" w:rsidR="00E65933" w:rsidRPr="00443AD3" w:rsidRDefault="00E65933" w:rsidP="00E65933"/>
        </w:tc>
      </w:tr>
    </w:tbl>
    <w:p w14:paraId="08590698" w14:textId="77777777" w:rsidR="00443AD3" w:rsidRDefault="00443AD3" w:rsidP="00443AD3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 xml:space="preserve">객체를 </w:t>
      </w:r>
      <w:r>
        <w:t xml:space="preserve">Map </w:t>
      </w:r>
      <w:r>
        <w:rPr>
          <w:rFonts w:hint="eastAsia"/>
        </w:rPr>
        <w:t>처럼 활용하여,</w:t>
      </w:r>
      <w:r>
        <w:t xml:space="preserve"> </w:t>
      </w:r>
      <w:r>
        <w:rPr>
          <w:rFonts w:hint="eastAsia"/>
        </w:rPr>
        <w:t>각 수의 생성된 횟수를 센다.</w:t>
      </w:r>
    </w:p>
    <w:p w14:paraId="39C286CB" w14:textId="35D1E562" w:rsidR="00E65933" w:rsidRDefault="00443AD3" w:rsidP="00E65933">
      <w:r>
        <w:rPr>
          <w:rFonts w:hint="eastAsia"/>
        </w:rPr>
        <w:t xml:space="preserve">마지막으로 </w:t>
      </w:r>
      <w:r>
        <w:t xml:space="preserve">count </w:t>
      </w:r>
      <w:r>
        <w:rPr>
          <w:rFonts w:hint="eastAsia"/>
        </w:rPr>
        <w:t xml:space="preserve">객체의 </w:t>
      </w:r>
      <w:r w:rsidR="00367CC5">
        <w:rPr>
          <w:rFonts w:hint="eastAsia"/>
        </w:rPr>
        <w:t>크기를 출력한다.</w:t>
      </w:r>
    </w:p>
    <w:p w14:paraId="5059ABC1" w14:textId="1B1EEC13" w:rsidR="00987C74" w:rsidRDefault="00987C74" w:rsidP="00E65933"/>
    <w:p w14:paraId="0C534A08" w14:textId="226B5071" w:rsidR="00987C74" w:rsidRDefault="00987C74" w:rsidP="00E65933">
      <w:r>
        <w:rPr>
          <w:rFonts w:hint="eastAsia"/>
        </w:rPr>
        <w:t xml:space="preserve">객체의 속성명이 </w:t>
      </w:r>
      <w:r>
        <w:t>Map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>역할을 하고,</w:t>
      </w:r>
      <w:r>
        <w:t xml:space="preserve"> </w:t>
      </w:r>
      <w:r>
        <w:rPr>
          <w:rFonts w:hint="eastAsia"/>
        </w:rPr>
        <w:t>속성</w:t>
      </w:r>
      <w:r w:rsidR="00AC15E2">
        <w:rPr>
          <w:rFonts w:hint="eastAsia"/>
        </w:rPr>
        <w:t xml:space="preserve">값이 </w:t>
      </w:r>
      <w:r w:rsidR="00AC15E2">
        <w:t>Map</w:t>
      </w:r>
      <w:r w:rsidR="00AC15E2">
        <w:rPr>
          <w:rFonts w:hint="eastAsia"/>
        </w:rPr>
        <w:t xml:space="preserve">의 </w:t>
      </w:r>
      <w:r w:rsidR="00AC15E2">
        <w:t xml:space="preserve">value </w:t>
      </w:r>
      <w:r w:rsidR="00AC15E2">
        <w:rPr>
          <w:rFonts w:hint="eastAsia"/>
        </w:rPr>
        <w:t>역할을 한다.</w:t>
      </w:r>
    </w:p>
    <w:p w14:paraId="27E31686" w14:textId="4DE3D823" w:rsidR="00367CC5" w:rsidRDefault="00367CC5" w:rsidP="00E65933"/>
    <w:p w14:paraId="38E79F2A" w14:textId="0B8C55A7" w:rsidR="00367CC5" w:rsidRDefault="00367CC5" w:rsidP="00E6593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7CC5" w14:paraId="16239CBA" w14:textId="77777777" w:rsidTr="00367CC5">
        <w:tc>
          <w:tcPr>
            <w:tcW w:w="10456" w:type="dxa"/>
          </w:tcPr>
          <w:p w14:paraId="6A701300" w14:textId="77777777" w:rsidR="00BD035E" w:rsidRDefault="00BD035E" w:rsidP="00BD035E">
            <w:r>
              <w:t>10 2</w:t>
            </w:r>
          </w:p>
          <w:p w14:paraId="6895E6D3" w14:textId="77777777" w:rsidR="00BD035E" w:rsidRDefault="00BD035E" w:rsidP="00BD035E">
            <w:r>
              <w:t>175 2</w:t>
            </w:r>
          </w:p>
          <w:p w14:paraId="59C52835" w14:textId="77777777" w:rsidR="00BD035E" w:rsidRDefault="00BD035E" w:rsidP="00BD035E">
            <w:r>
              <w:t>207 2</w:t>
            </w:r>
          </w:p>
          <w:p w14:paraId="7BA4673F" w14:textId="77777777" w:rsidR="00BD035E" w:rsidRDefault="00BD035E" w:rsidP="00BD035E">
            <w:r>
              <w:t>630 2</w:t>
            </w:r>
          </w:p>
          <w:p w14:paraId="6D19CE99" w14:textId="77777777" w:rsidR="00BD035E" w:rsidRDefault="00BD035E" w:rsidP="00BD035E">
            <w:r>
              <w:t>890 2</w:t>
            </w:r>
          </w:p>
          <w:p w14:paraId="02D3E5CD" w14:textId="1217C762" w:rsidR="00367CC5" w:rsidRDefault="00BD035E" w:rsidP="00BD035E">
            <w:r>
              <w:t>length =  95</w:t>
            </w:r>
          </w:p>
        </w:tc>
      </w:tr>
    </w:tbl>
    <w:p w14:paraId="21BE95C0" w14:textId="4E9349D4" w:rsidR="00367CC5" w:rsidRDefault="00367CC5" w:rsidP="00E65933"/>
    <w:p w14:paraId="03841BFE" w14:textId="7E3287CE" w:rsidR="00AC2A40" w:rsidRDefault="00AC2A40" w:rsidP="00E65933"/>
    <w:p w14:paraId="7390F44D" w14:textId="77777777" w:rsidR="00AC2A40" w:rsidRDefault="00AC2A40" w:rsidP="00E65933"/>
    <w:p w14:paraId="5F5B59DD" w14:textId="77777777" w:rsidR="00AC2A40" w:rsidRPr="00443AD3" w:rsidRDefault="00AC2A40" w:rsidP="00AC2A4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AD3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443AD3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366550" w14:textId="7B37F3C8" w:rsidR="00BD035E" w:rsidRDefault="001439A4" w:rsidP="00E65933">
      <w:r>
        <w:t xml:space="preserve">  </w:t>
      </w:r>
      <w:r w:rsidR="00AC2A40">
        <w:t xml:space="preserve">count </w:t>
      </w:r>
      <w:r w:rsidR="00AC2A40">
        <w:rPr>
          <w:rFonts w:hint="eastAsia"/>
        </w:rPr>
        <w:t xml:space="preserve">객체의 </w:t>
      </w:r>
      <w:r>
        <w:rPr>
          <w:rFonts w:hint="eastAsia"/>
        </w:rPr>
        <w:t>속서 각각에 대해서 반복한다.</w:t>
      </w:r>
    </w:p>
    <w:p w14:paraId="4C76DA57" w14:textId="5D16B818" w:rsidR="001439A4" w:rsidRDefault="001439A4" w:rsidP="00E6593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반복할 때 마다 속성명이 </w:t>
      </w:r>
      <w:r>
        <w:t xml:space="preserve">key </w:t>
      </w:r>
      <w:r>
        <w:rPr>
          <w:rFonts w:hint="eastAsia"/>
        </w:rPr>
        <w:t>변수에 대입된다.</w:t>
      </w:r>
    </w:p>
    <w:p w14:paraId="7AD61F8D" w14:textId="77777777" w:rsidR="001439A4" w:rsidRPr="001439A4" w:rsidRDefault="001439A4" w:rsidP="00E65933"/>
    <w:p w14:paraId="6AE473BD" w14:textId="4C7B47AC" w:rsid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43AD3">
        <w:rPr>
          <w:rFonts w:ascii="Consolas" w:eastAsia="굴림" w:hAnsi="Consolas" w:cs="굴림"/>
          <w:color w:val="AF00DB"/>
          <w:kern w:val="0"/>
          <w:sz w:val="21"/>
          <w:szCs w:val="21"/>
        </w:rPr>
        <w:t>if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443AD3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] &gt;= </w:t>
      </w:r>
      <w:r w:rsidRPr="00443AD3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443AD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07980E7" w14:textId="3DB7D75A" w:rsid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147E64">
        <w:rPr>
          <w:rFonts w:hint="eastAsia"/>
        </w:rPr>
        <w:t xml:space="preserve"> </w:t>
      </w:r>
      <w:r w:rsidRPr="00147E64">
        <w:t xml:space="preserve"> count </w:t>
      </w:r>
      <w:r>
        <w:rPr>
          <w:rFonts w:hint="eastAsia"/>
        </w:rPr>
        <w:t xml:space="preserve">객체의 </w:t>
      </w:r>
      <w:r>
        <w:t xml:space="preserve">key </w:t>
      </w:r>
      <w:r>
        <w:rPr>
          <w:rFonts w:hint="eastAsia"/>
        </w:rPr>
        <w:t xml:space="preserve">속성값이 </w:t>
      </w:r>
      <w:r>
        <w:t>2</w:t>
      </w:r>
      <w:r>
        <w:rPr>
          <w:rFonts w:hint="eastAsia"/>
        </w:rPr>
        <w:t xml:space="preserve"> 이상이면 </w:t>
      </w:r>
      <w:r>
        <w:t>true</w:t>
      </w:r>
    </w:p>
    <w:p w14:paraId="50CD7608" w14:textId="77777777" w:rsidR="00147E64" w:rsidRPr="00147E64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A8A388D" w14:textId="77777777" w:rsidR="00147E64" w:rsidRPr="00443AD3" w:rsidRDefault="00147E64" w:rsidP="00147E6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44268FC" w14:textId="77777777" w:rsidR="001439A4" w:rsidRPr="001439A4" w:rsidRDefault="001439A4" w:rsidP="00E65933"/>
    <w:p w14:paraId="54C143CF" w14:textId="5AA6DEE5" w:rsidR="00777E12" w:rsidRDefault="00777E1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6B6F380" w14:textId="77B9B6CA" w:rsidR="002553AE" w:rsidRDefault="002553AE" w:rsidP="002553AE">
      <w:pPr>
        <w:pStyle w:val="Heading3"/>
      </w:pPr>
      <w:r>
        <w:rPr>
          <w:rFonts w:hint="eastAsia"/>
        </w:rPr>
        <w:lastRenderedPageBreak/>
        <w:t>c</w:t>
      </w:r>
      <w:r>
        <w:t>ount3.js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3AE" w14:paraId="4154083B" w14:textId="77777777" w:rsidTr="002553AE">
        <w:tc>
          <w:tcPr>
            <w:tcW w:w="10456" w:type="dxa"/>
          </w:tcPr>
          <w:p w14:paraId="48641E31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3E70894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1140FA3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4CD0C9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969D90C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CB87E6B" w14:textId="77777777" w:rsidR="002553AE" w:rsidRPr="002553AE" w:rsidRDefault="002553AE" w:rsidP="002553A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?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+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D6BFA3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6582B84A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2E4D42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FACFF17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553A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2553A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AC30467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168C9E64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BA513EF" w14:textId="77777777" w:rsidR="002553AE" w:rsidRPr="002553AE" w:rsidRDefault="002553AE" w:rsidP="002553A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553A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553A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2553A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2553A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050315" w14:textId="77777777" w:rsidR="002553AE" w:rsidRPr="002553AE" w:rsidRDefault="002553AE" w:rsidP="002553AE"/>
        </w:tc>
      </w:tr>
    </w:tbl>
    <w:p w14:paraId="2AA663E3" w14:textId="515B1A75" w:rsidR="002553AE" w:rsidRDefault="002553AE" w:rsidP="002553AE">
      <w:r>
        <w:rPr>
          <w:rFonts w:hint="eastAsia"/>
        </w:rPr>
        <w:t>좀 더 간결하게 구현하였다.</w:t>
      </w:r>
    </w:p>
    <w:p w14:paraId="2F12E893" w14:textId="77777777" w:rsidR="002553AE" w:rsidRPr="002553AE" w:rsidRDefault="002553AE" w:rsidP="002553AE"/>
    <w:p w14:paraId="6C95B6B5" w14:textId="4C29E0D0" w:rsidR="00BD035E" w:rsidRDefault="0028396B" w:rsidP="00E65933">
      <w:pPr>
        <w:rPr>
          <w:rFonts w:ascii="Consolas" w:eastAsia="굴림" w:hAnsi="Consolas" w:cs="굴림"/>
          <w:color w:val="098658"/>
          <w:kern w:val="0"/>
          <w:sz w:val="21"/>
          <w:szCs w:val="21"/>
        </w:rPr>
      </w:pP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] ? 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2553A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] + </w:t>
      </w:r>
      <w:r w:rsidRPr="002553AE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553AE">
        <w:rPr>
          <w:rFonts w:ascii="Consolas" w:eastAsia="굴림" w:hAnsi="Consolas" w:cs="굴림"/>
          <w:color w:val="000000"/>
          <w:kern w:val="0"/>
          <w:sz w:val="21"/>
          <w:szCs w:val="21"/>
        </w:rPr>
        <w:t> : </w:t>
      </w:r>
      <w:r w:rsidRPr="002553AE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</w:p>
    <w:p w14:paraId="408A1CB0" w14:textId="77777777" w:rsidR="00B12873" w:rsidRDefault="0028396B" w:rsidP="00E65933">
      <w:r>
        <w:rPr>
          <w:rFonts w:ascii="Consolas" w:eastAsia="굴림" w:hAnsi="Consolas" w:cs="굴림" w:hint="eastAsia"/>
          <w:color w:val="098658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98658"/>
          <w:kern w:val="0"/>
          <w:sz w:val="21"/>
          <w:szCs w:val="21"/>
        </w:rPr>
        <w:t xml:space="preserve"> </w:t>
      </w:r>
      <w:r>
        <w:rPr>
          <w:rFonts w:hint="eastAsia"/>
        </w:rPr>
        <w:t>c</w:t>
      </w:r>
      <w:r>
        <w:t xml:space="preserve">ount[a] </w:t>
      </w:r>
      <w:r>
        <w:rPr>
          <w:rFonts w:hint="eastAsia"/>
        </w:rPr>
        <w:t xml:space="preserve">값이 </w:t>
      </w:r>
      <w:r>
        <w:t xml:space="preserve">undefined </w:t>
      </w:r>
      <w:r>
        <w:rPr>
          <w:rFonts w:hint="eastAsia"/>
        </w:rPr>
        <w:t xml:space="preserve">이거나 </w:t>
      </w:r>
      <w:r>
        <w:t xml:space="preserve">0 </w:t>
      </w:r>
      <w:r>
        <w:rPr>
          <w:rFonts w:hint="eastAsia"/>
        </w:rPr>
        <w:t>이면</w:t>
      </w:r>
      <w:r w:rsidR="00E10D5A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1FBCB3A3" w14:textId="18CF2907" w:rsidR="0085231F" w:rsidRDefault="00B12873" w:rsidP="00E65933">
      <w:r>
        <w:t xml:space="preserve">     </w:t>
      </w:r>
      <w:r>
        <w:rPr>
          <w:rFonts w:hint="eastAsia"/>
        </w:rPr>
        <w:t xml:space="preserve">조건식이 </w:t>
      </w:r>
      <w:r w:rsidR="0028396B">
        <w:t>false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이</w:t>
      </w:r>
      <w:r w:rsidR="0085231F">
        <w:rPr>
          <w:rFonts w:hint="eastAsia"/>
        </w:rPr>
        <w:t xml:space="preserve"> 표현식의</w:t>
      </w:r>
      <w:r>
        <w:t xml:space="preserve"> </w:t>
      </w:r>
      <w:r w:rsidR="0085231F">
        <w:rPr>
          <w:rFonts w:hint="eastAsia"/>
        </w:rPr>
        <w:t xml:space="preserve">값이 </w:t>
      </w:r>
      <w:r w:rsidR="0085231F">
        <w:t xml:space="preserve">1 </w:t>
      </w:r>
      <w:r w:rsidR="0085231F">
        <w:rPr>
          <w:rFonts w:hint="eastAsia"/>
        </w:rPr>
        <w:t>이다.</w:t>
      </w:r>
    </w:p>
    <w:p w14:paraId="6B44C849" w14:textId="1D62CD15" w:rsidR="0085231F" w:rsidRDefault="0085231F" w:rsidP="00E65933">
      <w:r>
        <w:rPr>
          <w:rFonts w:hint="eastAsia"/>
        </w:rPr>
        <w:t xml:space="preserve"> </w:t>
      </w:r>
      <w:r>
        <w:t xml:space="preserve"> </w:t>
      </w:r>
      <w:r w:rsidR="002C0925">
        <w:t xml:space="preserve">count[a] </w:t>
      </w:r>
      <w:r w:rsidR="002C0925">
        <w:rPr>
          <w:rFonts w:hint="eastAsia"/>
        </w:rPr>
        <w:t xml:space="preserve">값이 </w:t>
      </w:r>
      <w:r w:rsidR="002C0925">
        <w:t>0</w:t>
      </w:r>
      <w:r w:rsidR="002C0925">
        <w:rPr>
          <w:rFonts w:hint="eastAsia"/>
        </w:rPr>
        <w:t>보다 큰 숫자</w:t>
      </w:r>
      <w:r w:rsidR="00B12873">
        <w:rPr>
          <w:rFonts w:hint="eastAsia"/>
        </w:rPr>
        <w:t>이면</w:t>
      </w:r>
    </w:p>
    <w:p w14:paraId="72625613" w14:textId="5AD8A6FB" w:rsidR="00B12873" w:rsidRDefault="00B12873" w:rsidP="00E6593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조건식이 </w:t>
      </w:r>
      <w:r>
        <w:t>true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이 표현식의 값은 </w:t>
      </w:r>
      <w:r>
        <w:t xml:space="preserve">count[a] + 1 </w:t>
      </w:r>
      <w:r>
        <w:rPr>
          <w:rFonts w:hint="eastAsia"/>
        </w:rPr>
        <w:t>이다.</w:t>
      </w:r>
    </w:p>
    <w:p w14:paraId="448ADEB9" w14:textId="1E8F3C7F" w:rsidR="00B12873" w:rsidRDefault="00B12873" w:rsidP="00E65933"/>
    <w:p w14:paraId="78108D14" w14:textId="2E013A45" w:rsidR="00B12873" w:rsidRDefault="00B12873" w:rsidP="00E65933"/>
    <w:p w14:paraId="07B725F3" w14:textId="5A6C401C" w:rsidR="001678B7" w:rsidRDefault="001678B7" w:rsidP="00D34A8A"/>
    <w:p w14:paraId="05E46065" w14:textId="4441082A" w:rsidR="00B12873" w:rsidRDefault="003C7DCE" w:rsidP="003C7DCE">
      <w:pPr>
        <w:pStyle w:val="Heading3"/>
      </w:pPr>
      <w:r>
        <w:rPr>
          <w:rFonts w:hint="eastAsia"/>
        </w:rPr>
        <w:t>c</w:t>
      </w:r>
      <w:r>
        <w:t>ount4.js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DCE" w14:paraId="7EB7BDC9" w14:textId="77777777" w:rsidTr="003C7DCE">
        <w:tc>
          <w:tcPr>
            <w:tcW w:w="10456" w:type="dxa"/>
          </w:tcPr>
          <w:p w14:paraId="7129C8B4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059261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 };</w:t>
            </w:r>
          </w:p>
          <w:p w14:paraId="4FCD9025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C1FAD7E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64F6A48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AD05C7" w14:textId="77777777" w:rsidR="003C7DCE" w:rsidRPr="003C7DCE" w:rsidRDefault="003C7DCE" w:rsidP="003C7DCE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=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||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BC370EC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3CFC81B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3C7A64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C302C37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3C7DCE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 &gt;= </w:t>
            </w:r>
            <w:r w:rsidRPr="003C7DC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F1D0450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key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]);</w:t>
            </w:r>
          </w:p>
          <w:p w14:paraId="373B2BBB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4098763" w14:textId="77777777" w:rsidR="003C7DCE" w:rsidRPr="003C7DCE" w:rsidRDefault="003C7DCE" w:rsidP="003C7DC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"length = "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3C7DC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Object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C7DC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keys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count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3C7DC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3C7DC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856671" w14:textId="77777777" w:rsidR="003C7DCE" w:rsidRPr="003C7DCE" w:rsidRDefault="003C7DCE" w:rsidP="003C7DCE"/>
        </w:tc>
      </w:tr>
    </w:tbl>
    <w:p w14:paraId="625DA1AB" w14:textId="77777777" w:rsidR="003C7DCE" w:rsidRDefault="003C7DCE" w:rsidP="003C7DCE">
      <w:r>
        <w:rPr>
          <w:rFonts w:hint="eastAsia"/>
        </w:rPr>
        <w:t>좀 더 간결하게 구현하였다.</w:t>
      </w:r>
    </w:p>
    <w:p w14:paraId="0DE30A67" w14:textId="082E29F1" w:rsidR="003C7DCE" w:rsidRDefault="003C7DCE" w:rsidP="003C7DCE"/>
    <w:p w14:paraId="6E0BA757" w14:textId="7684641A" w:rsidR="003C7DCE" w:rsidRDefault="00B9204D" w:rsidP="003C7DCE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C7DCE">
        <w:rPr>
          <w:rFonts w:ascii="Consolas" w:eastAsia="굴림" w:hAnsi="Consolas" w:cs="굴림"/>
          <w:color w:val="001080"/>
          <w:kern w:val="0"/>
          <w:sz w:val="21"/>
          <w:szCs w:val="21"/>
        </w:rPr>
        <w:t>count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C7DCE">
        <w:rPr>
          <w:rFonts w:ascii="Consolas" w:eastAsia="굴림" w:hAnsi="Consolas" w:cs="굴림"/>
          <w:color w:val="001080"/>
          <w:kern w:val="0"/>
          <w:sz w:val="21"/>
          <w:szCs w:val="21"/>
        </w:rPr>
        <w:t>a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] || </w:t>
      </w:r>
      <w:r w:rsidRPr="003C7DC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C7DC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11218A" w14:textId="77777777" w:rsidR="00F82193" w:rsidRDefault="00B9204D" w:rsidP="003C7DCE">
      <w:r w:rsidRPr="00B9204D">
        <w:rPr>
          <w:rFonts w:hint="eastAsia"/>
        </w:rPr>
        <w:t xml:space="preserve"> </w:t>
      </w:r>
      <w:r w:rsidRPr="00B9204D">
        <w:t xml:space="preserve">  count[a]</w:t>
      </w:r>
      <w:r>
        <w:t xml:space="preserve"> </w:t>
      </w:r>
      <w:r>
        <w:rPr>
          <w:rFonts w:hint="eastAsia"/>
        </w:rPr>
        <w:t>값이</w:t>
      </w:r>
      <w:r w:rsidR="00F82193">
        <w:t xml:space="preserve"> false</w:t>
      </w:r>
      <w:r w:rsidR="00F82193">
        <w:rPr>
          <w:rFonts w:hint="eastAsia"/>
        </w:rPr>
        <w:t xml:space="preserve">에 해당하는 값이면 </w:t>
      </w:r>
      <w:r w:rsidR="00F82193">
        <w:t>(undefined</w:t>
      </w:r>
      <w:r w:rsidR="00F82193">
        <w:rPr>
          <w:rFonts w:hint="eastAsia"/>
        </w:rPr>
        <w:t xml:space="preserve"> 이거나 </w:t>
      </w:r>
      <w:r w:rsidR="00F82193">
        <w:t xml:space="preserve">0 </w:t>
      </w:r>
      <w:r w:rsidR="00F82193">
        <w:rPr>
          <w:rFonts w:hint="eastAsia"/>
        </w:rPr>
        <w:t>이면),</w:t>
      </w:r>
      <w:r w:rsidR="00F82193">
        <w:t xml:space="preserve"> </w:t>
      </w:r>
    </w:p>
    <w:p w14:paraId="50012D0F" w14:textId="40C767A1" w:rsidR="00B9204D" w:rsidRDefault="00F82193" w:rsidP="003C7DCE">
      <w:r>
        <w:t xml:space="preserve">      </w:t>
      </w:r>
      <w:r>
        <w:rPr>
          <w:rFonts w:hint="eastAsia"/>
        </w:rPr>
        <w:t xml:space="preserve">이 표현식의 값은 </w:t>
      </w:r>
      <w:r>
        <w:t xml:space="preserve">0 </w:t>
      </w:r>
      <w:r>
        <w:rPr>
          <w:rFonts w:hint="eastAsia"/>
        </w:rPr>
        <w:t>이다.</w:t>
      </w:r>
      <w:r>
        <w:t xml:space="preserve"> </w:t>
      </w:r>
    </w:p>
    <w:p w14:paraId="3CDF50A6" w14:textId="5DEC88B0" w:rsidR="00F82193" w:rsidRDefault="00F82193" w:rsidP="003C7DCE">
      <w:r>
        <w:t xml:space="preserve">   count[a] </w:t>
      </w:r>
      <w:r>
        <w:rPr>
          <w:rFonts w:hint="eastAsia"/>
        </w:rPr>
        <w:t xml:space="preserve">값이 </w:t>
      </w:r>
      <w:r>
        <w:t>true</w:t>
      </w:r>
      <w:r>
        <w:rPr>
          <w:rFonts w:hint="eastAsia"/>
        </w:rPr>
        <w:t>에 해당하는 값이면</w:t>
      </w:r>
      <w:r>
        <w:t xml:space="preserve"> (0</w:t>
      </w:r>
      <w:r>
        <w:rPr>
          <w:rFonts w:hint="eastAsia"/>
        </w:rPr>
        <w:t>보다 큰 수이면)</w:t>
      </w:r>
      <w:r>
        <w:t>,</w:t>
      </w:r>
    </w:p>
    <w:p w14:paraId="5644AAE6" w14:textId="5BC69D8E" w:rsidR="00F82193" w:rsidRDefault="00F82193" w:rsidP="003C7DC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이 표현식의 값이 </w:t>
      </w:r>
      <w:r>
        <w:t xml:space="preserve">count[a] </w:t>
      </w:r>
      <w:r>
        <w:rPr>
          <w:rFonts w:hint="eastAsia"/>
        </w:rPr>
        <w:t>이다.</w:t>
      </w:r>
    </w:p>
    <w:p w14:paraId="6D9743C0" w14:textId="5F0EFD8E" w:rsidR="00F82193" w:rsidRDefault="00F82193" w:rsidP="003C7DCE"/>
    <w:p w14:paraId="5D222480" w14:textId="01DF1C45" w:rsidR="00F82193" w:rsidRDefault="00F82193" w:rsidP="003C7DCE"/>
    <w:p w14:paraId="1DE5E926" w14:textId="77777777" w:rsidR="00CA52AC" w:rsidRDefault="00CA52AC" w:rsidP="00D34A8A"/>
    <w:p w14:paraId="2B92AD91" w14:textId="1F84C594" w:rsidR="0050333A" w:rsidRDefault="005033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FBCBFB" w14:textId="4CAE3F73" w:rsidR="0046103B" w:rsidRDefault="0046103B" w:rsidP="0046103B">
      <w:pPr>
        <w:pStyle w:val="Heading1"/>
      </w:pPr>
      <w:bookmarkStart w:id="15" w:name="_Toc37889389"/>
      <w:r>
        <w:rPr>
          <w:rFonts w:hint="eastAsia"/>
        </w:rPr>
        <w:lastRenderedPageBreak/>
        <w:t>클래스</w:t>
      </w:r>
      <w:bookmarkEnd w:id="15"/>
    </w:p>
    <w:p w14:paraId="53C501E8" w14:textId="47E70709" w:rsidR="0046103B" w:rsidRDefault="0046103B" w:rsidP="0046103B"/>
    <w:p w14:paraId="0505B160" w14:textId="50B4C97C" w:rsidR="0046103B" w:rsidRDefault="00990A7C" w:rsidP="00990A7C">
      <w:pPr>
        <w:pStyle w:val="Heading2"/>
      </w:pPr>
      <w:bookmarkStart w:id="16" w:name="_Toc37889390"/>
      <w:r>
        <w:rPr>
          <w:rFonts w:hint="eastAsia"/>
        </w:rPr>
        <w:t>클래스 정의</w:t>
      </w:r>
      <w:bookmarkEnd w:id="16"/>
    </w:p>
    <w:p w14:paraId="42A272B0" w14:textId="01926716" w:rsidR="00990A7C" w:rsidRDefault="00990A7C" w:rsidP="00990A7C">
      <w:pPr>
        <w:pStyle w:val="Heading3"/>
      </w:pPr>
      <w:r>
        <w:rPr>
          <w:rFonts w:hint="eastAsia"/>
        </w:rPr>
        <w:t>p</w:t>
      </w:r>
      <w:r>
        <w:t>erson1.js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0A7C" w14:paraId="74D2FBE9" w14:textId="77777777" w:rsidTr="00990A7C">
        <w:tc>
          <w:tcPr>
            <w:tcW w:w="10456" w:type="dxa"/>
          </w:tcPr>
          <w:p w14:paraId="585C8CC3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71910A2D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4404B6B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name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9A3771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age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4DAF48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 </w:t>
            </w:r>
          </w:p>
          <w:p w14:paraId="134A5711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5FAEEF6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6AE074B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990A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990A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홍길동</w:t>
            </w:r>
            <w:r w:rsidRPr="00990A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90A7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5A9D5C" w14:textId="77777777" w:rsidR="00990A7C" w:rsidRPr="00990A7C" w:rsidRDefault="00990A7C" w:rsidP="00990A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990A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90A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person</w:t>
            </w:r>
            <w:r w:rsidRPr="00990A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E7B8CBD" w14:textId="77777777" w:rsidR="00990A7C" w:rsidRDefault="00990A7C" w:rsidP="00990A7C"/>
        </w:tc>
      </w:tr>
    </w:tbl>
    <w:p w14:paraId="14BCBB19" w14:textId="22635B88" w:rsidR="00990A7C" w:rsidRDefault="00990A7C" w:rsidP="00990A7C"/>
    <w:p w14:paraId="1E67E642" w14:textId="77777777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267F99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263B0522" w14:textId="4B44389E" w:rsidR="00FC6550" w:rsidRPr="00990A7C" w:rsidRDefault="00FC6550" w:rsidP="00990A7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언어와 같은 방법으로 객체를 생성할 수 있다.</w:t>
      </w:r>
    </w:p>
    <w:p w14:paraId="0D536DB5" w14:textId="133CD473" w:rsidR="0046103B" w:rsidRDefault="008D1383" w:rsidP="00D34A8A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클래스를 정의하고,</w:t>
      </w:r>
      <w:r w:rsidR="00FC6550">
        <w:t xml:space="preserve"> Person </w:t>
      </w:r>
      <w:r w:rsidR="00FC6550">
        <w:rPr>
          <w:rFonts w:hint="eastAsia"/>
        </w:rPr>
        <w:t>클래스로부터 객체를 생성할 수 있다.</w:t>
      </w:r>
    </w:p>
    <w:p w14:paraId="1FAF0B75" w14:textId="19574C84" w:rsidR="00FC6550" w:rsidRDefault="00FC6550" w:rsidP="00D34A8A"/>
    <w:p w14:paraId="49CC7D5E" w14:textId="492FFB49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50C7EE7E" w14:textId="5F5077C0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3D4B">
        <w:t>생성자의</w:t>
      </w:r>
      <w:r w:rsidRPr="005E3D4B">
        <w:rPr>
          <w:rFonts w:hint="eastAsia"/>
        </w:rPr>
        <w:t xml:space="preserve"> </w:t>
      </w:r>
      <w:r w:rsidRPr="005E3D4B">
        <w:t>이름은</w:t>
      </w:r>
      <w:r w:rsidRPr="005E3D4B">
        <w:rPr>
          <w:rFonts w:hint="eastAsia"/>
        </w:rPr>
        <w:t xml:space="preserve"> </w:t>
      </w:r>
      <w:r w:rsidRPr="005E3D4B">
        <w:t>언제나</w:t>
      </w:r>
      <w:r w:rsidRPr="005E3D4B">
        <w:rPr>
          <w:rFonts w:hint="eastAsia"/>
        </w:rPr>
        <w:t xml:space="preserve"> </w:t>
      </w:r>
      <w:r w:rsidRPr="005E3D4B">
        <w:t>constructor 이다</w:t>
      </w:r>
      <w:r w:rsidRPr="005E3D4B">
        <w:rPr>
          <w:rFonts w:hint="eastAsia"/>
        </w:rPr>
        <w:t>.</w:t>
      </w:r>
    </w:p>
    <w:p w14:paraId="655571C5" w14:textId="580D9E4C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파라미터 변수 타입은 </w:t>
      </w:r>
      <w:r w:rsidR="00673498">
        <w:rPr>
          <w:rFonts w:hint="eastAsia"/>
        </w:rPr>
        <w:t xml:space="preserve">언제나 </w:t>
      </w:r>
      <w:r>
        <w:rPr>
          <w:rFonts w:hint="eastAsia"/>
        </w:rPr>
        <w:t>생략한다.</w:t>
      </w:r>
    </w:p>
    <w:p w14:paraId="1727EC56" w14:textId="2C6E82D0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825A3A7" w14:textId="147F36F6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7042153" w14:textId="6F6C2B9E" w:rsidR="005E3D4B" w:rsidRPr="00990A7C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69D4087" w14:textId="7A5DEFEC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멤버 변수를 따로 선언할</w:t>
      </w:r>
      <w:r>
        <w:t xml:space="preserve"> </w:t>
      </w:r>
      <w:r>
        <w:rPr>
          <w:rFonts w:hint="eastAsia"/>
        </w:rPr>
        <w:t>필요 없다.</w:t>
      </w:r>
    </w:p>
    <w:p w14:paraId="00CA3B5B" w14:textId="33E9CE6F" w:rsid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생성자에서 </w:t>
      </w:r>
      <w:r w:rsidR="003F687C">
        <w:rPr>
          <w:rFonts w:hint="eastAsia"/>
        </w:rPr>
        <w:t>값을 대입할 때</w:t>
      </w:r>
      <w:r w:rsidR="003F687C">
        <w:t xml:space="preserve"> </w:t>
      </w:r>
      <w:r w:rsidR="003F687C">
        <w:rPr>
          <w:rFonts w:hint="eastAsia"/>
        </w:rPr>
        <w:t>멤버 변수가 생성된다.</w:t>
      </w:r>
    </w:p>
    <w:p w14:paraId="7FF0DFD8" w14:textId="418C6667" w:rsidR="003F687C" w:rsidRDefault="003F687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5E47A176" w14:textId="77777777" w:rsidR="003B38AE" w:rsidRPr="00990A7C" w:rsidRDefault="003B38AE" w:rsidP="003B38A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990A7C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90A7C">
        <w:rPr>
          <w:rFonts w:ascii="Consolas" w:eastAsia="굴림" w:hAnsi="Consolas" w:cs="굴림"/>
          <w:color w:val="267F99"/>
          <w:kern w:val="0"/>
          <w:sz w:val="21"/>
          <w:szCs w:val="21"/>
        </w:rPr>
        <w:t>Person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990A7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990A7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990A7C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D0A03E8" w14:textId="77777777" w:rsidR="003B38AE" w:rsidRDefault="003B38AE" w:rsidP="003B38A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클래스의 객체를 생성한다.</w:t>
      </w:r>
    </w:p>
    <w:p w14:paraId="42414D84" w14:textId="77777777" w:rsidR="003B38AE" w:rsidRDefault="003B38AE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3C65A80" w14:textId="44803183" w:rsidR="00466625" w:rsidRDefault="00466625" w:rsidP="00466625">
      <w:pPr>
        <w:pStyle w:val="Heading3"/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</w:p>
    <w:p w14:paraId="4C2F8757" w14:textId="3E0F31DA" w:rsidR="00466625" w:rsidRDefault="00466625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 xml:space="preserve">avascript </w:t>
      </w:r>
      <w:r w:rsidR="00EE3943"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를 생략할 수 없다.</w:t>
      </w:r>
    </w:p>
    <w:p w14:paraId="3D4B2F2B" w14:textId="085D6A74" w:rsidR="00466625" w:rsidRDefault="00466625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814021C" w14:textId="1B617E45" w:rsidR="007B55BF" w:rsidRDefault="007B55BF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635EAC5" w14:textId="60D8C5FF" w:rsidR="007F545C" w:rsidRDefault="00C47A0E" w:rsidP="003B38AE">
      <w:pPr>
        <w:pStyle w:val="Heading3"/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3B38AE">
        <w:t>public</w:t>
      </w:r>
    </w:p>
    <w:p w14:paraId="170F9ED4" w14:textId="195A69D7" w:rsidR="003B38AE" w:rsidRDefault="003B38AE" w:rsidP="003B38A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멤버 변수는 모두 </w:t>
      </w:r>
      <w:r>
        <w:t xml:space="preserve">public </w:t>
      </w:r>
      <w:r>
        <w:rPr>
          <w:rFonts w:hint="eastAsia"/>
        </w:rPr>
        <w:t>이다.</w:t>
      </w:r>
    </w:p>
    <w:p w14:paraId="3C9B0CFC" w14:textId="722A7E23" w:rsidR="003B38AE" w:rsidRDefault="003B38AE" w:rsidP="003B38AE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멤버 변수를 </w:t>
      </w:r>
      <w:r w:rsidR="00C47A0E">
        <w:rPr>
          <w:rFonts w:hint="eastAsia"/>
        </w:rPr>
        <w:t>선언하는 문법이 없다.</w:t>
      </w:r>
    </w:p>
    <w:p w14:paraId="6335FD46" w14:textId="77777777" w:rsidR="00C47A0E" w:rsidRDefault="00C47A0E" w:rsidP="003B38AE"/>
    <w:p w14:paraId="2BF8A390" w14:textId="77777777" w:rsidR="003B38AE" w:rsidRPr="003B38AE" w:rsidRDefault="003B38AE" w:rsidP="003B38AE"/>
    <w:p w14:paraId="0405AEBF" w14:textId="77777777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97EA5EE" w14:textId="2AB05682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9F371CC" w14:textId="77777777" w:rsidR="007F545C" w:rsidRDefault="007F545C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60D720C" w14:textId="401E583C" w:rsidR="00775F7E" w:rsidRDefault="00775F7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2BDC72" w14:textId="375CE557" w:rsidR="007B55BF" w:rsidRDefault="00775F7E" w:rsidP="00775F7E">
      <w:pPr>
        <w:pStyle w:val="Heading2"/>
      </w:pPr>
      <w:bookmarkStart w:id="17" w:name="_Toc37889391"/>
      <w:r>
        <w:rPr>
          <w:rFonts w:hint="eastAsia"/>
        </w:rPr>
        <w:lastRenderedPageBreak/>
        <w:t>메소드 구현</w:t>
      </w:r>
      <w:bookmarkEnd w:id="17"/>
    </w:p>
    <w:p w14:paraId="01D70FE1" w14:textId="21CA4780" w:rsidR="00775F7E" w:rsidRDefault="002A51E9" w:rsidP="002A51E9">
      <w:pPr>
        <w:pStyle w:val="Heading3"/>
      </w:pPr>
      <w:r>
        <w:rPr>
          <w:rFonts w:hint="eastAsia"/>
        </w:rPr>
        <w:t>r</w:t>
      </w:r>
      <w:r>
        <w:t>ectangle1.js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51E9" w14:paraId="16AF4402" w14:textId="77777777" w:rsidTr="002A51E9">
        <w:tc>
          <w:tcPr>
            <w:tcW w:w="10456" w:type="dxa"/>
          </w:tcPr>
          <w:p w14:paraId="463AB0FE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54A4E8B9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580E2FD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C90DF52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D43DB4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5501854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CC224C3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0F0902F1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A51E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7C29092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E3113A5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BCB7C48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86B99BE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A51E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A51E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A51E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F5E1B9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E1258F" w14:textId="77777777" w:rsidR="002A51E9" w:rsidRPr="002A51E9" w:rsidRDefault="002A51E9" w:rsidP="002A51E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A51E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A51E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area</w:t>
            </w:r>
            <w:r w:rsidRPr="002A51E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());</w:t>
            </w:r>
          </w:p>
          <w:p w14:paraId="548BEA7B" w14:textId="77777777" w:rsidR="002A51E9" w:rsidRDefault="002A51E9" w:rsidP="002A51E9"/>
        </w:tc>
      </w:tr>
    </w:tbl>
    <w:p w14:paraId="6825B5AA" w14:textId="77777777" w:rsidR="002A51E9" w:rsidRPr="002A51E9" w:rsidRDefault="002A51E9" w:rsidP="002A51E9"/>
    <w:p w14:paraId="7A8B972D" w14:textId="77777777" w:rsidR="005E3D4B" w:rsidRPr="005E3D4B" w:rsidRDefault="005E3D4B" w:rsidP="005E3D4B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1D7EADA4" w14:textId="35ABE06C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1FD832DD" w14:textId="63C3837B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Pr="002A51E9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2A51E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2A51E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4240A4C" w14:textId="5E97F074" w:rsidR="00673498" w:rsidRPr="002A51E9" w:rsidRDefault="00673498" w:rsidP="0067349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49BC1ED" w14:textId="75D15C98" w:rsidR="00FC6550" w:rsidRDefault="00673498" w:rsidP="00D34A8A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클래스에 </w:t>
      </w:r>
      <w:r>
        <w:t xml:space="preserve">area </w:t>
      </w:r>
      <w:r>
        <w:rPr>
          <w:rFonts w:hint="eastAsia"/>
        </w:rPr>
        <w:t>메소드를 구현한다.</w:t>
      </w:r>
    </w:p>
    <w:p w14:paraId="7BDA3105" w14:textId="2A771DA5" w:rsidR="00673498" w:rsidRDefault="00B90E9E" w:rsidP="00D34A8A">
      <w:r>
        <w:rPr>
          <w:rFonts w:hint="eastAsia"/>
        </w:rPr>
        <w:t>메소드의 리턴 타입은 언제나 생략한다.</w:t>
      </w:r>
    </w:p>
    <w:p w14:paraId="36B8F97D" w14:textId="7D2B226C" w:rsidR="00B90E9E" w:rsidRDefault="00B90E9E" w:rsidP="00D34A8A">
      <w:r>
        <w:rPr>
          <w:rFonts w:hint="eastAsia"/>
        </w:rPr>
        <w:t>j</w:t>
      </w:r>
      <w:r>
        <w:t>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언어는 변수의 타입,</w:t>
      </w:r>
      <w:r>
        <w:t xml:space="preserve"> </w:t>
      </w:r>
      <w:r>
        <w:rPr>
          <w:rFonts w:hint="eastAsia"/>
        </w:rPr>
        <w:t>파라미터 변수의 타입,</w:t>
      </w:r>
      <w:r>
        <w:t xml:space="preserve"> </w:t>
      </w:r>
      <w:r>
        <w:rPr>
          <w:rFonts w:hint="eastAsia"/>
        </w:rPr>
        <w:t xml:space="preserve">리턴 타입을 </w:t>
      </w:r>
      <w:r w:rsidR="00283AC8">
        <w:rPr>
          <w:rFonts w:hint="eastAsia"/>
        </w:rPr>
        <w:t>명시할 수 없다.</w:t>
      </w:r>
    </w:p>
    <w:p w14:paraId="7AD49293" w14:textId="77777777" w:rsidR="00283AC8" w:rsidRDefault="00283AC8" w:rsidP="00D34A8A"/>
    <w:p w14:paraId="5C3F0226" w14:textId="77777777" w:rsidR="00FC3E96" w:rsidRPr="002A51E9" w:rsidRDefault="00FC3E96" w:rsidP="00FC3E96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console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log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A51E9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A51E9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2A51E9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14:paraId="441DB67E" w14:textId="1F99AEDB" w:rsidR="0046103B" w:rsidRDefault="00FC3E96" w:rsidP="00D34A8A">
      <w:r>
        <w:t xml:space="preserve">area </w:t>
      </w:r>
      <w:r>
        <w:rPr>
          <w:rFonts w:hint="eastAsia"/>
        </w:rPr>
        <w:t>메소드의 리턴 값을 출력한다.</w:t>
      </w:r>
    </w:p>
    <w:p w14:paraId="65D5BE41" w14:textId="0F2DA97D" w:rsidR="00FC3E96" w:rsidRDefault="00FC3E96" w:rsidP="00D34A8A"/>
    <w:p w14:paraId="65CBDB74" w14:textId="77777777" w:rsidR="00C47A0E" w:rsidRDefault="00C47A0E" w:rsidP="00D34A8A"/>
    <w:p w14:paraId="557F6031" w14:textId="79627912" w:rsidR="00C47A0E" w:rsidRDefault="00C47A0E" w:rsidP="00C47A0E">
      <w:pPr>
        <w:pStyle w:val="Heading3"/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public</w:t>
      </w:r>
    </w:p>
    <w:p w14:paraId="129A2559" w14:textId="252D6FE2" w:rsidR="00C47A0E" w:rsidRDefault="00C47A0E" w:rsidP="00C47A0E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메소드는 모두 </w:t>
      </w:r>
      <w:r>
        <w:t xml:space="preserve">public </w:t>
      </w:r>
      <w:r>
        <w:rPr>
          <w:rFonts w:hint="eastAsia"/>
        </w:rPr>
        <w:t>이다.</w:t>
      </w:r>
    </w:p>
    <w:p w14:paraId="3E97903D" w14:textId="4E14CDF2" w:rsidR="00C47A0E" w:rsidRDefault="00C47A0E" w:rsidP="00C47A0E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>멤버 메소드를 선언하는 문법이 없다.</w:t>
      </w:r>
    </w:p>
    <w:p w14:paraId="566CBC68" w14:textId="77777777" w:rsidR="00FC3E96" w:rsidRPr="00C47A0E" w:rsidRDefault="00FC3E96" w:rsidP="00D34A8A"/>
    <w:p w14:paraId="22B2CE64" w14:textId="4B865FDF" w:rsidR="00FC3E96" w:rsidRDefault="00FC3E96" w:rsidP="00D34A8A"/>
    <w:p w14:paraId="7D18D5DC" w14:textId="3CD14FAF" w:rsidR="007967A9" w:rsidRDefault="007967A9" w:rsidP="00D34A8A"/>
    <w:p w14:paraId="44EAC2AB" w14:textId="7D3AE8A4" w:rsidR="007967A9" w:rsidRDefault="007967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7F0A14" w14:textId="10974F30" w:rsidR="007967A9" w:rsidRDefault="007967A9" w:rsidP="007967A9">
      <w:pPr>
        <w:pStyle w:val="Heading2"/>
      </w:pPr>
      <w:bookmarkStart w:id="18" w:name="_Toc37889392"/>
      <w:r>
        <w:rPr>
          <w:rFonts w:hint="eastAsia"/>
        </w:rPr>
        <w:lastRenderedPageBreak/>
        <w:t>s</w:t>
      </w:r>
      <w:r>
        <w:t xml:space="preserve">tatic </w:t>
      </w:r>
      <w:r>
        <w:rPr>
          <w:rFonts w:hint="eastAsia"/>
        </w:rPr>
        <w:t>메소드 구현</w:t>
      </w:r>
      <w:bookmarkEnd w:id="18"/>
    </w:p>
    <w:p w14:paraId="17C5A94D" w14:textId="07353FA2" w:rsidR="007967A9" w:rsidRDefault="007967A9" w:rsidP="007967A9">
      <w:pPr>
        <w:pStyle w:val="Heading3"/>
      </w:pPr>
      <w:r>
        <w:t>static1.js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7A9" w14:paraId="34F0D6CC" w14:textId="77777777" w:rsidTr="007967A9">
        <w:tc>
          <w:tcPr>
            <w:tcW w:w="10456" w:type="dxa"/>
          </w:tcPr>
          <w:p w14:paraId="0013695D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03BDBBF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20E1193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91781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5B7FC11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3E4DF49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FAC10B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static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distance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70A964D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C34BC93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point2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E331A82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7967A9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hypot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98CD586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AE86FE3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22193B1F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CFDDE11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15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23D08CA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967A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40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A872CB0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ECA26CB" w14:textId="77777777" w:rsidR="007967A9" w:rsidRPr="007967A9" w:rsidRDefault="007967A9" w:rsidP="007967A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Point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967A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distance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p1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7967A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p2</w:t>
            </w:r>
            <w:r w:rsidRPr="007967A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DB35C83" w14:textId="77777777" w:rsidR="007967A9" w:rsidRPr="007967A9" w:rsidRDefault="007967A9" w:rsidP="007967A9"/>
        </w:tc>
      </w:tr>
    </w:tbl>
    <w:p w14:paraId="20D6D4A3" w14:textId="5573B9A8" w:rsidR="007967A9" w:rsidRDefault="007967A9" w:rsidP="007967A9"/>
    <w:p w14:paraId="53A65100" w14:textId="2E7E4737" w:rsidR="007967A9" w:rsidRDefault="007967A9" w:rsidP="007967A9"/>
    <w:p w14:paraId="6DAF26D0" w14:textId="7370DA11" w:rsidR="007967A9" w:rsidRPr="007967A9" w:rsidRDefault="007967A9" w:rsidP="007967A9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967A9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967A9">
        <w:rPr>
          <w:rFonts w:ascii="Consolas" w:eastAsia="굴림" w:hAnsi="Consolas" w:cs="굴림"/>
          <w:color w:val="795E26"/>
          <w:kern w:val="0"/>
          <w:sz w:val="21"/>
          <w:szCs w:val="21"/>
        </w:rPr>
        <w:t>distance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967A9">
        <w:rPr>
          <w:rFonts w:ascii="Consolas" w:eastAsia="굴림" w:hAnsi="Consolas" w:cs="굴림"/>
          <w:color w:val="001080"/>
          <w:kern w:val="0"/>
          <w:sz w:val="21"/>
          <w:szCs w:val="21"/>
        </w:rPr>
        <w:t>point1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7967A9">
        <w:rPr>
          <w:rFonts w:ascii="Consolas" w:eastAsia="굴림" w:hAnsi="Consolas" w:cs="굴림"/>
          <w:color w:val="001080"/>
          <w:kern w:val="0"/>
          <w:sz w:val="21"/>
          <w:szCs w:val="21"/>
        </w:rPr>
        <w:t>point2</w:t>
      </w:r>
      <w:r w:rsidRPr="007967A9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D7ED722" w14:textId="7C11622B" w:rsidR="007967A9" w:rsidRDefault="007967A9" w:rsidP="007967A9">
      <w:r>
        <w:rPr>
          <w:rFonts w:hint="eastAsia"/>
        </w:rPr>
        <w:t xml:space="preserve">메소드 앞에 </w:t>
      </w:r>
      <w:r>
        <w:t xml:space="preserve">static </w:t>
      </w:r>
      <w:r>
        <w:rPr>
          <w:rFonts w:hint="eastAsia"/>
        </w:rPr>
        <w:t>키워드를 붙이</w:t>
      </w:r>
      <w:r w:rsidR="00C47A0E">
        <w:rPr>
          <w:rFonts w:hint="eastAsia"/>
        </w:rPr>
        <w:t>면,</w:t>
      </w:r>
      <w:r w:rsidR="00C47A0E">
        <w:t xml:space="preserve"> </w:t>
      </w:r>
      <w:r w:rsidR="00C47A0E">
        <w:rPr>
          <w:rFonts w:hint="eastAsia"/>
        </w:rPr>
        <w:t xml:space="preserve">그 메소드는 </w:t>
      </w:r>
      <w:r w:rsidR="00C47A0E">
        <w:t xml:space="preserve">static </w:t>
      </w:r>
      <w:r w:rsidR="00C47A0E">
        <w:rPr>
          <w:rFonts w:hint="eastAsia"/>
        </w:rPr>
        <w:t>메소드가 된다.</w:t>
      </w:r>
    </w:p>
    <w:p w14:paraId="41F0114B" w14:textId="4CEBCD2A" w:rsidR="00C47A0E" w:rsidRDefault="00C47A0E" w:rsidP="007967A9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메소드의 특징은,</w:t>
      </w:r>
      <w:r>
        <w:t xml:space="preserve"> </w:t>
      </w:r>
      <w:r w:rsidR="00FF25D3">
        <w:rPr>
          <w:rFonts w:hint="eastAsia"/>
        </w:rPr>
        <w:t xml:space="preserve">현재 객체를 의미하는 </w:t>
      </w:r>
      <w:r>
        <w:t xml:space="preserve">this </w:t>
      </w:r>
      <w:r>
        <w:rPr>
          <w:rFonts w:hint="eastAsia"/>
        </w:rPr>
        <w:t>키워드를 사용할 수 없다는 점이다.</w:t>
      </w:r>
    </w:p>
    <w:p w14:paraId="0D2A9050" w14:textId="77777777" w:rsidR="0068721C" w:rsidRDefault="0068721C" w:rsidP="007967A9"/>
    <w:p w14:paraId="1F3F3531" w14:textId="77777777" w:rsidR="0068721C" w:rsidRDefault="00FF25D3" w:rsidP="007967A9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 xml:space="preserve">키워드를 사용할 수 </w:t>
      </w:r>
      <w:r w:rsidR="00990513">
        <w:rPr>
          <w:rFonts w:hint="eastAsia"/>
        </w:rPr>
        <w:t>없기 때문에,</w:t>
      </w:r>
      <w:r w:rsidR="00990513">
        <w:t xml:space="preserve"> </w:t>
      </w:r>
    </w:p>
    <w:p w14:paraId="389EF33D" w14:textId="56E85D6F" w:rsidR="00990513" w:rsidRDefault="00990513" w:rsidP="007967A9">
      <w:r>
        <w:t xml:space="preserve">this </w:t>
      </w:r>
      <w:r>
        <w:rPr>
          <w:rFonts w:hint="eastAsia"/>
        </w:rPr>
        <w:t>객체의 멤버 변수나,</w:t>
      </w:r>
      <w:r>
        <w:t xml:space="preserve"> this </w:t>
      </w:r>
      <w:r>
        <w:rPr>
          <w:rFonts w:hint="eastAsia"/>
        </w:rPr>
        <w:t>객체의 메소드를 호출할 수 없다.</w:t>
      </w:r>
    </w:p>
    <w:p w14:paraId="356E76E1" w14:textId="2E7545E7" w:rsidR="00FF25D3" w:rsidRDefault="00990513" w:rsidP="007967A9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 xml:space="preserve">객체가 아닌 다른 객체의 멤버 변수나 메소드를 </w:t>
      </w:r>
      <w:r w:rsidR="0068721C">
        <w:rPr>
          <w:rFonts w:hint="eastAsia"/>
        </w:rPr>
        <w:t>사용하는 것은 가능하다.</w:t>
      </w:r>
    </w:p>
    <w:p w14:paraId="64077F2A" w14:textId="77777777" w:rsidR="0068721C" w:rsidRDefault="0068721C" w:rsidP="007967A9"/>
    <w:p w14:paraId="23D79D60" w14:textId="18111EF8" w:rsidR="00C47A0E" w:rsidRDefault="00C47A0E" w:rsidP="007967A9"/>
    <w:p w14:paraId="63DDCA9C" w14:textId="4EB2BD8E" w:rsidR="00785824" w:rsidRDefault="00785824" w:rsidP="007967A9"/>
    <w:p w14:paraId="3A1EC63B" w14:textId="49A79083" w:rsidR="00785824" w:rsidRDefault="0078582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11BE0A" w14:textId="16AA6099" w:rsidR="00870DB5" w:rsidRDefault="00870DB5" w:rsidP="00785824">
      <w:pPr>
        <w:pStyle w:val="Heading2"/>
      </w:pPr>
      <w:bookmarkStart w:id="19" w:name="_Toc37889393"/>
      <w:r>
        <w:rPr>
          <w:rFonts w:hint="eastAsia"/>
        </w:rPr>
        <w:lastRenderedPageBreak/>
        <w:t>상속 구현</w:t>
      </w:r>
      <w:bookmarkEnd w:id="19"/>
    </w:p>
    <w:p w14:paraId="21489BCF" w14:textId="7D734D81" w:rsidR="00870DB5" w:rsidRDefault="00870DB5" w:rsidP="00870DB5">
      <w:pPr>
        <w:pStyle w:val="Heading3"/>
      </w:pPr>
      <w:r>
        <w:rPr>
          <w:rFonts w:hint="eastAsia"/>
        </w:rPr>
        <w:t>f</w:t>
      </w:r>
      <w:r>
        <w:t>igure2.js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0DB5" w14:paraId="1DF056B3" w14:textId="77777777" w:rsidTr="00870DB5">
        <w:tc>
          <w:tcPr>
            <w:tcW w:w="10456" w:type="dxa"/>
          </w:tcPr>
          <w:p w14:paraId="4FE8A383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Figure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2AD5B5F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3B2118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1584C1A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6C6147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FDCC6D9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3C53597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FA5DBFC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8F555BF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E75C5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4CDB11E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210CB5B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956147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  <w:shd w:val="clear" w:color="auto" w:fill="FFFF99"/>
              </w:rPr>
              <w:t>extends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  <w:shd w:val="clear" w:color="auto" w:fill="FFFF99"/>
              </w:rPr>
              <w:t>Figure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65CBC40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EAECFF9" w14:textId="77777777" w:rsidR="00870DB5" w:rsidRPr="00870DB5" w:rsidRDefault="00870DB5" w:rsidP="00800F4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super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6D4C6F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31A3B60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64D82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47C4F076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49C3B8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DE6566A" w14:textId="77777777" w:rsidR="00870DB5" w:rsidRPr="00870DB5" w:rsidRDefault="00870DB5" w:rsidP="00800F4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super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88E01EB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dx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AEC4CF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+=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dy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5098B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CFF4BD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90C78B4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E7F5AD2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70DB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70DB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6CC046D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move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70DB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D2B725" w14:textId="77777777" w:rsidR="00870DB5" w:rsidRPr="00870DB5" w:rsidRDefault="00870DB5" w:rsidP="00870DB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70DB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70DB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</w:t>
            </w:r>
            <w:r w:rsidRPr="00870DB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36E6A49" w14:textId="77777777" w:rsidR="00870DB5" w:rsidRPr="00870DB5" w:rsidRDefault="00870DB5" w:rsidP="00870DB5"/>
        </w:tc>
      </w:tr>
    </w:tbl>
    <w:p w14:paraId="4B715AF4" w14:textId="77777777" w:rsidR="00870DB5" w:rsidRPr="00870DB5" w:rsidRDefault="00870DB5" w:rsidP="00870DB5"/>
    <w:p w14:paraId="417EA339" w14:textId="77777777" w:rsidR="00870DB5" w:rsidRPr="00870DB5" w:rsidRDefault="00870DB5" w:rsidP="00870DB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Rectangle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Figure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03D1E66D" w14:textId="4892272C" w:rsidR="00870DB5" w:rsidRDefault="00870DB5" w:rsidP="00870DB5">
      <w:r>
        <w:rPr>
          <w:rFonts w:hint="eastAsia"/>
        </w:rPr>
        <w:t>F</w:t>
      </w:r>
      <w:r>
        <w:t xml:space="preserve">igure </w:t>
      </w:r>
      <w:r>
        <w:rPr>
          <w:rFonts w:hint="eastAsia"/>
        </w:rPr>
        <w:t xml:space="preserve">클래스를 상속하여 </w:t>
      </w:r>
      <w:r>
        <w:t xml:space="preserve">Rectangle </w:t>
      </w:r>
      <w:r>
        <w:rPr>
          <w:rFonts w:hint="eastAsia"/>
        </w:rPr>
        <w:t>클래스를 구현하였다.</w:t>
      </w:r>
    </w:p>
    <w:p w14:paraId="29F58E10" w14:textId="0CE7A875" w:rsidR="00870DB5" w:rsidRDefault="00800F4C" w:rsidP="00870DB5">
      <w:r>
        <w:rPr>
          <w:rFonts w:hint="eastAsia"/>
        </w:rPr>
        <w:t>부모 클래스의 멤버 변수와 메소드가 자식 클래스에 상속된다.</w:t>
      </w:r>
    </w:p>
    <w:p w14:paraId="2E365B22" w14:textId="7652FDE4" w:rsidR="00800F4C" w:rsidRDefault="00800F4C" w:rsidP="00870DB5"/>
    <w:p w14:paraId="35058061" w14:textId="32672BE4" w:rsidR="00800F4C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x1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y1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B0B9DF9" w14:textId="37C3344C" w:rsidR="00800F4C" w:rsidRPr="00870DB5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생성자를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68E30C29" w14:textId="77777777" w:rsidR="00800F4C" w:rsidRPr="00800F4C" w:rsidRDefault="00800F4C" w:rsidP="00870DB5"/>
    <w:p w14:paraId="62A28C6F" w14:textId="3EA2989C" w:rsidR="00800F4C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70DB5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dx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dy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7EC55DE7" w14:textId="09DF6389" w:rsidR="00800F4C" w:rsidRPr="00870DB5" w:rsidRDefault="00800F4C" w:rsidP="00800F4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move 메소드를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561753DB" w14:textId="57F8DCD0" w:rsidR="00870DB5" w:rsidRDefault="00870DB5" w:rsidP="00870DB5"/>
    <w:p w14:paraId="013BF2C1" w14:textId="73DC8BC2" w:rsidR="00870DB5" w:rsidRDefault="00870DB5" w:rsidP="00870DB5"/>
    <w:p w14:paraId="6EEA93C7" w14:textId="383419E0" w:rsidR="00870DB5" w:rsidRDefault="00870DB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5FCB94" w14:textId="08B4313F" w:rsidR="00785824" w:rsidRDefault="00785824" w:rsidP="00785824">
      <w:pPr>
        <w:pStyle w:val="Heading2"/>
      </w:pPr>
      <w:bookmarkStart w:id="20" w:name="_Toc37889394"/>
      <w:r>
        <w:rPr>
          <w:rFonts w:hint="eastAsia"/>
        </w:rPr>
        <w:lastRenderedPageBreak/>
        <w:t>g</w:t>
      </w:r>
      <w:r>
        <w:t>etter / setter</w:t>
      </w:r>
      <w:bookmarkEnd w:id="20"/>
    </w:p>
    <w:p w14:paraId="56A296A5" w14:textId="7303277E" w:rsidR="00785824" w:rsidRDefault="00E55667" w:rsidP="00E55667">
      <w:pPr>
        <w:pStyle w:val="Heading3"/>
      </w:pPr>
      <w:r>
        <w:rPr>
          <w:rFonts w:hint="eastAsia"/>
        </w:rPr>
        <w:t>r</w:t>
      </w:r>
      <w:r>
        <w:t>ectangle2.js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667" w14:paraId="1087AC9B" w14:textId="77777777" w:rsidTr="00E55667">
        <w:tc>
          <w:tcPr>
            <w:tcW w:w="10456" w:type="dxa"/>
          </w:tcPr>
          <w:p w14:paraId="7090044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6000321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028F702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3CE7E67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3D42763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F7D60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D9EAC8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510F5C4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6B12476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4D0AEE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4D31E00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5232BB6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F4CD467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17D802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6A976F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2E468B3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356DB5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629CB89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C72175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FF56262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3CC08EB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657EE58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37604D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7764D06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075E455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C53BD1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E5566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E5566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A947779" w14:textId="77777777" w:rsidR="00E55667" w:rsidRPr="00E55667" w:rsidRDefault="00E55667" w:rsidP="002C19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B83FCA" w14:textId="77777777" w:rsidR="00E55667" w:rsidRPr="00E55667" w:rsidRDefault="00E55667" w:rsidP="002C193C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373F244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221D1EE" w14:textId="77777777" w:rsidR="00E55667" w:rsidRPr="00E55667" w:rsidRDefault="00E55667" w:rsidP="00E5566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66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getWidth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(), </w:t>
            </w:r>
            <w:r w:rsidRPr="00E5566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E5566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  <w:shd w:val="clear" w:color="auto" w:fill="FFFF99"/>
              </w:rPr>
              <w:t>getHeight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()</w:t>
            </w:r>
            <w:r w:rsidRPr="00E5566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519F98F" w14:textId="77777777" w:rsidR="00E55667" w:rsidRPr="00E55667" w:rsidRDefault="00E55667" w:rsidP="00785824"/>
        </w:tc>
      </w:tr>
    </w:tbl>
    <w:p w14:paraId="5B0EFD8A" w14:textId="38991276" w:rsidR="00E55667" w:rsidRDefault="00E55667" w:rsidP="00785824"/>
    <w:p w14:paraId="3FDA5006" w14:textId="11A0BA32" w:rsidR="00785824" w:rsidRDefault="00B9132D" w:rsidP="007967A9">
      <w:r>
        <w:rPr>
          <w:rFonts w:hint="eastAsia"/>
        </w:rPr>
        <w:t>R</w:t>
      </w:r>
      <w:r>
        <w:t xml:space="preserve">ectangle </w:t>
      </w:r>
      <w:r>
        <w:rPr>
          <w:rFonts w:hint="eastAsia"/>
        </w:rPr>
        <w:t xml:space="preserve">클래스에는 </w:t>
      </w:r>
      <w:r>
        <w:t xml:space="preserve">x1, y1, x2, y2 </w:t>
      </w:r>
      <w:r>
        <w:rPr>
          <w:rFonts w:hint="eastAsia"/>
        </w:rPr>
        <w:t>멤버 변수만 정의되었다.</w:t>
      </w:r>
    </w:p>
    <w:p w14:paraId="5E13DC84" w14:textId="3AFF9150" w:rsidR="00B9132D" w:rsidRDefault="00B9132D" w:rsidP="007967A9"/>
    <w:p w14:paraId="79769056" w14:textId="2C5903EE" w:rsidR="00B9132D" w:rsidRDefault="00B9132D" w:rsidP="007967A9">
      <w:r>
        <w:rPr>
          <w:rFonts w:hint="eastAsia"/>
        </w:rPr>
        <w:t>g</w:t>
      </w:r>
      <w:r>
        <w:t xml:space="preserve">etWidth, setWidth, getHeight, setHeight </w:t>
      </w:r>
      <w:r>
        <w:rPr>
          <w:rFonts w:hint="eastAsia"/>
        </w:rPr>
        <w:t>메소드는</w:t>
      </w:r>
    </w:p>
    <w:p w14:paraId="6DF88C03" w14:textId="723DA21F" w:rsidR="00B9132D" w:rsidRDefault="00B9132D" w:rsidP="007967A9">
      <w:r>
        <w:rPr>
          <w:rFonts w:hint="eastAsia"/>
        </w:rPr>
        <w:t xml:space="preserve">이 </w:t>
      </w:r>
      <w:r>
        <w:t xml:space="preserve">x1, y1, x2, y2 </w:t>
      </w:r>
      <w:r>
        <w:rPr>
          <w:rFonts w:hint="eastAsia"/>
        </w:rPr>
        <w:t>멤머 변수를 사용하여 구현되었다.</w:t>
      </w:r>
    </w:p>
    <w:p w14:paraId="41817679" w14:textId="1EAAD980" w:rsidR="002C193C" w:rsidRDefault="002C193C" w:rsidP="007967A9"/>
    <w:p w14:paraId="10470E1E" w14:textId="10F544A2" w:rsidR="00B9132D" w:rsidRDefault="00B9132D" w:rsidP="007967A9"/>
    <w:p w14:paraId="2C56A304" w14:textId="184D3DC2" w:rsidR="00B9132D" w:rsidRDefault="00F34EEA" w:rsidP="007967A9">
      <w:r>
        <w:rPr>
          <w:rFonts w:hint="eastAsia"/>
        </w:rPr>
        <w:t xml:space="preserve">위와 같이 </w:t>
      </w:r>
      <w:r>
        <w:t xml:space="preserve">get </w:t>
      </w:r>
      <w:r>
        <w:rPr>
          <w:rFonts w:hint="eastAsia"/>
        </w:rPr>
        <w:t xml:space="preserve">메소드와 </w:t>
      </w:r>
      <w:r>
        <w:t xml:space="preserve">get </w:t>
      </w:r>
      <w:r>
        <w:rPr>
          <w:rFonts w:hint="eastAsia"/>
        </w:rPr>
        <w:t xml:space="preserve">메소드를 구현하는 방법 보다 더 </w:t>
      </w:r>
      <w:r w:rsidR="00AC1D78">
        <w:rPr>
          <w:rFonts w:hint="eastAsia"/>
        </w:rPr>
        <w:t>세련된 문법이 제공된다.</w:t>
      </w:r>
    </w:p>
    <w:p w14:paraId="6646EB34" w14:textId="49BA1EC7" w:rsidR="00AC1D78" w:rsidRDefault="00AC1D78" w:rsidP="007967A9"/>
    <w:p w14:paraId="043B9FEC" w14:textId="7E72DC39" w:rsidR="00AC1D78" w:rsidRDefault="00AC1D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777F74" w14:textId="55E52ADA" w:rsidR="00AC1D78" w:rsidRDefault="00AC1D78" w:rsidP="00AC1D78">
      <w:pPr>
        <w:pStyle w:val="Heading3"/>
      </w:pPr>
      <w:r>
        <w:rPr>
          <w:rFonts w:hint="eastAsia"/>
        </w:rPr>
        <w:lastRenderedPageBreak/>
        <w:t>r</w:t>
      </w:r>
      <w:r>
        <w:t>ectangle3.js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1D78" w14:paraId="586A4B38" w14:textId="77777777" w:rsidTr="00AC1D78">
        <w:tc>
          <w:tcPr>
            <w:tcW w:w="10456" w:type="dxa"/>
          </w:tcPr>
          <w:p w14:paraId="7037929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class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{</w:t>
            </w:r>
          </w:p>
          <w:p w14:paraId="1EFF4D40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constructor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4343521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B1EF6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D3A76EC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F1052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=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75FF66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77C6E3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9DE311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get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31CD2E7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D3A59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98431C6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76614E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B7FC839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50311935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06A0F2AE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8AAA51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get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4DB4CC9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return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C1A0E5B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7EA58DCD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03DDC06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set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502E910B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y2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this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y1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57F3C0C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</w:t>
            </w:r>
          </w:p>
          <w:p w14:paraId="1D2F652A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E48B6B4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95E4F2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957B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25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7CCB51" w14:textId="77777777" w:rsidR="002957BF" w:rsidRPr="002957BF" w:rsidRDefault="002957BF" w:rsidP="00BF3D68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190AD21" w14:textId="77777777" w:rsidR="002957BF" w:rsidRPr="002957BF" w:rsidRDefault="002957BF" w:rsidP="00BF3D68">
            <w:pPr>
              <w:widowControl/>
              <w:shd w:val="clear" w:color="auto" w:fill="FFFF99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957BF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64EA880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2A30459" w14:textId="77777777" w:rsidR="002957BF" w:rsidRPr="002957BF" w:rsidRDefault="002957BF" w:rsidP="002957B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957B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957B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"%d %d"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width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, 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rectangle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  <w:shd w:val="clear" w:color="auto" w:fill="FFFF99"/>
              </w:rPr>
              <w:t>.</w:t>
            </w:r>
            <w:r w:rsidRPr="002957B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  <w:shd w:val="clear" w:color="auto" w:fill="FFFF99"/>
              </w:rPr>
              <w:t>height</w:t>
            </w:r>
            <w:r w:rsidRPr="002957B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D1CE42B" w14:textId="77777777" w:rsidR="00AC1D78" w:rsidRPr="002957BF" w:rsidRDefault="00AC1D78" w:rsidP="00AC1D78"/>
        </w:tc>
      </w:tr>
    </w:tbl>
    <w:p w14:paraId="53A9C2C3" w14:textId="77777777" w:rsidR="00AC1D78" w:rsidRPr="00AC1D78" w:rsidRDefault="00AC1D78" w:rsidP="00AC1D78"/>
    <w:p w14:paraId="7764543D" w14:textId="0651CE97" w:rsidR="00785824" w:rsidRDefault="002957BF" w:rsidP="007967A9">
      <w:r>
        <w:rPr>
          <w:rFonts w:hint="eastAsia"/>
        </w:rPr>
        <w:t>g</w:t>
      </w:r>
      <w:r>
        <w:t>etter / setter</w:t>
      </w:r>
      <w:r w:rsidR="005E5F16">
        <w:rPr>
          <w:rFonts w:hint="eastAsia"/>
        </w:rPr>
        <w:t xml:space="preserve"> </w:t>
      </w:r>
      <w:r w:rsidR="000A39DE">
        <w:rPr>
          <w:rFonts w:hint="eastAsia"/>
        </w:rPr>
        <w:t>매소드를 구현하여</w:t>
      </w:r>
      <w:r w:rsidR="005E5F16">
        <w:rPr>
          <w:rFonts w:hint="eastAsia"/>
        </w:rPr>
        <w:t xml:space="preserve"> </w:t>
      </w:r>
      <w:r w:rsidR="002C193C">
        <w:t xml:space="preserve">width </w:t>
      </w:r>
      <w:r w:rsidR="002C193C">
        <w:rPr>
          <w:rFonts w:hint="eastAsia"/>
        </w:rPr>
        <w:t xml:space="preserve">속성과 </w:t>
      </w:r>
      <w:r w:rsidR="002C193C">
        <w:t xml:space="preserve">height </w:t>
      </w:r>
      <w:r w:rsidR="002C193C">
        <w:rPr>
          <w:rFonts w:hint="eastAsia"/>
        </w:rPr>
        <w:t>속성을 정의하였다.</w:t>
      </w:r>
    </w:p>
    <w:p w14:paraId="532A56CB" w14:textId="77777777" w:rsidR="002C193C" w:rsidRPr="007967A9" w:rsidRDefault="002C193C" w:rsidP="007967A9"/>
    <w:p w14:paraId="3A868C3C" w14:textId="09287449" w:rsidR="007967A9" w:rsidRDefault="00BF3D68" w:rsidP="007967A9">
      <w:r>
        <w:rPr>
          <w:rFonts w:hint="eastAsia"/>
        </w:rPr>
        <w:t>w</w:t>
      </w:r>
      <w:r>
        <w:t xml:space="preserve">idth, height </w:t>
      </w:r>
      <w:r>
        <w:rPr>
          <w:rFonts w:hint="eastAsia"/>
        </w:rPr>
        <w:t>속성은 멤버 변수가 아니고,</w:t>
      </w:r>
      <w:r>
        <w:t xml:space="preserve"> getter / setter </w:t>
      </w:r>
      <w:r>
        <w:rPr>
          <w:rFonts w:hint="eastAsia"/>
        </w:rPr>
        <w:t>메소드로 구현되었지만,</w:t>
      </w:r>
    </w:p>
    <w:p w14:paraId="7001D987" w14:textId="1DAD5837" w:rsidR="00BF3D68" w:rsidRDefault="00BF3D68" w:rsidP="007967A9">
      <w:r>
        <w:rPr>
          <w:rFonts w:hint="eastAsia"/>
        </w:rPr>
        <w:t>외부에서 사용할 때,</w:t>
      </w:r>
      <w:r>
        <w:t xml:space="preserve"> </w:t>
      </w:r>
      <w:r>
        <w:rPr>
          <w:rFonts w:hint="eastAsia"/>
        </w:rPr>
        <w:t>마치 멤버 변수인 것 처럼 사용할 수 있다.</w:t>
      </w:r>
    </w:p>
    <w:p w14:paraId="1E1DF24D" w14:textId="7DE52FE9" w:rsidR="00BF3D68" w:rsidRDefault="00BF3D68" w:rsidP="007967A9"/>
    <w:p w14:paraId="5C6C09D5" w14:textId="77777777" w:rsidR="00BF3D68" w:rsidRPr="007967A9" w:rsidRDefault="00BF3D68" w:rsidP="007967A9"/>
    <w:p w14:paraId="09982D67" w14:textId="2E128470" w:rsidR="007967A9" w:rsidRDefault="007967A9">
      <w:pPr>
        <w:widowControl/>
        <w:wordWrap/>
        <w:autoSpaceDE/>
        <w:autoSpaceDN/>
        <w:spacing w:after="160" w:line="259" w:lineRule="auto"/>
      </w:pPr>
    </w:p>
    <w:p w14:paraId="176F9A1E" w14:textId="39E7F12E" w:rsidR="007967A9" w:rsidRDefault="007967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F9BD0C" w14:textId="158308A6" w:rsidR="0044456D" w:rsidRDefault="0044456D" w:rsidP="0044456D">
      <w:pPr>
        <w:pStyle w:val="Heading1"/>
      </w:pPr>
      <w:bookmarkStart w:id="21" w:name="_Toc37889395"/>
      <w:r>
        <w:rPr>
          <w:rFonts w:hint="eastAsia"/>
        </w:rPr>
        <w:lastRenderedPageBreak/>
        <w:t>요약</w:t>
      </w:r>
      <w:bookmarkEnd w:id="21"/>
    </w:p>
    <w:p w14:paraId="25D3C92A" w14:textId="77777777" w:rsidR="0044456D" w:rsidRDefault="0044456D" w:rsidP="0044456D"/>
    <w:p w14:paraId="5CBEB83D" w14:textId="6478FB04" w:rsidR="00696FBF" w:rsidRDefault="00696FBF" w:rsidP="00696FBF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6B583AE0" w14:textId="50B0BD05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{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C854EC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C854E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854EC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 };</w:t>
      </w:r>
    </w:p>
    <w:p w14:paraId="6FB49548" w14:textId="77777777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2006AAD" w14:textId="77777777" w:rsidR="00156203" w:rsidRDefault="00156203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AA4EFB1" w14:textId="73462665" w:rsidR="00696FBF" w:rsidRDefault="00696FBF" w:rsidP="00696FBF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14:paraId="44650E98" w14:textId="47889AE3" w:rsidR="00696FBF" w:rsidRPr="00696FBF" w:rsidRDefault="00696FBF" w:rsidP="00696FBF">
      <w:r w:rsidRPr="00C854EC">
        <w:rPr>
          <w:rFonts w:ascii="Consolas" w:eastAsia="굴림" w:hAnsi="Consolas" w:cs="굴림"/>
          <w:color w:val="000000"/>
          <w:kern w:val="0"/>
          <w:sz w:val="21"/>
          <w:szCs w:val="21"/>
        </w:rPr>
        <w:t>{ };</w:t>
      </w:r>
    </w:p>
    <w:p w14:paraId="6C3A34B2" w14:textId="77777777" w:rsidR="00696FBF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F97DE0" w14:textId="77777777" w:rsidR="00156203" w:rsidRDefault="00156203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06CA791" w14:textId="77777777" w:rsidR="00AB5FA7" w:rsidRDefault="00AB5FA7" w:rsidP="00AB5FA7">
      <w:pPr>
        <w:pStyle w:val="Heading3"/>
      </w:pPr>
      <w:r>
        <w:rPr>
          <w:rFonts w:hint="eastAsia"/>
        </w:rPr>
        <w:t>참조형</w:t>
      </w:r>
      <w:r>
        <w:rPr>
          <w:rFonts w:hint="eastAsia"/>
        </w:rPr>
        <w:t xml:space="preserve"> (</w:t>
      </w:r>
      <w:r>
        <w:t>reference type)</w:t>
      </w:r>
    </w:p>
    <w:p w14:paraId="63651D92" w14:textId="77777777" w:rsidR="00AB5FA7" w:rsidRPr="00C329B0" w:rsidRDefault="00AB5FA7" w:rsidP="00AB5FA7">
      <w:r>
        <w:rPr>
          <w:rFonts w:hint="eastAsia"/>
        </w:rPr>
        <w:t>객체는 참조형이다.</w:t>
      </w:r>
    </w:p>
    <w:p w14:paraId="392C5736" w14:textId="77777777" w:rsidR="00AB5FA7" w:rsidRDefault="00AB5FA7" w:rsidP="00AB5FA7">
      <w:r>
        <w:rPr>
          <w:rFonts w:hint="eastAsia"/>
        </w:rPr>
        <w:t>객체 변수에는 그 객체에 대한 참조(</w:t>
      </w:r>
      <w:r>
        <w:t>refe</w:t>
      </w:r>
      <w:r>
        <w:rPr>
          <w:rFonts w:hint="eastAsia"/>
        </w:rPr>
        <w:t>r</w:t>
      </w:r>
      <w:r>
        <w:t>ence)</w:t>
      </w:r>
      <w:r>
        <w:rPr>
          <w:rFonts w:hint="eastAsia"/>
        </w:rPr>
        <w:t>만 저장된다.</w:t>
      </w:r>
    </w:p>
    <w:p w14:paraId="751A8A81" w14:textId="77777777" w:rsidR="00AB5FA7" w:rsidRDefault="00AB5FA7" w:rsidP="00AB5FA7"/>
    <w:p w14:paraId="38B03361" w14:textId="77777777" w:rsidR="00156203" w:rsidRPr="0050578F" w:rsidRDefault="00156203" w:rsidP="00AB5FA7"/>
    <w:p w14:paraId="1640798B" w14:textId="77777777" w:rsidR="00AB5FA7" w:rsidRDefault="00AB5FA7" w:rsidP="00AB5FA7">
      <w:pPr>
        <w:pStyle w:val="Heading3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t>(primitive type)</w:t>
      </w:r>
    </w:p>
    <w:p w14:paraId="42837494" w14:textId="77777777" w:rsidR="00AB5FA7" w:rsidRDefault="00AB5FA7" w:rsidP="00AB5FA7">
      <w:r>
        <w:rPr>
          <w:rFonts w:hint="eastAsia"/>
        </w:rPr>
        <w:t>기본 자료형은 값형이다.</w:t>
      </w:r>
      <w:r>
        <w:t xml:space="preserve"> (value type)</w:t>
      </w:r>
    </w:p>
    <w:p w14:paraId="481C3C9D" w14:textId="77777777" w:rsidR="00AB5FA7" w:rsidRDefault="00AB5FA7" w:rsidP="00AB5FA7">
      <w:r>
        <w:rPr>
          <w:rFonts w:hint="eastAsia"/>
        </w:rPr>
        <w:t>기본 자료형 변수에는 값이 저장된다.</w:t>
      </w:r>
    </w:p>
    <w:p w14:paraId="7E4E2D9F" w14:textId="77777777" w:rsidR="00AB5FA7" w:rsidRDefault="00AB5FA7" w:rsidP="00AB5FA7"/>
    <w:p w14:paraId="0A95D03A" w14:textId="77777777" w:rsidR="00156203" w:rsidRPr="000713DE" w:rsidRDefault="00156203" w:rsidP="00AB5FA7"/>
    <w:p w14:paraId="326E6D4C" w14:textId="77777777" w:rsidR="0074366E" w:rsidRPr="00EA38A1" w:rsidRDefault="0074366E" w:rsidP="0074366E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A38A1">
        <w:rPr>
          <w:rFonts w:ascii="Consolas" w:eastAsia="굴림" w:hAnsi="Consolas" w:cs="굴림"/>
          <w:color w:val="001080"/>
          <w:kern w:val="0"/>
          <w:sz w:val="21"/>
          <w:szCs w:val="21"/>
        </w:rPr>
        <w:t>age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A38A1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EA38A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163DB8B" w14:textId="77777777" w:rsidR="0074366E" w:rsidRDefault="0074366E" w:rsidP="00743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p</w:t>
      </w:r>
      <w:r>
        <w:t xml:space="preserve">erson1 </w:t>
      </w:r>
      <w:r>
        <w:rPr>
          <w:rFonts w:hint="eastAsia"/>
        </w:rPr>
        <w:t xml:space="preserve">변수가 참조하는 객체에, </w:t>
      </w:r>
      <w:r>
        <w:t xml:space="preserve">age </w:t>
      </w:r>
      <w:r>
        <w:rPr>
          <w:rFonts w:hint="eastAsia"/>
        </w:rPr>
        <w:t>맴버 변수가 있다면,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7EEA42A7" w14:textId="77777777" w:rsidR="0074366E" w:rsidRDefault="0074366E" w:rsidP="0074366E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agee </w:t>
      </w:r>
      <w:r>
        <w:rPr>
          <w:rFonts w:hint="eastAsia"/>
        </w:rPr>
        <w:t>멤버 변수가 없다면 만들고,</w:t>
      </w:r>
      <w:r>
        <w:t xml:space="preserve"> </w:t>
      </w:r>
      <w:r>
        <w:rPr>
          <w:rFonts w:hint="eastAsia"/>
        </w:rPr>
        <w:t xml:space="preserve">그 변수에 </w:t>
      </w:r>
      <w:r>
        <w:t>16</w:t>
      </w:r>
      <w:r>
        <w:rPr>
          <w:rFonts w:hint="eastAsia"/>
        </w:rPr>
        <w:t>을 대입한다.</w:t>
      </w:r>
    </w:p>
    <w:p w14:paraId="47D11A44" w14:textId="77777777" w:rsidR="00696FBF" w:rsidRPr="0074366E" w:rsidRDefault="00696FBF" w:rsidP="00696FBF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7A42417" w14:textId="77777777" w:rsidR="00696FBF" w:rsidRDefault="00696FBF" w:rsidP="00696FBF"/>
    <w:p w14:paraId="6FA94FA7" w14:textId="77777777" w:rsidR="00CC7965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81597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"name"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] = 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0815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8159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4D61A185" w14:textId="77777777" w:rsidR="00CC7965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위 코드는 아래 코드와 동일하다.</w:t>
      </w:r>
    </w:p>
    <w:p w14:paraId="357E3BDE" w14:textId="77777777" w:rsidR="00CC7965" w:rsidRPr="00E56C0B" w:rsidRDefault="00CC7965" w:rsidP="00CC7965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E56C0B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E56C0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E56C0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BFE462" w14:textId="77777777" w:rsidR="00CC7965" w:rsidRDefault="00CC7965" w:rsidP="00696FBF"/>
    <w:p w14:paraId="05C416D7" w14:textId="77777777" w:rsidR="00CC7965" w:rsidRDefault="00CC7965" w:rsidP="00696FBF"/>
    <w:p w14:paraId="1A728A7A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795E26"/>
          <w:kern w:val="0"/>
          <w:sz w:val="21"/>
          <w:szCs w:val="21"/>
        </w:rPr>
        <w:t>createPerson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3737237E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D97A2C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{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name: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age: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D97A2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1080"/>
          <w:kern w:val="0"/>
          <w:sz w:val="21"/>
          <w:szCs w:val="21"/>
        </w:rPr>
        <w:t xml:space="preserve"> </w:t>
      </w: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595962F4" w14:textId="77777777" w:rsidR="000E6C53" w:rsidRPr="00D97A2C" w:rsidRDefault="000E6C53" w:rsidP="000E6C5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97A2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535FDBC" w14:textId="77777777" w:rsidR="000E6C53" w:rsidRDefault="000E6C53" w:rsidP="000E6C53">
      <w:r>
        <w:rPr>
          <w:rFonts w:hint="eastAsia"/>
        </w:rPr>
        <w:t>c</w:t>
      </w:r>
      <w:r>
        <w:t xml:space="preserve">reatePerson </w:t>
      </w:r>
      <w:r>
        <w:rPr>
          <w:rFonts w:hint="eastAsia"/>
        </w:rPr>
        <w:t>함수는 객체를 생성하여 리턴한다.</w:t>
      </w:r>
    </w:p>
    <w:p w14:paraId="5D558A99" w14:textId="77777777" w:rsidR="00CC7965" w:rsidRDefault="00CC7965" w:rsidP="00696FBF"/>
    <w:p w14:paraId="4B315F7E" w14:textId="77777777" w:rsidR="00156203" w:rsidRDefault="00156203" w:rsidP="00696FBF"/>
    <w:p w14:paraId="4F9DE135" w14:textId="77777777" w:rsidR="00B15BAA" w:rsidRDefault="00B15BAA" w:rsidP="00B15BAA">
      <w:pPr>
        <w:pStyle w:val="Heading3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t xml:space="preserve">(== </w:t>
      </w:r>
      <w:r>
        <w:rPr>
          <w:rFonts w:hint="eastAsia"/>
        </w:rPr>
        <w:t>연산자</w:t>
      </w:r>
      <w:r>
        <w:rPr>
          <w:rFonts w:hint="eastAsia"/>
        </w:rPr>
        <w:t>)</w:t>
      </w:r>
    </w:p>
    <w:p w14:paraId="76D592CE" w14:textId="77777777" w:rsidR="00B15BAA" w:rsidRDefault="00B15BAA" w:rsidP="00B15BAA">
      <w:r>
        <w:rPr>
          <w:rFonts w:hint="eastAsia"/>
        </w:rPr>
        <w:t xml:space="preserve">참조형인 객체를 </w:t>
      </w:r>
      <w:r>
        <w:t xml:space="preserve">== </w:t>
      </w:r>
      <w:r>
        <w:rPr>
          <w:rFonts w:hint="eastAsia"/>
        </w:rPr>
        <w:t>연산자로 비교하면</w:t>
      </w:r>
      <w:r>
        <w:t xml:space="preserve">, </w:t>
      </w:r>
      <w:r>
        <w:rPr>
          <w:rFonts w:hint="eastAsia"/>
        </w:rPr>
        <w:t xml:space="preserve">객체 내부 값을 비교하지 않고, </w:t>
      </w:r>
    </w:p>
    <w:p w14:paraId="7A6DDFE5" w14:textId="77777777" w:rsidR="00B15BAA" w:rsidRDefault="00B15BAA" w:rsidP="00B15BAA">
      <w:r>
        <w:rPr>
          <w:rFonts w:hint="eastAsia"/>
        </w:rPr>
        <w:t>두 참조를 비교한다.</w:t>
      </w:r>
      <w:r>
        <w:t xml:space="preserve"> (</w:t>
      </w:r>
      <w:r>
        <w:rPr>
          <w:rFonts w:hint="eastAsia"/>
        </w:rPr>
        <w:t>두 참조가 동일한 객체를 참조하는지</w:t>
      </w:r>
      <w:r>
        <w:t xml:space="preserve"> </w:t>
      </w:r>
      <w:r>
        <w:rPr>
          <w:rFonts w:hint="eastAsia"/>
        </w:rPr>
        <w:t>비교한다.)</w:t>
      </w:r>
    </w:p>
    <w:p w14:paraId="1890A64B" w14:textId="77777777" w:rsidR="000E6C53" w:rsidRDefault="000E6C53" w:rsidP="00696FBF"/>
    <w:p w14:paraId="1E175103" w14:textId="77777777" w:rsidR="00B15BAA" w:rsidRDefault="00B15BAA" w:rsidP="00696FBF"/>
    <w:p w14:paraId="696C288B" w14:textId="77777777" w:rsidR="00156203" w:rsidRDefault="00156203" w:rsidP="00156203">
      <w:r>
        <w:t>javascrip</w:t>
      </w:r>
      <w:r>
        <w:rPr>
          <w:rFonts w:hint="eastAsia"/>
        </w:rPr>
        <w:t>t에서 문자열은 기본 자료형이다.</w:t>
      </w:r>
    </w:p>
    <w:p w14:paraId="755C4099" w14:textId="77777777" w:rsidR="00156203" w:rsidRDefault="00156203" w:rsidP="00156203">
      <w:r>
        <w:rPr>
          <w:rFonts w:hint="eastAsia"/>
        </w:rPr>
        <w:t xml:space="preserve">기본 자료형을 </w:t>
      </w:r>
      <w:r>
        <w:t xml:space="preserve">== </w:t>
      </w:r>
      <w:r>
        <w:rPr>
          <w:rFonts w:hint="eastAsia"/>
        </w:rPr>
        <w:t>연산자로 비교하면,</w:t>
      </w:r>
      <w:r>
        <w:t xml:space="preserve"> </w:t>
      </w:r>
      <w:r>
        <w:rPr>
          <w:rFonts w:hint="eastAsia"/>
        </w:rPr>
        <w:t>값이 같은지를 비교한다.</w:t>
      </w:r>
    </w:p>
    <w:p w14:paraId="1AA93BE9" w14:textId="77777777" w:rsidR="00156203" w:rsidRDefault="00156203" w:rsidP="00696FBF"/>
    <w:p w14:paraId="53E5462F" w14:textId="77777777" w:rsidR="00E64E84" w:rsidRDefault="00E64E84" w:rsidP="00696FBF"/>
    <w:p w14:paraId="6B3B8D9B" w14:textId="77777777" w:rsidR="005D2DF7" w:rsidRDefault="005D2DF7" w:rsidP="005D2DF7">
      <w:pPr>
        <w:pStyle w:val="Heading3"/>
      </w:pP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참조형이다</w:t>
      </w:r>
      <w:r>
        <w:rPr>
          <w:rFonts w:hint="eastAsia"/>
        </w:rPr>
        <w:t>.</w:t>
      </w:r>
    </w:p>
    <w:p w14:paraId="66B46C51" w14:textId="77777777" w:rsidR="005D2DF7" w:rsidRDefault="005D2DF7" w:rsidP="005D2DF7">
      <w:r>
        <w:rPr>
          <w:rFonts w:hint="eastAsia"/>
        </w:rPr>
        <w:t>배열 변수에는 배열에 대한 참조만 저장된다.</w:t>
      </w:r>
    </w:p>
    <w:p w14:paraId="362958AC" w14:textId="77777777" w:rsidR="005D2DF7" w:rsidRDefault="005D2DF7" w:rsidP="00696FBF"/>
    <w:p w14:paraId="5CB344FA" w14:textId="7C0EDCD4" w:rsidR="00E64E84" w:rsidRDefault="00E64E8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5564F3" w14:textId="26AE504F" w:rsidR="005D2DF7" w:rsidRDefault="00E64E84" w:rsidP="00E64E84">
      <w:pPr>
        <w:pStyle w:val="Heading3"/>
      </w:pPr>
      <w:r>
        <w:rPr>
          <w:rFonts w:hint="eastAsia"/>
        </w:rPr>
        <w:lastRenderedPageBreak/>
        <w:t>메소드</w:t>
      </w:r>
    </w:p>
    <w:p w14:paraId="43451BB6" w14:textId="6C2E7C98" w:rsidR="005D2DF7" w:rsidRDefault="00FC4A1C" w:rsidP="00696FBF">
      <w:r w:rsidRPr="00FC4A1C">
        <w:rPr>
          <w:rFonts w:hint="eastAsia"/>
        </w:rPr>
        <w:t>객체의</w:t>
      </w:r>
      <w:r w:rsidRPr="00FC4A1C">
        <w:t xml:space="preserve"> 멤버 변수에 대입된 함수는, 그 객체의 메소드가 된다.</w:t>
      </w:r>
    </w:p>
    <w:p w14:paraId="47AA35C4" w14:textId="77777777" w:rsidR="00E64E84" w:rsidRPr="005D2DF7" w:rsidRDefault="00E64E84" w:rsidP="00696FBF"/>
    <w:p w14:paraId="0283550C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= { </w:t>
      </w:r>
    </w:p>
    <w:p w14:paraId="03625932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6F04909B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</w:p>
    <w:p w14:paraId="1D2C790C" w14:textId="77777777" w:rsidR="00E64E84" w:rsidRPr="00CF0388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CF0388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 :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() { </w:t>
      </w:r>
      <w:r w:rsidRPr="00CF03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F03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F0388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; }</w:t>
      </w:r>
    </w:p>
    <w:p w14:paraId="4E2C7788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F03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14:paraId="36608C84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54CDC8F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rectangle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795E26"/>
          <w:kern w:val="0"/>
          <w:sz w:val="21"/>
          <w:szCs w:val="21"/>
        </w:rPr>
        <w:t>area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() {</w:t>
      </w:r>
    </w:p>
    <w:p w14:paraId="30B6453F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B474D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width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B474D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474D5">
        <w:rPr>
          <w:rFonts w:ascii="Consolas" w:eastAsia="굴림" w:hAnsi="Consolas" w:cs="굴림"/>
          <w:color w:val="001080"/>
          <w:kern w:val="0"/>
          <w:sz w:val="21"/>
          <w:szCs w:val="21"/>
        </w:rPr>
        <w:t>height</w:t>
      </w: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5B8B5FEC" w14:textId="77777777" w:rsidR="00E64E84" w:rsidRPr="00B474D5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474D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75B515B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01AED5B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CD8A74B" w14:textId="713E7937" w:rsidR="002006FC" w:rsidRDefault="002006FC" w:rsidP="002006FC">
      <w:pPr>
        <w:pStyle w:val="Heading3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탐색</w:t>
      </w:r>
    </w:p>
    <w:p w14:paraId="57DF23B6" w14:textId="77777777" w:rsidR="0096298C" w:rsidRPr="009606D1" w:rsidRDefault="0096298C" w:rsidP="0096298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606D1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key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9606D1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9606D1">
        <w:rPr>
          <w:rFonts w:ascii="Consolas" w:eastAsia="굴림" w:hAnsi="Consolas" w:cs="굴림"/>
          <w:color w:val="000000"/>
          <w:kern w:val="0"/>
          <w:sz w:val="21"/>
          <w:szCs w:val="21"/>
        </w:rPr>
        <w:t>) {</w:t>
      </w:r>
    </w:p>
    <w:p w14:paraId="2669DF20" w14:textId="77777777" w:rsidR="0096298C" w:rsidRDefault="0096298C" w:rsidP="0096298C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 멤버 변수 각각에 대해서,</w:t>
      </w:r>
      <w:r>
        <w:t xml:space="preserve"> </w:t>
      </w:r>
      <w:r>
        <w:rPr>
          <w:rFonts w:hint="eastAsia"/>
        </w:rPr>
        <w:t xml:space="preserve">그 이름이 </w:t>
      </w:r>
      <w:r>
        <w:t xml:space="preserve">key </w:t>
      </w:r>
      <w:r>
        <w:rPr>
          <w:rFonts w:hint="eastAsia"/>
        </w:rPr>
        <w:t>변수에 대입되고 반복문이 실행된다.</w:t>
      </w:r>
    </w:p>
    <w:p w14:paraId="1E334932" w14:textId="77777777" w:rsidR="00E64E84" w:rsidRDefault="00E64E8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957AE26" w14:textId="77777777" w:rsidR="00DD5E94" w:rsidRDefault="00DD5E9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64A3AC" w14:textId="77777777" w:rsidR="00840C4B" w:rsidRPr="00840C4B" w:rsidRDefault="00840C4B" w:rsidP="00DD5E94">
      <w:pPr>
        <w:pStyle w:val="Heading3"/>
      </w:pPr>
      <w:r w:rsidRPr="00840C4B">
        <w:t>멤버</w:t>
      </w:r>
      <w:r w:rsidRPr="00840C4B">
        <w:rPr>
          <w:rFonts w:hint="eastAsia"/>
        </w:rPr>
        <w:t xml:space="preserve"> </w:t>
      </w:r>
      <w:r w:rsidRPr="00840C4B">
        <w:t>변수</w:t>
      </w:r>
      <w:r w:rsidRPr="00840C4B">
        <w:rPr>
          <w:rFonts w:hint="eastAsia"/>
        </w:rPr>
        <w:t xml:space="preserve"> </w:t>
      </w:r>
      <w:r w:rsidRPr="00840C4B">
        <w:t>제거</w:t>
      </w:r>
    </w:p>
    <w:p w14:paraId="53E803FB" w14:textId="77777777" w:rsidR="00840C4B" w:rsidRPr="007C5E2C" w:rsidRDefault="00840C4B" w:rsidP="00840C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C5E2C">
        <w:rPr>
          <w:rFonts w:ascii="Consolas" w:eastAsia="굴림" w:hAnsi="Consolas" w:cs="굴림"/>
          <w:color w:val="0000FF"/>
          <w:kern w:val="0"/>
          <w:sz w:val="21"/>
          <w:szCs w:val="21"/>
        </w:rPr>
        <w:t>delete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person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C5E2C">
        <w:rPr>
          <w:rFonts w:ascii="Consolas" w:eastAsia="굴림" w:hAnsi="Consolas" w:cs="굴림"/>
          <w:color w:val="001080"/>
          <w:kern w:val="0"/>
          <w:sz w:val="21"/>
          <w:szCs w:val="21"/>
        </w:rPr>
        <w:t>department</w:t>
      </w:r>
      <w:r w:rsidRPr="007C5E2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06ED8FD3" w14:textId="77777777" w:rsidR="00840C4B" w:rsidRDefault="00840C4B" w:rsidP="00840C4B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 xml:space="preserve">객체의 </w:t>
      </w:r>
      <w:r>
        <w:t xml:space="preserve">department </w:t>
      </w:r>
      <w:r>
        <w:rPr>
          <w:rFonts w:hint="eastAsia"/>
        </w:rPr>
        <w:t>멤버 변수를 제거한다.</w:t>
      </w:r>
    </w:p>
    <w:p w14:paraId="62B34ABF" w14:textId="77777777" w:rsidR="00840C4B" w:rsidRPr="005F1CED" w:rsidRDefault="00840C4B" w:rsidP="00840C4B"/>
    <w:p w14:paraId="7772D427" w14:textId="77777777" w:rsidR="00DD5E94" w:rsidRPr="005F1CED" w:rsidRDefault="00DD5E94" w:rsidP="00DD5E94"/>
    <w:p w14:paraId="1C11B159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bject.assign(to, from)</w:t>
      </w:r>
    </w:p>
    <w:p w14:paraId="6DCD6903" w14:textId="77777777" w:rsidR="00840C4B" w:rsidRDefault="00840C4B" w:rsidP="00840C4B">
      <w:r>
        <w:t xml:space="preserve">from </w:t>
      </w:r>
      <w:r>
        <w:rPr>
          <w:rFonts w:hint="eastAsia"/>
        </w:rPr>
        <w:t>객체의 모든 멤버 변수 값을,</w:t>
      </w:r>
      <w:r>
        <w:t xml:space="preserve"> to </w:t>
      </w:r>
      <w:r>
        <w:rPr>
          <w:rFonts w:hint="eastAsia"/>
        </w:rPr>
        <w:t>객체에 복사한다.</w:t>
      </w:r>
    </w:p>
    <w:p w14:paraId="7A2CCAEC" w14:textId="77777777" w:rsidR="00DD5E94" w:rsidRDefault="00DD5E94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7933F91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3D92459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bject.entries(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6C5471F3" w14:textId="77777777" w:rsidR="00840C4B" w:rsidRDefault="00840C4B" w:rsidP="00840C4B">
      <w:r>
        <w:rPr>
          <w:rFonts w:hint="eastAsia"/>
        </w:rPr>
        <w:t xml:space="preserve">객체의 모든 멤버 변수 값이 들어있는 </w:t>
      </w:r>
      <w:r>
        <w:t>2</w:t>
      </w:r>
      <w:r>
        <w:rPr>
          <w:rFonts w:hint="eastAsia"/>
        </w:rPr>
        <w:t>차원 배열을 리턴한다.</w:t>
      </w:r>
    </w:p>
    <w:p w14:paraId="7EA46EC9" w14:textId="77777777" w:rsidR="00840C4B" w:rsidRDefault="00840C4B" w:rsidP="00840C4B">
      <w:r>
        <w:rPr>
          <w:rFonts w:hint="eastAsia"/>
        </w:rPr>
        <w:t>리턴되는 배열은 다음과 같은 형태이다.</w:t>
      </w:r>
    </w:p>
    <w:p w14:paraId="053B0A70" w14:textId="77777777" w:rsidR="00840C4B" w:rsidRDefault="00840C4B" w:rsidP="00840C4B">
      <w:r>
        <w:rPr>
          <w:rFonts w:hint="eastAsia"/>
        </w:rPr>
        <w:t>[</w:t>
      </w:r>
      <w:r>
        <w:t xml:space="preserve"> [ </w:t>
      </w:r>
      <w:r>
        <w:rPr>
          <w:rFonts w:hint="eastAsia"/>
        </w:rPr>
        <w:t>멤버변수이름1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멤버변수이름2</w:t>
      </w:r>
      <w:r>
        <w:t xml:space="preserve">: </w:t>
      </w:r>
      <w:r>
        <w:rPr>
          <w:rFonts w:hint="eastAsia"/>
        </w:rPr>
        <w:t>값]</w:t>
      </w:r>
      <w:r>
        <w:t xml:space="preserve">, [ </w:t>
      </w:r>
      <w:r>
        <w:rPr>
          <w:rFonts w:hint="eastAsia"/>
        </w:rPr>
        <w:t>멤버변수이름3</w:t>
      </w:r>
      <w:r>
        <w:t xml:space="preserve">: </w:t>
      </w:r>
      <w:r>
        <w:rPr>
          <w:rFonts w:hint="eastAsia"/>
        </w:rPr>
        <w:t>값]</w:t>
      </w:r>
      <w:r>
        <w:t>, ... ]</w:t>
      </w:r>
    </w:p>
    <w:p w14:paraId="600D288A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91EABF0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C45B28" w14:textId="77777777" w:rsidR="00840C4B" w:rsidRDefault="00840C4B" w:rsidP="00840C4B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14:paraId="1EE9D05F" w14:textId="77777777" w:rsidR="00840C4B" w:rsidRPr="00C01B65" w:rsidRDefault="00840C4B" w:rsidP="00840C4B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01B6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person2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Object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01B65">
        <w:rPr>
          <w:rFonts w:ascii="Consolas" w:eastAsia="굴림" w:hAnsi="Consolas" w:cs="굴림"/>
          <w:color w:val="795E26"/>
          <w:kern w:val="0"/>
          <w:sz w:val="21"/>
          <w:szCs w:val="21"/>
        </w:rPr>
        <w:t>assign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({ }, </w:t>
      </w:r>
      <w:r w:rsidRPr="00C01B65">
        <w:rPr>
          <w:rFonts w:ascii="Consolas" w:eastAsia="굴림" w:hAnsi="Consolas" w:cs="굴림"/>
          <w:color w:val="001080"/>
          <w:kern w:val="0"/>
          <w:sz w:val="21"/>
          <w:szCs w:val="21"/>
        </w:rPr>
        <w:t>person1</w:t>
      </w:r>
      <w:r w:rsidRPr="00C01B6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B0256AF" w14:textId="57372A6A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40C4B">
        <w:rPr>
          <w:rFonts w:hint="eastAsia"/>
        </w:rPr>
        <w:t>즉</w:t>
      </w:r>
      <w:r w:rsidRPr="00840C4B">
        <w:t xml:space="preserve"> person1 객체를 복제한 새 객체가 만들어져서, person2 변수에 대입</w:t>
      </w:r>
      <w:r w:rsidR="00A01E2B">
        <w:rPr>
          <w:rFonts w:hint="eastAsia"/>
        </w:rPr>
        <w:t>된다.</w:t>
      </w:r>
    </w:p>
    <w:p w14:paraId="30A8590B" w14:textId="77777777" w:rsidR="00840C4B" w:rsidRP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8DBC61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6654D84" w14:textId="77777777" w:rsidR="00840C4B" w:rsidRDefault="00840C4B" w:rsidP="00840C4B">
      <w:pPr>
        <w:pStyle w:val="Heading3"/>
      </w:pPr>
      <w:r>
        <w:rPr>
          <w:rFonts w:hint="eastAsia"/>
        </w:rPr>
        <w:t>O</w:t>
      </w:r>
      <w:r>
        <w:t>bject.keys(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775B76AC" w14:textId="77777777" w:rsidR="00840C4B" w:rsidRDefault="00840C4B" w:rsidP="00840C4B">
      <w:r>
        <w:rPr>
          <w:rFonts w:hint="eastAsia"/>
        </w:rPr>
        <w:t>객체의 멤버 변수 이름 목록을 배열로 리턴하다.</w:t>
      </w:r>
    </w:p>
    <w:p w14:paraId="1D74015F" w14:textId="77777777" w:rsid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1EA95F7" w14:textId="77777777" w:rsidR="00840C4B" w:rsidRPr="00840C4B" w:rsidRDefault="00840C4B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CB87B1" w14:textId="77777777" w:rsidR="004F0723" w:rsidRDefault="004F0723" w:rsidP="004F0723">
      <w:pPr>
        <w:pStyle w:val="Heading3"/>
      </w:pPr>
      <w:r>
        <w:rPr>
          <w:rFonts w:hint="eastAsia"/>
        </w:rPr>
        <w:t>O</w:t>
      </w:r>
      <w:r>
        <w:t>bject.freeze(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0A215603" w14:textId="77777777" w:rsidR="004F0723" w:rsidRDefault="004F0723" w:rsidP="004F0723">
      <w:r>
        <w:rPr>
          <w:rFonts w:hint="eastAsia"/>
        </w:rPr>
        <w:t>객체를 수정할 수 없는 상태로 변경한다.</w:t>
      </w:r>
    </w:p>
    <w:p w14:paraId="3BED7A38" w14:textId="77777777" w:rsidR="004F0723" w:rsidRDefault="004F0723" w:rsidP="004F0723">
      <w:r>
        <w:rPr>
          <w:rFonts w:hint="eastAsia"/>
        </w:rPr>
        <w:t>객체 내부 값을 변경할 수 없게 된다.</w:t>
      </w:r>
    </w:p>
    <w:p w14:paraId="675BFB19" w14:textId="77777777" w:rsidR="002006FC" w:rsidRPr="00CF0388" w:rsidRDefault="002006FC" w:rsidP="00E64E8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BAA0FDA" w14:textId="63C2251F" w:rsidR="0044456D" w:rsidRDefault="0044456D" w:rsidP="0044456D"/>
    <w:p w14:paraId="2A17047C" w14:textId="7015C296" w:rsidR="00EE3943" w:rsidRDefault="00EE39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D6D959" w14:textId="49ABDD18" w:rsidR="0084199A" w:rsidRDefault="00EE3943" w:rsidP="00EE3943">
      <w:pPr>
        <w:pStyle w:val="Heading3"/>
      </w:pPr>
      <w:r>
        <w:rPr>
          <w:rFonts w:hint="eastAsia"/>
        </w:rPr>
        <w:lastRenderedPageBreak/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7C2D051F" w14:textId="77777777" w:rsidR="00EE3943" w:rsidRDefault="00EE3943" w:rsidP="00EE394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5E3D4B">
        <w:t>생성자의</w:t>
      </w:r>
      <w:r w:rsidRPr="005E3D4B">
        <w:rPr>
          <w:rFonts w:hint="eastAsia"/>
        </w:rPr>
        <w:t xml:space="preserve"> </w:t>
      </w:r>
      <w:r w:rsidRPr="005E3D4B">
        <w:t>이름은</w:t>
      </w:r>
      <w:r w:rsidRPr="005E3D4B">
        <w:rPr>
          <w:rFonts w:hint="eastAsia"/>
        </w:rPr>
        <w:t xml:space="preserve"> </w:t>
      </w:r>
      <w:r w:rsidRPr="005E3D4B">
        <w:t>언제나</w:t>
      </w:r>
      <w:r w:rsidRPr="005E3D4B">
        <w:rPr>
          <w:rFonts w:hint="eastAsia"/>
        </w:rPr>
        <w:t xml:space="preserve"> </w:t>
      </w:r>
      <w:r w:rsidRPr="005E3D4B">
        <w:t>constructor 이다</w:t>
      </w:r>
      <w:r w:rsidRPr="005E3D4B">
        <w:rPr>
          <w:rFonts w:hint="eastAsia"/>
        </w:rPr>
        <w:t>.</w:t>
      </w:r>
    </w:p>
    <w:p w14:paraId="13092853" w14:textId="77777777" w:rsidR="00EE3943" w:rsidRDefault="00EE3943" w:rsidP="00EE3943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메소드에서 </w:t>
      </w:r>
      <w:r>
        <w:t>this</w:t>
      </w:r>
      <w:r>
        <w:rPr>
          <w:rFonts w:hint="eastAsia"/>
        </w:rPr>
        <w:t>를 생략할 수 없다.</w:t>
      </w:r>
    </w:p>
    <w:p w14:paraId="614DAE85" w14:textId="609E6328" w:rsidR="00EE3943" w:rsidRDefault="00EE3943" w:rsidP="00EE3943"/>
    <w:p w14:paraId="656DA192" w14:textId="278470F9" w:rsidR="00EE3943" w:rsidRDefault="00EE3943" w:rsidP="00EE3943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멤버 변수와 메소드는 모두 </w:t>
      </w:r>
      <w:r>
        <w:t xml:space="preserve">public </w:t>
      </w:r>
      <w:r>
        <w:rPr>
          <w:rFonts w:hint="eastAsia"/>
        </w:rPr>
        <w:t>이다.</w:t>
      </w:r>
    </w:p>
    <w:p w14:paraId="39DC43CB" w14:textId="69267ADB" w:rsidR="00EE3943" w:rsidRDefault="00EE3943" w:rsidP="00EE3943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>선언 문법이 없다.</w:t>
      </w:r>
    </w:p>
    <w:p w14:paraId="374ECF25" w14:textId="0EB92588" w:rsidR="00EE3943" w:rsidRDefault="00EE3943" w:rsidP="00EE3943"/>
    <w:p w14:paraId="3C7F9250" w14:textId="77777777" w:rsidR="008A2AE2" w:rsidRDefault="008A2AE2" w:rsidP="008A2AE2">
      <w:r>
        <w:rPr>
          <w:rFonts w:hint="eastAsia"/>
        </w:rPr>
        <w:t>j</w:t>
      </w:r>
      <w:r>
        <w:t>ava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언어는 변수의 타입,</w:t>
      </w:r>
      <w:r>
        <w:t xml:space="preserve"> </w:t>
      </w:r>
      <w:r>
        <w:rPr>
          <w:rFonts w:hint="eastAsia"/>
        </w:rPr>
        <w:t>파라미터 변수의 타입,</w:t>
      </w:r>
      <w:r>
        <w:t xml:space="preserve"> </w:t>
      </w:r>
      <w:r>
        <w:rPr>
          <w:rFonts w:hint="eastAsia"/>
        </w:rPr>
        <w:t>리턴 타입을 명시할 수 없다.</w:t>
      </w:r>
    </w:p>
    <w:p w14:paraId="6FE19970" w14:textId="3CFEFFFB" w:rsidR="00EE3943" w:rsidRDefault="00EE3943" w:rsidP="00EE3943"/>
    <w:p w14:paraId="1DAF027F" w14:textId="5DFF9275" w:rsidR="008A2AE2" w:rsidRDefault="008A2AE2" w:rsidP="00EE3943"/>
    <w:p w14:paraId="30A287EB" w14:textId="355DEABA" w:rsidR="008A2AE2" w:rsidRPr="008A2AE2" w:rsidRDefault="008A2AE2" w:rsidP="008A2AE2">
      <w:pPr>
        <w:pStyle w:val="Heading3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</w:t>
      </w:r>
    </w:p>
    <w:p w14:paraId="42B88975" w14:textId="77777777" w:rsidR="008A2AE2" w:rsidRDefault="008A2AE2" w:rsidP="008A2AE2">
      <w:r>
        <w:rPr>
          <w:rFonts w:hint="eastAsia"/>
        </w:rPr>
        <w:t xml:space="preserve">메소드 앞에 </w:t>
      </w:r>
      <w:r>
        <w:t xml:space="preserve">static </w:t>
      </w:r>
      <w:r>
        <w:rPr>
          <w:rFonts w:hint="eastAsia"/>
        </w:rPr>
        <w:t>키워드를 붙이면,</w:t>
      </w:r>
      <w:r>
        <w:t xml:space="preserve"> </w:t>
      </w:r>
      <w:r>
        <w:rPr>
          <w:rFonts w:hint="eastAsia"/>
        </w:rPr>
        <w:t xml:space="preserve">그 메소드는 </w:t>
      </w:r>
      <w:r>
        <w:t xml:space="preserve">static </w:t>
      </w:r>
      <w:r>
        <w:rPr>
          <w:rFonts w:hint="eastAsia"/>
        </w:rPr>
        <w:t>메소드가 된다.</w:t>
      </w:r>
    </w:p>
    <w:p w14:paraId="3C7E1955" w14:textId="77777777" w:rsidR="008A2AE2" w:rsidRDefault="008A2AE2" w:rsidP="008A2AE2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메소드의 특징은,</w:t>
      </w:r>
      <w:r>
        <w:t xml:space="preserve"> </w:t>
      </w:r>
      <w:r>
        <w:rPr>
          <w:rFonts w:hint="eastAsia"/>
        </w:rPr>
        <w:t xml:space="preserve">현재 객체를 의미하는 </w:t>
      </w:r>
      <w:r>
        <w:t xml:space="preserve">this </w:t>
      </w:r>
      <w:r>
        <w:rPr>
          <w:rFonts w:hint="eastAsia"/>
        </w:rPr>
        <w:t>키워드를 사용할 수 없다는 점이다.</w:t>
      </w:r>
    </w:p>
    <w:p w14:paraId="4C9EA4D3" w14:textId="77777777" w:rsidR="008A2AE2" w:rsidRDefault="008A2AE2" w:rsidP="008A2AE2"/>
    <w:p w14:paraId="7D260F69" w14:textId="77777777" w:rsidR="008A2AE2" w:rsidRDefault="008A2AE2" w:rsidP="008A2AE2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키워드를 사용할 수 없기 때문에,</w:t>
      </w:r>
      <w:r>
        <w:t xml:space="preserve"> </w:t>
      </w:r>
    </w:p>
    <w:p w14:paraId="382A2A67" w14:textId="77777777" w:rsidR="008A2AE2" w:rsidRDefault="008A2AE2" w:rsidP="008A2AE2">
      <w:r>
        <w:t xml:space="preserve">this </w:t>
      </w:r>
      <w:r>
        <w:rPr>
          <w:rFonts w:hint="eastAsia"/>
        </w:rPr>
        <w:t>객체의 멤버 변수나,</w:t>
      </w:r>
      <w:r>
        <w:t xml:space="preserve"> this </w:t>
      </w:r>
      <w:r>
        <w:rPr>
          <w:rFonts w:hint="eastAsia"/>
        </w:rPr>
        <w:t>객체의 메소드를 호출할 수 없다.</w:t>
      </w:r>
    </w:p>
    <w:p w14:paraId="44A9839D" w14:textId="77777777" w:rsidR="008A2AE2" w:rsidRDefault="008A2AE2" w:rsidP="008A2AE2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객체가 아닌 다른 객체의 멤버 변수나 메소드를 사용하는 것은 가능하다.</w:t>
      </w:r>
    </w:p>
    <w:p w14:paraId="6C984E26" w14:textId="29FAEB3C" w:rsidR="00EE3943" w:rsidRPr="008A2AE2" w:rsidRDefault="00EE3943" w:rsidP="00EE3943"/>
    <w:p w14:paraId="1A1F3823" w14:textId="143C874C" w:rsidR="00EE3943" w:rsidRDefault="00EE3943" w:rsidP="00EE3943"/>
    <w:p w14:paraId="565C6A45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Rectangle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70DB5">
        <w:rPr>
          <w:rFonts w:ascii="Consolas" w:eastAsia="굴림" w:hAnsi="Consolas" w:cs="굴림"/>
          <w:color w:val="267F99"/>
          <w:kern w:val="0"/>
          <w:sz w:val="21"/>
          <w:szCs w:val="21"/>
        </w:rPr>
        <w:t>Figure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 {</w:t>
      </w:r>
    </w:p>
    <w:p w14:paraId="3265BDD9" w14:textId="77777777" w:rsidR="00E36D04" w:rsidRDefault="00E36D04" w:rsidP="00E36D04">
      <w:r>
        <w:rPr>
          <w:rFonts w:hint="eastAsia"/>
        </w:rPr>
        <w:t>F</w:t>
      </w:r>
      <w:r>
        <w:t xml:space="preserve">igure </w:t>
      </w:r>
      <w:r>
        <w:rPr>
          <w:rFonts w:hint="eastAsia"/>
        </w:rPr>
        <w:t xml:space="preserve">클래스를 상속하여 </w:t>
      </w:r>
      <w:r>
        <w:t xml:space="preserve">Rectangle </w:t>
      </w:r>
      <w:r>
        <w:rPr>
          <w:rFonts w:hint="eastAsia"/>
        </w:rPr>
        <w:t>클래스를 구현하였다.</w:t>
      </w:r>
    </w:p>
    <w:p w14:paraId="0430ED13" w14:textId="77777777" w:rsidR="00E36D04" w:rsidRDefault="00E36D04" w:rsidP="00E36D04">
      <w:r>
        <w:rPr>
          <w:rFonts w:hint="eastAsia"/>
        </w:rPr>
        <w:t>부모 클래스의 멤버 변수와 메소드가 자식 클래스에 상속된다.</w:t>
      </w:r>
    </w:p>
    <w:p w14:paraId="711F3C62" w14:textId="37B47B1A" w:rsidR="00E36D04" w:rsidRDefault="00E36D04" w:rsidP="00EE3943"/>
    <w:p w14:paraId="21E3727C" w14:textId="2DABB0F3" w:rsidR="00E36D04" w:rsidRDefault="00E36D04" w:rsidP="00EE3943"/>
    <w:p w14:paraId="38A3F662" w14:textId="77777777" w:rsidR="00E36D04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x1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y1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52FD3F7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생성자를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16E34D5A" w14:textId="77777777" w:rsidR="00E36D04" w:rsidRPr="00800F4C" w:rsidRDefault="00E36D04" w:rsidP="00E36D04"/>
    <w:p w14:paraId="291B2607" w14:textId="77777777" w:rsidR="00E36D04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70DB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70DB5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dx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870DB5">
        <w:rPr>
          <w:rFonts w:ascii="Consolas" w:eastAsia="굴림" w:hAnsi="Consolas" w:cs="굴림"/>
          <w:color w:val="001080"/>
          <w:kern w:val="0"/>
          <w:sz w:val="21"/>
          <w:szCs w:val="21"/>
        </w:rPr>
        <w:t>dy</w:t>
      </w:r>
      <w:r w:rsidRPr="00870D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18E9417" w14:textId="77777777" w:rsidR="00E36D04" w:rsidRPr="00870DB5" w:rsidRDefault="00E36D04" w:rsidP="00E36D04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800F4C">
        <w:t>부모</w:t>
      </w:r>
      <w:r w:rsidRPr="00800F4C">
        <w:rPr>
          <w:rFonts w:hint="eastAsia"/>
        </w:rPr>
        <w:t xml:space="preserve"> </w:t>
      </w:r>
      <w:r w:rsidRPr="00800F4C">
        <w:t>클래스의</w:t>
      </w:r>
      <w:r w:rsidRPr="00800F4C">
        <w:rPr>
          <w:rFonts w:hint="eastAsia"/>
        </w:rPr>
        <w:t xml:space="preserve"> </w:t>
      </w:r>
      <w:r w:rsidRPr="00800F4C">
        <w:t>move 메소드를</w:t>
      </w:r>
      <w:r w:rsidRPr="00800F4C">
        <w:rPr>
          <w:rFonts w:hint="eastAsia"/>
        </w:rPr>
        <w:t xml:space="preserve"> </w:t>
      </w:r>
      <w:r w:rsidRPr="00800F4C">
        <w:t>호출한다</w:t>
      </w:r>
      <w:r w:rsidRPr="00800F4C">
        <w:rPr>
          <w:rFonts w:hint="eastAsia"/>
        </w:rPr>
        <w:t>.</w:t>
      </w:r>
    </w:p>
    <w:p w14:paraId="2EB03312" w14:textId="25D3FD04" w:rsidR="00E36D04" w:rsidRDefault="00E36D04" w:rsidP="00EE3943"/>
    <w:p w14:paraId="509E40F1" w14:textId="3F3C6500" w:rsidR="00E36D04" w:rsidRDefault="00E36D04" w:rsidP="00EE3943"/>
    <w:p w14:paraId="0AFB830D" w14:textId="5B8C9143" w:rsidR="000A39DE" w:rsidRDefault="000A39DE" w:rsidP="000A39DE">
      <w:pPr>
        <w:pStyle w:val="Heading3"/>
      </w:pPr>
      <w:r>
        <w:rPr>
          <w:rFonts w:hint="eastAsia"/>
        </w:rPr>
        <w:t>g</w:t>
      </w:r>
      <w:r>
        <w:t>etter / setter</w:t>
      </w:r>
    </w:p>
    <w:p w14:paraId="767D47E7" w14:textId="5D85F23C" w:rsidR="000A39DE" w:rsidRDefault="000A39DE" w:rsidP="000A39DE">
      <w:r>
        <w:rPr>
          <w:rFonts w:hint="eastAsia"/>
        </w:rPr>
        <w:t>g</w:t>
      </w:r>
      <w:r>
        <w:t>etter / setter</w:t>
      </w:r>
      <w:r>
        <w:rPr>
          <w:rFonts w:hint="eastAsia"/>
        </w:rPr>
        <w:t xml:space="preserve"> 매소드를 구현하여 속성을 정의한다.</w:t>
      </w:r>
    </w:p>
    <w:p w14:paraId="632323C8" w14:textId="77777777" w:rsidR="000A39DE" w:rsidRDefault="000A39DE" w:rsidP="000A39DE">
      <w:r>
        <w:rPr>
          <w:rFonts w:hint="eastAsia"/>
        </w:rPr>
        <w:t>g</w:t>
      </w:r>
      <w:r>
        <w:t>etter / setter</w:t>
      </w:r>
      <w:r>
        <w:rPr>
          <w:rFonts w:hint="eastAsia"/>
        </w:rPr>
        <w:t xml:space="preserve"> 매소드로 구현된 속성을 외부에서 사용할 때,</w:t>
      </w:r>
      <w:r>
        <w:t xml:space="preserve"> </w:t>
      </w:r>
    </w:p>
    <w:p w14:paraId="76DBB536" w14:textId="2530FB3D" w:rsidR="000A39DE" w:rsidRDefault="000A39DE" w:rsidP="000A39DE">
      <w:r>
        <w:rPr>
          <w:rFonts w:hint="eastAsia"/>
        </w:rPr>
        <w:t>마치 멤버 변수인 것 처럼 사용할 수 있다.</w:t>
      </w:r>
    </w:p>
    <w:p w14:paraId="24DE68AC" w14:textId="77777777" w:rsidR="00E36D04" w:rsidRPr="00E36D04" w:rsidRDefault="00E36D04" w:rsidP="00EE3943"/>
    <w:p w14:paraId="04381A31" w14:textId="4205CDAB" w:rsidR="004370A5" w:rsidRDefault="004370A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AFDDE7" w14:textId="61EB7732" w:rsidR="00EE3943" w:rsidRDefault="004370A5" w:rsidP="004370A5">
      <w:pPr>
        <w:pStyle w:val="Heading1"/>
      </w:pPr>
      <w:bookmarkStart w:id="22" w:name="_Toc37889396"/>
      <w:r>
        <w:rPr>
          <w:rFonts w:hint="eastAsia"/>
        </w:rPr>
        <w:lastRenderedPageBreak/>
        <w:t>과제</w:t>
      </w:r>
      <w:bookmarkEnd w:id="22"/>
    </w:p>
    <w:p w14:paraId="68BE1046" w14:textId="0B6E7C4C" w:rsidR="004370A5" w:rsidRDefault="004370A5" w:rsidP="004370A5"/>
    <w:p w14:paraId="5A008F63" w14:textId="33B5777D" w:rsidR="00736E54" w:rsidRDefault="00736E54" w:rsidP="0082346A">
      <w:pPr>
        <w:pStyle w:val="Heading3"/>
      </w:pPr>
      <w:r>
        <w:rPr>
          <w:rFonts w:hint="eastAsia"/>
        </w:rPr>
        <w:t>p</w:t>
      </w:r>
      <w:r>
        <w:t>ersonArray1.js</w:t>
      </w:r>
    </w:p>
    <w:p w14:paraId="7B5B7D0C" w14:textId="5716A6FB" w:rsidR="00DF66AC" w:rsidRDefault="00DF66AC" w:rsidP="004F2B60">
      <w:r>
        <w:rPr>
          <w:rFonts w:hint="eastAsia"/>
        </w:rPr>
        <w:t xml:space="preserve">비어있는 </w:t>
      </w:r>
      <w:r>
        <w:t xml:space="preserve">persons </w:t>
      </w:r>
      <w:r>
        <w:rPr>
          <w:rFonts w:hint="eastAsia"/>
        </w:rPr>
        <w:t>배열을 생성한다.</w:t>
      </w:r>
    </w:p>
    <w:p w14:paraId="1B10BFB5" w14:textId="77777777" w:rsidR="00DF66AC" w:rsidRDefault="00DF66AC" w:rsidP="004F2B60"/>
    <w:p w14:paraId="1418520B" w14:textId="04102B58" w:rsidR="00DF66AC" w:rsidRDefault="00623E07" w:rsidP="004F2B60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루프</w:t>
      </w:r>
      <w:r w:rsidR="00DF66AC">
        <w:rPr>
          <w:rFonts w:hint="eastAsia"/>
        </w:rPr>
        <w:t xml:space="preserve">의 본문에서 </w:t>
      </w:r>
    </w:p>
    <w:p w14:paraId="13DC7117" w14:textId="77777777" w:rsidR="0021548A" w:rsidRDefault="004F2B60" w:rsidP="004F2B60">
      <w:r>
        <w:rPr>
          <w:rFonts w:hint="eastAsia"/>
        </w:rPr>
        <w:t>p</w:t>
      </w:r>
      <w:r>
        <w:t xml:space="preserve">ersons </w:t>
      </w:r>
      <w:r>
        <w:rPr>
          <w:rFonts w:hint="eastAsia"/>
        </w:rPr>
        <w:t>배열</w:t>
      </w:r>
      <w:r w:rsidR="0021548A">
        <w:rPr>
          <w:rFonts w:hint="eastAsia"/>
        </w:rPr>
        <w:t>의 끝</w:t>
      </w:r>
      <w:r>
        <w:rPr>
          <w:rFonts w:hint="eastAsia"/>
        </w:rPr>
        <w:t xml:space="preserve">에 </w:t>
      </w:r>
      <w:r>
        <w:t>{ name: "</w:t>
      </w:r>
      <w:r>
        <w:rPr>
          <w:rFonts w:hint="eastAsia"/>
        </w:rPr>
        <w:t>홍길동"</w:t>
      </w:r>
      <w:r>
        <w:t xml:space="preserve">, age: </w:t>
      </w:r>
      <w:r w:rsidR="00D81AE3">
        <w:t xml:space="preserve">16 + i } </w:t>
      </w:r>
      <w:r w:rsidR="00D81AE3">
        <w:rPr>
          <w:rFonts w:hint="eastAsia"/>
        </w:rPr>
        <w:t xml:space="preserve">객체를 </w:t>
      </w:r>
      <w:r w:rsidR="0021548A">
        <w:rPr>
          <w:rFonts w:hint="eastAsia"/>
        </w:rPr>
        <w:t>추가한다.</w:t>
      </w:r>
    </w:p>
    <w:p w14:paraId="7D689745" w14:textId="77777777" w:rsidR="0021548A" w:rsidRDefault="0021548A" w:rsidP="004F2B60"/>
    <w:p w14:paraId="60BF71AA" w14:textId="6F66DA31" w:rsidR="00581FC7" w:rsidRDefault="00581FC7" w:rsidP="004F2B60">
      <w:r>
        <w:t xml:space="preserve">for </w:t>
      </w:r>
      <w:r>
        <w:rPr>
          <w:rFonts w:hint="eastAsia"/>
        </w:rPr>
        <w:t xml:space="preserve">루프를 </w:t>
      </w:r>
      <w:r>
        <w:t>10</w:t>
      </w:r>
      <w:r>
        <w:rPr>
          <w:rFonts w:hint="eastAsia"/>
        </w:rPr>
        <w:t>번 반복</w:t>
      </w:r>
      <w:r w:rsidR="0021548A">
        <w:rPr>
          <w:rFonts w:hint="eastAsia"/>
        </w:rPr>
        <w:t>한다.</w:t>
      </w:r>
    </w:p>
    <w:p w14:paraId="57CD81FC" w14:textId="020087E1" w:rsidR="0021548A" w:rsidRDefault="0021548A" w:rsidP="004F2B60"/>
    <w:p w14:paraId="6969625B" w14:textId="446A9C03" w:rsidR="0021548A" w:rsidRDefault="0021548A" w:rsidP="004F2B60">
      <w:r>
        <w:rPr>
          <w:rFonts w:hint="eastAsia"/>
        </w:rPr>
        <w:t>p</w:t>
      </w:r>
      <w:r>
        <w:t xml:space="preserve">ersons </w:t>
      </w:r>
      <w:r>
        <w:rPr>
          <w:rFonts w:hint="eastAsia"/>
        </w:rPr>
        <w:t>배열을 출력한다.</w:t>
      </w:r>
    </w:p>
    <w:p w14:paraId="48EFEC7E" w14:textId="3750699A" w:rsidR="0021548A" w:rsidRDefault="0021548A" w:rsidP="004F2B60"/>
    <w:p w14:paraId="22F00BE5" w14:textId="77777777" w:rsidR="0021548A" w:rsidRDefault="0021548A" w:rsidP="004F2B60"/>
    <w:p w14:paraId="6CBDC245" w14:textId="7B914355" w:rsidR="00D81AE3" w:rsidRDefault="0082346A" w:rsidP="0082346A">
      <w:pPr>
        <w:pStyle w:val="Heading3"/>
      </w:pPr>
      <w:r>
        <w:rPr>
          <w:rFonts w:hint="eastAsia"/>
        </w:rPr>
        <w:t>p</w:t>
      </w:r>
      <w:r>
        <w:t>ersonArray2.js</w:t>
      </w:r>
    </w:p>
    <w:p w14:paraId="0ED112BC" w14:textId="0ACAAE85" w:rsidR="0082346A" w:rsidRDefault="0082346A" w:rsidP="0082346A">
      <w:r>
        <w:t>person</w:t>
      </w:r>
      <w:r w:rsidR="006A33D3">
        <w:t>Array1.js</w:t>
      </w:r>
      <w:r w:rsidR="006A33D3">
        <w:rPr>
          <w:rFonts w:hint="eastAsia"/>
        </w:rPr>
        <w:t>와</w:t>
      </w:r>
      <w:r>
        <w:rPr>
          <w:rFonts w:hint="eastAsia"/>
        </w:rPr>
        <w:t xml:space="preserve"> 동일한 방법으로 </w:t>
      </w:r>
      <w:r>
        <w:t>persons</w:t>
      </w:r>
      <w:r w:rsidR="00DE138E">
        <w:t>1</w:t>
      </w:r>
      <w:r>
        <w:t xml:space="preserve"> </w:t>
      </w:r>
      <w:r>
        <w:rPr>
          <w:rFonts w:hint="eastAsia"/>
        </w:rPr>
        <w:t>배열을 생성한다.</w:t>
      </w:r>
    </w:p>
    <w:p w14:paraId="1C95D1F3" w14:textId="3AA42282" w:rsidR="00DE138E" w:rsidRDefault="00DE138E" w:rsidP="0082346A"/>
    <w:p w14:paraId="45CC96CA" w14:textId="0D5C54B1" w:rsidR="00DE138E" w:rsidRDefault="00DE138E" w:rsidP="0082346A">
      <w:r>
        <w:rPr>
          <w:rFonts w:hint="eastAsia"/>
        </w:rPr>
        <w:t>p</w:t>
      </w:r>
      <w:r>
        <w:t xml:space="preserve">ersons1 </w:t>
      </w:r>
      <w:r>
        <w:rPr>
          <w:rFonts w:hint="eastAsia"/>
        </w:rPr>
        <w:t xml:space="preserve">배열을 복제해서 </w:t>
      </w:r>
      <w:r>
        <w:t xml:space="preserve">persons2 </w:t>
      </w:r>
      <w:r>
        <w:rPr>
          <w:rFonts w:hint="eastAsia"/>
        </w:rPr>
        <w:t>배열을 생성한다.</w:t>
      </w:r>
    </w:p>
    <w:p w14:paraId="2A29C13A" w14:textId="05B33555" w:rsidR="00DE138E" w:rsidRDefault="00972177" w:rsidP="0082346A">
      <w:r>
        <w:t xml:space="preserve">persons2 </w:t>
      </w:r>
      <w:r>
        <w:rPr>
          <w:rFonts w:hint="eastAsia"/>
        </w:rPr>
        <w:t xml:space="preserve">배열을 </w:t>
      </w:r>
      <w:r w:rsidR="00D75591">
        <w:rPr>
          <w:rFonts w:hint="eastAsia"/>
        </w:rPr>
        <w:t>새로 배열을 만들어서,</w:t>
      </w:r>
      <w:r w:rsidR="00D75591">
        <w:t xml:space="preserve"> </w:t>
      </w:r>
      <w:r>
        <w:t xml:space="preserve">persons1 </w:t>
      </w:r>
      <w:r w:rsidR="00D75591">
        <w:rPr>
          <w:rFonts w:hint="eastAsia"/>
        </w:rPr>
        <w:t>배열의 값들을 복사</w:t>
      </w:r>
      <w:r w:rsidR="00114A32">
        <w:t>.</w:t>
      </w:r>
    </w:p>
    <w:p w14:paraId="6EB97343" w14:textId="0E8E2D8F" w:rsidR="00972177" w:rsidRPr="00972177" w:rsidRDefault="00972177" w:rsidP="0082346A">
      <w:r>
        <w:rPr>
          <w:rFonts w:hint="eastAsia"/>
        </w:rPr>
        <w:t>d</w:t>
      </w:r>
      <w:r>
        <w:t>eep copy</w:t>
      </w:r>
      <w:r>
        <w:rPr>
          <w:rFonts w:hint="eastAsia"/>
        </w:rPr>
        <w:t>가 되도록 복제해야 한다.</w:t>
      </w:r>
    </w:p>
    <w:p w14:paraId="2886D8CF" w14:textId="0BC46B4A" w:rsidR="00DE138E" w:rsidRDefault="00DE138E" w:rsidP="0082346A">
      <w:r>
        <w:rPr>
          <w:rFonts w:hint="eastAsia"/>
        </w:rPr>
        <w:t>즉 배열만 복제 되는 것이 아니고,</w:t>
      </w:r>
      <w:r>
        <w:t xml:space="preserve"> </w:t>
      </w:r>
      <w:r>
        <w:rPr>
          <w:rFonts w:hint="eastAsia"/>
        </w:rPr>
        <w:t>배열이 참조하는 객체들도 복제 되어야 한다.</w:t>
      </w:r>
    </w:p>
    <w:p w14:paraId="0954A983" w14:textId="0FF7BFD7" w:rsidR="00DE138E" w:rsidRDefault="00DE138E" w:rsidP="0082346A"/>
    <w:p w14:paraId="2E8745E4" w14:textId="4EF22756" w:rsidR="00DE138E" w:rsidRDefault="00DE138E" w:rsidP="0082346A">
      <w:r>
        <w:rPr>
          <w:rFonts w:hint="eastAsia"/>
        </w:rPr>
        <w:t>p</w:t>
      </w:r>
      <w:r>
        <w:t xml:space="preserve">ersons2 </w:t>
      </w:r>
      <w:r>
        <w:rPr>
          <w:rFonts w:hint="eastAsia"/>
        </w:rPr>
        <w:t>배열을 출력한다.</w:t>
      </w:r>
    </w:p>
    <w:p w14:paraId="3ADBE2D6" w14:textId="209A085B" w:rsidR="00DE138E" w:rsidRDefault="00DE138E" w:rsidP="0082346A"/>
    <w:p w14:paraId="4B84D7F0" w14:textId="77777777" w:rsidR="004F2B60" w:rsidRPr="004F2B60" w:rsidRDefault="004F2B60" w:rsidP="004F2B60"/>
    <w:p w14:paraId="2F3E7DD7" w14:textId="77777777" w:rsidR="00736E54" w:rsidRPr="003061E1" w:rsidRDefault="00736E54" w:rsidP="004370A5"/>
    <w:sectPr w:rsidR="00736E54" w:rsidRPr="003061E1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91E7" w14:textId="77777777" w:rsidR="003A0C05" w:rsidRDefault="003A0C05" w:rsidP="00B12C18">
      <w:r>
        <w:separator/>
      </w:r>
    </w:p>
  </w:endnote>
  <w:endnote w:type="continuationSeparator" w:id="0">
    <w:p w14:paraId="618822AE" w14:textId="77777777" w:rsidR="003A0C05" w:rsidRDefault="003A0C05" w:rsidP="00B12C18">
      <w:r>
        <w:continuationSeparator/>
      </w:r>
    </w:p>
  </w:endnote>
  <w:endnote w:type="continuationNotice" w:id="1">
    <w:p w14:paraId="3343850D" w14:textId="77777777" w:rsidR="003A0C05" w:rsidRDefault="003A0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F6C9" w14:textId="77777777" w:rsidR="003A0C05" w:rsidRDefault="003A0C05" w:rsidP="00B12C18">
      <w:r>
        <w:separator/>
      </w:r>
    </w:p>
  </w:footnote>
  <w:footnote w:type="continuationSeparator" w:id="0">
    <w:p w14:paraId="3D34171D" w14:textId="77777777" w:rsidR="003A0C05" w:rsidRDefault="003A0C05" w:rsidP="00B12C18">
      <w:r>
        <w:continuationSeparator/>
      </w:r>
    </w:p>
  </w:footnote>
  <w:footnote w:type="continuationNotice" w:id="1">
    <w:p w14:paraId="28F53591" w14:textId="77777777" w:rsidR="003A0C05" w:rsidRDefault="003A0C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1505"/>
    <w:rsid w:val="00004017"/>
    <w:rsid w:val="000045D8"/>
    <w:rsid w:val="00006BD2"/>
    <w:rsid w:val="000079F4"/>
    <w:rsid w:val="00010B6F"/>
    <w:rsid w:val="000143F6"/>
    <w:rsid w:val="00016A5C"/>
    <w:rsid w:val="00021966"/>
    <w:rsid w:val="000223F0"/>
    <w:rsid w:val="000225CF"/>
    <w:rsid w:val="00025722"/>
    <w:rsid w:val="00030477"/>
    <w:rsid w:val="00031235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64A38"/>
    <w:rsid w:val="00070454"/>
    <w:rsid w:val="00070AC8"/>
    <w:rsid w:val="000713DE"/>
    <w:rsid w:val="00071D5E"/>
    <w:rsid w:val="00075027"/>
    <w:rsid w:val="00081124"/>
    <w:rsid w:val="00081597"/>
    <w:rsid w:val="000828C5"/>
    <w:rsid w:val="00084D08"/>
    <w:rsid w:val="00090205"/>
    <w:rsid w:val="000907FF"/>
    <w:rsid w:val="00094E18"/>
    <w:rsid w:val="00095207"/>
    <w:rsid w:val="00096410"/>
    <w:rsid w:val="00096933"/>
    <w:rsid w:val="000A39DE"/>
    <w:rsid w:val="000A39FF"/>
    <w:rsid w:val="000B5A24"/>
    <w:rsid w:val="000C1D8D"/>
    <w:rsid w:val="000C3BB4"/>
    <w:rsid w:val="000C5328"/>
    <w:rsid w:val="000D2A8B"/>
    <w:rsid w:val="000D2A98"/>
    <w:rsid w:val="000D30DE"/>
    <w:rsid w:val="000D5B3C"/>
    <w:rsid w:val="000D7BF1"/>
    <w:rsid w:val="000E43BF"/>
    <w:rsid w:val="000E6C53"/>
    <w:rsid w:val="000F25E2"/>
    <w:rsid w:val="000F404B"/>
    <w:rsid w:val="000F5BDB"/>
    <w:rsid w:val="0010501B"/>
    <w:rsid w:val="00110876"/>
    <w:rsid w:val="00114030"/>
    <w:rsid w:val="00114A32"/>
    <w:rsid w:val="00114DCD"/>
    <w:rsid w:val="00120C14"/>
    <w:rsid w:val="00121FDE"/>
    <w:rsid w:val="00123AF7"/>
    <w:rsid w:val="00123E4D"/>
    <w:rsid w:val="001275D4"/>
    <w:rsid w:val="00127DE4"/>
    <w:rsid w:val="00134DC4"/>
    <w:rsid w:val="00136817"/>
    <w:rsid w:val="00137168"/>
    <w:rsid w:val="0014047A"/>
    <w:rsid w:val="0014060E"/>
    <w:rsid w:val="00142722"/>
    <w:rsid w:val="001439A4"/>
    <w:rsid w:val="00144F24"/>
    <w:rsid w:val="00147E64"/>
    <w:rsid w:val="0015159E"/>
    <w:rsid w:val="00154DF1"/>
    <w:rsid w:val="00156203"/>
    <w:rsid w:val="00160417"/>
    <w:rsid w:val="0016160C"/>
    <w:rsid w:val="0016412E"/>
    <w:rsid w:val="00164554"/>
    <w:rsid w:val="001657E8"/>
    <w:rsid w:val="001659A3"/>
    <w:rsid w:val="001678B7"/>
    <w:rsid w:val="00172F2A"/>
    <w:rsid w:val="001762D3"/>
    <w:rsid w:val="00176DCA"/>
    <w:rsid w:val="00177B3C"/>
    <w:rsid w:val="001818C9"/>
    <w:rsid w:val="00181F04"/>
    <w:rsid w:val="001844F3"/>
    <w:rsid w:val="00190BB9"/>
    <w:rsid w:val="001910CE"/>
    <w:rsid w:val="00191B0A"/>
    <w:rsid w:val="00191F40"/>
    <w:rsid w:val="001946B7"/>
    <w:rsid w:val="00194CA8"/>
    <w:rsid w:val="001A0ED5"/>
    <w:rsid w:val="001A121C"/>
    <w:rsid w:val="001A1E21"/>
    <w:rsid w:val="001A4521"/>
    <w:rsid w:val="001A4C2B"/>
    <w:rsid w:val="001A5082"/>
    <w:rsid w:val="001A6ED5"/>
    <w:rsid w:val="001B01A5"/>
    <w:rsid w:val="001B4BF3"/>
    <w:rsid w:val="001B7D20"/>
    <w:rsid w:val="001C1AE9"/>
    <w:rsid w:val="001D2F0A"/>
    <w:rsid w:val="001D50A4"/>
    <w:rsid w:val="001D61CE"/>
    <w:rsid w:val="001E0593"/>
    <w:rsid w:val="001E34EE"/>
    <w:rsid w:val="001E52F5"/>
    <w:rsid w:val="001F742E"/>
    <w:rsid w:val="002006FC"/>
    <w:rsid w:val="002019FA"/>
    <w:rsid w:val="002071A5"/>
    <w:rsid w:val="0020772B"/>
    <w:rsid w:val="002105E3"/>
    <w:rsid w:val="0021548A"/>
    <w:rsid w:val="002161B8"/>
    <w:rsid w:val="002162CC"/>
    <w:rsid w:val="00224B5D"/>
    <w:rsid w:val="0023024A"/>
    <w:rsid w:val="00230789"/>
    <w:rsid w:val="00231304"/>
    <w:rsid w:val="00232EFE"/>
    <w:rsid w:val="00236695"/>
    <w:rsid w:val="00242987"/>
    <w:rsid w:val="00242B3A"/>
    <w:rsid w:val="00245774"/>
    <w:rsid w:val="00245D44"/>
    <w:rsid w:val="0025173A"/>
    <w:rsid w:val="002553AE"/>
    <w:rsid w:val="00255C6A"/>
    <w:rsid w:val="00260425"/>
    <w:rsid w:val="00263108"/>
    <w:rsid w:val="00266991"/>
    <w:rsid w:val="00267E6A"/>
    <w:rsid w:val="00271942"/>
    <w:rsid w:val="00275589"/>
    <w:rsid w:val="00281FEC"/>
    <w:rsid w:val="002836CF"/>
    <w:rsid w:val="0028396B"/>
    <w:rsid w:val="00283AC8"/>
    <w:rsid w:val="0028610A"/>
    <w:rsid w:val="00287B50"/>
    <w:rsid w:val="00290C13"/>
    <w:rsid w:val="002926E2"/>
    <w:rsid w:val="002932BF"/>
    <w:rsid w:val="00294997"/>
    <w:rsid w:val="002957BF"/>
    <w:rsid w:val="002968E9"/>
    <w:rsid w:val="002971A8"/>
    <w:rsid w:val="002A1738"/>
    <w:rsid w:val="002A4BB4"/>
    <w:rsid w:val="002A51E9"/>
    <w:rsid w:val="002A7E7D"/>
    <w:rsid w:val="002B099B"/>
    <w:rsid w:val="002B31C6"/>
    <w:rsid w:val="002B7501"/>
    <w:rsid w:val="002B7CDB"/>
    <w:rsid w:val="002C0925"/>
    <w:rsid w:val="002C193C"/>
    <w:rsid w:val="002C4D8F"/>
    <w:rsid w:val="002C5509"/>
    <w:rsid w:val="002C6C2B"/>
    <w:rsid w:val="002C78D5"/>
    <w:rsid w:val="002E17CE"/>
    <w:rsid w:val="002E5C4A"/>
    <w:rsid w:val="002E6E42"/>
    <w:rsid w:val="002F03D0"/>
    <w:rsid w:val="002F238A"/>
    <w:rsid w:val="002F28AF"/>
    <w:rsid w:val="002F2DB2"/>
    <w:rsid w:val="002F5D4E"/>
    <w:rsid w:val="002F6FB8"/>
    <w:rsid w:val="00302508"/>
    <w:rsid w:val="0030255D"/>
    <w:rsid w:val="00302CA6"/>
    <w:rsid w:val="00303E33"/>
    <w:rsid w:val="00305A36"/>
    <w:rsid w:val="003061E1"/>
    <w:rsid w:val="00314A13"/>
    <w:rsid w:val="00315EEB"/>
    <w:rsid w:val="003173A7"/>
    <w:rsid w:val="0032434B"/>
    <w:rsid w:val="00330078"/>
    <w:rsid w:val="00347C4A"/>
    <w:rsid w:val="003601EA"/>
    <w:rsid w:val="00367CC5"/>
    <w:rsid w:val="00374A83"/>
    <w:rsid w:val="003769DF"/>
    <w:rsid w:val="003777AA"/>
    <w:rsid w:val="003801DE"/>
    <w:rsid w:val="00385B5B"/>
    <w:rsid w:val="00391E46"/>
    <w:rsid w:val="00394440"/>
    <w:rsid w:val="0039576C"/>
    <w:rsid w:val="00397C4B"/>
    <w:rsid w:val="003A0BC6"/>
    <w:rsid w:val="003A0C05"/>
    <w:rsid w:val="003A32B0"/>
    <w:rsid w:val="003B01A6"/>
    <w:rsid w:val="003B2C95"/>
    <w:rsid w:val="003B38AE"/>
    <w:rsid w:val="003B479C"/>
    <w:rsid w:val="003B4F0E"/>
    <w:rsid w:val="003B5B12"/>
    <w:rsid w:val="003B64A6"/>
    <w:rsid w:val="003B677C"/>
    <w:rsid w:val="003C0A11"/>
    <w:rsid w:val="003C0DA0"/>
    <w:rsid w:val="003C3908"/>
    <w:rsid w:val="003C512B"/>
    <w:rsid w:val="003C7DCE"/>
    <w:rsid w:val="003D0249"/>
    <w:rsid w:val="003D37FF"/>
    <w:rsid w:val="003D3D77"/>
    <w:rsid w:val="003D6528"/>
    <w:rsid w:val="003E4C62"/>
    <w:rsid w:val="003E5D56"/>
    <w:rsid w:val="003F137C"/>
    <w:rsid w:val="003F49D4"/>
    <w:rsid w:val="003F687C"/>
    <w:rsid w:val="003F695B"/>
    <w:rsid w:val="003F6A9F"/>
    <w:rsid w:val="004009AB"/>
    <w:rsid w:val="0040136E"/>
    <w:rsid w:val="00403F00"/>
    <w:rsid w:val="004118FD"/>
    <w:rsid w:val="00414C81"/>
    <w:rsid w:val="00423D78"/>
    <w:rsid w:val="0042523D"/>
    <w:rsid w:val="00430226"/>
    <w:rsid w:val="004310DB"/>
    <w:rsid w:val="004370A5"/>
    <w:rsid w:val="004407CD"/>
    <w:rsid w:val="00443AD3"/>
    <w:rsid w:val="0044456D"/>
    <w:rsid w:val="00456091"/>
    <w:rsid w:val="0046103B"/>
    <w:rsid w:val="00463030"/>
    <w:rsid w:val="004630D9"/>
    <w:rsid w:val="00465F2A"/>
    <w:rsid w:val="00466625"/>
    <w:rsid w:val="00466827"/>
    <w:rsid w:val="0046699F"/>
    <w:rsid w:val="00472308"/>
    <w:rsid w:val="004738E4"/>
    <w:rsid w:val="00474C4F"/>
    <w:rsid w:val="0047724D"/>
    <w:rsid w:val="00481288"/>
    <w:rsid w:val="00481AA6"/>
    <w:rsid w:val="004846C8"/>
    <w:rsid w:val="0048569E"/>
    <w:rsid w:val="00485F8D"/>
    <w:rsid w:val="00486F9D"/>
    <w:rsid w:val="0049153F"/>
    <w:rsid w:val="00494859"/>
    <w:rsid w:val="004A0348"/>
    <w:rsid w:val="004A0698"/>
    <w:rsid w:val="004A4B96"/>
    <w:rsid w:val="004A5FC0"/>
    <w:rsid w:val="004B792B"/>
    <w:rsid w:val="004B7EEF"/>
    <w:rsid w:val="004C32F4"/>
    <w:rsid w:val="004C4953"/>
    <w:rsid w:val="004C5012"/>
    <w:rsid w:val="004C7E86"/>
    <w:rsid w:val="004D08A8"/>
    <w:rsid w:val="004E4CD1"/>
    <w:rsid w:val="004F0083"/>
    <w:rsid w:val="004F0723"/>
    <w:rsid w:val="004F2B60"/>
    <w:rsid w:val="004F562E"/>
    <w:rsid w:val="004F6028"/>
    <w:rsid w:val="005028DC"/>
    <w:rsid w:val="0050333A"/>
    <w:rsid w:val="00504032"/>
    <w:rsid w:val="005052AD"/>
    <w:rsid w:val="0050578F"/>
    <w:rsid w:val="005113EB"/>
    <w:rsid w:val="005115FE"/>
    <w:rsid w:val="005140E7"/>
    <w:rsid w:val="005148CE"/>
    <w:rsid w:val="00515A2B"/>
    <w:rsid w:val="00517AC2"/>
    <w:rsid w:val="00523300"/>
    <w:rsid w:val="00524BBC"/>
    <w:rsid w:val="00525F9E"/>
    <w:rsid w:val="00526EDB"/>
    <w:rsid w:val="00530E33"/>
    <w:rsid w:val="0053462A"/>
    <w:rsid w:val="00540537"/>
    <w:rsid w:val="00540B43"/>
    <w:rsid w:val="00545128"/>
    <w:rsid w:val="0054710C"/>
    <w:rsid w:val="00547D3D"/>
    <w:rsid w:val="00547D4F"/>
    <w:rsid w:val="005502F4"/>
    <w:rsid w:val="00552088"/>
    <w:rsid w:val="0055354B"/>
    <w:rsid w:val="00553E7B"/>
    <w:rsid w:val="00555C5A"/>
    <w:rsid w:val="005606D0"/>
    <w:rsid w:val="00561ADB"/>
    <w:rsid w:val="005659B7"/>
    <w:rsid w:val="00567EA1"/>
    <w:rsid w:val="005714C7"/>
    <w:rsid w:val="00574501"/>
    <w:rsid w:val="00575B70"/>
    <w:rsid w:val="00575DE0"/>
    <w:rsid w:val="00577745"/>
    <w:rsid w:val="00581FC7"/>
    <w:rsid w:val="005874F3"/>
    <w:rsid w:val="00595FE4"/>
    <w:rsid w:val="0059675C"/>
    <w:rsid w:val="00596D7B"/>
    <w:rsid w:val="005A03DD"/>
    <w:rsid w:val="005A37A4"/>
    <w:rsid w:val="005A5EC7"/>
    <w:rsid w:val="005A776C"/>
    <w:rsid w:val="005B5779"/>
    <w:rsid w:val="005C0F93"/>
    <w:rsid w:val="005C3C39"/>
    <w:rsid w:val="005D0971"/>
    <w:rsid w:val="005D0D1C"/>
    <w:rsid w:val="005D2DF7"/>
    <w:rsid w:val="005D3A15"/>
    <w:rsid w:val="005D78B4"/>
    <w:rsid w:val="005D79F6"/>
    <w:rsid w:val="005E1109"/>
    <w:rsid w:val="005E2939"/>
    <w:rsid w:val="005E3D4B"/>
    <w:rsid w:val="005E5353"/>
    <w:rsid w:val="005E5B26"/>
    <w:rsid w:val="005E5F16"/>
    <w:rsid w:val="005E758E"/>
    <w:rsid w:val="005E79BA"/>
    <w:rsid w:val="005F0044"/>
    <w:rsid w:val="005F0D56"/>
    <w:rsid w:val="005F1CED"/>
    <w:rsid w:val="005F3C74"/>
    <w:rsid w:val="005F49DA"/>
    <w:rsid w:val="005F4DF1"/>
    <w:rsid w:val="006019AD"/>
    <w:rsid w:val="00607CAD"/>
    <w:rsid w:val="006129CC"/>
    <w:rsid w:val="00613F05"/>
    <w:rsid w:val="006220F9"/>
    <w:rsid w:val="00623E07"/>
    <w:rsid w:val="00626DEA"/>
    <w:rsid w:val="0063241A"/>
    <w:rsid w:val="00632DEE"/>
    <w:rsid w:val="00637B61"/>
    <w:rsid w:val="0064292A"/>
    <w:rsid w:val="006434B6"/>
    <w:rsid w:val="00646CDF"/>
    <w:rsid w:val="00651D7B"/>
    <w:rsid w:val="00654C8A"/>
    <w:rsid w:val="00654F36"/>
    <w:rsid w:val="00660709"/>
    <w:rsid w:val="00667385"/>
    <w:rsid w:val="0067187B"/>
    <w:rsid w:val="00672AC3"/>
    <w:rsid w:val="006732ED"/>
    <w:rsid w:val="00673498"/>
    <w:rsid w:val="006817B3"/>
    <w:rsid w:val="00683AA9"/>
    <w:rsid w:val="006858E1"/>
    <w:rsid w:val="00686B48"/>
    <w:rsid w:val="0068721C"/>
    <w:rsid w:val="00687535"/>
    <w:rsid w:val="00691A0A"/>
    <w:rsid w:val="00696FBF"/>
    <w:rsid w:val="006A1101"/>
    <w:rsid w:val="006A33D3"/>
    <w:rsid w:val="006A44B3"/>
    <w:rsid w:val="006A642D"/>
    <w:rsid w:val="006A6792"/>
    <w:rsid w:val="006A7659"/>
    <w:rsid w:val="006B2A03"/>
    <w:rsid w:val="006B3C2E"/>
    <w:rsid w:val="006C0D66"/>
    <w:rsid w:val="006C2D55"/>
    <w:rsid w:val="006C3413"/>
    <w:rsid w:val="006C4C22"/>
    <w:rsid w:val="006C5947"/>
    <w:rsid w:val="006D1E8E"/>
    <w:rsid w:val="006E0B71"/>
    <w:rsid w:val="006E1016"/>
    <w:rsid w:val="006E4CDD"/>
    <w:rsid w:val="006E7642"/>
    <w:rsid w:val="006F1AB8"/>
    <w:rsid w:val="006F306A"/>
    <w:rsid w:val="006F31ED"/>
    <w:rsid w:val="006F46F0"/>
    <w:rsid w:val="006F5DDB"/>
    <w:rsid w:val="00701598"/>
    <w:rsid w:val="007103AA"/>
    <w:rsid w:val="00712EEB"/>
    <w:rsid w:val="00714E44"/>
    <w:rsid w:val="0071626C"/>
    <w:rsid w:val="0071724B"/>
    <w:rsid w:val="00720B4B"/>
    <w:rsid w:val="0072257C"/>
    <w:rsid w:val="00723C11"/>
    <w:rsid w:val="00726C84"/>
    <w:rsid w:val="00730B32"/>
    <w:rsid w:val="0073313F"/>
    <w:rsid w:val="007352F3"/>
    <w:rsid w:val="00736E54"/>
    <w:rsid w:val="0074366E"/>
    <w:rsid w:val="00746D61"/>
    <w:rsid w:val="00751E69"/>
    <w:rsid w:val="00753A16"/>
    <w:rsid w:val="00753C76"/>
    <w:rsid w:val="0075668F"/>
    <w:rsid w:val="00757C79"/>
    <w:rsid w:val="0077221F"/>
    <w:rsid w:val="00773809"/>
    <w:rsid w:val="00775D2F"/>
    <w:rsid w:val="00775F7E"/>
    <w:rsid w:val="00776037"/>
    <w:rsid w:val="00777878"/>
    <w:rsid w:val="00777E12"/>
    <w:rsid w:val="00785824"/>
    <w:rsid w:val="00785E43"/>
    <w:rsid w:val="00794BCB"/>
    <w:rsid w:val="007954DA"/>
    <w:rsid w:val="00795CB8"/>
    <w:rsid w:val="007967A9"/>
    <w:rsid w:val="007A3960"/>
    <w:rsid w:val="007A41B0"/>
    <w:rsid w:val="007A6850"/>
    <w:rsid w:val="007A6AC0"/>
    <w:rsid w:val="007B0EA3"/>
    <w:rsid w:val="007B2466"/>
    <w:rsid w:val="007B55BF"/>
    <w:rsid w:val="007C116A"/>
    <w:rsid w:val="007C3A62"/>
    <w:rsid w:val="007C5E2C"/>
    <w:rsid w:val="007D1F08"/>
    <w:rsid w:val="007D3348"/>
    <w:rsid w:val="007D4019"/>
    <w:rsid w:val="007D463C"/>
    <w:rsid w:val="007D53DC"/>
    <w:rsid w:val="007D690A"/>
    <w:rsid w:val="007E0A12"/>
    <w:rsid w:val="007E266C"/>
    <w:rsid w:val="007E2D99"/>
    <w:rsid w:val="007E2E65"/>
    <w:rsid w:val="007E39C8"/>
    <w:rsid w:val="007E3A87"/>
    <w:rsid w:val="007E41DC"/>
    <w:rsid w:val="007E5FCD"/>
    <w:rsid w:val="007F13AA"/>
    <w:rsid w:val="007F545C"/>
    <w:rsid w:val="00800A4A"/>
    <w:rsid w:val="00800F4C"/>
    <w:rsid w:val="008023C8"/>
    <w:rsid w:val="00806D63"/>
    <w:rsid w:val="0080790E"/>
    <w:rsid w:val="008176F0"/>
    <w:rsid w:val="00821421"/>
    <w:rsid w:val="0082346A"/>
    <w:rsid w:val="008234F6"/>
    <w:rsid w:val="008257B6"/>
    <w:rsid w:val="00827FE8"/>
    <w:rsid w:val="00832817"/>
    <w:rsid w:val="00832AAE"/>
    <w:rsid w:val="00833F05"/>
    <w:rsid w:val="00835D9E"/>
    <w:rsid w:val="00836290"/>
    <w:rsid w:val="0083686F"/>
    <w:rsid w:val="00840C4B"/>
    <w:rsid w:val="0084199A"/>
    <w:rsid w:val="008469F4"/>
    <w:rsid w:val="008503D8"/>
    <w:rsid w:val="0085231F"/>
    <w:rsid w:val="008539AF"/>
    <w:rsid w:val="00855F0E"/>
    <w:rsid w:val="00856FD5"/>
    <w:rsid w:val="00870DB5"/>
    <w:rsid w:val="00872140"/>
    <w:rsid w:val="0087500B"/>
    <w:rsid w:val="00875976"/>
    <w:rsid w:val="00890732"/>
    <w:rsid w:val="008915E0"/>
    <w:rsid w:val="00896288"/>
    <w:rsid w:val="008A2AE2"/>
    <w:rsid w:val="008A3FB6"/>
    <w:rsid w:val="008A5AE4"/>
    <w:rsid w:val="008B0849"/>
    <w:rsid w:val="008B1D06"/>
    <w:rsid w:val="008B1DAE"/>
    <w:rsid w:val="008B3756"/>
    <w:rsid w:val="008B408D"/>
    <w:rsid w:val="008B4A7C"/>
    <w:rsid w:val="008C01B5"/>
    <w:rsid w:val="008C16B6"/>
    <w:rsid w:val="008C1CD2"/>
    <w:rsid w:val="008C7901"/>
    <w:rsid w:val="008D1383"/>
    <w:rsid w:val="008D52E8"/>
    <w:rsid w:val="008D6B88"/>
    <w:rsid w:val="008D7714"/>
    <w:rsid w:val="008D7EE4"/>
    <w:rsid w:val="008E3F92"/>
    <w:rsid w:val="008E7C16"/>
    <w:rsid w:val="008F0FC0"/>
    <w:rsid w:val="008F16AA"/>
    <w:rsid w:val="00902C66"/>
    <w:rsid w:val="00903590"/>
    <w:rsid w:val="00903BDC"/>
    <w:rsid w:val="00905752"/>
    <w:rsid w:val="00906E63"/>
    <w:rsid w:val="00914145"/>
    <w:rsid w:val="00915265"/>
    <w:rsid w:val="0091538E"/>
    <w:rsid w:val="009172CD"/>
    <w:rsid w:val="00920792"/>
    <w:rsid w:val="0092459C"/>
    <w:rsid w:val="00925615"/>
    <w:rsid w:val="00926880"/>
    <w:rsid w:val="00930E7E"/>
    <w:rsid w:val="009316FA"/>
    <w:rsid w:val="0093428F"/>
    <w:rsid w:val="009345E0"/>
    <w:rsid w:val="00934C62"/>
    <w:rsid w:val="00936055"/>
    <w:rsid w:val="00936B59"/>
    <w:rsid w:val="009404DC"/>
    <w:rsid w:val="0094254D"/>
    <w:rsid w:val="00942769"/>
    <w:rsid w:val="00944015"/>
    <w:rsid w:val="00945A25"/>
    <w:rsid w:val="00945B30"/>
    <w:rsid w:val="00947F02"/>
    <w:rsid w:val="00955B09"/>
    <w:rsid w:val="009606D1"/>
    <w:rsid w:val="009609CC"/>
    <w:rsid w:val="00960BDE"/>
    <w:rsid w:val="00961C3B"/>
    <w:rsid w:val="009624C5"/>
    <w:rsid w:val="0096298C"/>
    <w:rsid w:val="00972177"/>
    <w:rsid w:val="009810C8"/>
    <w:rsid w:val="009879A8"/>
    <w:rsid w:val="00987C74"/>
    <w:rsid w:val="00990513"/>
    <w:rsid w:val="00990A7C"/>
    <w:rsid w:val="0099206C"/>
    <w:rsid w:val="009A242F"/>
    <w:rsid w:val="009A2504"/>
    <w:rsid w:val="009A2EA0"/>
    <w:rsid w:val="009A30A4"/>
    <w:rsid w:val="009A538A"/>
    <w:rsid w:val="009B0A07"/>
    <w:rsid w:val="009B407B"/>
    <w:rsid w:val="009B47F6"/>
    <w:rsid w:val="009B507C"/>
    <w:rsid w:val="009C0629"/>
    <w:rsid w:val="009C0687"/>
    <w:rsid w:val="009C4C61"/>
    <w:rsid w:val="009C59DD"/>
    <w:rsid w:val="009C65E5"/>
    <w:rsid w:val="009D07F1"/>
    <w:rsid w:val="009D133E"/>
    <w:rsid w:val="009D30A6"/>
    <w:rsid w:val="009E237C"/>
    <w:rsid w:val="009E401B"/>
    <w:rsid w:val="009E5853"/>
    <w:rsid w:val="009F0C5C"/>
    <w:rsid w:val="009F1A85"/>
    <w:rsid w:val="009F2902"/>
    <w:rsid w:val="009F6231"/>
    <w:rsid w:val="00A012A0"/>
    <w:rsid w:val="00A01E2B"/>
    <w:rsid w:val="00A0422A"/>
    <w:rsid w:val="00A05B1C"/>
    <w:rsid w:val="00A0698A"/>
    <w:rsid w:val="00A10A45"/>
    <w:rsid w:val="00A139CA"/>
    <w:rsid w:val="00A166C1"/>
    <w:rsid w:val="00A204E1"/>
    <w:rsid w:val="00A21E51"/>
    <w:rsid w:val="00A22275"/>
    <w:rsid w:val="00A259E6"/>
    <w:rsid w:val="00A26ED4"/>
    <w:rsid w:val="00A2765E"/>
    <w:rsid w:val="00A2799A"/>
    <w:rsid w:val="00A308D4"/>
    <w:rsid w:val="00A52C88"/>
    <w:rsid w:val="00A52E39"/>
    <w:rsid w:val="00A53095"/>
    <w:rsid w:val="00A53ADD"/>
    <w:rsid w:val="00A56091"/>
    <w:rsid w:val="00A561DB"/>
    <w:rsid w:val="00A607A2"/>
    <w:rsid w:val="00A60B6F"/>
    <w:rsid w:val="00A630D8"/>
    <w:rsid w:val="00A652DF"/>
    <w:rsid w:val="00A7169A"/>
    <w:rsid w:val="00A72EC7"/>
    <w:rsid w:val="00A75B20"/>
    <w:rsid w:val="00A76AEC"/>
    <w:rsid w:val="00A852D9"/>
    <w:rsid w:val="00A8549A"/>
    <w:rsid w:val="00A85A47"/>
    <w:rsid w:val="00A8665B"/>
    <w:rsid w:val="00A86C98"/>
    <w:rsid w:val="00A86CD4"/>
    <w:rsid w:val="00A913A6"/>
    <w:rsid w:val="00A91BD9"/>
    <w:rsid w:val="00A9487C"/>
    <w:rsid w:val="00A95E30"/>
    <w:rsid w:val="00A969CD"/>
    <w:rsid w:val="00AA204B"/>
    <w:rsid w:val="00AB35AC"/>
    <w:rsid w:val="00AB5B8D"/>
    <w:rsid w:val="00AB5FA7"/>
    <w:rsid w:val="00AC0ABC"/>
    <w:rsid w:val="00AC15E2"/>
    <w:rsid w:val="00AC1D78"/>
    <w:rsid w:val="00AC2A40"/>
    <w:rsid w:val="00AC3E43"/>
    <w:rsid w:val="00AC43EC"/>
    <w:rsid w:val="00AC4B1F"/>
    <w:rsid w:val="00AC5079"/>
    <w:rsid w:val="00AC7DF6"/>
    <w:rsid w:val="00AD2023"/>
    <w:rsid w:val="00AD23B8"/>
    <w:rsid w:val="00AD28FA"/>
    <w:rsid w:val="00AD391E"/>
    <w:rsid w:val="00AE2DAD"/>
    <w:rsid w:val="00AF0B99"/>
    <w:rsid w:val="00AF21A0"/>
    <w:rsid w:val="00AF461F"/>
    <w:rsid w:val="00AF4F0B"/>
    <w:rsid w:val="00AF5142"/>
    <w:rsid w:val="00B0009D"/>
    <w:rsid w:val="00B02303"/>
    <w:rsid w:val="00B05AFD"/>
    <w:rsid w:val="00B06D3F"/>
    <w:rsid w:val="00B07DB9"/>
    <w:rsid w:val="00B07DCC"/>
    <w:rsid w:val="00B12873"/>
    <w:rsid w:val="00B12C18"/>
    <w:rsid w:val="00B14F3D"/>
    <w:rsid w:val="00B14FAC"/>
    <w:rsid w:val="00B15BAA"/>
    <w:rsid w:val="00B16E53"/>
    <w:rsid w:val="00B304DA"/>
    <w:rsid w:val="00B35C6A"/>
    <w:rsid w:val="00B3736F"/>
    <w:rsid w:val="00B37F0E"/>
    <w:rsid w:val="00B40124"/>
    <w:rsid w:val="00B4481A"/>
    <w:rsid w:val="00B474D5"/>
    <w:rsid w:val="00B51508"/>
    <w:rsid w:val="00B534E8"/>
    <w:rsid w:val="00B60293"/>
    <w:rsid w:val="00B640AD"/>
    <w:rsid w:val="00B66471"/>
    <w:rsid w:val="00B66AE8"/>
    <w:rsid w:val="00B7026E"/>
    <w:rsid w:val="00B749D8"/>
    <w:rsid w:val="00B756EB"/>
    <w:rsid w:val="00B77F2A"/>
    <w:rsid w:val="00B82752"/>
    <w:rsid w:val="00B852C3"/>
    <w:rsid w:val="00B86FAD"/>
    <w:rsid w:val="00B8708A"/>
    <w:rsid w:val="00B90904"/>
    <w:rsid w:val="00B90A59"/>
    <w:rsid w:val="00B90E9E"/>
    <w:rsid w:val="00B9132D"/>
    <w:rsid w:val="00B917CC"/>
    <w:rsid w:val="00B91A60"/>
    <w:rsid w:val="00B9204D"/>
    <w:rsid w:val="00B933EE"/>
    <w:rsid w:val="00B97BAD"/>
    <w:rsid w:val="00BA5655"/>
    <w:rsid w:val="00BA7BF7"/>
    <w:rsid w:val="00BB1670"/>
    <w:rsid w:val="00BB2C32"/>
    <w:rsid w:val="00BB2DD3"/>
    <w:rsid w:val="00BC4A6C"/>
    <w:rsid w:val="00BC5C69"/>
    <w:rsid w:val="00BC6DA7"/>
    <w:rsid w:val="00BC71D0"/>
    <w:rsid w:val="00BD0079"/>
    <w:rsid w:val="00BD035E"/>
    <w:rsid w:val="00BD1D8E"/>
    <w:rsid w:val="00BD2A13"/>
    <w:rsid w:val="00BD4596"/>
    <w:rsid w:val="00BD4B6B"/>
    <w:rsid w:val="00BD6108"/>
    <w:rsid w:val="00BD6AF9"/>
    <w:rsid w:val="00BD72A2"/>
    <w:rsid w:val="00BE0A7B"/>
    <w:rsid w:val="00BE0CCC"/>
    <w:rsid w:val="00BE113C"/>
    <w:rsid w:val="00BE3015"/>
    <w:rsid w:val="00BE3660"/>
    <w:rsid w:val="00BF11A4"/>
    <w:rsid w:val="00BF34CE"/>
    <w:rsid w:val="00BF3D68"/>
    <w:rsid w:val="00BF5CCA"/>
    <w:rsid w:val="00C01B65"/>
    <w:rsid w:val="00C0361F"/>
    <w:rsid w:val="00C06D9F"/>
    <w:rsid w:val="00C072DB"/>
    <w:rsid w:val="00C105D5"/>
    <w:rsid w:val="00C1234B"/>
    <w:rsid w:val="00C21454"/>
    <w:rsid w:val="00C22468"/>
    <w:rsid w:val="00C23C11"/>
    <w:rsid w:val="00C27E8A"/>
    <w:rsid w:val="00C30F49"/>
    <w:rsid w:val="00C31009"/>
    <w:rsid w:val="00C31E13"/>
    <w:rsid w:val="00C326A7"/>
    <w:rsid w:val="00C32843"/>
    <w:rsid w:val="00C329B0"/>
    <w:rsid w:val="00C3323D"/>
    <w:rsid w:val="00C344E8"/>
    <w:rsid w:val="00C352DD"/>
    <w:rsid w:val="00C36010"/>
    <w:rsid w:val="00C41DD2"/>
    <w:rsid w:val="00C47A0E"/>
    <w:rsid w:val="00C55115"/>
    <w:rsid w:val="00C55BDE"/>
    <w:rsid w:val="00C57B80"/>
    <w:rsid w:val="00C62140"/>
    <w:rsid w:val="00C63758"/>
    <w:rsid w:val="00C65148"/>
    <w:rsid w:val="00C66CA3"/>
    <w:rsid w:val="00C66ECB"/>
    <w:rsid w:val="00C73FE2"/>
    <w:rsid w:val="00C77795"/>
    <w:rsid w:val="00C80631"/>
    <w:rsid w:val="00C80ABB"/>
    <w:rsid w:val="00C810C7"/>
    <w:rsid w:val="00C81961"/>
    <w:rsid w:val="00C8273B"/>
    <w:rsid w:val="00C84036"/>
    <w:rsid w:val="00C854EC"/>
    <w:rsid w:val="00C866CC"/>
    <w:rsid w:val="00C905AC"/>
    <w:rsid w:val="00C911A3"/>
    <w:rsid w:val="00CA1CB7"/>
    <w:rsid w:val="00CA2500"/>
    <w:rsid w:val="00CA402B"/>
    <w:rsid w:val="00CA52AC"/>
    <w:rsid w:val="00CB20CF"/>
    <w:rsid w:val="00CB354B"/>
    <w:rsid w:val="00CB6640"/>
    <w:rsid w:val="00CC37A1"/>
    <w:rsid w:val="00CC3F6F"/>
    <w:rsid w:val="00CC485A"/>
    <w:rsid w:val="00CC6834"/>
    <w:rsid w:val="00CC7965"/>
    <w:rsid w:val="00CC7CC4"/>
    <w:rsid w:val="00CD09DD"/>
    <w:rsid w:val="00CD2938"/>
    <w:rsid w:val="00CD6DF8"/>
    <w:rsid w:val="00CD799D"/>
    <w:rsid w:val="00CE130B"/>
    <w:rsid w:val="00CE3CE3"/>
    <w:rsid w:val="00CE7ADF"/>
    <w:rsid w:val="00CF0388"/>
    <w:rsid w:val="00CF3332"/>
    <w:rsid w:val="00CF3BCD"/>
    <w:rsid w:val="00CF5943"/>
    <w:rsid w:val="00D03D69"/>
    <w:rsid w:val="00D05FC0"/>
    <w:rsid w:val="00D0635C"/>
    <w:rsid w:val="00D1473E"/>
    <w:rsid w:val="00D147F9"/>
    <w:rsid w:val="00D20703"/>
    <w:rsid w:val="00D21573"/>
    <w:rsid w:val="00D27B74"/>
    <w:rsid w:val="00D31EBB"/>
    <w:rsid w:val="00D339C1"/>
    <w:rsid w:val="00D34A8A"/>
    <w:rsid w:val="00D35F46"/>
    <w:rsid w:val="00D36027"/>
    <w:rsid w:val="00D36F89"/>
    <w:rsid w:val="00D3735B"/>
    <w:rsid w:val="00D379EA"/>
    <w:rsid w:val="00D4411B"/>
    <w:rsid w:val="00D44757"/>
    <w:rsid w:val="00D542F4"/>
    <w:rsid w:val="00D5589D"/>
    <w:rsid w:val="00D55CF5"/>
    <w:rsid w:val="00D645F4"/>
    <w:rsid w:val="00D6490A"/>
    <w:rsid w:val="00D64B8C"/>
    <w:rsid w:val="00D64EC7"/>
    <w:rsid w:val="00D65007"/>
    <w:rsid w:val="00D65514"/>
    <w:rsid w:val="00D67DDC"/>
    <w:rsid w:val="00D72F52"/>
    <w:rsid w:val="00D735FD"/>
    <w:rsid w:val="00D74A5F"/>
    <w:rsid w:val="00D75591"/>
    <w:rsid w:val="00D75F7D"/>
    <w:rsid w:val="00D81AE3"/>
    <w:rsid w:val="00D86D33"/>
    <w:rsid w:val="00D870D1"/>
    <w:rsid w:val="00D873E4"/>
    <w:rsid w:val="00D91E06"/>
    <w:rsid w:val="00D949D5"/>
    <w:rsid w:val="00D96665"/>
    <w:rsid w:val="00D97399"/>
    <w:rsid w:val="00D97A2C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581B"/>
    <w:rsid w:val="00DD5DAC"/>
    <w:rsid w:val="00DD5E94"/>
    <w:rsid w:val="00DD7926"/>
    <w:rsid w:val="00DE138E"/>
    <w:rsid w:val="00DE30DA"/>
    <w:rsid w:val="00DE4629"/>
    <w:rsid w:val="00DE5949"/>
    <w:rsid w:val="00DE660F"/>
    <w:rsid w:val="00DE792B"/>
    <w:rsid w:val="00DF046E"/>
    <w:rsid w:val="00DF207C"/>
    <w:rsid w:val="00DF5642"/>
    <w:rsid w:val="00DF580A"/>
    <w:rsid w:val="00DF5DB4"/>
    <w:rsid w:val="00DF64F6"/>
    <w:rsid w:val="00DF66AC"/>
    <w:rsid w:val="00E01AEB"/>
    <w:rsid w:val="00E053D6"/>
    <w:rsid w:val="00E06ECD"/>
    <w:rsid w:val="00E07BE7"/>
    <w:rsid w:val="00E10D5A"/>
    <w:rsid w:val="00E14E36"/>
    <w:rsid w:val="00E1594D"/>
    <w:rsid w:val="00E237B0"/>
    <w:rsid w:val="00E242AA"/>
    <w:rsid w:val="00E27AD3"/>
    <w:rsid w:val="00E35E02"/>
    <w:rsid w:val="00E36739"/>
    <w:rsid w:val="00E36D04"/>
    <w:rsid w:val="00E370C0"/>
    <w:rsid w:val="00E37306"/>
    <w:rsid w:val="00E422CC"/>
    <w:rsid w:val="00E50655"/>
    <w:rsid w:val="00E55667"/>
    <w:rsid w:val="00E56C0B"/>
    <w:rsid w:val="00E612F9"/>
    <w:rsid w:val="00E64E84"/>
    <w:rsid w:val="00E64F4F"/>
    <w:rsid w:val="00E65933"/>
    <w:rsid w:val="00E66E4B"/>
    <w:rsid w:val="00E71424"/>
    <w:rsid w:val="00E71F7E"/>
    <w:rsid w:val="00E81B81"/>
    <w:rsid w:val="00E82B65"/>
    <w:rsid w:val="00E82FFB"/>
    <w:rsid w:val="00E846D3"/>
    <w:rsid w:val="00E85D1D"/>
    <w:rsid w:val="00E91E92"/>
    <w:rsid w:val="00E93B56"/>
    <w:rsid w:val="00E94053"/>
    <w:rsid w:val="00E9420A"/>
    <w:rsid w:val="00E94E4D"/>
    <w:rsid w:val="00E97723"/>
    <w:rsid w:val="00EA262E"/>
    <w:rsid w:val="00EA38A1"/>
    <w:rsid w:val="00EA6F4C"/>
    <w:rsid w:val="00EB358A"/>
    <w:rsid w:val="00EB3A29"/>
    <w:rsid w:val="00EB5BD1"/>
    <w:rsid w:val="00EB6052"/>
    <w:rsid w:val="00EB790E"/>
    <w:rsid w:val="00EC5160"/>
    <w:rsid w:val="00ED57DA"/>
    <w:rsid w:val="00EE047E"/>
    <w:rsid w:val="00EE2364"/>
    <w:rsid w:val="00EE3943"/>
    <w:rsid w:val="00EF137D"/>
    <w:rsid w:val="00EF37B7"/>
    <w:rsid w:val="00EF7D33"/>
    <w:rsid w:val="00F01150"/>
    <w:rsid w:val="00F02888"/>
    <w:rsid w:val="00F04DB7"/>
    <w:rsid w:val="00F12F8A"/>
    <w:rsid w:val="00F14BF0"/>
    <w:rsid w:val="00F162A3"/>
    <w:rsid w:val="00F16DD6"/>
    <w:rsid w:val="00F17127"/>
    <w:rsid w:val="00F17ED7"/>
    <w:rsid w:val="00F20D0F"/>
    <w:rsid w:val="00F21F1D"/>
    <w:rsid w:val="00F255F3"/>
    <w:rsid w:val="00F27942"/>
    <w:rsid w:val="00F34EEA"/>
    <w:rsid w:val="00F34F26"/>
    <w:rsid w:val="00F40167"/>
    <w:rsid w:val="00F41581"/>
    <w:rsid w:val="00F52348"/>
    <w:rsid w:val="00F56E2D"/>
    <w:rsid w:val="00F579D5"/>
    <w:rsid w:val="00F57BA4"/>
    <w:rsid w:val="00F60D28"/>
    <w:rsid w:val="00F73468"/>
    <w:rsid w:val="00F76298"/>
    <w:rsid w:val="00F76341"/>
    <w:rsid w:val="00F80A28"/>
    <w:rsid w:val="00F82193"/>
    <w:rsid w:val="00F90AEE"/>
    <w:rsid w:val="00F933F2"/>
    <w:rsid w:val="00F93C1D"/>
    <w:rsid w:val="00FA4360"/>
    <w:rsid w:val="00FB0BC8"/>
    <w:rsid w:val="00FB20CE"/>
    <w:rsid w:val="00FC1121"/>
    <w:rsid w:val="00FC2BB9"/>
    <w:rsid w:val="00FC3E96"/>
    <w:rsid w:val="00FC4A1C"/>
    <w:rsid w:val="00FC6550"/>
    <w:rsid w:val="00FD2401"/>
    <w:rsid w:val="00FD2BC8"/>
    <w:rsid w:val="00FD334A"/>
    <w:rsid w:val="00FD38F7"/>
    <w:rsid w:val="00FD4E77"/>
    <w:rsid w:val="00FD7224"/>
    <w:rsid w:val="00FD791C"/>
    <w:rsid w:val="00FE0346"/>
    <w:rsid w:val="00FE3B85"/>
    <w:rsid w:val="00FE3C84"/>
    <w:rsid w:val="00FE3E61"/>
    <w:rsid w:val="00FE49AF"/>
    <w:rsid w:val="00FF085F"/>
    <w:rsid w:val="00FF140E"/>
    <w:rsid w:val="00FF25D3"/>
    <w:rsid w:val="00FF49B3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F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C30F49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1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FD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B8C"/>
  </w:style>
  <w:style w:type="character" w:customStyle="1" w:styleId="DateChar">
    <w:name w:val="Date Char"/>
    <w:basedOn w:val="DefaultParagraphFont"/>
    <w:link w:val="Date"/>
    <w:uiPriority w:val="99"/>
    <w:semiHidden/>
    <w:rsid w:val="00D64B8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D64B8C"/>
  </w:style>
  <w:style w:type="paragraph" w:styleId="TOC2">
    <w:name w:val="toc 2"/>
    <w:basedOn w:val="Normal"/>
    <w:next w:val="Normal"/>
    <w:autoRedefine/>
    <w:uiPriority w:val="39"/>
    <w:unhideWhenUsed/>
    <w:rsid w:val="00D64B8C"/>
    <w:pPr>
      <w:ind w:leftChars="200" w:left="425"/>
    </w:pPr>
  </w:style>
  <w:style w:type="character" w:customStyle="1" w:styleId="ng-binding">
    <w:name w:val="ng-binding"/>
    <w:basedOn w:val="DefaultParagraphFont"/>
    <w:rsid w:val="002C4D8F"/>
  </w:style>
  <w:style w:type="character" w:customStyle="1" w:styleId="value">
    <w:name w:val="value"/>
    <w:basedOn w:val="DefaultParagraphFont"/>
    <w:rsid w:val="00BD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5F0B-07EC-49C4-A2A4-E0077A6A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1792</TotalTime>
  <Pages>36</Pages>
  <Words>3417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918</cp:revision>
  <dcterms:created xsi:type="dcterms:W3CDTF">2016-08-29T22:19:00Z</dcterms:created>
  <dcterms:modified xsi:type="dcterms:W3CDTF">2020-04-15T15:29:00Z</dcterms:modified>
</cp:coreProperties>
</file>