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9F8C" w14:textId="684DCBE0" w:rsidR="00FC282E" w:rsidRPr="001B7DCE" w:rsidRDefault="00F8153A" w:rsidP="00A7545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n</w:t>
      </w:r>
      <w:r>
        <w:rPr>
          <w:sz w:val="40"/>
          <w:szCs w:val="44"/>
        </w:rPr>
        <w:t xml:space="preserve">ode.js </w:t>
      </w:r>
      <w:r w:rsidR="00CE7DF1">
        <w:rPr>
          <w:rFonts w:hint="eastAsia"/>
          <w:sz w:val="40"/>
          <w:szCs w:val="44"/>
        </w:rPr>
        <w:t>프로젝트 생성</w:t>
      </w:r>
    </w:p>
    <w:p w14:paraId="1F86BC0F" w14:textId="2CEF3E86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1AC4FEE5" w14:textId="64AA77C6" w:rsidR="00536550" w:rsidRDefault="0072445D" w:rsidP="00A7545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프로젝트 생성</w:t>
      </w:r>
    </w:p>
    <w:p w14:paraId="7AC1E508" w14:textId="7AB50733" w:rsidR="0072445D" w:rsidRDefault="00CF00E2" w:rsidP="00A75451">
      <w:r>
        <w:rPr>
          <w:rFonts w:hint="eastAsia"/>
        </w:rPr>
        <w:t>eslint</w:t>
      </w:r>
      <w:r w:rsidR="0072445D">
        <w:t xml:space="preserve"> </w:t>
      </w:r>
      <w:r w:rsidR="0072445D">
        <w:rPr>
          <w:rFonts w:hint="eastAsia"/>
        </w:rPr>
        <w:t>설정</w:t>
      </w:r>
    </w:p>
    <w:p w14:paraId="6F50FC97" w14:textId="632A839B" w:rsidR="0072445D" w:rsidRDefault="009D4456" w:rsidP="00A7545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반복문</w:t>
      </w:r>
    </w:p>
    <w:p w14:paraId="7107C61E" w14:textId="25479D90" w:rsidR="00395667" w:rsidRDefault="00395667" w:rsidP="00A75451">
      <w:r>
        <w:rPr>
          <w:rFonts w:hint="eastAsia"/>
        </w:rPr>
        <w:t>지역변수 선언</w:t>
      </w:r>
    </w:p>
    <w:p w14:paraId="6C5D6FC8" w14:textId="24396FED" w:rsidR="00536550" w:rsidRDefault="00536550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24777A8F" w14:textId="4AE50213" w:rsidR="004C7F97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5768777" w:history="1">
        <w:r w:rsidR="004C7F97" w:rsidRPr="00C45B9E">
          <w:rPr>
            <w:rStyle w:val="Hyperlink"/>
            <w:rFonts w:hAnsi="굴림체"/>
            <w:noProof/>
          </w:rPr>
          <w:t>1.</w:t>
        </w:r>
        <w:r w:rsidR="004C7F97" w:rsidRPr="00C45B9E">
          <w:rPr>
            <w:rStyle w:val="Hyperlink"/>
            <w:noProof/>
          </w:rPr>
          <w:t xml:space="preserve"> eslint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_Toc35768777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</w:t>
        </w:r>
        <w:r w:rsidR="004C7F97">
          <w:rPr>
            <w:noProof/>
            <w:webHidden/>
          </w:rPr>
          <w:fldChar w:fldCharType="end"/>
        </w:r>
      </w:hyperlink>
    </w:p>
    <w:p w14:paraId="16A59286" w14:textId="045B7B1D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78" w:history="1">
        <w:r w:rsidR="004C7F97" w:rsidRPr="00C45B9E">
          <w:rPr>
            <w:rStyle w:val="Hyperlink"/>
            <w:noProof/>
          </w:rPr>
          <w:t>1) eslint란?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_Toc35768778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</w:t>
        </w:r>
        <w:r w:rsidR="004C7F97">
          <w:rPr>
            <w:noProof/>
            <w:webHidden/>
          </w:rPr>
          <w:fldChar w:fldCharType="end"/>
        </w:r>
      </w:hyperlink>
    </w:p>
    <w:p w14:paraId="68F2D899" w14:textId="0D11CEB3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79" w:history="1">
        <w:r w:rsidR="004C7F97" w:rsidRPr="00C45B9E">
          <w:rPr>
            <w:rStyle w:val="Hyperlink"/>
            <w:noProof/>
          </w:rPr>
          <w:t>2) eslint 설치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_Toc35768779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</w:t>
        </w:r>
        <w:r w:rsidR="004C7F97">
          <w:rPr>
            <w:noProof/>
            <w:webHidden/>
          </w:rPr>
          <w:fldChar w:fldCharType="end"/>
        </w:r>
      </w:hyperlink>
    </w:p>
    <w:p w14:paraId="476C4F15" w14:textId="2AC10057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780" w:history="1">
        <w:r w:rsidR="004C7F97" w:rsidRPr="00C45B9E">
          <w:rPr>
            <w:rStyle w:val="Hyperlink"/>
            <w:rFonts w:hAnsi="굴림체"/>
            <w:noProof/>
          </w:rPr>
          <w:t>2.</w:t>
        </w:r>
        <w:r w:rsidR="004C7F97" w:rsidRPr="00C45B9E">
          <w:rPr>
            <w:rStyle w:val="Hyperlink"/>
            <w:noProof/>
          </w:rPr>
          <w:t xml:space="preserve"> bash 명령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_Toc35768780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3</w:t>
        </w:r>
        <w:r w:rsidR="004C7F97">
          <w:rPr>
            <w:noProof/>
            <w:webHidden/>
          </w:rPr>
          <w:fldChar w:fldCharType="end"/>
        </w:r>
      </w:hyperlink>
    </w:p>
    <w:p w14:paraId="2122A8E1" w14:textId="144DAFA8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1" w:history="1">
        <w:r w:rsidR="004C7F97" w:rsidRPr="00C45B9E">
          <w:rPr>
            <w:rStyle w:val="Hyperlink"/>
            <w:noProof/>
          </w:rPr>
          <w:t>1) bash 명령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_Toc35768781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3</w:t>
        </w:r>
        <w:r w:rsidR="004C7F97">
          <w:rPr>
            <w:noProof/>
            <w:webHidden/>
          </w:rPr>
          <w:fldChar w:fldCharType="end"/>
        </w:r>
      </w:hyperlink>
    </w:p>
    <w:p w14:paraId="49B587D2" w14:textId="696028AF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2" w:history="1">
        <w:r w:rsidR="004C7F97" w:rsidRPr="00C45B9E">
          <w:rPr>
            <w:rStyle w:val="Hyperlink"/>
            <w:noProof/>
          </w:rPr>
          <w:t>2) 파일 경로명 (file path)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_Toc35768782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4</w:t>
        </w:r>
        <w:r w:rsidR="004C7F97">
          <w:rPr>
            <w:noProof/>
            <w:webHidden/>
          </w:rPr>
          <w:fldChar w:fldCharType="end"/>
        </w:r>
      </w:hyperlink>
    </w:p>
    <w:p w14:paraId="54285316" w14:textId="5FB472E8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783" w:history="1">
        <w:r w:rsidR="004C7F97" w:rsidRPr="00C45B9E">
          <w:rPr>
            <w:rStyle w:val="Hyperlink"/>
            <w:rFonts w:hAnsi="굴림체"/>
            <w:noProof/>
          </w:rPr>
          <w:t>3.</w:t>
        </w:r>
        <w:r w:rsidR="004C7F97" w:rsidRPr="00C45B9E">
          <w:rPr>
            <w:rStyle w:val="Hyperlink"/>
            <w:noProof/>
          </w:rPr>
          <w:t xml:space="preserve"> node.js 프로젝트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_Toc35768783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5</w:t>
        </w:r>
        <w:r w:rsidR="004C7F97">
          <w:rPr>
            <w:noProof/>
            <w:webHidden/>
          </w:rPr>
          <w:fldChar w:fldCharType="end"/>
        </w:r>
      </w:hyperlink>
    </w:p>
    <w:p w14:paraId="2A085DFE" w14:textId="4DE86504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4" w:history="1">
        <w:r w:rsidR="004C7F97" w:rsidRPr="00C45B9E">
          <w:rPr>
            <w:rStyle w:val="Hyperlink"/>
            <w:noProof/>
          </w:rPr>
          <w:t>1) package.json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_Toc35768784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5</w:t>
        </w:r>
        <w:r w:rsidR="004C7F97">
          <w:rPr>
            <w:noProof/>
            <w:webHidden/>
          </w:rPr>
          <w:fldChar w:fldCharType="end"/>
        </w:r>
      </w:hyperlink>
    </w:p>
    <w:p w14:paraId="1E0A9B70" w14:textId="665EE0FE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5" w:history="1">
        <w:r w:rsidR="004C7F97" w:rsidRPr="00C45B9E">
          <w:rPr>
            <w:rStyle w:val="Hyperlink"/>
            <w:noProof/>
          </w:rPr>
          <w:t>2) eslint 설정 파일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_Toc35768785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6</w:t>
        </w:r>
        <w:r w:rsidR="004C7F97">
          <w:rPr>
            <w:noProof/>
            <w:webHidden/>
          </w:rPr>
          <w:fldChar w:fldCharType="end"/>
        </w:r>
      </w:hyperlink>
    </w:p>
    <w:p w14:paraId="17F9DA14" w14:textId="21B99AE7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6" w:history="1">
        <w:r w:rsidR="004C7F97" w:rsidRPr="00C45B9E">
          <w:rPr>
            <w:rStyle w:val="Hyperlink"/>
            <w:noProof/>
          </w:rPr>
          <w:t>3) 프로젝트 폴더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_Toc35768786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8</w:t>
        </w:r>
        <w:r w:rsidR="004C7F97">
          <w:rPr>
            <w:noProof/>
            <w:webHidden/>
          </w:rPr>
          <w:fldChar w:fldCharType="end"/>
        </w:r>
      </w:hyperlink>
    </w:p>
    <w:p w14:paraId="672FE231" w14:textId="594555F8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787" w:history="1">
        <w:r w:rsidR="004C7F97" w:rsidRPr="00C45B9E">
          <w:rPr>
            <w:rStyle w:val="Hyperlink"/>
            <w:rFonts w:hAnsi="굴림체"/>
            <w:noProof/>
          </w:rPr>
          <w:t>4.</w:t>
        </w:r>
        <w:r w:rsidR="004C7F97" w:rsidRPr="00C45B9E">
          <w:rPr>
            <w:rStyle w:val="Hyperlink"/>
            <w:noProof/>
          </w:rPr>
          <w:t xml:space="preserve"> 반복문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_Toc35768787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10</w:t>
        </w:r>
        <w:r w:rsidR="004C7F97">
          <w:rPr>
            <w:noProof/>
            <w:webHidden/>
          </w:rPr>
          <w:fldChar w:fldCharType="end"/>
        </w:r>
      </w:hyperlink>
    </w:p>
    <w:p w14:paraId="33056318" w14:textId="01E6ED67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8" w:history="1">
        <w:r w:rsidR="004C7F97" w:rsidRPr="00C45B9E">
          <w:rPr>
            <w:rStyle w:val="Hyperlink"/>
            <w:noProof/>
          </w:rPr>
          <w:t>1) chap02 폴더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_Toc35768788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10</w:t>
        </w:r>
        <w:r w:rsidR="004C7F97">
          <w:rPr>
            <w:noProof/>
            <w:webHidden/>
          </w:rPr>
          <w:fldChar w:fldCharType="end"/>
        </w:r>
      </w:hyperlink>
    </w:p>
    <w:p w14:paraId="70B75BC5" w14:textId="6D585FE2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89" w:history="1">
        <w:r w:rsidR="004C7F97" w:rsidRPr="00C45B9E">
          <w:rPr>
            <w:rStyle w:val="Hyperlink"/>
            <w:noProof/>
          </w:rPr>
          <w:t>2) chap02 폴더 아래 파일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_Toc35768789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10</w:t>
        </w:r>
        <w:r w:rsidR="004C7F97">
          <w:rPr>
            <w:noProof/>
            <w:webHidden/>
          </w:rPr>
          <w:fldChar w:fldCharType="end"/>
        </w:r>
      </w:hyperlink>
    </w:p>
    <w:p w14:paraId="45487C6B" w14:textId="6CE25F30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0" w:history="1">
        <w:r w:rsidR="004C7F97" w:rsidRPr="00C45B9E">
          <w:rPr>
            <w:rStyle w:val="Hyperlink"/>
            <w:noProof/>
          </w:rPr>
          <w:t>3) for 문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_Toc35768790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11</w:t>
        </w:r>
        <w:r w:rsidR="004C7F97">
          <w:rPr>
            <w:noProof/>
            <w:webHidden/>
          </w:rPr>
          <w:fldChar w:fldCharType="end"/>
        </w:r>
      </w:hyperlink>
    </w:p>
    <w:p w14:paraId="08D9E56C" w14:textId="653898FC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1" w:history="1">
        <w:r w:rsidR="004C7F97" w:rsidRPr="00C45B9E">
          <w:rPr>
            <w:rStyle w:val="Hyperlink"/>
            <w:noProof/>
          </w:rPr>
          <w:t>4) while 루프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_Toc35768791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13</w:t>
        </w:r>
        <w:r w:rsidR="004C7F97">
          <w:rPr>
            <w:noProof/>
            <w:webHidden/>
          </w:rPr>
          <w:fldChar w:fldCharType="end"/>
        </w:r>
      </w:hyperlink>
    </w:p>
    <w:p w14:paraId="2A431DD4" w14:textId="2489D8E3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2" w:history="1">
        <w:r w:rsidR="004C7F97" w:rsidRPr="00C45B9E">
          <w:rPr>
            <w:rStyle w:val="Hyperlink"/>
            <w:noProof/>
          </w:rPr>
          <w:t>5) do while 루프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_Toc35768792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13</w:t>
        </w:r>
        <w:r w:rsidR="004C7F97">
          <w:rPr>
            <w:noProof/>
            <w:webHidden/>
          </w:rPr>
          <w:fldChar w:fldCharType="end"/>
        </w:r>
      </w:hyperlink>
    </w:p>
    <w:p w14:paraId="6BDC0D54" w14:textId="35EFA743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3" w:history="1">
        <w:r w:rsidR="004C7F97" w:rsidRPr="00C45B9E">
          <w:rPr>
            <w:rStyle w:val="Hyperlink"/>
            <w:noProof/>
          </w:rPr>
          <w:t>6) break, continue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_Toc35768793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14</w:t>
        </w:r>
        <w:r w:rsidR="004C7F97">
          <w:rPr>
            <w:noProof/>
            <w:webHidden/>
          </w:rPr>
          <w:fldChar w:fldCharType="end"/>
        </w:r>
      </w:hyperlink>
    </w:p>
    <w:p w14:paraId="73F83C02" w14:textId="77D9C177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794" w:history="1">
        <w:r w:rsidR="004C7F97" w:rsidRPr="00C45B9E">
          <w:rPr>
            <w:rStyle w:val="Hyperlink"/>
            <w:rFonts w:hAnsi="굴림체"/>
            <w:noProof/>
          </w:rPr>
          <w:t>5.</w:t>
        </w:r>
        <w:r w:rsidR="004C7F97" w:rsidRPr="00C45B9E">
          <w:rPr>
            <w:rStyle w:val="Hyperlink"/>
            <w:noProof/>
          </w:rPr>
          <w:t xml:space="preserve"> 변수 선언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_Toc35768794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15</w:t>
        </w:r>
        <w:r w:rsidR="004C7F97">
          <w:rPr>
            <w:noProof/>
            <w:webHidden/>
          </w:rPr>
          <w:fldChar w:fldCharType="end"/>
        </w:r>
      </w:hyperlink>
    </w:p>
    <w:p w14:paraId="15231988" w14:textId="367EC2E1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5" w:history="1">
        <w:r w:rsidR="004C7F97" w:rsidRPr="00C45B9E">
          <w:rPr>
            <w:rStyle w:val="Hyperlink"/>
            <w:noProof/>
          </w:rPr>
          <w:t>1) 변수 선언 생략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_Toc35768795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15</w:t>
        </w:r>
        <w:r w:rsidR="004C7F97">
          <w:rPr>
            <w:noProof/>
            <w:webHidden/>
          </w:rPr>
          <w:fldChar w:fldCharType="end"/>
        </w:r>
      </w:hyperlink>
    </w:p>
    <w:p w14:paraId="7E97332B" w14:textId="0CC68EA8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6" w:history="1">
        <w:r w:rsidR="004C7F97" w:rsidRPr="00C45B9E">
          <w:rPr>
            <w:rStyle w:val="Hyperlink"/>
            <w:noProof/>
          </w:rPr>
          <w:t>2) "use strict";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_Toc35768796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16</w:t>
        </w:r>
        <w:r w:rsidR="004C7F97">
          <w:rPr>
            <w:noProof/>
            <w:webHidden/>
          </w:rPr>
          <w:fldChar w:fldCharType="end"/>
        </w:r>
      </w:hyperlink>
    </w:p>
    <w:p w14:paraId="099304BE" w14:textId="2FBFEFA5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7" w:history="1">
        <w:r w:rsidR="004C7F97" w:rsidRPr="00C45B9E">
          <w:rPr>
            <w:rStyle w:val="Hyperlink"/>
            <w:noProof/>
          </w:rPr>
          <w:t>3) 상수 선언 const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_Toc35768797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17</w:t>
        </w:r>
        <w:r w:rsidR="004C7F97">
          <w:rPr>
            <w:noProof/>
            <w:webHidden/>
          </w:rPr>
          <w:fldChar w:fldCharType="end"/>
        </w:r>
      </w:hyperlink>
    </w:p>
    <w:p w14:paraId="682993E9" w14:textId="55233655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798" w:history="1">
        <w:r w:rsidR="004C7F97" w:rsidRPr="00C45B9E">
          <w:rPr>
            <w:rStyle w:val="Hyperlink"/>
            <w:rFonts w:hAnsi="굴림체"/>
            <w:noProof/>
          </w:rPr>
          <w:t>6.</w:t>
        </w:r>
        <w:r w:rsidR="004C7F97" w:rsidRPr="00C45B9E">
          <w:rPr>
            <w:rStyle w:val="Hyperlink"/>
            <w:noProof/>
          </w:rPr>
          <w:t xml:space="preserve"> github 연동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_Toc35768798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18</w:t>
        </w:r>
        <w:r w:rsidR="004C7F97">
          <w:rPr>
            <w:noProof/>
            <w:webHidden/>
          </w:rPr>
          <w:fldChar w:fldCharType="end"/>
        </w:r>
      </w:hyperlink>
    </w:p>
    <w:p w14:paraId="1E1C35E7" w14:textId="630EFBB6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799" w:history="1">
        <w:r w:rsidR="004C7F97" w:rsidRPr="00C45B9E">
          <w:rPr>
            <w:rStyle w:val="Hyperlink"/>
            <w:noProof/>
          </w:rPr>
          <w:t>1) github repository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_Toc35768799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18</w:t>
        </w:r>
        <w:r w:rsidR="004C7F97">
          <w:rPr>
            <w:noProof/>
            <w:webHidden/>
          </w:rPr>
          <w:fldChar w:fldCharType="end"/>
        </w:r>
      </w:hyperlink>
    </w:p>
    <w:p w14:paraId="3B4C93BE" w14:textId="07E012EC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0" w:history="1">
        <w:r w:rsidR="004C7F97" w:rsidRPr="00C45B9E">
          <w:rPr>
            <w:rStyle w:val="Hyperlink"/>
            <w:noProof/>
          </w:rPr>
          <w:t>2) git 사용자 설정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_Toc35768800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19</w:t>
        </w:r>
        <w:r w:rsidR="004C7F97">
          <w:rPr>
            <w:noProof/>
            <w:webHidden/>
          </w:rPr>
          <w:fldChar w:fldCharType="end"/>
        </w:r>
      </w:hyperlink>
    </w:p>
    <w:p w14:paraId="03CCBC0A" w14:textId="6E34566A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1" w:history="1">
        <w:r w:rsidR="004C7F97" w:rsidRPr="00C45B9E">
          <w:rPr>
            <w:rStyle w:val="Hyperlink"/>
            <w:noProof/>
          </w:rPr>
          <w:t>3) .gitignore 파일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_Toc35768801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20</w:t>
        </w:r>
        <w:r w:rsidR="004C7F97">
          <w:rPr>
            <w:noProof/>
            <w:webHidden/>
          </w:rPr>
          <w:fldChar w:fldCharType="end"/>
        </w:r>
      </w:hyperlink>
    </w:p>
    <w:p w14:paraId="60568134" w14:textId="7B85C638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2" w:history="1">
        <w:r w:rsidR="004C7F97" w:rsidRPr="00C45B9E">
          <w:rPr>
            <w:rStyle w:val="Hyperlink"/>
            <w:noProof/>
          </w:rPr>
          <w:t>4) local repository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_Toc35768802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20</w:t>
        </w:r>
        <w:r w:rsidR="004C7F97">
          <w:rPr>
            <w:noProof/>
            <w:webHidden/>
          </w:rPr>
          <w:fldChar w:fldCharType="end"/>
        </w:r>
      </w:hyperlink>
    </w:p>
    <w:p w14:paraId="71A7A338" w14:textId="3A753F17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3" w:history="1">
        <w:r w:rsidR="004C7F97" w:rsidRPr="00C45B9E">
          <w:rPr>
            <w:rStyle w:val="Hyperlink"/>
            <w:noProof/>
          </w:rPr>
          <w:t>5) 첫번째 commit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_Toc35768803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21</w:t>
        </w:r>
        <w:r w:rsidR="004C7F97">
          <w:rPr>
            <w:noProof/>
            <w:webHidden/>
          </w:rPr>
          <w:fldChar w:fldCharType="end"/>
        </w:r>
      </w:hyperlink>
    </w:p>
    <w:p w14:paraId="472D9ACC" w14:textId="47CC9E87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4" w:history="1">
        <w:r w:rsidR="004C7F97" w:rsidRPr="00C45B9E">
          <w:rPr>
            <w:rStyle w:val="Hyperlink"/>
            <w:noProof/>
          </w:rPr>
          <w:t>6) github 서버에 push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_Toc35768804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22</w:t>
        </w:r>
        <w:r w:rsidR="004C7F97">
          <w:rPr>
            <w:noProof/>
            <w:webHidden/>
          </w:rPr>
          <w:fldChar w:fldCharType="end"/>
        </w:r>
      </w:hyperlink>
    </w:p>
    <w:p w14:paraId="3B985CE6" w14:textId="449CE039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5" w:history="1">
        <w:r w:rsidR="004C7F97" w:rsidRPr="00C45B9E">
          <w:rPr>
            <w:rStyle w:val="Hyperlink"/>
            <w:noProof/>
          </w:rPr>
          <w:t>7) 수정한 소스 코드 등록하기.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_Toc35768805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22</w:t>
        </w:r>
        <w:r w:rsidR="004C7F97">
          <w:rPr>
            <w:noProof/>
            <w:webHidden/>
          </w:rPr>
          <w:fldChar w:fldCharType="end"/>
        </w:r>
      </w:hyperlink>
    </w:p>
    <w:p w14:paraId="5F30C6C2" w14:textId="54FC79FF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806" w:history="1">
        <w:r w:rsidR="004C7F97" w:rsidRPr="00C45B9E">
          <w:rPr>
            <w:rStyle w:val="Hyperlink"/>
            <w:rFonts w:hAnsi="굴림체"/>
            <w:noProof/>
          </w:rPr>
          <w:t>7.</w:t>
        </w:r>
        <w:r w:rsidR="004C7F97" w:rsidRPr="00C45B9E">
          <w:rPr>
            <w:rStyle w:val="Hyperlink"/>
            <w:noProof/>
          </w:rPr>
          <w:t xml:space="preserve"> 내용 정리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_Toc35768806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24</w:t>
        </w:r>
        <w:r w:rsidR="004C7F97">
          <w:rPr>
            <w:noProof/>
            <w:webHidden/>
          </w:rPr>
          <w:fldChar w:fldCharType="end"/>
        </w:r>
      </w:hyperlink>
    </w:p>
    <w:p w14:paraId="6D45ED32" w14:textId="52DD57B7" w:rsidR="004C7F97" w:rsidRDefault="003634C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768807" w:history="1">
        <w:r w:rsidR="004C7F97" w:rsidRPr="00C45B9E">
          <w:rPr>
            <w:rStyle w:val="Hyperlink"/>
            <w:rFonts w:hAnsi="굴림체"/>
            <w:noProof/>
          </w:rPr>
          <w:t>8.</w:t>
        </w:r>
        <w:r w:rsidR="004C7F97" w:rsidRPr="00C45B9E">
          <w:rPr>
            <w:rStyle w:val="Hyperlink"/>
            <w:noProof/>
          </w:rPr>
          <w:t xml:space="preserve"> 과제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_Toc35768807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26</w:t>
        </w:r>
        <w:r w:rsidR="004C7F97">
          <w:rPr>
            <w:noProof/>
            <w:webHidden/>
          </w:rPr>
          <w:fldChar w:fldCharType="end"/>
        </w:r>
      </w:hyperlink>
    </w:p>
    <w:p w14:paraId="2EA98682" w14:textId="1B425991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8" w:history="1">
        <w:r w:rsidR="004C7F97" w:rsidRPr="00C45B9E">
          <w:rPr>
            <w:rStyle w:val="Hyperlink"/>
            <w:noProof/>
          </w:rPr>
          <w:t>1) 과제 프로젝트 생성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_Toc35768808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26</w:t>
        </w:r>
        <w:r w:rsidR="004C7F97">
          <w:rPr>
            <w:noProof/>
            <w:webHidden/>
          </w:rPr>
          <w:fldChar w:fldCharType="end"/>
        </w:r>
      </w:hyperlink>
    </w:p>
    <w:p w14:paraId="389A0012" w14:textId="790A1AB0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09" w:history="1">
        <w:r w:rsidR="004C7F97" w:rsidRPr="00C45B9E">
          <w:rPr>
            <w:rStyle w:val="Hyperlink"/>
            <w:noProof/>
          </w:rPr>
          <w:t>2) 합계1 (sum1.js)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_Toc35768809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26</w:t>
        </w:r>
        <w:r w:rsidR="004C7F97">
          <w:rPr>
            <w:noProof/>
            <w:webHidden/>
          </w:rPr>
          <w:fldChar w:fldCharType="end"/>
        </w:r>
      </w:hyperlink>
    </w:p>
    <w:p w14:paraId="07017A06" w14:textId="2A563D2E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10" w:history="1">
        <w:r w:rsidR="004C7F97" w:rsidRPr="00C45B9E">
          <w:rPr>
            <w:rStyle w:val="Hyperlink"/>
            <w:noProof/>
          </w:rPr>
          <w:t>3) 합계2 (sum2.js)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_Toc35768810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26</w:t>
        </w:r>
        <w:r w:rsidR="004C7F97">
          <w:rPr>
            <w:noProof/>
            <w:webHidden/>
          </w:rPr>
          <w:fldChar w:fldCharType="end"/>
        </w:r>
      </w:hyperlink>
    </w:p>
    <w:p w14:paraId="5EB2F698" w14:textId="12A043AF" w:rsidR="004C7F97" w:rsidRDefault="003634C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768811" w:history="1">
        <w:r w:rsidR="004C7F97" w:rsidRPr="00C45B9E">
          <w:rPr>
            <w:rStyle w:val="Hyperlink"/>
            <w:noProof/>
          </w:rPr>
          <w:t>4) 과제 프로젝트를 github에 등록하라.</w:t>
        </w:r>
        <w:r w:rsidR="004C7F97">
          <w:rPr>
            <w:noProof/>
            <w:webHidden/>
          </w:rPr>
          <w:tab/>
        </w:r>
        <w:r w:rsidR="004C7F97">
          <w:rPr>
            <w:noProof/>
            <w:webHidden/>
          </w:rPr>
          <w:fldChar w:fldCharType="begin"/>
        </w:r>
        <w:r w:rsidR="004C7F97">
          <w:rPr>
            <w:noProof/>
            <w:webHidden/>
          </w:rPr>
          <w:instrText xml:space="preserve"> PAGEREF _Toc35768811 \h </w:instrText>
        </w:r>
        <w:r w:rsidR="004C7F97">
          <w:rPr>
            <w:noProof/>
            <w:webHidden/>
          </w:rPr>
        </w:r>
        <w:r w:rsidR="004C7F97">
          <w:rPr>
            <w:noProof/>
            <w:webHidden/>
          </w:rPr>
          <w:fldChar w:fldCharType="separate"/>
        </w:r>
        <w:r w:rsidR="004C7F97">
          <w:rPr>
            <w:noProof/>
            <w:webHidden/>
          </w:rPr>
          <w:t>26</w:t>
        </w:r>
        <w:r w:rsidR="004C7F97">
          <w:rPr>
            <w:noProof/>
            <w:webHidden/>
          </w:rPr>
          <w:fldChar w:fldCharType="end"/>
        </w:r>
      </w:hyperlink>
    </w:p>
    <w:p w14:paraId="2C68EDF7" w14:textId="12AB0AD3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662622B6" w14:textId="600E8B30" w:rsidR="00FC282E" w:rsidRDefault="00FC28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9D1081" w14:textId="575B890F" w:rsidR="00D13A8B" w:rsidRDefault="00CF00E2" w:rsidP="003D2EE2">
      <w:pPr>
        <w:pStyle w:val="Heading1"/>
      </w:pPr>
      <w:bookmarkStart w:id="0" w:name="_Toc35768777"/>
      <w:r>
        <w:rPr>
          <w:rFonts w:hint="eastAsia"/>
        </w:rPr>
        <w:lastRenderedPageBreak/>
        <w:t>eslint</w:t>
      </w:r>
      <w:bookmarkEnd w:id="0"/>
    </w:p>
    <w:p w14:paraId="4BB4B6F7" w14:textId="6EDC0CBA" w:rsidR="00711A6B" w:rsidRDefault="00711A6B" w:rsidP="00711A6B"/>
    <w:p w14:paraId="0AE12419" w14:textId="5B8F0B19" w:rsidR="00711A6B" w:rsidRDefault="00CF00E2" w:rsidP="00711A6B">
      <w:pPr>
        <w:pStyle w:val="Heading2"/>
      </w:pPr>
      <w:bookmarkStart w:id="1" w:name="_Toc35768778"/>
      <w:r>
        <w:t>esl</w:t>
      </w:r>
      <w:r w:rsidR="007A762E">
        <w:t>i</w:t>
      </w:r>
      <w:r w:rsidR="001850DF">
        <w:t>n</w:t>
      </w:r>
      <w:r w:rsidR="007A762E">
        <w:t>t</w:t>
      </w:r>
      <w:r w:rsidR="007A762E">
        <w:rPr>
          <w:rFonts w:hint="eastAsia"/>
        </w:rPr>
        <w:t>란?</w:t>
      </w:r>
      <w:bookmarkEnd w:id="1"/>
    </w:p>
    <w:p w14:paraId="19729334" w14:textId="77777777" w:rsidR="00A2123B" w:rsidRPr="00D57B4B" w:rsidRDefault="00A2123B" w:rsidP="00A2123B">
      <w:r>
        <w:rPr>
          <w:rFonts w:hint="eastAsia"/>
        </w:rPr>
        <w:t>오타 같은 실수에서 컴파일 에러가 발생해야 버그 찾기가 수월하다.</w:t>
      </w:r>
    </w:p>
    <w:p w14:paraId="19A992D4" w14:textId="51FF5071" w:rsidR="00A2123B" w:rsidRDefault="00A2123B" w:rsidP="00A2123B"/>
    <w:p w14:paraId="392BFF34" w14:textId="0AC454E9" w:rsidR="00D13A8B" w:rsidRDefault="000D57D5" w:rsidP="00D13A8B">
      <w:r>
        <w:rPr>
          <w:rFonts w:hint="eastAsia"/>
        </w:rPr>
        <w:t xml:space="preserve">그런데 </w:t>
      </w:r>
      <w:r w:rsidR="00D13A8B">
        <w:rPr>
          <w:rFonts w:hint="eastAsia"/>
        </w:rPr>
        <w:t>j</w:t>
      </w:r>
      <w:r w:rsidR="00D13A8B">
        <w:t>avascript</w:t>
      </w:r>
      <w:r w:rsidR="00D13A8B">
        <w:rPr>
          <w:rFonts w:hint="eastAsia"/>
        </w:rPr>
        <w:t>는 인터프리터 방식의 언어라서 컴파일을 하지 않는다.</w:t>
      </w:r>
    </w:p>
    <w:p w14:paraId="18B91C56" w14:textId="51640319" w:rsidR="00B07CEE" w:rsidRDefault="00B07CEE" w:rsidP="00D13A8B">
      <w:r>
        <w:rPr>
          <w:rFonts w:hint="eastAsia"/>
        </w:rPr>
        <w:t>컴파일을 하지 않기 때문에,</w:t>
      </w:r>
      <w:r>
        <w:t xml:space="preserve"> </w:t>
      </w:r>
      <w:r>
        <w:rPr>
          <w:rFonts w:hint="eastAsia"/>
        </w:rPr>
        <w:t>컴파일 에러가 발생하지도 않는다.</w:t>
      </w:r>
    </w:p>
    <w:p w14:paraId="04D7ADE7" w14:textId="77777777" w:rsidR="00765A32" w:rsidRDefault="00765A32" w:rsidP="00D13A8B"/>
    <w:p w14:paraId="5027D5C7" w14:textId="264432D8" w:rsidR="00765A32" w:rsidRDefault="00765A32" w:rsidP="00D13A8B">
      <w:r>
        <w:rPr>
          <w:rFonts w:hint="eastAsia"/>
        </w:rPr>
        <w:t>소스코드에 오타가 있어도,</w:t>
      </w:r>
      <w:r>
        <w:t xml:space="preserve"> </w:t>
      </w:r>
      <w:r>
        <w:rPr>
          <w:rFonts w:hint="eastAsia"/>
        </w:rPr>
        <w:t>컴파일 에러가 발생하지 않고,</w:t>
      </w:r>
    </w:p>
    <w:p w14:paraId="215F4B4F" w14:textId="7706D8D6" w:rsidR="00765A32" w:rsidRDefault="00765A32" w:rsidP="00D13A8B">
      <w:r>
        <w:rPr>
          <w:rFonts w:hint="eastAsia"/>
        </w:rPr>
        <w:t>실행할 때 런타임</w:t>
      </w:r>
      <w:r w:rsidR="00372A46">
        <w:rPr>
          <w:rFonts w:hint="eastAsia"/>
        </w:rPr>
        <w:t xml:space="preserve"> </w:t>
      </w:r>
      <w:r>
        <w:rPr>
          <w:rFonts w:hint="eastAsia"/>
        </w:rPr>
        <w:t>에러(</w:t>
      </w:r>
      <w:r>
        <w:t>runtime error)</w:t>
      </w:r>
      <w:r>
        <w:rPr>
          <w:rFonts w:hint="eastAsia"/>
        </w:rPr>
        <w:t>가 발생한다.</w:t>
      </w:r>
    </w:p>
    <w:p w14:paraId="57E5F2C5" w14:textId="098FCFC8" w:rsidR="00483BA0" w:rsidRDefault="00483BA0" w:rsidP="00D13A8B"/>
    <w:p w14:paraId="6D22F2D6" w14:textId="33197363" w:rsidR="002B010D" w:rsidRDefault="00121A65" w:rsidP="00D13A8B">
      <w:r>
        <w:rPr>
          <w:rFonts w:hint="eastAsia"/>
        </w:rPr>
        <w:t>에러를 찾기 위해</w:t>
      </w:r>
      <w:r w:rsidR="00FA4ECB">
        <w:rPr>
          <w:rFonts w:hint="eastAsia"/>
        </w:rPr>
        <w:t>,</w:t>
      </w:r>
      <w:r>
        <w:rPr>
          <w:rFonts w:hint="eastAsia"/>
        </w:rPr>
        <w:t xml:space="preserve"> 모든 기능을 다 실행해 보</w:t>
      </w:r>
      <w:r w:rsidR="00822830">
        <w:rPr>
          <w:rFonts w:hint="eastAsia"/>
        </w:rPr>
        <w:t>는 것은 힘들기 때문에,</w:t>
      </w:r>
    </w:p>
    <w:p w14:paraId="726C7EAB" w14:textId="329F772C" w:rsidR="00822830" w:rsidRDefault="00163317" w:rsidP="00D13A8B">
      <w:r>
        <w:rPr>
          <w:rFonts w:hint="eastAsia"/>
        </w:rPr>
        <w:t>컴파일 방식 언어보다 인터프리터 방식 언어는 버그 찾기가 힘들다.</w:t>
      </w:r>
    </w:p>
    <w:p w14:paraId="23629CB9" w14:textId="19232593" w:rsidR="00163317" w:rsidRDefault="00163317" w:rsidP="00D13A8B"/>
    <w:p w14:paraId="74652D00" w14:textId="149F9C01" w:rsidR="00163317" w:rsidRDefault="005356E0" w:rsidP="00D13A8B">
      <w:r>
        <w:rPr>
          <w:rFonts w:hint="eastAsia"/>
        </w:rPr>
        <w:t xml:space="preserve">이 불편함을 보완하는 도구가 </w:t>
      </w:r>
      <w:r w:rsidR="00CF00E2">
        <w:t>eslint</w:t>
      </w:r>
      <w:r>
        <w:t xml:space="preserve"> </w:t>
      </w:r>
      <w:r>
        <w:rPr>
          <w:rFonts w:hint="eastAsia"/>
        </w:rPr>
        <w:t>이다.</w:t>
      </w:r>
    </w:p>
    <w:p w14:paraId="53A4043E" w14:textId="28EA678A" w:rsidR="005356E0" w:rsidRDefault="00CF00E2" w:rsidP="00D13A8B">
      <w:r>
        <w:rPr>
          <w:rFonts w:hint="eastAsia"/>
        </w:rPr>
        <w:t>eslint</w:t>
      </w:r>
      <w:r w:rsidR="005356E0">
        <w:rPr>
          <w:rFonts w:hint="eastAsia"/>
        </w:rPr>
        <w:t xml:space="preserve">는 </w:t>
      </w:r>
      <w:r w:rsidR="00CD43D3">
        <w:rPr>
          <w:rFonts w:hint="eastAsia"/>
        </w:rPr>
        <w:t xml:space="preserve">컴파일러처럼 </w:t>
      </w:r>
      <w:r w:rsidR="001A5940">
        <w:rPr>
          <w:rFonts w:hint="eastAsia"/>
        </w:rPr>
        <w:t>소스코드</w:t>
      </w:r>
      <w:r w:rsidR="005356E0">
        <w:rPr>
          <w:rFonts w:hint="eastAsia"/>
        </w:rPr>
        <w:t xml:space="preserve">를 </w:t>
      </w:r>
      <w:r w:rsidR="00B91977">
        <w:rPr>
          <w:rFonts w:hint="eastAsia"/>
        </w:rPr>
        <w:t xml:space="preserve">분석해서 오타와 같은 </w:t>
      </w:r>
      <w:r w:rsidR="00144EE2">
        <w:rPr>
          <w:rFonts w:hint="eastAsia"/>
        </w:rPr>
        <w:t xml:space="preserve">문법 </w:t>
      </w:r>
      <w:r w:rsidR="00B91977">
        <w:rPr>
          <w:rFonts w:hint="eastAsia"/>
        </w:rPr>
        <w:t>오류를 찾아준다.</w:t>
      </w:r>
    </w:p>
    <w:p w14:paraId="152A8581" w14:textId="2A28804A" w:rsidR="00144EE2" w:rsidRDefault="00A06F4B" w:rsidP="00D13A8B">
      <w:r>
        <w:rPr>
          <w:rFonts w:hint="eastAsia"/>
        </w:rPr>
        <w:t>바람직하지 않</w:t>
      </w:r>
      <w:r w:rsidR="004E27D2">
        <w:rPr>
          <w:rFonts w:hint="eastAsia"/>
        </w:rPr>
        <w:t>은</w:t>
      </w:r>
      <w:r>
        <w:rPr>
          <w:rFonts w:hint="eastAsia"/>
        </w:rPr>
        <w:t xml:space="preserve"> 코딩 스타일도</w:t>
      </w:r>
      <w:r w:rsidR="003B3DC8">
        <w:rPr>
          <w:rFonts w:hint="eastAsia"/>
        </w:rPr>
        <w:t xml:space="preserve"> 지적해</w:t>
      </w:r>
      <w:r>
        <w:rPr>
          <w:rFonts w:hint="eastAsia"/>
        </w:rPr>
        <w:t xml:space="preserve"> 준다.</w:t>
      </w:r>
    </w:p>
    <w:p w14:paraId="1402FD64" w14:textId="13CA8542" w:rsidR="0051063F" w:rsidRPr="004E27D2" w:rsidRDefault="0051063F" w:rsidP="00D13A8B"/>
    <w:p w14:paraId="5B66F09E" w14:textId="77777777" w:rsidR="0051063F" w:rsidRDefault="0051063F" w:rsidP="00D13A8B"/>
    <w:p w14:paraId="4260B9F3" w14:textId="1D92A85C" w:rsidR="0051063F" w:rsidRDefault="00CF00E2" w:rsidP="0051063F">
      <w:pPr>
        <w:pStyle w:val="Heading2"/>
      </w:pPr>
      <w:bookmarkStart w:id="2" w:name="_Toc35768779"/>
      <w:r>
        <w:rPr>
          <w:rFonts w:hint="eastAsia"/>
        </w:rPr>
        <w:t>eslint</w:t>
      </w:r>
      <w:r w:rsidR="0051063F">
        <w:t xml:space="preserve"> </w:t>
      </w:r>
      <w:r w:rsidR="0051063F">
        <w:rPr>
          <w:rFonts w:hint="eastAsia"/>
        </w:rPr>
        <w:t>설치</w:t>
      </w:r>
      <w:bookmarkEnd w:id="2"/>
    </w:p>
    <w:p w14:paraId="76958928" w14:textId="4613A840" w:rsidR="00FA4ECB" w:rsidRDefault="00FA4ECB" w:rsidP="00D13A8B"/>
    <w:p w14:paraId="7B2A74D1" w14:textId="29D1B6BC" w:rsidR="0051063F" w:rsidRDefault="00CF00E2" w:rsidP="0051063F">
      <w:pPr>
        <w:pStyle w:val="Heading3"/>
      </w:pPr>
      <w:r>
        <w:rPr>
          <w:rFonts w:hint="eastAsia"/>
        </w:rPr>
        <w:t>eslint</w:t>
      </w:r>
      <w:r w:rsidR="0051063F">
        <w:t xml:space="preserve"> </w:t>
      </w:r>
      <w:r w:rsidR="0051063F">
        <w:rPr>
          <w:rFonts w:hint="eastAsia"/>
        </w:rPr>
        <w:t>설치</w:t>
      </w:r>
      <w:r w:rsidR="0051063F">
        <w:rPr>
          <w:rFonts w:hint="eastAsia"/>
        </w:rPr>
        <w:t xml:space="preserve"> </w:t>
      </w:r>
      <w:r w:rsidR="00CD7ECA">
        <w:rPr>
          <w:rFonts w:hint="eastAsia"/>
        </w:rPr>
        <w:t>명령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7ECA" w14:paraId="7A8DA5E7" w14:textId="77777777" w:rsidTr="00CD7ECA">
        <w:tc>
          <w:tcPr>
            <w:tcW w:w="10456" w:type="dxa"/>
          </w:tcPr>
          <w:p w14:paraId="701F4457" w14:textId="6D6FA9CB" w:rsidR="00CD7ECA" w:rsidRDefault="00CD7ECA" w:rsidP="00CD7ECA">
            <w:r>
              <w:rPr>
                <w:rFonts w:hint="eastAsia"/>
              </w:rPr>
              <w:t>n</w:t>
            </w:r>
            <w:r>
              <w:t xml:space="preserve">pm install -g </w:t>
            </w:r>
            <w:r w:rsidR="00CF00E2">
              <w:t>eslint</w:t>
            </w:r>
          </w:p>
        </w:tc>
      </w:tr>
    </w:tbl>
    <w:p w14:paraId="10C0484B" w14:textId="20EE707B" w:rsidR="00D13A8B" w:rsidRDefault="00D13A8B" w:rsidP="00D13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92D" w14:paraId="322F1D74" w14:textId="77777777" w:rsidTr="0084692D">
        <w:tc>
          <w:tcPr>
            <w:tcW w:w="10456" w:type="dxa"/>
          </w:tcPr>
          <w:p w14:paraId="6FF20177" w14:textId="2206E7F9" w:rsidR="0084692D" w:rsidRDefault="00D75134" w:rsidP="00D13A8B">
            <w:r w:rsidRPr="00D75134">
              <w:rPr>
                <w:noProof/>
              </w:rPr>
              <w:drawing>
                <wp:inline distT="0" distB="0" distL="0" distR="0" wp14:anchorId="7DFE124C" wp14:editId="1710DB75">
                  <wp:extent cx="6645910" cy="112204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DDE5F" w14:textId="77777777" w:rsidR="0084692D" w:rsidRDefault="0084692D" w:rsidP="00D13A8B"/>
    <w:p w14:paraId="7B7A5CF7" w14:textId="56411285" w:rsidR="005C49FE" w:rsidRDefault="005C49FE" w:rsidP="00D13A8B"/>
    <w:p w14:paraId="4726CE34" w14:textId="7ED29333" w:rsidR="007A762E" w:rsidRDefault="007A762E" w:rsidP="00851778">
      <w:pPr>
        <w:pStyle w:val="Heading3"/>
      </w:pPr>
      <w:r>
        <w:t>visual studio code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CF00E2">
        <w:t>eslint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21F6E0CC" w14:textId="77777777" w:rsidR="00D13A8B" w:rsidRPr="00D13A8B" w:rsidRDefault="00D13A8B" w:rsidP="00D13A8B"/>
    <w:p w14:paraId="231BAE4E" w14:textId="57EEF15E" w:rsidR="00D13A8B" w:rsidRDefault="00D13A8B" w:rsidP="00D13A8B">
      <w:r w:rsidRPr="00D13A8B">
        <w:rPr>
          <w:noProof/>
        </w:rPr>
        <w:drawing>
          <wp:inline distT="0" distB="0" distL="0" distR="0" wp14:anchorId="33C47CF7" wp14:editId="366B92E3">
            <wp:extent cx="4066478" cy="27962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604" cy="28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9A5D" w14:textId="396494E3" w:rsidR="007A762E" w:rsidRDefault="007A762E" w:rsidP="00D13A8B"/>
    <w:p w14:paraId="36C0C67B" w14:textId="1C8B2CC9" w:rsidR="00D13A8B" w:rsidRDefault="00D13A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DEA688C" w14:textId="7DFEA69B" w:rsidR="003325BA" w:rsidRDefault="00C0242E" w:rsidP="003D2EE2">
      <w:pPr>
        <w:pStyle w:val="Heading1"/>
      </w:pPr>
      <w:bookmarkStart w:id="3" w:name="_Toc35768780"/>
      <w:r>
        <w:rPr>
          <w:rFonts w:hint="eastAsia"/>
        </w:rPr>
        <w:lastRenderedPageBreak/>
        <w:t>b</w:t>
      </w:r>
      <w:r>
        <w:t xml:space="preserve">ash </w:t>
      </w:r>
      <w:r>
        <w:rPr>
          <w:rFonts w:hint="eastAsia"/>
        </w:rPr>
        <w:t>명령</w:t>
      </w:r>
      <w:bookmarkEnd w:id="3"/>
    </w:p>
    <w:p w14:paraId="2D4A71BC" w14:textId="3B4B30C9" w:rsidR="00C57E60" w:rsidRDefault="00C57E60" w:rsidP="00C57E60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의 기본 쉘인 </w:t>
      </w:r>
      <w:r>
        <w:t>bash</w:t>
      </w:r>
      <w:r w:rsidR="008A4556">
        <w:rPr>
          <w:rFonts w:hint="eastAsia"/>
        </w:rPr>
        <w:t xml:space="preserve"> 기본 명령을 배워보자.</w:t>
      </w:r>
    </w:p>
    <w:p w14:paraId="4E9B596C" w14:textId="77777777" w:rsidR="00023A85" w:rsidRPr="00C57E60" w:rsidRDefault="00023A85" w:rsidP="00C57E60"/>
    <w:p w14:paraId="52973AF6" w14:textId="77777777" w:rsidR="00C0242E" w:rsidRPr="00C0242E" w:rsidRDefault="00C0242E" w:rsidP="00C0242E"/>
    <w:p w14:paraId="609A7665" w14:textId="0B8D75E7" w:rsidR="006E7327" w:rsidRDefault="00F52B5F" w:rsidP="007436DE">
      <w:pPr>
        <w:pStyle w:val="Heading2"/>
      </w:pPr>
      <w:bookmarkStart w:id="4" w:name="_Toc35768781"/>
      <w:r>
        <w:t>bash</w:t>
      </w:r>
      <w:r w:rsidR="00EE26ED">
        <w:rPr>
          <w:rFonts w:hint="eastAsia"/>
        </w:rPr>
        <w:t xml:space="preserve"> </w:t>
      </w:r>
      <w:r>
        <w:rPr>
          <w:rFonts w:hint="eastAsia"/>
        </w:rPr>
        <w:t>명령</w:t>
      </w:r>
      <w:bookmarkEnd w:id="4"/>
    </w:p>
    <w:p w14:paraId="2206332B" w14:textId="77777777" w:rsidR="00C0242E" w:rsidRDefault="00C0242E" w:rsidP="00C0242E">
      <w:r>
        <w:rPr>
          <w:rFonts w:hint="eastAsia"/>
        </w:rPr>
        <w:t>디렉토리는 폴더와 같은 개념이다.</w:t>
      </w:r>
    </w:p>
    <w:p w14:paraId="29FC5D48" w14:textId="1996336B" w:rsidR="00A10D82" w:rsidRPr="00C0242E" w:rsidRDefault="00A10D82" w:rsidP="00A10D82"/>
    <w:p w14:paraId="323F5987" w14:textId="5CF5DEE9" w:rsidR="00A10D82" w:rsidRDefault="00A10D82" w:rsidP="00A10D82">
      <w:pPr>
        <w:pStyle w:val="Heading3"/>
      </w:pP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D82" w14:paraId="2518C1DE" w14:textId="77777777" w:rsidTr="00A10D82">
        <w:tc>
          <w:tcPr>
            <w:tcW w:w="10456" w:type="dxa"/>
          </w:tcPr>
          <w:p w14:paraId="3F5B1A9D" w14:textId="58EFEA68" w:rsidR="00A10D82" w:rsidRPr="008F62CA" w:rsidRDefault="00A10D82" w:rsidP="00A10D82">
            <w:pPr>
              <w:rPr>
                <w:b/>
                <w:bCs/>
              </w:rPr>
            </w:pPr>
            <w:r w:rsidRPr="008F62CA">
              <w:rPr>
                <w:rFonts w:hint="eastAsia"/>
                <w:b/>
                <w:bCs/>
              </w:rPr>
              <w:t>m</w:t>
            </w:r>
            <w:r w:rsidRPr="008F62CA">
              <w:rPr>
                <w:b/>
                <w:bCs/>
              </w:rPr>
              <w:t xml:space="preserve">kdir </w:t>
            </w:r>
            <w:r w:rsidR="002554C6" w:rsidRPr="008F62CA">
              <w:rPr>
                <w:rFonts w:hint="eastAsia"/>
                <w:b/>
                <w:bCs/>
              </w:rPr>
              <w:t>디렉토리명</w:t>
            </w:r>
          </w:p>
        </w:tc>
      </w:tr>
    </w:tbl>
    <w:p w14:paraId="5F757113" w14:textId="53DC5A87" w:rsidR="00A10D82" w:rsidRDefault="00A10D82" w:rsidP="00A10D82"/>
    <w:p w14:paraId="64CFC401" w14:textId="119F394D" w:rsidR="00A10D82" w:rsidRDefault="00A10D82" w:rsidP="00A10D82"/>
    <w:p w14:paraId="2465F7C5" w14:textId="2DCF0A34" w:rsidR="00A10D82" w:rsidRDefault="00A10D82" w:rsidP="00A10D82">
      <w:pPr>
        <w:pStyle w:val="Heading3"/>
      </w:pP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디렉토리로</w:t>
      </w:r>
      <w:r>
        <w:rPr>
          <w:rFonts w:hint="eastAsia"/>
        </w:rPr>
        <w:t xml:space="preserve"> </w:t>
      </w:r>
      <w:r w:rsidR="002554C6">
        <w:rPr>
          <w:rFonts w:hint="eastAsia"/>
        </w:rPr>
        <w:t>이동하</w:t>
      </w:r>
      <w:r>
        <w:rPr>
          <w:rFonts w:hint="eastAsia"/>
        </w:rPr>
        <w:t>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D82" w14:paraId="3F3BE6CD" w14:textId="77777777" w:rsidTr="00A10D82">
        <w:tc>
          <w:tcPr>
            <w:tcW w:w="10456" w:type="dxa"/>
          </w:tcPr>
          <w:p w14:paraId="47DE8909" w14:textId="2FF91F32" w:rsidR="00A10D82" w:rsidRPr="008F62CA" w:rsidRDefault="00EE26ED" w:rsidP="00A10D82">
            <w:pPr>
              <w:rPr>
                <w:b/>
                <w:bCs/>
              </w:rPr>
            </w:pPr>
            <w:r w:rsidRPr="008F62CA">
              <w:rPr>
                <w:b/>
                <w:bCs/>
              </w:rPr>
              <w:t xml:space="preserve">cd </w:t>
            </w:r>
            <w:r w:rsidR="002554C6" w:rsidRPr="008F62CA">
              <w:rPr>
                <w:rFonts w:hint="eastAsia"/>
                <w:b/>
                <w:bCs/>
              </w:rPr>
              <w:t>디렉토리명</w:t>
            </w:r>
          </w:p>
        </w:tc>
      </w:tr>
    </w:tbl>
    <w:p w14:paraId="58C9FC47" w14:textId="7243EC7D" w:rsidR="00A10D82" w:rsidRDefault="00A10D82" w:rsidP="00A10D82"/>
    <w:p w14:paraId="522CB8C6" w14:textId="18B9583A" w:rsidR="00EE26ED" w:rsidRDefault="00EE26ED" w:rsidP="00A10D82"/>
    <w:p w14:paraId="197A7546" w14:textId="2A0E2B69" w:rsidR="00EE26ED" w:rsidRDefault="00EE26ED" w:rsidP="00EE26ED">
      <w:pPr>
        <w:pStyle w:val="Heading3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6ED" w14:paraId="609925D4" w14:textId="77777777" w:rsidTr="00EE26ED">
        <w:tc>
          <w:tcPr>
            <w:tcW w:w="10456" w:type="dxa"/>
          </w:tcPr>
          <w:p w14:paraId="0DC52E98" w14:textId="2A2E6F9E" w:rsidR="00EE26ED" w:rsidRPr="008F62CA" w:rsidRDefault="00EE26ED" w:rsidP="00EE26ED">
            <w:pPr>
              <w:rPr>
                <w:b/>
                <w:bCs/>
              </w:rPr>
            </w:pPr>
            <w:r w:rsidRPr="008F62CA">
              <w:rPr>
                <w:rFonts w:hint="eastAsia"/>
                <w:b/>
                <w:bCs/>
              </w:rPr>
              <w:t>l</w:t>
            </w:r>
            <w:r w:rsidRPr="008F62CA">
              <w:rPr>
                <w:b/>
                <w:bCs/>
              </w:rPr>
              <w:t>s -al</w:t>
            </w:r>
          </w:p>
        </w:tc>
      </w:tr>
    </w:tbl>
    <w:p w14:paraId="7CA413C9" w14:textId="527CCE40" w:rsidR="00EE26ED" w:rsidRDefault="00EE26ED" w:rsidP="00EE26ED"/>
    <w:p w14:paraId="19013C87" w14:textId="5F7BC143" w:rsidR="00EE26ED" w:rsidRDefault="00EE26ED" w:rsidP="00EE26ED"/>
    <w:p w14:paraId="29B2065A" w14:textId="41C6340A" w:rsidR="00EE26ED" w:rsidRDefault="00EE26ED" w:rsidP="00EE26ED">
      <w:pPr>
        <w:pStyle w:val="Heading3"/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디렉토리로</w:t>
      </w:r>
      <w:r>
        <w:rPr>
          <w:rFonts w:hint="eastAsia"/>
        </w:rPr>
        <w:t xml:space="preserve"> </w:t>
      </w:r>
      <w:r w:rsidR="002554C6">
        <w:rPr>
          <w:rFonts w:hint="eastAsia"/>
        </w:rPr>
        <w:t>이동하기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6ED" w14:paraId="005207E4" w14:textId="77777777" w:rsidTr="00EE26ED">
        <w:tc>
          <w:tcPr>
            <w:tcW w:w="10456" w:type="dxa"/>
          </w:tcPr>
          <w:p w14:paraId="2974C90F" w14:textId="65B6FAAB" w:rsidR="00EE26ED" w:rsidRPr="008F62CA" w:rsidRDefault="00EE26ED" w:rsidP="00EE26ED">
            <w:pPr>
              <w:rPr>
                <w:b/>
                <w:bCs/>
              </w:rPr>
            </w:pPr>
            <w:r w:rsidRPr="008F62CA">
              <w:rPr>
                <w:rFonts w:hint="eastAsia"/>
                <w:b/>
                <w:bCs/>
              </w:rPr>
              <w:t>c</w:t>
            </w:r>
            <w:r w:rsidRPr="008F62CA">
              <w:rPr>
                <w:b/>
                <w:bCs/>
              </w:rPr>
              <w:t>d ..</w:t>
            </w:r>
          </w:p>
        </w:tc>
      </w:tr>
    </w:tbl>
    <w:p w14:paraId="2BFE33B5" w14:textId="324F740C" w:rsidR="00EE26ED" w:rsidRDefault="00EE26ED" w:rsidP="00EE26ED"/>
    <w:p w14:paraId="2D23B179" w14:textId="77777777" w:rsidR="009E1E3D" w:rsidRDefault="009E1E3D" w:rsidP="00EE26ED"/>
    <w:p w14:paraId="2BC4BB58" w14:textId="68622D2C" w:rsidR="00EE26ED" w:rsidRDefault="002D5736" w:rsidP="002D5736">
      <w:pPr>
        <w:pStyle w:val="Heading3"/>
      </w:pP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736" w14:paraId="62C945B4" w14:textId="77777777" w:rsidTr="002D5736">
        <w:tc>
          <w:tcPr>
            <w:tcW w:w="10456" w:type="dxa"/>
          </w:tcPr>
          <w:p w14:paraId="4496A874" w14:textId="67351C89" w:rsidR="002D5736" w:rsidRPr="008F62CA" w:rsidRDefault="002D5736" w:rsidP="002D5736">
            <w:pPr>
              <w:rPr>
                <w:b/>
                <w:bCs/>
              </w:rPr>
            </w:pPr>
            <w:r w:rsidRPr="008F62CA">
              <w:rPr>
                <w:rFonts w:hint="eastAsia"/>
                <w:b/>
                <w:bCs/>
              </w:rPr>
              <w:t>r</w:t>
            </w:r>
            <w:r w:rsidRPr="008F62CA">
              <w:rPr>
                <w:b/>
                <w:bCs/>
              </w:rPr>
              <w:t xml:space="preserve">m -rf </w:t>
            </w:r>
            <w:r w:rsidR="009D62DD" w:rsidRPr="008F62CA">
              <w:rPr>
                <w:rFonts w:hint="eastAsia"/>
                <w:b/>
                <w:bCs/>
              </w:rPr>
              <w:t>디렉토리</w:t>
            </w:r>
            <w:r w:rsidR="009D62DD" w:rsidRPr="008F62CA">
              <w:rPr>
                <w:b/>
                <w:bCs/>
              </w:rPr>
              <w:t>명</w:t>
            </w:r>
          </w:p>
        </w:tc>
      </w:tr>
    </w:tbl>
    <w:p w14:paraId="196BD52B" w14:textId="1392B168" w:rsidR="002D5736" w:rsidRDefault="00205631" w:rsidP="002D5736">
      <w:r>
        <w:rPr>
          <w:rFonts w:hint="eastAsia"/>
        </w:rPr>
        <w:t>디렉토리와 그 아래 파일들이 모두 삭제된다.</w:t>
      </w:r>
    </w:p>
    <w:p w14:paraId="44175755" w14:textId="79CEEBF0" w:rsidR="002D5736" w:rsidRDefault="002D5736" w:rsidP="002D5736"/>
    <w:p w14:paraId="123E52A6" w14:textId="7BF5528A" w:rsidR="00892ADF" w:rsidRDefault="00892ADF" w:rsidP="002D5736"/>
    <w:p w14:paraId="0D6C66BB" w14:textId="2D17BC3B" w:rsidR="00892ADF" w:rsidRDefault="00892ADF" w:rsidP="00892ADF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ADF" w14:paraId="4FD8B0EA" w14:textId="77777777" w:rsidTr="00892ADF">
        <w:tc>
          <w:tcPr>
            <w:tcW w:w="10456" w:type="dxa"/>
          </w:tcPr>
          <w:p w14:paraId="01CDD107" w14:textId="6A360498" w:rsidR="00892ADF" w:rsidRPr="00892ADF" w:rsidRDefault="00892ADF" w:rsidP="00892ADF">
            <w:pPr>
              <w:rPr>
                <w:b/>
                <w:bCs/>
              </w:rPr>
            </w:pPr>
            <w:r w:rsidRPr="00892ADF">
              <w:rPr>
                <w:rFonts w:hint="eastAsia"/>
                <w:b/>
                <w:bCs/>
              </w:rPr>
              <w:t>r</w:t>
            </w:r>
            <w:r w:rsidRPr="00892ADF">
              <w:rPr>
                <w:b/>
                <w:bCs/>
              </w:rPr>
              <w:t xml:space="preserve">m </w:t>
            </w:r>
            <w:r w:rsidRPr="00892ADF">
              <w:rPr>
                <w:rFonts w:hint="eastAsia"/>
                <w:b/>
                <w:bCs/>
              </w:rPr>
              <w:t>파일명</w:t>
            </w:r>
          </w:p>
        </w:tc>
      </w:tr>
    </w:tbl>
    <w:p w14:paraId="029CFBC7" w14:textId="355B3D85" w:rsidR="00892ADF" w:rsidRDefault="00892ADF" w:rsidP="00892ADF"/>
    <w:p w14:paraId="0853EC4A" w14:textId="169C859D" w:rsidR="00892ADF" w:rsidRDefault="00892ADF" w:rsidP="00892ADF"/>
    <w:p w14:paraId="0DBE8A64" w14:textId="04B27605" w:rsidR="00892ADF" w:rsidRDefault="00892ADF" w:rsidP="00CD59F8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복사하기</w:t>
      </w:r>
      <w:r w:rsidR="00CD59F8">
        <w:rPr>
          <w:rFonts w:hint="eastAsia"/>
        </w:rPr>
        <w:t xml:space="preserve"> </w:t>
      </w:r>
      <w:r w:rsidR="00CD59F8"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ADF" w14:paraId="5CE49401" w14:textId="77777777" w:rsidTr="00892ADF">
        <w:tc>
          <w:tcPr>
            <w:tcW w:w="10456" w:type="dxa"/>
          </w:tcPr>
          <w:p w14:paraId="4A73F0AA" w14:textId="533781D7" w:rsidR="00892ADF" w:rsidRPr="007514B9" w:rsidRDefault="00892ADF" w:rsidP="00892ADF">
            <w:pPr>
              <w:rPr>
                <w:b/>
                <w:bCs/>
              </w:rPr>
            </w:pPr>
            <w:r w:rsidRPr="007514B9">
              <w:rPr>
                <w:rFonts w:hint="eastAsia"/>
                <w:b/>
                <w:bCs/>
              </w:rPr>
              <w:t>c</w:t>
            </w:r>
            <w:r w:rsidRPr="007514B9">
              <w:rPr>
                <w:b/>
                <w:bCs/>
              </w:rPr>
              <w:t xml:space="preserve">p </w:t>
            </w:r>
            <w:r w:rsidR="00CD59F8" w:rsidRPr="007514B9">
              <w:rPr>
                <w:rFonts w:hint="eastAsia"/>
                <w:b/>
                <w:bCs/>
              </w:rPr>
              <w:t>소스_</w:t>
            </w:r>
            <w:r w:rsidRPr="007514B9">
              <w:rPr>
                <w:rFonts w:hint="eastAsia"/>
                <w:b/>
                <w:bCs/>
              </w:rPr>
              <w:t xml:space="preserve">파일 </w:t>
            </w:r>
            <w:r w:rsidR="00CD59F8" w:rsidRPr="007514B9">
              <w:rPr>
                <w:rFonts w:hint="eastAsia"/>
                <w:b/>
                <w:bCs/>
              </w:rPr>
              <w:t>새_파일</w:t>
            </w:r>
          </w:p>
        </w:tc>
      </w:tr>
    </w:tbl>
    <w:p w14:paraId="59490D36" w14:textId="77777777" w:rsidR="00892ADF" w:rsidRPr="00892ADF" w:rsidRDefault="00892ADF" w:rsidP="00892ADF"/>
    <w:p w14:paraId="50286DEB" w14:textId="79F2916D" w:rsidR="00E6156D" w:rsidRDefault="00E6156D" w:rsidP="002D5736"/>
    <w:p w14:paraId="5398FCB8" w14:textId="433EB4D8" w:rsidR="00CD59F8" w:rsidRDefault="00CD59F8" w:rsidP="00CD59F8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복사하기</w:t>
      </w:r>
      <w:r>
        <w:rPr>
          <w:rFonts w:hint="eastAsia"/>
        </w:rPr>
        <w:t xml:space="preserve"> </w:t>
      </w: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59F8" w14:paraId="11AF0742" w14:textId="77777777" w:rsidTr="007829FF">
        <w:tc>
          <w:tcPr>
            <w:tcW w:w="10456" w:type="dxa"/>
          </w:tcPr>
          <w:p w14:paraId="2F23F65D" w14:textId="0B41A100" w:rsidR="00CD59F8" w:rsidRPr="007514B9" w:rsidRDefault="00CD59F8" w:rsidP="007829FF">
            <w:pPr>
              <w:rPr>
                <w:b/>
                <w:bCs/>
              </w:rPr>
            </w:pPr>
            <w:r w:rsidRPr="007514B9">
              <w:rPr>
                <w:rFonts w:hint="eastAsia"/>
                <w:b/>
                <w:bCs/>
              </w:rPr>
              <w:t>c</w:t>
            </w:r>
            <w:r w:rsidRPr="007514B9">
              <w:rPr>
                <w:b/>
                <w:bCs/>
              </w:rPr>
              <w:t xml:space="preserve">p </w:t>
            </w:r>
            <w:r w:rsidRPr="007514B9">
              <w:rPr>
                <w:rFonts w:hint="eastAsia"/>
                <w:b/>
                <w:bCs/>
              </w:rPr>
              <w:t xml:space="preserve">소스_파일 </w:t>
            </w:r>
            <w:r w:rsidR="007514B9" w:rsidRPr="007514B9">
              <w:rPr>
                <w:rFonts w:hint="eastAsia"/>
                <w:b/>
                <w:bCs/>
              </w:rPr>
              <w:t>대상_폴더</w:t>
            </w:r>
          </w:p>
        </w:tc>
      </w:tr>
    </w:tbl>
    <w:p w14:paraId="02B62EAB" w14:textId="77777777" w:rsidR="00CD59F8" w:rsidRPr="00892ADF" w:rsidRDefault="00CD59F8" w:rsidP="00CD59F8"/>
    <w:p w14:paraId="69C20725" w14:textId="6FCA4621" w:rsidR="007514B9" w:rsidRDefault="007514B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7D6581" w14:textId="58CE42B8" w:rsidR="003325BA" w:rsidRDefault="00CD7656" w:rsidP="006F44D1">
      <w:pPr>
        <w:pStyle w:val="Heading2"/>
      </w:pPr>
      <w:bookmarkStart w:id="5" w:name="_Toc35768782"/>
      <w:r>
        <w:rPr>
          <w:rFonts w:hint="eastAsia"/>
        </w:rPr>
        <w:lastRenderedPageBreak/>
        <w:t xml:space="preserve">파일 </w:t>
      </w:r>
      <w:r w:rsidR="00A625AF">
        <w:rPr>
          <w:rFonts w:hint="eastAsia"/>
        </w:rPr>
        <w:t xml:space="preserve">경로명 </w:t>
      </w:r>
      <w:r w:rsidR="00A625AF">
        <w:t>(</w:t>
      </w:r>
      <w:r>
        <w:t xml:space="preserve">file </w:t>
      </w:r>
      <w:r w:rsidR="00A625AF">
        <w:t>path)</w:t>
      </w:r>
      <w:bookmarkEnd w:id="5"/>
    </w:p>
    <w:p w14:paraId="0A1337FE" w14:textId="4DB32C8B" w:rsidR="00986C8D" w:rsidRDefault="00986C8D" w:rsidP="00986C8D"/>
    <w:p w14:paraId="6DC09FFE" w14:textId="42E19A44" w:rsidR="00017BDB" w:rsidRDefault="00017BDB" w:rsidP="00986C8D">
      <w:r>
        <w:t xml:space="preserve">Windows </w:t>
      </w:r>
      <w:r>
        <w:rPr>
          <w:rFonts w:hint="eastAsia"/>
        </w:rPr>
        <w:t>운영체제</w:t>
      </w:r>
      <w:r w:rsidR="00C1048F">
        <w:rPr>
          <w:rFonts w:hint="eastAsia"/>
        </w:rPr>
        <w:t>의 파일시스템에</w:t>
      </w:r>
      <w:r>
        <w:rPr>
          <w:rFonts w:hint="eastAsia"/>
        </w:rPr>
        <w:t xml:space="preserve">는 </w:t>
      </w:r>
      <w:r w:rsidR="00C1048F">
        <w:rPr>
          <w:rFonts w:hint="eastAsia"/>
        </w:rPr>
        <w:t>디스크 드라이브 개념이 있다</w:t>
      </w:r>
      <w:r w:rsidR="00C1048F">
        <w:t>. (</w:t>
      </w:r>
      <w:r w:rsidR="00C1048F">
        <w:rPr>
          <w:rFonts w:hint="eastAsia"/>
        </w:rPr>
        <w:t>예:</w:t>
      </w:r>
      <w:r w:rsidR="00C1048F">
        <w:t xml:space="preserve"> </w:t>
      </w:r>
      <w:r>
        <w:t>C: D: E:</w:t>
      </w:r>
      <w:r w:rsidR="00C1048F">
        <w:t>)</w:t>
      </w:r>
    </w:p>
    <w:p w14:paraId="596152C3" w14:textId="756B4FAF" w:rsidR="00C1048F" w:rsidRDefault="00C1048F" w:rsidP="00986C8D">
      <w:r>
        <w:rPr>
          <w:rFonts w:hint="eastAsia"/>
        </w:rPr>
        <w:t>L</w:t>
      </w:r>
      <w:r>
        <w:t xml:space="preserve">inux </w:t>
      </w:r>
      <w:r w:rsidR="00F234EB">
        <w:rPr>
          <w:rFonts w:hint="eastAsia"/>
        </w:rPr>
        <w:t>에는 디스크 드라이브 개념이 없다.</w:t>
      </w:r>
    </w:p>
    <w:p w14:paraId="30DCF3BF" w14:textId="277FB3F0" w:rsidR="006A35F3" w:rsidRDefault="006A35F3" w:rsidP="00986C8D"/>
    <w:p w14:paraId="6926D7F3" w14:textId="3DD1B20C" w:rsidR="006A35F3" w:rsidRDefault="006A35F3" w:rsidP="00986C8D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에 설치한 </w:t>
      </w:r>
      <w:r>
        <w:t>Git bas</w:t>
      </w:r>
      <w:r w:rsidR="00813961">
        <w:t xml:space="preserve">h </w:t>
      </w:r>
      <w:r>
        <w:rPr>
          <w:rFonts w:hint="eastAsia"/>
        </w:rPr>
        <w:t>쉘에서,</w:t>
      </w:r>
      <w:r>
        <w:t xml:space="preserve"> Windows </w:t>
      </w:r>
      <w:r>
        <w:rPr>
          <w:rFonts w:hint="eastAsia"/>
        </w:rPr>
        <w:t xml:space="preserve">파일시스템의 디스크 드라이브를 </w:t>
      </w:r>
      <w:r w:rsidR="005F34EF">
        <w:rPr>
          <w:rFonts w:hint="eastAsia"/>
        </w:rPr>
        <w:t>다음과 같이 다룬다.</w:t>
      </w:r>
    </w:p>
    <w:p w14:paraId="0F509C3E" w14:textId="77777777" w:rsidR="00D21586" w:rsidRDefault="00D21586" w:rsidP="00986C8D"/>
    <w:p w14:paraId="6DAE9348" w14:textId="5BC1A323" w:rsidR="00956E23" w:rsidRDefault="00956E23" w:rsidP="00986C8D">
      <w:r>
        <w:rPr>
          <w:rFonts w:hint="eastAsia"/>
        </w:rPr>
        <w:t xml:space="preserve">예를 들어 </w:t>
      </w:r>
      <w:r>
        <w:t xml:space="preserve">Windows </w:t>
      </w:r>
      <w:r>
        <w:rPr>
          <w:rFonts w:hint="eastAsia"/>
        </w:rPr>
        <w:t>에서 파일 경로명이 다음과 같을 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E23" w14:paraId="590B8C1A" w14:textId="77777777" w:rsidTr="00956E23">
        <w:tc>
          <w:tcPr>
            <w:tcW w:w="10456" w:type="dxa"/>
          </w:tcPr>
          <w:p w14:paraId="36759CC2" w14:textId="1581A64D" w:rsidR="00956E23" w:rsidRDefault="001B7D35" w:rsidP="00986C8D">
            <w:r>
              <w:rPr>
                <w:b/>
                <w:bCs/>
                <w:color w:val="FF0000"/>
              </w:rPr>
              <w:t>C</w:t>
            </w:r>
            <w:r w:rsidR="00956E23" w:rsidRPr="00E92D23">
              <w:rPr>
                <w:b/>
                <w:bCs/>
                <w:color w:val="FF0000"/>
              </w:rPr>
              <w:t>:</w:t>
            </w:r>
            <w:r w:rsidR="00956E23">
              <w:t>/</w:t>
            </w:r>
            <w:r>
              <w:t>PJ</w:t>
            </w:r>
            <w:r w:rsidR="00956E23">
              <w:t>/</w:t>
            </w:r>
            <w:r w:rsidR="00362EBB">
              <w:rPr>
                <w:rFonts w:hint="eastAsia"/>
              </w:rPr>
              <w:t>n</w:t>
            </w:r>
            <w:r w:rsidR="00362EBB">
              <w:t>ode1</w:t>
            </w:r>
            <w:r w:rsidR="00167F33">
              <w:t>/</w:t>
            </w:r>
            <w:r>
              <w:t>chap01</w:t>
            </w:r>
            <w:r w:rsidR="00E92D23">
              <w:t>/</w:t>
            </w:r>
            <w:r>
              <w:t>hello1</w:t>
            </w:r>
            <w:r w:rsidR="00E92D23">
              <w:t>.js</w:t>
            </w:r>
          </w:p>
        </w:tc>
      </w:tr>
    </w:tbl>
    <w:p w14:paraId="27827F54" w14:textId="15DA9D25" w:rsidR="00E92D23" w:rsidRDefault="00E92D23" w:rsidP="00986C8D">
      <w:r>
        <w:rPr>
          <w:rFonts w:hint="eastAsia"/>
        </w:rPr>
        <w:t xml:space="preserve">위 경로명에 해당하는 </w:t>
      </w:r>
      <w:r w:rsidRPr="00AF4EEF">
        <w:rPr>
          <w:b/>
          <w:bCs/>
        </w:rPr>
        <w:t>Git bash</w:t>
      </w:r>
      <w:r w:rsidRPr="00AF4EEF">
        <w:rPr>
          <w:rFonts w:hint="eastAsia"/>
          <w:b/>
          <w:bCs/>
        </w:rPr>
        <w:t xml:space="preserve"> 경로명</w:t>
      </w:r>
      <w:r>
        <w:rPr>
          <w:rFonts w:hint="eastAsia"/>
        </w:rPr>
        <w:t>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2D23" w14:paraId="1FA005C6" w14:textId="77777777" w:rsidTr="00E92D23">
        <w:tc>
          <w:tcPr>
            <w:tcW w:w="10456" w:type="dxa"/>
          </w:tcPr>
          <w:p w14:paraId="2CA0606D" w14:textId="3EF9539A" w:rsidR="00E92D23" w:rsidRDefault="00E92D23" w:rsidP="00986C8D">
            <w:r w:rsidRPr="00E92D23">
              <w:rPr>
                <w:rFonts w:hint="eastAsia"/>
                <w:b/>
                <w:bCs/>
                <w:color w:val="FF0000"/>
              </w:rPr>
              <w:t>/</w:t>
            </w:r>
            <w:r w:rsidR="001B7D35">
              <w:rPr>
                <w:b/>
                <w:bCs/>
                <w:color w:val="FF0000"/>
              </w:rPr>
              <w:t>c</w:t>
            </w:r>
            <w:r>
              <w:t>/</w:t>
            </w:r>
            <w:r w:rsidR="0088583C">
              <w:t>PJ</w:t>
            </w:r>
            <w:r w:rsidR="00167F33">
              <w:t>/</w:t>
            </w:r>
            <w:r w:rsidR="00362EBB">
              <w:t>node1</w:t>
            </w:r>
            <w:r w:rsidR="00167F33">
              <w:t>/</w:t>
            </w:r>
            <w:r w:rsidR="0088583C">
              <w:t>chap01</w:t>
            </w:r>
            <w:r>
              <w:t>/</w:t>
            </w:r>
            <w:r w:rsidR="0088583C">
              <w:t>hello1</w:t>
            </w:r>
            <w:r>
              <w:t>.js</w:t>
            </w:r>
          </w:p>
        </w:tc>
      </w:tr>
    </w:tbl>
    <w:p w14:paraId="7ECB57A6" w14:textId="77777777" w:rsidR="00E92D23" w:rsidRPr="00362EBB" w:rsidRDefault="00E92D23" w:rsidP="00986C8D"/>
    <w:p w14:paraId="7D80B78B" w14:textId="79A45125" w:rsidR="00F234EB" w:rsidRDefault="00F234EB" w:rsidP="00986C8D"/>
    <w:p w14:paraId="50F584CD" w14:textId="722967DB" w:rsidR="00D74BAC" w:rsidRDefault="00D74BAC" w:rsidP="00D74BAC">
      <w:r w:rsidRPr="00AF4EEF">
        <w:rPr>
          <w:b/>
          <w:bCs/>
        </w:rPr>
        <w:t>Git bash</w:t>
      </w:r>
      <w:r>
        <w:rPr>
          <w:rFonts w:hint="eastAsia"/>
        </w:rPr>
        <w:t xml:space="preserve">에서 </w:t>
      </w:r>
      <w:r w:rsidR="00850A0E">
        <w:t>C</w:t>
      </w:r>
      <w:r>
        <w:t>:/</w:t>
      </w:r>
      <w:r w:rsidR="00850A0E">
        <w:t>PJ</w:t>
      </w:r>
      <w:r w:rsidR="00781520">
        <w:t>/</w:t>
      </w:r>
      <w:r w:rsidR="00362EBB">
        <w:t>node1</w:t>
      </w:r>
      <w:r w:rsidR="00781520">
        <w:t>/</w:t>
      </w:r>
      <w:r>
        <w:t xml:space="preserve"> </w:t>
      </w:r>
      <w:r>
        <w:rPr>
          <w:rFonts w:hint="eastAsia"/>
        </w:rPr>
        <w:t>디렉토리로 이동하는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4BAC" w14:paraId="444C94A5" w14:textId="77777777" w:rsidTr="00F8601F">
        <w:tc>
          <w:tcPr>
            <w:tcW w:w="10456" w:type="dxa"/>
          </w:tcPr>
          <w:p w14:paraId="75F49D89" w14:textId="2E0F6C96" w:rsidR="00D74BAC" w:rsidRDefault="00D74BAC" w:rsidP="00F8601F">
            <w:r>
              <w:rPr>
                <w:rFonts w:hint="eastAsia"/>
              </w:rPr>
              <w:t>c</w:t>
            </w:r>
            <w:r>
              <w:t>d /</w:t>
            </w:r>
            <w:r w:rsidR="00850A0E">
              <w:t>c</w:t>
            </w:r>
            <w:r>
              <w:t>/</w:t>
            </w:r>
            <w:r w:rsidR="00850A0E">
              <w:t>PJ</w:t>
            </w:r>
            <w:r w:rsidR="00781520">
              <w:t>/</w:t>
            </w:r>
            <w:r w:rsidR="00362EBB">
              <w:t>node1</w:t>
            </w:r>
            <w:r w:rsidR="00781520">
              <w:t>/</w:t>
            </w:r>
          </w:p>
        </w:tc>
      </w:tr>
    </w:tbl>
    <w:p w14:paraId="48EF4BCB" w14:textId="241056A0" w:rsidR="00D74BAC" w:rsidRDefault="00D74BAC" w:rsidP="00D74BAC"/>
    <w:p w14:paraId="21D7EC47" w14:textId="71E37DDD" w:rsidR="006A5C2B" w:rsidRDefault="006A5C2B" w:rsidP="00D74BAC"/>
    <w:p w14:paraId="3F608E4E" w14:textId="76402C76" w:rsidR="00AF4EEF" w:rsidRDefault="00AF4EEF" w:rsidP="00D74BAC"/>
    <w:p w14:paraId="16F69AD0" w14:textId="77777777" w:rsidR="00AF4EEF" w:rsidRDefault="00AF4EEF" w:rsidP="00D74BAC"/>
    <w:p w14:paraId="3BD82FC2" w14:textId="6FAD0049" w:rsidR="00F34C28" w:rsidRDefault="00F34C28" w:rsidP="00D74BAC"/>
    <w:p w14:paraId="5AF0F66A" w14:textId="692A311F" w:rsidR="00F34C28" w:rsidRDefault="00F34C2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E3FD68" w14:textId="3FFBD740" w:rsidR="00F34C28" w:rsidRDefault="003D13B1" w:rsidP="00F34C28">
      <w:pPr>
        <w:pStyle w:val="Heading1"/>
      </w:pPr>
      <w:bookmarkStart w:id="6" w:name="_Toc35768783"/>
      <w:r>
        <w:rPr>
          <w:rFonts w:hint="eastAsia"/>
        </w:rPr>
        <w:lastRenderedPageBreak/>
        <w:t>n</w:t>
      </w:r>
      <w:r>
        <w:t xml:space="preserve">ode.js </w:t>
      </w:r>
      <w:r w:rsidR="00FA4B30">
        <w:rPr>
          <w:rFonts w:hint="eastAsia"/>
        </w:rPr>
        <w:t>프로젝트</w:t>
      </w:r>
      <w:bookmarkEnd w:id="6"/>
    </w:p>
    <w:p w14:paraId="3B7D9694" w14:textId="5C068DEC" w:rsidR="001F2D66" w:rsidRDefault="001F2D66" w:rsidP="001F2D66"/>
    <w:p w14:paraId="027F6EA1" w14:textId="29D6884B" w:rsidR="001F2D66" w:rsidRDefault="001F2D66" w:rsidP="001F2D66">
      <w:pPr>
        <w:pStyle w:val="Heading2"/>
      </w:pPr>
      <w:bookmarkStart w:id="7" w:name="_Toc35768784"/>
      <w:r>
        <w:rPr>
          <w:rFonts w:hint="eastAsia"/>
        </w:rPr>
        <w:t>p</w:t>
      </w:r>
      <w:r>
        <w:t>ackage.json</w:t>
      </w:r>
      <w:bookmarkEnd w:id="7"/>
    </w:p>
    <w:p w14:paraId="26376F94" w14:textId="6085B7D1" w:rsidR="001F2D66" w:rsidRDefault="001F2D66" w:rsidP="001F2D66"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프로젝트의 설정 파일은 </w:t>
      </w:r>
      <w:r>
        <w:t xml:space="preserve">package.json </w:t>
      </w:r>
      <w:r>
        <w:rPr>
          <w:rFonts w:hint="eastAsia"/>
        </w:rPr>
        <w:t>파일이다.</w:t>
      </w:r>
    </w:p>
    <w:p w14:paraId="04E9AD10" w14:textId="7D06B58E" w:rsidR="001F2D66" w:rsidRDefault="001F2D66" w:rsidP="001F2D66">
      <w:r>
        <w:rPr>
          <w:rFonts w:hint="eastAsia"/>
        </w:rPr>
        <w:t>이 파일이 프로젝트 폴더에 있어야 한다.</w:t>
      </w:r>
    </w:p>
    <w:p w14:paraId="056FFAA1" w14:textId="44E7D3B0" w:rsidR="001F2D66" w:rsidRDefault="001F2D66" w:rsidP="001F2D66"/>
    <w:p w14:paraId="0CB0EFEA" w14:textId="2D454EED" w:rsidR="005842ED" w:rsidRDefault="005842ED" w:rsidP="001F2D66">
      <w:r>
        <w:rPr>
          <w:rFonts w:hint="eastAsia"/>
        </w:rPr>
        <w:t xml:space="preserve">앞장에서 만든 </w:t>
      </w:r>
      <w:r>
        <w:t xml:space="preserve">node1 </w:t>
      </w:r>
      <w:r>
        <w:rPr>
          <w:rFonts w:hint="eastAsia"/>
        </w:rPr>
        <w:t xml:space="preserve">소스코드 폴더에 </w:t>
      </w:r>
      <w:r>
        <w:t xml:space="preserve">package.json </w:t>
      </w:r>
      <w:r>
        <w:rPr>
          <w:rFonts w:hint="eastAsia"/>
        </w:rPr>
        <w:t>파일을 생성하자.</w:t>
      </w:r>
    </w:p>
    <w:p w14:paraId="4B7CD152" w14:textId="67F479D4" w:rsidR="003A60B9" w:rsidRDefault="0043436E" w:rsidP="003F0C8B">
      <w:pPr>
        <w:pStyle w:val="Heading3"/>
      </w:pPr>
      <w:r>
        <w:rPr>
          <w:rFonts w:hint="eastAsia"/>
        </w:rPr>
        <w:t>n</w:t>
      </w:r>
      <w:r>
        <w:t xml:space="preserve">ode.js </w:t>
      </w:r>
      <w:r w:rsidR="00440CA0">
        <w:rPr>
          <w:rFonts w:hint="eastAsia"/>
        </w:rPr>
        <w:t>프로젝트</w:t>
      </w:r>
      <w:r w:rsidR="00440CA0">
        <w:rPr>
          <w:rFonts w:hint="eastAsia"/>
        </w:rPr>
        <w:t xml:space="preserve"> </w:t>
      </w:r>
      <w:r w:rsidR="00440CA0">
        <w:rPr>
          <w:rFonts w:hint="eastAsia"/>
        </w:rPr>
        <w:t>설정</w:t>
      </w:r>
      <w:r w:rsidR="00440CA0">
        <w:rPr>
          <w:rFonts w:hint="eastAsia"/>
        </w:rPr>
        <w:t xml:space="preserve"> </w:t>
      </w:r>
      <w:r w:rsidR="00440CA0">
        <w:rPr>
          <w:rFonts w:hint="eastAsia"/>
        </w:rPr>
        <w:t>파일</w:t>
      </w:r>
      <w:r w:rsidR="002B7C4F">
        <w:t>(package.json)</w:t>
      </w:r>
      <w:r w:rsidR="00440CA0">
        <w:rPr>
          <w:rFonts w:hint="eastAsia"/>
        </w:rPr>
        <w:t xml:space="preserve"> </w:t>
      </w:r>
      <w:r w:rsidR="00440CA0">
        <w:rPr>
          <w:rFonts w:hint="eastAsia"/>
        </w:rPr>
        <w:t>생성</w:t>
      </w:r>
      <w:r w:rsidR="00440CA0">
        <w:rPr>
          <w:rFonts w:hint="eastAsia"/>
        </w:rPr>
        <w:t xml:space="preserve"> </w:t>
      </w:r>
    </w:p>
    <w:p w14:paraId="28F2BA85" w14:textId="6252B50A" w:rsidR="003F0C8B" w:rsidRPr="003F0C8B" w:rsidRDefault="00024029" w:rsidP="003F0C8B">
      <w:r>
        <w:rPr>
          <w:rFonts w:hint="eastAsia"/>
        </w:rPr>
        <w:t>주의:</w:t>
      </w:r>
      <w:r>
        <w:t xml:space="preserve"> </w:t>
      </w:r>
      <w:r w:rsidR="003F0C8B">
        <w:rPr>
          <w:rFonts w:hint="eastAsia"/>
        </w:rPr>
        <w:t>n</w:t>
      </w:r>
      <w:r w:rsidR="003F0C8B">
        <w:t xml:space="preserve">ode1 </w:t>
      </w:r>
      <w:r w:rsidR="003F0C8B">
        <w:rPr>
          <w:rFonts w:hint="eastAsia"/>
        </w:rPr>
        <w:t>프로젝트 폴더에서 아래 명령을 실행해야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0CA0" w14:paraId="4F650B4F" w14:textId="77777777" w:rsidTr="00440CA0">
        <w:tc>
          <w:tcPr>
            <w:tcW w:w="10456" w:type="dxa"/>
          </w:tcPr>
          <w:p w14:paraId="4218E063" w14:textId="7EA30C68" w:rsidR="00440CA0" w:rsidRDefault="00440CA0" w:rsidP="00F34C28">
            <w:r>
              <w:rPr>
                <w:rFonts w:hint="eastAsia"/>
              </w:rPr>
              <w:t>n</w:t>
            </w:r>
            <w:r>
              <w:t>pm init</w:t>
            </w:r>
            <w:r w:rsidR="004C6A65">
              <w:t xml:space="preserve"> -yes</w:t>
            </w:r>
          </w:p>
        </w:tc>
      </w:tr>
    </w:tbl>
    <w:p w14:paraId="6E242E54" w14:textId="37DB00BA" w:rsidR="00440CA0" w:rsidRDefault="003F0C8B" w:rsidP="00F34C28">
      <w:r>
        <w:t xml:space="preserve">node1 </w:t>
      </w:r>
      <w:r>
        <w:rPr>
          <w:rFonts w:hint="eastAsia"/>
        </w:rPr>
        <w:t xml:space="preserve">프로젝트 폴더에 </w:t>
      </w:r>
      <w:r>
        <w:t>packa</w:t>
      </w:r>
      <w:r w:rsidR="002B7C4F">
        <w:t xml:space="preserve">ge.json </w:t>
      </w:r>
      <w:r w:rsidR="002B7C4F">
        <w:rPr>
          <w:rFonts w:hint="eastAsia"/>
        </w:rPr>
        <w:t>파일이 생성된다.</w:t>
      </w:r>
    </w:p>
    <w:p w14:paraId="78EB0C52" w14:textId="0BA9BA4F" w:rsidR="006F7C99" w:rsidRDefault="006F7C99" w:rsidP="00F34C28"/>
    <w:p w14:paraId="095D2133" w14:textId="2DDD3CC0" w:rsidR="0043436E" w:rsidRDefault="00C237B9" w:rsidP="00F34C28">
      <w:r w:rsidRPr="00C237B9">
        <w:rPr>
          <w:noProof/>
        </w:rPr>
        <w:drawing>
          <wp:inline distT="0" distB="0" distL="0" distR="0" wp14:anchorId="1B705184" wp14:editId="26212191">
            <wp:extent cx="6645910" cy="50482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BE2" w14:textId="628072E4" w:rsidR="0043436E" w:rsidRDefault="0043436E" w:rsidP="00F34C28"/>
    <w:p w14:paraId="31462113" w14:textId="77777777" w:rsidR="007B7960" w:rsidRPr="006F7C99" w:rsidRDefault="007B7960" w:rsidP="00F34C28"/>
    <w:p w14:paraId="4121AAF1" w14:textId="43A7C5D4" w:rsidR="00435333" w:rsidRDefault="0043533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993B0E" w14:textId="3824DEF5" w:rsidR="00081E4C" w:rsidRDefault="00CF00E2" w:rsidP="00081E4C">
      <w:pPr>
        <w:pStyle w:val="Heading2"/>
      </w:pPr>
      <w:bookmarkStart w:id="8" w:name="_Toc35768785"/>
      <w:r>
        <w:lastRenderedPageBreak/>
        <w:t>eslint</w:t>
      </w:r>
      <w:r w:rsidR="00081E4C">
        <w:t xml:space="preserve"> </w:t>
      </w:r>
      <w:r w:rsidR="00081E4C">
        <w:rPr>
          <w:rFonts w:hint="eastAsia"/>
        </w:rPr>
        <w:t>설정 파일 생성</w:t>
      </w:r>
      <w:bookmarkEnd w:id="8"/>
    </w:p>
    <w:p w14:paraId="64725B67" w14:textId="12296DEA" w:rsidR="00081E4C" w:rsidRDefault="00081E4C" w:rsidP="00081E4C"/>
    <w:p w14:paraId="5A6A6846" w14:textId="56B35E9B" w:rsidR="00081E4C" w:rsidRDefault="00081E4C" w:rsidP="00081E4C">
      <w:r>
        <w:rPr>
          <w:rFonts w:hint="eastAsia"/>
        </w:rPr>
        <w:t>프로젝트</w:t>
      </w:r>
      <w:r w:rsidR="007B7960">
        <w:rPr>
          <w:rFonts w:hint="eastAsia"/>
        </w:rPr>
        <w:t xml:space="preserve"> 폴더 </w:t>
      </w:r>
      <w:r>
        <w:rPr>
          <w:rFonts w:hint="eastAsia"/>
        </w:rPr>
        <w:t xml:space="preserve">에 </w:t>
      </w:r>
      <w:r w:rsidR="00CF00E2">
        <w:t>eslint</w:t>
      </w:r>
      <w:r>
        <w:t xml:space="preserve"> </w:t>
      </w:r>
      <w:r>
        <w:rPr>
          <w:rFonts w:hint="eastAsia"/>
        </w:rPr>
        <w:t>설정 파일을 추가하자.</w:t>
      </w:r>
    </w:p>
    <w:p w14:paraId="3338DF61" w14:textId="309B5CFC" w:rsidR="008960F6" w:rsidRDefault="00A9342E" w:rsidP="00081E4C">
      <w:r>
        <w:rPr>
          <w:rFonts w:hint="eastAsia"/>
        </w:rPr>
        <w:t>e</w:t>
      </w:r>
      <w:r>
        <w:t xml:space="preserve">slint </w:t>
      </w:r>
      <w:r>
        <w:rPr>
          <w:rFonts w:hint="eastAsia"/>
        </w:rPr>
        <w:t xml:space="preserve">설정 파일은 </w:t>
      </w:r>
      <w:r>
        <w:t xml:space="preserve">.eslintrc </w:t>
      </w:r>
      <w:r>
        <w:rPr>
          <w:rFonts w:hint="eastAsia"/>
        </w:rPr>
        <w:t>이다.</w:t>
      </w:r>
    </w:p>
    <w:p w14:paraId="20730B8F" w14:textId="788F2A3D" w:rsidR="00081E4C" w:rsidRDefault="00081E4C" w:rsidP="00081E4C"/>
    <w:p w14:paraId="624114A5" w14:textId="4D4BF49F" w:rsidR="00933F24" w:rsidRDefault="00933F24" w:rsidP="00B961F2">
      <w:pPr>
        <w:pStyle w:val="Heading3"/>
      </w:pP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 w:rsidR="00CF00E2">
        <w:t>eslint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</w:t>
      </w:r>
      <w:r w:rsidR="00CF00E2">
        <w:t>eslint</w:t>
      </w:r>
      <w:r>
        <w:t>rc)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396CACCC" w14:textId="359A6C09" w:rsidR="00B961F2" w:rsidRPr="003F0C8B" w:rsidRDefault="00024029" w:rsidP="00B961F2">
      <w:r>
        <w:rPr>
          <w:rFonts w:hint="eastAsia"/>
        </w:rPr>
        <w:t>주의:</w:t>
      </w:r>
      <w:r>
        <w:t xml:space="preserve"> </w:t>
      </w:r>
      <w:r w:rsidR="00B961F2">
        <w:rPr>
          <w:rFonts w:hint="eastAsia"/>
        </w:rPr>
        <w:t>n</w:t>
      </w:r>
      <w:r w:rsidR="00B961F2">
        <w:t xml:space="preserve">ode1 </w:t>
      </w:r>
      <w:r w:rsidR="00B961F2">
        <w:rPr>
          <w:rFonts w:hint="eastAsia"/>
        </w:rPr>
        <w:t>프로젝트 폴더에서 아래 명령을 실행해야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F24" w14:paraId="28CAA1F8" w14:textId="77777777" w:rsidTr="00F8601F">
        <w:tc>
          <w:tcPr>
            <w:tcW w:w="10456" w:type="dxa"/>
          </w:tcPr>
          <w:p w14:paraId="75C1D9BA" w14:textId="4D3BA00D" w:rsidR="00933F24" w:rsidRDefault="00CF00E2" w:rsidP="00F8601F">
            <w:r>
              <w:rPr>
                <w:rFonts w:hint="eastAsia"/>
              </w:rPr>
              <w:t>eslint</w:t>
            </w:r>
            <w:r w:rsidR="00933F24">
              <w:t xml:space="preserve"> --init</w:t>
            </w:r>
          </w:p>
        </w:tc>
      </w:tr>
    </w:tbl>
    <w:p w14:paraId="14C4830F" w14:textId="77777777" w:rsidR="001670D7" w:rsidRPr="001670D7" w:rsidRDefault="001670D7" w:rsidP="00933F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4C01" w14:paraId="44D5DCE4" w14:textId="77777777" w:rsidTr="00081E4C">
        <w:trPr>
          <w:trHeight w:val="1428"/>
        </w:trPr>
        <w:tc>
          <w:tcPr>
            <w:tcW w:w="10456" w:type="dxa"/>
          </w:tcPr>
          <w:p w14:paraId="45D2D8D9" w14:textId="7C8422ED" w:rsidR="00081E4C" w:rsidRDefault="005C57C8" w:rsidP="00081E4C">
            <w:r w:rsidRPr="005C57C8">
              <w:rPr>
                <w:noProof/>
              </w:rPr>
              <w:drawing>
                <wp:inline distT="0" distB="0" distL="0" distR="0" wp14:anchorId="743CD934" wp14:editId="5D658A83">
                  <wp:extent cx="3972479" cy="100026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AD93D" w14:textId="77777777" w:rsidR="001F5FE7" w:rsidRDefault="001F5FE7" w:rsidP="00435333">
      <w:r>
        <w:rPr>
          <w:rFonts w:hint="eastAsia"/>
        </w:rPr>
        <w:t xml:space="preserve">위 아래 화살표 키를 눌러서 </w:t>
      </w:r>
      <w:r w:rsidR="00F51798">
        <w:t xml:space="preserve">'To check syntax and find problems' </w:t>
      </w:r>
      <w:r w:rsidR="00F51798">
        <w:rPr>
          <w:rFonts w:hint="eastAsia"/>
        </w:rPr>
        <w:t xml:space="preserve">항목을 선택하고 </w:t>
      </w:r>
    </w:p>
    <w:p w14:paraId="58E96110" w14:textId="54B6528D" w:rsidR="00435333" w:rsidRDefault="00F51798" w:rsidP="00435333">
      <w:r>
        <w:rPr>
          <w:rFonts w:hint="eastAsia"/>
        </w:rPr>
        <w:t>엔터키</w:t>
      </w:r>
      <w:r w:rsidR="001F5FE7">
        <w:rPr>
          <w:rFonts w:hint="eastAsia"/>
        </w:rPr>
        <w:t xml:space="preserve"> 입력</w:t>
      </w:r>
    </w:p>
    <w:p w14:paraId="7189D997" w14:textId="506D650C" w:rsidR="0057321A" w:rsidRDefault="0057321A" w:rsidP="00435333"/>
    <w:p w14:paraId="0FCA6C7B" w14:textId="3C52D2A5" w:rsidR="0057321A" w:rsidRDefault="0057321A" w:rsidP="00435333">
      <w:r>
        <w:rPr>
          <w:rFonts w:hint="eastAsia"/>
        </w:rPr>
        <w:t>c</w:t>
      </w:r>
      <w:r>
        <w:t xml:space="preserve">heck syntax </w:t>
      </w:r>
      <w:r w:rsidR="004D73FA">
        <w:t xml:space="preserve">     </w:t>
      </w:r>
      <w:r>
        <w:t xml:space="preserve">: </w:t>
      </w:r>
      <w:r>
        <w:rPr>
          <w:rFonts w:hint="eastAsia"/>
        </w:rPr>
        <w:t>문법 오류</w:t>
      </w:r>
      <w:r w:rsidR="00340F82">
        <w:rPr>
          <w:rFonts w:hint="eastAsia"/>
        </w:rPr>
        <w:t>를</w:t>
      </w:r>
      <w:r>
        <w:rPr>
          <w:rFonts w:hint="eastAsia"/>
        </w:rPr>
        <w:t xml:space="preserve"> 검사</w:t>
      </w:r>
      <w:r w:rsidR="00340F82">
        <w:rPr>
          <w:rFonts w:hint="eastAsia"/>
        </w:rPr>
        <w:t>한다</w:t>
      </w:r>
    </w:p>
    <w:p w14:paraId="2CE0AD52" w14:textId="7240D467" w:rsidR="0057321A" w:rsidRDefault="0057321A" w:rsidP="00435333">
      <w:r>
        <w:rPr>
          <w:rFonts w:hint="eastAsia"/>
        </w:rPr>
        <w:t>f</w:t>
      </w:r>
      <w:r>
        <w:t>ind problems</w:t>
      </w:r>
      <w:r w:rsidR="004D73FA">
        <w:t xml:space="preserve">     </w:t>
      </w:r>
      <w:r>
        <w:t xml:space="preserve">: </w:t>
      </w:r>
      <w:r>
        <w:rPr>
          <w:rFonts w:hint="eastAsia"/>
        </w:rPr>
        <w:t>흔한 실수</w:t>
      </w:r>
      <w:r w:rsidR="00340F82">
        <w:rPr>
          <w:rFonts w:hint="eastAsia"/>
        </w:rPr>
        <w:t>를</w:t>
      </w:r>
      <w:r>
        <w:rPr>
          <w:rFonts w:hint="eastAsia"/>
        </w:rPr>
        <w:t xml:space="preserve"> 검사</w:t>
      </w:r>
      <w:r w:rsidR="00340F82">
        <w:rPr>
          <w:rFonts w:hint="eastAsia"/>
        </w:rPr>
        <w:t>한다</w:t>
      </w:r>
    </w:p>
    <w:p w14:paraId="45DD818E" w14:textId="5DADD3F9" w:rsidR="0057321A" w:rsidRDefault="004D73FA" w:rsidP="00435333">
      <w:r>
        <w:rPr>
          <w:rFonts w:hint="eastAsia"/>
        </w:rPr>
        <w:t>e</w:t>
      </w:r>
      <w:r>
        <w:t xml:space="preserve">nforce code style: </w:t>
      </w:r>
      <w:r>
        <w:rPr>
          <w:rFonts w:hint="eastAsia"/>
        </w:rPr>
        <w:t>코드 스타일</w:t>
      </w:r>
      <w:r w:rsidR="00340F82">
        <w:rPr>
          <w:rFonts w:hint="eastAsia"/>
        </w:rPr>
        <w:t>을</w:t>
      </w:r>
      <w:r>
        <w:rPr>
          <w:rFonts w:hint="eastAsia"/>
        </w:rPr>
        <w:t xml:space="preserve"> 검사</w:t>
      </w:r>
      <w:r w:rsidR="00340F82">
        <w:rPr>
          <w:rFonts w:hint="eastAsia"/>
        </w:rPr>
        <w:t>한다</w:t>
      </w:r>
    </w:p>
    <w:p w14:paraId="2D6B2138" w14:textId="01E62575" w:rsidR="001F5FE7" w:rsidRDefault="001F5FE7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5993" w14:paraId="61232C88" w14:textId="77777777" w:rsidTr="00DB5993">
        <w:tc>
          <w:tcPr>
            <w:tcW w:w="10456" w:type="dxa"/>
          </w:tcPr>
          <w:p w14:paraId="55275636" w14:textId="436E99A3" w:rsidR="00DB5993" w:rsidRDefault="0055383C" w:rsidP="00435333">
            <w:r w:rsidRPr="0055383C">
              <w:rPr>
                <w:noProof/>
              </w:rPr>
              <w:drawing>
                <wp:inline distT="0" distB="0" distL="0" distR="0" wp14:anchorId="0508D0E5" wp14:editId="3E428A07">
                  <wp:extent cx="4753638" cy="1181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7B13F" w14:textId="71DE1DAF" w:rsidR="001F5FE7" w:rsidRDefault="003D4554" w:rsidP="00435333">
      <w:r>
        <w:rPr>
          <w:rFonts w:hint="eastAsia"/>
        </w:rPr>
        <w:t>N</w:t>
      </w:r>
      <w:r>
        <w:t xml:space="preserve">one of these </w:t>
      </w:r>
      <w:r>
        <w:rPr>
          <w:rFonts w:hint="eastAsia"/>
        </w:rPr>
        <w:t>항목을 선택하고 엔터키 입력</w:t>
      </w:r>
    </w:p>
    <w:p w14:paraId="7125B1C4" w14:textId="4E219B52" w:rsidR="003D4554" w:rsidRDefault="003D4554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42E9" w14:paraId="02179387" w14:textId="77777777" w:rsidTr="00BB42E9">
        <w:tc>
          <w:tcPr>
            <w:tcW w:w="10456" w:type="dxa"/>
          </w:tcPr>
          <w:p w14:paraId="49C412F1" w14:textId="58D4331F" w:rsidR="00BB42E9" w:rsidRDefault="008025F1" w:rsidP="00435333">
            <w:r w:rsidRPr="008025F1">
              <w:rPr>
                <w:noProof/>
              </w:rPr>
              <w:drawing>
                <wp:inline distT="0" distB="0" distL="0" distR="0" wp14:anchorId="5FB9FFBB" wp14:editId="7D94901B">
                  <wp:extent cx="4629796" cy="13146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DD947" w14:textId="77777777" w:rsidR="00BB42E9" w:rsidRDefault="00BB42E9" w:rsidP="00BB42E9">
      <w:r>
        <w:rPr>
          <w:rFonts w:hint="eastAsia"/>
        </w:rPr>
        <w:t>N</w:t>
      </w:r>
      <w:r>
        <w:t xml:space="preserve">one of these </w:t>
      </w:r>
      <w:r>
        <w:rPr>
          <w:rFonts w:hint="eastAsia"/>
        </w:rPr>
        <w:t>항목을 선택하고 엔터키 입력</w:t>
      </w:r>
    </w:p>
    <w:p w14:paraId="7A508103" w14:textId="51DC0E18" w:rsidR="003D4554" w:rsidRDefault="003D4554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89A" w14:paraId="4E06F235" w14:textId="77777777" w:rsidTr="0093289A">
        <w:tc>
          <w:tcPr>
            <w:tcW w:w="10456" w:type="dxa"/>
          </w:tcPr>
          <w:p w14:paraId="3F08C1FE" w14:textId="1EFD45D3" w:rsidR="0093289A" w:rsidRDefault="001C07C2" w:rsidP="00435333">
            <w:r w:rsidRPr="001C07C2">
              <w:rPr>
                <w:noProof/>
              </w:rPr>
              <w:drawing>
                <wp:inline distT="0" distB="0" distL="0" distR="0" wp14:anchorId="756C7243" wp14:editId="5C686089">
                  <wp:extent cx="4667901" cy="106694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5991F" w14:textId="1F37A55E" w:rsidR="0093289A" w:rsidRDefault="0093289A" w:rsidP="00435333">
      <w:r>
        <w:rPr>
          <w:rFonts w:hint="eastAsia"/>
        </w:rPr>
        <w:t>N을 입력하고 엔터키 입력</w:t>
      </w:r>
    </w:p>
    <w:p w14:paraId="34CFDA2C" w14:textId="2B18B354" w:rsidR="00EF0E42" w:rsidRDefault="00EF0E42" w:rsidP="00435333"/>
    <w:p w14:paraId="6DA462D2" w14:textId="5670132A" w:rsidR="002919EC" w:rsidRDefault="002919E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9C1C49" w14:textId="77777777" w:rsidR="002919EC" w:rsidRDefault="002919EC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E42" w14:paraId="57A542BD" w14:textId="77777777" w:rsidTr="00EF0E42">
        <w:tc>
          <w:tcPr>
            <w:tcW w:w="10456" w:type="dxa"/>
          </w:tcPr>
          <w:p w14:paraId="5C8439AB" w14:textId="1C36897B" w:rsidR="00EF0E42" w:rsidRDefault="00266210" w:rsidP="00435333">
            <w:r w:rsidRPr="00266210">
              <w:rPr>
                <w:noProof/>
              </w:rPr>
              <w:drawing>
                <wp:inline distT="0" distB="0" distL="0" distR="0" wp14:anchorId="7344E5CF" wp14:editId="353123E5">
                  <wp:extent cx="4658375" cy="15242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25877" w14:textId="2B5462A9" w:rsidR="00EF0E42" w:rsidRDefault="00D41349" w:rsidP="00435333">
      <w:r>
        <w:rPr>
          <w:rFonts w:hint="eastAsia"/>
        </w:rPr>
        <w:t xml:space="preserve">스페이스 키를 눌러서 </w:t>
      </w:r>
      <w:r>
        <w:t xml:space="preserve">Browser </w:t>
      </w:r>
      <w:r>
        <w:rPr>
          <w:rFonts w:hint="eastAsia"/>
        </w:rPr>
        <w:t>항목의 별표를 제거하고</w:t>
      </w:r>
    </w:p>
    <w:p w14:paraId="5F59CA7E" w14:textId="034D35B6" w:rsidR="00D41349" w:rsidRDefault="00D41349" w:rsidP="00435333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항목의 별표를 추가하고</w:t>
      </w:r>
    </w:p>
    <w:p w14:paraId="441237BF" w14:textId="7B372785" w:rsidR="00D41349" w:rsidRDefault="00D41349" w:rsidP="00435333">
      <w:r>
        <w:rPr>
          <w:rFonts w:hint="eastAsia"/>
        </w:rPr>
        <w:t>엔터키 입력</w:t>
      </w:r>
    </w:p>
    <w:p w14:paraId="0DF4122E" w14:textId="77777777" w:rsidR="00D41349" w:rsidRDefault="00D41349" w:rsidP="00435333"/>
    <w:p w14:paraId="716D795D" w14:textId="699BDDA8" w:rsidR="00F51798" w:rsidRDefault="00D43456" w:rsidP="00435333">
      <w:r>
        <w:rPr>
          <w:rFonts w:hint="eastAsia"/>
        </w:rPr>
        <w:t>B</w:t>
      </w:r>
      <w:r>
        <w:t xml:space="preserve">rowser : </w:t>
      </w:r>
      <w:r w:rsidR="00112753">
        <w:rPr>
          <w:rFonts w:hint="eastAsia"/>
        </w:rPr>
        <w:t xml:space="preserve">이 프로젝트의 코드가 </w:t>
      </w:r>
      <w:r>
        <w:rPr>
          <w:rFonts w:hint="eastAsia"/>
        </w:rPr>
        <w:t>웹브라우저에서 실행</w:t>
      </w:r>
      <w:r w:rsidR="00CA066B">
        <w:rPr>
          <w:rFonts w:hint="eastAsia"/>
        </w:rPr>
        <w:t>될 것이라면 선택</w:t>
      </w:r>
    </w:p>
    <w:p w14:paraId="07865583" w14:textId="024A915F" w:rsidR="00CA066B" w:rsidRDefault="00CA066B" w:rsidP="00CA066B">
      <w:r>
        <w:rPr>
          <w:rFonts w:hint="eastAsia"/>
        </w:rPr>
        <w:t>N</w:t>
      </w:r>
      <w:r>
        <w:t>ode    :</w:t>
      </w:r>
      <w:r w:rsidRPr="00CA066B">
        <w:rPr>
          <w:rFonts w:hint="eastAsia"/>
        </w:rPr>
        <w:t xml:space="preserve"> </w:t>
      </w:r>
      <w:r>
        <w:rPr>
          <w:rFonts w:hint="eastAsia"/>
        </w:rPr>
        <w:t xml:space="preserve">이 프로젝트의 코드가 </w:t>
      </w:r>
      <w:r>
        <w:t>node.js</w:t>
      </w:r>
      <w:r>
        <w:rPr>
          <w:rFonts w:hint="eastAsia"/>
        </w:rPr>
        <w:t>에서 실행될 것이라면 선택</w:t>
      </w:r>
    </w:p>
    <w:p w14:paraId="1B9361DB" w14:textId="478B3B4F" w:rsidR="00CA066B" w:rsidRPr="00F83142" w:rsidRDefault="00CA066B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3142" w14:paraId="32E64536" w14:textId="77777777" w:rsidTr="00F83142">
        <w:trPr>
          <w:trHeight w:val="2622"/>
        </w:trPr>
        <w:tc>
          <w:tcPr>
            <w:tcW w:w="10456" w:type="dxa"/>
          </w:tcPr>
          <w:p w14:paraId="2A7A5A48" w14:textId="7C422B6F" w:rsidR="00F83142" w:rsidRDefault="00E946B3" w:rsidP="00435333">
            <w:r w:rsidRPr="00E946B3">
              <w:rPr>
                <w:noProof/>
              </w:rPr>
              <w:drawing>
                <wp:inline distT="0" distB="0" distL="0" distR="0" wp14:anchorId="11892B47" wp14:editId="564DF046">
                  <wp:extent cx="4686954" cy="1800476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2D1A8" w14:textId="5DA3AF83" w:rsidR="00F83142" w:rsidRDefault="00F83142" w:rsidP="00435333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항목을 선택하고 엔터</w:t>
      </w:r>
    </w:p>
    <w:p w14:paraId="1B6293CC" w14:textId="5DC68122" w:rsidR="00F51798" w:rsidRDefault="00F83142" w:rsidP="00435333">
      <w:r>
        <w:t>(</w:t>
      </w:r>
      <w:r>
        <w:rPr>
          <w:rFonts w:hint="eastAsia"/>
        </w:rPr>
        <w:t xml:space="preserve">생성될 </w:t>
      </w:r>
      <w:r w:rsidR="00CF00E2">
        <w:rPr>
          <w:rFonts w:hint="eastAsia"/>
        </w:rPr>
        <w:t>eslint</w:t>
      </w:r>
      <w:r>
        <w:t xml:space="preserve"> </w:t>
      </w:r>
      <w:r>
        <w:rPr>
          <w:rFonts w:hint="eastAsia"/>
        </w:rPr>
        <w:t>설정 파일의 포맷을 지정한다)</w:t>
      </w:r>
    </w:p>
    <w:p w14:paraId="023696DF" w14:textId="383C6D96" w:rsidR="00F83142" w:rsidRDefault="00F83142" w:rsidP="00435333"/>
    <w:p w14:paraId="0144D8CE" w14:textId="47517A2B" w:rsidR="00751EEA" w:rsidRDefault="00751EEA" w:rsidP="0043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EEA" w14:paraId="23FAD32F" w14:textId="77777777" w:rsidTr="00751EEA">
        <w:tc>
          <w:tcPr>
            <w:tcW w:w="10456" w:type="dxa"/>
          </w:tcPr>
          <w:p w14:paraId="0038F425" w14:textId="121C6C35" w:rsidR="00751EEA" w:rsidRDefault="006236CE" w:rsidP="00435333">
            <w:r w:rsidRPr="006236CE">
              <w:rPr>
                <w:noProof/>
              </w:rPr>
              <w:drawing>
                <wp:inline distT="0" distB="0" distL="0" distR="0" wp14:anchorId="676FDE8E" wp14:editId="49B9DB5B">
                  <wp:extent cx="4696480" cy="21338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FFCC3" w14:textId="0AF9C47F" w:rsidR="00751EEA" w:rsidRDefault="00751EEA" w:rsidP="00751EEA">
      <w:r>
        <w:t>Y</w:t>
      </w:r>
      <w:r>
        <w:rPr>
          <w:rFonts w:hint="eastAsia"/>
        </w:rPr>
        <w:t>를 입력하고 엔터키 입력</w:t>
      </w:r>
    </w:p>
    <w:p w14:paraId="1BC88D47" w14:textId="5D690704" w:rsidR="00751EEA" w:rsidRDefault="00751EEA" w:rsidP="00435333"/>
    <w:p w14:paraId="213F0437" w14:textId="41B0D89B" w:rsidR="008D3432" w:rsidRDefault="008D3432" w:rsidP="00435333"/>
    <w:p w14:paraId="1E7BC46A" w14:textId="4FBBB825" w:rsidR="00251E15" w:rsidRPr="00BB5C44" w:rsidRDefault="008D3432" w:rsidP="00435333">
      <w:pPr>
        <w:rPr>
          <w:u w:val="single"/>
        </w:rPr>
      </w:pPr>
      <w:r w:rsidRPr="00BB5C44">
        <w:rPr>
          <w:rFonts w:hint="eastAsia"/>
          <w:u w:val="single"/>
        </w:rPr>
        <w:t>위 명령에 의해서,</w:t>
      </w:r>
      <w:r w:rsidRPr="00BB5C44">
        <w:rPr>
          <w:u w:val="single"/>
        </w:rPr>
        <w:t xml:space="preserve"> </w:t>
      </w:r>
      <w:r w:rsidRPr="00BB5C44">
        <w:rPr>
          <w:rFonts w:hint="eastAsia"/>
          <w:u w:val="single"/>
        </w:rPr>
        <w:t>e</w:t>
      </w:r>
      <w:r w:rsidRPr="00BB5C44">
        <w:rPr>
          <w:u w:val="single"/>
        </w:rPr>
        <w:t>slint</w:t>
      </w:r>
      <w:r w:rsidRPr="00BB5C44">
        <w:rPr>
          <w:rFonts w:hint="eastAsia"/>
          <w:u w:val="single"/>
        </w:rPr>
        <w:t xml:space="preserve">의 설정 파일인 </w:t>
      </w:r>
      <w:r w:rsidR="00251E15" w:rsidRPr="00BB5C44">
        <w:rPr>
          <w:rFonts w:hint="eastAsia"/>
          <w:u w:val="single"/>
        </w:rPr>
        <w:t>.</w:t>
      </w:r>
      <w:r w:rsidR="00CF00E2" w:rsidRPr="00BB5C44">
        <w:rPr>
          <w:u w:val="single"/>
        </w:rPr>
        <w:t>eslint</w:t>
      </w:r>
      <w:r w:rsidR="00251E15" w:rsidRPr="00BB5C44">
        <w:rPr>
          <w:u w:val="single"/>
        </w:rPr>
        <w:t xml:space="preserve">rc.json </w:t>
      </w:r>
      <w:r w:rsidR="00251E15" w:rsidRPr="00BB5C44">
        <w:rPr>
          <w:rFonts w:hint="eastAsia"/>
          <w:u w:val="single"/>
        </w:rPr>
        <w:t>파일 생성</w:t>
      </w:r>
      <w:r w:rsidRPr="00BB5C44">
        <w:rPr>
          <w:rFonts w:hint="eastAsia"/>
          <w:u w:val="single"/>
        </w:rPr>
        <w:t>된다.</w:t>
      </w:r>
    </w:p>
    <w:p w14:paraId="44442A33" w14:textId="77777777" w:rsidR="008D3432" w:rsidRDefault="008D3432" w:rsidP="00435333"/>
    <w:p w14:paraId="7616F491" w14:textId="0725B051" w:rsidR="00251E15" w:rsidRDefault="00251E15" w:rsidP="00435333"/>
    <w:p w14:paraId="05146C53" w14:textId="22D33BC3" w:rsidR="0089727D" w:rsidRDefault="0089727D" w:rsidP="00435333"/>
    <w:p w14:paraId="1CA85E8A" w14:textId="023F9E8A" w:rsidR="0089727D" w:rsidRDefault="008972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31D5C4" w14:textId="0A8D1EA3" w:rsidR="00F34C28" w:rsidRDefault="00A23233" w:rsidP="00FD7663">
      <w:pPr>
        <w:pStyle w:val="Heading2"/>
      </w:pPr>
      <w:bookmarkStart w:id="9" w:name="_Toc35768786"/>
      <w:r>
        <w:rPr>
          <w:rFonts w:hint="eastAsia"/>
        </w:rPr>
        <w:lastRenderedPageBreak/>
        <w:t>프로젝트 폴더</w:t>
      </w:r>
      <w:bookmarkEnd w:id="9"/>
    </w:p>
    <w:p w14:paraId="62DD0231" w14:textId="77777777" w:rsidR="007B7960" w:rsidRPr="007B7960" w:rsidRDefault="007B7960" w:rsidP="007B7960"/>
    <w:p w14:paraId="60301B1C" w14:textId="77777777" w:rsidR="00CB09E1" w:rsidRDefault="00C7710B" w:rsidP="00C7710B">
      <w:r>
        <w:rPr>
          <w:rFonts w:hint="eastAsia"/>
        </w:rPr>
        <w:t>n</w:t>
      </w:r>
      <w:r>
        <w:t xml:space="preserve">ode1 </w:t>
      </w:r>
      <w:r>
        <w:rPr>
          <w:rFonts w:hint="eastAsia"/>
        </w:rPr>
        <w:t>프로젝트 폴더</w:t>
      </w:r>
      <w:r w:rsidR="00CB09E1">
        <w:rPr>
          <w:rFonts w:hint="eastAsia"/>
        </w:rPr>
        <w:t>의 내용</w:t>
      </w:r>
    </w:p>
    <w:p w14:paraId="48E9D18D" w14:textId="51743C59" w:rsidR="00696849" w:rsidRDefault="0022264F" w:rsidP="00696849">
      <w:r>
        <w:t xml:space="preserve"> </w:t>
      </w:r>
      <w:r w:rsidR="00696849">
        <w:t xml:space="preserve"> - node_modules </w:t>
      </w:r>
      <w:r>
        <w:rPr>
          <w:rFonts w:hint="eastAsia"/>
        </w:rPr>
        <w:t>폴더</w:t>
      </w:r>
    </w:p>
    <w:p w14:paraId="2BCECAB9" w14:textId="733BF55A" w:rsidR="00CB09E1" w:rsidRDefault="0022264F" w:rsidP="00C7710B">
      <w:r>
        <w:t xml:space="preserve"> </w:t>
      </w:r>
      <w:r w:rsidR="00CB09E1">
        <w:t xml:space="preserve"> - </w:t>
      </w:r>
      <w:r w:rsidR="00E37A61">
        <w:t xml:space="preserve">package.jon </w:t>
      </w:r>
      <w:r w:rsidR="00E37A61">
        <w:rPr>
          <w:rFonts w:hint="eastAsia"/>
        </w:rPr>
        <w:t>파일</w:t>
      </w:r>
    </w:p>
    <w:p w14:paraId="3D6CCBCB" w14:textId="5E40616C" w:rsidR="00C7710B" w:rsidRDefault="0022264F" w:rsidP="00C7710B">
      <w:r>
        <w:t xml:space="preserve"> </w:t>
      </w:r>
      <w:r w:rsidR="00CB09E1">
        <w:t xml:space="preserve"> - </w:t>
      </w:r>
      <w:r w:rsidR="00E37A61">
        <w:t xml:space="preserve">.eslintrc.json </w:t>
      </w:r>
      <w:r w:rsidR="00E37A61">
        <w:rPr>
          <w:rFonts w:hint="eastAsia"/>
        </w:rPr>
        <w:t>파일</w:t>
      </w:r>
    </w:p>
    <w:p w14:paraId="04307139" w14:textId="77777777" w:rsidR="0022264F" w:rsidRDefault="0022264F" w:rsidP="00C7710B"/>
    <w:p w14:paraId="147DF219" w14:textId="7F2D6975" w:rsidR="000E4F64" w:rsidRDefault="00BF0DCF" w:rsidP="00F34C28">
      <w:r w:rsidRPr="00BF0DCF">
        <w:rPr>
          <w:noProof/>
        </w:rPr>
        <w:drawing>
          <wp:inline distT="0" distB="0" distL="0" distR="0" wp14:anchorId="0C33B0EE" wp14:editId="0E25BFBE">
            <wp:extent cx="6645910" cy="4191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FBE0" w14:textId="034294C9" w:rsidR="007347BE" w:rsidRDefault="007347BE" w:rsidP="00F34C28"/>
    <w:p w14:paraId="2C529466" w14:textId="7713DB6E" w:rsidR="008A0979" w:rsidRDefault="008A0979" w:rsidP="00F34C28"/>
    <w:p w14:paraId="4FD5FBA7" w14:textId="5F2416B3" w:rsidR="008A0979" w:rsidRDefault="008A097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69D1D9" w14:textId="5C307BD5" w:rsidR="00B8544F" w:rsidRDefault="00B8544F" w:rsidP="00B8544F">
      <w:pPr>
        <w:pStyle w:val="Heading3"/>
      </w:pPr>
      <w:r>
        <w:rPr>
          <w:rFonts w:hint="eastAsia"/>
        </w:rPr>
        <w:lastRenderedPageBreak/>
        <w:t>p</w:t>
      </w:r>
      <w:r>
        <w:t xml:space="preserve">ackage.json </w:t>
      </w:r>
      <w:r>
        <w:rPr>
          <w:rFonts w:hint="eastAsia"/>
        </w:rPr>
        <w:t>파일</w:t>
      </w:r>
      <w:r w:rsidR="00984325">
        <w:rPr>
          <w:rFonts w:hint="eastAsia"/>
        </w:rPr>
        <w:t>의</w:t>
      </w:r>
      <w:r w:rsidR="00984325">
        <w:rPr>
          <w:rFonts w:hint="eastAsia"/>
        </w:rPr>
        <w:t xml:space="preserve"> </w:t>
      </w:r>
      <w:r w:rsidR="00984325">
        <w:rPr>
          <w:rFonts w:hint="eastAsia"/>
        </w:rPr>
        <w:t>내용</w:t>
      </w:r>
    </w:p>
    <w:p w14:paraId="4B0B8FA4" w14:textId="502855DA" w:rsidR="006120F4" w:rsidRPr="006120F4" w:rsidRDefault="006120F4" w:rsidP="006120F4">
      <w:r>
        <w:t xml:space="preserve">node.js </w:t>
      </w:r>
      <w:r>
        <w:rPr>
          <w:rFonts w:hint="eastAsia"/>
        </w:rPr>
        <w:t>프로젝트 설정 파일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4325" w14:paraId="5F662A6D" w14:textId="77777777" w:rsidTr="00984325">
        <w:tc>
          <w:tcPr>
            <w:tcW w:w="10456" w:type="dxa"/>
          </w:tcPr>
          <w:p w14:paraId="21CF2E8A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24391B5B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"name"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"node1"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DDB46E1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"version"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"1.0.0"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03AF0E5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"description"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0383BCA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"main"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"index.js"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85A6981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"scripts"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1F8E71C0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"test"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"echo </w:t>
            </w:r>
            <w:r w:rsidRPr="0098432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\"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Error: no test specified</w:t>
            </w:r>
            <w:r w:rsidRPr="0098432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\"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&amp;&amp; exit 1"</w:t>
            </w:r>
          </w:p>
          <w:p w14:paraId="36AE9E34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},</w:t>
            </w:r>
          </w:p>
          <w:p w14:paraId="63F8075B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"keywords"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[],</w:t>
            </w:r>
          </w:p>
          <w:p w14:paraId="3D3F1F6D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"author"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9A56B9E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"license"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"ISC"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A1E7021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"devDependencies"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1CC072C3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32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"eslint"</w:t>
            </w: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8432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"^6.8.0"</w:t>
            </w:r>
          </w:p>
          <w:p w14:paraId="1DFF7557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6C453D8E" w14:textId="77777777" w:rsidR="00984325" w:rsidRPr="00984325" w:rsidRDefault="00984325" w:rsidP="0098432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32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45DD94D" w14:textId="77777777" w:rsidR="00984325" w:rsidRDefault="00984325" w:rsidP="00984325"/>
        </w:tc>
      </w:tr>
    </w:tbl>
    <w:p w14:paraId="3B6B596C" w14:textId="2052595B" w:rsidR="008A0979" w:rsidRDefault="008A0979" w:rsidP="0098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5228"/>
      </w:tblGrid>
      <w:tr w:rsidR="008A0979" w:rsidRPr="008A0979" w14:paraId="158E32CD" w14:textId="77777777" w:rsidTr="008A0979">
        <w:tc>
          <w:tcPr>
            <w:tcW w:w="1496" w:type="dxa"/>
            <w:shd w:val="clear" w:color="auto" w:fill="F2F2F2" w:themeFill="background1" w:themeFillShade="F2"/>
          </w:tcPr>
          <w:p w14:paraId="1B0F4F39" w14:textId="2D042A64" w:rsidR="008A0979" w:rsidRPr="008A0979" w:rsidRDefault="008A0979" w:rsidP="000D4970">
            <w:r>
              <w:rPr>
                <w:rFonts w:hint="eastAsia"/>
              </w:rPr>
              <w:t>항목</w:t>
            </w:r>
          </w:p>
        </w:tc>
        <w:tc>
          <w:tcPr>
            <w:tcW w:w="5228" w:type="dxa"/>
            <w:shd w:val="clear" w:color="auto" w:fill="F2F2F2" w:themeFill="background1" w:themeFillShade="F2"/>
          </w:tcPr>
          <w:p w14:paraId="355EEBF0" w14:textId="233BBD36" w:rsidR="008A0979" w:rsidRPr="008A0979" w:rsidRDefault="008A0979" w:rsidP="000D4970">
            <w:r>
              <w:rPr>
                <w:rFonts w:hint="eastAsia"/>
              </w:rPr>
              <w:t>설명</w:t>
            </w:r>
          </w:p>
        </w:tc>
      </w:tr>
      <w:tr w:rsidR="008A0979" w:rsidRPr="008A0979" w14:paraId="46D41CB1" w14:textId="77777777" w:rsidTr="008A0979">
        <w:tc>
          <w:tcPr>
            <w:tcW w:w="1496" w:type="dxa"/>
          </w:tcPr>
          <w:p w14:paraId="4051C468" w14:textId="77777777" w:rsidR="008A0979" w:rsidRPr="008A0979" w:rsidRDefault="008A0979" w:rsidP="000D4970">
            <w:r w:rsidRPr="008A0979">
              <w:rPr>
                <w:rFonts w:hint="eastAsia"/>
              </w:rPr>
              <w:t>n</w:t>
            </w:r>
            <w:r w:rsidRPr="008A0979">
              <w:t>ame</w:t>
            </w:r>
          </w:p>
        </w:tc>
        <w:tc>
          <w:tcPr>
            <w:tcW w:w="5228" w:type="dxa"/>
          </w:tcPr>
          <w:p w14:paraId="1BE8A379" w14:textId="5F9ED371" w:rsidR="008A0979" w:rsidRPr="008A0979" w:rsidRDefault="008A0979" w:rsidP="000D4970">
            <w:r w:rsidRPr="008A0979">
              <w:rPr>
                <w:rFonts w:hint="eastAsia"/>
              </w:rPr>
              <w:t>프로젝트 이름</w:t>
            </w:r>
          </w:p>
        </w:tc>
      </w:tr>
      <w:tr w:rsidR="008A0979" w:rsidRPr="008A0979" w14:paraId="21352DC5" w14:textId="77777777" w:rsidTr="008A0979">
        <w:tc>
          <w:tcPr>
            <w:tcW w:w="1496" w:type="dxa"/>
          </w:tcPr>
          <w:p w14:paraId="525D93EE" w14:textId="77777777" w:rsidR="008A0979" w:rsidRPr="008A0979" w:rsidRDefault="008A0979" w:rsidP="000D4970">
            <w:r w:rsidRPr="008A0979">
              <w:rPr>
                <w:rFonts w:hint="eastAsia"/>
              </w:rPr>
              <w:t>v</w:t>
            </w:r>
            <w:r w:rsidRPr="008A0979">
              <w:t>ersion</w:t>
            </w:r>
          </w:p>
        </w:tc>
        <w:tc>
          <w:tcPr>
            <w:tcW w:w="5228" w:type="dxa"/>
          </w:tcPr>
          <w:p w14:paraId="6B01054C" w14:textId="1AC0558D" w:rsidR="008A0979" w:rsidRPr="008A0979" w:rsidRDefault="008A0979" w:rsidP="000D4970">
            <w:r w:rsidRPr="008A0979">
              <w:rPr>
                <w:rFonts w:hint="eastAsia"/>
              </w:rPr>
              <w:t>프로젝트 버전</w:t>
            </w:r>
          </w:p>
        </w:tc>
      </w:tr>
      <w:tr w:rsidR="008A0979" w:rsidRPr="008A0979" w14:paraId="0D2ABA7F" w14:textId="77777777" w:rsidTr="008A0979">
        <w:tc>
          <w:tcPr>
            <w:tcW w:w="1496" w:type="dxa"/>
          </w:tcPr>
          <w:p w14:paraId="1029AD78" w14:textId="77777777" w:rsidR="008A0979" w:rsidRPr="008A0979" w:rsidRDefault="008A0979" w:rsidP="000D4970">
            <w:r w:rsidRPr="008A0979">
              <w:rPr>
                <w:rFonts w:hint="eastAsia"/>
              </w:rPr>
              <w:t>d</w:t>
            </w:r>
            <w:r w:rsidRPr="008A0979">
              <w:t>escription</w:t>
            </w:r>
          </w:p>
        </w:tc>
        <w:tc>
          <w:tcPr>
            <w:tcW w:w="5228" w:type="dxa"/>
          </w:tcPr>
          <w:p w14:paraId="29F09256" w14:textId="128BDD95" w:rsidR="008A0979" w:rsidRPr="008A0979" w:rsidRDefault="008A0979" w:rsidP="000D4970">
            <w:r w:rsidRPr="008A0979">
              <w:rPr>
                <w:rFonts w:hint="eastAsia"/>
              </w:rPr>
              <w:t>프로젝트 설명</w:t>
            </w:r>
          </w:p>
        </w:tc>
      </w:tr>
      <w:tr w:rsidR="008A0979" w:rsidRPr="008A0979" w14:paraId="6BC5E4F1" w14:textId="77777777" w:rsidTr="008A0979">
        <w:tc>
          <w:tcPr>
            <w:tcW w:w="1496" w:type="dxa"/>
          </w:tcPr>
          <w:p w14:paraId="3B415807" w14:textId="77777777" w:rsidR="008A0979" w:rsidRPr="008A0979" w:rsidRDefault="008A0979" w:rsidP="000D4970">
            <w:r w:rsidRPr="008A0979">
              <w:rPr>
                <w:rFonts w:hint="eastAsia"/>
              </w:rPr>
              <w:t>m</w:t>
            </w:r>
            <w:r w:rsidRPr="008A0979">
              <w:t>ain</w:t>
            </w:r>
          </w:p>
        </w:tc>
        <w:tc>
          <w:tcPr>
            <w:tcW w:w="5228" w:type="dxa"/>
          </w:tcPr>
          <w:p w14:paraId="54DADFBB" w14:textId="1C91703F" w:rsidR="008A0979" w:rsidRPr="008A0979" w:rsidRDefault="008A0979" w:rsidP="000D4970">
            <w:r w:rsidRPr="008A0979">
              <w:rPr>
                <w:rFonts w:hint="eastAsia"/>
              </w:rPr>
              <w:t>프로젝트의 실행이 시작될 첫 파일</w:t>
            </w:r>
          </w:p>
        </w:tc>
      </w:tr>
      <w:tr w:rsidR="00546D04" w:rsidRPr="008A0979" w14:paraId="1A616F45" w14:textId="77777777" w:rsidTr="008A0979">
        <w:tc>
          <w:tcPr>
            <w:tcW w:w="1496" w:type="dxa"/>
          </w:tcPr>
          <w:p w14:paraId="366367AB" w14:textId="5D443426" w:rsidR="00546D04" w:rsidRPr="008A0979" w:rsidRDefault="00546D04" w:rsidP="000D4970">
            <w:r>
              <w:rPr>
                <w:rFonts w:hint="eastAsia"/>
              </w:rPr>
              <w:t>s</w:t>
            </w:r>
            <w:r>
              <w:t>cripts</w:t>
            </w:r>
          </w:p>
        </w:tc>
        <w:tc>
          <w:tcPr>
            <w:tcW w:w="5228" w:type="dxa"/>
          </w:tcPr>
          <w:p w14:paraId="1E8CCB56" w14:textId="0DC13D8B" w:rsidR="00546D04" w:rsidRPr="008A0979" w:rsidRDefault="00546D04" w:rsidP="000D4970">
            <w:r>
              <w:rPr>
                <w:rFonts w:hint="eastAsia"/>
              </w:rPr>
              <w:t>프로젝트를 빌드</w:t>
            </w:r>
            <w:r w:rsidR="009325B4">
              <w:rPr>
                <w:rFonts w:hint="eastAsia"/>
              </w:rPr>
              <w:t>,</w:t>
            </w:r>
            <w:r w:rsidR="009325B4">
              <w:t xml:space="preserve"> </w:t>
            </w:r>
            <w:r w:rsidR="009325B4">
              <w:rPr>
                <w:rFonts w:hint="eastAsia"/>
              </w:rPr>
              <w:t>테스트,</w:t>
            </w:r>
            <w:r w:rsidR="009325B4">
              <w:t xml:space="preserve"> </w:t>
            </w:r>
            <w:r w:rsidR="009325B4">
              <w:rPr>
                <w:rFonts w:hint="eastAsia"/>
              </w:rPr>
              <w:t>실행하기 위한 명령</w:t>
            </w:r>
          </w:p>
        </w:tc>
      </w:tr>
      <w:tr w:rsidR="009325B4" w:rsidRPr="008A0979" w14:paraId="7D4372A0" w14:textId="77777777" w:rsidTr="008A0979">
        <w:tc>
          <w:tcPr>
            <w:tcW w:w="1496" w:type="dxa"/>
          </w:tcPr>
          <w:p w14:paraId="49990898" w14:textId="5105DAEB" w:rsidR="009325B4" w:rsidRDefault="009325B4" w:rsidP="000D4970">
            <w:r>
              <w:rPr>
                <w:rFonts w:hint="eastAsia"/>
              </w:rPr>
              <w:t>k</w:t>
            </w:r>
            <w:r>
              <w:t>eywords</w:t>
            </w:r>
          </w:p>
        </w:tc>
        <w:tc>
          <w:tcPr>
            <w:tcW w:w="5228" w:type="dxa"/>
          </w:tcPr>
          <w:p w14:paraId="0EEB8B16" w14:textId="33490A9D" w:rsidR="009325B4" w:rsidRDefault="009325B4" w:rsidP="000D4970">
            <w:r>
              <w:rPr>
                <w:rFonts w:hint="eastAsia"/>
              </w:rPr>
              <w:t xml:space="preserve">프로젝트의 </w:t>
            </w:r>
            <w:r w:rsidR="003725CC">
              <w:rPr>
                <w:rFonts w:hint="eastAsia"/>
              </w:rPr>
              <w:t>검</w:t>
            </w:r>
            <w:r>
              <w:rPr>
                <w:rFonts w:hint="eastAsia"/>
              </w:rPr>
              <w:t>색 키워드</w:t>
            </w:r>
          </w:p>
        </w:tc>
      </w:tr>
      <w:tr w:rsidR="009325B4" w:rsidRPr="008A0979" w14:paraId="5F1060B3" w14:textId="77777777" w:rsidTr="008A0979">
        <w:tc>
          <w:tcPr>
            <w:tcW w:w="1496" w:type="dxa"/>
          </w:tcPr>
          <w:p w14:paraId="165DF568" w14:textId="3815EE21" w:rsidR="009325B4" w:rsidRDefault="009325B4" w:rsidP="000D4970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5228" w:type="dxa"/>
          </w:tcPr>
          <w:p w14:paraId="2D9C4503" w14:textId="7027F957" w:rsidR="009325B4" w:rsidRDefault="005715B1" w:rsidP="000D4970">
            <w:r>
              <w:rPr>
                <w:rFonts w:hint="eastAsia"/>
              </w:rPr>
              <w:t>작성자</w:t>
            </w:r>
          </w:p>
        </w:tc>
      </w:tr>
      <w:tr w:rsidR="005715B1" w:rsidRPr="008A0979" w14:paraId="39FDF7B0" w14:textId="77777777" w:rsidTr="008A0979">
        <w:tc>
          <w:tcPr>
            <w:tcW w:w="1496" w:type="dxa"/>
          </w:tcPr>
          <w:p w14:paraId="2E1CD690" w14:textId="7C0544C3" w:rsidR="005715B1" w:rsidRDefault="005715B1" w:rsidP="000D4970">
            <w:r>
              <w:rPr>
                <w:rFonts w:hint="eastAsia"/>
              </w:rPr>
              <w:t>l</w:t>
            </w:r>
            <w:r>
              <w:t>icense</w:t>
            </w:r>
          </w:p>
        </w:tc>
        <w:tc>
          <w:tcPr>
            <w:tcW w:w="5228" w:type="dxa"/>
          </w:tcPr>
          <w:p w14:paraId="236021D0" w14:textId="4081943A" w:rsidR="005715B1" w:rsidRDefault="005715B1" w:rsidP="000D4970">
            <w:r>
              <w:rPr>
                <w:rFonts w:hint="eastAsia"/>
              </w:rPr>
              <w:t>라이센스 정보</w:t>
            </w:r>
          </w:p>
        </w:tc>
      </w:tr>
      <w:tr w:rsidR="005715B1" w:rsidRPr="008A0979" w14:paraId="563C2C27" w14:textId="77777777" w:rsidTr="008A0979">
        <w:tc>
          <w:tcPr>
            <w:tcW w:w="1496" w:type="dxa"/>
          </w:tcPr>
          <w:p w14:paraId="12F66074" w14:textId="6433109D" w:rsidR="005715B1" w:rsidRDefault="005715B1" w:rsidP="000D4970">
            <w:r>
              <w:rPr>
                <w:rFonts w:hint="eastAsia"/>
              </w:rPr>
              <w:t>d</w:t>
            </w:r>
            <w:r>
              <w:t>evDependencies</w:t>
            </w:r>
          </w:p>
        </w:tc>
        <w:tc>
          <w:tcPr>
            <w:tcW w:w="5228" w:type="dxa"/>
          </w:tcPr>
          <w:p w14:paraId="10DF0129" w14:textId="1C65BB57" w:rsidR="005715B1" w:rsidRDefault="005715B1" w:rsidP="000D4970">
            <w:r>
              <w:rPr>
                <w:rFonts w:hint="eastAsia"/>
              </w:rPr>
              <w:t xml:space="preserve">프로젝트에 </w:t>
            </w:r>
            <w:r w:rsidR="00D41299">
              <w:rPr>
                <w:rFonts w:hint="eastAsia"/>
              </w:rPr>
              <w:t>필요한 라이브러리들 목록</w:t>
            </w:r>
          </w:p>
        </w:tc>
      </w:tr>
    </w:tbl>
    <w:p w14:paraId="6D7195C4" w14:textId="77777777" w:rsidR="00E2293F" w:rsidRPr="00984325" w:rsidRDefault="00E2293F" w:rsidP="00984325"/>
    <w:p w14:paraId="0EB90801" w14:textId="05D0BDC5" w:rsidR="00B8544F" w:rsidRDefault="00B8544F" w:rsidP="00B8544F"/>
    <w:p w14:paraId="340CD4C8" w14:textId="1FA95D22" w:rsidR="00D41299" w:rsidRDefault="00D41299" w:rsidP="00D41299">
      <w:pPr>
        <w:pStyle w:val="Heading3"/>
      </w:pPr>
      <w:r>
        <w:rPr>
          <w:rFonts w:hint="eastAsia"/>
        </w:rPr>
        <w:t>n</w:t>
      </w:r>
      <w:r>
        <w:t>ode_mo</w:t>
      </w:r>
      <w:r>
        <w:rPr>
          <w:rFonts w:hint="eastAsia"/>
        </w:rPr>
        <w:t>d</w:t>
      </w:r>
      <w:r>
        <w:t xml:space="preserve">ules </w:t>
      </w:r>
      <w:r>
        <w:rPr>
          <w:rFonts w:hint="eastAsia"/>
        </w:rPr>
        <w:t>폴더</w:t>
      </w:r>
    </w:p>
    <w:p w14:paraId="3F66A3F7" w14:textId="451FB0D0" w:rsidR="00D41299" w:rsidRDefault="00D41299" w:rsidP="00D41299">
      <w:r>
        <w:rPr>
          <w:rFonts w:hint="eastAsia"/>
        </w:rPr>
        <w:t xml:space="preserve">프로젝트에 필요한 라이브러리들이 자동으로 </w:t>
      </w:r>
      <w:r w:rsidR="00DA2A29">
        <w:rPr>
          <w:rFonts w:hint="eastAsia"/>
        </w:rPr>
        <w:t>저장되는 폴더</w:t>
      </w:r>
    </w:p>
    <w:p w14:paraId="6BCEEAFC" w14:textId="51697762" w:rsidR="00DA2A29" w:rsidRDefault="00DA2A29" w:rsidP="00D41299"/>
    <w:p w14:paraId="5615C530" w14:textId="367278EB" w:rsidR="006120F4" w:rsidRDefault="006120F4" w:rsidP="00D41299"/>
    <w:p w14:paraId="60959859" w14:textId="5DE1CC8C" w:rsidR="006120F4" w:rsidRDefault="006120F4" w:rsidP="006120F4">
      <w:pPr>
        <w:pStyle w:val="Heading3"/>
      </w:pPr>
      <w:r>
        <w:t xml:space="preserve">.eslintrc.json </w:t>
      </w:r>
      <w:r>
        <w:rPr>
          <w:rFonts w:hint="eastAsia"/>
        </w:rPr>
        <w:t>파일</w:t>
      </w:r>
    </w:p>
    <w:p w14:paraId="122E0E01" w14:textId="00ECA5FA" w:rsidR="007347BE" w:rsidRDefault="009A1631" w:rsidP="00F34C28">
      <w:r>
        <w:rPr>
          <w:rFonts w:hint="eastAsia"/>
        </w:rPr>
        <w:t>e</w:t>
      </w:r>
      <w:r>
        <w:t xml:space="preserve">slint </w:t>
      </w:r>
      <w:r>
        <w:rPr>
          <w:rFonts w:hint="eastAsia"/>
        </w:rPr>
        <w:t>설정 파일</w:t>
      </w:r>
    </w:p>
    <w:p w14:paraId="78BBE953" w14:textId="77777777" w:rsidR="006120F4" w:rsidRDefault="006120F4" w:rsidP="00F34C28"/>
    <w:p w14:paraId="79FA820A" w14:textId="0948C9E9" w:rsidR="009A1631" w:rsidRDefault="006B689D" w:rsidP="006B689D">
      <w:pPr>
        <w:pStyle w:val="Heading3"/>
      </w:pPr>
      <w:r>
        <w:rPr>
          <w:rFonts w:hint="eastAsia"/>
        </w:rPr>
        <w:t>p</w:t>
      </w:r>
      <w:r>
        <w:t>ackage-lock.</w:t>
      </w:r>
      <w:r>
        <w:rPr>
          <w:rFonts w:hint="eastAsia"/>
        </w:rPr>
        <w:t>j</w:t>
      </w:r>
      <w:r>
        <w:t>son</w:t>
      </w:r>
    </w:p>
    <w:p w14:paraId="4876AB36" w14:textId="62C26099" w:rsidR="006B689D" w:rsidRDefault="006B689D" w:rsidP="006B689D">
      <w:r>
        <w:rPr>
          <w:rFonts w:hint="eastAsia"/>
        </w:rPr>
        <w:t>프로젝트에 필요한 라이브러리들의 정확한 버전이 자동으로 등록되는 파일.</w:t>
      </w:r>
    </w:p>
    <w:p w14:paraId="46511AB9" w14:textId="1EC3E897" w:rsidR="006B689D" w:rsidRDefault="00E07C4C" w:rsidP="006B689D">
      <w:r>
        <w:rPr>
          <w:rFonts w:hint="eastAsia"/>
        </w:rPr>
        <w:t>이 파일은 자동으로 생성된다.</w:t>
      </w:r>
      <w:r>
        <w:t xml:space="preserve"> </w:t>
      </w:r>
    </w:p>
    <w:p w14:paraId="0F535F5E" w14:textId="6C2C1800" w:rsidR="007347BE" w:rsidRDefault="0084309E" w:rsidP="00F34C28">
      <w:r>
        <w:rPr>
          <w:rFonts w:hint="eastAsia"/>
        </w:rPr>
        <w:t>지금은 이 파일을 무시하자.</w:t>
      </w:r>
    </w:p>
    <w:p w14:paraId="72A19655" w14:textId="3C112F18" w:rsidR="0084309E" w:rsidRDefault="0084309E" w:rsidP="00F34C28"/>
    <w:p w14:paraId="7A487B11" w14:textId="77777777" w:rsidR="0084309E" w:rsidRDefault="0084309E" w:rsidP="00F34C28"/>
    <w:p w14:paraId="65179EBE" w14:textId="77777777" w:rsidR="007347BE" w:rsidRDefault="007347BE" w:rsidP="00F34C28"/>
    <w:p w14:paraId="36328D12" w14:textId="73FEDF4A" w:rsidR="000E4F64" w:rsidRDefault="000E4F64" w:rsidP="00F34C28"/>
    <w:p w14:paraId="13C903E9" w14:textId="7BA79BE6" w:rsidR="003D7F50" w:rsidRDefault="003D7F5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03BF28" w14:textId="414EF2D2" w:rsidR="00D048CC" w:rsidRDefault="004A4E3D" w:rsidP="00B520A1">
      <w:pPr>
        <w:pStyle w:val="Heading1"/>
      </w:pPr>
      <w:bookmarkStart w:id="10" w:name="_Toc35768787"/>
      <w:r>
        <w:rPr>
          <w:rFonts w:hint="eastAsia"/>
        </w:rPr>
        <w:lastRenderedPageBreak/>
        <w:t>반복문</w:t>
      </w:r>
      <w:bookmarkEnd w:id="10"/>
    </w:p>
    <w:p w14:paraId="0CC649B2" w14:textId="77777777" w:rsidR="004A4E3D" w:rsidRPr="004A4E3D" w:rsidRDefault="004A4E3D" w:rsidP="004A4E3D"/>
    <w:p w14:paraId="6C6C19F2" w14:textId="7888448A" w:rsidR="00D048CC" w:rsidRDefault="00D048CC" w:rsidP="00D048CC">
      <w:pPr>
        <w:pStyle w:val="Heading2"/>
      </w:pPr>
      <w:bookmarkStart w:id="11" w:name="_Toc35768788"/>
      <w:r>
        <w:rPr>
          <w:rFonts w:hint="eastAsia"/>
        </w:rPr>
        <w:t>c</w:t>
      </w:r>
      <w:r>
        <w:t xml:space="preserve">hap02 </w:t>
      </w:r>
      <w:r>
        <w:rPr>
          <w:rFonts w:hint="eastAsia"/>
        </w:rPr>
        <w:t>폴더 생성</w:t>
      </w:r>
      <w:bookmarkEnd w:id="11"/>
    </w:p>
    <w:p w14:paraId="1EBA5FB7" w14:textId="6EF6B370" w:rsidR="00D048CC" w:rsidRDefault="00D048CC" w:rsidP="00D048CC"/>
    <w:p w14:paraId="094EC63A" w14:textId="090D2794" w:rsidR="00D048CC" w:rsidRDefault="00D048CC" w:rsidP="00D048CC">
      <w:r>
        <w:rPr>
          <w:rFonts w:hint="eastAsia"/>
        </w:rPr>
        <w:t>n</w:t>
      </w:r>
      <w:r>
        <w:t xml:space="preserve">ode1 </w:t>
      </w:r>
      <w:r>
        <w:rPr>
          <w:rFonts w:hint="eastAsia"/>
        </w:rPr>
        <w:t xml:space="preserve">프로젝트 폴더 아래에 </w:t>
      </w:r>
      <w:r>
        <w:t xml:space="preserve">chap02 </w:t>
      </w:r>
      <w:r>
        <w:rPr>
          <w:rFonts w:hint="eastAsia"/>
        </w:rPr>
        <w:t xml:space="preserve">폴더를 </w:t>
      </w:r>
      <w:r w:rsidR="004F2395">
        <w:rPr>
          <w:rFonts w:hint="eastAsia"/>
        </w:rPr>
        <w:t>만들자</w:t>
      </w:r>
      <w:r>
        <w:rPr>
          <w:rFonts w:hint="eastAsia"/>
        </w:rPr>
        <w:t>.</w:t>
      </w:r>
    </w:p>
    <w:p w14:paraId="50D537DD" w14:textId="03629E65" w:rsidR="00D048CC" w:rsidRDefault="00D30C0D" w:rsidP="00D048CC">
      <w:r w:rsidRPr="00D30C0D">
        <w:rPr>
          <w:noProof/>
        </w:rPr>
        <w:drawing>
          <wp:inline distT="0" distB="0" distL="0" distR="0" wp14:anchorId="0E7FF309" wp14:editId="5D9B52D8">
            <wp:extent cx="2867425" cy="212437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4A6" w14:textId="2CB45F82" w:rsidR="00D23907" w:rsidRDefault="00D23907" w:rsidP="00D23907">
      <w:r>
        <w:rPr>
          <w:rFonts w:hint="eastAsia"/>
        </w:rPr>
        <w:t>n</w:t>
      </w:r>
      <w:r>
        <w:t xml:space="preserve">ode1 </w:t>
      </w:r>
      <w:r>
        <w:rPr>
          <w:rFonts w:hint="eastAsia"/>
        </w:rPr>
        <w:t>폴더를 클릭하고,</w:t>
      </w:r>
      <w:r>
        <w:t xml:space="preserve"> </w:t>
      </w:r>
      <w:r w:rsidR="00A01664">
        <w:rPr>
          <w:rFonts w:hint="eastAsia"/>
        </w:rPr>
        <w:t>폴더 생성 버튼을 클릭하자.</w:t>
      </w:r>
    </w:p>
    <w:p w14:paraId="1EC0C676" w14:textId="648A543D" w:rsidR="004F215D" w:rsidRDefault="004F215D" w:rsidP="00D23907"/>
    <w:p w14:paraId="29CE8AEB" w14:textId="73B41C47" w:rsidR="004F215D" w:rsidRDefault="004F215D" w:rsidP="00D23907"/>
    <w:p w14:paraId="5FADD7DC" w14:textId="75B8FAA1" w:rsidR="004F215D" w:rsidRDefault="004F215D" w:rsidP="004F215D">
      <w:pPr>
        <w:pStyle w:val="Heading2"/>
      </w:pPr>
      <w:bookmarkStart w:id="12" w:name="_Toc35768789"/>
      <w:r>
        <w:rPr>
          <w:rFonts w:hint="eastAsia"/>
        </w:rPr>
        <w:t>c</w:t>
      </w:r>
      <w:r>
        <w:t xml:space="preserve">hap02 </w:t>
      </w:r>
      <w:r>
        <w:rPr>
          <w:rFonts w:hint="eastAsia"/>
        </w:rPr>
        <w:t>폴더 아래 파일 생성</w:t>
      </w:r>
      <w:bookmarkEnd w:id="12"/>
    </w:p>
    <w:p w14:paraId="5473F097" w14:textId="30D1C866" w:rsidR="004F215D" w:rsidRDefault="004F215D" w:rsidP="004F215D">
      <w:r w:rsidRPr="004F215D">
        <w:rPr>
          <w:noProof/>
        </w:rPr>
        <w:drawing>
          <wp:inline distT="0" distB="0" distL="0" distR="0" wp14:anchorId="66906E8A" wp14:editId="4DEDA4A2">
            <wp:extent cx="2867425" cy="233395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9F5" w14:textId="57189C92" w:rsidR="004F215D" w:rsidRDefault="004F215D" w:rsidP="004F215D">
      <w:r>
        <w:rPr>
          <w:rFonts w:hint="eastAsia"/>
        </w:rPr>
        <w:t>c</w:t>
      </w:r>
      <w:r>
        <w:t xml:space="preserve">hap02 </w:t>
      </w:r>
      <w:r>
        <w:rPr>
          <w:rFonts w:hint="eastAsia"/>
        </w:rPr>
        <w:t>폴더를 클릭하고,</w:t>
      </w:r>
      <w:r>
        <w:t xml:space="preserve"> </w:t>
      </w:r>
      <w:r>
        <w:rPr>
          <w:rFonts w:hint="eastAsia"/>
        </w:rPr>
        <w:t>파일 생성 버튼을 클릭하자.</w:t>
      </w:r>
    </w:p>
    <w:p w14:paraId="663B62FB" w14:textId="77777777" w:rsidR="004F215D" w:rsidRPr="004F215D" w:rsidRDefault="004F215D" w:rsidP="004F215D"/>
    <w:p w14:paraId="79634B99" w14:textId="0F511E23" w:rsidR="004F215D" w:rsidRDefault="004F215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DE18C7" w14:textId="646986D2" w:rsidR="009A5FC6" w:rsidRDefault="009A5FC6" w:rsidP="009A5FC6"/>
    <w:p w14:paraId="3F66224C" w14:textId="527B6ACA" w:rsidR="009A5FC6" w:rsidRDefault="004F215D" w:rsidP="009A5FC6">
      <w:pPr>
        <w:pStyle w:val="Heading2"/>
      </w:pPr>
      <w:bookmarkStart w:id="13" w:name="_Toc35768790"/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</w:t>
      </w:r>
      <w:bookmarkEnd w:id="13"/>
    </w:p>
    <w:p w14:paraId="7C3E83DF" w14:textId="77777777" w:rsidR="003A35F4" w:rsidRDefault="003A35F4" w:rsidP="009A5FC6"/>
    <w:p w14:paraId="412E65D2" w14:textId="34FA049D" w:rsidR="009A5FC6" w:rsidRDefault="00A47A46" w:rsidP="009A5FC6">
      <w:pPr>
        <w:pStyle w:val="Heading3"/>
      </w:pPr>
      <w:r>
        <w:rPr>
          <w:rFonts w:hint="eastAsia"/>
        </w:rPr>
        <w:t>f</w:t>
      </w:r>
      <w:r>
        <w:t>or1.js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51F" w14:paraId="5AEC82C7" w14:textId="77777777" w:rsidTr="0028551F">
        <w:tc>
          <w:tcPr>
            <w:tcW w:w="10456" w:type="dxa"/>
          </w:tcPr>
          <w:p w14:paraId="7A7B4542" w14:textId="77777777" w:rsidR="00391F17" w:rsidRPr="00391F17" w:rsidRDefault="00391F17" w:rsidP="00391F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1F1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91F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1F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91F1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1F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91F1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10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91F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61CF34E" w14:textId="77777777" w:rsidR="00391F17" w:rsidRPr="00391F17" w:rsidRDefault="00391F17" w:rsidP="00391F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1F1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1F1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91F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91F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7C92710" w14:textId="77777777" w:rsidR="0028551F" w:rsidRPr="00391F17" w:rsidRDefault="0028551F" w:rsidP="00A47A46"/>
        </w:tc>
      </w:tr>
    </w:tbl>
    <w:p w14:paraId="768FCB81" w14:textId="24AD5CC3" w:rsidR="00A47A46" w:rsidRDefault="00A47A46" w:rsidP="00A47A46"/>
    <w:p w14:paraId="29CC6222" w14:textId="377DF55B" w:rsidR="004B2CDF" w:rsidRDefault="004B2CDF" w:rsidP="00A47A46">
      <w:r>
        <w:rPr>
          <w:rFonts w:hint="eastAsia"/>
        </w:rPr>
        <w:t>지역 변수 선언 키워드</w:t>
      </w:r>
      <w:r w:rsidR="004E0A86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let </w:t>
      </w:r>
      <w:r w:rsidR="004E0A86">
        <w:rPr>
          <w:rFonts w:hint="eastAsia"/>
        </w:rPr>
        <w:t>임</w:t>
      </w:r>
      <w:r>
        <w:rPr>
          <w:rFonts w:hint="eastAsia"/>
        </w:rPr>
        <w:t>에 주의하자.</w:t>
      </w:r>
    </w:p>
    <w:p w14:paraId="0C4D1AB3" w14:textId="28DA8AF4" w:rsidR="00912FFA" w:rsidRDefault="00912FFA" w:rsidP="00A47A46">
      <w:r>
        <w:t xml:space="preserve">javascript </w:t>
      </w:r>
      <w:r>
        <w:rPr>
          <w:rFonts w:hint="eastAsia"/>
        </w:rPr>
        <w:t>언어는 변수를 선언할 때</w:t>
      </w:r>
      <w:r>
        <w:t xml:space="preserve">, </w:t>
      </w:r>
      <w:r>
        <w:rPr>
          <w:rFonts w:hint="eastAsia"/>
        </w:rPr>
        <w:t>변수의 타입을 지정하지 않는다</w:t>
      </w:r>
      <w:r>
        <w:t>.</w:t>
      </w:r>
    </w:p>
    <w:p w14:paraId="63118E5A" w14:textId="77777777" w:rsidR="00571849" w:rsidRPr="00571849" w:rsidRDefault="00571849" w:rsidP="00A47A46"/>
    <w:p w14:paraId="312D8F1E" w14:textId="46D2C30F" w:rsidR="0049327E" w:rsidRDefault="00395B97" w:rsidP="00A47A46">
      <w:r w:rsidRPr="0049327E">
        <w:rPr>
          <w:b/>
          <w:bCs/>
        </w:rPr>
        <w:t>int i</w:t>
      </w:r>
      <w:r w:rsidR="00AB6539" w:rsidRPr="0049327E">
        <w:rPr>
          <w:b/>
          <w:bCs/>
        </w:rPr>
        <w:t xml:space="preserve"> = 0</w:t>
      </w:r>
      <w:r w:rsidR="003A1FB5" w:rsidRPr="0049327E">
        <w:rPr>
          <w:b/>
          <w:bCs/>
        </w:rPr>
        <w:t>;</w:t>
      </w:r>
      <w:r>
        <w:t xml:space="preserve"> </w:t>
      </w:r>
      <w:r w:rsidR="0049327E">
        <w:rPr>
          <w:rFonts w:hint="eastAsia"/>
        </w:rPr>
        <w:t xml:space="preserve">문법 </w:t>
      </w:r>
      <w:r>
        <w:rPr>
          <w:rFonts w:hint="eastAsia"/>
        </w:rPr>
        <w:t>오류</w:t>
      </w:r>
    </w:p>
    <w:p w14:paraId="27D2EA6C" w14:textId="1B1BE061" w:rsidR="00395B97" w:rsidRDefault="00395B97" w:rsidP="00A47A46">
      <w:r w:rsidRPr="0049327E">
        <w:rPr>
          <w:b/>
          <w:bCs/>
        </w:rPr>
        <w:t>let i</w:t>
      </w:r>
      <w:r w:rsidR="00AB6539" w:rsidRPr="0049327E">
        <w:rPr>
          <w:b/>
          <w:bCs/>
        </w:rPr>
        <w:t xml:space="preserve"> = 0</w:t>
      </w:r>
      <w:r w:rsidR="003A1FB5" w:rsidRPr="0049327E">
        <w:rPr>
          <w:b/>
          <w:bCs/>
        </w:rPr>
        <w:t>;</w:t>
      </w:r>
      <w:r>
        <w:t xml:space="preserve"> </w:t>
      </w:r>
      <w:r w:rsidR="00571849">
        <w:rPr>
          <w:rFonts w:hint="eastAsia"/>
        </w:rPr>
        <w:t>O</w:t>
      </w:r>
      <w:r w:rsidR="00571849">
        <w:t>k</w:t>
      </w:r>
      <w:r>
        <w:rPr>
          <w:rFonts w:hint="eastAsia"/>
        </w:rPr>
        <w:t>.</w:t>
      </w:r>
    </w:p>
    <w:p w14:paraId="0B0C7F75" w14:textId="77777777" w:rsidR="00375EA7" w:rsidRDefault="00375EA7" w:rsidP="00A47A46"/>
    <w:p w14:paraId="2D5FDFEA" w14:textId="7F5FE790" w:rsidR="00375EA7" w:rsidRDefault="003A1FB5" w:rsidP="00A47A46">
      <w:r w:rsidRPr="00375EA7">
        <w:rPr>
          <w:rFonts w:hint="eastAsia"/>
          <w:b/>
          <w:bCs/>
        </w:rPr>
        <w:t>S</w:t>
      </w:r>
      <w:r w:rsidRPr="00375EA7">
        <w:rPr>
          <w:b/>
          <w:bCs/>
        </w:rPr>
        <w:t>tring s</w:t>
      </w:r>
      <w:r w:rsidR="00AB6539" w:rsidRPr="00375EA7">
        <w:rPr>
          <w:b/>
          <w:bCs/>
        </w:rPr>
        <w:t xml:space="preserve"> = "hello"</w:t>
      </w:r>
      <w:r w:rsidRPr="00375EA7">
        <w:rPr>
          <w:b/>
          <w:bCs/>
        </w:rPr>
        <w:t>;</w:t>
      </w:r>
      <w:r>
        <w:t xml:space="preserve"> </w:t>
      </w:r>
      <w:r w:rsidR="00571849">
        <w:rPr>
          <w:rFonts w:hint="eastAsia"/>
        </w:rPr>
        <w:t xml:space="preserve">문법 </w:t>
      </w:r>
      <w:r>
        <w:rPr>
          <w:rFonts w:hint="eastAsia"/>
        </w:rPr>
        <w:t>오류</w:t>
      </w:r>
      <w:r>
        <w:t xml:space="preserve"> </w:t>
      </w:r>
    </w:p>
    <w:p w14:paraId="27980606" w14:textId="1759C8F8" w:rsidR="003A1FB5" w:rsidRPr="00912FFA" w:rsidRDefault="003A1FB5" w:rsidP="00A47A46">
      <w:r w:rsidRPr="00375EA7">
        <w:rPr>
          <w:b/>
          <w:bCs/>
        </w:rPr>
        <w:t>let s</w:t>
      </w:r>
      <w:r w:rsidR="00AB6539" w:rsidRPr="00375EA7">
        <w:rPr>
          <w:b/>
          <w:bCs/>
        </w:rPr>
        <w:t xml:space="preserve"> = "hello"</w:t>
      </w:r>
      <w:r w:rsidRPr="00375EA7">
        <w:rPr>
          <w:b/>
          <w:bCs/>
        </w:rPr>
        <w:t>;</w:t>
      </w:r>
      <w:r>
        <w:t xml:space="preserve"> </w:t>
      </w:r>
      <w:r w:rsidR="00375EA7">
        <w:rPr>
          <w:rFonts w:hint="eastAsia"/>
        </w:rPr>
        <w:t xml:space="preserve"> </w:t>
      </w:r>
      <w:r w:rsidR="00375EA7">
        <w:t xml:space="preserve">  Ok</w:t>
      </w:r>
    </w:p>
    <w:p w14:paraId="4548C29A" w14:textId="52052E74" w:rsidR="004B2CDF" w:rsidRDefault="004B2CDF" w:rsidP="00A47A46"/>
    <w:p w14:paraId="2BD3FD12" w14:textId="27FAAF99" w:rsidR="00146BA1" w:rsidRDefault="00146BA1" w:rsidP="00A47A46">
      <w:r>
        <w:t>let</w:t>
      </w:r>
      <w:r>
        <w:rPr>
          <w:rFonts w:hint="eastAsia"/>
        </w:rPr>
        <w:t xml:space="preserve">을 제외하면 </w:t>
      </w:r>
      <w:r>
        <w:t xml:space="preserve">for </w:t>
      </w:r>
      <w:r>
        <w:rPr>
          <w:rFonts w:hint="eastAsia"/>
        </w:rPr>
        <w:t xml:space="preserve">문의 문법은 </w:t>
      </w:r>
      <w:r>
        <w:t>java</w:t>
      </w:r>
      <w:r>
        <w:rPr>
          <w:rFonts w:hint="eastAsia"/>
        </w:rPr>
        <w:t>와 동일하다.</w:t>
      </w:r>
    </w:p>
    <w:p w14:paraId="572F370E" w14:textId="77777777" w:rsidR="00146BA1" w:rsidRPr="00AB6539" w:rsidRDefault="00146BA1" w:rsidP="00A47A46"/>
    <w:p w14:paraId="007F09F3" w14:textId="77777777" w:rsidR="004B2CDF" w:rsidRDefault="004B2CDF" w:rsidP="00A47A46"/>
    <w:p w14:paraId="5129185A" w14:textId="633A7E5A" w:rsidR="00391F17" w:rsidRDefault="00391F17" w:rsidP="00046218">
      <w:pPr>
        <w:pStyle w:val="Heading3"/>
      </w:pPr>
      <w:r>
        <w:rPr>
          <w:rFonts w:hint="eastAsia"/>
        </w:rPr>
        <w:t>실행</w:t>
      </w:r>
    </w:p>
    <w:p w14:paraId="2B12AE1E" w14:textId="4799D60E" w:rsidR="000D0F49" w:rsidRDefault="00D04C95" w:rsidP="00A47A46">
      <w:r>
        <w:rPr>
          <w:rFonts w:hint="eastAsia"/>
        </w:rPr>
        <w:t xml:space="preserve">현재 파일 </w:t>
      </w:r>
      <w:r w:rsidR="0089430B">
        <w:rPr>
          <w:rFonts w:hint="eastAsia"/>
        </w:rPr>
        <w:t>실행 단축키:</w:t>
      </w:r>
      <w:r w:rsidR="0089430B">
        <w:t xml:space="preserve"> Ctrl+F5</w:t>
      </w:r>
    </w:p>
    <w:p w14:paraId="67DCF403" w14:textId="5C677DCE" w:rsidR="009D4DAE" w:rsidRDefault="004E1929" w:rsidP="00A47A46">
      <w:r>
        <w:rPr>
          <w:noProof/>
        </w:rPr>
        <w:drawing>
          <wp:inline distT="0" distB="0" distL="0" distR="0" wp14:anchorId="0952402D" wp14:editId="59136101">
            <wp:extent cx="6645910" cy="33934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2CC4" w14:textId="77777777" w:rsidR="009D4DAE" w:rsidRPr="009D4DAE" w:rsidRDefault="009D4DAE" w:rsidP="00A47A46"/>
    <w:p w14:paraId="0D7E8996" w14:textId="2DCEC729" w:rsidR="003D7F50" w:rsidRDefault="003D7F50" w:rsidP="00F34C28"/>
    <w:p w14:paraId="70BB4E74" w14:textId="5CBD9AD2" w:rsidR="00830A75" w:rsidRDefault="00830A75" w:rsidP="00F34C28"/>
    <w:p w14:paraId="70E94CAB" w14:textId="412F28EB" w:rsidR="00830A75" w:rsidRDefault="00830A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418F52" w14:textId="5FD774FA" w:rsidR="00830A75" w:rsidRDefault="00830A75" w:rsidP="00830A75">
      <w:pPr>
        <w:pStyle w:val="Heading3"/>
      </w:pPr>
      <w:r>
        <w:rPr>
          <w:rFonts w:hint="eastAsia"/>
        </w:rPr>
        <w:lastRenderedPageBreak/>
        <w:t>f</w:t>
      </w:r>
      <w:r>
        <w:t>or2.js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A75" w14:paraId="65CFB852" w14:textId="77777777" w:rsidTr="00830A75">
        <w:tc>
          <w:tcPr>
            <w:tcW w:w="10456" w:type="dxa"/>
          </w:tcPr>
          <w:p w14:paraId="7F2DD622" w14:textId="77777777" w:rsidR="00830A75" w:rsidRPr="00830A75" w:rsidRDefault="00830A75" w:rsidP="00830A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0A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30A7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7CD37C" w14:textId="77777777" w:rsidR="00830A75" w:rsidRPr="00830A75" w:rsidRDefault="00830A75" w:rsidP="00830A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0A7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30A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30A75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BC9FCB5" w14:textId="77777777" w:rsidR="00830A75" w:rsidRPr="00830A75" w:rsidRDefault="00830A75" w:rsidP="00830A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30A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EF0A298" w14:textId="77777777" w:rsidR="00830A75" w:rsidRPr="00830A75" w:rsidRDefault="00830A75" w:rsidP="00830A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30A7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30A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30A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</w:t>
            </w: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9A57FE" w14:textId="77777777" w:rsidR="00830A75" w:rsidRPr="00830A75" w:rsidRDefault="00830A75" w:rsidP="00830A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0A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C6B9214" w14:textId="77777777" w:rsidR="00830A75" w:rsidRDefault="00830A75" w:rsidP="00830A75"/>
        </w:tc>
      </w:tr>
    </w:tbl>
    <w:p w14:paraId="67AF8571" w14:textId="1D02A3BE" w:rsidR="00830A75" w:rsidRDefault="00830A75" w:rsidP="00830A75"/>
    <w:p w14:paraId="09507808" w14:textId="5CA904BB" w:rsidR="0022306A" w:rsidRDefault="0022306A" w:rsidP="00830A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30A7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830A75">
        <w:rPr>
          <w:rFonts w:ascii="Consolas" w:eastAsia="굴림" w:hAnsi="Consolas" w:cs="굴림"/>
          <w:color w:val="A31515"/>
          <w:kern w:val="0"/>
          <w:sz w:val="21"/>
          <w:szCs w:val="21"/>
        </w:rPr>
        <w:t>"hello world"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276D2C" w14:textId="3CBEE9FB" w:rsidR="0022306A" w:rsidRDefault="0022306A" w:rsidP="00830A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지역변수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82F31" w:rsidRPr="00830A75">
        <w:rPr>
          <w:rFonts w:ascii="Consolas" w:eastAsia="굴림" w:hAnsi="Consolas" w:cs="굴림"/>
          <w:color w:val="A31515"/>
          <w:kern w:val="0"/>
          <w:sz w:val="21"/>
          <w:szCs w:val="21"/>
        </w:rPr>
        <w:t>"hello world"</w:t>
      </w:r>
      <w:r w:rsidR="00182F3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문자열이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대입된다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0323217F" w14:textId="67EA3BA2" w:rsidR="00182F31" w:rsidRDefault="00182F31" w:rsidP="00830A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문자열은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FFE9E3B" w14:textId="0608F1E3" w:rsidR="00182F31" w:rsidRDefault="00182F31" w:rsidP="00830A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0344AA3" w14:textId="58E3B8D6" w:rsidR="00182F31" w:rsidRDefault="005975D0" w:rsidP="00830A75">
      <w:pPr>
        <w:rPr>
          <w:rFonts w:ascii="Consolas" w:eastAsia="굴림" w:hAnsi="Consolas" w:cs="굴림"/>
          <w:color w:val="001080"/>
          <w:kern w:val="0"/>
          <w:sz w:val="21"/>
          <w:szCs w:val="21"/>
        </w:rPr>
      </w:pP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</w:p>
    <w:p w14:paraId="3336BEB6" w14:textId="60A6F3D3" w:rsidR="005975D0" w:rsidRPr="00182F31" w:rsidRDefault="005975D0" w:rsidP="00830A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문자열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객체의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l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ength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속성의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문자열의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길이이다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.</w:t>
      </w:r>
    </w:p>
    <w:p w14:paraId="0A532C7D" w14:textId="45DA70F6" w:rsidR="0022306A" w:rsidRDefault="0022306A" w:rsidP="00830A75"/>
    <w:p w14:paraId="49E7D291" w14:textId="734BE468" w:rsidR="009D5588" w:rsidRDefault="009D5588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30A7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ch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30A7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30A75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186688F" w14:textId="119304D6" w:rsidR="009D5588" w:rsidRDefault="009D5588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문자열의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인덱스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지역변수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ch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02D30AD" w14:textId="0FF33256" w:rsidR="009D5588" w:rsidRDefault="009D5588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FDED5D8" w14:textId="520B6D56" w:rsidR="00726D79" w:rsidRDefault="00726D79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6D79" w14:paraId="7F0D0120" w14:textId="77777777" w:rsidTr="00726D79">
        <w:tc>
          <w:tcPr>
            <w:tcW w:w="10456" w:type="dxa"/>
          </w:tcPr>
          <w:p w14:paraId="32372551" w14:textId="77777777" w:rsidR="00726D79" w:rsidRDefault="00D04C95" w:rsidP="0064376A">
            <w:pPr>
              <w:rPr>
                <w:rFonts w:ascii="Consolas" w:hAnsi="Consolas" w:cs="굴림"/>
                <w:color w:val="000000"/>
              </w:rPr>
            </w:pPr>
            <w:r w:rsidRPr="00D04C95">
              <w:rPr>
                <w:rFonts w:ascii="Consolas" w:hAnsi="Consolas" w:cs="굴림"/>
                <w:noProof/>
                <w:color w:val="000000"/>
              </w:rPr>
              <w:drawing>
                <wp:inline distT="0" distB="0" distL="0" distR="0" wp14:anchorId="460E9F50" wp14:editId="73D01518">
                  <wp:extent cx="3273036" cy="2346384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885" cy="235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E9AFE" w14:textId="09197F59" w:rsidR="00E97C80" w:rsidRDefault="00E97C80" w:rsidP="0064376A">
            <w:pPr>
              <w:rPr>
                <w:rFonts w:ascii="Consolas" w:hAnsi="Consolas" w:cs="굴림"/>
                <w:color w:val="000000"/>
              </w:rPr>
            </w:pPr>
          </w:p>
        </w:tc>
      </w:tr>
    </w:tbl>
    <w:p w14:paraId="1B6E6778" w14:textId="77777777" w:rsidR="00726D79" w:rsidRDefault="00726D79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6E30CDB" w14:textId="3672C40B" w:rsidR="008D460C" w:rsidRDefault="005A2018" w:rsidP="008D460C">
      <w:pPr>
        <w:pStyle w:val="Heading3"/>
      </w:pPr>
      <w:r w:rsidRPr="005A2018">
        <w:rPr>
          <w:rFonts w:hint="eastAsia"/>
        </w:rPr>
        <w:t>참고</w:t>
      </w:r>
      <w:r w:rsidR="00F41CD9">
        <w:rPr>
          <w:rFonts w:hint="eastAsia"/>
        </w:rPr>
        <w:t xml:space="preserve"> </w:t>
      </w:r>
      <w:r w:rsidRPr="005A2018">
        <w:rPr>
          <w:rFonts w:hint="eastAsia"/>
        </w:rPr>
        <w:t>:</w:t>
      </w:r>
      <w:r w:rsidRPr="005A2018">
        <w:t xml:space="preserve"> </w:t>
      </w:r>
      <w:r w:rsidR="008D460C" w:rsidRPr="005A2018">
        <w:rPr>
          <w:rFonts w:hint="eastAsia"/>
        </w:rPr>
        <w:t>F</w:t>
      </w:r>
      <w:r w:rsidR="008D460C" w:rsidRPr="005A2018">
        <w:t>or2.java</w:t>
      </w:r>
      <w:r w:rsidRPr="005A2018">
        <w:t xml:space="preserve"> </w:t>
      </w:r>
    </w:p>
    <w:p w14:paraId="4AF30EB5" w14:textId="3C50CEAC" w:rsidR="00F41CD9" w:rsidRDefault="00F41CD9" w:rsidP="00F41CD9">
      <w:r>
        <w:rPr>
          <w:rFonts w:hint="eastAsia"/>
        </w:rPr>
        <w:t xml:space="preserve">이것은 </w:t>
      </w:r>
      <w:r>
        <w:t>java</w:t>
      </w:r>
      <w:r>
        <w:rPr>
          <w:rFonts w:hint="eastAsia"/>
        </w:rPr>
        <w:t xml:space="preserve"> 코드이다.</w:t>
      </w:r>
      <w:r w:rsidR="009010E8">
        <w:t xml:space="preserve"> (java </w:t>
      </w:r>
      <w:r w:rsidR="009010E8">
        <w:rPr>
          <w:rFonts w:hint="eastAsia"/>
        </w:rPr>
        <w:t>코드 실행은 이클립스에서.</w:t>
      </w:r>
      <w:r w:rsidR="009010E8">
        <w:t>..</w:t>
      </w:r>
      <w:r w:rsidR="009010E8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460C" w14:paraId="0052A74E" w14:textId="77777777" w:rsidTr="008D460C">
        <w:tc>
          <w:tcPr>
            <w:tcW w:w="10456" w:type="dxa"/>
          </w:tcPr>
          <w:p w14:paraId="7B57A689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public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class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For2 {</w:t>
            </w:r>
          </w:p>
          <w:p w14:paraId="6C9CD525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</w:p>
          <w:p w14:paraId="57A9E48D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public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static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void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main(String[]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args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) {</w:t>
            </w:r>
          </w:p>
          <w:p w14:paraId="2BB1D5A8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    String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s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= </w:t>
            </w:r>
            <w:r w:rsidRPr="00486B86">
              <w:rPr>
                <w:rFonts w:ascii="Consolas" w:hAnsi="Consolas" w:cs="굴림체"/>
                <w:color w:val="2A00FF"/>
                <w:kern w:val="0"/>
                <w:sz w:val="22"/>
              </w:rPr>
              <w:t>"hello world"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;</w:t>
            </w:r>
          </w:p>
          <w:p w14:paraId="605E5F1A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   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for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(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int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i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= 0;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i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&lt;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s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.length(); ++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i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) {</w:t>
            </w:r>
          </w:p>
          <w:p w14:paraId="1F7356D1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        </w:t>
            </w:r>
            <w:r w:rsidRPr="00486B86">
              <w:rPr>
                <w:rFonts w:ascii="Consolas" w:hAnsi="Consolas" w:cs="굴림체"/>
                <w:color w:val="7F0055"/>
                <w:kern w:val="0"/>
                <w:sz w:val="22"/>
              </w:rPr>
              <w:t>char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ch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= 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s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.charAt(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i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);</w:t>
            </w:r>
          </w:p>
          <w:p w14:paraId="26D658C2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        System.</w:t>
            </w:r>
            <w:r w:rsidRPr="00486B86">
              <w:rPr>
                <w:rFonts w:ascii="Consolas" w:hAnsi="Consolas" w:cs="굴림체"/>
                <w:color w:val="0000C0"/>
                <w:kern w:val="0"/>
                <w:sz w:val="22"/>
              </w:rPr>
              <w:t>out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.println(</w:t>
            </w:r>
            <w:r w:rsidRPr="00486B86">
              <w:rPr>
                <w:rFonts w:ascii="Consolas" w:hAnsi="Consolas" w:cs="굴림체"/>
                <w:color w:val="6A3E3E"/>
                <w:kern w:val="0"/>
                <w:sz w:val="22"/>
              </w:rPr>
              <w:t>ch</w:t>
            </w: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);</w:t>
            </w:r>
          </w:p>
          <w:p w14:paraId="0817D33C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    }</w:t>
            </w:r>
          </w:p>
          <w:p w14:paraId="150F6696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 xml:space="preserve">    }</w:t>
            </w:r>
          </w:p>
          <w:p w14:paraId="0ADF4E67" w14:textId="77777777" w:rsidR="008D460C" w:rsidRPr="00486B86" w:rsidRDefault="008D460C" w:rsidP="008D460C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 w:val="22"/>
              </w:rPr>
            </w:pPr>
            <w:r w:rsidRPr="00486B86">
              <w:rPr>
                <w:rFonts w:ascii="Consolas" w:hAnsi="Consolas" w:cs="굴림체"/>
                <w:color w:val="000000"/>
                <w:kern w:val="0"/>
                <w:sz w:val="22"/>
              </w:rPr>
              <w:t>}</w:t>
            </w:r>
          </w:p>
          <w:p w14:paraId="7E0426D5" w14:textId="77777777" w:rsidR="008D460C" w:rsidRPr="00486B86" w:rsidRDefault="008D460C" w:rsidP="008D460C">
            <w:pPr>
              <w:rPr>
                <w:rFonts w:ascii="Consolas" w:hAnsi="Consolas"/>
                <w:sz w:val="22"/>
              </w:rPr>
            </w:pPr>
          </w:p>
        </w:tc>
      </w:tr>
    </w:tbl>
    <w:p w14:paraId="75917F55" w14:textId="134E0803" w:rsidR="00F41CD9" w:rsidRDefault="00F41CD9" w:rsidP="008D460C">
      <w:r>
        <w:t xml:space="preserve">for2.js </w:t>
      </w:r>
      <w:r>
        <w:rPr>
          <w:rFonts w:hint="eastAsia"/>
        </w:rPr>
        <w:t xml:space="preserve">코드와 </w:t>
      </w:r>
      <w:r>
        <w:t xml:space="preserve">For2.java </w:t>
      </w:r>
      <w:r>
        <w:rPr>
          <w:rFonts w:hint="eastAsia"/>
        </w:rPr>
        <w:t>코드를 비교하자.</w:t>
      </w:r>
    </w:p>
    <w:p w14:paraId="339622DF" w14:textId="77777777" w:rsidR="00F41CD9" w:rsidRPr="008D460C" w:rsidRDefault="00F41CD9" w:rsidP="008D460C"/>
    <w:p w14:paraId="5A01AA4E" w14:textId="116B8BCF" w:rsidR="009D5588" w:rsidRDefault="009A6DAD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A6DAD"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는 </w:t>
      </w:r>
      <w:r>
        <w:t xml:space="preserve">main </w:t>
      </w:r>
      <w:r>
        <w:rPr>
          <w:rFonts w:hint="eastAsia"/>
        </w:rPr>
        <w:t>메소드에서 실행이 시작된다.</w:t>
      </w:r>
    </w:p>
    <w:p w14:paraId="4998D9C1" w14:textId="1064CD03" w:rsidR="00001B01" w:rsidRPr="00001B01" w:rsidRDefault="00001B01" w:rsidP="009D558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01B01">
        <w:rPr>
          <w:rFonts w:hint="eastAsia"/>
        </w:rPr>
        <w:t>J</w:t>
      </w:r>
      <w:r w:rsidRPr="00001B01">
        <w:t>ava String 클래스의</w:t>
      </w:r>
      <w:r w:rsidRPr="00001B01">
        <w:rPr>
          <w:rFonts w:hint="eastAsia"/>
        </w:rPr>
        <w:t xml:space="preserve"> </w:t>
      </w:r>
      <w:r w:rsidRPr="00001B01">
        <w:t>length() 메소드의</w:t>
      </w:r>
      <w:r w:rsidRPr="00001B01">
        <w:rPr>
          <w:rFonts w:hint="eastAsia"/>
        </w:rPr>
        <w:t xml:space="preserve"> </w:t>
      </w:r>
      <w:r w:rsidRPr="00001B01">
        <w:t>리턴값은</w:t>
      </w:r>
      <w:r w:rsidR="00C26EA9">
        <w:rPr>
          <w:rFonts w:hint="eastAsia"/>
        </w:rPr>
        <w:t>,</w:t>
      </w:r>
      <w:r w:rsidRPr="00001B01">
        <w:rPr>
          <w:rFonts w:hint="eastAsia"/>
        </w:rPr>
        <w:t xml:space="preserve"> </w:t>
      </w:r>
      <w:r w:rsidRPr="00001B01">
        <w:t>문자열의</w:t>
      </w:r>
      <w:r w:rsidRPr="00001B01">
        <w:rPr>
          <w:rFonts w:hint="eastAsia"/>
        </w:rPr>
        <w:t xml:space="preserve"> </w:t>
      </w:r>
      <w:r w:rsidRPr="00001B01">
        <w:t>길이</w:t>
      </w:r>
      <w:r w:rsidRPr="00001B01">
        <w:rPr>
          <w:rFonts w:hint="eastAsia"/>
        </w:rPr>
        <w:t>이다.</w:t>
      </w:r>
    </w:p>
    <w:p w14:paraId="5B48C815" w14:textId="77777777" w:rsidR="00C26EA9" w:rsidRDefault="00C26EA9" w:rsidP="00C26EA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01B01">
        <w:rPr>
          <w:rFonts w:hint="eastAsia"/>
        </w:rPr>
        <w:t>J</w:t>
      </w:r>
      <w:r w:rsidRPr="00001B01">
        <w:t>ava String 클래스의</w:t>
      </w:r>
      <w:r w:rsidRPr="00001B01">
        <w:rPr>
          <w:rFonts w:hint="eastAsia"/>
        </w:rPr>
        <w:t xml:space="preserve"> </w:t>
      </w:r>
      <w:r>
        <w:t>charAt(int index)</w:t>
      </w:r>
      <w:r w:rsidRPr="00001B01">
        <w:t xml:space="preserve"> 메소드의</w:t>
      </w:r>
      <w:r w:rsidRPr="00001B01">
        <w:rPr>
          <w:rFonts w:hint="eastAsia"/>
        </w:rPr>
        <w:t xml:space="preserve"> </w:t>
      </w:r>
      <w:r w:rsidRPr="00001B01">
        <w:t>리턴값은</w:t>
      </w:r>
      <w:r>
        <w:rPr>
          <w:rFonts w:hint="eastAsia"/>
        </w:rPr>
        <w:t>,</w:t>
      </w:r>
      <w:r w:rsidRPr="00001B01">
        <w:rPr>
          <w:rFonts w:hint="eastAsia"/>
        </w:rPr>
        <w:t xml:space="preserve"> </w:t>
      </w:r>
      <w:r>
        <w:rPr>
          <w:rFonts w:hint="eastAsia"/>
        </w:rPr>
        <w:t xml:space="preserve">인덱스 </w:t>
      </w:r>
      <w:r>
        <w:t xml:space="preserve">i </w:t>
      </w:r>
      <w:r>
        <w:rPr>
          <w:rFonts w:hint="eastAsia"/>
        </w:rPr>
        <w:t>위치 문자이다.</w:t>
      </w:r>
    </w:p>
    <w:p w14:paraId="2D8E5F39" w14:textId="70AC78D4" w:rsidR="009D5588" w:rsidRDefault="009D5588" w:rsidP="00830A75"/>
    <w:p w14:paraId="23A44A1D" w14:textId="70BBFFFE" w:rsidR="00684756" w:rsidRDefault="00684756" w:rsidP="00830A75"/>
    <w:p w14:paraId="7A8338E0" w14:textId="7A1958EA" w:rsidR="006D6882" w:rsidRDefault="006D6882" w:rsidP="006D6882">
      <w:pPr>
        <w:pStyle w:val="Heading2"/>
      </w:pPr>
      <w:bookmarkStart w:id="14" w:name="_Toc35768791"/>
      <w:r>
        <w:rPr>
          <w:rFonts w:hint="eastAsia"/>
        </w:rPr>
        <w:lastRenderedPageBreak/>
        <w:t>w</w:t>
      </w:r>
      <w:r>
        <w:t>hile</w:t>
      </w:r>
      <w:r w:rsidR="0091555B">
        <w:t xml:space="preserve"> </w:t>
      </w:r>
      <w:r w:rsidR="0091555B">
        <w:rPr>
          <w:rFonts w:hint="eastAsia"/>
        </w:rPr>
        <w:t>루프</w:t>
      </w:r>
      <w:bookmarkEnd w:id="14"/>
    </w:p>
    <w:p w14:paraId="3974F62E" w14:textId="57152624" w:rsidR="0091555B" w:rsidRDefault="0091555B" w:rsidP="0091555B"/>
    <w:p w14:paraId="61650E57" w14:textId="4F48EB6C" w:rsidR="0091555B" w:rsidRDefault="0091555B" w:rsidP="0091555B">
      <w:pPr>
        <w:pStyle w:val="Heading3"/>
      </w:pPr>
      <w:r>
        <w:rPr>
          <w:rFonts w:hint="eastAsia"/>
        </w:rPr>
        <w:t>w</w:t>
      </w:r>
      <w:r>
        <w:t>hile1.js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555B" w14:paraId="5766240B" w14:textId="77777777" w:rsidTr="0091555B">
        <w:tc>
          <w:tcPr>
            <w:tcW w:w="10456" w:type="dxa"/>
          </w:tcPr>
          <w:p w14:paraId="32A95225" w14:textId="77777777" w:rsidR="0091555B" w:rsidRPr="0091555B" w:rsidRDefault="0091555B" w:rsidP="009155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55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155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1555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4C11CDA" w14:textId="77777777" w:rsidR="0091555B" w:rsidRPr="0091555B" w:rsidRDefault="0091555B" w:rsidP="009155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55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155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1555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10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F7C8EA5" w14:textId="77777777" w:rsidR="0091555B" w:rsidRPr="0091555B" w:rsidRDefault="0091555B" w:rsidP="009155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1555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1555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155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879134E" w14:textId="77777777" w:rsidR="0091555B" w:rsidRPr="0091555B" w:rsidRDefault="0091555B" w:rsidP="009155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++</w:t>
            </w:r>
            <w:r w:rsidRPr="009155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E65621" w14:textId="77777777" w:rsidR="0091555B" w:rsidRPr="0091555B" w:rsidRDefault="0091555B" w:rsidP="009155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5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4107BB2" w14:textId="77777777" w:rsidR="0091555B" w:rsidRDefault="0091555B" w:rsidP="0091555B"/>
        </w:tc>
      </w:tr>
    </w:tbl>
    <w:p w14:paraId="3B7C5F3C" w14:textId="00850B48" w:rsidR="0091555B" w:rsidRDefault="0091555B" w:rsidP="0091555B"/>
    <w:p w14:paraId="46517EB4" w14:textId="7FC1AFDB" w:rsidR="00146BA1" w:rsidRDefault="00146BA1" w:rsidP="00146BA1">
      <w:r>
        <w:t xml:space="preserve">while </w:t>
      </w:r>
      <w:r>
        <w:rPr>
          <w:rFonts w:hint="eastAsia"/>
        </w:rPr>
        <w:t xml:space="preserve">문의 문법은 </w:t>
      </w:r>
      <w:r>
        <w:t>java</w:t>
      </w:r>
      <w:r>
        <w:rPr>
          <w:rFonts w:hint="eastAsia"/>
        </w:rPr>
        <w:t>와 동일하다.</w:t>
      </w:r>
    </w:p>
    <w:p w14:paraId="2F297FDC" w14:textId="661ADCB5" w:rsidR="0091555B" w:rsidRDefault="0091555B" w:rsidP="0091555B"/>
    <w:p w14:paraId="2F91F807" w14:textId="1BD1CF12" w:rsidR="0091555B" w:rsidRDefault="00D04C95" w:rsidP="0091555B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26AC" w14:paraId="54349F8E" w14:textId="77777777" w:rsidTr="002F7C4F">
        <w:trPr>
          <w:trHeight w:val="3273"/>
        </w:trPr>
        <w:tc>
          <w:tcPr>
            <w:tcW w:w="10456" w:type="dxa"/>
          </w:tcPr>
          <w:p w14:paraId="0B72F52E" w14:textId="5509D1AF" w:rsidR="000D26AC" w:rsidRDefault="002F7C4F" w:rsidP="00F34C28">
            <w:r w:rsidRPr="002F7C4F">
              <w:rPr>
                <w:noProof/>
              </w:rPr>
              <w:drawing>
                <wp:inline distT="0" distB="0" distL="0" distR="0" wp14:anchorId="74BE05CE" wp14:editId="1C49BF0F">
                  <wp:extent cx="2874828" cy="1977483"/>
                  <wp:effectExtent l="0" t="0" r="1905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29" cy="198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CE73E" w14:textId="48022DD3" w:rsidR="000D26AC" w:rsidRDefault="000D26AC" w:rsidP="00F34C28"/>
    <w:p w14:paraId="16A4E055" w14:textId="4E3ED47A" w:rsidR="00C7248B" w:rsidRDefault="00C7248B" w:rsidP="00F34C28"/>
    <w:p w14:paraId="5B6A1D9E" w14:textId="6AAA71FD" w:rsidR="00C7248B" w:rsidRDefault="00C7248B" w:rsidP="00C7248B">
      <w:pPr>
        <w:pStyle w:val="Heading2"/>
      </w:pPr>
      <w:bookmarkStart w:id="15" w:name="_Toc35768792"/>
      <w:r>
        <w:rPr>
          <w:rFonts w:hint="eastAsia"/>
        </w:rPr>
        <w:t>d</w:t>
      </w:r>
      <w:r>
        <w:t xml:space="preserve">o while </w:t>
      </w:r>
      <w:r>
        <w:rPr>
          <w:rFonts w:hint="eastAsia"/>
        </w:rPr>
        <w:t>루프</w:t>
      </w:r>
      <w:bookmarkEnd w:id="15"/>
    </w:p>
    <w:p w14:paraId="27E3D89E" w14:textId="6AF9F9D7" w:rsidR="00C7248B" w:rsidRDefault="00C7248B" w:rsidP="00C7248B"/>
    <w:p w14:paraId="12F2A226" w14:textId="6DC77EB9" w:rsidR="00C7248B" w:rsidRDefault="00C7248B" w:rsidP="00C7248B">
      <w:pPr>
        <w:pStyle w:val="Heading3"/>
      </w:pPr>
      <w:r>
        <w:rPr>
          <w:rFonts w:hint="eastAsia"/>
        </w:rPr>
        <w:t>d</w:t>
      </w:r>
      <w:r>
        <w:t>o1.js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48B" w14:paraId="7907329D" w14:textId="77777777" w:rsidTr="00C7248B">
        <w:tc>
          <w:tcPr>
            <w:tcW w:w="10456" w:type="dxa"/>
          </w:tcPr>
          <w:p w14:paraId="68B30996" w14:textId="77777777" w:rsidR="00C7248B" w:rsidRPr="00C7248B" w:rsidRDefault="00C7248B" w:rsidP="00C7248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4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248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7248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7839CEE" w14:textId="77777777" w:rsidR="00C7248B" w:rsidRPr="00C7248B" w:rsidRDefault="00C7248B" w:rsidP="00C7248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48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do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F281D58" w14:textId="77777777" w:rsidR="00C7248B" w:rsidRPr="00C7248B" w:rsidRDefault="00C7248B" w:rsidP="00C7248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7248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248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248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FA8C5D" w14:textId="77777777" w:rsidR="00C7248B" w:rsidRPr="00C7248B" w:rsidRDefault="00C7248B" w:rsidP="00C7248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++</w:t>
            </w:r>
            <w:r w:rsidRPr="00C7248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E7ABFE" w14:textId="77777777" w:rsidR="00C7248B" w:rsidRPr="00C7248B" w:rsidRDefault="00C7248B" w:rsidP="00C7248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 </w:t>
            </w:r>
            <w:r w:rsidRPr="00C7248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C7248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C7248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10</w:t>
            </w:r>
            <w:r w:rsidRPr="00C724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0EB2C17" w14:textId="77777777" w:rsidR="00C7248B" w:rsidRDefault="00C7248B" w:rsidP="00C7248B"/>
        </w:tc>
      </w:tr>
    </w:tbl>
    <w:p w14:paraId="19557692" w14:textId="2EDADD20" w:rsidR="00C7248B" w:rsidRDefault="00C7248B" w:rsidP="00C7248B"/>
    <w:p w14:paraId="5F629F70" w14:textId="727237A0" w:rsidR="00146BA1" w:rsidRDefault="00146BA1" w:rsidP="00146BA1">
      <w:r>
        <w:t xml:space="preserve">do while </w:t>
      </w:r>
      <w:r>
        <w:rPr>
          <w:rFonts w:hint="eastAsia"/>
        </w:rPr>
        <w:t xml:space="preserve">문의 문법은 </w:t>
      </w:r>
      <w:r>
        <w:t>java</w:t>
      </w:r>
      <w:r>
        <w:rPr>
          <w:rFonts w:hint="eastAsia"/>
        </w:rPr>
        <w:t>와 동일하다.</w:t>
      </w:r>
    </w:p>
    <w:p w14:paraId="22CCE49F" w14:textId="77777777" w:rsidR="00405CDB" w:rsidRDefault="00405CDB" w:rsidP="00146BA1"/>
    <w:p w14:paraId="74F76761" w14:textId="77777777" w:rsidR="00D04C95" w:rsidRDefault="00D04C95" w:rsidP="00D04C95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445D" w14:paraId="30C7EF1B" w14:textId="77777777" w:rsidTr="0072445D">
        <w:trPr>
          <w:trHeight w:val="3378"/>
        </w:trPr>
        <w:tc>
          <w:tcPr>
            <w:tcW w:w="10456" w:type="dxa"/>
          </w:tcPr>
          <w:p w14:paraId="3E8288D3" w14:textId="3F39C0F4" w:rsidR="0072445D" w:rsidRDefault="0072445D" w:rsidP="00F34C28">
            <w:r w:rsidRPr="0072445D">
              <w:rPr>
                <w:noProof/>
              </w:rPr>
              <w:drawing>
                <wp:inline distT="0" distB="0" distL="0" distR="0" wp14:anchorId="25AC13EE" wp14:editId="00F7CCAD">
                  <wp:extent cx="2758069" cy="2102187"/>
                  <wp:effectExtent l="0" t="0" r="444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78" cy="211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8182" w14:textId="47A383E6" w:rsidR="0072445D" w:rsidRDefault="0072445D" w:rsidP="00F34C28"/>
    <w:p w14:paraId="6707EC83" w14:textId="3B54EF4B" w:rsidR="00D1180C" w:rsidRDefault="00D1180C" w:rsidP="00D1180C">
      <w:pPr>
        <w:pStyle w:val="Heading2"/>
      </w:pPr>
      <w:bookmarkStart w:id="16" w:name="_Toc35768793"/>
      <w:r>
        <w:lastRenderedPageBreak/>
        <w:t>break, continue</w:t>
      </w:r>
      <w:bookmarkEnd w:id="16"/>
    </w:p>
    <w:p w14:paraId="446CD21C" w14:textId="3A515C59" w:rsidR="00D1180C" w:rsidRDefault="006D3AF0" w:rsidP="00D1180C">
      <w:r>
        <w:rPr>
          <w:rFonts w:hint="eastAsia"/>
        </w:rPr>
        <w:t xml:space="preserve">반복문에서 </w:t>
      </w:r>
      <w:r w:rsidR="008E1A82">
        <w:t xml:space="preserve">break, continue </w:t>
      </w:r>
      <w:r w:rsidR="008B56F7">
        <w:rPr>
          <w:rFonts w:hint="eastAsia"/>
        </w:rPr>
        <w:t xml:space="preserve">는 </w:t>
      </w:r>
      <w:r w:rsidR="008B56F7">
        <w:t xml:space="preserve">java </w:t>
      </w:r>
      <w:r w:rsidR="008B56F7">
        <w:rPr>
          <w:rFonts w:hint="eastAsia"/>
        </w:rPr>
        <w:t>문법과 동일하다.</w:t>
      </w:r>
    </w:p>
    <w:p w14:paraId="5F628A2B" w14:textId="625B8044" w:rsidR="008E1A82" w:rsidRDefault="008E1A82" w:rsidP="00D1180C"/>
    <w:p w14:paraId="6B549913" w14:textId="3C93DC26" w:rsidR="008E1A82" w:rsidRDefault="008E1A82" w:rsidP="00D1180C"/>
    <w:p w14:paraId="0F717BEB" w14:textId="2227F135" w:rsidR="00E314D4" w:rsidRDefault="00E314D4" w:rsidP="005F73AA">
      <w:pPr>
        <w:pStyle w:val="Heading3"/>
      </w:pPr>
      <w:r>
        <w:rPr>
          <w:rFonts w:hint="eastAsia"/>
        </w:rPr>
        <w:t>l</w:t>
      </w:r>
      <w:r>
        <w:t>oop1.js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14D4" w14:paraId="4DA78EB9" w14:textId="77777777" w:rsidTr="00E314D4">
        <w:tc>
          <w:tcPr>
            <w:tcW w:w="10456" w:type="dxa"/>
          </w:tcPr>
          <w:p w14:paraId="11021FAB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F73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F73AA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98591CE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374588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(;;) {</w:t>
            </w:r>
          </w:p>
          <w:p w14:paraId="47734700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++</w:t>
            </w:r>
            <w:r w:rsidRPr="005F73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C77A79D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F73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F73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5F73AA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2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5F73AA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5F73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continue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65F8FF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F73A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F73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F73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0E02A3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F73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F73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&gt;= </w:t>
            </w:r>
            <w:r w:rsidRPr="005F73AA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20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5F73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break</w:t>
            </w: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888034E" w14:textId="77777777" w:rsidR="005F73AA" w:rsidRPr="005F73AA" w:rsidRDefault="005F73AA" w:rsidP="005F73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73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1FEF91D" w14:textId="77777777" w:rsidR="00E314D4" w:rsidRDefault="00E314D4" w:rsidP="00D1180C"/>
        </w:tc>
      </w:tr>
    </w:tbl>
    <w:p w14:paraId="715D3E77" w14:textId="77777777" w:rsidR="00E314D4" w:rsidRDefault="00E314D4" w:rsidP="00D1180C"/>
    <w:p w14:paraId="34903923" w14:textId="0F3ABAE7" w:rsidR="00D1180C" w:rsidRDefault="00D1180C" w:rsidP="00D1180C"/>
    <w:p w14:paraId="1CAB19B6" w14:textId="77777777" w:rsidR="00D04C95" w:rsidRDefault="00D04C95" w:rsidP="00D04C95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73AA" w14:paraId="76B9B2FE" w14:textId="77777777" w:rsidTr="005F73AA">
        <w:tc>
          <w:tcPr>
            <w:tcW w:w="10456" w:type="dxa"/>
          </w:tcPr>
          <w:p w14:paraId="41445D3D" w14:textId="3A58E83F" w:rsidR="005F73AA" w:rsidRDefault="00D5695B" w:rsidP="00FA0FA6">
            <w:r w:rsidRPr="00D5695B">
              <w:rPr>
                <w:noProof/>
              </w:rPr>
              <w:drawing>
                <wp:inline distT="0" distB="0" distL="0" distR="0" wp14:anchorId="7FD28456" wp14:editId="28C1FF7A">
                  <wp:extent cx="3340263" cy="2078966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73" cy="208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3543B" w14:textId="77777777" w:rsidR="005F73AA" w:rsidRPr="00D1180C" w:rsidRDefault="005F73AA" w:rsidP="00D1180C"/>
    <w:p w14:paraId="1F18552A" w14:textId="32FA9520" w:rsidR="00D1180C" w:rsidRDefault="00D1180C" w:rsidP="00F34C28"/>
    <w:p w14:paraId="5237AB6A" w14:textId="3CB7E397" w:rsidR="000A4011" w:rsidRDefault="000A4011" w:rsidP="00F34C28"/>
    <w:p w14:paraId="75A2E8C6" w14:textId="2FCD4CBF" w:rsidR="000A4011" w:rsidRDefault="000A4011" w:rsidP="00F34C28"/>
    <w:p w14:paraId="72060171" w14:textId="6B7245E2" w:rsidR="00A272D6" w:rsidRDefault="00A272D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4782B9" w14:textId="0827796E" w:rsidR="000A4011" w:rsidRDefault="000A4011" w:rsidP="00A272D6">
      <w:pPr>
        <w:pStyle w:val="Heading1"/>
      </w:pPr>
      <w:bookmarkStart w:id="17" w:name="_Toc35768794"/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bookmarkEnd w:id="17"/>
    </w:p>
    <w:p w14:paraId="6D6A1539" w14:textId="77777777" w:rsidR="000D22DD" w:rsidRPr="000D22DD" w:rsidRDefault="000D22DD" w:rsidP="000D22DD"/>
    <w:p w14:paraId="53ABFACC" w14:textId="4F0E5C2D" w:rsidR="008F6C20" w:rsidRPr="00A34C46" w:rsidRDefault="008F6C20" w:rsidP="008F6C20">
      <w:pPr>
        <w:pStyle w:val="Heading2"/>
      </w:pPr>
      <w:bookmarkStart w:id="18" w:name="_Toc35768795"/>
      <w:r>
        <w:rPr>
          <w:rFonts w:hint="eastAsia"/>
        </w:rPr>
        <w:t>변수 선언 생략</w:t>
      </w:r>
      <w:bookmarkEnd w:id="18"/>
    </w:p>
    <w:p w14:paraId="2187CC39" w14:textId="766FEBBB" w:rsidR="000A4011" w:rsidRDefault="002463CB" w:rsidP="002463CB">
      <w:pPr>
        <w:pStyle w:val="Heading3"/>
      </w:pPr>
      <w:r>
        <w:rPr>
          <w:rFonts w:hint="eastAsia"/>
        </w:rPr>
        <w:t>e</w:t>
      </w:r>
      <w:r>
        <w:t>rr1.js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63CB" w14:paraId="30E89644" w14:textId="77777777" w:rsidTr="002463CB">
        <w:tc>
          <w:tcPr>
            <w:tcW w:w="10456" w:type="dxa"/>
          </w:tcPr>
          <w:p w14:paraId="259E55A9" w14:textId="77777777" w:rsidR="002463CB" w:rsidRPr="002463CB" w:rsidRDefault="002463CB" w:rsidP="002463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463C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463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463C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463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463CB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463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648E9D1" w14:textId="77777777" w:rsidR="002463CB" w:rsidRPr="002463CB" w:rsidRDefault="002463CB" w:rsidP="002463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463C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463C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463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463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EB9CBB" w14:textId="77777777" w:rsidR="002463CB" w:rsidRPr="002463CB" w:rsidRDefault="002463CB" w:rsidP="002463CB"/>
        </w:tc>
      </w:tr>
    </w:tbl>
    <w:p w14:paraId="3EB34AD6" w14:textId="77777777" w:rsidR="002463CB" w:rsidRPr="002463CB" w:rsidRDefault="002463CB" w:rsidP="002463CB"/>
    <w:p w14:paraId="4E5E45D3" w14:textId="01F9F926" w:rsidR="002463CB" w:rsidRPr="000A4011" w:rsidRDefault="00174978" w:rsidP="000A4011">
      <w:r w:rsidRPr="00174978">
        <w:rPr>
          <w:noProof/>
        </w:rPr>
        <w:drawing>
          <wp:inline distT="0" distB="0" distL="0" distR="0" wp14:anchorId="6DD7C5E6" wp14:editId="09CFF103">
            <wp:extent cx="5001323" cy="3648584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1A56" w14:textId="4B0D2AE3" w:rsidR="000A4011" w:rsidRDefault="000A4011" w:rsidP="00F34C28"/>
    <w:p w14:paraId="5333118B" w14:textId="44791A6C" w:rsidR="000A4011" w:rsidRDefault="00A72E85" w:rsidP="00F34C28">
      <w:r>
        <w:rPr>
          <w:rFonts w:hint="eastAsia"/>
        </w:rPr>
        <w:t xml:space="preserve">위의 </w:t>
      </w:r>
      <w:r>
        <w:t xml:space="preserve">visual studio code </w:t>
      </w:r>
      <w:r>
        <w:rPr>
          <w:rFonts w:hint="eastAsia"/>
        </w:rPr>
        <w:t xml:space="preserve">화면에서 변수 </w:t>
      </w:r>
      <w:r>
        <w:t xml:space="preserve">i </w:t>
      </w:r>
      <w:r>
        <w:rPr>
          <w:rFonts w:hint="eastAsia"/>
        </w:rPr>
        <w:t>에 빨간색 밑줄이 표시되었다.</w:t>
      </w:r>
    </w:p>
    <w:p w14:paraId="74F782A4" w14:textId="7E285D1B" w:rsidR="00141AD8" w:rsidRDefault="00141AD8" w:rsidP="00F34C28">
      <w:r>
        <w:rPr>
          <w:rFonts w:hint="eastAsia"/>
        </w:rPr>
        <w:t xml:space="preserve">빨간색 밑줄 위에 마우스 포인터를 </w:t>
      </w:r>
      <w:r w:rsidR="00382E9D">
        <w:rPr>
          <w:rFonts w:hint="eastAsia"/>
        </w:rPr>
        <w:t>위치하고 기다리면,</w:t>
      </w:r>
      <w:r w:rsidR="00382E9D">
        <w:t xml:space="preserve"> </w:t>
      </w:r>
    </w:p>
    <w:p w14:paraId="6D88D263" w14:textId="3B84B942" w:rsidR="00382E9D" w:rsidRDefault="00382E9D" w:rsidP="00F34C28">
      <w:r>
        <w:rPr>
          <w:rFonts w:hint="eastAsia"/>
        </w:rPr>
        <w:t>위 화면과 같은 에러 메시지가 표시된다.</w:t>
      </w:r>
    </w:p>
    <w:p w14:paraId="43F9057E" w14:textId="611F178D" w:rsidR="003065DC" w:rsidRDefault="003065DC" w:rsidP="00F34C28"/>
    <w:p w14:paraId="00D76FC4" w14:textId="15FCAC75" w:rsidR="003065DC" w:rsidRDefault="003065DC" w:rsidP="00F34C28">
      <w:r>
        <w:rPr>
          <w:rFonts w:hint="eastAsia"/>
        </w:rPr>
        <w:t>'</w:t>
      </w:r>
      <w:r>
        <w:t xml:space="preserve">i' is not defined. </w:t>
      </w:r>
    </w:p>
    <w:p w14:paraId="1970D474" w14:textId="32E3C780" w:rsidR="003065DC" w:rsidRDefault="003065DC" w:rsidP="00F34C28">
      <w:r>
        <w:rPr>
          <w:rFonts w:hint="eastAsia"/>
        </w:rPr>
        <w:t xml:space="preserve">변수 </w:t>
      </w:r>
      <w:r>
        <w:t xml:space="preserve">i </w:t>
      </w:r>
      <w:r>
        <w:rPr>
          <w:rFonts w:hint="eastAsia"/>
        </w:rPr>
        <w:t>가 정의되지 않았다는 에러 메시지이다.</w:t>
      </w:r>
    </w:p>
    <w:p w14:paraId="67693BBC" w14:textId="4B258B04" w:rsidR="001A3CA4" w:rsidRDefault="001A3CA4" w:rsidP="00F34C28"/>
    <w:p w14:paraId="7A52EB9F" w14:textId="07246A83" w:rsidR="001A3CA4" w:rsidRDefault="001A3CA4" w:rsidP="00F34C28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단축키 </w:t>
      </w:r>
      <w:r>
        <w:t>Ctrl+F5</w:t>
      </w:r>
      <w:r>
        <w:rPr>
          <w:rFonts w:hint="eastAsia"/>
        </w:rPr>
        <w:t>를 눌러서 실행해 보면,</w:t>
      </w:r>
      <w:r>
        <w:t xml:space="preserve"> </w:t>
      </w:r>
      <w:r w:rsidR="00F93FA7">
        <w:rPr>
          <w:rFonts w:hint="eastAsia"/>
        </w:rPr>
        <w:t xml:space="preserve">에러 없이 </w:t>
      </w:r>
      <w:r>
        <w:rPr>
          <w:rFonts w:hint="eastAsia"/>
        </w:rPr>
        <w:t>실행이 잘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2E8" w14:paraId="22A64F78" w14:textId="77777777" w:rsidTr="001662E8">
        <w:tc>
          <w:tcPr>
            <w:tcW w:w="10456" w:type="dxa"/>
          </w:tcPr>
          <w:p w14:paraId="685BBE74" w14:textId="52715D3D" w:rsidR="001662E8" w:rsidRDefault="00AE7C71" w:rsidP="00F34C28">
            <w:r w:rsidRPr="00AE7C71">
              <w:rPr>
                <w:noProof/>
              </w:rPr>
              <w:drawing>
                <wp:inline distT="0" distB="0" distL="0" distR="0" wp14:anchorId="6212D575" wp14:editId="1A63E7C8">
                  <wp:extent cx="3295291" cy="1318116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69" cy="132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2EB39" w14:textId="0D186886" w:rsidR="001A3CA4" w:rsidRDefault="001A3CA4" w:rsidP="00F34C28"/>
    <w:p w14:paraId="7C6EA31C" w14:textId="3B745F7C" w:rsidR="001578E8" w:rsidRDefault="001578E8" w:rsidP="00F34C28"/>
    <w:p w14:paraId="1EDF7CFA" w14:textId="56BB5FDA" w:rsidR="00EC7136" w:rsidRDefault="00EC7136" w:rsidP="00EC7136">
      <w:pPr>
        <w:pStyle w:val="Heading3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 w:rsidR="008F6C20">
        <w:rPr>
          <w:rFonts w:hint="eastAsia"/>
        </w:rPr>
        <w:t>을</w:t>
      </w:r>
      <w:r w:rsidR="008F6C20">
        <w:rPr>
          <w:rFonts w:hint="eastAsia"/>
        </w:rPr>
        <w:t xml:space="preserve"> </w:t>
      </w:r>
      <w:r w:rsidR="008F6C20">
        <w:rPr>
          <w:rFonts w:hint="eastAsia"/>
        </w:rPr>
        <w:t>생략해도</w:t>
      </w:r>
      <w:r w:rsidR="008F6C20">
        <w:rPr>
          <w:rFonts w:hint="eastAsia"/>
        </w:rPr>
        <w:t xml:space="preserve"> </w:t>
      </w:r>
      <w:r w:rsidR="008F6C20">
        <w:rPr>
          <w:rFonts w:hint="eastAsia"/>
        </w:rPr>
        <w:t>된다</w:t>
      </w:r>
      <w:r w:rsidR="008F6C20">
        <w:t>.</w:t>
      </w:r>
    </w:p>
    <w:p w14:paraId="618099FD" w14:textId="50576F16" w:rsidR="00332D4C" w:rsidRDefault="00CB5D9C" w:rsidP="00463872">
      <w:r>
        <w:rPr>
          <w:rFonts w:hint="eastAsia"/>
        </w:rPr>
        <w:t xml:space="preserve">위 </w:t>
      </w:r>
      <w:r>
        <w:t xml:space="preserve">err1.js </w:t>
      </w:r>
      <w:r>
        <w:rPr>
          <w:rFonts w:hint="eastAsia"/>
        </w:rPr>
        <w:t xml:space="preserve">에서 변수 </w:t>
      </w:r>
      <w:r>
        <w:t xml:space="preserve">i </w:t>
      </w:r>
      <w:r>
        <w:rPr>
          <w:rFonts w:hint="eastAsia"/>
        </w:rPr>
        <w:t>를 선언하지 않고,</w:t>
      </w:r>
      <w:r>
        <w:t xml:space="preserve"> </w:t>
      </w:r>
      <w:r w:rsidR="00971EC4">
        <w:rPr>
          <w:rFonts w:hint="eastAsia"/>
        </w:rPr>
        <w:t>그냥 i</w:t>
      </w:r>
      <w:r w:rsidR="00971EC4">
        <w:t xml:space="preserve"> = 0; </w:t>
      </w:r>
      <w:r w:rsidR="00971EC4">
        <w:rPr>
          <w:rFonts w:hint="eastAsia"/>
        </w:rPr>
        <w:t>를 실행했다.</w:t>
      </w:r>
    </w:p>
    <w:p w14:paraId="454D7948" w14:textId="3F9A7D3D" w:rsidR="00971EC4" w:rsidRDefault="006955F5" w:rsidP="00463872">
      <w:r>
        <w:rPr>
          <w:rFonts w:hint="eastAsia"/>
        </w:rPr>
        <w:t>이것은 문법 오류가 아니다.</w:t>
      </w:r>
    </w:p>
    <w:p w14:paraId="4F9A117A" w14:textId="77777777" w:rsidR="003B1020" w:rsidRDefault="003B1020" w:rsidP="007E2D52"/>
    <w:p w14:paraId="61737B22" w14:textId="573CB935" w:rsidR="007E2D52" w:rsidRDefault="007E2D52" w:rsidP="007E2D52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 문법에서는,</w:t>
      </w:r>
      <w:r>
        <w:t xml:space="preserve"> </w:t>
      </w:r>
      <w:r>
        <w:rPr>
          <w:rFonts w:hint="eastAsia"/>
        </w:rPr>
        <w:t>변수 선언</w:t>
      </w:r>
      <w:r w:rsidR="00BE679B">
        <w:rPr>
          <w:rFonts w:hint="eastAsia"/>
        </w:rPr>
        <w:t>을 생략해도 된다.</w:t>
      </w:r>
      <w:r>
        <w:rPr>
          <w:rFonts w:hint="eastAsia"/>
        </w:rPr>
        <w:t xml:space="preserve"> 필수가 아니다.</w:t>
      </w:r>
    </w:p>
    <w:p w14:paraId="24C35937" w14:textId="62CD974C" w:rsidR="006955F5" w:rsidRDefault="003048E7" w:rsidP="00463872">
      <w:r>
        <w:rPr>
          <w:rFonts w:hint="eastAsia"/>
        </w:rPr>
        <w:t>i</w:t>
      </w:r>
      <w:r>
        <w:t xml:space="preserve"> = 0; </w:t>
      </w:r>
      <w:r>
        <w:rPr>
          <w:rFonts w:hint="eastAsia"/>
        </w:rPr>
        <w:t>문장을 처음 실행할 때,</w:t>
      </w:r>
      <w:r>
        <w:t xml:space="preserve"> </w:t>
      </w:r>
      <w:r>
        <w:rPr>
          <w:rFonts w:hint="eastAsia"/>
        </w:rPr>
        <w:t xml:space="preserve">변수 </w:t>
      </w:r>
      <w:r>
        <w:t xml:space="preserve">i </w:t>
      </w:r>
      <w:r>
        <w:rPr>
          <w:rFonts w:hint="eastAsia"/>
        </w:rPr>
        <w:t>가 자동으로 생성되기 때문이다.</w:t>
      </w:r>
    </w:p>
    <w:p w14:paraId="04322710" w14:textId="13114C3C" w:rsidR="003048E7" w:rsidRPr="003B1020" w:rsidRDefault="003048E7" w:rsidP="00463872"/>
    <w:p w14:paraId="19A64ED9" w14:textId="7F2600F8" w:rsidR="003048E7" w:rsidRDefault="003048E7" w:rsidP="00463872">
      <w:r>
        <w:rPr>
          <w:rFonts w:hint="eastAsia"/>
        </w:rPr>
        <w:t xml:space="preserve">즉 </w:t>
      </w:r>
      <w:r>
        <w:t xml:space="preserve">javascript </w:t>
      </w:r>
      <w:r>
        <w:rPr>
          <w:rFonts w:hint="eastAsia"/>
        </w:rPr>
        <w:t>문법에서는</w:t>
      </w:r>
      <w:r>
        <w:t xml:space="preserve">, </w:t>
      </w:r>
      <w:r w:rsidR="00DE73A3">
        <w:rPr>
          <w:rFonts w:hint="eastAsia"/>
        </w:rPr>
        <w:t>변수를 미리 선언하지 않아도,</w:t>
      </w:r>
      <w:r w:rsidR="00DE73A3">
        <w:t xml:space="preserve"> </w:t>
      </w:r>
      <w:r w:rsidR="00DE73A3">
        <w:rPr>
          <w:rFonts w:hint="eastAsia"/>
        </w:rPr>
        <w:t>어떤 변수에 값이 처음 대입될 때,</w:t>
      </w:r>
    </w:p>
    <w:p w14:paraId="70002C64" w14:textId="1BAAFB3C" w:rsidR="00DE73A3" w:rsidRDefault="006B2551" w:rsidP="00463872">
      <w:r>
        <w:rPr>
          <w:rFonts w:hint="eastAsia"/>
        </w:rPr>
        <w:t xml:space="preserve">그 </w:t>
      </w:r>
      <w:r w:rsidR="00DE73A3">
        <w:rPr>
          <w:rFonts w:hint="eastAsia"/>
        </w:rPr>
        <w:t>변수가 자동으로 생성된다.</w:t>
      </w:r>
    </w:p>
    <w:p w14:paraId="0974F15C" w14:textId="6532AB1C" w:rsidR="00442943" w:rsidRDefault="00442943" w:rsidP="00463872"/>
    <w:p w14:paraId="63DB37E6" w14:textId="77777777" w:rsidR="003B1020" w:rsidRDefault="003B1020" w:rsidP="00463872"/>
    <w:p w14:paraId="35A49733" w14:textId="0AA8A9E0" w:rsidR="00DD292B" w:rsidRDefault="00ED2CFF" w:rsidP="00ED2CFF">
      <w:pPr>
        <w:pStyle w:val="Heading3"/>
      </w:pPr>
      <w:r>
        <w:rPr>
          <w:rFonts w:hint="eastAsia"/>
        </w:rPr>
        <w:t>e</w:t>
      </w:r>
      <w:r>
        <w:t xml:space="preserve">slint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14:paraId="711E4120" w14:textId="1BCA8AFD" w:rsidR="00ED2CFF" w:rsidRDefault="00ED2CFF" w:rsidP="00ED2CFF">
      <w:r>
        <w:rPr>
          <w:rFonts w:hint="eastAsia"/>
        </w:rPr>
        <w:t xml:space="preserve">위 화면에서, 변수 </w:t>
      </w:r>
      <w:r>
        <w:t xml:space="preserve">i </w:t>
      </w:r>
      <w:r>
        <w:rPr>
          <w:rFonts w:hint="eastAsia"/>
        </w:rPr>
        <w:t>가 정의되지 않았다는 에러 메시지는,</w:t>
      </w:r>
    </w:p>
    <w:p w14:paraId="4442DD6F" w14:textId="388C785A" w:rsidR="00ED2CFF" w:rsidRDefault="00ED2CFF" w:rsidP="00ED2CF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문법 오류가 아니고,</w:t>
      </w:r>
      <w:r>
        <w:t xml:space="preserve"> eslint</w:t>
      </w:r>
      <w:r w:rsidR="007475D6">
        <w:t xml:space="preserve"> </w:t>
      </w:r>
      <w:r w:rsidR="007475D6">
        <w:rPr>
          <w:rFonts w:hint="eastAsia"/>
        </w:rPr>
        <w:t>도구의</w:t>
      </w:r>
      <w:r>
        <w:t xml:space="preserve"> </w:t>
      </w:r>
      <w:r>
        <w:rPr>
          <w:rFonts w:hint="eastAsia"/>
        </w:rPr>
        <w:t>경고 메시지이다.</w:t>
      </w:r>
    </w:p>
    <w:p w14:paraId="7534AEC1" w14:textId="5F6498DD" w:rsidR="007475D6" w:rsidRDefault="007475D6" w:rsidP="00ED2CFF">
      <w:r>
        <w:rPr>
          <w:rFonts w:hint="eastAsia"/>
        </w:rPr>
        <w:t>코딩 스타일이 바람직하지 않다는 경고 메시지</w:t>
      </w:r>
      <w:r w:rsidR="004708FD">
        <w:rPr>
          <w:rFonts w:hint="eastAsia"/>
        </w:rPr>
        <w:t>이다.</w:t>
      </w:r>
    </w:p>
    <w:p w14:paraId="20AB87BD" w14:textId="7C04ADD3" w:rsidR="004708FD" w:rsidRPr="00CF66EA" w:rsidRDefault="004708FD" w:rsidP="00ED2CFF">
      <w:r>
        <w:rPr>
          <w:rFonts w:hint="eastAsia"/>
        </w:rPr>
        <w:t>변수를 미리 선언하지 않고 사용하는 것은 바람직하지 않기</w:t>
      </w:r>
      <w:r w:rsidR="005E5DC0">
        <w:rPr>
          <w:rFonts w:hint="eastAsia"/>
        </w:rPr>
        <w:t xml:space="preserve"> 때문이다.</w:t>
      </w:r>
    </w:p>
    <w:p w14:paraId="574C929E" w14:textId="2D5DE4C3" w:rsidR="00ED2CFF" w:rsidRDefault="00ED2CFF" w:rsidP="00463872"/>
    <w:p w14:paraId="061DCC4F" w14:textId="77777777" w:rsidR="009A7444" w:rsidRDefault="009A7444" w:rsidP="00463872"/>
    <w:p w14:paraId="5F9B7DA3" w14:textId="0882B1C6" w:rsidR="00107F71" w:rsidRDefault="00107F71" w:rsidP="00107F71">
      <w:pPr>
        <w:pStyle w:val="Heading2"/>
      </w:pPr>
      <w:bookmarkStart w:id="19" w:name="_Toc35768796"/>
      <w:r>
        <w:rPr>
          <w:rFonts w:hint="eastAsia"/>
        </w:rPr>
        <w:t>"</w:t>
      </w:r>
      <w:r>
        <w:t>use strict";</w:t>
      </w:r>
      <w:bookmarkEnd w:id="19"/>
    </w:p>
    <w:p w14:paraId="18EAA25F" w14:textId="2E5D3137" w:rsidR="00107F71" w:rsidRDefault="00107F71" w:rsidP="00107F71"/>
    <w:p w14:paraId="7898F9AE" w14:textId="4AB3F8FB" w:rsidR="00B676E6" w:rsidRDefault="00B676E6" w:rsidP="00107F71">
      <w:r>
        <w:t xml:space="preserve">javascript </w:t>
      </w:r>
      <w:r>
        <w:rPr>
          <w:rFonts w:hint="eastAsia"/>
        </w:rPr>
        <w:t xml:space="preserve">소스 코드 파일 선두에 </w:t>
      </w:r>
      <w:r w:rsidRPr="00530B79">
        <w:rPr>
          <w:b/>
          <w:bCs/>
        </w:rPr>
        <w:t>"use strict";</w:t>
      </w:r>
      <w:r w:rsidR="00EF00E1">
        <w:t xml:space="preserve"> </w:t>
      </w:r>
      <w:r w:rsidR="00EF69F0">
        <w:rPr>
          <w:rFonts w:hint="eastAsia"/>
        </w:rPr>
        <w:t>선언이 있</w:t>
      </w:r>
      <w:r w:rsidR="00271D44">
        <w:rPr>
          <w:rFonts w:hint="eastAsia"/>
        </w:rPr>
        <w:t>으면,</w:t>
      </w:r>
    </w:p>
    <w:p w14:paraId="01C2B374" w14:textId="4E127749" w:rsidR="0030662C" w:rsidRDefault="0030662C" w:rsidP="00107F71">
      <w:r>
        <w:rPr>
          <w:rFonts w:hint="eastAsia"/>
        </w:rPr>
        <w:t>이 소스 파일에서는 변수를 미리 선언하</w:t>
      </w:r>
      <w:r w:rsidR="007D14C3">
        <w:rPr>
          <w:rFonts w:hint="eastAsia"/>
        </w:rPr>
        <w:t>지 않고</w:t>
      </w:r>
      <w:r>
        <w:rPr>
          <w:rFonts w:hint="eastAsia"/>
        </w:rPr>
        <w:t xml:space="preserve"> 사용</w:t>
      </w:r>
      <w:r w:rsidR="00271D44">
        <w:rPr>
          <w:rFonts w:hint="eastAsia"/>
        </w:rPr>
        <w:t xml:space="preserve">할 </w:t>
      </w:r>
      <w:r w:rsidR="00441208">
        <w:rPr>
          <w:rFonts w:hint="eastAsia"/>
        </w:rPr>
        <w:t xml:space="preserve">경우에 </w:t>
      </w:r>
      <w:r>
        <w:rPr>
          <w:rFonts w:hint="eastAsia"/>
        </w:rPr>
        <w:t>문법 오류가 발생한다.</w:t>
      </w:r>
    </w:p>
    <w:p w14:paraId="6FE8DEEF" w14:textId="2975660A" w:rsidR="0030662C" w:rsidRPr="00441208" w:rsidRDefault="0030662C" w:rsidP="00107F71"/>
    <w:p w14:paraId="17D848D4" w14:textId="5F6EB386" w:rsidR="0030662C" w:rsidRDefault="0030662C" w:rsidP="00107F71"/>
    <w:p w14:paraId="34E9F299" w14:textId="5C6C62F4" w:rsidR="0030662C" w:rsidRDefault="0030662C" w:rsidP="0030662C">
      <w:pPr>
        <w:pStyle w:val="Heading3"/>
      </w:pPr>
      <w:r>
        <w:rPr>
          <w:rFonts w:hint="eastAsia"/>
        </w:rPr>
        <w:t>e</w:t>
      </w:r>
      <w:r>
        <w:t>rr2.js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662C" w14:paraId="6EEE73BC" w14:textId="77777777" w:rsidTr="0030662C">
        <w:tc>
          <w:tcPr>
            <w:tcW w:w="10456" w:type="dxa"/>
          </w:tcPr>
          <w:p w14:paraId="7D7938F8" w14:textId="77777777" w:rsidR="0030662C" w:rsidRPr="0030662C" w:rsidRDefault="0030662C" w:rsidP="003066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66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"use strict"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E8B7B54" w14:textId="77777777" w:rsidR="0030662C" w:rsidRPr="0030662C" w:rsidRDefault="0030662C" w:rsidP="003066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071B76" w14:textId="77777777" w:rsidR="0030662C" w:rsidRPr="0030662C" w:rsidRDefault="0030662C" w:rsidP="003066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662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066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0662C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066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0662C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066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3B53E76" w14:textId="77777777" w:rsidR="0030662C" w:rsidRPr="0030662C" w:rsidRDefault="0030662C" w:rsidP="003066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0662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066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066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066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E4BB32" w14:textId="77777777" w:rsidR="0030662C" w:rsidRDefault="0030662C" w:rsidP="0030662C"/>
        </w:tc>
      </w:tr>
    </w:tbl>
    <w:p w14:paraId="451D0814" w14:textId="77777777" w:rsidR="0030662C" w:rsidRPr="0030662C" w:rsidRDefault="0030662C" w:rsidP="0030662C"/>
    <w:p w14:paraId="4C2C3E1C" w14:textId="34B951EE" w:rsidR="00EF00E1" w:rsidRDefault="00393016" w:rsidP="00107F71">
      <w:r>
        <w:rPr>
          <w:noProof/>
        </w:rPr>
        <w:drawing>
          <wp:inline distT="0" distB="0" distL="0" distR="0" wp14:anchorId="4488ED2E" wp14:editId="68CCE045">
            <wp:extent cx="6645910" cy="42138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D92">
        <w:br/>
      </w:r>
      <w:r w:rsidR="000F4D92">
        <w:rPr>
          <w:rFonts w:hint="eastAsia"/>
        </w:rPr>
        <w:t xml:space="preserve">단축키 </w:t>
      </w:r>
      <w:r w:rsidR="000F4D92">
        <w:t xml:space="preserve">Ctrl+F5 </w:t>
      </w:r>
      <w:r w:rsidR="000F4D92">
        <w:rPr>
          <w:rFonts w:hint="eastAsia"/>
        </w:rPr>
        <w:t>를 눌러서 실행하면,</w:t>
      </w:r>
    </w:p>
    <w:p w14:paraId="24663F00" w14:textId="0B9DB359" w:rsidR="000F4D92" w:rsidRDefault="000F4D92" w:rsidP="00107F71">
      <w:r>
        <w:rPr>
          <w:rFonts w:hint="eastAsia"/>
        </w:rPr>
        <w:t>위 화면에서처럼 문법 오류 메시지가 출력되고,</w:t>
      </w:r>
      <w:r>
        <w:t xml:space="preserve"> </w:t>
      </w:r>
      <w:r>
        <w:rPr>
          <w:rFonts w:hint="eastAsia"/>
        </w:rPr>
        <w:t>실행되지 않는다.</w:t>
      </w:r>
    </w:p>
    <w:p w14:paraId="5F24644E" w14:textId="1228E5D2" w:rsidR="00C273EF" w:rsidRDefault="00C273EF" w:rsidP="00107F71"/>
    <w:p w14:paraId="460568D4" w14:textId="77777777" w:rsidR="00C273EF" w:rsidRPr="00CA0FFC" w:rsidRDefault="00C273EF" w:rsidP="00107F71"/>
    <w:p w14:paraId="4383CFFD" w14:textId="5123F4A8" w:rsidR="00DD292B" w:rsidRDefault="00DD292B" w:rsidP="00463872"/>
    <w:p w14:paraId="4F5E3FD1" w14:textId="77777777" w:rsidR="00102291" w:rsidRDefault="00102291" w:rsidP="00102291">
      <w:pPr>
        <w:pStyle w:val="Heading2"/>
      </w:pPr>
      <w:bookmarkStart w:id="20" w:name="_Toc35768797"/>
      <w:r>
        <w:rPr>
          <w:rFonts w:hint="eastAsia"/>
        </w:rPr>
        <w:lastRenderedPageBreak/>
        <w:t xml:space="preserve">상수 선언 </w:t>
      </w:r>
      <w:r>
        <w:t>const</w:t>
      </w:r>
      <w:bookmarkEnd w:id="20"/>
    </w:p>
    <w:p w14:paraId="6DC32384" w14:textId="77777777" w:rsidR="00102291" w:rsidRDefault="00102291" w:rsidP="00102291">
      <w:pPr>
        <w:pStyle w:val="Heading3"/>
      </w:pPr>
      <w:r>
        <w:rPr>
          <w:rFonts w:hint="eastAsia"/>
        </w:rPr>
        <w:t>c</w:t>
      </w:r>
      <w:r>
        <w:t>onst1.js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2291" w14:paraId="597EF554" w14:textId="77777777" w:rsidTr="00065B30">
        <w:tc>
          <w:tcPr>
            <w:tcW w:w="10456" w:type="dxa"/>
          </w:tcPr>
          <w:p w14:paraId="7236830D" w14:textId="77777777" w:rsidR="00102291" w:rsidRPr="000E3E3A" w:rsidRDefault="00102291" w:rsidP="00065B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3E3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3E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4E6C8E" w14:textId="77777777" w:rsidR="00102291" w:rsidRPr="000E3E3A" w:rsidRDefault="00102291" w:rsidP="00065B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3E3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3E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A74D8A" w14:textId="77777777" w:rsidR="00102291" w:rsidRPr="000E3E3A" w:rsidRDefault="00102291" w:rsidP="00065B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C568BAF" w14:textId="77777777" w:rsidR="00102291" w:rsidRPr="000E3E3A" w:rsidRDefault="00102291" w:rsidP="00065B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3E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39AFA2" w14:textId="77777777" w:rsidR="00102291" w:rsidRPr="000E3E3A" w:rsidRDefault="00102291" w:rsidP="00065B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3E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3E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0E3E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13CBD1" w14:textId="77777777" w:rsidR="00102291" w:rsidRPr="000E3E3A" w:rsidRDefault="00102291" w:rsidP="00065B30"/>
        </w:tc>
      </w:tr>
    </w:tbl>
    <w:p w14:paraId="769680A3" w14:textId="77777777" w:rsidR="00102291" w:rsidRDefault="00102291" w:rsidP="00102291"/>
    <w:p w14:paraId="06D1E75A" w14:textId="77777777" w:rsidR="00102291" w:rsidRDefault="00102291" w:rsidP="00102291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키워드를 사용하여 상수를 선언한다.</w:t>
      </w:r>
    </w:p>
    <w:p w14:paraId="3DA51E2B" w14:textId="77777777" w:rsidR="00102291" w:rsidRDefault="00102291" w:rsidP="00102291"/>
    <w:p w14:paraId="0283337D" w14:textId="77777777" w:rsidR="00102291" w:rsidRDefault="00102291" w:rsidP="0010229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CE3">
        <w:rPr>
          <w:rFonts w:ascii="Consolas" w:eastAsia="굴림" w:hAnsi="Consolas" w:cs="굴림"/>
          <w:color w:val="001080"/>
          <w:kern w:val="0"/>
          <w:sz w:val="21"/>
          <w:szCs w:val="21"/>
        </w:rPr>
        <w:t>s1</w:t>
      </w:r>
      <w:r w:rsidRPr="00E34C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안녕하세요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34C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E5AEA0B" w14:textId="77777777" w:rsidR="00102291" w:rsidRDefault="00102291" w:rsidP="0010229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지역변수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변경할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00D1AB94" w14:textId="77777777" w:rsidR="00102291" w:rsidRPr="00E34CE3" w:rsidRDefault="00102291" w:rsidP="0010229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6AFEF76" w14:textId="77777777" w:rsidR="00102291" w:rsidRPr="00E34CE3" w:rsidRDefault="00102291" w:rsidP="0010229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CE3">
        <w:rPr>
          <w:rFonts w:ascii="Consolas" w:eastAsia="굴림" w:hAnsi="Consolas" w:cs="굴림"/>
          <w:color w:val="001080"/>
          <w:kern w:val="0"/>
          <w:sz w:val="21"/>
          <w:szCs w:val="21"/>
        </w:rPr>
        <w:t>s2</w:t>
      </w:r>
      <w:r w:rsidRPr="00E34C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안녕하세요</w:t>
      </w:r>
      <w:r w:rsidRPr="00E34CE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34C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82392B" w14:textId="77777777" w:rsidR="00102291" w:rsidRPr="00806D25" w:rsidRDefault="00102291" w:rsidP="00102291">
      <w:r>
        <w:t xml:space="preserve">   const </w:t>
      </w:r>
      <w:r>
        <w:rPr>
          <w:rFonts w:hint="eastAsia"/>
        </w:rPr>
        <w:t>변수의 값은 변경할 수 없으므로,</w:t>
      </w:r>
      <w:r>
        <w:t xml:space="preserve"> </w:t>
      </w:r>
      <w:r>
        <w:rPr>
          <w:rFonts w:hint="eastAsia"/>
        </w:rPr>
        <w:t>에러가 발생한다.</w:t>
      </w:r>
    </w:p>
    <w:p w14:paraId="6CD7E78B" w14:textId="77777777" w:rsidR="00102291" w:rsidRDefault="00102291" w:rsidP="00102291"/>
    <w:p w14:paraId="31DABB8B" w14:textId="77777777" w:rsidR="00102291" w:rsidRPr="000D22DD" w:rsidRDefault="00102291" w:rsidP="00102291"/>
    <w:p w14:paraId="2F597EEA" w14:textId="77777777" w:rsidR="00102291" w:rsidRDefault="00102291" w:rsidP="00102291"/>
    <w:p w14:paraId="6B6DB8E1" w14:textId="77D08BEB" w:rsidR="001D0329" w:rsidRDefault="001D03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94A51F" w14:textId="11C98DA5" w:rsidR="00102291" w:rsidRDefault="001D0329" w:rsidP="001D0329">
      <w:pPr>
        <w:pStyle w:val="Heading1"/>
      </w:pPr>
      <w:bookmarkStart w:id="21" w:name="_Toc35768798"/>
      <w:r>
        <w:rPr>
          <w:rFonts w:hint="eastAsia"/>
        </w:rPr>
        <w:lastRenderedPageBreak/>
        <w:t>g</w:t>
      </w:r>
      <w:r>
        <w:t xml:space="preserve">ithub </w:t>
      </w:r>
      <w:r w:rsidR="00D95D24">
        <w:rPr>
          <w:rFonts w:hint="eastAsia"/>
        </w:rPr>
        <w:t>연동</w:t>
      </w:r>
      <w:bookmarkEnd w:id="21"/>
    </w:p>
    <w:p w14:paraId="7C4BA763" w14:textId="7D6186DC" w:rsidR="00D95D24" w:rsidRDefault="00D95D24" w:rsidP="00D95D24"/>
    <w:p w14:paraId="217F968B" w14:textId="52EF5063" w:rsidR="00D95D24" w:rsidRDefault="00D95D24" w:rsidP="00D95D24">
      <w:r>
        <w:rPr>
          <w:rFonts w:hint="eastAsia"/>
        </w:rPr>
        <w:t xml:space="preserve">프로젝트 소스 코드를 </w:t>
      </w:r>
      <w:r>
        <w:t>github</w:t>
      </w:r>
      <w:r w:rsidR="00E20B00">
        <w:rPr>
          <w:rFonts w:hint="eastAsia"/>
        </w:rPr>
        <w:t xml:space="preserve"> 서버에 저장하자.</w:t>
      </w:r>
    </w:p>
    <w:p w14:paraId="7A48E0D5" w14:textId="12FE06AE" w:rsidR="00E20B00" w:rsidRDefault="00E20B00" w:rsidP="00D95D24"/>
    <w:p w14:paraId="3652FF41" w14:textId="4C88C456" w:rsidR="00A73ED3" w:rsidRDefault="00A73ED3" w:rsidP="00A73ED3">
      <w:pPr>
        <w:pStyle w:val="Heading2"/>
      </w:pPr>
      <w:bookmarkStart w:id="22" w:name="_Toc35768799"/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생성</w:t>
      </w:r>
      <w:bookmarkEnd w:id="22"/>
    </w:p>
    <w:p w14:paraId="325D57D7" w14:textId="18F538E5" w:rsidR="001D66EF" w:rsidRDefault="004F0DEE" w:rsidP="00D95D24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먼저 </w:t>
      </w:r>
      <w:r>
        <w:t>g</w:t>
      </w:r>
      <w:r w:rsidR="001D66EF">
        <w:t>ithub</w:t>
      </w:r>
      <w:r w:rsidR="001D66EF">
        <w:rPr>
          <w:rFonts w:hint="eastAsia"/>
        </w:rPr>
        <w:t>에 회원가입하</w:t>
      </w:r>
      <w:r w:rsidR="006D668A">
        <w:rPr>
          <w:rFonts w:hint="eastAsia"/>
        </w:rPr>
        <w:t>자.</w:t>
      </w:r>
    </w:p>
    <w:p w14:paraId="12945614" w14:textId="0E7908EA" w:rsidR="006D668A" w:rsidRDefault="00E541C8" w:rsidP="00D95D24"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>주소로 회원가입하는 것이 좋다.</w:t>
      </w:r>
    </w:p>
    <w:p w14:paraId="5457AF68" w14:textId="77777777" w:rsidR="00E541C8" w:rsidRDefault="00E541C8" w:rsidP="00D95D24"/>
    <w:p w14:paraId="66726A7E" w14:textId="04FCC05D" w:rsidR="004F0DEE" w:rsidRDefault="004F0DEE" w:rsidP="00D95D2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프로젝트를 저장할 </w:t>
      </w:r>
      <w:r>
        <w:t>repository</w:t>
      </w:r>
      <w:r>
        <w:rPr>
          <w:rFonts w:hint="eastAsia"/>
        </w:rPr>
        <w:t>를 만들자.</w:t>
      </w:r>
    </w:p>
    <w:p w14:paraId="6F6C6475" w14:textId="40163886" w:rsidR="004F0DEE" w:rsidRDefault="007D00A1" w:rsidP="00D95D24">
      <w:r w:rsidRPr="007D00A1">
        <w:rPr>
          <w:noProof/>
        </w:rPr>
        <w:drawing>
          <wp:inline distT="0" distB="0" distL="0" distR="0" wp14:anchorId="0D801513" wp14:editId="6C84DCC4">
            <wp:extent cx="2702257" cy="18403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9130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71F" w14:textId="0C7825BD" w:rsidR="007D00A1" w:rsidRDefault="007D00A1" w:rsidP="00D95D24"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버튼 클릭</w:t>
      </w:r>
    </w:p>
    <w:p w14:paraId="784C6B85" w14:textId="1D2A8882" w:rsidR="007D00A1" w:rsidRDefault="007D00A1" w:rsidP="00D95D24"/>
    <w:p w14:paraId="03C3B7F9" w14:textId="0B425A00" w:rsidR="008311E8" w:rsidRDefault="007343F5" w:rsidP="00D95D24">
      <w:r w:rsidRPr="007343F5">
        <w:rPr>
          <w:noProof/>
        </w:rPr>
        <w:drawing>
          <wp:inline distT="0" distB="0" distL="0" distR="0" wp14:anchorId="0B836122" wp14:editId="17DB6346">
            <wp:extent cx="4714187" cy="4232228"/>
            <wp:effectExtent l="19050" t="19050" r="1079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7565" cy="424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3A2FA" w14:textId="1829D529" w:rsidR="00AB563F" w:rsidRDefault="00AB563F" w:rsidP="00D95D24">
      <w:r>
        <w:rPr>
          <w:rFonts w:hint="eastAsia"/>
        </w:rPr>
        <w:t xml:space="preserve">적당한 </w:t>
      </w:r>
      <w:r>
        <w:t xml:space="preserve">repository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 입력하자.</w:t>
      </w:r>
      <w:r w:rsidR="0073614E">
        <w:t xml:space="preserve"> (</w:t>
      </w:r>
      <w:r w:rsidR="0073614E">
        <w:rPr>
          <w:rFonts w:hint="eastAsia"/>
        </w:rPr>
        <w:t>프로젝트 폴더 이름을 입력하는 것이 무난함)</w:t>
      </w:r>
    </w:p>
    <w:p w14:paraId="63345280" w14:textId="18D1AAAB" w:rsidR="00AB563F" w:rsidRDefault="0073614E" w:rsidP="00D95D24">
      <w:r>
        <w:rPr>
          <w:rFonts w:hint="eastAsia"/>
        </w:rPr>
        <w:t>d</w:t>
      </w:r>
      <w:r>
        <w:t>escription</w:t>
      </w:r>
      <w:r>
        <w:rPr>
          <w:rFonts w:hint="eastAsia"/>
        </w:rPr>
        <w:t>에 간단한 설명을 입력하자.</w:t>
      </w:r>
    </w:p>
    <w:p w14:paraId="6A258AB0" w14:textId="759DC3C1" w:rsidR="00FA6ACF" w:rsidRDefault="00FA6ACF" w:rsidP="00D95D24">
      <w:r>
        <w:rPr>
          <w:rFonts w:hint="eastAsia"/>
        </w:rPr>
        <w:t>c</w:t>
      </w:r>
      <w:r>
        <w:t xml:space="preserve">reate repository </w:t>
      </w:r>
      <w:r>
        <w:rPr>
          <w:rFonts w:hint="eastAsia"/>
        </w:rPr>
        <w:t>버튼을 클릭하면 다음과 같은 화면이 나타난다.</w:t>
      </w:r>
    </w:p>
    <w:p w14:paraId="072D545F" w14:textId="614E70ED" w:rsidR="0073614E" w:rsidRDefault="0073614E" w:rsidP="00D95D24"/>
    <w:p w14:paraId="194F2A6A" w14:textId="2CD78ED9" w:rsidR="003773A5" w:rsidRDefault="00D254CE" w:rsidP="00D95D24">
      <w:r w:rsidRPr="00D254CE">
        <w:rPr>
          <w:noProof/>
        </w:rPr>
        <w:lastRenderedPageBreak/>
        <w:drawing>
          <wp:inline distT="0" distB="0" distL="0" distR="0" wp14:anchorId="060EB94C" wp14:editId="68CAF250">
            <wp:extent cx="6645910" cy="989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E0BD" w14:textId="0AC11897" w:rsidR="005C314A" w:rsidRDefault="005C314A" w:rsidP="00D95D24">
      <w:r>
        <w:rPr>
          <w:rFonts w:hint="eastAsia"/>
        </w:rPr>
        <w:t xml:space="preserve">위 화면의 </w:t>
      </w:r>
      <w:r>
        <w:t>URL</w:t>
      </w:r>
      <w:r w:rsidR="00FA6ACF">
        <w:rPr>
          <w:rFonts w:hint="eastAsia"/>
        </w:rPr>
        <w:t xml:space="preserve">이 방금 생성한 </w:t>
      </w:r>
      <w:r w:rsidR="00FA6ACF">
        <w:t>repository</w:t>
      </w:r>
      <w:r w:rsidR="00FA6ACF">
        <w:rPr>
          <w:rFonts w:hint="eastAsia"/>
        </w:rPr>
        <w:t xml:space="preserve">의 </w:t>
      </w:r>
      <w:r w:rsidR="00FA6ACF">
        <w:t xml:space="preserve">URL </w:t>
      </w:r>
      <w:r w:rsidR="00FA6ACF">
        <w:rPr>
          <w:rFonts w:hint="eastAsia"/>
        </w:rPr>
        <w:t>이다.</w:t>
      </w:r>
    </w:p>
    <w:p w14:paraId="1E8FF02F" w14:textId="5B2D2D78" w:rsidR="00A73ED3" w:rsidRDefault="00A73ED3" w:rsidP="00D95D24"/>
    <w:p w14:paraId="6F36406A" w14:textId="2CD904FD" w:rsidR="00FA6ACF" w:rsidRDefault="00FA6ACF" w:rsidP="00D95D24">
      <w:r w:rsidRPr="00FA6ACF">
        <w:rPr>
          <w:noProof/>
        </w:rPr>
        <w:drawing>
          <wp:inline distT="0" distB="0" distL="0" distR="0" wp14:anchorId="6458F4D1" wp14:editId="778B02D5">
            <wp:extent cx="6645910" cy="6934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373A" w14:textId="24CB7BBB" w:rsidR="00FA6ACF" w:rsidRDefault="00FA6ACF" w:rsidP="002E6A35">
      <w:pPr>
        <w:tabs>
          <w:tab w:val="left" w:pos="3374"/>
        </w:tabs>
      </w:pPr>
      <w:r>
        <w:rPr>
          <w:rFonts w:hint="eastAsia"/>
        </w:rPr>
        <w:t xml:space="preserve">위 두 명령을 </w:t>
      </w:r>
      <w:r w:rsidR="002E6A35">
        <w:rPr>
          <w:rFonts w:hint="eastAsia"/>
        </w:rPr>
        <w:t>나중에</w:t>
      </w:r>
      <w:r w:rsidR="002E6A35">
        <w:t xml:space="preserve"> </w:t>
      </w:r>
      <w:r w:rsidR="002E6A35">
        <w:rPr>
          <w:rFonts w:hint="eastAsia"/>
        </w:rPr>
        <w:t>실행해야 하므로,</w:t>
      </w:r>
      <w:r w:rsidR="002E6A35">
        <w:t xml:space="preserve"> </w:t>
      </w:r>
      <w:r w:rsidR="002E6A35">
        <w:rPr>
          <w:rFonts w:hint="eastAsia"/>
        </w:rPr>
        <w:t xml:space="preserve">잘 </w:t>
      </w:r>
      <w:r>
        <w:rPr>
          <w:rFonts w:hint="eastAsia"/>
        </w:rPr>
        <w:t>기록해 두자.</w:t>
      </w:r>
      <w:r w:rsidR="002E6A35">
        <w:tab/>
      </w:r>
    </w:p>
    <w:p w14:paraId="436B819E" w14:textId="77777777" w:rsidR="00FA6ACF" w:rsidRDefault="00FA6ACF" w:rsidP="00D95D24"/>
    <w:p w14:paraId="6BE52D6E" w14:textId="77777777" w:rsidR="0073614E" w:rsidRDefault="0073614E" w:rsidP="00D95D24"/>
    <w:p w14:paraId="758063B4" w14:textId="4649BD4C" w:rsidR="008311E8" w:rsidRDefault="00171E41" w:rsidP="00A73ED3">
      <w:pPr>
        <w:pStyle w:val="Heading2"/>
      </w:pPr>
      <w:bookmarkStart w:id="23" w:name="_Toc35768800"/>
      <w:r>
        <w:rPr>
          <w:rFonts w:hint="eastAsia"/>
        </w:rPr>
        <w:t>g</w:t>
      </w:r>
      <w:r w:rsidR="005F65B4">
        <w:t xml:space="preserve">it </w:t>
      </w:r>
      <w:r w:rsidR="005F65B4">
        <w:rPr>
          <w:rFonts w:hint="eastAsia"/>
        </w:rPr>
        <w:t>사용자 설정</w:t>
      </w:r>
      <w:bookmarkEnd w:id="23"/>
    </w:p>
    <w:p w14:paraId="15EFF224" w14:textId="31290747" w:rsidR="005F65B4" w:rsidRDefault="005F65B4" w:rsidP="005F65B4"/>
    <w:p w14:paraId="0E08EB1D" w14:textId="70980BC7" w:rsidR="005F65B4" w:rsidRDefault="00C93A10" w:rsidP="005F65B4">
      <w:r>
        <w:t>PC</w:t>
      </w:r>
      <w:r>
        <w:rPr>
          <w:rFonts w:hint="eastAsia"/>
        </w:rPr>
        <w:t xml:space="preserve">에서 </w:t>
      </w:r>
      <w:r w:rsidR="005F65B4">
        <w:t xml:space="preserve">git </w:t>
      </w:r>
      <w:r w:rsidR="005F65B4">
        <w:rPr>
          <w:rFonts w:hint="eastAsia"/>
        </w:rPr>
        <w:t xml:space="preserve">사용자 </w:t>
      </w:r>
      <w:r>
        <w:rPr>
          <w:rFonts w:hint="eastAsia"/>
        </w:rPr>
        <w:t>정보를 설정해야 한다.</w:t>
      </w:r>
    </w:p>
    <w:p w14:paraId="07A5016B" w14:textId="6034184C" w:rsidR="00C93A10" w:rsidRPr="001049D0" w:rsidRDefault="00C93A10" w:rsidP="005F65B4"/>
    <w:p w14:paraId="4994FED0" w14:textId="3FA01520" w:rsidR="00C93A10" w:rsidRDefault="0028775A" w:rsidP="005F65B4">
      <w:r>
        <w:rPr>
          <w:rFonts w:hint="eastAsia"/>
        </w:rPr>
        <w:t>명령 프롬프트</w:t>
      </w:r>
      <w:r w:rsidR="001049D0">
        <w:rPr>
          <w:rFonts w:hint="eastAsia"/>
        </w:rPr>
        <w:t>나 터미널</w:t>
      </w:r>
      <w:r>
        <w:rPr>
          <w:rFonts w:hint="eastAsia"/>
        </w:rPr>
        <w:t>에서 다음 명령을 실행하자.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775A" w14:paraId="74F8F4D9" w14:textId="77777777" w:rsidTr="0028775A">
        <w:tc>
          <w:tcPr>
            <w:tcW w:w="10456" w:type="dxa"/>
          </w:tcPr>
          <w:p w14:paraId="163471A8" w14:textId="1E8C1A5D" w:rsidR="0028775A" w:rsidRDefault="00F973D6" w:rsidP="005F65B4">
            <w:r>
              <w:rPr>
                <w:rFonts w:hint="eastAsia"/>
              </w:rPr>
              <w:t>g</w:t>
            </w:r>
            <w:r>
              <w:t xml:space="preserve">it config --global user.name </w:t>
            </w:r>
            <w:r w:rsidR="0020371B">
              <w:t>"</w:t>
            </w:r>
            <w:r>
              <w:rPr>
                <w:rFonts w:hint="eastAsia"/>
              </w:rPr>
              <w:t>사용자이름</w:t>
            </w:r>
            <w:r w:rsidR="0020371B">
              <w:rPr>
                <w:rFonts w:hint="eastAsia"/>
              </w:rPr>
              <w:t>"</w:t>
            </w:r>
          </w:p>
        </w:tc>
      </w:tr>
    </w:tbl>
    <w:p w14:paraId="5BD363E8" w14:textId="18ACFEDF" w:rsidR="0028775A" w:rsidRDefault="0020371B" w:rsidP="005F65B4">
      <w:r>
        <w:rPr>
          <w:rFonts w:hint="eastAsia"/>
        </w:rPr>
        <w:t>혹시 한글이 깨질 수도 있으므로,</w:t>
      </w:r>
      <w:r>
        <w:t xml:space="preserve"> </w:t>
      </w:r>
      <w:r>
        <w:rPr>
          <w:rFonts w:hint="eastAsia"/>
        </w:rPr>
        <w:t>영어 이름을 입력하자.</w:t>
      </w:r>
    </w:p>
    <w:p w14:paraId="3FBA774B" w14:textId="6F7F609E" w:rsidR="0020371B" w:rsidRDefault="0020371B" w:rsidP="005F65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71B" w14:paraId="44F0623E" w14:textId="77777777" w:rsidTr="0020371B">
        <w:tc>
          <w:tcPr>
            <w:tcW w:w="10456" w:type="dxa"/>
          </w:tcPr>
          <w:p w14:paraId="2BC1CD5E" w14:textId="6CF6956A" w:rsidR="0020371B" w:rsidRDefault="0020371B" w:rsidP="005F65B4">
            <w:r>
              <w:rPr>
                <w:rFonts w:hint="eastAsia"/>
              </w:rPr>
              <w:t>g</w:t>
            </w:r>
            <w:r>
              <w:t xml:space="preserve">it congig --global user.email </w:t>
            </w:r>
            <w:r w:rsidR="00943ED5">
              <w:rPr>
                <w:rFonts w:hint="eastAsia"/>
              </w:rPr>
              <w:t>이메일주소</w:t>
            </w:r>
          </w:p>
        </w:tc>
      </w:tr>
    </w:tbl>
    <w:p w14:paraId="04AA8E94" w14:textId="5263EE76" w:rsidR="0020371B" w:rsidRDefault="00943ED5" w:rsidP="005F65B4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가입할 때 사용한 이메일 주소를 입력하자.</w:t>
      </w:r>
      <w:r>
        <w:t xml:space="preserve"> </w:t>
      </w:r>
    </w:p>
    <w:p w14:paraId="5EBFF9FC" w14:textId="0E60E4EA" w:rsidR="00943ED5" w:rsidRDefault="00943ED5" w:rsidP="005F65B4"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>주소를 추천함.</w:t>
      </w:r>
    </w:p>
    <w:p w14:paraId="363AAC7E" w14:textId="03F81C31" w:rsidR="002E2368" w:rsidRDefault="002E2368" w:rsidP="005F65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78E8" w14:paraId="32EE20FB" w14:textId="77777777" w:rsidTr="000178E8">
        <w:tc>
          <w:tcPr>
            <w:tcW w:w="10456" w:type="dxa"/>
          </w:tcPr>
          <w:p w14:paraId="68BCED72" w14:textId="4D97A9C4" w:rsidR="000178E8" w:rsidRDefault="000178E8" w:rsidP="005F65B4">
            <w:r w:rsidRPr="000178E8">
              <w:rPr>
                <w:noProof/>
              </w:rPr>
              <w:drawing>
                <wp:inline distT="0" distB="0" distL="0" distR="0" wp14:anchorId="4E58A9BB" wp14:editId="39459432">
                  <wp:extent cx="2927444" cy="120409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079" cy="121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B5E13" w14:textId="2A4B3E03" w:rsidR="00943ED5" w:rsidRPr="005F65B4" w:rsidRDefault="00943ED5" w:rsidP="005F65B4"/>
    <w:p w14:paraId="176E64F0" w14:textId="01230B8E" w:rsidR="001D0329" w:rsidRDefault="001D0329" w:rsidP="00463872"/>
    <w:p w14:paraId="387EFB30" w14:textId="7A77278B" w:rsidR="001D0329" w:rsidRDefault="001D0329" w:rsidP="00463872"/>
    <w:p w14:paraId="4834F343" w14:textId="2C0DD2DF" w:rsidR="007E0B00" w:rsidRDefault="007E0B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1CA0E7" w14:textId="19DD3E4B" w:rsidR="00E50A89" w:rsidRDefault="002E2368" w:rsidP="002D1368">
      <w:pPr>
        <w:pStyle w:val="Heading2"/>
      </w:pPr>
      <w:bookmarkStart w:id="24" w:name="_Toc35768801"/>
      <w:r>
        <w:rPr>
          <w:rFonts w:hint="eastAsia"/>
        </w:rPr>
        <w:lastRenderedPageBreak/>
        <w:t>.</w:t>
      </w:r>
      <w:r>
        <w:t xml:space="preserve">gitignore </w:t>
      </w:r>
      <w:r>
        <w:rPr>
          <w:rFonts w:hint="eastAsia"/>
        </w:rPr>
        <w:t>파일 생성</w:t>
      </w:r>
      <w:bookmarkEnd w:id="24"/>
    </w:p>
    <w:p w14:paraId="773B4EEB" w14:textId="5C4EF348" w:rsidR="002E2368" w:rsidRDefault="002E2368" w:rsidP="002E2368"/>
    <w:p w14:paraId="5BD80392" w14:textId="0A68BE61" w:rsidR="002E2368" w:rsidRDefault="002E2368" w:rsidP="002E2368">
      <w:r>
        <w:rPr>
          <w:rFonts w:hint="eastAsia"/>
        </w:rPr>
        <w:t xml:space="preserve">프로젝트 폴더에 </w:t>
      </w:r>
      <w:r>
        <w:t xml:space="preserve">.gitignore </w:t>
      </w:r>
      <w:r>
        <w:rPr>
          <w:rFonts w:hint="eastAsia"/>
        </w:rPr>
        <w:t>파일을 생성하자.</w:t>
      </w:r>
    </w:p>
    <w:p w14:paraId="6F5C4F4D" w14:textId="77777777" w:rsidR="00907119" w:rsidRDefault="00907119" w:rsidP="002E2368"/>
    <w:p w14:paraId="7CEB402F" w14:textId="0CEBB439" w:rsidR="002E2368" w:rsidRDefault="002E2368" w:rsidP="002E2368">
      <w:pPr>
        <w:pStyle w:val="Heading3"/>
      </w:pPr>
      <w:r>
        <w:rPr>
          <w:rFonts w:hint="eastAsia"/>
        </w:rPr>
        <w:t>.</w:t>
      </w:r>
      <w:r>
        <w:t>gitignore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368" w14:paraId="46B6B532" w14:textId="77777777" w:rsidTr="002E2368">
        <w:tc>
          <w:tcPr>
            <w:tcW w:w="10456" w:type="dxa"/>
          </w:tcPr>
          <w:p w14:paraId="0531131B" w14:textId="420A1A43" w:rsidR="002E2368" w:rsidRDefault="002E2368" w:rsidP="002E2368">
            <w:r>
              <w:rPr>
                <w:rFonts w:hint="eastAsia"/>
              </w:rPr>
              <w:t>n</w:t>
            </w:r>
            <w:r>
              <w:t>ode_modules</w:t>
            </w:r>
          </w:p>
        </w:tc>
      </w:tr>
    </w:tbl>
    <w:p w14:paraId="7CDC95FA" w14:textId="189E532F" w:rsidR="002E2368" w:rsidRDefault="002E2368" w:rsidP="002E2368"/>
    <w:p w14:paraId="0CE9F98F" w14:textId="57AADC35" w:rsidR="002E2368" w:rsidRDefault="002E2368" w:rsidP="002E2368"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파일의 내용은,</w:t>
      </w:r>
      <w:r>
        <w:t xml:space="preserve"> </w:t>
      </w:r>
      <w:r>
        <w:rPr>
          <w:rFonts w:hint="eastAsia"/>
        </w:rPr>
        <w:t>버전 관리를 하지 않을 예외 파일이나 폴더 목록이다.</w:t>
      </w:r>
    </w:p>
    <w:p w14:paraId="50CEB9B7" w14:textId="70B22F86" w:rsidR="002E2368" w:rsidRDefault="002E2368" w:rsidP="002E2368">
      <w:r>
        <w:rPr>
          <w:rFonts w:hint="eastAsia"/>
        </w:rPr>
        <w:t>n</w:t>
      </w:r>
      <w:r>
        <w:t xml:space="preserve">ode_modules </w:t>
      </w:r>
      <w:r>
        <w:rPr>
          <w:rFonts w:hint="eastAsia"/>
        </w:rPr>
        <w:t>폴더에는 다운로드된 라이브러리 소스코드들이 저장된다.</w:t>
      </w:r>
    </w:p>
    <w:p w14:paraId="7ED60A95" w14:textId="6760AE97" w:rsidR="002E2368" w:rsidRDefault="002E2368" w:rsidP="002E2368">
      <w:r>
        <w:rPr>
          <w:rFonts w:hint="eastAsia"/>
        </w:rPr>
        <w:t>이 소스코드들은 내가 작성한 코드가 아니고,</w:t>
      </w:r>
      <w:r>
        <w:t xml:space="preserve"> </w:t>
      </w:r>
      <w:r>
        <w:rPr>
          <w:rFonts w:hint="eastAsia"/>
        </w:rPr>
        <w:t>언제든 다시 다운로드 받을 수 있으므로,</w:t>
      </w:r>
    </w:p>
    <w:p w14:paraId="0316B86B" w14:textId="281115FD" w:rsidR="002E2368" w:rsidRDefault="002E2368" w:rsidP="002E2368">
      <w:r>
        <w:rPr>
          <w:rFonts w:hint="eastAsia"/>
        </w:rPr>
        <w:t>버전관리 할 필요 없다.</w:t>
      </w:r>
    </w:p>
    <w:p w14:paraId="32855EFB" w14:textId="283FA6B6" w:rsidR="002E2368" w:rsidRDefault="002E2368" w:rsidP="002E2368">
      <w:r>
        <w:rPr>
          <w:rFonts w:hint="eastAsia"/>
        </w:rPr>
        <w:t xml:space="preserve">그리고 </w:t>
      </w:r>
      <w:r w:rsidR="00907119">
        <w:rPr>
          <w:rFonts w:hint="eastAsia"/>
        </w:rPr>
        <w:t xml:space="preserve">이 폴더의 </w:t>
      </w:r>
      <w:r>
        <w:rPr>
          <w:rFonts w:hint="eastAsia"/>
        </w:rPr>
        <w:t>용량이 너무 크기 때문에,</w:t>
      </w:r>
      <w:r>
        <w:t xml:space="preserve"> </w:t>
      </w:r>
      <w:r>
        <w:rPr>
          <w:rFonts w:hint="eastAsia"/>
        </w:rPr>
        <w:t xml:space="preserve">버전관리를 하면 무척 </w:t>
      </w:r>
      <w:r w:rsidR="00907119">
        <w:rPr>
          <w:rFonts w:hint="eastAsia"/>
        </w:rPr>
        <w:t>느려진다.</w:t>
      </w:r>
    </w:p>
    <w:p w14:paraId="2CEB6B1C" w14:textId="5E78E697" w:rsidR="00907119" w:rsidRDefault="00907119" w:rsidP="002E2368"/>
    <w:p w14:paraId="5F330B64" w14:textId="4448E1AE" w:rsidR="00907119" w:rsidRDefault="00907119" w:rsidP="002E2368"/>
    <w:p w14:paraId="3B06AEB2" w14:textId="77777777" w:rsidR="00907119" w:rsidRDefault="00907119" w:rsidP="002E2368"/>
    <w:p w14:paraId="38C996AD" w14:textId="28A62D3C" w:rsidR="002E2368" w:rsidRDefault="002E2368" w:rsidP="002E2368"/>
    <w:p w14:paraId="0A222E18" w14:textId="17D0EE21" w:rsidR="002E2368" w:rsidRDefault="00DE5F98" w:rsidP="00DE5F98">
      <w:pPr>
        <w:pStyle w:val="Heading2"/>
      </w:pPr>
      <w:bookmarkStart w:id="25" w:name="_Toc35768802"/>
      <w:r>
        <w:rPr>
          <w:rFonts w:hint="eastAsia"/>
        </w:rPr>
        <w:t>l</w:t>
      </w:r>
      <w:r>
        <w:t xml:space="preserve">ocal repository </w:t>
      </w:r>
      <w:r>
        <w:rPr>
          <w:rFonts w:hint="eastAsia"/>
        </w:rPr>
        <w:t>생성</w:t>
      </w:r>
      <w:bookmarkEnd w:id="25"/>
    </w:p>
    <w:p w14:paraId="454C268E" w14:textId="77777777" w:rsidR="00DE5F98" w:rsidRPr="00DE5F98" w:rsidRDefault="00DE5F98" w:rsidP="00DE5F98"/>
    <w:p w14:paraId="76306EE0" w14:textId="68D15269" w:rsidR="002D1368" w:rsidRDefault="002D1368" w:rsidP="002D1368">
      <w:r w:rsidRPr="002D1368">
        <w:rPr>
          <w:noProof/>
        </w:rPr>
        <w:drawing>
          <wp:inline distT="0" distB="0" distL="0" distR="0" wp14:anchorId="23E98AC7" wp14:editId="6658696C">
            <wp:extent cx="2002759" cy="26271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8108" cy="26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81DA" w14:textId="78332BBC" w:rsidR="002D1368" w:rsidRDefault="002D1368" w:rsidP="002D1368">
      <w:r>
        <w:rPr>
          <w:rFonts w:hint="eastAsia"/>
        </w:rPr>
        <w:t>프로젝트 폴더가 열려있는 상태에서</w:t>
      </w:r>
      <w:r w:rsidR="002A5422">
        <w:t xml:space="preserve">, visual </w:t>
      </w:r>
      <w:r w:rsidR="00203374">
        <w:t xml:space="preserve">studio code </w:t>
      </w:r>
      <w:r w:rsidR="00203374">
        <w:rPr>
          <w:rFonts w:hint="eastAsia"/>
        </w:rPr>
        <w:t>화면 왼쪽</w:t>
      </w:r>
      <w:r w:rsidR="00B57B12">
        <w:rPr>
          <w:rFonts w:hint="eastAsia"/>
        </w:rPr>
        <w:t>의 툴바 버튼을 클릭하고</w:t>
      </w:r>
    </w:p>
    <w:p w14:paraId="5E21D577" w14:textId="4019DD8D" w:rsidR="00B57B12" w:rsidRPr="002D1368" w:rsidRDefault="00B57B12" w:rsidP="002D1368">
      <w:r>
        <w:rPr>
          <w:rFonts w:hint="eastAsia"/>
        </w:rPr>
        <w:t>I</w:t>
      </w:r>
      <w:r>
        <w:t xml:space="preserve">nitialize Repository </w:t>
      </w:r>
      <w:r>
        <w:rPr>
          <w:rFonts w:hint="eastAsia"/>
        </w:rPr>
        <w:t>버튼을 클릭한다.</w:t>
      </w:r>
    </w:p>
    <w:p w14:paraId="2D854CBA" w14:textId="156FE2C4" w:rsidR="007E0B00" w:rsidRDefault="007E0B00" w:rsidP="007E0B00">
      <w:pPr>
        <w:pStyle w:val="a0"/>
      </w:pPr>
    </w:p>
    <w:p w14:paraId="005B3021" w14:textId="45521AEF" w:rsidR="00DE5F98" w:rsidRDefault="00DE5F98" w:rsidP="007E0B00">
      <w:pPr>
        <w:pStyle w:val="a0"/>
      </w:pPr>
    </w:p>
    <w:p w14:paraId="79E01E76" w14:textId="08B4EB66" w:rsidR="00DE5F98" w:rsidRDefault="00DE5F98" w:rsidP="00DE5F98">
      <w:pPr>
        <w:pStyle w:val="a0"/>
        <w:spacing w:line="240" w:lineRule="auto"/>
      </w:pPr>
      <w:r w:rsidRPr="00DE5F98">
        <w:rPr>
          <w:noProof/>
        </w:rPr>
        <w:drawing>
          <wp:inline distT="0" distB="0" distL="0" distR="0" wp14:anchorId="5940C295" wp14:editId="74DC3235">
            <wp:extent cx="3542692" cy="109182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1912" cy="10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535E" w14:textId="6843DA54" w:rsidR="00DE5F98" w:rsidRDefault="00DE5F98" w:rsidP="00DE5F98">
      <w:pPr>
        <w:pStyle w:val="a0"/>
        <w:spacing w:line="240" w:lineRule="auto"/>
      </w:pPr>
      <w:r>
        <w:rPr>
          <w:rFonts w:hint="eastAsia"/>
        </w:rPr>
        <w:t xml:space="preserve">만약 화면 오른쪽 아래에 위와 같은 메시지가 보이면 </w:t>
      </w:r>
      <w:r>
        <w:t>Yes</w:t>
      </w:r>
      <w:r>
        <w:rPr>
          <w:rFonts w:hint="eastAsia"/>
        </w:rPr>
        <w:t>를 클릭하자.</w:t>
      </w:r>
    </w:p>
    <w:p w14:paraId="0E1BA548" w14:textId="6F276210" w:rsidR="00DE5F98" w:rsidRDefault="00DE5F98" w:rsidP="00DE5F98">
      <w:pPr>
        <w:pStyle w:val="a0"/>
        <w:spacing w:line="240" w:lineRule="auto"/>
      </w:pPr>
    </w:p>
    <w:p w14:paraId="54E9FC91" w14:textId="2F8B3126" w:rsidR="00A8721F" w:rsidRDefault="00A8721F" w:rsidP="00DE5F98">
      <w:pPr>
        <w:pStyle w:val="a0"/>
        <w:spacing w:line="240" w:lineRule="auto"/>
      </w:pPr>
    </w:p>
    <w:p w14:paraId="09E95CEB" w14:textId="589E5C3E" w:rsidR="00A8721F" w:rsidRDefault="00A872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458B31" w14:textId="0D7B1E6B" w:rsidR="00A8721F" w:rsidRDefault="00A8721F" w:rsidP="00A8721F">
      <w:pPr>
        <w:pStyle w:val="Heading2"/>
      </w:pPr>
      <w:bookmarkStart w:id="26" w:name="_Toc35768803"/>
      <w:r>
        <w:rPr>
          <w:rFonts w:hint="eastAsia"/>
        </w:rPr>
        <w:lastRenderedPageBreak/>
        <w:t xml:space="preserve">첫번째 </w:t>
      </w:r>
      <w:r>
        <w:t>commit</w:t>
      </w:r>
      <w:bookmarkEnd w:id="26"/>
    </w:p>
    <w:p w14:paraId="474AB408" w14:textId="0DA1345B" w:rsidR="00A8721F" w:rsidRDefault="00D30252" w:rsidP="00A8721F">
      <w:r w:rsidRPr="00D30252">
        <w:rPr>
          <w:noProof/>
        </w:rPr>
        <w:drawing>
          <wp:inline distT="0" distB="0" distL="0" distR="0" wp14:anchorId="4617887D" wp14:editId="66094B78">
            <wp:extent cx="2840529" cy="233376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1941" cy="23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40E6" w14:textId="0672B2EE" w:rsidR="00D30252" w:rsidRDefault="00A463C6" w:rsidP="00A8721F">
      <w:r>
        <w:rPr>
          <w:rFonts w:hint="eastAsia"/>
        </w:rPr>
        <w:t xml:space="preserve">수정된 파일을 </w:t>
      </w:r>
      <w:r>
        <w:t>repository</w:t>
      </w:r>
      <w:r>
        <w:rPr>
          <w:rFonts w:hint="eastAsia"/>
        </w:rPr>
        <w:t xml:space="preserve">에 등록하기 위한 </w:t>
      </w:r>
      <w:r>
        <w:t xml:space="preserve">commit </w:t>
      </w:r>
      <w:r>
        <w:rPr>
          <w:rFonts w:hint="eastAsia"/>
        </w:rPr>
        <w:t>화면이다.</w:t>
      </w:r>
    </w:p>
    <w:p w14:paraId="7946FE91" w14:textId="03940BD7" w:rsidR="00A463C6" w:rsidRDefault="00A463C6" w:rsidP="00A8721F">
      <w:r>
        <w:rPr>
          <w:rFonts w:hint="eastAsia"/>
        </w:rPr>
        <w:t xml:space="preserve">먼저 </w:t>
      </w:r>
      <w:r w:rsidR="004D175C">
        <w:t>repository</w:t>
      </w:r>
      <w:r w:rsidR="004D175C">
        <w:rPr>
          <w:rFonts w:hint="eastAsia"/>
        </w:rPr>
        <w:t xml:space="preserve">에 </w:t>
      </w:r>
      <w:r w:rsidR="00CA5586">
        <w:rPr>
          <w:rFonts w:hint="eastAsia"/>
        </w:rPr>
        <w:t>등록할 파일들을 선택해야 한다.</w:t>
      </w:r>
    </w:p>
    <w:p w14:paraId="089ED06C" w14:textId="0A14D488" w:rsidR="00CA5586" w:rsidRDefault="006C68A7" w:rsidP="00A8721F">
      <w:r>
        <w:rPr>
          <w:rFonts w:hint="eastAsia"/>
        </w:rPr>
        <w:t xml:space="preserve">위 화면에서 </w:t>
      </w:r>
      <w:r>
        <w:t xml:space="preserve">+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 xml:space="preserve">수정된 모든 파일이 </w:t>
      </w:r>
      <w:r w:rsidR="00A36983">
        <w:rPr>
          <w:rFonts w:hint="eastAsia"/>
        </w:rPr>
        <w:t>등록</w:t>
      </w:r>
      <w:r w:rsidR="00CB0F9D">
        <w:rPr>
          <w:rFonts w:hint="eastAsia"/>
        </w:rPr>
        <w:t xml:space="preserve"> </w:t>
      </w:r>
      <w:r w:rsidR="00A36983">
        <w:rPr>
          <w:rFonts w:hint="eastAsia"/>
        </w:rPr>
        <w:t>대상으로 선택된다.</w:t>
      </w:r>
      <w:r>
        <w:t xml:space="preserve"> (stage all changes)</w:t>
      </w:r>
    </w:p>
    <w:p w14:paraId="5C2A2C5D" w14:textId="7CDE67FD" w:rsidR="0051256C" w:rsidRDefault="003C20E6" w:rsidP="00A8721F">
      <w:r>
        <w:rPr>
          <w:rFonts w:hint="eastAsia"/>
        </w:rPr>
        <w:t>이 버튼을 클릭하면,</w:t>
      </w:r>
    </w:p>
    <w:p w14:paraId="73DD4108" w14:textId="2A8B42A7" w:rsidR="0051256C" w:rsidRDefault="0051256C" w:rsidP="0051256C">
      <w:pPr>
        <w:pStyle w:val="a0"/>
        <w:spacing w:line="240" w:lineRule="auto"/>
      </w:pPr>
      <w:r>
        <w:rPr>
          <w:rFonts w:hint="eastAsia"/>
        </w:rPr>
        <w:t xml:space="preserve">등록 대상으로 선택된 파일 목록 오른쪽의 문자가 </w:t>
      </w:r>
      <w:r>
        <w:t>U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로 바</w:t>
      </w:r>
      <w:r w:rsidR="003C20E6">
        <w:rPr>
          <w:rFonts w:hint="eastAsia"/>
        </w:rPr>
        <w:t>뀐다.</w:t>
      </w:r>
    </w:p>
    <w:p w14:paraId="0964955D" w14:textId="77777777" w:rsidR="00A8721F" w:rsidRPr="00A8721F" w:rsidRDefault="00A8721F" w:rsidP="00A8721F"/>
    <w:p w14:paraId="06035710" w14:textId="3747E44C" w:rsidR="00DE5F98" w:rsidRDefault="00DB5C0E" w:rsidP="00DE5F98">
      <w:pPr>
        <w:pStyle w:val="a0"/>
        <w:spacing w:line="240" w:lineRule="auto"/>
      </w:pPr>
      <w:r w:rsidRPr="00DB5C0E">
        <w:rPr>
          <w:noProof/>
        </w:rPr>
        <w:drawing>
          <wp:inline distT="0" distB="0" distL="0" distR="0" wp14:anchorId="35EE4DDC" wp14:editId="3EC54ED2">
            <wp:extent cx="2874484" cy="229282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3498" cy="23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155" w14:textId="1F0EB0B3" w:rsidR="002326A0" w:rsidRDefault="002326A0" w:rsidP="00DE5F98">
      <w:pPr>
        <w:pStyle w:val="a0"/>
        <w:spacing w:line="240" w:lineRule="auto"/>
      </w:pPr>
      <w:r>
        <w:rPr>
          <w:rFonts w:hint="eastAsia"/>
        </w:rPr>
        <w:t xml:space="preserve">최초 </w:t>
      </w:r>
      <w:r w:rsidR="002F512B">
        <w:rPr>
          <w:rFonts w:hint="eastAsia"/>
        </w:rPr>
        <w:t>버전의 메시지를 입력하라는 화면이다.</w:t>
      </w:r>
    </w:p>
    <w:p w14:paraId="5E5A181A" w14:textId="5FC626C0" w:rsidR="003E71F7" w:rsidRDefault="00794C71" w:rsidP="00DE5F98">
      <w:pPr>
        <w:pStyle w:val="a0"/>
        <w:spacing w:line="240" w:lineRule="auto"/>
      </w:pPr>
      <w:r>
        <w:rPr>
          <w:rFonts w:hint="eastAsia"/>
        </w:rPr>
        <w:t xml:space="preserve">텍스트 박스에 </w:t>
      </w:r>
      <w:r>
        <w:t>initial commit</w:t>
      </w:r>
      <w:r w:rsidR="003E71F7">
        <w:t xml:space="preserve"> </w:t>
      </w:r>
      <w:r w:rsidR="003E71F7">
        <w:rPr>
          <w:rFonts w:hint="eastAsia"/>
        </w:rPr>
        <w:t>이라고 입력하고</w:t>
      </w:r>
    </w:p>
    <w:p w14:paraId="765D5A41" w14:textId="675D3592" w:rsidR="003E71F7" w:rsidRDefault="003E71F7" w:rsidP="00DE5F98">
      <w:pPr>
        <w:pStyle w:val="a0"/>
        <w:spacing w:line="240" w:lineRule="auto"/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버튼을 클릭하자.</w:t>
      </w:r>
    </w:p>
    <w:p w14:paraId="7BD49EFC" w14:textId="5A545EF2" w:rsidR="002326A0" w:rsidRDefault="002326A0" w:rsidP="00DE5F98">
      <w:pPr>
        <w:pStyle w:val="a0"/>
        <w:spacing w:line="240" w:lineRule="auto"/>
      </w:pPr>
    </w:p>
    <w:p w14:paraId="71CB60F9" w14:textId="0A564498" w:rsidR="00C1781E" w:rsidRDefault="00C1781E" w:rsidP="00DE5F98">
      <w:pPr>
        <w:pStyle w:val="a0"/>
        <w:spacing w:line="240" w:lineRule="auto"/>
      </w:pPr>
      <w:r>
        <w:rPr>
          <w:rFonts w:hint="eastAsia"/>
        </w:rPr>
        <w:t>위와 같이 하면,</w:t>
      </w:r>
      <w:r>
        <w:t xml:space="preserve"> </w:t>
      </w:r>
      <w:r>
        <w:rPr>
          <w:rFonts w:hint="eastAsia"/>
        </w:rPr>
        <w:t xml:space="preserve">수정된 소스 코드들이 </w:t>
      </w:r>
      <w:r>
        <w:t>local reposiotry</w:t>
      </w:r>
      <w:r>
        <w:rPr>
          <w:rFonts w:hint="eastAsia"/>
        </w:rPr>
        <w:t>에 등록(</w:t>
      </w:r>
      <w:r>
        <w:t xml:space="preserve">commit) </w:t>
      </w:r>
      <w:r>
        <w:rPr>
          <w:rFonts w:hint="eastAsia"/>
        </w:rPr>
        <w:t>된다.</w:t>
      </w:r>
    </w:p>
    <w:p w14:paraId="3A2801EE" w14:textId="77777777" w:rsidR="00AE2F59" w:rsidRDefault="00AE2F59" w:rsidP="00AE2F59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는 내 </w:t>
      </w:r>
      <w:r>
        <w:t>PC</w:t>
      </w:r>
      <w:r>
        <w:rPr>
          <w:rFonts w:hint="eastAsia"/>
        </w:rPr>
        <w:t xml:space="preserve">의 </w:t>
      </w:r>
      <w:r>
        <w:t xml:space="preserve">repository </w:t>
      </w:r>
      <w:r>
        <w:rPr>
          <w:rFonts w:hint="eastAsia"/>
        </w:rPr>
        <w:t>이다.</w:t>
      </w:r>
    </w:p>
    <w:p w14:paraId="2A9223E8" w14:textId="77777777" w:rsidR="00C1781E" w:rsidRPr="00DE5F98" w:rsidRDefault="00C1781E" w:rsidP="00DE5F98">
      <w:pPr>
        <w:pStyle w:val="a0"/>
        <w:spacing w:line="240" w:lineRule="auto"/>
      </w:pPr>
    </w:p>
    <w:p w14:paraId="2D70BE8A" w14:textId="71ACA1DF" w:rsidR="007E0B00" w:rsidRDefault="007E0B00" w:rsidP="007E0B00">
      <w:pPr>
        <w:pStyle w:val="a0"/>
      </w:pPr>
    </w:p>
    <w:p w14:paraId="06CAE61F" w14:textId="08D160E4" w:rsidR="00C1781E" w:rsidRDefault="00C1781E" w:rsidP="007E0B00">
      <w:pPr>
        <w:pStyle w:val="a0"/>
      </w:pPr>
    </w:p>
    <w:p w14:paraId="637EC678" w14:textId="1190D9EA" w:rsidR="00C1781E" w:rsidRDefault="00C178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04A432" w14:textId="35D70B39" w:rsidR="00C1781E" w:rsidRDefault="00C1781E" w:rsidP="00C1781E">
      <w:pPr>
        <w:pStyle w:val="Heading2"/>
      </w:pPr>
      <w:bookmarkStart w:id="27" w:name="_Toc35768804"/>
      <w:r>
        <w:rPr>
          <w:rFonts w:hint="eastAsia"/>
        </w:rPr>
        <w:lastRenderedPageBreak/>
        <w:t>g</w:t>
      </w:r>
      <w:r>
        <w:t xml:space="preserve">ithub </w:t>
      </w:r>
      <w:r>
        <w:rPr>
          <w:rFonts w:hint="eastAsia"/>
        </w:rPr>
        <w:t xml:space="preserve">서버에 </w:t>
      </w:r>
      <w:r>
        <w:t>push</w:t>
      </w:r>
      <w:bookmarkEnd w:id="27"/>
    </w:p>
    <w:p w14:paraId="15D653AA" w14:textId="35CB12C0" w:rsidR="00C1781E" w:rsidRDefault="00D2372F" w:rsidP="00C1781E">
      <w:r>
        <w:rPr>
          <w:rFonts w:hint="eastAsia"/>
        </w:rPr>
        <w:t>l</w:t>
      </w:r>
      <w:r>
        <w:t>ocal repository</w:t>
      </w:r>
      <w:r>
        <w:rPr>
          <w:rFonts w:hint="eastAsia"/>
        </w:rPr>
        <w:t>에 등록된 내용들을,</w:t>
      </w:r>
      <w:r>
        <w:t xml:space="preserve"> remote repository</w:t>
      </w:r>
      <w:r>
        <w:rPr>
          <w:rFonts w:hint="eastAsia"/>
        </w:rPr>
        <w:t xml:space="preserve">에 </w:t>
      </w:r>
      <w:r w:rsidR="00B53A20">
        <w:rPr>
          <w:rFonts w:hint="eastAsia"/>
        </w:rPr>
        <w:t>전송(</w:t>
      </w:r>
      <w:r w:rsidR="00B53A20">
        <w:t xml:space="preserve">push) </w:t>
      </w:r>
      <w:r w:rsidR="00B53A20">
        <w:rPr>
          <w:rFonts w:hint="eastAsia"/>
        </w:rPr>
        <w:t>해야한다.</w:t>
      </w:r>
    </w:p>
    <w:p w14:paraId="67FE2EF0" w14:textId="5DD4B537" w:rsidR="00B53A20" w:rsidRDefault="00B53A20" w:rsidP="00C1781E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는 </w:t>
      </w:r>
      <w:r>
        <w:t xml:space="preserve">github </w:t>
      </w:r>
      <w:r>
        <w:rPr>
          <w:rFonts w:hint="eastAsia"/>
        </w:rPr>
        <w:t xml:space="preserve">서버에서 생성한 </w:t>
      </w:r>
      <w:r>
        <w:t xml:space="preserve">repository </w:t>
      </w:r>
      <w:r>
        <w:rPr>
          <w:rFonts w:hint="eastAsia"/>
        </w:rPr>
        <w:t>이다.</w:t>
      </w:r>
    </w:p>
    <w:p w14:paraId="4438E269" w14:textId="5552B168" w:rsidR="00B53A20" w:rsidRDefault="00B53A20" w:rsidP="00C1781E"/>
    <w:p w14:paraId="606CC5C3" w14:textId="71A69E0C" w:rsidR="00B53A20" w:rsidRDefault="00CB0E52" w:rsidP="00C1781E">
      <w:r>
        <w:rPr>
          <w:rFonts w:hint="eastAsia"/>
        </w:rPr>
        <w:t xml:space="preserve">먼저 </w:t>
      </w:r>
      <w:r>
        <w:t>local repository</w:t>
      </w:r>
      <w:r>
        <w:rPr>
          <w:rFonts w:hint="eastAsia"/>
        </w:rPr>
        <w:t xml:space="preserve">에 </w:t>
      </w:r>
      <w:r>
        <w:t xml:space="preserve">remote </w:t>
      </w: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주소를 등록해야 한다.</w:t>
      </w:r>
    </w:p>
    <w:p w14:paraId="18D874C5" w14:textId="77777777" w:rsidR="00D775A7" w:rsidRDefault="00D775A7" w:rsidP="00C1781E"/>
    <w:p w14:paraId="09E3596B" w14:textId="65AD8257" w:rsidR="00CB0E52" w:rsidRDefault="00CB0E52" w:rsidP="00C1781E">
      <w:r>
        <w:rPr>
          <w:rFonts w:hint="eastAsia"/>
        </w:rPr>
        <w:t>터미널</w:t>
      </w:r>
      <w:r w:rsidR="00D775A7">
        <w:rPr>
          <w:rFonts w:hint="eastAsia"/>
        </w:rPr>
        <w:t>이나 명령 프롬프트 창에서 다음 명령을 실행하자.</w:t>
      </w:r>
    </w:p>
    <w:p w14:paraId="4C6E3B6A" w14:textId="400B8FF8" w:rsidR="00D775A7" w:rsidRDefault="00D775A7" w:rsidP="00C1781E">
      <w:r>
        <w:rPr>
          <w:rFonts w:hint="eastAsia"/>
        </w:rPr>
        <w:t>반드시 프로젝트 폴더에서 명령을 실행해야 한다.</w:t>
      </w:r>
    </w:p>
    <w:p w14:paraId="169EF24A" w14:textId="60BBF0E0" w:rsidR="00D775A7" w:rsidRDefault="00D775A7" w:rsidP="00C1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14E2" w14:paraId="6246E5E3" w14:textId="77777777" w:rsidTr="00C614E2">
        <w:tc>
          <w:tcPr>
            <w:tcW w:w="10456" w:type="dxa"/>
          </w:tcPr>
          <w:p w14:paraId="7B701BC5" w14:textId="77777777" w:rsidR="00C614E2" w:rsidRDefault="00C614E2" w:rsidP="00C614E2">
            <w:r>
              <w:t>git remote add origin https://github.com/quack337/node1.git</w:t>
            </w:r>
          </w:p>
          <w:p w14:paraId="334E6A0B" w14:textId="16E6542C" w:rsidR="00C614E2" w:rsidRDefault="00C614E2" w:rsidP="00C614E2">
            <w:r>
              <w:t>git push -u origin master</w:t>
            </w:r>
          </w:p>
        </w:tc>
      </w:tr>
    </w:tbl>
    <w:p w14:paraId="2514B6A4" w14:textId="2AEC92E6" w:rsidR="00C614E2" w:rsidRDefault="00C614E2" w:rsidP="00C1781E">
      <w:r>
        <w:rPr>
          <w:rFonts w:hint="eastAsia"/>
        </w:rPr>
        <w:t>위 두 명령은</w:t>
      </w:r>
      <w:r>
        <w:t xml:space="preserve"> github</w:t>
      </w:r>
      <w:r>
        <w:rPr>
          <w:rFonts w:hint="eastAsia"/>
        </w:rPr>
        <w:t xml:space="preserve">에서 </w:t>
      </w:r>
      <w:r>
        <w:t>repository</w:t>
      </w:r>
      <w:r>
        <w:rPr>
          <w:rFonts w:hint="eastAsia"/>
        </w:rPr>
        <w:t>를 생성한 다음 화면에 보였던 명령이다.</w:t>
      </w:r>
    </w:p>
    <w:p w14:paraId="2DE58386" w14:textId="0090676F" w:rsidR="00D6226C" w:rsidRDefault="00D6226C" w:rsidP="00C1781E">
      <w:r>
        <w:rPr>
          <w:rFonts w:hint="eastAsia"/>
        </w:rPr>
        <w:t>첫</w:t>
      </w:r>
      <w:r w:rsidR="005E7F3A">
        <w:rPr>
          <w:rFonts w:hint="eastAsia"/>
        </w:rPr>
        <w:t>째</w:t>
      </w:r>
      <w:r w:rsidR="005E7F3A">
        <w:t xml:space="preserve"> </w:t>
      </w:r>
      <w:r w:rsidR="005E7F3A">
        <w:rPr>
          <w:rFonts w:hint="eastAsia"/>
        </w:rPr>
        <w:t>줄이,</w:t>
      </w:r>
      <w:r w:rsidR="005E7F3A">
        <w:t xml:space="preserve"> local repository</w:t>
      </w:r>
      <w:r w:rsidR="005E7F3A">
        <w:rPr>
          <w:rFonts w:hint="eastAsia"/>
        </w:rPr>
        <w:t xml:space="preserve">에 </w:t>
      </w:r>
      <w:r w:rsidR="005E7F3A">
        <w:t xml:space="preserve">remote </w:t>
      </w:r>
      <w:r w:rsidR="005E7F3A">
        <w:rPr>
          <w:rFonts w:hint="eastAsia"/>
        </w:rPr>
        <w:t>r</w:t>
      </w:r>
      <w:r w:rsidR="005E7F3A">
        <w:t xml:space="preserve">epository </w:t>
      </w:r>
      <w:r w:rsidR="005E7F3A">
        <w:rPr>
          <w:rFonts w:hint="eastAsia"/>
        </w:rPr>
        <w:t>주소를 등록하는 명령이다.</w:t>
      </w:r>
    </w:p>
    <w:p w14:paraId="16325487" w14:textId="64DB721C" w:rsidR="005E7F3A" w:rsidRDefault="005E7F3A" w:rsidP="005E7F3A">
      <w:r>
        <w:rPr>
          <w:rFonts w:hint="eastAsia"/>
        </w:rPr>
        <w:t>둘째 줄은</w:t>
      </w:r>
      <w:r>
        <w:t xml:space="preserve">, </w:t>
      </w:r>
      <w:r>
        <w:rPr>
          <w:rFonts w:hint="eastAsia"/>
        </w:rPr>
        <w:t>l</w:t>
      </w:r>
      <w:r>
        <w:t>ocal repository</w:t>
      </w:r>
      <w:r>
        <w:rPr>
          <w:rFonts w:hint="eastAsia"/>
        </w:rPr>
        <w:t>에 등록된 내용들을,</w:t>
      </w:r>
      <w:r>
        <w:t xml:space="preserve"> remote repository</w:t>
      </w:r>
      <w:r>
        <w:rPr>
          <w:rFonts w:hint="eastAsia"/>
        </w:rPr>
        <w:t>에 전송(</w:t>
      </w:r>
      <w:r>
        <w:t xml:space="preserve">push) </w:t>
      </w:r>
      <w:r>
        <w:rPr>
          <w:rFonts w:hint="eastAsia"/>
        </w:rPr>
        <w:t>하는 명령이다.</w:t>
      </w:r>
    </w:p>
    <w:p w14:paraId="45D05D6E" w14:textId="4E7EA68A" w:rsidR="00042358" w:rsidRDefault="00042358" w:rsidP="00C1781E"/>
    <w:p w14:paraId="6BC7E58E" w14:textId="6EBE683A" w:rsidR="00EC6025" w:rsidRDefault="00EC6025" w:rsidP="00C1781E"/>
    <w:p w14:paraId="19B16BCA" w14:textId="4680DB74" w:rsidR="00EC6025" w:rsidRDefault="00EC6025" w:rsidP="00C1781E"/>
    <w:p w14:paraId="586FDE63" w14:textId="0A19136B" w:rsidR="00EC6025" w:rsidRDefault="00EC6025" w:rsidP="00EC6025">
      <w:pPr>
        <w:pStyle w:val="Heading2"/>
      </w:pPr>
      <w:bookmarkStart w:id="28" w:name="_Toc35768805"/>
      <w:r>
        <w:rPr>
          <w:rFonts w:hint="eastAsia"/>
        </w:rPr>
        <w:t>수정한 소스 코드 등록하기.</w:t>
      </w:r>
      <w:bookmarkEnd w:id="28"/>
    </w:p>
    <w:p w14:paraId="7F0AB51A" w14:textId="10D27A2C" w:rsidR="00EC6025" w:rsidRDefault="0036579B" w:rsidP="00EC6025">
      <w:r w:rsidRPr="0036579B">
        <w:rPr>
          <w:noProof/>
        </w:rPr>
        <w:drawing>
          <wp:inline distT="0" distB="0" distL="0" distR="0" wp14:anchorId="75A59A03" wp14:editId="7C02A096">
            <wp:extent cx="4342935" cy="210175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642" cy="2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711" w14:textId="36ECD59F" w:rsidR="00496E80" w:rsidRDefault="00496E80" w:rsidP="00EC6025">
      <w:r>
        <w:rPr>
          <w:rFonts w:hint="eastAsia"/>
        </w:rPr>
        <w:t>소스 코드를 수정하면,</w:t>
      </w:r>
      <w:r>
        <w:t xml:space="preserve"> </w:t>
      </w:r>
      <w:r>
        <w:rPr>
          <w:rFonts w:hint="eastAsia"/>
        </w:rPr>
        <w:t xml:space="preserve">화면 왼쪽의 </w:t>
      </w:r>
      <w:r>
        <w:t>"source control"</w:t>
      </w:r>
      <w:r w:rsidR="00146C2A">
        <w:t xml:space="preserve"> </w:t>
      </w:r>
      <w:r w:rsidR="00146C2A">
        <w:rPr>
          <w:rFonts w:hint="eastAsia"/>
        </w:rPr>
        <w:t>버튼에 수정된 파일의 수가 나타난다.</w:t>
      </w:r>
    </w:p>
    <w:p w14:paraId="36CC0250" w14:textId="3CE626A4" w:rsidR="00146C2A" w:rsidRDefault="009E688A" w:rsidP="00EC6025">
      <w:r>
        <w:rPr>
          <w:rFonts w:hint="eastAsia"/>
        </w:rPr>
        <w:t xml:space="preserve">이 </w:t>
      </w:r>
      <w:r>
        <w:t>"</w:t>
      </w:r>
      <w:r>
        <w:rPr>
          <w:rFonts w:hint="eastAsia"/>
        </w:rPr>
        <w:t>s</w:t>
      </w:r>
      <w:r>
        <w:t xml:space="preserve">ource control" </w:t>
      </w:r>
      <w:r>
        <w:rPr>
          <w:rFonts w:hint="eastAsia"/>
        </w:rPr>
        <w:t>버튼을 클릭하자.</w:t>
      </w:r>
    </w:p>
    <w:p w14:paraId="43339A7E" w14:textId="1CDA08A0" w:rsidR="009E688A" w:rsidRDefault="009E688A" w:rsidP="00EC6025"/>
    <w:p w14:paraId="7389967F" w14:textId="61F39189" w:rsidR="00026F5A" w:rsidRDefault="00026F5A" w:rsidP="00EC6025">
      <w:r w:rsidRPr="00026F5A">
        <w:rPr>
          <w:noProof/>
        </w:rPr>
        <w:drawing>
          <wp:inline distT="0" distB="0" distL="0" distR="0" wp14:anchorId="1E0E5A9B" wp14:editId="57E0B102">
            <wp:extent cx="3491007" cy="17537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859" cy="17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F9E" w14:textId="154D14D4" w:rsidR="00026F5A" w:rsidRDefault="00026F5A" w:rsidP="00EC6025">
      <w:r>
        <w:rPr>
          <w:rFonts w:hint="eastAsia"/>
        </w:rPr>
        <w:t>수정된 파일 목록이 나타난다.</w:t>
      </w:r>
    </w:p>
    <w:p w14:paraId="4924CDCD" w14:textId="5FACC31E" w:rsidR="009D5BB0" w:rsidRDefault="009D5BB0" w:rsidP="00EC6025"/>
    <w:p w14:paraId="3782BEBE" w14:textId="32097807" w:rsidR="0064088B" w:rsidRDefault="0064088B" w:rsidP="00EC6025">
      <w:r>
        <w:rPr>
          <w:rFonts w:hint="eastAsia"/>
        </w:rPr>
        <w:t>수정된 파일</w:t>
      </w:r>
      <w:r w:rsidR="00A87403">
        <w:rPr>
          <w:rFonts w:hint="eastAsia"/>
        </w:rPr>
        <w:t xml:space="preserve"> 옆의 </w:t>
      </w:r>
      <w:r>
        <w:t xml:space="preserve">+ </w:t>
      </w:r>
      <w:r>
        <w:rPr>
          <w:rFonts w:hint="eastAsia"/>
        </w:rPr>
        <w:t>버튼을 클릭</w:t>
      </w:r>
      <w:r w:rsidR="00A87403">
        <w:rPr>
          <w:rFonts w:hint="eastAsia"/>
        </w:rPr>
        <w:t>하면,</w:t>
      </w:r>
      <w:r w:rsidR="00A87403">
        <w:t xml:space="preserve"> </w:t>
      </w:r>
      <w:r w:rsidR="00A87403">
        <w:rPr>
          <w:rFonts w:hint="eastAsia"/>
        </w:rPr>
        <w:t xml:space="preserve">그 파일의 </w:t>
      </w:r>
      <w:r w:rsidR="008F65BF">
        <w:rPr>
          <w:rFonts w:hint="eastAsia"/>
        </w:rPr>
        <w:t xml:space="preserve">수정 사항이 </w:t>
      </w:r>
      <w:r w:rsidR="00A87403">
        <w:rPr>
          <w:rFonts w:hint="eastAsia"/>
        </w:rPr>
        <w:t>등록 대상이</w:t>
      </w:r>
      <w:r w:rsidR="008F65BF">
        <w:rPr>
          <w:rFonts w:hint="eastAsia"/>
        </w:rPr>
        <w:t xml:space="preserve"> 된다.</w:t>
      </w:r>
    </w:p>
    <w:p w14:paraId="304E613C" w14:textId="54C607EF" w:rsidR="008F65BF" w:rsidRDefault="008F65BF" w:rsidP="00EC6025">
      <w:r>
        <w:rPr>
          <w:rFonts w:hint="eastAsia"/>
        </w:rPr>
        <w:t>C</w:t>
      </w:r>
      <w:r>
        <w:t xml:space="preserve">HANGES </w:t>
      </w:r>
      <w:r>
        <w:rPr>
          <w:rFonts w:hint="eastAsia"/>
        </w:rPr>
        <w:t xml:space="preserve">옆의 </w:t>
      </w:r>
      <w:r>
        <w:t xml:space="preserve">+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>수정 사항 전체가 등록 대상이 된다.</w:t>
      </w:r>
    </w:p>
    <w:p w14:paraId="748668DC" w14:textId="7F9AEB77" w:rsidR="009D5BB0" w:rsidRDefault="009D5BB0" w:rsidP="00EC6025"/>
    <w:p w14:paraId="5BE6BF22" w14:textId="781253C3" w:rsidR="00884B66" w:rsidRDefault="00884B66" w:rsidP="00EC6025">
      <w:r>
        <w:rPr>
          <w:rFonts w:hint="eastAsia"/>
        </w:rPr>
        <w:t>텍스트 박스에 간단한 설명을 입력한 후,</w:t>
      </w:r>
      <w:r>
        <w:t xml:space="preserve"> </w:t>
      </w:r>
      <w:r w:rsidR="00E25B92">
        <w:rPr>
          <w:rFonts w:hint="eastAsia"/>
        </w:rPr>
        <w:t xml:space="preserve">위쪽의 </w:t>
      </w:r>
      <w:r w:rsidR="00E25B92">
        <w:t xml:space="preserve">commit </w:t>
      </w:r>
      <w:r w:rsidR="00E25B92">
        <w:rPr>
          <w:rFonts w:hint="eastAsia"/>
        </w:rPr>
        <w:t>버튼을 클릭하</w:t>
      </w:r>
      <w:r w:rsidR="001C1929">
        <w:rPr>
          <w:rFonts w:hint="eastAsia"/>
        </w:rPr>
        <w:t>여,</w:t>
      </w:r>
    </w:p>
    <w:p w14:paraId="72244703" w14:textId="3AD3FAC1" w:rsidR="001C1929" w:rsidRDefault="00611327" w:rsidP="00EC6025">
      <w:r>
        <w:rPr>
          <w:rFonts w:hint="eastAsia"/>
        </w:rPr>
        <w:t xml:space="preserve">수정 사항을 </w:t>
      </w:r>
      <w:r>
        <w:t>local repository</w:t>
      </w:r>
      <w:r>
        <w:rPr>
          <w:rFonts w:hint="eastAsia"/>
        </w:rPr>
        <w:t>에 등록하자.</w:t>
      </w:r>
    </w:p>
    <w:p w14:paraId="3A917CEE" w14:textId="77777777" w:rsidR="00E25B92" w:rsidRDefault="00E25B92" w:rsidP="00EC6025"/>
    <w:p w14:paraId="33F745BB" w14:textId="5672C806" w:rsidR="00884B66" w:rsidRDefault="008A337A" w:rsidP="00EC6025">
      <w:r w:rsidRPr="008A337A">
        <w:rPr>
          <w:noProof/>
        </w:rPr>
        <w:lastRenderedPageBreak/>
        <w:drawing>
          <wp:inline distT="0" distB="0" distL="0" distR="0" wp14:anchorId="04C2FA37" wp14:editId="5D31B17C">
            <wp:extent cx="4062439" cy="2436125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1540" cy="24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030" w14:textId="2D41E476" w:rsidR="008A337A" w:rsidRDefault="008A337A" w:rsidP="00EC6025">
      <w:r>
        <w:rPr>
          <w:rFonts w:hint="eastAsia"/>
        </w:rPr>
        <w:t xml:space="preserve">화면 위의 </w:t>
      </w:r>
      <w:r>
        <w:t xml:space="preserve">... </w:t>
      </w:r>
      <w:r>
        <w:rPr>
          <w:rFonts w:hint="eastAsia"/>
        </w:rPr>
        <w:t>버튼을 클릭하고,</w:t>
      </w:r>
      <w:r>
        <w:t xml:space="preserve"> Push </w:t>
      </w:r>
      <w:r>
        <w:rPr>
          <w:rFonts w:hint="eastAsia"/>
        </w:rPr>
        <w:t>메뉴를 클릭하면,</w:t>
      </w:r>
    </w:p>
    <w:p w14:paraId="53E64913" w14:textId="55BCD338" w:rsidR="008A337A" w:rsidRDefault="008A337A" w:rsidP="00EC6025">
      <w:r>
        <w:t>local repository</w:t>
      </w:r>
      <w:r>
        <w:rPr>
          <w:rFonts w:hint="eastAsia"/>
        </w:rPr>
        <w:t xml:space="preserve">에 등록된 내용이 </w:t>
      </w:r>
      <w:r>
        <w:t>remote repository</w:t>
      </w:r>
      <w:r>
        <w:rPr>
          <w:rFonts w:hint="eastAsia"/>
        </w:rPr>
        <w:t>에 전송(</w:t>
      </w:r>
      <w:r>
        <w:t xml:space="preserve">push) </w:t>
      </w:r>
      <w:r>
        <w:rPr>
          <w:rFonts w:hint="eastAsia"/>
        </w:rPr>
        <w:t>된다.</w:t>
      </w:r>
    </w:p>
    <w:p w14:paraId="480000FB" w14:textId="43327DC4" w:rsidR="008A337A" w:rsidRDefault="008A337A" w:rsidP="00EC6025"/>
    <w:p w14:paraId="030FA737" w14:textId="77777777" w:rsidR="008A337A" w:rsidRPr="008A337A" w:rsidRDefault="008A337A" w:rsidP="00EC6025"/>
    <w:p w14:paraId="3F97FFE2" w14:textId="77777777" w:rsidR="008A337A" w:rsidRPr="00EC6025" w:rsidRDefault="008A337A" w:rsidP="00EC6025"/>
    <w:p w14:paraId="7769A196" w14:textId="1E94A864" w:rsidR="00EC6025" w:rsidRDefault="00EC6025" w:rsidP="00C1781E"/>
    <w:p w14:paraId="480CBCC0" w14:textId="2E7C7002" w:rsidR="00EC6025" w:rsidRDefault="00EC602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508C3D" w14:textId="46BC465B" w:rsidR="00986C8D" w:rsidRDefault="00A5669A" w:rsidP="00F34C28">
      <w:pPr>
        <w:pStyle w:val="Heading1"/>
      </w:pPr>
      <w:bookmarkStart w:id="29" w:name="_Toc35768806"/>
      <w:r>
        <w:rPr>
          <w:rFonts w:hint="eastAsia"/>
        </w:rPr>
        <w:lastRenderedPageBreak/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29"/>
    </w:p>
    <w:p w14:paraId="450F7FF9" w14:textId="7EAD3C6F" w:rsidR="00A5669A" w:rsidRDefault="00A5669A" w:rsidP="00A5669A"/>
    <w:p w14:paraId="344431A2" w14:textId="77777777" w:rsidR="00BE5FC9" w:rsidRDefault="00BE5FC9" w:rsidP="009D62DD">
      <w:pPr>
        <w:pStyle w:val="Heading3"/>
      </w:pPr>
      <w:r>
        <w:rPr>
          <w:rFonts w:hint="eastAsia"/>
        </w:rPr>
        <w:t>디렉토리</w:t>
      </w:r>
      <w:r>
        <w:t xml:space="preserve"> </w:t>
      </w:r>
      <w:r>
        <w:t>생성</w:t>
      </w:r>
    </w:p>
    <w:p w14:paraId="3730ED9E" w14:textId="77777777" w:rsidR="00BE5FC9" w:rsidRDefault="00BE5FC9" w:rsidP="00BE5FC9">
      <w:r>
        <w:t>mkdir 디렉토리명</w:t>
      </w:r>
    </w:p>
    <w:p w14:paraId="4DC9876F" w14:textId="77777777" w:rsidR="009D62DD" w:rsidRDefault="009D62DD" w:rsidP="00BE5FC9"/>
    <w:p w14:paraId="556AD7DA" w14:textId="3015C23E" w:rsidR="00BE5FC9" w:rsidRDefault="00BE5FC9" w:rsidP="009D62DD">
      <w:pPr>
        <w:pStyle w:val="Heading3"/>
      </w:pPr>
      <w:r>
        <w:rPr>
          <w:rFonts w:hint="eastAsia"/>
        </w:rPr>
        <w:t>하위</w:t>
      </w:r>
      <w:r>
        <w:t xml:space="preserve"> </w:t>
      </w:r>
      <w:r>
        <w:t>디렉토리로</w:t>
      </w:r>
      <w:r>
        <w:t xml:space="preserve"> </w:t>
      </w:r>
      <w:r>
        <w:t>이동하기</w:t>
      </w:r>
    </w:p>
    <w:p w14:paraId="7EE7BBD4" w14:textId="77777777" w:rsidR="00BE5FC9" w:rsidRDefault="00BE5FC9" w:rsidP="00BE5FC9">
      <w:r>
        <w:t>cd 디렉토리명</w:t>
      </w:r>
    </w:p>
    <w:p w14:paraId="5E9A4E73" w14:textId="77777777" w:rsidR="00BE5FC9" w:rsidRDefault="00BE5FC9" w:rsidP="00BE5FC9"/>
    <w:p w14:paraId="60C07EDF" w14:textId="77777777" w:rsidR="00BE5FC9" w:rsidRDefault="00BE5FC9" w:rsidP="009D62DD">
      <w:pPr>
        <w:pStyle w:val="Heading3"/>
      </w:pPr>
      <w:r>
        <w:rPr>
          <w:rFonts w:hint="eastAsia"/>
        </w:rPr>
        <w:t>현재</w:t>
      </w:r>
      <w:r>
        <w:t xml:space="preserve"> </w:t>
      </w:r>
      <w:r>
        <w:t>디렉토리의</w:t>
      </w:r>
      <w:r>
        <w:t xml:space="preserve"> </w:t>
      </w:r>
      <w:r>
        <w:t>파일</w:t>
      </w:r>
      <w:r>
        <w:t xml:space="preserve"> </w:t>
      </w:r>
      <w:r>
        <w:t>목록</w:t>
      </w:r>
      <w:r>
        <w:t xml:space="preserve"> </w:t>
      </w:r>
      <w:r>
        <w:t>출력</w:t>
      </w:r>
    </w:p>
    <w:p w14:paraId="53D01CD5" w14:textId="77777777" w:rsidR="00BE5FC9" w:rsidRDefault="00BE5FC9" w:rsidP="00BE5FC9">
      <w:r>
        <w:t>ls -al</w:t>
      </w:r>
    </w:p>
    <w:p w14:paraId="78D949CB" w14:textId="77777777" w:rsidR="00BE5FC9" w:rsidRDefault="00BE5FC9" w:rsidP="00BE5FC9"/>
    <w:p w14:paraId="42F0F299" w14:textId="77777777" w:rsidR="00BE5FC9" w:rsidRDefault="00BE5FC9" w:rsidP="009D62DD">
      <w:pPr>
        <w:pStyle w:val="Heading3"/>
      </w:pPr>
      <w:r>
        <w:rPr>
          <w:rFonts w:hint="eastAsia"/>
        </w:rPr>
        <w:t>상위</w:t>
      </w:r>
      <w:r>
        <w:t xml:space="preserve"> </w:t>
      </w:r>
      <w:r>
        <w:t>디렉토리로</w:t>
      </w:r>
      <w:r>
        <w:t xml:space="preserve"> </w:t>
      </w:r>
      <w:r>
        <w:t>이동하기</w:t>
      </w:r>
    </w:p>
    <w:p w14:paraId="3097A92E" w14:textId="77777777" w:rsidR="00BE5FC9" w:rsidRDefault="00BE5FC9" w:rsidP="00BE5FC9">
      <w:r>
        <w:t>cd ..</w:t>
      </w:r>
    </w:p>
    <w:p w14:paraId="45421C22" w14:textId="77777777" w:rsidR="00BE5FC9" w:rsidRDefault="00BE5FC9" w:rsidP="00BE5FC9"/>
    <w:p w14:paraId="2CF99C68" w14:textId="77777777" w:rsidR="00BE5FC9" w:rsidRDefault="00BE5FC9" w:rsidP="009D62DD">
      <w:pPr>
        <w:pStyle w:val="Heading3"/>
      </w:pPr>
      <w:r>
        <w:rPr>
          <w:rFonts w:hint="eastAsia"/>
        </w:rPr>
        <w:t>디렉토리</w:t>
      </w:r>
      <w:r>
        <w:t xml:space="preserve"> </w:t>
      </w:r>
      <w:r>
        <w:t>삭제하기</w:t>
      </w:r>
    </w:p>
    <w:p w14:paraId="56F46B61" w14:textId="37ED41A5" w:rsidR="00A5669A" w:rsidRDefault="00BE5FC9" w:rsidP="00BE5FC9">
      <w:r>
        <w:t xml:space="preserve">rm -rf </w:t>
      </w:r>
      <w:r w:rsidR="009D62DD">
        <w:rPr>
          <w:rFonts w:hint="eastAsia"/>
        </w:rPr>
        <w:t>디렉토리</w:t>
      </w:r>
      <w:r>
        <w:t>명</w:t>
      </w:r>
    </w:p>
    <w:p w14:paraId="23FC3B92" w14:textId="7FFB8CB4" w:rsidR="00FF7B2D" w:rsidRDefault="00FF7B2D" w:rsidP="00BE5FC9"/>
    <w:p w14:paraId="597FC65E" w14:textId="77777777" w:rsidR="00FF7B2D" w:rsidRDefault="00FF7B2D" w:rsidP="00FF7B2D">
      <w:pPr>
        <w:pStyle w:val="Heading3"/>
      </w:pPr>
      <w:r>
        <w:rPr>
          <w:rFonts w:hint="eastAsia"/>
        </w:rPr>
        <w:t>파일</w:t>
      </w:r>
      <w:r>
        <w:t xml:space="preserve"> </w:t>
      </w:r>
      <w:r>
        <w:t>삭제하기</w:t>
      </w:r>
    </w:p>
    <w:p w14:paraId="15E9FB70" w14:textId="77777777" w:rsidR="00FF7B2D" w:rsidRDefault="00FF7B2D" w:rsidP="00FF7B2D">
      <w:r>
        <w:t>rm 파일명</w:t>
      </w:r>
    </w:p>
    <w:p w14:paraId="0E33308D" w14:textId="77777777" w:rsidR="00FF7B2D" w:rsidRDefault="00FF7B2D" w:rsidP="00FF7B2D"/>
    <w:p w14:paraId="5CDA593A" w14:textId="77777777" w:rsidR="00FF7B2D" w:rsidRDefault="00FF7B2D" w:rsidP="00FF7B2D">
      <w:pPr>
        <w:pStyle w:val="Heading3"/>
      </w:pPr>
      <w:r>
        <w:rPr>
          <w:rFonts w:hint="eastAsia"/>
        </w:rPr>
        <w:t>파일</w:t>
      </w:r>
      <w:r>
        <w:t xml:space="preserve"> </w:t>
      </w:r>
      <w:r>
        <w:t>복사하기</w:t>
      </w:r>
      <w:r>
        <w:t xml:space="preserve"> #1</w:t>
      </w:r>
    </w:p>
    <w:p w14:paraId="3F9DF544" w14:textId="77777777" w:rsidR="00FF7B2D" w:rsidRDefault="00FF7B2D" w:rsidP="00FF7B2D">
      <w:r>
        <w:t>cp 소스_파일 새_파일</w:t>
      </w:r>
    </w:p>
    <w:p w14:paraId="29D6FA76" w14:textId="77777777" w:rsidR="00FF7B2D" w:rsidRDefault="00FF7B2D" w:rsidP="00FF7B2D"/>
    <w:p w14:paraId="1030ECF1" w14:textId="77777777" w:rsidR="00FF7B2D" w:rsidRDefault="00FF7B2D" w:rsidP="00FF7B2D">
      <w:pPr>
        <w:pStyle w:val="Heading3"/>
      </w:pPr>
      <w:r>
        <w:rPr>
          <w:rFonts w:hint="eastAsia"/>
        </w:rPr>
        <w:t>파일</w:t>
      </w:r>
      <w:r>
        <w:t xml:space="preserve"> </w:t>
      </w:r>
      <w:r>
        <w:t>복사하기</w:t>
      </w:r>
      <w:r>
        <w:t xml:space="preserve"> #2</w:t>
      </w:r>
    </w:p>
    <w:p w14:paraId="3FFE9F16" w14:textId="77777777" w:rsidR="00FF7B2D" w:rsidRDefault="00FF7B2D" w:rsidP="00FF7B2D">
      <w:r>
        <w:t>cp 소스_파일 대상_폴더</w:t>
      </w:r>
    </w:p>
    <w:p w14:paraId="7051BF1D" w14:textId="77777777" w:rsidR="00FF7B2D" w:rsidRPr="00FF7B2D" w:rsidRDefault="00FF7B2D" w:rsidP="00BE5FC9"/>
    <w:p w14:paraId="4FEEE5DC" w14:textId="4EB555A7" w:rsidR="009D62DD" w:rsidRDefault="009D62DD" w:rsidP="00AD748C">
      <w:pPr>
        <w:pStyle w:val="Heading3"/>
      </w:pPr>
      <w:r>
        <w:t>Git bash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D:/pj </w:t>
      </w:r>
      <w:r>
        <w:rPr>
          <w:rFonts w:hint="eastAsia"/>
        </w:rPr>
        <w:t>디렉토리로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1B95767A" w14:textId="62825254" w:rsidR="009D62DD" w:rsidRDefault="00AD748C" w:rsidP="00BE5FC9">
      <w:r>
        <w:rPr>
          <w:rFonts w:hint="eastAsia"/>
        </w:rPr>
        <w:t>c</w:t>
      </w:r>
      <w:r>
        <w:t>d /d/pj</w:t>
      </w:r>
    </w:p>
    <w:p w14:paraId="3C9D3A5B" w14:textId="0CF8D3A8" w:rsidR="00AD748C" w:rsidRDefault="00AD748C" w:rsidP="00BE5FC9"/>
    <w:p w14:paraId="11340213" w14:textId="33C0C479" w:rsidR="00B55BDA" w:rsidRDefault="00B55BDA" w:rsidP="00B55BDA">
      <w:pPr>
        <w:pStyle w:val="Heading3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053E2C81" w14:textId="40E70298" w:rsidR="00B55BDA" w:rsidRDefault="00B55BDA" w:rsidP="00B55BDA">
      <w:r>
        <w:rPr>
          <w:rFonts w:hint="eastAsia"/>
        </w:rPr>
        <w:t>p</w:t>
      </w:r>
      <w:r>
        <w:t>ackage.json</w:t>
      </w:r>
    </w:p>
    <w:p w14:paraId="795B6578" w14:textId="4250AE25" w:rsidR="00180439" w:rsidRDefault="00180439" w:rsidP="00B55BDA"/>
    <w:p w14:paraId="2C359D88" w14:textId="7AC915C4" w:rsidR="00180439" w:rsidRDefault="00180439" w:rsidP="00180439">
      <w:pPr>
        <w:pStyle w:val="Heading3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0F54F35F" w14:textId="3ABBC076" w:rsidR="00180439" w:rsidRPr="00180439" w:rsidRDefault="00180439" w:rsidP="00180439">
      <w:r>
        <w:rPr>
          <w:rFonts w:hint="eastAsia"/>
        </w:rPr>
        <w:t>n</w:t>
      </w:r>
      <w:r>
        <w:t>pm init</w:t>
      </w:r>
    </w:p>
    <w:p w14:paraId="5B5C3688" w14:textId="586E1B86" w:rsidR="00B55BDA" w:rsidRDefault="00B55BDA" w:rsidP="00B55BDA"/>
    <w:p w14:paraId="1322C251" w14:textId="5C42A021" w:rsidR="00144EE2" w:rsidRDefault="00144EE2" w:rsidP="00144EE2">
      <w:pPr>
        <w:pStyle w:val="Heading3"/>
      </w:pPr>
      <w:r>
        <w:rPr>
          <w:rFonts w:hint="eastAsia"/>
        </w:rPr>
        <w:t>e</w:t>
      </w:r>
      <w:r>
        <w:t xml:space="preserve">slint </w:t>
      </w:r>
    </w:p>
    <w:p w14:paraId="6FD86CF3" w14:textId="7AC01929" w:rsidR="00A06F4B" w:rsidRDefault="00A06F4B" w:rsidP="00A06F4B">
      <w:r>
        <w:rPr>
          <w:rFonts w:hint="eastAsia"/>
        </w:rPr>
        <w:t>eslint는 컴파일러처럼 소스코드를 분석해서 오타와 같은 문법 오류를 찾아준다.</w:t>
      </w:r>
    </w:p>
    <w:p w14:paraId="5CD88DAD" w14:textId="662567CF" w:rsidR="00A06F4B" w:rsidRDefault="00A06F4B" w:rsidP="00A06F4B">
      <w:r>
        <w:rPr>
          <w:rFonts w:hint="eastAsia"/>
        </w:rPr>
        <w:t xml:space="preserve">바람직하지 않는 코딩 스타일도 </w:t>
      </w:r>
      <w:r w:rsidR="00EB750C">
        <w:rPr>
          <w:rFonts w:hint="eastAsia"/>
        </w:rPr>
        <w:t>지적해</w:t>
      </w:r>
      <w:r>
        <w:rPr>
          <w:rFonts w:hint="eastAsia"/>
        </w:rPr>
        <w:t xml:space="preserve"> 준다.</w:t>
      </w:r>
    </w:p>
    <w:p w14:paraId="0305F51F" w14:textId="77777777" w:rsidR="00144EE2" w:rsidRPr="00A06F4B" w:rsidRDefault="00144EE2" w:rsidP="00144EE2"/>
    <w:p w14:paraId="4922B865" w14:textId="6626DEE4" w:rsidR="00B55BDA" w:rsidRDefault="00CF00E2" w:rsidP="00E77B7C">
      <w:pPr>
        <w:pStyle w:val="Heading3"/>
      </w:pPr>
      <w:r>
        <w:rPr>
          <w:rFonts w:hint="eastAsia"/>
        </w:rPr>
        <w:t>eslint</w:t>
      </w:r>
      <w:r w:rsidR="00E77B7C">
        <w:t xml:space="preserve"> </w:t>
      </w:r>
      <w:r w:rsidR="00E77B7C">
        <w:rPr>
          <w:rFonts w:hint="eastAsia"/>
        </w:rPr>
        <w:t>설정</w:t>
      </w:r>
      <w:r w:rsidR="00E77B7C">
        <w:rPr>
          <w:rFonts w:hint="eastAsia"/>
        </w:rPr>
        <w:t xml:space="preserve"> </w:t>
      </w:r>
      <w:r w:rsidR="00E77B7C">
        <w:rPr>
          <w:rFonts w:hint="eastAsia"/>
        </w:rPr>
        <w:t>파일</w:t>
      </w:r>
    </w:p>
    <w:p w14:paraId="3D0749EE" w14:textId="7E5432C1" w:rsidR="00E77B7C" w:rsidRDefault="00E77B7C" w:rsidP="00E77B7C">
      <w:r>
        <w:rPr>
          <w:rFonts w:hint="eastAsia"/>
        </w:rPr>
        <w:t>.</w:t>
      </w:r>
      <w:r w:rsidR="00CF00E2">
        <w:t>eslint</w:t>
      </w:r>
      <w:r>
        <w:t>rc</w:t>
      </w:r>
      <w:r w:rsidR="00377A73">
        <w:t>.json</w:t>
      </w:r>
    </w:p>
    <w:p w14:paraId="654BB846" w14:textId="24E94081" w:rsidR="00E77B7C" w:rsidRDefault="00E77B7C" w:rsidP="00E77B7C"/>
    <w:p w14:paraId="266EA603" w14:textId="5A246A61" w:rsidR="00B27F0F" w:rsidRDefault="00CF00E2" w:rsidP="00B27F0F">
      <w:pPr>
        <w:pStyle w:val="Heading3"/>
      </w:pPr>
      <w:r>
        <w:rPr>
          <w:rFonts w:hint="eastAsia"/>
        </w:rPr>
        <w:t>eslint</w:t>
      </w:r>
      <w:r w:rsidR="00B27F0F">
        <w:t xml:space="preserve"> </w:t>
      </w:r>
      <w:r w:rsidR="00B27F0F">
        <w:rPr>
          <w:rFonts w:hint="eastAsia"/>
        </w:rPr>
        <w:t>설정</w:t>
      </w:r>
      <w:r w:rsidR="00B27F0F">
        <w:rPr>
          <w:rFonts w:hint="eastAsia"/>
        </w:rPr>
        <w:t xml:space="preserve"> </w:t>
      </w:r>
      <w:r w:rsidR="00B27F0F">
        <w:rPr>
          <w:rFonts w:hint="eastAsia"/>
        </w:rPr>
        <w:t>파일</w:t>
      </w:r>
      <w:r w:rsidR="00B27F0F">
        <w:rPr>
          <w:rFonts w:hint="eastAsia"/>
        </w:rPr>
        <w:t xml:space="preserve"> </w:t>
      </w:r>
      <w:r w:rsidR="00B27F0F">
        <w:rPr>
          <w:rFonts w:hint="eastAsia"/>
        </w:rPr>
        <w:t>생성</w:t>
      </w:r>
      <w:r w:rsidR="00B27F0F">
        <w:rPr>
          <w:rFonts w:hint="eastAsia"/>
        </w:rPr>
        <w:t xml:space="preserve"> </w:t>
      </w:r>
      <w:r w:rsidR="00B27F0F">
        <w:rPr>
          <w:rFonts w:hint="eastAsia"/>
        </w:rPr>
        <w:t>명령</w:t>
      </w:r>
    </w:p>
    <w:p w14:paraId="7CB4CDAE" w14:textId="42CA8ABB" w:rsidR="00B27F0F" w:rsidRDefault="00CF00E2" w:rsidP="00B27F0F">
      <w:r>
        <w:rPr>
          <w:rFonts w:hint="eastAsia"/>
        </w:rPr>
        <w:t>eslint</w:t>
      </w:r>
      <w:r w:rsidR="00B27F0F">
        <w:t xml:space="preserve"> --init</w:t>
      </w:r>
    </w:p>
    <w:p w14:paraId="778E6DE9" w14:textId="7968E7A2" w:rsidR="00144EE2" w:rsidRDefault="00144EE2" w:rsidP="00B27F0F"/>
    <w:p w14:paraId="5A4D04AD" w14:textId="77777777" w:rsidR="000825A7" w:rsidRDefault="000825A7" w:rsidP="000825A7">
      <w:pPr>
        <w:pStyle w:val="Heading3"/>
      </w:pPr>
      <w:r>
        <w:rPr>
          <w:rFonts w:hint="eastAsia"/>
        </w:rPr>
        <w:t>n</w:t>
      </w:r>
      <w:r>
        <w:t>ode_mo</w:t>
      </w:r>
      <w:r>
        <w:rPr>
          <w:rFonts w:hint="eastAsia"/>
        </w:rPr>
        <w:t>d</w:t>
      </w:r>
      <w:r>
        <w:t xml:space="preserve">ules </w:t>
      </w:r>
      <w:r>
        <w:rPr>
          <w:rFonts w:hint="eastAsia"/>
        </w:rPr>
        <w:t>폴더</w:t>
      </w:r>
    </w:p>
    <w:p w14:paraId="57B93810" w14:textId="77777777" w:rsidR="000825A7" w:rsidRDefault="000825A7" w:rsidP="000825A7">
      <w:r>
        <w:rPr>
          <w:rFonts w:hint="eastAsia"/>
        </w:rPr>
        <w:t>프로젝트에 필요한 라이브러리들이 자동으로 저장되는 폴더</w:t>
      </w:r>
    </w:p>
    <w:p w14:paraId="488B3786" w14:textId="77A8A822" w:rsidR="000825A7" w:rsidRDefault="000825A7" w:rsidP="00B27F0F"/>
    <w:p w14:paraId="1C4716E4" w14:textId="77777777" w:rsidR="000825A7" w:rsidRPr="000825A7" w:rsidRDefault="000825A7" w:rsidP="00B27F0F"/>
    <w:p w14:paraId="7DAEB3FC" w14:textId="3EC6267A" w:rsidR="00AC19EF" w:rsidRDefault="00AC19EF" w:rsidP="00AC19EF">
      <w:pPr>
        <w:pStyle w:val="Heading3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7B566FE6" w14:textId="77777777" w:rsidR="00AC19EF" w:rsidRDefault="00AC19EF" w:rsidP="00AC19E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문법에서는,</w:t>
      </w:r>
      <w:r>
        <w:t xml:space="preserve"> </w:t>
      </w:r>
      <w:r>
        <w:rPr>
          <w:rFonts w:hint="eastAsia"/>
        </w:rPr>
        <w:t>변수를 미리 선언하지 않고 사용해도 된다.</w:t>
      </w:r>
    </w:p>
    <w:p w14:paraId="4A61E32A" w14:textId="3FC241B1" w:rsidR="00434BA4" w:rsidRDefault="00434BA4" w:rsidP="00BE5FC9"/>
    <w:p w14:paraId="64FC532A" w14:textId="2F3B426C" w:rsidR="00AC19EF" w:rsidRDefault="00AC19EF" w:rsidP="00AC19EF">
      <w:pPr>
        <w:pStyle w:val="Heading3"/>
      </w:pPr>
      <w:r>
        <w:rPr>
          <w:rFonts w:hint="eastAsia"/>
        </w:rPr>
        <w:t>"u</w:t>
      </w:r>
      <w:r>
        <w:t>se strict";</w:t>
      </w:r>
    </w:p>
    <w:p w14:paraId="74E2547C" w14:textId="77777777" w:rsidR="00261CC5" w:rsidRDefault="00AC19EF" w:rsidP="00AC19EF">
      <w:r>
        <w:t xml:space="preserve">javascript </w:t>
      </w:r>
      <w:r>
        <w:rPr>
          <w:rFonts w:hint="eastAsia"/>
        </w:rPr>
        <w:t xml:space="preserve">소스 코드 파일 선두에 </w:t>
      </w:r>
      <w:r w:rsidRPr="00530B79">
        <w:rPr>
          <w:b/>
          <w:bCs/>
        </w:rPr>
        <w:t>"use strict";</w:t>
      </w:r>
      <w:r>
        <w:t xml:space="preserve"> </w:t>
      </w:r>
      <w:r>
        <w:rPr>
          <w:rFonts w:hint="eastAsia"/>
        </w:rPr>
        <w:t>선언이 있으면,</w:t>
      </w:r>
      <w:r>
        <w:t xml:space="preserve"> </w:t>
      </w:r>
      <w:r w:rsidR="00261CC5">
        <w:rPr>
          <w:rFonts w:hint="eastAsia"/>
        </w:rPr>
        <w:t>변수 선언이 필수이다.</w:t>
      </w:r>
    </w:p>
    <w:p w14:paraId="3BD0BCAA" w14:textId="5126A417" w:rsidR="00AC19EF" w:rsidRDefault="00261CC5" w:rsidP="00AC19EF">
      <w:r>
        <w:rPr>
          <w:rFonts w:hint="eastAsia"/>
        </w:rPr>
        <w:t xml:space="preserve">즉 </w:t>
      </w:r>
      <w:r w:rsidR="00AC19EF">
        <w:rPr>
          <w:rFonts w:hint="eastAsia"/>
        </w:rPr>
        <w:t>변수</w:t>
      </w:r>
      <w:r>
        <w:rPr>
          <w:rFonts w:hint="eastAsia"/>
        </w:rPr>
        <w:t xml:space="preserve">를 </w:t>
      </w:r>
      <w:r w:rsidR="00AC19EF">
        <w:rPr>
          <w:rFonts w:hint="eastAsia"/>
        </w:rPr>
        <w:t>미리 선언하고 사용해야 한다.</w:t>
      </w:r>
    </w:p>
    <w:p w14:paraId="7AB1E514" w14:textId="60D20C37" w:rsidR="00261CC5" w:rsidRDefault="00261CC5" w:rsidP="00AC19EF"/>
    <w:p w14:paraId="23B2DB2A" w14:textId="77777777" w:rsidR="00AA04D1" w:rsidRDefault="00AA04D1" w:rsidP="00AA04D1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length</w:t>
      </w:r>
    </w:p>
    <w:p w14:paraId="1F8E996D" w14:textId="77777777" w:rsidR="00AA04D1" w:rsidRDefault="00AA04D1" w:rsidP="00AA04D1">
      <w:r>
        <w:rPr>
          <w:rFonts w:hint="eastAsia"/>
        </w:rPr>
        <w:t>문자열의 길이</w:t>
      </w:r>
    </w:p>
    <w:p w14:paraId="3CA0A2CB" w14:textId="77777777" w:rsidR="00AA04D1" w:rsidRDefault="00AA04D1" w:rsidP="00AA04D1"/>
    <w:p w14:paraId="7992286C" w14:textId="77777777" w:rsidR="00AA04D1" w:rsidRDefault="00AA04D1" w:rsidP="00AA04D1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[</w:t>
      </w:r>
      <w:r>
        <w:t>i]</w:t>
      </w:r>
    </w:p>
    <w:p w14:paraId="7725BFE7" w14:textId="77777777" w:rsidR="00AA04D1" w:rsidRPr="0002023C" w:rsidRDefault="00AA04D1" w:rsidP="00AA04D1">
      <w:r>
        <w:rPr>
          <w:rFonts w:hint="eastAsia"/>
        </w:rPr>
        <w:t xml:space="preserve">문자열에서 인덱스 </w:t>
      </w:r>
      <w:r>
        <w:t xml:space="preserve">i </w:t>
      </w:r>
      <w:r>
        <w:rPr>
          <w:rFonts w:hint="eastAsia"/>
        </w:rPr>
        <w:t>위치 문자</w:t>
      </w:r>
    </w:p>
    <w:p w14:paraId="7E3FE6BE" w14:textId="77777777" w:rsidR="00AA04D1" w:rsidRDefault="00AA04D1" w:rsidP="00AA04D1"/>
    <w:p w14:paraId="40B34BF5" w14:textId="49EA20AA" w:rsidR="00102291" w:rsidRDefault="00102291" w:rsidP="00102291">
      <w:pPr>
        <w:pStyle w:val="Heading3"/>
      </w:pPr>
      <w:r>
        <w:rPr>
          <w:rFonts w:hint="eastAsia"/>
        </w:rPr>
        <w:t>c</w:t>
      </w:r>
      <w:r>
        <w:t>onst</w:t>
      </w:r>
    </w:p>
    <w:p w14:paraId="2E2E86F0" w14:textId="77777777" w:rsidR="00102291" w:rsidRDefault="00102291" w:rsidP="00102291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키워드를 사용하여 상수를 선언한다.</w:t>
      </w:r>
    </w:p>
    <w:p w14:paraId="7723A99B" w14:textId="77777777" w:rsidR="00102291" w:rsidRPr="00102291" w:rsidRDefault="00102291" w:rsidP="00AC19EF"/>
    <w:p w14:paraId="0F6FF8E3" w14:textId="088D8B55" w:rsidR="00AC19EF" w:rsidRDefault="00AC19EF" w:rsidP="00AC19EF"/>
    <w:p w14:paraId="3927022A" w14:textId="288AC745" w:rsidR="0068382B" w:rsidRDefault="0068382B" w:rsidP="00AC19EF"/>
    <w:p w14:paraId="6F0B7CE0" w14:textId="26C2A346" w:rsidR="0068382B" w:rsidRDefault="0068382B" w:rsidP="00AC19EF"/>
    <w:p w14:paraId="13FE7EB0" w14:textId="254ED9A4" w:rsidR="0068382B" w:rsidRDefault="006838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D0028CA" w14:textId="0472DE4D" w:rsidR="0068382B" w:rsidRDefault="0068382B" w:rsidP="0068382B">
      <w:pPr>
        <w:pStyle w:val="Heading1"/>
      </w:pPr>
      <w:bookmarkStart w:id="30" w:name="_Toc35768807"/>
      <w:r>
        <w:rPr>
          <w:rFonts w:hint="eastAsia"/>
        </w:rPr>
        <w:lastRenderedPageBreak/>
        <w:t>과제</w:t>
      </w:r>
      <w:bookmarkEnd w:id="30"/>
    </w:p>
    <w:p w14:paraId="45C6DAFB" w14:textId="78CBB30F" w:rsidR="00DC3DA8" w:rsidRDefault="00DC3DA8" w:rsidP="00DC3DA8"/>
    <w:p w14:paraId="39A14B86" w14:textId="33C00CEB" w:rsidR="00DC3DA8" w:rsidRDefault="00506644" w:rsidP="00506644">
      <w:pPr>
        <w:pStyle w:val="Heading2"/>
      </w:pPr>
      <w:bookmarkStart w:id="31" w:name="_Toc35768808"/>
      <w:r>
        <w:rPr>
          <w:rFonts w:hint="eastAsia"/>
        </w:rPr>
        <w:t>과제 프로젝트 생성</w:t>
      </w:r>
      <w:bookmarkEnd w:id="31"/>
    </w:p>
    <w:p w14:paraId="528A2DAC" w14:textId="02F2B65A" w:rsidR="00506644" w:rsidRDefault="00506644" w:rsidP="00506644">
      <w:r>
        <w:rPr>
          <w:rFonts w:hint="eastAsia"/>
        </w:rPr>
        <w:t>h</w:t>
      </w:r>
      <w:r>
        <w:t xml:space="preserve">w </w:t>
      </w:r>
      <w:r>
        <w:rPr>
          <w:rFonts w:hint="eastAsia"/>
        </w:rPr>
        <w:t xml:space="preserve">이름의 </w:t>
      </w:r>
      <w:r>
        <w:t xml:space="preserve">node.js </w:t>
      </w:r>
      <w:r>
        <w:rPr>
          <w:rFonts w:hint="eastAsia"/>
        </w:rPr>
        <w:t>프로젝트를 생성하라.</w:t>
      </w:r>
    </w:p>
    <w:p w14:paraId="344A493A" w14:textId="6104BB50" w:rsidR="00506644" w:rsidRDefault="002701C9" w:rsidP="00506644">
      <w:r>
        <w:rPr>
          <w:rFonts w:hint="eastAsia"/>
        </w:rPr>
        <w:t xml:space="preserve">프로젝트에 </w:t>
      </w:r>
      <w:r>
        <w:t xml:space="preserve">elint </w:t>
      </w:r>
      <w:r>
        <w:rPr>
          <w:rFonts w:hint="eastAsia"/>
        </w:rPr>
        <w:t>설정 파일을 생성하라.</w:t>
      </w:r>
    </w:p>
    <w:p w14:paraId="0D92E7C6" w14:textId="77777777" w:rsidR="002701C9" w:rsidRPr="00506644" w:rsidRDefault="002701C9" w:rsidP="00506644"/>
    <w:p w14:paraId="482B1AF7" w14:textId="6C93415E" w:rsidR="0068382B" w:rsidRDefault="0068382B" w:rsidP="0068382B"/>
    <w:p w14:paraId="683F92FB" w14:textId="10584E8E" w:rsidR="0068382B" w:rsidRDefault="007805B5" w:rsidP="0068382B">
      <w:pPr>
        <w:pStyle w:val="Heading2"/>
      </w:pPr>
      <w:bookmarkStart w:id="32" w:name="_Toc35768809"/>
      <w:r>
        <w:rPr>
          <w:rFonts w:hint="eastAsia"/>
        </w:rPr>
        <w:t>합계</w:t>
      </w:r>
      <w:r w:rsidR="003324E4">
        <w:rPr>
          <w:rFonts w:hint="eastAsia"/>
        </w:rPr>
        <w:t>1</w:t>
      </w:r>
      <w:r w:rsidR="00DF4169">
        <w:t xml:space="preserve"> (sum1.js)</w:t>
      </w:r>
      <w:bookmarkEnd w:id="32"/>
    </w:p>
    <w:p w14:paraId="4C7CD8B9" w14:textId="3BF346F5" w:rsidR="007805B5" w:rsidRDefault="007805B5" w:rsidP="007805B5">
      <w:r>
        <w:rPr>
          <w:rFonts w:hint="eastAsia"/>
        </w:rPr>
        <w:t>1</w:t>
      </w:r>
      <w:r w:rsidR="00D62DF6">
        <w:rPr>
          <w:rFonts w:hint="eastAsia"/>
        </w:rPr>
        <w:t xml:space="preserve"> 이상 </w:t>
      </w:r>
      <w:r>
        <w:t>55</w:t>
      </w:r>
      <w:r w:rsidR="00D62DF6">
        <w:rPr>
          <w:rFonts w:hint="eastAsia"/>
        </w:rPr>
        <w:t xml:space="preserve"> 이하의 모든 정수를 </w:t>
      </w:r>
      <w:r w:rsidR="00076D17">
        <w:rPr>
          <w:rFonts w:hint="eastAsia"/>
        </w:rPr>
        <w:t xml:space="preserve">더해서 화면에 출력하는 </w:t>
      </w:r>
      <w:r w:rsidR="00DC194B">
        <w:rPr>
          <w:rFonts w:hint="eastAsia"/>
        </w:rPr>
        <w:t>코드를 반복문으로 구현하시오.</w:t>
      </w:r>
    </w:p>
    <w:p w14:paraId="7EF5F566" w14:textId="58A49583" w:rsidR="00DC194B" w:rsidRDefault="00DC194B" w:rsidP="007805B5"/>
    <w:p w14:paraId="3D08B59B" w14:textId="0BA90039" w:rsidR="005F33E3" w:rsidRDefault="005F33E3" w:rsidP="005F33E3">
      <w:pPr>
        <w:pStyle w:val="Heading3"/>
      </w:pPr>
      <w:r>
        <w:rPr>
          <w:rFonts w:hint="eastAsia"/>
        </w:rPr>
        <w:t>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3E3" w14:paraId="2CC0ADCD" w14:textId="77777777" w:rsidTr="005F33E3">
        <w:tc>
          <w:tcPr>
            <w:tcW w:w="10456" w:type="dxa"/>
          </w:tcPr>
          <w:p w14:paraId="3383737B" w14:textId="77777777" w:rsidR="005F33E3" w:rsidRPr="005F33E3" w:rsidRDefault="005F33E3" w:rsidP="005F33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33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F33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4F20315" w14:textId="77777777" w:rsidR="005F33E3" w:rsidRPr="005F33E3" w:rsidRDefault="005F33E3" w:rsidP="005F33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33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F33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F33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&lt;= </w:t>
            </w:r>
            <w:r w:rsidRPr="005F33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36D2ED1" w14:textId="77777777" w:rsidR="005F33E3" w:rsidRPr="005F33E3" w:rsidRDefault="005F33E3" w:rsidP="005F33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A50BC0" w14:textId="043767BB" w:rsidR="005F33E3" w:rsidRPr="005F33E3" w:rsidRDefault="005F33E3" w:rsidP="005F33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F33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F33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5F33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D7A4B38" w14:textId="77777777" w:rsidR="005F33E3" w:rsidRPr="005F33E3" w:rsidRDefault="005F33E3" w:rsidP="005F33E3">
      <w:pPr>
        <w:rPr>
          <w:rFonts w:hint="eastAsia"/>
        </w:rPr>
      </w:pPr>
    </w:p>
    <w:p w14:paraId="369EFE3F" w14:textId="21107DC8" w:rsidR="00DC194B" w:rsidRDefault="00DC194B" w:rsidP="007805B5"/>
    <w:p w14:paraId="10B6210C" w14:textId="0B92E483" w:rsidR="00FA1BDA" w:rsidRDefault="003324E4" w:rsidP="00FA1BDA">
      <w:pPr>
        <w:pStyle w:val="Heading2"/>
      </w:pPr>
      <w:bookmarkStart w:id="33" w:name="_Toc35768810"/>
      <w:r>
        <w:rPr>
          <w:rFonts w:hint="eastAsia"/>
        </w:rPr>
        <w:t>합계2</w:t>
      </w:r>
      <w:r w:rsidR="00DF4169">
        <w:t xml:space="preserve"> (sum2.js)</w:t>
      </w:r>
      <w:bookmarkEnd w:id="33"/>
    </w:p>
    <w:p w14:paraId="331B7304" w14:textId="57EF5265" w:rsidR="003324E4" w:rsidRDefault="003324E4" w:rsidP="003324E4">
      <w:r>
        <w:rPr>
          <w:rFonts w:hint="eastAsia"/>
        </w:rPr>
        <w:t xml:space="preserve">1 이상 </w:t>
      </w:r>
      <w:r>
        <w:t>55</w:t>
      </w:r>
      <w:r>
        <w:rPr>
          <w:rFonts w:hint="eastAsia"/>
        </w:rPr>
        <w:t xml:space="preserve"> 이하의 모든 3의 배수를 더해서 화면에 출력하는 코드를 반복문으로 구현하시오.</w:t>
      </w:r>
    </w:p>
    <w:p w14:paraId="4A0C3B96" w14:textId="54870353" w:rsidR="0041333B" w:rsidRDefault="0041333B" w:rsidP="003324E4"/>
    <w:p w14:paraId="5A9759A6" w14:textId="38CF4D27" w:rsidR="00632482" w:rsidRDefault="00632482" w:rsidP="00632482">
      <w:pPr>
        <w:pStyle w:val="Heading3"/>
      </w:pPr>
      <w:r>
        <w:rPr>
          <w:rFonts w:hint="eastAsia"/>
        </w:rPr>
        <w:t>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482" w14:paraId="442FCCB4" w14:textId="77777777" w:rsidTr="00632482">
        <w:tc>
          <w:tcPr>
            <w:tcW w:w="10456" w:type="dxa"/>
          </w:tcPr>
          <w:p w14:paraId="699C2D6D" w14:textId="77777777" w:rsidR="00632482" w:rsidRPr="00632482" w:rsidRDefault="00632482" w:rsidP="0063248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48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248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878C09" w14:textId="77777777" w:rsidR="00632482" w:rsidRPr="00632482" w:rsidRDefault="00632482" w:rsidP="0063248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48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63248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248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&lt;= </w:t>
            </w:r>
            <w:r w:rsidRPr="0063248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63248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613FC28" w14:textId="77777777" w:rsidR="00632482" w:rsidRPr="00632482" w:rsidRDefault="00632482" w:rsidP="0063248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764487" w14:textId="331EEFCF" w:rsidR="00632482" w:rsidRPr="00632482" w:rsidRDefault="00632482" w:rsidP="0063248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248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248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63248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03CF9714" w14:textId="44E2A094" w:rsidR="00632482" w:rsidRDefault="00632482" w:rsidP="00632482"/>
    <w:p w14:paraId="45373970" w14:textId="77777777" w:rsidR="00632482" w:rsidRPr="00632482" w:rsidRDefault="00632482" w:rsidP="00632482">
      <w:pPr>
        <w:rPr>
          <w:rFonts w:hint="eastAsia"/>
        </w:rPr>
      </w:pPr>
    </w:p>
    <w:p w14:paraId="1338C197" w14:textId="3B2822D7" w:rsidR="00DB2DA9" w:rsidRDefault="0041333B" w:rsidP="003324E4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 연산자</w:t>
      </w:r>
      <w:r w:rsidR="00BB6AE7">
        <w:rPr>
          <w:rFonts w:hint="eastAsia"/>
        </w:rPr>
        <w:t xml:space="preserve">들은 </w:t>
      </w:r>
      <w:r w:rsidR="00BB6AE7">
        <w:t>java</w:t>
      </w:r>
      <w:r w:rsidR="00BB6AE7">
        <w:rPr>
          <w:rFonts w:hint="eastAsia"/>
        </w:rPr>
        <w:t xml:space="preserve"> 언어의 그것과 거의 같다.</w:t>
      </w:r>
    </w:p>
    <w:p w14:paraId="0DCD7264" w14:textId="2B4E6699" w:rsidR="00BB6AE7" w:rsidRDefault="00BB6AE7" w:rsidP="003324E4">
      <w:r>
        <w:rPr>
          <w:rFonts w:hint="eastAsia"/>
        </w:rPr>
        <w:t xml:space="preserve">아래 </w:t>
      </w:r>
      <w:r>
        <w:t>URL</w:t>
      </w:r>
      <w:r>
        <w:rPr>
          <w:rFonts w:hint="eastAsia"/>
        </w:rPr>
        <w:t>을 참고하라.</w:t>
      </w:r>
    </w:p>
    <w:p w14:paraId="79C2D112" w14:textId="79D616A6" w:rsidR="00BB6AE7" w:rsidRDefault="003634C7" w:rsidP="003324E4">
      <w:hyperlink r:id="rId44" w:anchor="%EC%82%B0%EC%88%A0_%EC%97%B0%EC%82%B0%EC%9E%90" w:history="1">
        <w:r w:rsidR="00BB6AE7" w:rsidRPr="00BB6AE7">
          <w:rPr>
            <w:color w:val="0000FF"/>
            <w:u w:val="single"/>
          </w:rPr>
          <w:t>https://developer.mozilla.org/ko/docs/Web/JavaScript/Guide/Expressions_and_Operators#%EC%82%B0%EC%88%A0_%EC%97%B0%EC%82%B0%EC%9E%90</w:t>
        </w:r>
      </w:hyperlink>
    </w:p>
    <w:p w14:paraId="252FE16E" w14:textId="38E80E01" w:rsidR="00BB6AE7" w:rsidRDefault="00BB6AE7" w:rsidP="003324E4"/>
    <w:p w14:paraId="34C92EC7" w14:textId="77777777" w:rsidR="00BB6AE7" w:rsidRPr="00DB2DA9" w:rsidRDefault="00BB6AE7" w:rsidP="003324E4"/>
    <w:p w14:paraId="4B90BE0F" w14:textId="79D91778" w:rsidR="003324E4" w:rsidRDefault="00715E49" w:rsidP="00715E49">
      <w:pPr>
        <w:pStyle w:val="Heading2"/>
      </w:pPr>
      <w:bookmarkStart w:id="34" w:name="_Toc35768811"/>
      <w:r>
        <w:rPr>
          <w:rFonts w:hint="eastAsia"/>
        </w:rPr>
        <w:t xml:space="preserve">과제 프로젝트를 </w:t>
      </w:r>
      <w:r>
        <w:t>github</w:t>
      </w:r>
      <w:r>
        <w:rPr>
          <w:rFonts w:hint="eastAsia"/>
        </w:rPr>
        <w:t>에 등록하라.</w:t>
      </w:r>
      <w:bookmarkEnd w:id="34"/>
    </w:p>
    <w:p w14:paraId="186652E7" w14:textId="21653920" w:rsidR="00715E49" w:rsidRDefault="00B92A3D" w:rsidP="00715E49">
      <w:r>
        <w:t>repository</w:t>
      </w:r>
      <w:r w:rsidR="002C59DE">
        <w:t xml:space="preserve"> </w:t>
      </w:r>
      <w:r w:rsidR="002C59DE">
        <w:rPr>
          <w:rFonts w:hint="eastAsia"/>
        </w:rPr>
        <w:t>이름은 임으로 정하</w:t>
      </w:r>
      <w:r w:rsidR="00523242">
        <w:rPr>
          <w:rFonts w:hint="eastAsia"/>
        </w:rPr>
        <w:t>고,</w:t>
      </w:r>
    </w:p>
    <w:p w14:paraId="3372696D" w14:textId="095ACC61" w:rsidR="00B61315" w:rsidRDefault="00B61315" w:rsidP="00715E49">
      <w:r>
        <w:rPr>
          <w:rFonts w:hint="eastAsia"/>
        </w:rPr>
        <w:t>아래 링크를 열어서,</w:t>
      </w:r>
      <w:r>
        <w:t xml:space="preserve"> </w:t>
      </w:r>
      <w:r>
        <w:rPr>
          <w:rFonts w:hint="eastAsia"/>
        </w:rPr>
        <w:t xml:space="preserve">자신의 </w:t>
      </w:r>
      <w:r>
        <w:t xml:space="preserve">gmail </w:t>
      </w:r>
      <w:r>
        <w:rPr>
          <w:rFonts w:hint="eastAsia"/>
        </w:rPr>
        <w:t>주소와,</w:t>
      </w:r>
      <w:r>
        <w:t xml:space="preserve"> </w:t>
      </w:r>
      <w:r>
        <w:rPr>
          <w:rFonts w:hint="eastAsia"/>
        </w:rPr>
        <w:t xml:space="preserve">과제 </w:t>
      </w:r>
      <w:r>
        <w:t>repository URL</w:t>
      </w:r>
      <w:r>
        <w:rPr>
          <w:rFonts w:hint="eastAsia"/>
        </w:rPr>
        <w:t xml:space="preserve">을 </w:t>
      </w:r>
      <w:r w:rsidR="00523242">
        <w:rPr>
          <w:rFonts w:hint="eastAsia"/>
        </w:rPr>
        <w:t>입력하시오.</w:t>
      </w:r>
    </w:p>
    <w:p w14:paraId="003C8C24" w14:textId="3661DCA5" w:rsidR="002C59DE" w:rsidRDefault="002C59DE" w:rsidP="00715E49"/>
    <w:p w14:paraId="635A755D" w14:textId="4D52D2B5" w:rsidR="00747D72" w:rsidRDefault="00747D72" w:rsidP="00715E49">
      <w:r>
        <w:rPr>
          <w:rFonts w:hint="eastAsia"/>
        </w:rPr>
        <w:t>월요일 수업</w:t>
      </w:r>
    </w:p>
    <w:p w14:paraId="7D6A4576" w14:textId="043BFEF3" w:rsidR="00747D72" w:rsidRDefault="003634C7" w:rsidP="00715E49">
      <w:hyperlink r:id="rId45" w:history="1">
        <w:r w:rsidR="00747D72" w:rsidRPr="00804E60">
          <w:rPr>
            <w:rStyle w:val="Hyperlink"/>
          </w:rPr>
          <w:t>https://docs.google.com/spreadsheets/d/1LNjpzKega6XxNncfLQ-I6RtAlt_mN4Jt8DbP1mgXYK4/edit?usp=sharing</w:t>
        </w:r>
      </w:hyperlink>
    </w:p>
    <w:p w14:paraId="44293D42" w14:textId="77777777" w:rsidR="00804E60" w:rsidRDefault="00804E60" w:rsidP="00715E49"/>
    <w:p w14:paraId="7433DF66" w14:textId="0DF91ABA" w:rsidR="002C59DE" w:rsidRDefault="00A533BC" w:rsidP="00715E49">
      <w:r>
        <w:rPr>
          <w:rFonts w:hint="eastAsia"/>
        </w:rPr>
        <w:t>수요일 수업</w:t>
      </w:r>
    </w:p>
    <w:p w14:paraId="610C481C" w14:textId="42CB6715" w:rsidR="002C59DE" w:rsidRDefault="003634C7" w:rsidP="00715E49">
      <w:hyperlink r:id="rId46" w:history="1">
        <w:r w:rsidR="00A533BC" w:rsidRPr="00112B3B">
          <w:rPr>
            <w:rStyle w:val="Hyperlink"/>
          </w:rPr>
          <w:t>https://docs.google.com/spreadsheets/d/1_5t4GbE0xPPBIwTVW4hL4Wy-6d1I5jTpq_xsrNeJEX8/edit?usp=sharing</w:t>
        </w:r>
      </w:hyperlink>
    </w:p>
    <w:p w14:paraId="6142803D" w14:textId="4F3E8352" w:rsidR="00A533BC" w:rsidRDefault="00A533BC" w:rsidP="00715E49"/>
    <w:p w14:paraId="2C40AE7E" w14:textId="220C7EBA" w:rsidR="00A533BC" w:rsidRDefault="00A533BC" w:rsidP="00715E49"/>
    <w:p w14:paraId="6C304E95" w14:textId="2E097AAA" w:rsidR="00C026D6" w:rsidRDefault="00FB752A" w:rsidP="00715E49">
      <w:r>
        <w:rPr>
          <w:rFonts w:hint="eastAsia"/>
        </w:rPr>
        <w:t xml:space="preserve">과제 검사는 </w:t>
      </w:r>
      <w:r w:rsidR="003C4D21">
        <w:rPr>
          <w:rFonts w:hint="eastAsia"/>
        </w:rPr>
        <w:t xml:space="preserve">교수가 직접 </w:t>
      </w:r>
      <w:r w:rsidR="006E19F3">
        <w:t>github</w:t>
      </w:r>
      <w:r w:rsidR="006E19F3">
        <w:rPr>
          <w:rFonts w:hint="eastAsia"/>
        </w:rPr>
        <w:t xml:space="preserve">에 들어가서 </w:t>
      </w:r>
      <w:r>
        <w:rPr>
          <w:rFonts w:hint="eastAsia"/>
        </w:rPr>
        <w:t>할 것이기 때문에</w:t>
      </w:r>
      <w:r w:rsidR="00C026D6">
        <w:rPr>
          <w:rFonts w:hint="eastAsia"/>
        </w:rPr>
        <w:t>,</w:t>
      </w:r>
      <w:r w:rsidR="00DF4169">
        <w:t xml:space="preserve"> </w:t>
      </w:r>
      <w:r w:rsidR="00C026D6">
        <w:rPr>
          <w:rFonts w:hint="eastAsia"/>
        </w:rPr>
        <w:t>따로 제출하지 않아도 됨.</w:t>
      </w:r>
    </w:p>
    <w:p w14:paraId="3CB39B8F" w14:textId="77777777" w:rsidR="00AB58CF" w:rsidRDefault="00AB58CF" w:rsidP="00715E49"/>
    <w:p w14:paraId="33B23AF3" w14:textId="72CC98A9" w:rsidR="00DF4169" w:rsidRDefault="00DF4169" w:rsidP="00715E49">
      <w:r>
        <w:rPr>
          <w:rFonts w:hint="eastAsia"/>
        </w:rPr>
        <w:t xml:space="preserve">과제 </w:t>
      </w:r>
      <w:r w:rsidR="00BB5FED">
        <w:rPr>
          <w:rFonts w:hint="eastAsia"/>
        </w:rPr>
        <w:t>r</w:t>
      </w:r>
      <w:r w:rsidR="00BB5FED">
        <w:t>epository</w:t>
      </w:r>
      <w:r w:rsidR="00BB5FED">
        <w:rPr>
          <w:rFonts w:hint="eastAsia"/>
        </w:rPr>
        <w:t>에 과제</w:t>
      </w:r>
      <w:r w:rsidR="00C13DA7">
        <w:rPr>
          <w:rFonts w:hint="eastAsia"/>
        </w:rPr>
        <w:t>가 아닌</w:t>
      </w:r>
      <w:r>
        <w:rPr>
          <w:rFonts w:hint="eastAsia"/>
        </w:rPr>
        <w:t xml:space="preserve"> 다른 연습 소스코드가 더 있어도 </w:t>
      </w:r>
      <w:r w:rsidR="00AB58CF">
        <w:rPr>
          <w:rFonts w:hint="eastAsia"/>
        </w:rPr>
        <w:t>됨.</w:t>
      </w:r>
      <w:r w:rsidR="00AB58CF">
        <w:t xml:space="preserve"> </w:t>
      </w:r>
      <w:r w:rsidR="00AB58CF">
        <w:rPr>
          <w:rFonts w:hint="eastAsia"/>
        </w:rPr>
        <w:t>과제 점수와 무관함.</w:t>
      </w:r>
    </w:p>
    <w:p w14:paraId="7421FA29" w14:textId="5686E7BC" w:rsidR="00AB58CF" w:rsidRDefault="00AB58CF" w:rsidP="00715E49"/>
    <w:p w14:paraId="296AC7C6" w14:textId="77777777" w:rsidR="00E71EFF" w:rsidRPr="00715E49" w:rsidRDefault="00E71EFF" w:rsidP="00715E49"/>
    <w:p w14:paraId="459E7FA2" w14:textId="77777777" w:rsidR="0068382B" w:rsidRPr="0068382B" w:rsidRDefault="0068382B" w:rsidP="0068382B"/>
    <w:sectPr w:rsidR="0068382B" w:rsidRPr="0068382B" w:rsidSect="00B12C18">
      <w:footerReference w:type="default" r:id="rId4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DC13A" w14:textId="77777777" w:rsidR="003634C7" w:rsidRDefault="003634C7" w:rsidP="00B12C18">
      <w:r>
        <w:separator/>
      </w:r>
    </w:p>
  </w:endnote>
  <w:endnote w:type="continuationSeparator" w:id="0">
    <w:p w14:paraId="4474DB4E" w14:textId="77777777" w:rsidR="003634C7" w:rsidRDefault="003634C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2D76" w14:textId="77777777" w:rsidR="003634C7" w:rsidRDefault="003634C7" w:rsidP="00B12C18">
      <w:r>
        <w:separator/>
      </w:r>
    </w:p>
  </w:footnote>
  <w:footnote w:type="continuationSeparator" w:id="0">
    <w:p w14:paraId="2C933976" w14:textId="77777777" w:rsidR="003634C7" w:rsidRDefault="003634C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B01"/>
    <w:rsid w:val="00002152"/>
    <w:rsid w:val="00002B97"/>
    <w:rsid w:val="00003CCE"/>
    <w:rsid w:val="00006AAD"/>
    <w:rsid w:val="00013AA6"/>
    <w:rsid w:val="000162D8"/>
    <w:rsid w:val="00016FB3"/>
    <w:rsid w:val="000178E8"/>
    <w:rsid w:val="00017BDB"/>
    <w:rsid w:val="0002023C"/>
    <w:rsid w:val="0002276F"/>
    <w:rsid w:val="000237AA"/>
    <w:rsid w:val="00023A85"/>
    <w:rsid w:val="00023EA9"/>
    <w:rsid w:val="00024029"/>
    <w:rsid w:val="00026F5A"/>
    <w:rsid w:val="000327D4"/>
    <w:rsid w:val="00036142"/>
    <w:rsid w:val="00040DD5"/>
    <w:rsid w:val="00042358"/>
    <w:rsid w:val="00042EAD"/>
    <w:rsid w:val="00046218"/>
    <w:rsid w:val="0005117B"/>
    <w:rsid w:val="00054B7B"/>
    <w:rsid w:val="00055634"/>
    <w:rsid w:val="000576FF"/>
    <w:rsid w:val="00057E6E"/>
    <w:rsid w:val="00070071"/>
    <w:rsid w:val="00071E4A"/>
    <w:rsid w:val="000737CB"/>
    <w:rsid w:val="00075D09"/>
    <w:rsid w:val="00076D17"/>
    <w:rsid w:val="000808C3"/>
    <w:rsid w:val="00081E4C"/>
    <w:rsid w:val="000825A7"/>
    <w:rsid w:val="00086B98"/>
    <w:rsid w:val="00090260"/>
    <w:rsid w:val="00090C38"/>
    <w:rsid w:val="00090F8C"/>
    <w:rsid w:val="0009157A"/>
    <w:rsid w:val="000930D3"/>
    <w:rsid w:val="000A106A"/>
    <w:rsid w:val="000A2558"/>
    <w:rsid w:val="000A2736"/>
    <w:rsid w:val="000A4011"/>
    <w:rsid w:val="000B15A8"/>
    <w:rsid w:val="000B2EA6"/>
    <w:rsid w:val="000B4CEB"/>
    <w:rsid w:val="000C038C"/>
    <w:rsid w:val="000C1529"/>
    <w:rsid w:val="000C21E4"/>
    <w:rsid w:val="000C49E1"/>
    <w:rsid w:val="000C58B0"/>
    <w:rsid w:val="000D0F49"/>
    <w:rsid w:val="000D22DD"/>
    <w:rsid w:val="000D26AC"/>
    <w:rsid w:val="000D298E"/>
    <w:rsid w:val="000D3D9C"/>
    <w:rsid w:val="000D57D5"/>
    <w:rsid w:val="000E04A1"/>
    <w:rsid w:val="000E3145"/>
    <w:rsid w:val="000E3E3A"/>
    <w:rsid w:val="000E3FDD"/>
    <w:rsid w:val="000E4F64"/>
    <w:rsid w:val="000E6117"/>
    <w:rsid w:val="000E61C4"/>
    <w:rsid w:val="000F25E2"/>
    <w:rsid w:val="000F4D92"/>
    <w:rsid w:val="000F68C0"/>
    <w:rsid w:val="000F71B8"/>
    <w:rsid w:val="000F7DAA"/>
    <w:rsid w:val="000F7DDA"/>
    <w:rsid w:val="00101B7E"/>
    <w:rsid w:val="00102291"/>
    <w:rsid w:val="0010277D"/>
    <w:rsid w:val="00103843"/>
    <w:rsid w:val="001049D0"/>
    <w:rsid w:val="00106095"/>
    <w:rsid w:val="00106509"/>
    <w:rsid w:val="001079B2"/>
    <w:rsid w:val="00107F71"/>
    <w:rsid w:val="00112753"/>
    <w:rsid w:val="00112B3B"/>
    <w:rsid w:val="0011439A"/>
    <w:rsid w:val="00116912"/>
    <w:rsid w:val="00120541"/>
    <w:rsid w:val="00121A65"/>
    <w:rsid w:val="001410E8"/>
    <w:rsid w:val="00141AD8"/>
    <w:rsid w:val="0014410B"/>
    <w:rsid w:val="00144EE2"/>
    <w:rsid w:val="001468CA"/>
    <w:rsid w:val="00146BA1"/>
    <w:rsid w:val="00146C2A"/>
    <w:rsid w:val="0015036E"/>
    <w:rsid w:val="00157511"/>
    <w:rsid w:val="001578E8"/>
    <w:rsid w:val="001618DE"/>
    <w:rsid w:val="00163317"/>
    <w:rsid w:val="001637B1"/>
    <w:rsid w:val="001662E8"/>
    <w:rsid w:val="001670D7"/>
    <w:rsid w:val="00167F33"/>
    <w:rsid w:val="0017085D"/>
    <w:rsid w:val="001716AA"/>
    <w:rsid w:val="00171E41"/>
    <w:rsid w:val="00174978"/>
    <w:rsid w:val="00174D2A"/>
    <w:rsid w:val="00180439"/>
    <w:rsid w:val="001805B6"/>
    <w:rsid w:val="00182F31"/>
    <w:rsid w:val="001850DF"/>
    <w:rsid w:val="001940C4"/>
    <w:rsid w:val="001A0AC8"/>
    <w:rsid w:val="001A3CA4"/>
    <w:rsid w:val="001A5940"/>
    <w:rsid w:val="001A637C"/>
    <w:rsid w:val="001A649F"/>
    <w:rsid w:val="001B7A9B"/>
    <w:rsid w:val="001B7D35"/>
    <w:rsid w:val="001B7DCE"/>
    <w:rsid w:val="001C0315"/>
    <w:rsid w:val="001C07C2"/>
    <w:rsid w:val="001C0B0C"/>
    <w:rsid w:val="001C1929"/>
    <w:rsid w:val="001C21E8"/>
    <w:rsid w:val="001C2923"/>
    <w:rsid w:val="001C2C9D"/>
    <w:rsid w:val="001C782D"/>
    <w:rsid w:val="001D0329"/>
    <w:rsid w:val="001D4F1F"/>
    <w:rsid w:val="001D66EF"/>
    <w:rsid w:val="001D75F1"/>
    <w:rsid w:val="001E44D3"/>
    <w:rsid w:val="001E72FB"/>
    <w:rsid w:val="001F2D66"/>
    <w:rsid w:val="001F5FE7"/>
    <w:rsid w:val="00200BD8"/>
    <w:rsid w:val="00203374"/>
    <w:rsid w:val="0020371B"/>
    <w:rsid w:val="00205631"/>
    <w:rsid w:val="00206661"/>
    <w:rsid w:val="00206868"/>
    <w:rsid w:val="00211A94"/>
    <w:rsid w:val="002161B8"/>
    <w:rsid w:val="0021693E"/>
    <w:rsid w:val="002174EA"/>
    <w:rsid w:val="00220274"/>
    <w:rsid w:val="0022264F"/>
    <w:rsid w:val="00222AAD"/>
    <w:rsid w:val="0022306A"/>
    <w:rsid w:val="00223271"/>
    <w:rsid w:val="002246CC"/>
    <w:rsid w:val="002310A9"/>
    <w:rsid w:val="002326A0"/>
    <w:rsid w:val="00234F1C"/>
    <w:rsid w:val="002463CB"/>
    <w:rsid w:val="00251E15"/>
    <w:rsid w:val="002539A1"/>
    <w:rsid w:val="002554C6"/>
    <w:rsid w:val="0025744B"/>
    <w:rsid w:val="00261CC5"/>
    <w:rsid w:val="00264A9C"/>
    <w:rsid w:val="00266210"/>
    <w:rsid w:val="002701C9"/>
    <w:rsid w:val="00271D44"/>
    <w:rsid w:val="002756B8"/>
    <w:rsid w:val="0028551F"/>
    <w:rsid w:val="0028775A"/>
    <w:rsid w:val="002919EC"/>
    <w:rsid w:val="00292D17"/>
    <w:rsid w:val="002962AD"/>
    <w:rsid w:val="002A29B7"/>
    <w:rsid w:val="002A4047"/>
    <w:rsid w:val="002A5422"/>
    <w:rsid w:val="002A7622"/>
    <w:rsid w:val="002B010D"/>
    <w:rsid w:val="002B0DB6"/>
    <w:rsid w:val="002B1C3E"/>
    <w:rsid w:val="002B1E01"/>
    <w:rsid w:val="002B7C4F"/>
    <w:rsid w:val="002C59DE"/>
    <w:rsid w:val="002C73AE"/>
    <w:rsid w:val="002D0169"/>
    <w:rsid w:val="002D1368"/>
    <w:rsid w:val="002D44AA"/>
    <w:rsid w:val="002D5736"/>
    <w:rsid w:val="002E1505"/>
    <w:rsid w:val="002E2368"/>
    <w:rsid w:val="002E6A35"/>
    <w:rsid w:val="002E6C4B"/>
    <w:rsid w:val="002F238A"/>
    <w:rsid w:val="002F512B"/>
    <w:rsid w:val="002F5826"/>
    <w:rsid w:val="002F7C4F"/>
    <w:rsid w:val="00303429"/>
    <w:rsid w:val="003040E1"/>
    <w:rsid w:val="003046C0"/>
    <w:rsid w:val="003048E7"/>
    <w:rsid w:val="003065DC"/>
    <w:rsid w:val="0030662C"/>
    <w:rsid w:val="00306988"/>
    <w:rsid w:val="00306ABD"/>
    <w:rsid w:val="00307A9A"/>
    <w:rsid w:val="00311D4E"/>
    <w:rsid w:val="0032035A"/>
    <w:rsid w:val="00325727"/>
    <w:rsid w:val="00327C7E"/>
    <w:rsid w:val="003324E4"/>
    <w:rsid w:val="003325BA"/>
    <w:rsid w:val="0033284E"/>
    <w:rsid w:val="00332D4C"/>
    <w:rsid w:val="00335851"/>
    <w:rsid w:val="003365DE"/>
    <w:rsid w:val="00340F82"/>
    <w:rsid w:val="00346379"/>
    <w:rsid w:val="00347700"/>
    <w:rsid w:val="00350772"/>
    <w:rsid w:val="00350FC9"/>
    <w:rsid w:val="00356282"/>
    <w:rsid w:val="003602AF"/>
    <w:rsid w:val="003615DD"/>
    <w:rsid w:val="00362EBB"/>
    <w:rsid w:val="003634C7"/>
    <w:rsid w:val="0036527F"/>
    <w:rsid w:val="0036579B"/>
    <w:rsid w:val="00366D94"/>
    <w:rsid w:val="003725CC"/>
    <w:rsid w:val="00372A46"/>
    <w:rsid w:val="00373F85"/>
    <w:rsid w:val="00375EA7"/>
    <w:rsid w:val="003773A5"/>
    <w:rsid w:val="00377A73"/>
    <w:rsid w:val="003829CB"/>
    <w:rsid w:val="00382E9D"/>
    <w:rsid w:val="003856CD"/>
    <w:rsid w:val="00391F17"/>
    <w:rsid w:val="00393016"/>
    <w:rsid w:val="00395667"/>
    <w:rsid w:val="00395B97"/>
    <w:rsid w:val="0039721F"/>
    <w:rsid w:val="003A00C7"/>
    <w:rsid w:val="003A0EBF"/>
    <w:rsid w:val="003A1FB5"/>
    <w:rsid w:val="003A35F4"/>
    <w:rsid w:val="003A60B9"/>
    <w:rsid w:val="003A64CD"/>
    <w:rsid w:val="003B1020"/>
    <w:rsid w:val="003B10C4"/>
    <w:rsid w:val="003B3C74"/>
    <w:rsid w:val="003B3DC8"/>
    <w:rsid w:val="003B5CB6"/>
    <w:rsid w:val="003B785B"/>
    <w:rsid w:val="003C20E6"/>
    <w:rsid w:val="003C48AD"/>
    <w:rsid w:val="003C4D21"/>
    <w:rsid w:val="003D13B1"/>
    <w:rsid w:val="003D3F98"/>
    <w:rsid w:val="003D4554"/>
    <w:rsid w:val="003D67ED"/>
    <w:rsid w:val="003D7F50"/>
    <w:rsid w:val="003E109E"/>
    <w:rsid w:val="003E4BB5"/>
    <w:rsid w:val="003E4F88"/>
    <w:rsid w:val="003E71F7"/>
    <w:rsid w:val="003F0C8B"/>
    <w:rsid w:val="003F19BB"/>
    <w:rsid w:val="003F2EC0"/>
    <w:rsid w:val="003F544A"/>
    <w:rsid w:val="003F6519"/>
    <w:rsid w:val="003F7292"/>
    <w:rsid w:val="00404B93"/>
    <w:rsid w:val="00405682"/>
    <w:rsid w:val="00405CDB"/>
    <w:rsid w:val="00407234"/>
    <w:rsid w:val="0041333B"/>
    <w:rsid w:val="00420361"/>
    <w:rsid w:val="004221C2"/>
    <w:rsid w:val="00423CCC"/>
    <w:rsid w:val="004247BF"/>
    <w:rsid w:val="0043041A"/>
    <w:rsid w:val="0043436E"/>
    <w:rsid w:val="00434BA4"/>
    <w:rsid w:val="00435333"/>
    <w:rsid w:val="00440CA0"/>
    <w:rsid w:val="00441208"/>
    <w:rsid w:val="00442943"/>
    <w:rsid w:val="004441BD"/>
    <w:rsid w:val="004618EA"/>
    <w:rsid w:val="004625CE"/>
    <w:rsid w:val="00462D63"/>
    <w:rsid w:val="00463872"/>
    <w:rsid w:val="00466842"/>
    <w:rsid w:val="0047086F"/>
    <w:rsid w:val="004708FD"/>
    <w:rsid w:val="00471C33"/>
    <w:rsid w:val="00474A65"/>
    <w:rsid w:val="0048013B"/>
    <w:rsid w:val="00483BA0"/>
    <w:rsid w:val="00486B86"/>
    <w:rsid w:val="0048755F"/>
    <w:rsid w:val="00492FC1"/>
    <w:rsid w:val="0049327E"/>
    <w:rsid w:val="00494BBA"/>
    <w:rsid w:val="0049517B"/>
    <w:rsid w:val="00496E80"/>
    <w:rsid w:val="0049777B"/>
    <w:rsid w:val="004A2551"/>
    <w:rsid w:val="004A4E3D"/>
    <w:rsid w:val="004A5282"/>
    <w:rsid w:val="004A78DD"/>
    <w:rsid w:val="004B104B"/>
    <w:rsid w:val="004B2CDF"/>
    <w:rsid w:val="004B6B31"/>
    <w:rsid w:val="004C6A65"/>
    <w:rsid w:val="004C7F97"/>
    <w:rsid w:val="004D01B4"/>
    <w:rsid w:val="004D12C9"/>
    <w:rsid w:val="004D175C"/>
    <w:rsid w:val="004D30FA"/>
    <w:rsid w:val="004D73FA"/>
    <w:rsid w:val="004D7B1D"/>
    <w:rsid w:val="004E0A86"/>
    <w:rsid w:val="004E1929"/>
    <w:rsid w:val="004E27D2"/>
    <w:rsid w:val="004E5EFA"/>
    <w:rsid w:val="004E792D"/>
    <w:rsid w:val="004F0327"/>
    <w:rsid w:val="004F0DEE"/>
    <w:rsid w:val="004F215D"/>
    <w:rsid w:val="004F2395"/>
    <w:rsid w:val="004F4BA6"/>
    <w:rsid w:val="004F6366"/>
    <w:rsid w:val="004F6FBD"/>
    <w:rsid w:val="00506644"/>
    <w:rsid w:val="00506BA4"/>
    <w:rsid w:val="0051063F"/>
    <w:rsid w:val="0051256C"/>
    <w:rsid w:val="0051790E"/>
    <w:rsid w:val="00523242"/>
    <w:rsid w:val="005257C9"/>
    <w:rsid w:val="0052772D"/>
    <w:rsid w:val="00530B79"/>
    <w:rsid w:val="00530E33"/>
    <w:rsid w:val="005326B8"/>
    <w:rsid w:val="005356E0"/>
    <w:rsid w:val="00536550"/>
    <w:rsid w:val="00540884"/>
    <w:rsid w:val="00546D04"/>
    <w:rsid w:val="0055383C"/>
    <w:rsid w:val="00556436"/>
    <w:rsid w:val="005715B1"/>
    <w:rsid w:val="005716B7"/>
    <w:rsid w:val="00571849"/>
    <w:rsid w:val="00571C98"/>
    <w:rsid w:val="0057321A"/>
    <w:rsid w:val="00582E43"/>
    <w:rsid w:val="005842ED"/>
    <w:rsid w:val="00586637"/>
    <w:rsid w:val="005975D0"/>
    <w:rsid w:val="005A2018"/>
    <w:rsid w:val="005B524B"/>
    <w:rsid w:val="005B759F"/>
    <w:rsid w:val="005C314A"/>
    <w:rsid w:val="005C49FE"/>
    <w:rsid w:val="005C57C8"/>
    <w:rsid w:val="005C6FA4"/>
    <w:rsid w:val="005C7255"/>
    <w:rsid w:val="005D43BF"/>
    <w:rsid w:val="005D561F"/>
    <w:rsid w:val="005E5DC0"/>
    <w:rsid w:val="005E5FB3"/>
    <w:rsid w:val="005E7F3A"/>
    <w:rsid w:val="005F33E3"/>
    <w:rsid w:val="005F34EF"/>
    <w:rsid w:val="005F60DB"/>
    <w:rsid w:val="005F65B4"/>
    <w:rsid w:val="005F73AA"/>
    <w:rsid w:val="006051BB"/>
    <w:rsid w:val="00611327"/>
    <w:rsid w:val="006120F4"/>
    <w:rsid w:val="00613029"/>
    <w:rsid w:val="00613A5F"/>
    <w:rsid w:val="006154E5"/>
    <w:rsid w:val="00620AA0"/>
    <w:rsid w:val="006236CE"/>
    <w:rsid w:val="00624F60"/>
    <w:rsid w:val="00632482"/>
    <w:rsid w:val="00632CFA"/>
    <w:rsid w:val="006347C5"/>
    <w:rsid w:val="00634E16"/>
    <w:rsid w:val="00635B0B"/>
    <w:rsid w:val="0064088B"/>
    <w:rsid w:val="00640D02"/>
    <w:rsid w:val="0064376A"/>
    <w:rsid w:val="00646F84"/>
    <w:rsid w:val="00650D6A"/>
    <w:rsid w:val="00657241"/>
    <w:rsid w:val="00657B4C"/>
    <w:rsid w:val="006621C3"/>
    <w:rsid w:val="006741D0"/>
    <w:rsid w:val="00674663"/>
    <w:rsid w:val="00675CFC"/>
    <w:rsid w:val="00683510"/>
    <w:rsid w:val="0068382B"/>
    <w:rsid w:val="00684756"/>
    <w:rsid w:val="00685472"/>
    <w:rsid w:val="00690114"/>
    <w:rsid w:val="00690BEF"/>
    <w:rsid w:val="00695405"/>
    <w:rsid w:val="006955F5"/>
    <w:rsid w:val="00696849"/>
    <w:rsid w:val="00697B06"/>
    <w:rsid w:val="006A1760"/>
    <w:rsid w:val="006A35F3"/>
    <w:rsid w:val="006A5C2B"/>
    <w:rsid w:val="006B2551"/>
    <w:rsid w:val="006B689D"/>
    <w:rsid w:val="006C68A7"/>
    <w:rsid w:val="006D352C"/>
    <w:rsid w:val="006D3AF0"/>
    <w:rsid w:val="006D668A"/>
    <w:rsid w:val="006D673F"/>
    <w:rsid w:val="006D6882"/>
    <w:rsid w:val="006D6DF9"/>
    <w:rsid w:val="006E19F3"/>
    <w:rsid w:val="006E2F56"/>
    <w:rsid w:val="006E4801"/>
    <w:rsid w:val="006E6307"/>
    <w:rsid w:val="006E7327"/>
    <w:rsid w:val="006F2527"/>
    <w:rsid w:val="006F44D1"/>
    <w:rsid w:val="006F7C99"/>
    <w:rsid w:val="00702135"/>
    <w:rsid w:val="00711A6B"/>
    <w:rsid w:val="00715E49"/>
    <w:rsid w:val="00722B0E"/>
    <w:rsid w:val="00723CFD"/>
    <w:rsid w:val="0072445D"/>
    <w:rsid w:val="00726249"/>
    <w:rsid w:val="00726D79"/>
    <w:rsid w:val="00730ED4"/>
    <w:rsid w:val="00732402"/>
    <w:rsid w:val="007327FD"/>
    <w:rsid w:val="007343F5"/>
    <w:rsid w:val="00734466"/>
    <w:rsid w:val="007347BE"/>
    <w:rsid w:val="0073614E"/>
    <w:rsid w:val="00736421"/>
    <w:rsid w:val="007371D1"/>
    <w:rsid w:val="00740676"/>
    <w:rsid w:val="007436DE"/>
    <w:rsid w:val="00743F01"/>
    <w:rsid w:val="00745C36"/>
    <w:rsid w:val="007475D6"/>
    <w:rsid w:val="00747D72"/>
    <w:rsid w:val="007514B9"/>
    <w:rsid w:val="00751EEA"/>
    <w:rsid w:val="007545EC"/>
    <w:rsid w:val="00760343"/>
    <w:rsid w:val="0076403F"/>
    <w:rsid w:val="00765A32"/>
    <w:rsid w:val="00766C9F"/>
    <w:rsid w:val="00775186"/>
    <w:rsid w:val="007805B5"/>
    <w:rsid w:val="00781520"/>
    <w:rsid w:val="00787C32"/>
    <w:rsid w:val="00790E6B"/>
    <w:rsid w:val="00794C71"/>
    <w:rsid w:val="00795CFA"/>
    <w:rsid w:val="007A3C5C"/>
    <w:rsid w:val="007A4464"/>
    <w:rsid w:val="007A72F8"/>
    <w:rsid w:val="007A762E"/>
    <w:rsid w:val="007B0210"/>
    <w:rsid w:val="007B1294"/>
    <w:rsid w:val="007B13C0"/>
    <w:rsid w:val="007B2843"/>
    <w:rsid w:val="007B6AF0"/>
    <w:rsid w:val="007B7205"/>
    <w:rsid w:val="007B7960"/>
    <w:rsid w:val="007C3FFA"/>
    <w:rsid w:val="007C6CBC"/>
    <w:rsid w:val="007D00A1"/>
    <w:rsid w:val="007D14C3"/>
    <w:rsid w:val="007D1915"/>
    <w:rsid w:val="007D2D02"/>
    <w:rsid w:val="007D3562"/>
    <w:rsid w:val="007E0B00"/>
    <w:rsid w:val="007E2A3C"/>
    <w:rsid w:val="007E2D52"/>
    <w:rsid w:val="007F066A"/>
    <w:rsid w:val="007F1AC2"/>
    <w:rsid w:val="007F6AC6"/>
    <w:rsid w:val="008025F1"/>
    <w:rsid w:val="00804E60"/>
    <w:rsid w:val="0080533A"/>
    <w:rsid w:val="00806557"/>
    <w:rsid w:val="00806D25"/>
    <w:rsid w:val="0081012C"/>
    <w:rsid w:val="008124CF"/>
    <w:rsid w:val="008130E5"/>
    <w:rsid w:val="00813961"/>
    <w:rsid w:val="00817446"/>
    <w:rsid w:val="00822830"/>
    <w:rsid w:val="0082290C"/>
    <w:rsid w:val="00826B2B"/>
    <w:rsid w:val="00830A75"/>
    <w:rsid w:val="008311E8"/>
    <w:rsid w:val="00833DFC"/>
    <w:rsid w:val="008351D4"/>
    <w:rsid w:val="00842962"/>
    <w:rsid w:val="0084309E"/>
    <w:rsid w:val="00843670"/>
    <w:rsid w:val="0084561F"/>
    <w:rsid w:val="0084692D"/>
    <w:rsid w:val="00850A0E"/>
    <w:rsid w:val="00851778"/>
    <w:rsid w:val="00851CE5"/>
    <w:rsid w:val="00855641"/>
    <w:rsid w:val="008630D7"/>
    <w:rsid w:val="0086318E"/>
    <w:rsid w:val="0086326E"/>
    <w:rsid w:val="008644D2"/>
    <w:rsid w:val="00872536"/>
    <w:rsid w:val="00872D66"/>
    <w:rsid w:val="00880154"/>
    <w:rsid w:val="00880BDA"/>
    <w:rsid w:val="00884B66"/>
    <w:rsid w:val="0088583C"/>
    <w:rsid w:val="00892ADF"/>
    <w:rsid w:val="0089430B"/>
    <w:rsid w:val="008960F6"/>
    <w:rsid w:val="0089727D"/>
    <w:rsid w:val="008A0979"/>
    <w:rsid w:val="008A2DAF"/>
    <w:rsid w:val="008A336D"/>
    <w:rsid w:val="008A337A"/>
    <w:rsid w:val="008A4556"/>
    <w:rsid w:val="008A569E"/>
    <w:rsid w:val="008A75DC"/>
    <w:rsid w:val="008B3222"/>
    <w:rsid w:val="008B3F70"/>
    <w:rsid w:val="008B56F7"/>
    <w:rsid w:val="008B6DA6"/>
    <w:rsid w:val="008C0C45"/>
    <w:rsid w:val="008C18F9"/>
    <w:rsid w:val="008C613F"/>
    <w:rsid w:val="008D271C"/>
    <w:rsid w:val="008D3432"/>
    <w:rsid w:val="008D460C"/>
    <w:rsid w:val="008D776D"/>
    <w:rsid w:val="008E18E1"/>
    <w:rsid w:val="008E1A82"/>
    <w:rsid w:val="008E20F5"/>
    <w:rsid w:val="008F3A58"/>
    <w:rsid w:val="008F49C9"/>
    <w:rsid w:val="008F62CA"/>
    <w:rsid w:val="008F65BF"/>
    <w:rsid w:val="008F6C20"/>
    <w:rsid w:val="008F715A"/>
    <w:rsid w:val="0090029D"/>
    <w:rsid w:val="009010E8"/>
    <w:rsid w:val="009054B4"/>
    <w:rsid w:val="00905752"/>
    <w:rsid w:val="00907119"/>
    <w:rsid w:val="00907530"/>
    <w:rsid w:val="00911E52"/>
    <w:rsid w:val="00912FFA"/>
    <w:rsid w:val="0091467D"/>
    <w:rsid w:val="0091555B"/>
    <w:rsid w:val="00924CA8"/>
    <w:rsid w:val="009325B4"/>
    <w:rsid w:val="0093289A"/>
    <w:rsid w:val="00933F24"/>
    <w:rsid w:val="00934C62"/>
    <w:rsid w:val="00934D4D"/>
    <w:rsid w:val="0093611D"/>
    <w:rsid w:val="00940570"/>
    <w:rsid w:val="00943ED5"/>
    <w:rsid w:val="0094532F"/>
    <w:rsid w:val="00946B3B"/>
    <w:rsid w:val="00956E23"/>
    <w:rsid w:val="00961582"/>
    <w:rsid w:val="009616C7"/>
    <w:rsid w:val="009617C4"/>
    <w:rsid w:val="0096419C"/>
    <w:rsid w:val="009700B3"/>
    <w:rsid w:val="009704BB"/>
    <w:rsid w:val="00971EC4"/>
    <w:rsid w:val="00974C01"/>
    <w:rsid w:val="009752E4"/>
    <w:rsid w:val="00976D3B"/>
    <w:rsid w:val="009805DA"/>
    <w:rsid w:val="00981AC7"/>
    <w:rsid w:val="0098215D"/>
    <w:rsid w:val="0098425B"/>
    <w:rsid w:val="00984325"/>
    <w:rsid w:val="00986C8D"/>
    <w:rsid w:val="009879A8"/>
    <w:rsid w:val="009923DF"/>
    <w:rsid w:val="009927B2"/>
    <w:rsid w:val="009965EE"/>
    <w:rsid w:val="009A1631"/>
    <w:rsid w:val="009A5FC6"/>
    <w:rsid w:val="009A6DAD"/>
    <w:rsid w:val="009A7444"/>
    <w:rsid w:val="009B139E"/>
    <w:rsid w:val="009B1611"/>
    <w:rsid w:val="009B21EB"/>
    <w:rsid w:val="009B4AA7"/>
    <w:rsid w:val="009B4AF4"/>
    <w:rsid w:val="009B6785"/>
    <w:rsid w:val="009B6975"/>
    <w:rsid w:val="009D4456"/>
    <w:rsid w:val="009D4DAE"/>
    <w:rsid w:val="009D5588"/>
    <w:rsid w:val="009D5BB0"/>
    <w:rsid w:val="009D62DD"/>
    <w:rsid w:val="009D6696"/>
    <w:rsid w:val="009D6814"/>
    <w:rsid w:val="009E1E3D"/>
    <w:rsid w:val="009E688A"/>
    <w:rsid w:val="009F195D"/>
    <w:rsid w:val="009F1F1E"/>
    <w:rsid w:val="009F206E"/>
    <w:rsid w:val="009F25E3"/>
    <w:rsid w:val="009F2FF4"/>
    <w:rsid w:val="009F7717"/>
    <w:rsid w:val="009F7DE3"/>
    <w:rsid w:val="00A01664"/>
    <w:rsid w:val="00A03046"/>
    <w:rsid w:val="00A06F4B"/>
    <w:rsid w:val="00A10D82"/>
    <w:rsid w:val="00A2123B"/>
    <w:rsid w:val="00A23233"/>
    <w:rsid w:val="00A23FB9"/>
    <w:rsid w:val="00A2613C"/>
    <w:rsid w:val="00A27001"/>
    <w:rsid w:val="00A270BE"/>
    <w:rsid w:val="00A272D6"/>
    <w:rsid w:val="00A27EF5"/>
    <w:rsid w:val="00A31439"/>
    <w:rsid w:val="00A34C46"/>
    <w:rsid w:val="00A36983"/>
    <w:rsid w:val="00A40B55"/>
    <w:rsid w:val="00A463C6"/>
    <w:rsid w:val="00A47A46"/>
    <w:rsid w:val="00A533BC"/>
    <w:rsid w:val="00A53464"/>
    <w:rsid w:val="00A5526C"/>
    <w:rsid w:val="00A5669A"/>
    <w:rsid w:val="00A57FA3"/>
    <w:rsid w:val="00A625AF"/>
    <w:rsid w:val="00A63916"/>
    <w:rsid w:val="00A6659D"/>
    <w:rsid w:val="00A72E85"/>
    <w:rsid w:val="00A73ED3"/>
    <w:rsid w:val="00A75451"/>
    <w:rsid w:val="00A82A31"/>
    <w:rsid w:val="00A8341C"/>
    <w:rsid w:val="00A85C72"/>
    <w:rsid w:val="00A8721F"/>
    <w:rsid w:val="00A872FB"/>
    <w:rsid w:val="00A87403"/>
    <w:rsid w:val="00A9342E"/>
    <w:rsid w:val="00A95E88"/>
    <w:rsid w:val="00AA04D1"/>
    <w:rsid w:val="00AB3B93"/>
    <w:rsid w:val="00AB45B5"/>
    <w:rsid w:val="00AB563F"/>
    <w:rsid w:val="00AB58CF"/>
    <w:rsid w:val="00AB635E"/>
    <w:rsid w:val="00AB6539"/>
    <w:rsid w:val="00AB6FD2"/>
    <w:rsid w:val="00AC19EF"/>
    <w:rsid w:val="00AC24D1"/>
    <w:rsid w:val="00AC2D2D"/>
    <w:rsid w:val="00AC6CB3"/>
    <w:rsid w:val="00AC7916"/>
    <w:rsid w:val="00AD03BD"/>
    <w:rsid w:val="00AD5E03"/>
    <w:rsid w:val="00AD748C"/>
    <w:rsid w:val="00AD7E48"/>
    <w:rsid w:val="00AE2F59"/>
    <w:rsid w:val="00AE7C71"/>
    <w:rsid w:val="00AF4EEF"/>
    <w:rsid w:val="00B004EB"/>
    <w:rsid w:val="00B06007"/>
    <w:rsid w:val="00B07AA0"/>
    <w:rsid w:val="00B07CEE"/>
    <w:rsid w:val="00B110CF"/>
    <w:rsid w:val="00B11DF6"/>
    <w:rsid w:val="00B12C18"/>
    <w:rsid w:val="00B16A3D"/>
    <w:rsid w:val="00B16E53"/>
    <w:rsid w:val="00B21065"/>
    <w:rsid w:val="00B25545"/>
    <w:rsid w:val="00B27F0F"/>
    <w:rsid w:val="00B307A5"/>
    <w:rsid w:val="00B414A4"/>
    <w:rsid w:val="00B44E6C"/>
    <w:rsid w:val="00B473A0"/>
    <w:rsid w:val="00B51642"/>
    <w:rsid w:val="00B531B2"/>
    <w:rsid w:val="00B53A20"/>
    <w:rsid w:val="00B551BF"/>
    <w:rsid w:val="00B55BDA"/>
    <w:rsid w:val="00B5793F"/>
    <w:rsid w:val="00B57B12"/>
    <w:rsid w:val="00B57FFE"/>
    <w:rsid w:val="00B61315"/>
    <w:rsid w:val="00B65660"/>
    <w:rsid w:val="00B676E6"/>
    <w:rsid w:val="00B71061"/>
    <w:rsid w:val="00B7793C"/>
    <w:rsid w:val="00B8544F"/>
    <w:rsid w:val="00B91977"/>
    <w:rsid w:val="00B92A3D"/>
    <w:rsid w:val="00B9536C"/>
    <w:rsid w:val="00B961F2"/>
    <w:rsid w:val="00B97446"/>
    <w:rsid w:val="00BA31BC"/>
    <w:rsid w:val="00BA3B46"/>
    <w:rsid w:val="00BA760C"/>
    <w:rsid w:val="00BB12A2"/>
    <w:rsid w:val="00BB2AAA"/>
    <w:rsid w:val="00BB42E9"/>
    <w:rsid w:val="00BB5C44"/>
    <w:rsid w:val="00BB5C87"/>
    <w:rsid w:val="00BB5FED"/>
    <w:rsid w:val="00BB6AE7"/>
    <w:rsid w:val="00BB7E17"/>
    <w:rsid w:val="00BC1507"/>
    <w:rsid w:val="00BC39B1"/>
    <w:rsid w:val="00BC5C8E"/>
    <w:rsid w:val="00BC5F44"/>
    <w:rsid w:val="00BC7674"/>
    <w:rsid w:val="00BE0B4C"/>
    <w:rsid w:val="00BE0C47"/>
    <w:rsid w:val="00BE3C92"/>
    <w:rsid w:val="00BE5FC9"/>
    <w:rsid w:val="00BE679B"/>
    <w:rsid w:val="00BF0DCF"/>
    <w:rsid w:val="00BF56E0"/>
    <w:rsid w:val="00BF6068"/>
    <w:rsid w:val="00BF77BD"/>
    <w:rsid w:val="00C0242E"/>
    <w:rsid w:val="00C026D6"/>
    <w:rsid w:val="00C060A3"/>
    <w:rsid w:val="00C1048F"/>
    <w:rsid w:val="00C115C9"/>
    <w:rsid w:val="00C12030"/>
    <w:rsid w:val="00C13DA7"/>
    <w:rsid w:val="00C1781E"/>
    <w:rsid w:val="00C22131"/>
    <w:rsid w:val="00C237B9"/>
    <w:rsid w:val="00C23F5F"/>
    <w:rsid w:val="00C26EA9"/>
    <w:rsid w:val="00C273EF"/>
    <w:rsid w:val="00C339F2"/>
    <w:rsid w:val="00C352DD"/>
    <w:rsid w:val="00C4171B"/>
    <w:rsid w:val="00C44B92"/>
    <w:rsid w:val="00C53F7B"/>
    <w:rsid w:val="00C57E60"/>
    <w:rsid w:val="00C6092D"/>
    <w:rsid w:val="00C614E2"/>
    <w:rsid w:val="00C7248B"/>
    <w:rsid w:val="00C7431E"/>
    <w:rsid w:val="00C7447A"/>
    <w:rsid w:val="00C74A18"/>
    <w:rsid w:val="00C7710B"/>
    <w:rsid w:val="00C8503E"/>
    <w:rsid w:val="00C86B43"/>
    <w:rsid w:val="00C90572"/>
    <w:rsid w:val="00C926D5"/>
    <w:rsid w:val="00C93A10"/>
    <w:rsid w:val="00C9554F"/>
    <w:rsid w:val="00C95EBA"/>
    <w:rsid w:val="00CA066B"/>
    <w:rsid w:val="00CA0FFC"/>
    <w:rsid w:val="00CA5586"/>
    <w:rsid w:val="00CA67A1"/>
    <w:rsid w:val="00CA6A83"/>
    <w:rsid w:val="00CA7915"/>
    <w:rsid w:val="00CB09E1"/>
    <w:rsid w:val="00CB0E52"/>
    <w:rsid w:val="00CB0F9D"/>
    <w:rsid w:val="00CB3DD0"/>
    <w:rsid w:val="00CB5D9C"/>
    <w:rsid w:val="00CC0BDC"/>
    <w:rsid w:val="00CC3F0C"/>
    <w:rsid w:val="00CC5F96"/>
    <w:rsid w:val="00CD43D3"/>
    <w:rsid w:val="00CD59F8"/>
    <w:rsid w:val="00CD7656"/>
    <w:rsid w:val="00CD7ECA"/>
    <w:rsid w:val="00CE194F"/>
    <w:rsid w:val="00CE5EF2"/>
    <w:rsid w:val="00CE7DF1"/>
    <w:rsid w:val="00CF00E2"/>
    <w:rsid w:val="00CF0827"/>
    <w:rsid w:val="00CF5C7C"/>
    <w:rsid w:val="00CF66EA"/>
    <w:rsid w:val="00D02669"/>
    <w:rsid w:val="00D048CC"/>
    <w:rsid w:val="00D049D0"/>
    <w:rsid w:val="00D04C95"/>
    <w:rsid w:val="00D1180C"/>
    <w:rsid w:val="00D139AE"/>
    <w:rsid w:val="00D13A8B"/>
    <w:rsid w:val="00D21586"/>
    <w:rsid w:val="00D2214D"/>
    <w:rsid w:val="00D2372F"/>
    <w:rsid w:val="00D23907"/>
    <w:rsid w:val="00D254CE"/>
    <w:rsid w:val="00D26115"/>
    <w:rsid w:val="00D30252"/>
    <w:rsid w:val="00D30C0D"/>
    <w:rsid w:val="00D32333"/>
    <w:rsid w:val="00D323FF"/>
    <w:rsid w:val="00D342CC"/>
    <w:rsid w:val="00D34616"/>
    <w:rsid w:val="00D35B77"/>
    <w:rsid w:val="00D40656"/>
    <w:rsid w:val="00D41299"/>
    <w:rsid w:val="00D41349"/>
    <w:rsid w:val="00D43456"/>
    <w:rsid w:val="00D45D61"/>
    <w:rsid w:val="00D52800"/>
    <w:rsid w:val="00D55E19"/>
    <w:rsid w:val="00D5695B"/>
    <w:rsid w:val="00D57B4B"/>
    <w:rsid w:val="00D57C40"/>
    <w:rsid w:val="00D60D1A"/>
    <w:rsid w:val="00D6226C"/>
    <w:rsid w:val="00D62DF6"/>
    <w:rsid w:val="00D635CB"/>
    <w:rsid w:val="00D64E5F"/>
    <w:rsid w:val="00D71FF3"/>
    <w:rsid w:val="00D73ED9"/>
    <w:rsid w:val="00D74BAC"/>
    <w:rsid w:val="00D75134"/>
    <w:rsid w:val="00D775A7"/>
    <w:rsid w:val="00D77B72"/>
    <w:rsid w:val="00D822B1"/>
    <w:rsid w:val="00D82789"/>
    <w:rsid w:val="00D856E1"/>
    <w:rsid w:val="00D910DF"/>
    <w:rsid w:val="00D95D24"/>
    <w:rsid w:val="00D9615F"/>
    <w:rsid w:val="00DA254C"/>
    <w:rsid w:val="00DA2A29"/>
    <w:rsid w:val="00DA6573"/>
    <w:rsid w:val="00DB18C9"/>
    <w:rsid w:val="00DB2DA9"/>
    <w:rsid w:val="00DB5993"/>
    <w:rsid w:val="00DB5C0E"/>
    <w:rsid w:val="00DB6325"/>
    <w:rsid w:val="00DC173F"/>
    <w:rsid w:val="00DC194B"/>
    <w:rsid w:val="00DC3DA8"/>
    <w:rsid w:val="00DC6C44"/>
    <w:rsid w:val="00DD292B"/>
    <w:rsid w:val="00DD672C"/>
    <w:rsid w:val="00DD79B7"/>
    <w:rsid w:val="00DE1A88"/>
    <w:rsid w:val="00DE5F98"/>
    <w:rsid w:val="00DE73A3"/>
    <w:rsid w:val="00DF226E"/>
    <w:rsid w:val="00DF2DA5"/>
    <w:rsid w:val="00DF4169"/>
    <w:rsid w:val="00DF4FE8"/>
    <w:rsid w:val="00DF5592"/>
    <w:rsid w:val="00DF6BA9"/>
    <w:rsid w:val="00E016D4"/>
    <w:rsid w:val="00E03BF9"/>
    <w:rsid w:val="00E07C4C"/>
    <w:rsid w:val="00E13320"/>
    <w:rsid w:val="00E175D1"/>
    <w:rsid w:val="00E20B00"/>
    <w:rsid w:val="00E2293F"/>
    <w:rsid w:val="00E25B92"/>
    <w:rsid w:val="00E314D4"/>
    <w:rsid w:val="00E33680"/>
    <w:rsid w:val="00E346F3"/>
    <w:rsid w:val="00E34CE3"/>
    <w:rsid w:val="00E3582C"/>
    <w:rsid w:val="00E37A61"/>
    <w:rsid w:val="00E422CC"/>
    <w:rsid w:val="00E451E7"/>
    <w:rsid w:val="00E4679B"/>
    <w:rsid w:val="00E50655"/>
    <w:rsid w:val="00E50A89"/>
    <w:rsid w:val="00E541C8"/>
    <w:rsid w:val="00E578B5"/>
    <w:rsid w:val="00E6156D"/>
    <w:rsid w:val="00E665C6"/>
    <w:rsid w:val="00E71EFF"/>
    <w:rsid w:val="00E74026"/>
    <w:rsid w:val="00E75770"/>
    <w:rsid w:val="00E77B7C"/>
    <w:rsid w:val="00E80828"/>
    <w:rsid w:val="00E822E3"/>
    <w:rsid w:val="00E83592"/>
    <w:rsid w:val="00E84EB6"/>
    <w:rsid w:val="00E87C4D"/>
    <w:rsid w:val="00E92ACE"/>
    <w:rsid w:val="00E92D23"/>
    <w:rsid w:val="00E946B3"/>
    <w:rsid w:val="00E95ECE"/>
    <w:rsid w:val="00E96239"/>
    <w:rsid w:val="00E97C80"/>
    <w:rsid w:val="00EA01DE"/>
    <w:rsid w:val="00EB0859"/>
    <w:rsid w:val="00EB0FAC"/>
    <w:rsid w:val="00EB1004"/>
    <w:rsid w:val="00EB1124"/>
    <w:rsid w:val="00EB750C"/>
    <w:rsid w:val="00EB7733"/>
    <w:rsid w:val="00EC1107"/>
    <w:rsid w:val="00EC5DD8"/>
    <w:rsid w:val="00EC6025"/>
    <w:rsid w:val="00EC7136"/>
    <w:rsid w:val="00ED0752"/>
    <w:rsid w:val="00ED2CFF"/>
    <w:rsid w:val="00ED2DEA"/>
    <w:rsid w:val="00ED3C54"/>
    <w:rsid w:val="00EE099A"/>
    <w:rsid w:val="00EE2068"/>
    <w:rsid w:val="00EE26ED"/>
    <w:rsid w:val="00EE3418"/>
    <w:rsid w:val="00EE43DA"/>
    <w:rsid w:val="00EF00E1"/>
    <w:rsid w:val="00EF0E42"/>
    <w:rsid w:val="00EF3967"/>
    <w:rsid w:val="00EF69F0"/>
    <w:rsid w:val="00EF74F7"/>
    <w:rsid w:val="00F03AA4"/>
    <w:rsid w:val="00F06E19"/>
    <w:rsid w:val="00F1019C"/>
    <w:rsid w:val="00F1238E"/>
    <w:rsid w:val="00F12B13"/>
    <w:rsid w:val="00F13AEE"/>
    <w:rsid w:val="00F150E3"/>
    <w:rsid w:val="00F224D4"/>
    <w:rsid w:val="00F234EB"/>
    <w:rsid w:val="00F27796"/>
    <w:rsid w:val="00F318D4"/>
    <w:rsid w:val="00F33A7E"/>
    <w:rsid w:val="00F34C28"/>
    <w:rsid w:val="00F365C2"/>
    <w:rsid w:val="00F367C4"/>
    <w:rsid w:val="00F41CD9"/>
    <w:rsid w:val="00F4582E"/>
    <w:rsid w:val="00F46E17"/>
    <w:rsid w:val="00F50D0C"/>
    <w:rsid w:val="00F50E63"/>
    <w:rsid w:val="00F516BD"/>
    <w:rsid w:val="00F51798"/>
    <w:rsid w:val="00F52089"/>
    <w:rsid w:val="00F52B5F"/>
    <w:rsid w:val="00F5549F"/>
    <w:rsid w:val="00F56835"/>
    <w:rsid w:val="00F579D5"/>
    <w:rsid w:val="00F6570F"/>
    <w:rsid w:val="00F71AE4"/>
    <w:rsid w:val="00F8153A"/>
    <w:rsid w:val="00F82F07"/>
    <w:rsid w:val="00F83142"/>
    <w:rsid w:val="00F8467E"/>
    <w:rsid w:val="00F93FA7"/>
    <w:rsid w:val="00F973D6"/>
    <w:rsid w:val="00FA08E4"/>
    <w:rsid w:val="00FA0FA6"/>
    <w:rsid w:val="00FA147D"/>
    <w:rsid w:val="00FA1BDA"/>
    <w:rsid w:val="00FA1F77"/>
    <w:rsid w:val="00FA2120"/>
    <w:rsid w:val="00FA4B30"/>
    <w:rsid w:val="00FA4ECB"/>
    <w:rsid w:val="00FA5D8D"/>
    <w:rsid w:val="00FA6ACF"/>
    <w:rsid w:val="00FB389E"/>
    <w:rsid w:val="00FB44DD"/>
    <w:rsid w:val="00FB662C"/>
    <w:rsid w:val="00FB752A"/>
    <w:rsid w:val="00FC0A7C"/>
    <w:rsid w:val="00FC282E"/>
    <w:rsid w:val="00FC2F86"/>
    <w:rsid w:val="00FC43DC"/>
    <w:rsid w:val="00FC7401"/>
    <w:rsid w:val="00FD0A51"/>
    <w:rsid w:val="00FD31FD"/>
    <w:rsid w:val="00FD7663"/>
    <w:rsid w:val="00FD7664"/>
    <w:rsid w:val="00FE0BC6"/>
    <w:rsid w:val="00FE12DD"/>
    <w:rsid w:val="00FF5BCD"/>
    <w:rsid w:val="00FF5E0B"/>
    <w:rsid w:val="00FF62CD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value">
    <w:name w:val="value"/>
    <w:basedOn w:val="DefaultParagraphFont"/>
    <w:rsid w:val="00726D79"/>
  </w:style>
  <w:style w:type="character" w:styleId="UnresolvedMention">
    <w:name w:val="Unresolved Mention"/>
    <w:basedOn w:val="DefaultParagraphFont"/>
    <w:uiPriority w:val="99"/>
    <w:semiHidden/>
    <w:unhideWhenUsed/>
    <w:rsid w:val="00804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docs.google.com/spreadsheets/d/1LNjpzKega6XxNncfLQ-I6RtAlt_mN4Jt8DbP1mgXYK4/edit?usp=shar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developer.mozilla.org/ko/docs/Web/JavaScript/Guide/Expressions_and_Operato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docs.google.com/spreadsheets/d/1_5t4GbE0xPPBIwTVW4hL4Wy-6d1I5jTpq_xsrNeJEX8/edit?usp=sharin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2E848-3200-4B9E-9F24-DEC4C4BE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3777</TotalTime>
  <Pages>26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911</cp:revision>
  <dcterms:created xsi:type="dcterms:W3CDTF">2019-11-06T22:05:00Z</dcterms:created>
  <dcterms:modified xsi:type="dcterms:W3CDTF">2020-03-28T17:32:00Z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